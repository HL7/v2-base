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2958" w14:textId="77777777" w:rsidR="00C50AB1" w:rsidRDefault="00C50AB1">
      <w:pPr>
        <w:jc w:val="center"/>
      </w:pPr>
    </w:p>
    <w:p w14:paraId="6423E5F7" w14:textId="77777777" w:rsidR="00C50AB1" w:rsidRDefault="00C50AB1">
      <w:pPr>
        <w:jc w:val="center"/>
      </w:pPr>
    </w:p>
    <w:p w14:paraId="503A1C21" w14:textId="77777777" w:rsidR="00C50AB1" w:rsidRDefault="00C50AB1">
      <w:pPr>
        <w:jc w:val="center"/>
      </w:pPr>
    </w:p>
    <w:p w14:paraId="6056114D" w14:textId="77777777" w:rsidR="00C50AB1" w:rsidRDefault="00C50AB1">
      <w:pPr>
        <w:jc w:val="center"/>
      </w:pPr>
    </w:p>
    <w:p w14:paraId="60E2A5B7" w14:textId="77777777" w:rsidR="00C50AB1" w:rsidRDefault="00C50AB1">
      <w:pPr>
        <w:jc w:val="center"/>
      </w:pPr>
    </w:p>
    <w:p w14:paraId="71FC4926" w14:textId="77777777" w:rsidR="00C50AB1" w:rsidRDefault="000C7828">
      <w:pPr>
        <w:jc w:val="center"/>
      </w:pPr>
      <w:r>
        <w:rPr>
          <w:noProof/>
          <w:lang w:eastAsia="en-US"/>
        </w:rPr>
        <w:drawing>
          <wp:inline distT="0" distB="0" distL="0" distR="0" wp14:anchorId="57BDE075" wp14:editId="2A58C1AC">
            <wp:extent cx="1802765" cy="1527175"/>
            <wp:effectExtent l="0" t="0" r="6985" b="0"/>
            <wp:docPr id="1" name="Bild 1" descr="hl7_puzz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puzzle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2765" cy="1527175"/>
                    </a:xfrm>
                    <a:prstGeom prst="rect">
                      <a:avLst/>
                    </a:prstGeom>
                    <a:noFill/>
                    <a:ln>
                      <a:noFill/>
                    </a:ln>
                  </pic:spPr>
                </pic:pic>
              </a:graphicData>
            </a:graphic>
          </wp:inline>
        </w:drawing>
      </w:r>
    </w:p>
    <w:p w14:paraId="768F37AE" w14:textId="77777777" w:rsidR="00C50AB1" w:rsidRDefault="00C50AB1"/>
    <w:p w14:paraId="6F57F83B" w14:textId="77777777" w:rsidR="00C50AB1" w:rsidRDefault="00C50AB1"/>
    <w:p w14:paraId="1CDAF08A" w14:textId="77777777" w:rsidR="00C50AB1" w:rsidRDefault="00C50AB1"/>
    <w:p w14:paraId="164A906A" w14:textId="77777777" w:rsidR="00C50AB1" w:rsidRDefault="00C50AB1"/>
    <w:p w14:paraId="4592E16A" w14:textId="77777777" w:rsidR="00C50AB1" w:rsidRDefault="00C50AB1"/>
    <w:p w14:paraId="2EDE6E1C" w14:textId="77777777" w:rsidR="00C50AB1" w:rsidRDefault="00C50AB1">
      <w:pPr>
        <w:pStyle w:val="Haupttitel"/>
      </w:pPr>
      <w:bookmarkStart w:id="0" w:name="_Toc75864058"/>
      <w:r>
        <w:t>The HL7 Comprehensive Database</w:t>
      </w:r>
      <w:bookmarkEnd w:id="0"/>
    </w:p>
    <w:p w14:paraId="2632F068" w14:textId="77777777" w:rsidR="00C50AB1" w:rsidRDefault="00C50AB1">
      <w:pPr>
        <w:pStyle w:val="Untertitel"/>
      </w:pPr>
    </w:p>
    <w:p w14:paraId="0B3D7D28" w14:textId="77777777" w:rsidR="00C50AB1" w:rsidRDefault="00C50AB1">
      <w:pPr>
        <w:pStyle w:val="Untertitel"/>
      </w:pPr>
      <w:bookmarkStart w:id="1" w:name="_Toc75864059"/>
      <w:r>
        <w:t>Documentation</w:t>
      </w:r>
      <w:bookmarkEnd w:id="1"/>
    </w:p>
    <w:p w14:paraId="50F723EC" w14:textId="77777777" w:rsidR="00C50AB1" w:rsidRDefault="00C50AB1"/>
    <w:p w14:paraId="3429FE02" w14:textId="77777777" w:rsidR="00C50AB1" w:rsidRDefault="00C50AB1">
      <w:pPr>
        <w:jc w:val="center"/>
      </w:pPr>
    </w:p>
    <w:p w14:paraId="4A02746F" w14:textId="77777777" w:rsidR="00C50AB1" w:rsidRDefault="00C50AB1">
      <w:pPr>
        <w:jc w:val="center"/>
      </w:pPr>
    </w:p>
    <w:p w14:paraId="5B399AC4" w14:textId="77777777" w:rsidR="00C50AB1" w:rsidRDefault="00C50AB1">
      <w:pPr>
        <w:jc w:val="center"/>
      </w:pPr>
    </w:p>
    <w:p w14:paraId="4BF3463E" w14:textId="77777777" w:rsidR="00C50AB1" w:rsidRDefault="00C50AB1">
      <w:pPr>
        <w:jc w:val="center"/>
      </w:pPr>
    </w:p>
    <w:p w14:paraId="4EDA87B9" w14:textId="77777777" w:rsidR="00C50AB1" w:rsidRDefault="00C50AB1">
      <w:pPr>
        <w:jc w:val="center"/>
      </w:pPr>
    </w:p>
    <w:p w14:paraId="30959DD3" w14:textId="77777777" w:rsidR="00C50AB1" w:rsidRDefault="00C50AB1">
      <w:pPr>
        <w:jc w:val="center"/>
      </w:pPr>
    </w:p>
    <w:p w14:paraId="76D4646B" w14:textId="77777777" w:rsidR="00C50AB1" w:rsidRDefault="00C50AB1">
      <w:pPr>
        <w:jc w:val="center"/>
      </w:pPr>
    </w:p>
    <w:p w14:paraId="4D1D42A0" w14:textId="77777777" w:rsidR="00C50AB1" w:rsidRDefault="00C50AB1">
      <w:pPr>
        <w:jc w:val="center"/>
      </w:pPr>
    </w:p>
    <w:p w14:paraId="7691C160" w14:textId="77777777" w:rsidR="00C50AB1" w:rsidRDefault="00C50AB1">
      <w:pPr>
        <w:jc w:val="center"/>
      </w:pPr>
    </w:p>
    <w:p w14:paraId="50B46421" w14:textId="77777777" w:rsidR="00C50AB1" w:rsidRDefault="00C50AB1">
      <w:pPr>
        <w:jc w:val="center"/>
      </w:pPr>
    </w:p>
    <w:p w14:paraId="33722154" w14:textId="77777777" w:rsidR="00C50AB1" w:rsidRDefault="00C50AB1">
      <w:pPr>
        <w:jc w:val="center"/>
      </w:pPr>
    </w:p>
    <w:p w14:paraId="3C75571A" w14:textId="77777777" w:rsidR="00C50AB1" w:rsidRDefault="00C50AB1">
      <w:pPr>
        <w:jc w:val="center"/>
        <w:outlineLvl w:val="0"/>
        <w:rPr>
          <w:sz w:val="32"/>
        </w:rPr>
      </w:pPr>
      <w:r>
        <w:rPr>
          <w:sz w:val="32"/>
        </w:rPr>
        <w:t>Author: Frank Oemig</w:t>
      </w:r>
    </w:p>
    <w:p w14:paraId="7C9B5423" w14:textId="77777777" w:rsidR="00C50AB1" w:rsidRDefault="00C50AB1">
      <w:pPr>
        <w:jc w:val="center"/>
        <w:rPr>
          <w:sz w:val="32"/>
        </w:rPr>
      </w:pPr>
    </w:p>
    <w:tbl>
      <w:tblPr>
        <w:tblW w:w="0" w:type="auto"/>
        <w:tblCellMar>
          <w:left w:w="70" w:type="dxa"/>
          <w:right w:w="70" w:type="dxa"/>
        </w:tblCellMar>
        <w:tblLook w:val="0000" w:firstRow="0" w:lastRow="0" w:firstColumn="0" w:lastColumn="0" w:noHBand="0" w:noVBand="0"/>
      </w:tblPr>
      <w:tblGrid>
        <w:gridCol w:w="4605"/>
        <w:gridCol w:w="4606"/>
      </w:tblGrid>
      <w:tr w:rsidR="00C50AB1" w14:paraId="6B785679" w14:textId="77777777">
        <w:tc>
          <w:tcPr>
            <w:tcW w:w="4605" w:type="dxa"/>
          </w:tcPr>
          <w:p w14:paraId="6DF7BECB" w14:textId="77777777" w:rsidR="00C50AB1" w:rsidRDefault="00C50AB1">
            <w:pPr>
              <w:jc w:val="right"/>
              <w:rPr>
                <w:sz w:val="24"/>
              </w:rPr>
            </w:pPr>
            <w:r>
              <w:rPr>
                <w:sz w:val="24"/>
              </w:rPr>
              <w:t>email:</w:t>
            </w:r>
          </w:p>
        </w:tc>
        <w:tc>
          <w:tcPr>
            <w:tcW w:w="4606" w:type="dxa"/>
          </w:tcPr>
          <w:p w14:paraId="545F6A28" w14:textId="77777777" w:rsidR="00C50AB1" w:rsidRDefault="00C50AB1">
            <w:pPr>
              <w:pStyle w:val="berschrift5"/>
            </w:pPr>
            <w:r>
              <w:t>HL7@Oemig.de</w:t>
            </w:r>
          </w:p>
        </w:tc>
      </w:tr>
      <w:tr w:rsidR="00C50AB1" w14:paraId="3AF3ACA8" w14:textId="77777777">
        <w:tc>
          <w:tcPr>
            <w:tcW w:w="4605" w:type="dxa"/>
          </w:tcPr>
          <w:p w14:paraId="029A46EA" w14:textId="77777777" w:rsidR="00C50AB1" w:rsidRDefault="00C50AB1">
            <w:pPr>
              <w:jc w:val="right"/>
              <w:rPr>
                <w:sz w:val="24"/>
              </w:rPr>
            </w:pPr>
            <w:r>
              <w:rPr>
                <w:sz w:val="24"/>
              </w:rPr>
              <w:t>Current Status:</w:t>
            </w:r>
          </w:p>
        </w:tc>
        <w:tc>
          <w:tcPr>
            <w:tcW w:w="4606" w:type="dxa"/>
          </w:tcPr>
          <w:p w14:paraId="739F224C" w14:textId="77777777" w:rsidR="00C50AB1" w:rsidRDefault="00C50AB1">
            <w:pPr>
              <w:jc w:val="left"/>
              <w:rPr>
                <w:sz w:val="24"/>
              </w:rPr>
            </w:pPr>
            <w:r>
              <w:rPr>
                <w:sz w:val="24"/>
              </w:rPr>
              <w:t>in progress</w:t>
            </w:r>
          </w:p>
        </w:tc>
      </w:tr>
      <w:tr w:rsidR="00587377" w14:paraId="551E188D" w14:textId="77777777">
        <w:tc>
          <w:tcPr>
            <w:tcW w:w="4605" w:type="dxa"/>
          </w:tcPr>
          <w:p w14:paraId="31337AEE" w14:textId="77777777" w:rsidR="00587377" w:rsidRDefault="00587377">
            <w:pPr>
              <w:jc w:val="right"/>
              <w:rPr>
                <w:sz w:val="24"/>
              </w:rPr>
            </w:pPr>
            <w:r>
              <w:rPr>
                <w:sz w:val="24"/>
              </w:rPr>
              <w:t>DB-File:</w:t>
            </w:r>
          </w:p>
        </w:tc>
        <w:tc>
          <w:tcPr>
            <w:tcW w:w="4606" w:type="dxa"/>
          </w:tcPr>
          <w:p w14:paraId="1EFFC465" w14:textId="745142C1" w:rsidR="00587377" w:rsidRDefault="000E5604" w:rsidP="000E5604">
            <w:pPr>
              <w:jc w:val="left"/>
              <w:rPr>
                <w:sz w:val="24"/>
                <w:lang w:val="fr-FR"/>
              </w:rPr>
            </w:pPr>
            <w:r>
              <w:rPr>
                <w:sz w:val="24"/>
                <w:lang w:val="fr-FR"/>
              </w:rPr>
              <w:t>HL</w:t>
            </w:r>
            <w:r w:rsidR="00587377">
              <w:rPr>
                <w:sz w:val="24"/>
                <w:lang w:val="fr-FR"/>
              </w:rPr>
              <w:t>7_</w:t>
            </w:r>
            <w:r>
              <w:rPr>
                <w:sz w:val="24"/>
                <w:lang w:val="fr-FR"/>
              </w:rPr>
              <w:t>9</w:t>
            </w:r>
            <w:r w:rsidR="007C531D">
              <w:rPr>
                <w:sz w:val="24"/>
                <w:lang w:val="fr-FR"/>
              </w:rPr>
              <w:t>6</w:t>
            </w:r>
            <w:r w:rsidR="00587377">
              <w:rPr>
                <w:sz w:val="24"/>
                <w:lang w:val="fr-FR"/>
              </w:rPr>
              <w:t>.mdb</w:t>
            </w:r>
          </w:p>
        </w:tc>
      </w:tr>
      <w:tr w:rsidR="00C50AB1" w14:paraId="56622D72" w14:textId="77777777">
        <w:tc>
          <w:tcPr>
            <w:tcW w:w="4605" w:type="dxa"/>
          </w:tcPr>
          <w:p w14:paraId="7EA0CC75" w14:textId="77777777" w:rsidR="00C50AB1" w:rsidRDefault="00C50AB1">
            <w:pPr>
              <w:jc w:val="right"/>
              <w:rPr>
                <w:sz w:val="24"/>
                <w:lang w:val="fr-FR"/>
              </w:rPr>
            </w:pPr>
            <w:r>
              <w:rPr>
                <w:sz w:val="24"/>
                <w:lang w:val="fr-FR"/>
              </w:rPr>
              <w:t>Date:</w:t>
            </w:r>
          </w:p>
        </w:tc>
        <w:tc>
          <w:tcPr>
            <w:tcW w:w="4606" w:type="dxa"/>
          </w:tcPr>
          <w:p w14:paraId="79D0B2A4" w14:textId="354D9615" w:rsidR="00C50AB1" w:rsidRDefault="006B30F4" w:rsidP="000E5604">
            <w:pPr>
              <w:jc w:val="left"/>
              <w:rPr>
                <w:sz w:val="24"/>
                <w:lang w:val="fr-FR"/>
              </w:rPr>
            </w:pPr>
            <w:r>
              <w:rPr>
                <w:sz w:val="24"/>
                <w:lang w:val="fr-FR"/>
              </w:rPr>
              <w:t>June</w:t>
            </w:r>
            <w:r w:rsidR="00587377">
              <w:rPr>
                <w:sz w:val="24"/>
                <w:lang w:val="fr-FR"/>
              </w:rPr>
              <w:t xml:space="preserve"> </w:t>
            </w:r>
            <w:r w:rsidR="007C531D">
              <w:rPr>
                <w:sz w:val="24"/>
                <w:lang w:val="fr-FR"/>
              </w:rPr>
              <w:t>2</w:t>
            </w:r>
            <w:r>
              <w:rPr>
                <w:sz w:val="24"/>
                <w:lang w:val="fr-FR"/>
              </w:rPr>
              <w:t>9</w:t>
            </w:r>
            <w:r w:rsidR="00136300">
              <w:rPr>
                <w:sz w:val="24"/>
                <w:lang w:val="fr-FR"/>
              </w:rPr>
              <w:t>th</w:t>
            </w:r>
            <w:r w:rsidR="00587377">
              <w:rPr>
                <w:sz w:val="24"/>
                <w:lang w:val="fr-FR"/>
              </w:rPr>
              <w:t>,</w:t>
            </w:r>
            <w:r w:rsidR="0082327E">
              <w:rPr>
                <w:sz w:val="24"/>
                <w:lang w:val="fr-FR"/>
              </w:rPr>
              <w:t xml:space="preserve"> </w:t>
            </w:r>
            <w:r w:rsidR="0030415D">
              <w:rPr>
                <w:sz w:val="24"/>
                <w:lang w:val="fr-FR"/>
              </w:rPr>
              <w:t>20</w:t>
            </w:r>
            <w:r w:rsidR="00136300">
              <w:rPr>
                <w:sz w:val="24"/>
                <w:lang w:val="fr-FR"/>
              </w:rPr>
              <w:t>2</w:t>
            </w:r>
            <w:r>
              <w:rPr>
                <w:sz w:val="24"/>
                <w:lang w:val="fr-FR"/>
              </w:rPr>
              <w:t>1</w:t>
            </w:r>
          </w:p>
        </w:tc>
      </w:tr>
    </w:tbl>
    <w:p w14:paraId="0F764F99" w14:textId="77777777" w:rsidR="00C50AB1" w:rsidRDefault="00C50AB1">
      <w:pPr>
        <w:jc w:val="center"/>
        <w:rPr>
          <w:sz w:val="24"/>
          <w:lang w:val="fr-FR"/>
        </w:rPr>
      </w:pPr>
    </w:p>
    <w:p w14:paraId="48D86A9C" w14:textId="77777777" w:rsidR="00C50AB1" w:rsidRDefault="00C50AB1">
      <w:pPr>
        <w:rPr>
          <w:lang w:val="fr-FR"/>
        </w:rPr>
      </w:pPr>
    </w:p>
    <w:p w14:paraId="317ECE32" w14:textId="77777777" w:rsidR="00C50AB1" w:rsidRDefault="00C50AB1">
      <w:pPr>
        <w:rPr>
          <w:lang w:val="fr-FR"/>
        </w:rPr>
      </w:pPr>
      <w:r>
        <w:rPr>
          <w:lang w:val="fr-FR"/>
        </w:rPr>
        <w:br w:type="page"/>
      </w:r>
    </w:p>
    <w:p w14:paraId="68B920BD" w14:textId="77777777" w:rsidR="00C50AB1" w:rsidRDefault="00C50AB1">
      <w:pPr>
        <w:pBdr>
          <w:bottom w:val="single" w:sz="6" w:space="1" w:color="auto"/>
        </w:pBdr>
        <w:tabs>
          <w:tab w:val="right" w:pos="9072"/>
        </w:tabs>
        <w:rPr>
          <w:lang w:val="fr-FR"/>
        </w:rPr>
      </w:pPr>
      <w:r>
        <w:rPr>
          <w:lang w:val="fr-FR"/>
        </w:rPr>
        <w:lastRenderedPageBreak/>
        <w:t>Contents</w:t>
      </w:r>
      <w:r>
        <w:rPr>
          <w:lang w:val="fr-FR"/>
        </w:rPr>
        <w:tab/>
        <w:t>Page</w:t>
      </w:r>
    </w:p>
    <w:p w14:paraId="2129E4EE" w14:textId="77777777" w:rsidR="00C50AB1" w:rsidRDefault="00C50AB1">
      <w:pPr>
        <w:rPr>
          <w:lang w:val="fr-FR"/>
        </w:rPr>
      </w:pPr>
    </w:p>
    <w:p w14:paraId="1E3991AD" w14:textId="28784FE3" w:rsidR="006B30F4" w:rsidRPr="006B30F4" w:rsidRDefault="00C50AB1">
      <w:pPr>
        <w:pStyle w:val="Verzeichnis1"/>
        <w:rPr>
          <w:rFonts w:eastAsiaTheme="minorEastAsia" w:cstheme="minorBidi"/>
          <w:sz w:val="22"/>
          <w:szCs w:val="22"/>
        </w:rPr>
      </w:pPr>
      <w:r>
        <w:rPr>
          <w:noProof w:val="0"/>
        </w:rPr>
        <w:fldChar w:fldCharType="begin"/>
      </w:r>
      <w:r w:rsidRPr="00C50773">
        <w:rPr>
          <w:noProof w:val="0"/>
          <w:lang w:val="it-IT"/>
        </w:rPr>
        <w:instrText xml:space="preserve"> TOC \o "1-3" </w:instrText>
      </w:r>
      <w:r>
        <w:rPr>
          <w:noProof w:val="0"/>
        </w:rPr>
        <w:fldChar w:fldCharType="separate"/>
      </w:r>
      <w:r w:rsidR="006B30F4">
        <w:t>The HL7 Comprehensive Database</w:t>
      </w:r>
      <w:r w:rsidR="006B30F4">
        <w:tab/>
      </w:r>
      <w:r w:rsidR="006B30F4">
        <w:fldChar w:fldCharType="begin"/>
      </w:r>
      <w:r w:rsidR="006B30F4">
        <w:instrText xml:space="preserve"> PAGEREF _Toc75864058 \h </w:instrText>
      </w:r>
      <w:r w:rsidR="006B30F4">
        <w:fldChar w:fldCharType="separate"/>
      </w:r>
      <w:r w:rsidR="006B30F4">
        <w:t>1</w:t>
      </w:r>
      <w:r w:rsidR="006B30F4">
        <w:fldChar w:fldCharType="end"/>
      </w:r>
    </w:p>
    <w:p w14:paraId="21966CF2" w14:textId="4710C85D" w:rsidR="006B30F4" w:rsidRPr="006B30F4" w:rsidRDefault="006B30F4">
      <w:pPr>
        <w:pStyle w:val="Verzeichnis2"/>
        <w:rPr>
          <w:rFonts w:eastAsiaTheme="minorEastAsia" w:cstheme="minorBidi"/>
          <w:szCs w:val="22"/>
        </w:rPr>
      </w:pPr>
      <w:r>
        <w:t>Documentation</w:t>
      </w:r>
      <w:r>
        <w:tab/>
      </w:r>
      <w:r>
        <w:fldChar w:fldCharType="begin"/>
      </w:r>
      <w:r>
        <w:instrText xml:space="preserve"> PAGEREF _Toc75864059 \h </w:instrText>
      </w:r>
      <w:r>
        <w:fldChar w:fldCharType="separate"/>
      </w:r>
      <w:r>
        <w:t>1</w:t>
      </w:r>
      <w:r>
        <w:fldChar w:fldCharType="end"/>
      </w:r>
    </w:p>
    <w:p w14:paraId="22DE4440" w14:textId="3AF84E90" w:rsidR="006B30F4" w:rsidRPr="006B30F4" w:rsidRDefault="006B30F4">
      <w:pPr>
        <w:pStyle w:val="Verzeichnis1"/>
        <w:rPr>
          <w:rFonts w:eastAsiaTheme="minorEastAsia" w:cstheme="minorBidi"/>
          <w:sz w:val="22"/>
          <w:szCs w:val="22"/>
        </w:rPr>
      </w:pPr>
      <w:r>
        <w:t>1. Introduction</w:t>
      </w:r>
      <w:r>
        <w:tab/>
      </w:r>
      <w:r>
        <w:fldChar w:fldCharType="begin"/>
      </w:r>
      <w:r>
        <w:instrText xml:space="preserve"> PAGEREF _Toc75864060 \h </w:instrText>
      </w:r>
      <w:r>
        <w:fldChar w:fldCharType="separate"/>
      </w:r>
      <w:r>
        <w:t>5</w:t>
      </w:r>
      <w:r>
        <w:fldChar w:fldCharType="end"/>
      </w:r>
    </w:p>
    <w:p w14:paraId="43ED17E7" w14:textId="5BEE54BF" w:rsidR="006B30F4" w:rsidRPr="006B30F4" w:rsidRDefault="006B30F4">
      <w:pPr>
        <w:pStyle w:val="Verzeichnis2"/>
        <w:rPr>
          <w:rFonts w:eastAsiaTheme="minorEastAsia" w:cstheme="minorBidi"/>
          <w:szCs w:val="22"/>
        </w:rPr>
      </w:pPr>
      <w:r>
        <w:t>1.1. Objects used in the HL7 Standard</w:t>
      </w:r>
      <w:r>
        <w:tab/>
      </w:r>
      <w:r>
        <w:fldChar w:fldCharType="begin"/>
      </w:r>
      <w:r>
        <w:instrText xml:space="preserve"> PAGEREF _Toc75864061 \h </w:instrText>
      </w:r>
      <w:r>
        <w:fldChar w:fldCharType="separate"/>
      </w:r>
      <w:r>
        <w:t>5</w:t>
      </w:r>
      <w:r>
        <w:fldChar w:fldCharType="end"/>
      </w:r>
    </w:p>
    <w:p w14:paraId="79BACBC9" w14:textId="246B17B6" w:rsidR="006B30F4" w:rsidRPr="006B30F4" w:rsidRDefault="006B30F4">
      <w:pPr>
        <w:pStyle w:val="Verzeichnis2"/>
        <w:rPr>
          <w:rFonts w:eastAsiaTheme="minorEastAsia" w:cstheme="minorBidi"/>
          <w:szCs w:val="22"/>
        </w:rPr>
      </w:pPr>
      <w:r>
        <w:t>1.2. Structure of a Message</w:t>
      </w:r>
      <w:r>
        <w:tab/>
      </w:r>
      <w:r>
        <w:fldChar w:fldCharType="begin"/>
      </w:r>
      <w:r>
        <w:instrText xml:space="preserve"> PAGEREF _Toc75864062 \h </w:instrText>
      </w:r>
      <w:r>
        <w:fldChar w:fldCharType="separate"/>
      </w:r>
      <w:r>
        <w:t>6</w:t>
      </w:r>
      <w:r>
        <w:fldChar w:fldCharType="end"/>
      </w:r>
    </w:p>
    <w:p w14:paraId="0E28DA2E" w14:textId="7EF9A47B" w:rsidR="006B30F4" w:rsidRPr="006B30F4" w:rsidRDefault="006B30F4">
      <w:pPr>
        <w:pStyle w:val="Verzeichnis1"/>
        <w:rPr>
          <w:rFonts w:eastAsiaTheme="minorEastAsia" w:cstheme="minorBidi"/>
          <w:sz w:val="22"/>
          <w:szCs w:val="22"/>
        </w:rPr>
      </w:pPr>
      <w:r>
        <w:t>2. Contents</w:t>
      </w:r>
      <w:r>
        <w:tab/>
      </w:r>
      <w:r>
        <w:fldChar w:fldCharType="begin"/>
      </w:r>
      <w:r>
        <w:instrText xml:space="preserve"> PAGEREF _Toc75864063 \h </w:instrText>
      </w:r>
      <w:r>
        <w:fldChar w:fldCharType="separate"/>
      </w:r>
      <w:r>
        <w:t>7</w:t>
      </w:r>
      <w:r>
        <w:fldChar w:fldCharType="end"/>
      </w:r>
    </w:p>
    <w:p w14:paraId="5046C970" w14:textId="3DE7704D" w:rsidR="006B30F4" w:rsidRPr="006B30F4" w:rsidRDefault="006B30F4">
      <w:pPr>
        <w:pStyle w:val="Verzeichnis2"/>
        <w:rPr>
          <w:rFonts w:eastAsiaTheme="minorEastAsia" w:cstheme="minorBidi"/>
          <w:szCs w:val="22"/>
        </w:rPr>
      </w:pPr>
      <w:r>
        <w:t>2.1. Entity-Relationship-Model of this database</w:t>
      </w:r>
      <w:r>
        <w:tab/>
      </w:r>
      <w:r>
        <w:fldChar w:fldCharType="begin"/>
      </w:r>
      <w:r>
        <w:instrText xml:space="preserve"> PAGEREF _Toc75864064 \h </w:instrText>
      </w:r>
      <w:r>
        <w:fldChar w:fldCharType="separate"/>
      </w:r>
      <w:r>
        <w:t>7</w:t>
      </w:r>
      <w:r>
        <w:fldChar w:fldCharType="end"/>
      </w:r>
    </w:p>
    <w:p w14:paraId="46AAA667" w14:textId="73451B14" w:rsidR="006B30F4" w:rsidRPr="006B30F4" w:rsidRDefault="006B30F4">
      <w:pPr>
        <w:pStyle w:val="Verzeichnis2"/>
        <w:rPr>
          <w:rFonts w:eastAsiaTheme="minorEastAsia" w:cstheme="minorBidi"/>
          <w:szCs w:val="22"/>
        </w:rPr>
      </w:pPr>
      <w:r>
        <w:t>2.2. Logical Data Type (data_structure)</w:t>
      </w:r>
      <w:r>
        <w:tab/>
      </w:r>
      <w:r>
        <w:fldChar w:fldCharType="begin"/>
      </w:r>
      <w:r>
        <w:instrText xml:space="preserve"> PAGEREF _Toc75864065 \h </w:instrText>
      </w:r>
      <w:r>
        <w:fldChar w:fldCharType="separate"/>
      </w:r>
      <w:r>
        <w:t>8</w:t>
      </w:r>
      <w:r>
        <w:fldChar w:fldCharType="end"/>
      </w:r>
    </w:p>
    <w:p w14:paraId="1BBE99A8" w14:textId="174FCA30" w:rsidR="006B30F4" w:rsidRPr="006B30F4" w:rsidRDefault="006B30F4">
      <w:pPr>
        <w:pStyle w:val="Verzeichnis2"/>
        <w:rPr>
          <w:rFonts w:eastAsiaTheme="minorEastAsia" w:cstheme="minorBidi"/>
          <w:szCs w:val="22"/>
        </w:rPr>
      </w:pPr>
      <w:r>
        <w:t>2.3. What does this database contain?</w:t>
      </w:r>
      <w:r>
        <w:tab/>
      </w:r>
      <w:r>
        <w:fldChar w:fldCharType="begin"/>
      </w:r>
      <w:r>
        <w:instrText xml:space="preserve"> PAGEREF _Toc75864066 \h </w:instrText>
      </w:r>
      <w:r>
        <w:fldChar w:fldCharType="separate"/>
      </w:r>
      <w:r>
        <w:t>8</w:t>
      </w:r>
      <w:r>
        <w:fldChar w:fldCharType="end"/>
      </w:r>
    </w:p>
    <w:p w14:paraId="7A198C82" w14:textId="10217A55" w:rsidR="006B30F4" w:rsidRPr="006B30F4" w:rsidRDefault="006B30F4">
      <w:pPr>
        <w:pStyle w:val="Verzeichnis3"/>
        <w:rPr>
          <w:rFonts w:eastAsiaTheme="minorEastAsia" w:cstheme="minorBidi"/>
          <w:szCs w:val="22"/>
        </w:rPr>
      </w:pPr>
      <w:r>
        <w:t>2.3.1. Goodies</w:t>
      </w:r>
      <w:r>
        <w:tab/>
      </w:r>
      <w:r>
        <w:fldChar w:fldCharType="begin"/>
      </w:r>
      <w:r>
        <w:instrText xml:space="preserve"> PAGEREF _Toc75864067 \h </w:instrText>
      </w:r>
      <w:r>
        <w:fldChar w:fldCharType="separate"/>
      </w:r>
      <w:r>
        <w:t>10</w:t>
      </w:r>
      <w:r>
        <w:fldChar w:fldCharType="end"/>
      </w:r>
    </w:p>
    <w:p w14:paraId="41304632" w14:textId="5A6F7BD1" w:rsidR="006B30F4" w:rsidRPr="006B30F4" w:rsidRDefault="006B30F4">
      <w:pPr>
        <w:pStyle w:val="Verzeichnis3"/>
        <w:rPr>
          <w:rFonts w:eastAsiaTheme="minorEastAsia" w:cstheme="minorBidi"/>
          <w:szCs w:val="22"/>
        </w:rPr>
      </w:pPr>
      <w:r>
        <w:t>2.3.2. What's not in this database</w:t>
      </w:r>
      <w:r>
        <w:tab/>
      </w:r>
      <w:r>
        <w:fldChar w:fldCharType="begin"/>
      </w:r>
      <w:r>
        <w:instrText xml:space="preserve"> PAGEREF _Toc75864068 \h </w:instrText>
      </w:r>
      <w:r>
        <w:fldChar w:fldCharType="separate"/>
      </w:r>
      <w:r>
        <w:t>10</w:t>
      </w:r>
      <w:r>
        <w:fldChar w:fldCharType="end"/>
      </w:r>
    </w:p>
    <w:p w14:paraId="7401C673" w14:textId="0034E7AA" w:rsidR="006B30F4" w:rsidRPr="006B30F4" w:rsidRDefault="006B30F4">
      <w:pPr>
        <w:pStyle w:val="Verzeichnis3"/>
        <w:rPr>
          <w:rFonts w:eastAsiaTheme="minorEastAsia" w:cstheme="minorBidi"/>
          <w:szCs w:val="22"/>
        </w:rPr>
      </w:pPr>
      <w:r>
        <w:t>2.3.3. What's different to the previous release</w:t>
      </w:r>
      <w:r>
        <w:tab/>
      </w:r>
      <w:r>
        <w:fldChar w:fldCharType="begin"/>
      </w:r>
      <w:r>
        <w:instrText xml:space="preserve"> PAGEREF _Toc75864069 \h </w:instrText>
      </w:r>
      <w:r>
        <w:fldChar w:fldCharType="separate"/>
      </w:r>
      <w:r>
        <w:t>10</w:t>
      </w:r>
      <w:r>
        <w:fldChar w:fldCharType="end"/>
      </w:r>
    </w:p>
    <w:p w14:paraId="03272543" w14:textId="68D7742F" w:rsidR="006B30F4" w:rsidRPr="006B30F4" w:rsidRDefault="006B30F4">
      <w:pPr>
        <w:pStyle w:val="Verzeichnis2"/>
        <w:rPr>
          <w:rFonts w:eastAsiaTheme="minorEastAsia" w:cstheme="minorBidi"/>
          <w:szCs w:val="22"/>
        </w:rPr>
      </w:pPr>
      <w:r>
        <w:t>2.4. Constraints</w:t>
      </w:r>
      <w:r>
        <w:tab/>
      </w:r>
      <w:r>
        <w:fldChar w:fldCharType="begin"/>
      </w:r>
      <w:r>
        <w:instrText xml:space="preserve"> PAGEREF _Toc75864070 \h </w:instrText>
      </w:r>
      <w:r>
        <w:fldChar w:fldCharType="separate"/>
      </w:r>
      <w:r>
        <w:t>10</w:t>
      </w:r>
      <w:r>
        <w:fldChar w:fldCharType="end"/>
      </w:r>
    </w:p>
    <w:p w14:paraId="0FCD3C02" w14:textId="582D4908" w:rsidR="006B30F4" w:rsidRPr="006B30F4" w:rsidRDefault="006B30F4">
      <w:pPr>
        <w:pStyle w:val="Verzeichnis2"/>
        <w:rPr>
          <w:rFonts w:eastAsiaTheme="minorEastAsia" w:cstheme="minorBidi"/>
          <w:szCs w:val="22"/>
        </w:rPr>
      </w:pPr>
      <w:r>
        <w:t>2.5. History of the data contained in this database</w:t>
      </w:r>
      <w:r>
        <w:tab/>
      </w:r>
      <w:r>
        <w:fldChar w:fldCharType="begin"/>
      </w:r>
      <w:r>
        <w:instrText xml:space="preserve"> PAGEREF _Toc75864071 \h </w:instrText>
      </w:r>
      <w:r>
        <w:fldChar w:fldCharType="separate"/>
      </w:r>
      <w:r>
        <w:t>10</w:t>
      </w:r>
      <w:r>
        <w:fldChar w:fldCharType="end"/>
      </w:r>
    </w:p>
    <w:p w14:paraId="4F83C2D7" w14:textId="3647198D" w:rsidR="006B30F4" w:rsidRPr="006B30F4" w:rsidRDefault="006B30F4">
      <w:pPr>
        <w:pStyle w:val="Verzeichnis1"/>
        <w:rPr>
          <w:rFonts w:eastAsiaTheme="minorEastAsia" w:cstheme="minorBidi"/>
          <w:sz w:val="22"/>
          <w:szCs w:val="22"/>
        </w:rPr>
      </w:pPr>
      <w:r>
        <w:t>3. Tables</w:t>
      </w:r>
      <w:r>
        <w:tab/>
      </w:r>
      <w:r>
        <w:fldChar w:fldCharType="begin"/>
      </w:r>
      <w:r>
        <w:instrText xml:space="preserve"> PAGEREF _Toc75864072 \h </w:instrText>
      </w:r>
      <w:r>
        <w:fldChar w:fldCharType="separate"/>
      </w:r>
      <w:r>
        <w:t>12</w:t>
      </w:r>
      <w:r>
        <w:fldChar w:fldCharType="end"/>
      </w:r>
    </w:p>
    <w:p w14:paraId="0CD67FBC" w14:textId="755DD1E6" w:rsidR="006B30F4" w:rsidRPr="006B30F4" w:rsidRDefault="006B30F4">
      <w:pPr>
        <w:pStyle w:val="Verzeichnis2"/>
        <w:rPr>
          <w:rFonts w:eastAsiaTheme="minorEastAsia" w:cstheme="minorBidi"/>
          <w:szCs w:val="22"/>
        </w:rPr>
      </w:pPr>
      <w:r>
        <w:t>3.1. Notation</w:t>
      </w:r>
      <w:r>
        <w:tab/>
      </w:r>
      <w:r>
        <w:fldChar w:fldCharType="begin"/>
      </w:r>
      <w:r>
        <w:instrText xml:space="preserve"> PAGEREF _Toc75864073 \h </w:instrText>
      </w:r>
      <w:r>
        <w:fldChar w:fldCharType="separate"/>
      </w:r>
      <w:r>
        <w:t>12</w:t>
      </w:r>
      <w:r>
        <w:fldChar w:fldCharType="end"/>
      </w:r>
    </w:p>
    <w:p w14:paraId="1BEF09AB" w14:textId="75CE8839" w:rsidR="006B30F4" w:rsidRPr="006B30F4" w:rsidRDefault="006B30F4">
      <w:pPr>
        <w:pStyle w:val="Verzeichnis2"/>
        <w:rPr>
          <w:rFonts w:eastAsiaTheme="minorEastAsia" w:cstheme="minorBidi"/>
          <w:szCs w:val="22"/>
        </w:rPr>
      </w:pPr>
      <w:r>
        <w:t>3.2. Tables with Superior Information</w:t>
      </w:r>
      <w:r>
        <w:tab/>
      </w:r>
      <w:r>
        <w:fldChar w:fldCharType="begin"/>
      </w:r>
      <w:r>
        <w:instrText xml:space="preserve"> PAGEREF _Toc75864074 \h </w:instrText>
      </w:r>
      <w:r>
        <w:fldChar w:fldCharType="separate"/>
      </w:r>
      <w:r>
        <w:t>12</w:t>
      </w:r>
      <w:r>
        <w:fldChar w:fldCharType="end"/>
      </w:r>
    </w:p>
    <w:p w14:paraId="3C52ABB4" w14:textId="21449825" w:rsidR="006B30F4" w:rsidRPr="006B30F4" w:rsidRDefault="006B30F4">
      <w:pPr>
        <w:pStyle w:val="Verzeichnis3"/>
        <w:rPr>
          <w:rFonts w:eastAsiaTheme="minorEastAsia" w:cstheme="minorBidi"/>
          <w:szCs w:val="22"/>
        </w:rPr>
      </w:pPr>
      <w:r>
        <w:t>3.2.1. Table HL7Versions</w:t>
      </w:r>
      <w:r>
        <w:tab/>
      </w:r>
      <w:r>
        <w:fldChar w:fldCharType="begin"/>
      </w:r>
      <w:r>
        <w:instrText xml:space="preserve"> PAGEREF _Toc75864075 \h </w:instrText>
      </w:r>
      <w:r>
        <w:fldChar w:fldCharType="separate"/>
      </w:r>
      <w:r>
        <w:t>12</w:t>
      </w:r>
      <w:r>
        <w:fldChar w:fldCharType="end"/>
      </w:r>
    </w:p>
    <w:p w14:paraId="4A91F647" w14:textId="49BED0B6" w:rsidR="006B30F4" w:rsidRPr="006B30F4" w:rsidRDefault="006B30F4">
      <w:pPr>
        <w:pStyle w:val="Verzeichnis3"/>
        <w:rPr>
          <w:rFonts w:eastAsiaTheme="minorEastAsia" w:cstheme="minorBidi"/>
          <w:szCs w:val="22"/>
        </w:rPr>
      </w:pPr>
      <w:r>
        <w:t>3.2.2. Table HL7Modification</w:t>
      </w:r>
      <w:r>
        <w:tab/>
      </w:r>
      <w:r>
        <w:fldChar w:fldCharType="begin"/>
      </w:r>
      <w:r>
        <w:instrText xml:space="preserve"> PAGEREF _Toc75864076 \h </w:instrText>
      </w:r>
      <w:r>
        <w:fldChar w:fldCharType="separate"/>
      </w:r>
      <w:r>
        <w:t>14</w:t>
      </w:r>
      <w:r>
        <w:fldChar w:fldCharType="end"/>
      </w:r>
    </w:p>
    <w:p w14:paraId="5CA1CC1F" w14:textId="506A1FBF" w:rsidR="006B30F4" w:rsidRPr="006B30F4" w:rsidRDefault="006B30F4">
      <w:pPr>
        <w:pStyle w:val="Verzeichnis3"/>
        <w:rPr>
          <w:rFonts w:eastAsiaTheme="minorEastAsia" w:cstheme="minorBidi"/>
          <w:szCs w:val="22"/>
        </w:rPr>
      </w:pPr>
      <w:r>
        <w:t>3.2.3. Table HL7Optionalities</w:t>
      </w:r>
      <w:r>
        <w:tab/>
      </w:r>
      <w:r>
        <w:fldChar w:fldCharType="begin"/>
      </w:r>
      <w:r>
        <w:instrText xml:space="preserve"> PAGEREF _Toc75864077 \h </w:instrText>
      </w:r>
      <w:r>
        <w:fldChar w:fldCharType="separate"/>
      </w:r>
      <w:r>
        <w:t>14</w:t>
      </w:r>
      <w:r>
        <w:fldChar w:fldCharType="end"/>
      </w:r>
    </w:p>
    <w:p w14:paraId="4620A24B" w14:textId="7ED04FF2" w:rsidR="006B30F4" w:rsidRPr="006B30F4" w:rsidRDefault="006B30F4">
      <w:pPr>
        <w:pStyle w:val="Verzeichnis3"/>
        <w:rPr>
          <w:rFonts w:eastAsiaTheme="minorEastAsia" w:cstheme="minorBidi"/>
          <w:szCs w:val="22"/>
        </w:rPr>
      </w:pPr>
      <w:r>
        <w:t>3.2.4. Table HL7TableTypes</w:t>
      </w:r>
      <w:r>
        <w:tab/>
      </w:r>
      <w:r>
        <w:fldChar w:fldCharType="begin"/>
      </w:r>
      <w:r>
        <w:instrText xml:space="preserve"> PAGEREF _Toc75864078 \h </w:instrText>
      </w:r>
      <w:r>
        <w:fldChar w:fldCharType="separate"/>
      </w:r>
      <w:r>
        <w:t>14</w:t>
      </w:r>
      <w:r>
        <w:fldChar w:fldCharType="end"/>
      </w:r>
    </w:p>
    <w:p w14:paraId="6CFEF9B3" w14:textId="035059C8" w:rsidR="006B30F4" w:rsidRPr="006B30F4" w:rsidRDefault="006B30F4">
      <w:pPr>
        <w:pStyle w:val="Verzeichnis3"/>
        <w:rPr>
          <w:rFonts w:eastAsiaTheme="minorEastAsia" w:cstheme="minorBidi"/>
          <w:szCs w:val="22"/>
        </w:rPr>
      </w:pPr>
      <w:r>
        <w:t>3.2.5. Table HL7TableCLDs</w:t>
      </w:r>
      <w:r>
        <w:tab/>
      </w:r>
      <w:r>
        <w:fldChar w:fldCharType="begin"/>
      </w:r>
      <w:r>
        <w:instrText xml:space="preserve"> PAGEREF _Toc75864079 \h </w:instrText>
      </w:r>
      <w:r>
        <w:fldChar w:fldCharType="separate"/>
      </w:r>
      <w:r>
        <w:t>15</w:t>
      </w:r>
      <w:r>
        <w:fldChar w:fldCharType="end"/>
      </w:r>
    </w:p>
    <w:p w14:paraId="0CBE3BCC" w14:textId="6E6C2F97" w:rsidR="006B30F4" w:rsidRPr="006B30F4" w:rsidRDefault="006B30F4">
      <w:pPr>
        <w:pStyle w:val="Verzeichnis2"/>
        <w:rPr>
          <w:rFonts w:eastAsiaTheme="minorEastAsia" w:cstheme="minorBidi"/>
          <w:szCs w:val="22"/>
        </w:rPr>
      </w:pPr>
      <w:r>
        <w:t>3.3. Tables with Main Information</w:t>
      </w:r>
      <w:r>
        <w:tab/>
      </w:r>
      <w:r>
        <w:fldChar w:fldCharType="begin"/>
      </w:r>
      <w:r>
        <w:instrText xml:space="preserve"> PAGEREF _Toc75864080 \h </w:instrText>
      </w:r>
      <w:r>
        <w:fldChar w:fldCharType="separate"/>
      </w:r>
      <w:r>
        <w:t>15</w:t>
      </w:r>
      <w:r>
        <w:fldChar w:fldCharType="end"/>
      </w:r>
    </w:p>
    <w:p w14:paraId="7908A6A5" w14:textId="78FFD3DD" w:rsidR="006B30F4" w:rsidRPr="006B30F4" w:rsidRDefault="006B30F4">
      <w:pPr>
        <w:pStyle w:val="Verzeichnis3"/>
        <w:rPr>
          <w:rFonts w:eastAsiaTheme="minorEastAsia" w:cstheme="minorBidi"/>
          <w:szCs w:val="22"/>
        </w:rPr>
      </w:pPr>
      <w:r>
        <w:t>3.3.1. Table HL7Events</w:t>
      </w:r>
      <w:r>
        <w:tab/>
      </w:r>
      <w:r>
        <w:fldChar w:fldCharType="begin"/>
      </w:r>
      <w:r>
        <w:instrText xml:space="preserve"> PAGEREF _Toc75864081 \h </w:instrText>
      </w:r>
      <w:r>
        <w:fldChar w:fldCharType="separate"/>
      </w:r>
      <w:r>
        <w:t>15</w:t>
      </w:r>
      <w:r>
        <w:fldChar w:fldCharType="end"/>
      </w:r>
    </w:p>
    <w:p w14:paraId="5BEE0838" w14:textId="5B2BAD95" w:rsidR="006B30F4" w:rsidRPr="006B30F4" w:rsidRDefault="006B30F4">
      <w:pPr>
        <w:pStyle w:val="Verzeichnis3"/>
        <w:rPr>
          <w:rFonts w:eastAsiaTheme="minorEastAsia" w:cstheme="minorBidi"/>
          <w:szCs w:val="22"/>
        </w:rPr>
      </w:pPr>
      <w:r>
        <w:t>3.3.2. Table HL7Segments</w:t>
      </w:r>
      <w:r>
        <w:tab/>
      </w:r>
      <w:r>
        <w:fldChar w:fldCharType="begin"/>
      </w:r>
      <w:r>
        <w:instrText xml:space="preserve"> PAGEREF _Toc75864082 \h </w:instrText>
      </w:r>
      <w:r>
        <w:fldChar w:fldCharType="separate"/>
      </w:r>
      <w:r>
        <w:t>16</w:t>
      </w:r>
      <w:r>
        <w:fldChar w:fldCharType="end"/>
      </w:r>
    </w:p>
    <w:p w14:paraId="55BE24FC" w14:textId="456103FF" w:rsidR="006B30F4" w:rsidRPr="006B30F4" w:rsidRDefault="006B30F4">
      <w:pPr>
        <w:pStyle w:val="Verzeichnis3"/>
        <w:rPr>
          <w:rFonts w:eastAsiaTheme="minorEastAsia" w:cstheme="minorBidi"/>
          <w:szCs w:val="22"/>
        </w:rPr>
      </w:pPr>
      <w:r>
        <w:t>3.3.3. Table HL7Tables</w:t>
      </w:r>
      <w:r>
        <w:tab/>
      </w:r>
      <w:r>
        <w:fldChar w:fldCharType="begin"/>
      </w:r>
      <w:r>
        <w:instrText xml:space="preserve"> PAGEREF _Toc75864083 \h </w:instrText>
      </w:r>
      <w:r>
        <w:fldChar w:fldCharType="separate"/>
      </w:r>
      <w:r>
        <w:t>16</w:t>
      </w:r>
      <w:r>
        <w:fldChar w:fldCharType="end"/>
      </w:r>
    </w:p>
    <w:p w14:paraId="7A9DACD0" w14:textId="1549C8A9" w:rsidR="006B30F4" w:rsidRPr="006B30F4" w:rsidRDefault="006B30F4">
      <w:pPr>
        <w:pStyle w:val="Verzeichnis3"/>
        <w:rPr>
          <w:rFonts w:eastAsiaTheme="minorEastAsia" w:cstheme="minorBidi"/>
          <w:szCs w:val="22"/>
        </w:rPr>
      </w:pPr>
      <w:r>
        <w:t>3.3.4. Table HL7DataElements</w:t>
      </w:r>
      <w:r>
        <w:tab/>
      </w:r>
      <w:r>
        <w:fldChar w:fldCharType="begin"/>
      </w:r>
      <w:r>
        <w:instrText xml:space="preserve"> PAGEREF _Toc75864084 \h </w:instrText>
      </w:r>
      <w:r>
        <w:fldChar w:fldCharType="separate"/>
      </w:r>
      <w:r>
        <w:t>18</w:t>
      </w:r>
      <w:r>
        <w:fldChar w:fldCharType="end"/>
      </w:r>
    </w:p>
    <w:p w14:paraId="0DFB9C87" w14:textId="3B3BA6D7" w:rsidR="006B30F4" w:rsidRPr="006B30F4" w:rsidRDefault="006B30F4">
      <w:pPr>
        <w:pStyle w:val="Verzeichnis3"/>
        <w:rPr>
          <w:rFonts w:eastAsiaTheme="minorEastAsia" w:cstheme="minorBidi"/>
          <w:szCs w:val="22"/>
        </w:rPr>
      </w:pPr>
      <w:r>
        <w:t>3.3.5. Table HL7MsgStructIDs</w:t>
      </w:r>
      <w:r>
        <w:tab/>
      </w:r>
      <w:r>
        <w:fldChar w:fldCharType="begin"/>
      </w:r>
      <w:r>
        <w:instrText xml:space="preserve"> PAGEREF _Toc75864085 \h </w:instrText>
      </w:r>
      <w:r>
        <w:fldChar w:fldCharType="separate"/>
      </w:r>
      <w:r>
        <w:t>19</w:t>
      </w:r>
      <w:r>
        <w:fldChar w:fldCharType="end"/>
      </w:r>
    </w:p>
    <w:p w14:paraId="08B0AF5A" w14:textId="7C414049" w:rsidR="006B30F4" w:rsidRPr="006B30F4" w:rsidRDefault="006B30F4">
      <w:pPr>
        <w:pStyle w:val="Verzeichnis3"/>
        <w:rPr>
          <w:rFonts w:eastAsiaTheme="minorEastAsia" w:cstheme="minorBidi"/>
          <w:szCs w:val="22"/>
        </w:rPr>
      </w:pPr>
      <w:r>
        <w:t>3.3.6. Table HL7MessageTypes</w:t>
      </w:r>
      <w:r>
        <w:tab/>
      </w:r>
      <w:r>
        <w:fldChar w:fldCharType="begin"/>
      </w:r>
      <w:r>
        <w:instrText xml:space="preserve"> PAGEREF _Toc75864086 \h </w:instrText>
      </w:r>
      <w:r>
        <w:fldChar w:fldCharType="separate"/>
      </w:r>
      <w:r>
        <w:t>20</w:t>
      </w:r>
      <w:r>
        <w:fldChar w:fldCharType="end"/>
      </w:r>
    </w:p>
    <w:p w14:paraId="7D43CE08" w14:textId="1EB33B5F" w:rsidR="006B30F4" w:rsidRPr="006B30F4" w:rsidRDefault="006B30F4">
      <w:pPr>
        <w:pStyle w:val="Verzeichnis3"/>
        <w:rPr>
          <w:rFonts w:eastAsiaTheme="minorEastAsia" w:cstheme="minorBidi"/>
          <w:szCs w:val="22"/>
        </w:rPr>
      </w:pPr>
      <w:r>
        <w:t>3.3.7. Table HL7Queries</w:t>
      </w:r>
      <w:r>
        <w:tab/>
      </w:r>
      <w:r>
        <w:fldChar w:fldCharType="begin"/>
      </w:r>
      <w:r>
        <w:instrText xml:space="preserve"> PAGEREF _Toc75864087 \h </w:instrText>
      </w:r>
      <w:r>
        <w:fldChar w:fldCharType="separate"/>
      </w:r>
      <w:r>
        <w:t>20</w:t>
      </w:r>
      <w:r>
        <w:fldChar w:fldCharType="end"/>
      </w:r>
    </w:p>
    <w:p w14:paraId="2D440DE8" w14:textId="6F9EA955" w:rsidR="006B30F4" w:rsidRPr="006B30F4" w:rsidRDefault="006B30F4">
      <w:pPr>
        <w:pStyle w:val="Verzeichnis3"/>
        <w:rPr>
          <w:rFonts w:eastAsiaTheme="minorEastAsia" w:cstheme="minorBidi"/>
          <w:szCs w:val="22"/>
        </w:rPr>
      </w:pPr>
      <w:r>
        <w:t>3.3.8. Table HL7Chapters</w:t>
      </w:r>
      <w:r>
        <w:tab/>
      </w:r>
      <w:r>
        <w:fldChar w:fldCharType="begin"/>
      </w:r>
      <w:r>
        <w:instrText xml:space="preserve"> PAGEREF _Toc75864088 \h </w:instrText>
      </w:r>
      <w:r>
        <w:fldChar w:fldCharType="separate"/>
      </w:r>
      <w:r>
        <w:t>21</w:t>
      </w:r>
      <w:r>
        <w:fldChar w:fldCharType="end"/>
      </w:r>
    </w:p>
    <w:p w14:paraId="26D640A5" w14:textId="207EA55F" w:rsidR="006B30F4" w:rsidRPr="006B30F4" w:rsidRDefault="006B30F4">
      <w:pPr>
        <w:pStyle w:val="Verzeichnis3"/>
        <w:rPr>
          <w:rFonts w:eastAsiaTheme="minorEastAsia" w:cstheme="minorBidi"/>
          <w:szCs w:val="22"/>
        </w:rPr>
      </w:pPr>
      <w:r>
        <w:t>3.3.9. Table HL7Objects</w:t>
      </w:r>
      <w:r>
        <w:tab/>
      </w:r>
      <w:r>
        <w:fldChar w:fldCharType="begin"/>
      </w:r>
      <w:r>
        <w:instrText xml:space="preserve"> PAGEREF _Toc75864089 \h </w:instrText>
      </w:r>
      <w:r>
        <w:fldChar w:fldCharType="separate"/>
      </w:r>
      <w:r>
        <w:t>21</w:t>
      </w:r>
      <w:r>
        <w:fldChar w:fldCharType="end"/>
      </w:r>
    </w:p>
    <w:p w14:paraId="047AB8BC" w14:textId="7675608D" w:rsidR="006B30F4" w:rsidRPr="006B30F4" w:rsidRDefault="006B30F4">
      <w:pPr>
        <w:pStyle w:val="Verzeichnis3"/>
        <w:rPr>
          <w:rFonts w:eastAsiaTheme="minorEastAsia" w:cstheme="minorBidi"/>
          <w:szCs w:val="22"/>
        </w:rPr>
      </w:pPr>
      <w:r>
        <w:t>3.3.10. Table HL7Files</w:t>
      </w:r>
      <w:r>
        <w:tab/>
      </w:r>
      <w:r>
        <w:fldChar w:fldCharType="begin"/>
      </w:r>
      <w:r>
        <w:instrText xml:space="preserve"> PAGEREF _Toc75864090 \h </w:instrText>
      </w:r>
      <w:r>
        <w:fldChar w:fldCharType="separate"/>
      </w:r>
      <w:r>
        <w:t>21</w:t>
      </w:r>
      <w:r>
        <w:fldChar w:fldCharType="end"/>
      </w:r>
    </w:p>
    <w:p w14:paraId="730DC003" w14:textId="2E45F34F" w:rsidR="006B30F4" w:rsidRPr="006B30F4" w:rsidRDefault="006B30F4">
      <w:pPr>
        <w:pStyle w:val="Verzeichnis2"/>
        <w:rPr>
          <w:rFonts w:eastAsiaTheme="minorEastAsia" w:cstheme="minorBidi"/>
          <w:szCs w:val="22"/>
        </w:rPr>
      </w:pPr>
      <w:r>
        <w:t>3.4. Tables with Information for Relations</w:t>
      </w:r>
      <w:r>
        <w:tab/>
      </w:r>
      <w:r>
        <w:fldChar w:fldCharType="begin"/>
      </w:r>
      <w:r>
        <w:instrText xml:space="preserve"> PAGEREF _Toc75864091 \h </w:instrText>
      </w:r>
      <w:r>
        <w:fldChar w:fldCharType="separate"/>
      </w:r>
      <w:r>
        <w:t>21</w:t>
      </w:r>
      <w:r>
        <w:fldChar w:fldCharType="end"/>
      </w:r>
    </w:p>
    <w:p w14:paraId="718C2A5F" w14:textId="1F7978C3" w:rsidR="006B30F4" w:rsidRPr="006B30F4" w:rsidRDefault="006B30F4">
      <w:pPr>
        <w:pStyle w:val="Verzeichnis3"/>
        <w:rPr>
          <w:rFonts w:eastAsiaTheme="minorEastAsia" w:cstheme="minorBidi"/>
          <w:szCs w:val="22"/>
        </w:rPr>
      </w:pPr>
      <w:r>
        <w:t>3.4.1. Table HL7EventMessageTypes</w:t>
      </w:r>
      <w:r>
        <w:tab/>
      </w:r>
      <w:r>
        <w:fldChar w:fldCharType="begin"/>
      </w:r>
      <w:r>
        <w:instrText xml:space="preserve"> PAGEREF _Toc75864092 \h </w:instrText>
      </w:r>
      <w:r>
        <w:fldChar w:fldCharType="separate"/>
      </w:r>
      <w:r>
        <w:t>22</w:t>
      </w:r>
      <w:r>
        <w:fldChar w:fldCharType="end"/>
      </w:r>
    </w:p>
    <w:p w14:paraId="2942854F" w14:textId="59E68915" w:rsidR="006B30F4" w:rsidRPr="006B30F4" w:rsidRDefault="006B30F4">
      <w:pPr>
        <w:pStyle w:val="Verzeichnis3"/>
        <w:rPr>
          <w:rFonts w:eastAsiaTheme="minorEastAsia" w:cstheme="minorBidi"/>
          <w:szCs w:val="22"/>
        </w:rPr>
      </w:pPr>
      <w:r>
        <w:t>3.4.2. Table HL7EventMessageTypeSegments</w:t>
      </w:r>
      <w:r>
        <w:tab/>
      </w:r>
      <w:r>
        <w:fldChar w:fldCharType="begin"/>
      </w:r>
      <w:r>
        <w:instrText xml:space="preserve"> PAGEREF _Toc75864093 \h </w:instrText>
      </w:r>
      <w:r>
        <w:fldChar w:fldCharType="separate"/>
      </w:r>
      <w:r>
        <w:t>23</w:t>
      </w:r>
      <w:r>
        <w:fldChar w:fldCharType="end"/>
      </w:r>
    </w:p>
    <w:p w14:paraId="7800F8D8" w14:textId="7714C440" w:rsidR="006B30F4" w:rsidRPr="006B30F4" w:rsidRDefault="006B30F4">
      <w:pPr>
        <w:pStyle w:val="Verzeichnis3"/>
        <w:rPr>
          <w:rFonts w:eastAsiaTheme="minorEastAsia" w:cstheme="minorBidi"/>
          <w:szCs w:val="22"/>
        </w:rPr>
      </w:pPr>
      <w:r>
        <w:t>3.4.3. Table HL7MsgStructIDSegments</w:t>
      </w:r>
      <w:r>
        <w:tab/>
      </w:r>
      <w:r>
        <w:fldChar w:fldCharType="begin"/>
      </w:r>
      <w:r>
        <w:instrText xml:space="preserve"> PAGEREF _Toc75864094 \h </w:instrText>
      </w:r>
      <w:r>
        <w:fldChar w:fldCharType="separate"/>
      </w:r>
      <w:r>
        <w:t>23</w:t>
      </w:r>
      <w:r>
        <w:fldChar w:fldCharType="end"/>
      </w:r>
    </w:p>
    <w:p w14:paraId="58576BCE" w14:textId="109CFA62" w:rsidR="006B30F4" w:rsidRPr="006B30F4" w:rsidRDefault="006B30F4">
      <w:pPr>
        <w:pStyle w:val="Verzeichnis3"/>
        <w:rPr>
          <w:rFonts w:eastAsiaTheme="minorEastAsia" w:cstheme="minorBidi"/>
          <w:szCs w:val="22"/>
        </w:rPr>
      </w:pPr>
      <w:r>
        <w:t>3.4.4. Table HL7SegmentDataElements</w:t>
      </w:r>
      <w:r>
        <w:tab/>
      </w:r>
      <w:r>
        <w:fldChar w:fldCharType="begin"/>
      </w:r>
      <w:r>
        <w:instrText xml:space="preserve"> PAGEREF _Toc75864095 \h </w:instrText>
      </w:r>
      <w:r>
        <w:fldChar w:fldCharType="separate"/>
      </w:r>
      <w:r>
        <w:t>24</w:t>
      </w:r>
      <w:r>
        <w:fldChar w:fldCharType="end"/>
      </w:r>
    </w:p>
    <w:p w14:paraId="2CCFA90F" w14:textId="301F5286" w:rsidR="006B30F4" w:rsidRPr="006B30F4" w:rsidRDefault="006B30F4">
      <w:pPr>
        <w:pStyle w:val="Verzeichnis3"/>
        <w:rPr>
          <w:rFonts w:eastAsiaTheme="minorEastAsia" w:cstheme="minorBidi"/>
          <w:szCs w:val="22"/>
        </w:rPr>
      </w:pPr>
      <w:r>
        <w:t>3.4.5. Table HL7TableValues</w:t>
      </w:r>
      <w:r>
        <w:tab/>
      </w:r>
      <w:r>
        <w:fldChar w:fldCharType="begin"/>
      </w:r>
      <w:r>
        <w:instrText xml:space="preserve"> PAGEREF _Toc75864096 \h </w:instrText>
      </w:r>
      <w:r>
        <w:fldChar w:fldCharType="separate"/>
      </w:r>
      <w:r>
        <w:t>24</w:t>
      </w:r>
      <w:r>
        <w:fldChar w:fldCharType="end"/>
      </w:r>
    </w:p>
    <w:p w14:paraId="35957B84" w14:textId="2D21B344" w:rsidR="006B30F4" w:rsidRPr="006B30F4" w:rsidRDefault="006B30F4">
      <w:pPr>
        <w:pStyle w:val="Verzeichnis3"/>
        <w:rPr>
          <w:rFonts w:eastAsiaTheme="minorEastAsia" w:cstheme="minorBidi"/>
          <w:szCs w:val="22"/>
        </w:rPr>
      </w:pPr>
      <w:r>
        <w:t>3.4.6.</w:t>
      </w:r>
      <w:r w:rsidRPr="00D658CC">
        <w:rPr>
          <w:lang w:val="fr-FR"/>
        </w:rPr>
        <w:t xml:space="preserve"> Table HL7QueryRCP</w:t>
      </w:r>
      <w:r>
        <w:tab/>
      </w:r>
      <w:r>
        <w:fldChar w:fldCharType="begin"/>
      </w:r>
      <w:r>
        <w:instrText xml:space="preserve"> PAGEREF _Toc75864097 \h </w:instrText>
      </w:r>
      <w:r>
        <w:fldChar w:fldCharType="separate"/>
      </w:r>
      <w:r>
        <w:t>25</w:t>
      </w:r>
      <w:r>
        <w:fldChar w:fldCharType="end"/>
      </w:r>
    </w:p>
    <w:p w14:paraId="42B05357" w14:textId="0A9C6FB3" w:rsidR="006B30F4" w:rsidRPr="006B30F4" w:rsidRDefault="006B30F4">
      <w:pPr>
        <w:pStyle w:val="Verzeichnis3"/>
        <w:rPr>
          <w:rFonts w:eastAsiaTheme="minorEastAsia" w:cstheme="minorBidi"/>
          <w:szCs w:val="22"/>
        </w:rPr>
      </w:pPr>
      <w:r>
        <w:t>3.4.7. Table HL7QueryDisplay</w:t>
      </w:r>
      <w:r>
        <w:tab/>
      </w:r>
      <w:r>
        <w:fldChar w:fldCharType="begin"/>
      </w:r>
      <w:r>
        <w:instrText xml:space="preserve"> PAGEREF _Toc75864098 \h </w:instrText>
      </w:r>
      <w:r>
        <w:fldChar w:fldCharType="separate"/>
      </w:r>
      <w:r>
        <w:t>25</w:t>
      </w:r>
      <w:r>
        <w:fldChar w:fldCharType="end"/>
      </w:r>
    </w:p>
    <w:p w14:paraId="017A0906" w14:textId="4EF2F8D3" w:rsidR="006B30F4" w:rsidRPr="006B30F4" w:rsidRDefault="006B30F4">
      <w:pPr>
        <w:pStyle w:val="Verzeichnis3"/>
        <w:rPr>
          <w:rFonts w:eastAsiaTheme="minorEastAsia" w:cstheme="minorBidi"/>
          <w:szCs w:val="22"/>
        </w:rPr>
      </w:pPr>
      <w:r>
        <w:t>3.4.8. Table HL7QueryInput</w:t>
      </w:r>
      <w:r>
        <w:tab/>
      </w:r>
      <w:r>
        <w:fldChar w:fldCharType="begin"/>
      </w:r>
      <w:r>
        <w:instrText xml:space="preserve"> PAGEREF _Toc75864099 \h </w:instrText>
      </w:r>
      <w:r>
        <w:fldChar w:fldCharType="separate"/>
      </w:r>
      <w:r>
        <w:t>26</w:t>
      </w:r>
      <w:r>
        <w:fldChar w:fldCharType="end"/>
      </w:r>
    </w:p>
    <w:p w14:paraId="41B8EB8B" w14:textId="2502CDEF" w:rsidR="006B30F4" w:rsidRPr="006B30F4" w:rsidRDefault="006B30F4">
      <w:pPr>
        <w:pStyle w:val="Verzeichnis3"/>
        <w:rPr>
          <w:rFonts w:eastAsiaTheme="minorEastAsia" w:cstheme="minorBidi"/>
          <w:szCs w:val="22"/>
        </w:rPr>
      </w:pPr>
      <w:r>
        <w:t>3.4.9. Table HL7QueryInputParameter</w:t>
      </w:r>
      <w:r>
        <w:tab/>
      </w:r>
      <w:r>
        <w:fldChar w:fldCharType="begin"/>
      </w:r>
      <w:r>
        <w:instrText xml:space="preserve"> PAGEREF _Toc75864100 \h </w:instrText>
      </w:r>
      <w:r>
        <w:fldChar w:fldCharType="separate"/>
      </w:r>
      <w:r>
        <w:t>26</w:t>
      </w:r>
      <w:r>
        <w:fldChar w:fldCharType="end"/>
      </w:r>
    </w:p>
    <w:p w14:paraId="6E310E75" w14:textId="53EB7CCE" w:rsidR="006B30F4" w:rsidRPr="006B30F4" w:rsidRDefault="006B30F4">
      <w:pPr>
        <w:pStyle w:val="Verzeichnis2"/>
        <w:rPr>
          <w:rFonts w:eastAsiaTheme="minorEastAsia" w:cstheme="minorBidi"/>
          <w:szCs w:val="22"/>
        </w:rPr>
      </w:pPr>
      <w:r>
        <w:t>3.5. Tables with Information from the standard documents</w:t>
      </w:r>
      <w:r>
        <w:tab/>
      </w:r>
      <w:r>
        <w:fldChar w:fldCharType="begin"/>
      </w:r>
      <w:r>
        <w:instrText xml:space="preserve"> PAGEREF _Toc75864101 \h </w:instrText>
      </w:r>
      <w:r>
        <w:fldChar w:fldCharType="separate"/>
      </w:r>
      <w:r>
        <w:t>26</w:t>
      </w:r>
      <w:r>
        <w:fldChar w:fldCharType="end"/>
      </w:r>
    </w:p>
    <w:p w14:paraId="6B049770" w14:textId="4AE4D804" w:rsidR="006B30F4" w:rsidRPr="006B30F4" w:rsidRDefault="006B30F4">
      <w:pPr>
        <w:pStyle w:val="Verzeichnis3"/>
        <w:rPr>
          <w:rFonts w:eastAsiaTheme="minorEastAsia" w:cstheme="minorBidi"/>
          <w:szCs w:val="22"/>
        </w:rPr>
      </w:pPr>
      <w:r>
        <w:t>3.5.1. Table HL7ChapterParagraphs</w:t>
      </w:r>
      <w:r>
        <w:tab/>
      </w:r>
      <w:r>
        <w:fldChar w:fldCharType="begin"/>
      </w:r>
      <w:r>
        <w:instrText xml:space="preserve"> PAGEREF _Toc75864102 \h </w:instrText>
      </w:r>
      <w:r>
        <w:fldChar w:fldCharType="separate"/>
      </w:r>
      <w:r>
        <w:t>26</w:t>
      </w:r>
      <w:r>
        <w:fldChar w:fldCharType="end"/>
      </w:r>
    </w:p>
    <w:p w14:paraId="2A32841F" w14:textId="2ECAF434" w:rsidR="006B30F4" w:rsidRPr="006B30F4" w:rsidRDefault="006B30F4">
      <w:pPr>
        <w:pStyle w:val="Verzeichnis3"/>
        <w:rPr>
          <w:rFonts w:eastAsiaTheme="minorEastAsia" w:cstheme="minorBidi"/>
          <w:szCs w:val="22"/>
        </w:rPr>
      </w:pPr>
      <w:r>
        <w:t>3.5.2. Table HL7ChapterHeadings</w:t>
      </w:r>
      <w:r>
        <w:tab/>
      </w:r>
      <w:r>
        <w:fldChar w:fldCharType="begin"/>
      </w:r>
      <w:r>
        <w:instrText xml:space="preserve"> PAGEREF _Toc75864103 \h </w:instrText>
      </w:r>
      <w:r>
        <w:fldChar w:fldCharType="separate"/>
      </w:r>
      <w:r>
        <w:t>27</w:t>
      </w:r>
      <w:r>
        <w:fldChar w:fldCharType="end"/>
      </w:r>
    </w:p>
    <w:p w14:paraId="6F036A68" w14:textId="3AD645D6" w:rsidR="006B30F4" w:rsidRPr="006B30F4" w:rsidRDefault="006B30F4">
      <w:pPr>
        <w:pStyle w:val="Verzeichnis2"/>
        <w:rPr>
          <w:rFonts w:eastAsiaTheme="minorEastAsia" w:cstheme="minorBidi"/>
          <w:szCs w:val="22"/>
        </w:rPr>
      </w:pPr>
      <w:r>
        <w:lastRenderedPageBreak/>
        <w:t>3.6. Tables with Additional Information</w:t>
      </w:r>
      <w:r>
        <w:tab/>
      </w:r>
      <w:r>
        <w:fldChar w:fldCharType="begin"/>
      </w:r>
      <w:r>
        <w:instrText xml:space="preserve"> PAGEREF _Toc75864104 \h </w:instrText>
      </w:r>
      <w:r>
        <w:fldChar w:fldCharType="separate"/>
      </w:r>
      <w:r>
        <w:t>27</w:t>
      </w:r>
      <w:r>
        <w:fldChar w:fldCharType="end"/>
      </w:r>
    </w:p>
    <w:p w14:paraId="71160D1E" w14:textId="7BD75585" w:rsidR="006B30F4" w:rsidRPr="006B30F4" w:rsidRDefault="006B30F4">
      <w:pPr>
        <w:pStyle w:val="Verzeichnis3"/>
        <w:rPr>
          <w:rFonts w:eastAsiaTheme="minorEastAsia" w:cstheme="minorBidi"/>
          <w:szCs w:val="22"/>
        </w:rPr>
      </w:pPr>
      <w:r>
        <w:t>3.6.1. Table HL7VersionComments</w:t>
      </w:r>
      <w:r>
        <w:tab/>
      </w:r>
      <w:r>
        <w:fldChar w:fldCharType="begin"/>
      </w:r>
      <w:r>
        <w:instrText xml:space="preserve"> PAGEREF _Toc75864105 \h </w:instrText>
      </w:r>
      <w:r>
        <w:fldChar w:fldCharType="separate"/>
      </w:r>
      <w:r>
        <w:t>28</w:t>
      </w:r>
      <w:r>
        <w:fldChar w:fldCharType="end"/>
      </w:r>
    </w:p>
    <w:p w14:paraId="7602231E" w14:textId="27F7D946" w:rsidR="006B30F4" w:rsidRPr="006B30F4" w:rsidRDefault="006B30F4">
      <w:pPr>
        <w:pStyle w:val="Verzeichnis3"/>
        <w:rPr>
          <w:rFonts w:eastAsiaTheme="minorEastAsia" w:cstheme="minorBidi"/>
          <w:szCs w:val="22"/>
        </w:rPr>
      </w:pPr>
      <w:r>
        <w:t>3.6.2. Table HL7Comments</w:t>
      </w:r>
      <w:r>
        <w:tab/>
      </w:r>
      <w:r>
        <w:fldChar w:fldCharType="begin"/>
      </w:r>
      <w:r>
        <w:instrText xml:space="preserve"> PAGEREF _Toc75864106 \h </w:instrText>
      </w:r>
      <w:r>
        <w:fldChar w:fldCharType="separate"/>
      </w:r>
      <w:r>
        <w:t>28</w:t>
      </w:r>
      <w:r>
        <w:fldChar w:fldCharType="end"/>
      </w:r>
    </w:p>
    <w:p w14:paraId="4B0A3367" w14:textId="0E895BFD" w:rsidR="006B30F4" w:rsidRPr="006B30F4" w:rsidRDefault="006B30F4">
      <w:pPr>
        <w:pStyle w:val="Verzeichnis3"/>
        <w:rPr>
          <w:rFonts w:eastAsiaTheme="minorEastAsia" w:cstheme="minorBidi"/>
          <w:szCs w:val="22"/>
        </w:rPr>
      </w:pPr>
      <w:r>
        <w:t>3.6.3. Table HL7Components</w:t>
      </w:r>
      <w:r>
        <w:tab/>
      </w:r>
      <w:r>
        <w:fldChar w:fldCharType="begin"/>
      </w:r>
      <w:r>
        <w:instrText xml:space="preserve"> PAGEREF _Toc75864107 \h </w:instrText>
      </w:r>
      <w:r>
        <w:fldChar w:fldCharType="separate"/>
      </w:r>
      <w:r>
        <w:t>28</w:t>
      </w:r>
      <w:r>
        <w:fldChar w:fldCharType="end"/>
      </w:r>
    </w:p>
    <w:p w14:paraId="6162D9D9" w14:textId="42173440" w:rsidR="006B30F4" w:rsidRPr="006B30F4" w:rsidRDefault="006B30F4">
      <w:pPr>
        <w:pStyle w:val="Verzeichnis3"/>
        <w:rPr>
          <w:rFonts w:eastAsiaTheme="minorEastAsia" w:cstheme="minorBidi"/>
          <w:szCs w:val="22"/>
        </w:rPr>
      </w:pPr>
      <w:r>
        <w:t>3.6.4. Table HL7DataStructures</w:t>
      </w:r>
      <w:r>
        <w:tab/>
      </w:r>
      <w:r>
        <w:fldChar w:fldCharType="begin"/>
      </w:r>
      <w:r>
        <w:instrText xml:space="preserve"> PAGEREF _Toc75864108 \h </w:instrText>
      </w:r>
      <w:r>
        <w:fldChar w:fldCharType="separate"/>
      </w:r>
      <w:r>
        <w:t>29</w:t>
      </w:r>
      <w:r>
        <w:fldChar w:fldCharType="end"/>
      </w:r>
    </w:p>
    <w:p w14:paraId="284C3519" w14:textId="2E248319" w:rsidR="006B30F4" w:rsidRPr="006B30F4" w:rsidRDefault="006B30F4">
      <w:pPr>
        <w:pStyle w:val="Verzeichnis3"/>
        <w:rPr>
          <w:rFonts w:eastAsiaTheme="minorEastAsia" w:cstheme="minorBidi"/>
          <w:szCs w:val="22"/>
        </w:rPr>
      </w:pPr>
      <w:r>
        <w:t>3.6.5. Table HL7DataStructureComponents</w:t>
      </w:r>
      <w:r>
        <w:tab/>
      </w:r>
      <w:r>
        <w:fldChar w:fldCharType="begin"/>
      </w:r>
      <w:r>
        <w:instrText xml:space="preserve"> PAGEREF _Toc75864109 \h </w:instrText>
      </w:r>
      <w:r>
        <w:fldChar w:fldCharType="separate"/>
      </w:r>
      <w:r>
        <w:t>29</w:t>
      </w:r>
      <w:r>
        <w:fldChar w:fldCharType="end"/>
      </w:r>
    </w:p>
    <w:p w14:paraId="0E9DBCB4" w14:textId="1A6A98E8" w:rsidR="006B30F4" w:rsidRPr="006B30F4" w:rsidRDefault="006B30F4">
      <w:pPr>
        <w:pStyle w:val="Verzeichnis3"/>
        <w:rPr>
          <w:rFonts w:eastAsiaTheme="minorEastAsia" w:cstheme="minorBidi"/>
          <w:szCs w:val="22"/>
        </w:rPr>
      </w:pPr>
      <w:r>
        <w:t>3.6.6. Table HL7AckChoreography</w:t>
      </w:r>
      <w:r>
        <w:tab/>
      </w:r>
      <w:r>
        <w:fldChar w:fldCharType="begin"/>
      </w:r>
      <w:r>
        <w:instrText xml:space="preserve"> PAGEREF _Toc75864110 \h </w:instrText>
      </w:r>
      <w:r>
        <w:fldChar w:fldCharType="separate"/>
      </w:r>
      <w:r>
        <w:t>30</w:t>
      </w:r>
      <w:r>
        <w:fldChar w:fldCharType="end"/>
      </w:r>
    </w:p>
    <w:p w14:paraId="545CF6D8" w14:textId="07E25FD2" w:rsidR="006B30F4" w:rsidRPr="006B30F4" w:rsidRDefault="006B30F4">
      <w:pPr>
        <w:pStyle w:val="Verzeichnis3"/>
        <w:rPr>
          <w:rFonts w:eastAsiaTheme="minorEastAsia" w:cstheme="minorBidi"/>
          <w:szCs w:val="22"/>
        </w:rPr>
      </w:pPr>
      <w:r>
        <w:t>3.6.7. Table HL7DataTypes</w:t>
      </w:r>
      <w:r>
        <w:tab/>
      </w:r>
      <w:r>
        <w:fldChar w:fldCharType="begin"/>
      </w:r>
      <w:r>
        <w:instrText xml:space="preserve"> PAGEREF _Toc75864111 \h </w:instrText>
      </w:r>
      <w:r>
        <w:fldChar w:fldCharType="separate"/>
      </w:r>
      <w:r>
        <w:t>30</w:t>
      </w:r>
      <w:r>
        <w:fldChar w:fldCharType="end"/>
      </w:r>
    </w:p>
    <w:p w14:paraId="0D7691D1" w14:textId="50DE23D7" w:rsidR="006B30F4" w:rsidRPr="006B30F4" w:rsidRDefault="006B30F4">
      <w:pPr>
        <w:pStyle w:val="Verzeichnis3"/>
        <w:rPr>
          <w:rFonts w:eastAsiaTheme="minorEastAsia" w:cstheme="minorBidi"/>
          <w:szCs w:val="22"/>
        </w:rPr>
      </w:pPr>
      <w:r>
        <w:t>3.6.8. Table HL7Mapping-Table DataElements</w:t>
      </w:r>
      <w:r>
        <w:tab/>
      </w:r>
      <w:r>
        <w:fldChar w:fldCharType="begin"/>
      </w:r>
      <w:r>
        <w:instrText xml:space="preserve"> PAGEREF _Toc75864112 \h </w:instrText>
      </w:r>
      <w:r>
        <w:fldChar w:fldCharType="separate"/>
      </w:r>
      <w:r>
        <w:t>31</w:t>
      </w:r>
      <w:r>
        <w:fldChar w:fldCharType="end"/>
      </w:r>
    </w:p>
    <w:p w14:paraId="18C4AE22" w14:textId="0CBFFF3A" w:rsidR="006B30F4" w:rsidRPr="006B30F4" w:rsidRDefault="006B30F4">
      <w:pPr>
        <w:pStyle w:val="Verzeichnis2"/>
        <w:rPr>
          <w:rFonts w:eastAsiaTheme="minorEastAsia" w:cstheme="minorBidi"/>
          <w:szCs w:val="22"/>
        </w:rPr>
      </w:pPr>
      <w:r>
        <w:t>3.7. Tables with Control Information</w:t>
      </w:r>
      <w:r>
        <w:tab/>
      </w:r>
      <w:r>
        <w:fldChar w:fldCharType="begin"/>
      </w:r>
      <w:r>
        <w:instrText xml:space="preserve"> PAGEREF _Toc75864113 \h </w:instrText>
      </w:r>
      <w:r>
        <w:fldChar w:fldCharType="separate"/>
      </w:r>
      <w:r>
        <w:t>31</w:t>
      </w:r>
      <w:r>
        <w:fldChar w:fldCharType="end"/>
      </w:r>
    </w:p>
    <w:p w14:paraId="4C591276" w14:textId="6DB58C78" w:rsidR="006B30F4" w:rsidRPr="006B30F4" w:rsidRDefault="006B30F4">
      <w:pPr>
        <w:pStyle w:val="Verzeichnis3"/>
        <w:rPr>
          <w:rFonts w:eastAsiaTheme="minorEastAsia" w:cstheme="minorBidi"/>
          <w:szCs w:val="22"/>
        </w:rPr>
      </w:pPr>
      <w:r>
        <w:t>3.7.1. Table DBChanges</w:t>
      </w:r>
      <w:r>
        <w:tab/>
      </w:r>
      <w:r>
        <w:fldChar w:fldCharType="begin"/>
      </w:r>
      <w:r>
        <w:instrText xml:space="preserve"> PAGEREF _Toc75864114 \h </w:instrText>
      </w:r>
      <w:r>
        <w:fldChar w:fldCharType="separate"/>
      </w:r>
      <w:r>
        <w:t>31</w:t>
      </w:r>
      <w:r>
        <w:fldChar w:fldCharType="end"/>
      </w:r>
    </w:p>
    <w:p w14:paraId="102616FB" w14:textId="34DF2438" w:rsidR="006B30F4" w:rsidRPr="006B30F4" w:rsidRDefault="006B30F4">
      <w:pPr>
        <w:pStyle w:val="Verzeichnis3"/>
        <w:rPr>
          <w:rFonts w:eastAsiaTheme="minorEastAsia" w:cstheme="minorBidi"/>
          <w:szCs w:val="22"/>
        </w:rPr>
      </w:pPr>
      <w:r>
        <w:t>3.7.2. Table DBOpenPoints</w:t>
      </w:r>
      <w:r>
        <w:tab/>
      </w:r>
      <w:r>
        <w:fldChar w:fldCharType="begin"/>
      </w:r>
      <w:r>
        <w:instrText xml:space="preserve"> PAGEREF _Toc75864115 \h </w:instrText>
      </w:r>
      <w:r>
        <w:fldChar w:fldCharType="separate"/>
      </w:r>
      <w:r>
        <w:t>31</w:t>
      </w:r>
      <w:r>
        <w:fldChar w:fldCharType="end"/>
      </w:r>
    </w:p>
    <w:p w14:paraId="204C540E" w14:textId="41199F4C" w:rsidR="006B30F4" w:rsidRPr="006B30F4" w:rsidRDefault="006B30F4">
      <w:pPr>
        <w:pStyle w:val="Verzeichnis3"/>
        <w:rPr>
          <w:rFonts w:eastAsiaTheme="minorEastAsia" w:cstheme="minorBidi"/>
          <w:szCs w:val="22"/>
        </w:rPr>
      </w:pPr>
      <w:r>
        <w:t>3.7.3. Table DBOptions</w:t>
      </w:r>
      <w:r>
        <w:tab/>
      </w:r>
      <w:r>
        <w:fldChar w:fldCharType="begin"/>
      </w:r>
      <w:r>
        <w:instrText xml:space="preserve"> PAGEREF _Toc75864116 \h </w:instrText>
      </w:r>
      <w:r>
        <w:fldChar w:fldCharType="separate"/>
      </w:r>
      <w:r>
        <w:t>32</w:t>
      </w:r>
      <w:r>
        <w:fldChar w:fldCharType="end"/>
      </w:r>
    </w:p>
    <w:p w14:paraId="2B4171C2" w14:textId="724243C3" w:rsidR="006B30F4" w:rsidRPr="006B30F4" w:rsidRDefault="006B30F4">
      <w:pPr>
        <w:pStyle w:val="Verzeichnis3"/>
        <w:rPr>
          <w:rFonts w:eastAsiaTheme="minorEastAsia" w:cstheme="minorBidi"/>
          <w:szCs w:val="22"/>
        </w:rPr>
      </w:pPr>
      <w:r>
        <w:t>3.7.4. Table DBVersion</w:t>
      </w:r>
      <w:r>
        <w:tab/>
      </w:r>
      <w:r>
        <w:fldChar w:fldCharType="begin"/>
      </w:r>
      <w:r>
        <w:instrText xml:space="preserve"> PAGEREF _Toc75864117 \h </w:instrText>
      </w:r>
      <w:r>
        <w:fldChar w:fldCharType="separate"/>
      </w:r>
      <w:r>
        <w:t>32</w:t>
      </w:r>
      <w:r>
        <w:fldChar w:fldCharType="end"/>
      </w:r>
    </w:p>
    <w:p w14:paraId="08B5DCB2" w14:textId="43592B74" w:rsidR="006B30F4" w:rsidRPr="006B30F4" w:rsidRDefault="006B30F4">
      <w:pPr>
        <w:pStyle w:val="Verzeichnis2"/>
        <w:rPr>
          <w:rFonts w:eastAsiaTheme="minorEastAsia" w:cstheme="minorBidi"/>
          <w:szCs w:val="22"/>
        </w:rPr>
      </w:pPr>
      <w:r>
        <w:t>3.8. Tables for external files</w:t>
      </w:r>
      <w:r>
        <w:tab/>
      </w:r>
      <w:r>
        <w:fldChar w:fldCharType="begin"/>
      </w:r>
      <w:r>
        <w:instrText xml:space="preserve"> PAGEREF _Toc75864118 \h </w:instrText>
      </w:r>
      <w:r>
        <w:fldChar w:fldCharType="separate"/>
      </w:r>
      <w:r>
        <w:t>32</w:t>
      </w:r>
      <w:r>
        <w:fldChar w:fldCharType="end"/>
      </w:r>
    </w:p>
    <w:p w14:paraId="43E05B80" w14:textId="5415D0BF" w:rsidR="006B30F4" w:rsidRPr="006B30F4" w:rsidRDefault="006B30F4">
      <w:pPr>
        <w:pStyle w:val="Verzeichnis3"/>
        <w:rPr>
          <w:rFonts w:eastAsiaTheme="minorEastAsia" w:cstheme="minorBidi"/>
          <w:szCs w:val="22"/>
        </w:rPr>
      </w:pPr>
      <w:r>
        <w:t>3.8.1. Table HL7Files</w:t>
      </w:r>
      <w:r>
        <w:tab/>
      </w:r>
      <w:r>
        <w:fldChar w:fldCharType="begin"/>
      </w:r>
      <w:r>
        <w:instrText xml:space="preserve"> PAGEREF _Toc75864119 \h </w:instrText>
      </w:r>
      <w:r>
        <w:fldChar w:fldCharType="separate"/>
      </w:r>
      <w:r>
        <w:t>32</w:t>
      </w:r>
      <w:r>
        <w:fldChar w:fldCharType="end"/>
      </w:r>
    </w:p>
    <w:p w14:paraId="1123183E" w14:textId="3F9A9D5C" w:rsidR="006B30F4" w:rsidRPr="006B30F4" w:rsidRDefault="006B30F4">
      <w:pPr>
        <w:pStyle w:val="Verzeichnis2"/>
        <w:rPr>
          <w:rFonts w:eastAsiaTheme="minorEastAsia" w:cstheme="minorBidi"/>
          <w:szCs w:val="22"/>
        </w:rPr>
      </w:pPr>
      <w:r>
        <w:t>3.9. Tables with Temporary Information</w:t>
      </w:r>
      <w:r>
        <w:tab/>
      </w:r>
      <w:r>
        <w:fldChar w:fldCharType="begin"/>
      </w:r>
      <w:r>
        <w:instrText xml:space="preserve"> PAGEREF _Toc75864120 \h </w:instrText>
      </w:r>
      <w:r>
        <w:fldChar w:fldCharType="separate"/>
      </w:r>
      <w:r>
        <w:t>32</w:t>
      </w:r>
      <w:r>
        <w:fldChar w:fldCharType="end"/>
      </w:r>
    </w:p>
    <w:p w14:paraId="0A65B4BB" w14:textId="3C7D0102" w:rsidR="006B30F4" w:rsidRPr="006B30F4" w:rsidRDefault="006B30F4">
      <w:pPr>
        <w:pStyle w:val="Verzeichnis3"/>
        <w:rPr>
          <w:rFonts w:eastAsiaTheme="minorEastAsia" w:cstheme="minorBidi"/>
          <w:szCs w:val="22"/>
        </w:rPr>
      </w:pPr>
      <w:r>
        <w:t>3.9.1. Table GeneratedDataDifferences</w:t>
      </w:r>
      <w:r>
        <w:tab/>
      </w:r>
      <w:r>
        <w:fldChar w:fldCharType="begin"/>
      </w:r>
      <w:r>
        <w:instrText xml:space="preserve"> PAGEREF _Toc75864121 \h </w:instrText>
      </w:r>
      <w:r>
        <w:fldChar w:fldCharType="separate"/>
      </w:r>
      <w:r>
        <w:t>32</w:t>
      </w:r>
      <w:r>
        <w:fldChar w:fldCharType="end"/>
      </w:r>
    </w:p>
    <w:p w14:paraId="7AD311DE" w14:textId="56F54054" w:rsidR="006B30F4" w:rsidRPr="006B30F4" w:rsidRDefault="006B30F4">
      <w:pPr>
        <w:pStyle w:val="Verzeichnis3"/>
        <w:rPr>
          <w:rFonts w:eastAsiaTheme="minorEastAsia" w:cstheme="minorBidi"/>
          <w:szCs w:val="22"/>
        </w:rPr>
      </w:pPr>
      <w:r>
        <w:t>3.9.2. Table GeneratedDataIndex</w:t>
      </w:r>
      <w:r>
        <w:tab/>
      </w:r>
      <w:r>
        <w:fldChar w:fldCharType="begin"/>
      </w:r>
      <w:r>
        <w:instrText xml:space="preserve"> PAGEREF _Toc75864122 \h </w:instrText>
      </w:r>
      <w:r>
        <w:fldChar w:fldCharType="separate"/>
      </w:r>
      <w:r>
        <w:t>33</w:t>
      </w:r>
      <w:r>
        <w:fldChar w:fldCharType="end"/>
      </w:r>
    </w:p>
    <w:p w14:paraId="0E616ABC" w14:textId="413F9E55" w:rsidR="006B30F4" w:rsidRPr="006B30F4" w:rsidRDefault="006B30F4">
      <w:pPr>
        <w:pStyle w:val="Verzeichnis2"/>
        <w:rPr>
          <w:rFonts w:eastAsiaTheme="minorEastAsia" w:cstheme="minorBidi"/>
          <w:szCs w:val="22"/>
        </w:rPr>
      </w:pPr>
      <w:r>
        <w:t>3.10. Tables for Generating Documentation</w:t>
      </w:r>
      <w:r>
        <w:tab/>
      </w:r>
      <w:r>
        <w:fldChar w:fldCharType="begin"/>
      </w:r>
      <w:r>
        <w:instrText xml:space="preserve"> PAGEREF _Toc75864123 \h </w:instrText>
      </w:r>
      <w:r>
        <w:fldChar w:fldCharType="separate"/>
      </w:r>
      <w:r>
        <w:t>33</w:t>
      </w:r>
      <w:r>
        <w:fldChar w:fldCharType="end"/>
      </w:r>
    </w:p>
    <w:p w14:paraId="4A487627" w14:textId="69EB3B49" w:rsidR="006B30F4" w:rsidRPr="006B30F4" w:rsidRDefault="006B30F4">
      <w:pPr>
        <w:pStyle w:val="Verzeichnis3"/>
        <w:rPr>
          <w:rFonts w:eastAsiaTheme="minorEastAsia" w:cstheme="minorBidi"/>
          <w:szCs w:val="22"/>
        </w:rPr>
      </w:pPr>
      <w:r>
        <w:t>3.10.1.</w:t>
      </w:r>
      <w:r w:rsidRPr="00D658CC">
        <w:rPr>
          <w:lang w:val="en-GB"/>
        </w:rPr>
        <w:t xml:space="preserve"> Table DbDocumentation</w:t>
      </w:r>
      <w:r>
        <w:tab/>
      </w:r>
      <w:r>
        <w:fldChar w:fldCharType="begin"/>
      </w:r>
      <w:r>
        <w:instrText xml:space="preserve"> PAGEREF _Toc75864124 \h </w:instrText>
      </w:r>
      <w:r>
        <w:fldChar w:fldCharType="separate"/>
      </w:r>
      <w:r>
        <w:t>33</w:t>
      </w:r>
      <w:r>
        <w:fldChar w:fldCharType="end"/>
      </w:r>
    </w:p>
    <w:p w14:paraId="58E9976C" w14:textId="1DE6CED7" w:rsidR="006B30F4" w:rsidRPr="006B30F4" w:rsidRDefault="006B30F4">
      <w:pPr>
        <w:pStyle w:val="Verzeichnis3"/>
        <w:rPr>
          <w:rFonts w:eastAsiaTheme="minorEastAsia" w:cstheme="minorBidi"/>
          <w:szCs w:val="22"/>
        </w:rPr>
      </w:pPr>
      <w:r>
        <w:t>3.10.2.</w:t>
      </w:r>
      <w:r w:rsidRPr="00D658CC">
        <w:rPr>
          <w:lang w:val="en-GB"/>
        </w:rPr>
        <w:t xml:space="preserve"> Table DbDocumentationcolumns</w:t>
      </w:r>
      <w:r>
        <w:tab/>
      </w:r>
      <w:r>
        <w:fldChar w:fldCharType="begin"/>
      </w:r>
      <w:r>
        <w:instrText xml:space="preserve"> PAGEREF _Toc75864125 \h </w:instrText>
      </w:r>
      <w:r>
        <w:fldChar w:fldCharType="separate"/>
      </w:r>
      <w:r>
        <w:t>34</w:t>
      </w:r>
      <w:r>
        <w:fldChar w:fldCharType="end"/>
      </w:r>
    </w:p>
    <w:p w14:paraId="14630199" w14:textId="077CC96E" w:rsidR="006B30F4" w:rsidRPr="006B30F4" w:rsidRDefault="006B30F4">
      <w:pPr>
        <w:pStyle w:val="Verzeichnis2"/>
        <w:rPr>
          <w:rFonts w:eastAsiaTheme="minorEastAsia" w:cstheme="minorBidi"/>
          <w:szCs w:val="22"/>
        </w:rPr>
      </w:pPr>
      <w:r>
        <w:t>3.11. Tables for generating v2plus</w:t>
      </w:r>
      <w:r>
        <w:tab/>
      </w:r>
      <w:r>
        <w:fldChar w:fldCharType="begin"/>
      </w:r>
      <w:r>
        <w:instrText xml:space="preserve"> PAGEREF _Toc75864126 \h </w:instrText>
      </w:r>
      <w:r>
        <w:fldChar w:fldCharType="separate"/>
      </w:r>
      <w:r>
        <w:t>34</w:t>
      </w:r>
      <w:r>
        <w:fldChar w:fldCharType="end"/>
      </w:r>
    </w:p>
    <w:p w14:paraId="35410B9F" w14:textId="39195F80" w:rsidR="006B30F4" w:rsidRPr="006B30F4" w:rsidRDefault="006B30F4">
      <w:pPr>
        <w:pStyle w:val="Verzeichnis3"/>
        <w:rPr>
          <w:rFonts w:eastAsiaTheme="minorEastAsia" w:cstheme="minorBidi"/>
          <w:szCs w:val="22"/>
        </w:rPr>
      </w:pPr>
      <w:r>
        <w:t>3.11.1. Table HL7v2plusControl</w:t>
      </w:r>
      <w:r>
        <w:tab/>
      </w:r>
      <w:r>
        <w:fldChar w:fldCharType="begin"/>
      </w:r>
      <w:r>
        <w:instrText xml:space="preserve"> PAGEREF _Toc75864127 \h </w:instrText>
      </w:r>
      <w:r>
        <w:fldChar w:fldCharType="separate"/>
      </w:r>
      <w:r>
        <w:t>34</w:t>
      </w:r>
      <w:r>
        <w:fldChar w:fldCharType="end"/>
      </w:r>
    </w:p>
    <w:p w14:paraId="1B679FB7" w14:textId="04A1E393" w:rsidR="006B30F4" w:rsidRPr="006B30F4" w:rsidRDefault="006B30F4">
      <w:pPr>
        <w:pStyle w:val="Verzeichnis3"/>
        <w:rPr>
          <w:rFonts w:eastAsiaTheme="minorEastAsia" w:cstheme="minorBidi"/>
          <w:szCs w:val="22"/>
        </w:rPr>
      </w:pPr>
      <w:r>
        <w:t>3.11.2. Table HL7v2plus</w:t>
      </w:r>
      <w:r>
        <w:tab/>
      </w:r>
      <w:r>
        <w:fldChar w:fldCharType="begin"/>
      </w:r>
      <w:r>
        <w:instrText xml:space="preserve"> PAGEREF _Toc75864128 \h </w:instrText>
      </w:r>
      <w:r>
        <w:fldChar w:fldCharType="separate"/>
      </w:r>
      <w:r>
        <w:t>35</w:t>
      </w:r>
      <w:r>
        <w:fldChar w:fldCharType="end"/>
      </w:r>
    </w:p>
    <w:p w14:paraId="7166F7DC" w14:textId="6FFD046F" w:rsidR="006B30F4" w:rsidRPr="006B30F4" w:rsidRDefault="006B30F4">
      <w:pPr>
        <w:pStyle w:val="Verzeichnis3"/>
        <w:rPr>
          <w:rFonts w:eastAsiaTheme="minorEastAsia" w:cstheme="minorBidi"/>
          <w:szCs w:val="22"/>
        </w:rPr>
      </w:pPr>
      <w:r>
        <w:t>3.11.3. Table HL7v2plusv282</w:t>
      </w:r>
      <w:r>
        <w:tab/>
      </w:r>
      <w:r>
        <w:fldChar w:fldCharType="begin"/>
      </w:r>
      <w:r>
        <w:instrText xml:space="preserve"> PAGEREF _Toc75864129 \h </w:instrText>
      </w:r>
      <w:r>
        <w:fldChar w:fldCharType="separate"/>
      </w:r>
      <w:r>
        <w:t>35</w:t>
      </w:r>
      <w:r>
        <w:fldChar w:fldCharType="end"/>
      </w:r>
    </w:p>
    <w:p w14:paraId="163F9E99" w14:textId="2FD04717" w:rsidR="006B30F4" w:rsidRPr="006B30F4" w:rsidRDefault="006B30F4">
      <w:pPr>
        <w:pStyle w:val="Verzeichnis1"/>
        <w:rPr>
          <w:rFonts w:eastAsiaTheme="minorEastAsia" w:cstheme="minorBidi"/>
          <w:sz w:val="22"/>
          <w:szCs w:val="22"/>
        </w:rPr>
      </w:pPr>
      <w:r>
        <w:t>4. Queries</w:t>
      </w:r>
      <w:r>
        <w:tab/>
      </w:r>
      <w:r>
        <w:fldChar w:fldCharType="begin"/>
      </w:r>
      <w:r>
        <w:instrText xml:space="preserve"> PAGEREF _Toc75864130 \h </w:instrText>
      </w:r>
      <w:r>
        <w:fldChar w:fldCharType="separate"/>
      </w:r>
      <w:r>
        <w:t>36</w:t>
      </w:r>
      <w:r>
        <w:fldChar w:fldCharType="end"/>
      </w:r>
    </w:p>
    <w:p w14:paraId="21B407CF" w14:textId="390CBD86" w:rsidR="006B30F4" w:rsidRPr="006B30F4" w:rsidRDefault="006B30F4">
      <w:pPr>
        <w:pStyle w:val="Verzeichnis1"/>
        <w:rPr>
          <w:rFonts w:eastAsiaTheme="minorEastAsia" w:cstheme="minorBidi"/>
          <w:sz w:val="22"/>
          <w:szCs w:val="22"/>
        </w:rPr>
      </w:pPr>
      <w:r>
        <w:t>5. Forms</w:t>
      </w:r>
      <w:r>
        <w:tab/>
      </w:r>
      <w:r>
        <w:fldChar w:fldCharType="begin"/>
      </w:r>
      <w:r>
        <w:instrText xml:space="preserve"> PAGEREF _Toc75864131 \h </w:instrText>
      </w:r>
      <w:r>
        <w:fldChar w:fldCharType="separate"/>
      </w:r>
      <w:r>
        <w:t>39</w:t>
      </w:r>
      <w:r>
        <w:fldChar w:fldCharType="end"/>
      </w:r>
    </w:p>
    <w:p w14:paraId="129C5AD5" w14:textId="553C0A47" w:rsidR="006B30F4" w:rsidRPr="006B30F4" w:rsidRDefault="006B30F4">
      <w:pPr>
        <w:pStyle w:val="Verzeichnis2"/>
        <w:rPr>
          <w:rFonts w:eastAsiaTheme="minorEastAsia" w:cstheme="minorBidi"/>
          <w:szCs w:val="22"/>
        </w:rPr>
      </w:pPr>
      <w:r>
        <w:t>5.1. Form Hierarchy</w:t>
      </w:r>
      <w:r>
        <w:tab/>
      </w:r>
      <w:r>
        <w:fldChar w:fldCharType="begin"/>
      </w:r>
      <w:r>
        <w:instrText xml:space="preserve"> PAGEREF _Toc75864132 \h </w:instrText>
      </w:r>
      <w:r>
        <w:fldChar w:fldCharType="separate"/>
      </w:r>
      <w:r>
        <w:t>40</w:t>
      </w:r>
      <w:r>
        <w:fldChar w:fldCharType="end"/>
      </w:r>
    </w:p>
    <w:p w14:paraId="13554D90" w14:textId="6B7D1919" w:rsidR="006B30F4" w:rsidRPr="006B30F4" w:rsidRDefault="006B30F4">
      <w:pPr>
        <w:pStyle w:val="Verzeichnis1"/>
        <w:rPr>
          <w:rFonts w:eastAsiaTheme="minorEastAsia" w:cstheme="minorBidi"/>
          <w:sz w:val="22"/>
          <w:szCs w:val="22"/>
        </w:rPr>
      </w:pPr>
      <w:r>
        <w:t>6. Reports</w:t>
      </w:r>
      <w:r>
        <w:tab/>
      </w:r>
      <w:r>
        <w:fldChar w:fldCharType="begin"/>
      </w:r>
      <w:r>
        <w:instrText xml:space="preserve"> PAGEREF _Toc75864133 \h </w:instrText>
      </w:r>
      <w:r>
        <w:fldChar w:fldCharType="separate"/>
      </w:r>
      <w:r>
        <w:t>42</w:t>
      </w:r>
      <w:r>
        <w:fldChar w:fldCharType="end"/>
      </w:r>
    </w:p>
    <w:p w14:paraId="4A8D38EC" w14:textId="1595ACEB" w:rsidR="006B30F4" w:rsidRPr="006B30F4" w:rsidRDefault="006B30F4">
      <w:pPr>
        <w:pStyle w:val="Verzeichnis2"/>
        <w:rPr>
          <w:rFonts w:eastAsiaTheme="minorEastAsia" w:cstheme="minorBidi"/>
          <w:szCs w:val="22"/>
        </w:rPr>
      </w:pPr>
      <w:r>
        <w:t>6.1. Report Hierarchy</w:t>
      </w:r>
      <w:r>
        <w:tab/>
      </w:r>
      <w:r>
        <w:fldChar w:fldCharType="begin"/>
      </w:r>
      <w:r>
        <w:instrText xml:space="preserve"> PAGEREF _Toc75864134 \h </w:instrText>
      </w:r>
      <w:r>
        <w:fldChar w:fldCharType="separate"/>
      </w:r>
      <w:r>
        <w:t>42</w:t>
      </w:r>
      <w:r>
        <w:fldChar w:fldCharType="end"/>
      </w:r>
    </w:p>
    <w:p w14:paraId="26CD84A3" w14:textId="4D94B327" w:rsidR="006B30F4" w:rsidRPr="006B30F4" w:rsidRDefault="006B30F4">
      <w:pPr>
        <w:pStyle w:val="Verzeichnis1"/>
        <w:rPr>
          <w:rFonts w:eastAsiaTheme="minorEastAsia" w:cstheme="minorBidi"/>
          <w:sz w:val="22"/>
          <w:szCs w:val="22"/>
        </w:rPr>
      </w:pPr>
      <w:r>
        <w:t>7. Macros</w:t>
      </w:r>
      <w:r>
        <w:tab/>
      </w:r>
      <w:r>
        <w:fldChar w:fldCharType="begin"/>
      </w:r>
      <w:r>
        <w:instrText xml:space="preserve"> PAGEREF _Toc75864135 \h </w:instrText>
      </w:r>
      <w:r>
        <w:fldChar w:fldCharType="separate"/>
      </w:r>
      <w:r>
        <w:t>43</w:t>
      </w:r>
      <w:r>
        <w:fldChar w:fldCharType="end"/>
      </w:r>
    </w:p>
    <w:p w14:paraId="35661EF5" w14:textId="25E8B0F1" w:rsidR="006B30F4" w:rsidRPr="006B30F4" w:rsidRDefault="006B30F4">
      <w:pPr>
        <w:pStyle w:val="Verzeichnis1"/>
        <w:rPr>
          <w:rFonts w:eastAsiaTheme="minorEastAsia" w:cstheme="minorBidi"/>
          <w:sz w:val="22"/>
          <w:szCs w:val="22"/>
        </w:rPr>
      </w:pPr>
      <w:r>
        <w:t>8. Modules</w:t>
      </w:r>
      <w:r>
        <w:tab/>
      </w:r>
      <w:r>
        <w:fldChar w:fldCharType="begin"/>
      </w:r>
      <w:r>
        <w:instrText xml:space="preserve"> PAGEREF _Toc75864136 \h </w:instrText>
      </w:r>
      <w:r>
        <w:fldChar w:fldCharType="separate"/>
      </w:r>
      <w:r>
        <w:t>44</w:t>
      </w:r>
      <w:r>
        <w:fldChar w:fldCharType="end"/>
      </w:r>
    </w:p>
    <w:p w14:paraId="29BE6A42" w14:textId="73289EE6" w:rsidR="006B30F4" w:rsidRPr="006B30F4" w:rsidRDefault="006B30F4">
      <w:pPr>
        <w:pStyle w:val="Verzeichnis1"/>
        <w:rPr>
          <w:rFonts w:eastAsiaTheme="minorEastAsia" w:cstheme="minorBidi"/>
          <w:sz w:val="22"/>
          <w:szCs w:val="22"/>
        </w:rPr>
      </w:pPr>
      <w:r>
        <w:t>9. HTML-Generator (a VBA Program within the DB)</w:t>
      </w:r>
      <w:r>
        <w:tab/>
      </w:r>
      <w:r>
        <w:fldChar w:fldCharType="begin"/>
      </w:r>
      <w:r>
        <w:instrText xml:space="preserve"> PAGEREF _Toc75864137 \h </w:instrText>
      </w:r>
      <w:r>
        <w:fldChar w:fldCharType="separate"/>
      </w:r>
      <w:r>
        <w:t>45</w:t>
      </w:r>
      <w:r>
        <w:fldChar w:fldCharType="end"/>
      </w:r>
    </w:p>
    <w:p w14:paraId="08FF23DF" w14:textId="0C70A080" w:rsidR="006B30F4" w:rsidRPr="006B30F4" w:rsidRDefault="006B30F4">
      <w:pPr>
        <w:pStyle w:val="Verzeichnis2"/>
        <w:rPr>
          <w:rFonts w:eastAsiaTheme="minorEastAsia" w:cstheme="minorBidi"/>
          <w:szCs w:val="22"/>
        </w:rPr>
      </w:pPr>
      <w:r>
        <w:t>9.1. Functions</w:t>
      </w:r>
      <w:r>
        <w:tab/>
      </w:r>
      <w:r>
        <w:fldChar w:fldCharType="begin"/>
      </w:r>
      <w:r>
        <w:instrText xml:space="preserve"> PAGEREF _Toc75864138 \h </w:instrText>
      </w:r>
      <w:r>
        <w:fldChar w:fldCharType="separate"/>
      </w:r>
      <w:r>
        <w:t>45</w:t>
      </w:r>
      <w:r>
        <w:fldChar w:fldCharType="end"/>
      </w:r>
    </w:p>
    <w:p w14:paraId="3F0FD6D6" w14:textId="0CC27569" w:rsidR="006B30F4" w:rsidRPr="006B30F4" w:rsidRDefault="006B30F4">
      <w:pPr>
        <w:pStyle w:val="Verzeichnis2"/>
        <w:rPr>
          <w:rFonts w:eastAsiaTheme="minorEastAsia" w:cstheme="minorBidi"/>
          <w:szCs w:val="22"/>
        </w:rPr>
      </w:pPr>
      <w:r>
        <w:t>9.2. Generation</w:t>
      </w:r>
      <w:r>
        <w:tab/>
      </w:r>
      <w:r>
        <w:fldChar w:fldCharType="begin"/>
      </w:r>
      <w:r>
        <w:instrText xml:space="preserve"> PAGEREF _Toc75864139 \h </w:instrText>
      </w:r>
      <w:r>
        <w:fldChar w:fldCharType="separate"/>
      </w:r>
      <w:r>
        <w:t>47</w:t>
      </w:r>
      <w:r>
        <w:fldChar w:fldCharType="end"/>
      </w:r>
    </w:p>
    <w:p w14:paraId="5DB1ABC1" w14:textId="2FCE1DD8" w:rsidR="006B30F4" w:rsidRPr="006B30F4" w:rsidRDefault="006B30F4">
      <w:pPr>
        <w:pStyle w:val="Verzeichnis2"/>
        <w:rPr>
          <w:rFonts w:eastAsiaTheme="minorEastAsia" w:cstheme="minorBidi"/>
          <w:szCs w:val="22"/>
        </w:rPr>
      </w:pPr>
      <w:r>
        <w:t>9.3. File name convention</w:t>
      </w:r>
      <w:r>
        <w:tab/>
      </w:r>
      <w:r>
        <w:fldChar w:fldCharType="begin"/>
      </w:r>
      <w:r>
        <w:instrText xml:space="preserve"> PAGEREF _Toc75864140 \h </w:instrText>
      </w:r>
      <w:r>
        <w:fldChar w:fldCharType="separate"/>
      </w:r>
      <w:r>
        <w:t>47</w:t>
      </w:r>
      <w:r>
        <w:fldChar w:fldCharType="end"/>
      </w:r>
    </w:p>
    <w:p w14:paraId="0416E70E" w14:textId="131B077C" w:rsidR="006B30F4" w:rsidRPr="006B30F4" w:rsidRDefault="006B30F4">
      <w:pPr>
        <w:pStyle w:val="Verzeichnis2"/>
        <w:rPr>
          <w:rFonts w:eastAsiaTheme="minorEastAsia" w:cstheme="minorBidi"/>
          <w:szCs w:val="22"/>
        </w:rPr>
      </w:pPr>
      <w:r>
        <w:t>9.4. HTML file network</w:t>
      </w:r>
      <w:r>
        <w:tab/>
      </w:r>
      <w:r>
        <w:fldChar w:fldCharType="begin"/>
      </w:r>
      <w:r>
        <w:instrText xml:space="preserve"> PAGEREF _Toc75864141 \h </w:instrText>
      </w:r>
      <w:r>
        <w:fldChar w:fldCharType="separate"/>
      </w:r>
      <w:r>
        <w:t>48</w:t>
      </w:r>
      <w:r>
        <w:fldChar w:fldCharType="end"/>
      </w:r>
    </w:p>
    <w:p w14:paraId="7DAAB2B0" w14:textId="712754EC" w:rsidR="006B30F4" w:rsidRPr="006B30F4" w:rsidRDefault="006B30F4">
      <w:pPr>
        <w:pStyle w:val="Verzeichnis1"/>
        <w:rPr>
          <w:rFonts w:eastAsiaTheme="minorEastAsia" w:cstheme="minorBidi"/>
          <w:sz w:val="22"/>
          <w:szCs w:val="22"/>
        </w:rPr>
      </w:pPr>
      <w:r>
        <w:t>10. Access GUI</w:t>
      </w:r>
      <w:r>
        <w:tab/>
      </w:r>
      <w:r>
        <w:fldChar w:fldCharType="begin"/>
      </w:r>
      <w:r>
        <w:instrText xml:space="preserve"> PAGEREF _Toc75864142 \h </w:instrText>
      </w:r>
      <w:r>
        <w:fldChar w:fldCharType="separate"/>
      </w:r>
      <w:r>
        <w:t>49</w:t>
      </w:r>
      <w:r>
        <w:fldChar w:fldCharType="end"/>
      </w:r>
    </w:p>
    <w:p w14:paraId="18960965" w14:textId="460E6A39" w:rsidR="006B30F4" w:rsidRPr="006B30F4" w:rsidRDefault="006B30F4">
      <w:pPr>
        <w:pStyle w:val="Verzeichnis2"/>
        <w:rPr>
          <w:rFonts w:eastAsiaTheme="minorEastAsia" w:cstheme="minorBidi"/>
          <w:szCs w:val="22"/>
        </w:rPr>
      </w:pPr>
      <w:r>
        <w:t>10.1. Basic Functionality</w:t>
      </w:r>
      <w:r>
        <w:tab/>
      </w:r>
      <w:r>
        <w:fldChar w:fldCharType="begin"/>
      </w:r>
      <w:r>
        <w:instrText xml:space="preserve"> PAGEREF _Toc75864143 \h </w:instrText>
      </w:r>
      <w:r>
        <w:fldChar w:fldCharType="separate"/>
      </w:r>
      <w:r>
        <w:t>49</w:t>
      </w:r>
      <w:r>
        <w:fldChar w:fldCharType="end"/>
      </w:r>
    </w:p>
    <w:p w14:paraId="4EF31A1E" w14:textId="3C71C0A2" w:rsidR="006B30F4" w:rsidRPr="006B30F4" w:rsidRDefault="006B30F4">
      <w:pPr>
        <w:pStyle w:val="Verzeichnis1"/>
        <w:rPr>
          <w:rFonts w:eastAsiaTheme="minorEastAsia" w:cstheme="minorBidi"/>
          <w:sz w:val="22"/>
          <w:szCs w:val="22"/>
        </w:rPr>
      </w:pPr>
      <w:r>
        <w:t>11. Sequence for adding new information into the database</w:t>
      </w:r>
      <w:r>
        <w:tab/>
      </w:r>
      <w:r>
        <w:fldChar w:fldCharType="begin"/>
      </w:r>
      <w:r>
        <w:instrText xml:space="preserve"> PAGEREF _Toc75864144 \h </w:instrText>
      </w:r>
      <w:r>
        <w:fldChar w:fldCharType="separate"/>
      </w:r>
      <w:r>
        <w:t>50</w:t>
      </w:r>
      <w:r>
        <w:fldChar w:fldCharType="end"/>
      </w:r>
    </w:p>
    <w:p w14:paraId="5F3DD41A" w14:textId="019C3B17" w:rsidR="006B30F4" w:rsidRPr="006B30F4" w:rsidRDefault="006B30F4">
      <w:pPr>
        <w:pStyle w:val="Verzeichnis1"/>
        <w:rPr>
          <w:rFonts w:eastAsiaTheme="minorEastAsia" w:cstheme="minorBidi"/>
          <w:sz w:val="22"/>
          <w:szCs w:val="22"/>
        </w:rPr>
      </w:pPr>
      <w:r>
        <w:t>12. Appendix A: Additional Keys and Relations to Other Tables</w:t>
      </w:r>
      <w:r>
        <w:tab/>
      </w:r>
      <w:r>
        <w:fldChar w:fldCharType="begin"/>
      </w:r>
      <w:r>
        <w:instrText xml:space="preserve"> PAGEREF _Toc75864145 \h </w:instrText>
      </w:r>
      <w:r>
        <w:fldChar w:fldCharType="separate"/>
      </w:r>
      <w:r>
        <w:t>51</w:t>
      </w:r>
      <w:r>
        <w:fldChar w:fldCharType="end"/>
      </w:r>
    </w:p>
    <w:p w14:paraId="61FED62A" w14:textId="022B8E37" w:rsidR="006B30F4" w:rsidRPr="006B30F4" w:rsidRDefault="006B30F4">
      <w:pPr>
        <w:pStyle w:val="Verzeichnis2"/>
        <w:rPr>
          <w:rFonts w:eastAsiaTheme="minorEastAsia" w:cstheme="minorBidi"/>
          <w:szCs w:val="22"/>
        </w:rPr>
      </w:pPr>
      <w:r>
        <w:t>12.1. Table HL7Versions</w:t>
      </w:r>
      <w:r>
        <w:tab/>
      </w:r>
      <w:r>
        <w:fldChar w:fldCharType="begin"/>
      </w:r>
      <w:r>
        <w:instrText xml:space="preserve"> PAGEREF _Toc75864146 \h </w:instrText>
      </w:r>
      <w:r>
        <w:fldChar w:fldCharType="separate"/>
      </w:r>
      <w:r>
        <w:t>51</w:t>
      </w:r>
      <w:r>
        <w:fldChar w:fldCharType="end"/>
      </w:r>
    </w:p>
    <w:p w14:paraId="086AF89B" w14:textId="47D23A7E" w:rsidR="006B30F4" w:rsidRPr="006B30F4" w:rsidRDefault="006B30F4">
      <w:pPr>
        <w:pStyle w:val="Verzeichnis2"/>
        <w:rPr>
          <w:rFonts w:eastAsiaTheme="minorEastAsia" w:cstheme="minorBidi"/>
          <w:szCs w:val="22"/>
        </w:rPr>
      </w:pPr>
      <w:r>
        <w:t>12.2. Table HL7Modifications</w:t>
      </w:r>
      <w:r>
        <w:tab/>
      </w:r>
      <w:r>
        <w:fldChar w:fldCharType="begin"/>
      </w:r>
      <w:r>
        <w:instrText xml:space="preserve"> PAGEREF _Toc75864147 \h </w:instrText>
      </w:r>
      <w:r>
        <w:fldChar w:fldCharType="separate"/>
      </w:r>
      <w:r>
        <w:t>51</w:t>
      </w:r>
      <w:r>
        <w:fldChar w:fldCharType="end"/>
      </w:r>
    </w:p>
    <w:p w14:paraId="0AD002A4" w14:textId="0AE90215" w:rsidR="006B30F4" w:rsidRPr="006B30F4" w:rsidRDefault="006B30F4">
      <w:pPr>
        <w:pStyle w:val="Verzeichnis2"/>
        <w:rPr>
          <w:rFonts w:eastAsiaTheme="minorEastAsia" w:cstheme="minorBidi"/>
          <w:szCs w:val="22"/>
        </w:rPr>
      </w:pPr>
      <w:r>
        <w:t>12.3.</w:t>
      </w:r>
      <w:r w:rsidRPr="00D658CC">
        <w:rPr>
          <w:lang w:val="fr-FR"/>
        </w:rPr>
        <w:t xml:space="preserve"> Table HL7Events</w:t>
      </w:r>
      <w:r>
        <w:tab/>
      </w:r>
      <w:r>
        <w:fldChar w:fldCharType="begin"/>
      </w:r>
      <w:r>
        <w:instrText xml:space="preserve"> PAGEREF _Toc75864148 \h </w:instrText>
      </w:r>
      <w:r>
        <w:fldChar w:fldCharType="separate"/>
      </w:r>
      <w:r>
        <w:t>52</w:t>
      </w:r>
      <w:r>
        <w:fldChar w:fldCharType="end"/>
      </w:r>
    </w:p>
    <w:p w14:paraId="6902071F" w14:textId="6F8032B8" w:rsidR="006B30F4" w:rsidRPr="006B30F4" w:rsidRDefault="006B30F4">
      <w:pPr>
        <w:pStyle w:val="Verzeichnis2"/>
        <w:rPr>
          <w:rFonts w:eastAsiaTheme="minorEastAsia" w:cstheme="minorBidi"/>
          <w:szCs w:val="22"/>
        </w:rPr>
      </w:pPr>
      <w:r>
        <w:lastRenderedPageBreak/>
        <w:t>12.4. Table HL7EventMessagetypes</w:t>
      </w:r>
      <w:r>
        <w:tab/>
      </w:r>
      <w:r>
        <w:fldChar w:fldCharType="begin"/>
      </w:r>
      <w:r>
        <w:instrText xml:space="preserve"> PAGEREF _Toc75864149 \h </w:instrText>
      </w:r>
      <w:r>
        <w:fldChar w:fldCharType="separate"/>
      </w:r>
      <w:r>
        <w:t>52</w:t>
      </w:r>
      <w:r>
        <w:fldChar w:fldCharType="end"/>
      </w:r>
    </w:p>
    <w:p w14:paraId="0DD81D49" w14:textId="74EA1B4F" w:rsidR="006B30F4" w:rsidRPr="006B30F4" w:rsidRDefault="006B30F4">
      <w:pPr>
        <w:pStyle w:val="Verzeichnis2"/>
        <w:rPr>
          <w:rFonts w:eastAsiaTheme="minorEastAsia" w:cstheme="minorBidi"/>
          <w:szCs w:val="22"/>
        </w:rPr>
      </w:pPr>
      <w:r>
        <w:t>12.5. Table HL7EventMessageTypeSegments</w:t>
      </w:r>
      <w:r>
        <w:tab/>
      </w:r>
      <w:r>
        <w:fldChar w:fldCharType="begin"/>
      </w:r>
      <w:r>
        <w:instrText xml:space="preserve"> PAGEREF _Toc75864150 \h </w:instrText>
      </w:r>
      <w:r>
        <w:fldChar w:fldCharType="separate"/>
      </w:r>
      <w:r>
        <w:t>52</w:t>
      </w:r>
      <w:r>
        <w:fldChar w:fldCharType="end"/>
      </w:r>
    </w:p>
    <w:p w14:paraId="36E83803" w14:textId="3368A9DC" w:rsidR="006B30F4" w:rsidRPr="006B30F4" w:rsidRDefault="006B30F4">
      <w:pPr>
        <w:pStyle w:val="Verzeichnis2"/>
        <w:rPr>
          <w:rFonts w:eastAsiaTheme="minorEastAsia" w:cstheme="minorBidi"/>
          <w:szCs w:val="22"/>
        </w:rPr>
      </w:pPr>
      <w:r>
        <w:t>12.6. Table HL7Segments</w:t>
      </w:r>
      <w:r>
        <w:tab/>
      </w:r>
      <w:r>
        <w:fldChar w:fldCharType="begin"/>
      </w:r>
      <w:r>
        <w:instrText xml:space="preserve"> PAGEREF _Toc75864151 \h </w:instrText>
      </w:r>
      <w:r>
        <w:fldChar w:fldCharType="separate"/>
      </w:r>
      <w:r>
        <w:t>52</w:t>
      </w:r>
      <w:r>
        <w:fldChar w:fldCharType="end"/>
      </w:r>
    </w:p>
    <w:p w14:paraId="05B9914D" w14:textId="5E1664B3" w:rsidR="006B30F4" w:rsidRPr="006B30F4" w:rsidRDefault="006B30F4">
      <w:pPr>
        <w:pStyle w:val="Verzeichnis2"/>
        <w:rPr>
          <w:rFonts w:eastAsiaTheme="minorEastAsia" w:cstheme="minorBidi"/>
          <w:szCs w:val="22"/>
        </w:rPr>
      </w:pPr>
      <w:r>
        <w:t>12.7. Table HL7SegmentDataElements</w:t>
      </w:r>
      <w:r>
        <w:tab/>
      </w:r>
      <w:r>
        <w:fldChar w:fldCharType="begin"/>
      </w:r>
      <w:r>
        <w:instrText xml:space="preserve"> PAGEREF _Toc75864152 \h </w:instrText>
      </w:r>
      <w:r>
        <w:fldChar w:fldCharType="separate"/>
      </w:r>
      <w:r>
        <w:t>53</w:t>
      </w:r>
      <w:r>
        <w:fldChar w:fldCharType="end"/>
      </w:r>
    </w:p>
    <w:p w14:paraId="3B07F204" w14:textId="36E3E509" w:rsidR="006B30F4" w:rsidRPr="006B30F4" w:rsidRDefault="006B30F4">
      <w:pPr>
        <w:pStyle w:val="Verzeichnis2"/>
        <w:rPr>
          <w:rFonts w:eastAsiaTheme="minorEastAsia" w:cstheme="minorBidi"/>
          <w:szCs w:val="22"/>
        </w:rPr>
      </w:pPr>
      <w:r>
        <w:t>12.8. Table HL7DataElements</w:t>
      </w:r>
      <w:r>
        <w:tab/>
      </w:r>
      <w:r>
        <w:fldChar w:fldCharType="begin"/>
      </w:r>
      <w:r>
        <w:instrText xml:space="preserve"> PAGEREF _Toc75864153 \h </w:instrText>
      </w:r>
      <w:r>
        <w:fldChar w:fldCharType="separate"/>
      </w:r>
      <w:r>
        <w:t>53</w:t>
      </w:r>
      <w:r>
        <w:fldChar w:fldCharType="end"/>
      </w:r>
    </w:p>
    <w:p w14:paraId="3ADC6263" w14:textId="5F146456" w:rsidR="006B30F4" w:rsidRPr="006B30F4" w:rsidRDefault="006B30F4">
      <w:pPr>
        <w:pStyle w:val="Verzeichnis2"/>
        <w:rPr>
          <w:rFonts w:eastAsiaTheme="minorEastAsia" w:cstheme="minorBidi"/>
          <w:szCs w:val="22"/>
        </w:rPr>
      </w:pPr>
      <w:r>
        <w:t>12.9.</w:t>
      </w:r>
      <w:r w:rsidRPr="00D658CC">
        <w:rPr>
          <w:lang w:val="fr-FR"/>
        </w:rPr>
        <w:t xml:space="preserve"> Table HL7Tables</w:t>
      </w:r>
      <w:r>
        <w:tab/>
      </w:r>
      <w:r>
        <w:fldChar w:fldCharType="begin"/>
      </w:r>
      <w:r>
        <w:instrText xml:space="preserve"> PAGEREF _Toc75864154 \h </w:instrText>
      </w:r>
      <w:r>
        <w:fldChar w:fldCharType="separate"/>
      </w:r>
      <w:r>
        <w:t>53</w:t>
      </w:r>
      <w:r>
        <w:fldChar w:fldCharType="end"/>
      </w:r>
    </w:p>
    <w:p w14:paraId="33B74F20" w14:textId="7D71C1BF" w:rsidR="006B30F4" w:rsidRPr="006B30F4" w:rsidRDefault="006B30F4">
      <w:pPr>
        <w:pStyle w:val="Verzeichnis2"/>
        <w:rPr>
          <w:rFonts w:eastAsiaTheme="minorEastAsia" w:cstheme="minorBidi"/>
          <w:szCs w:val="22"/>
        </w:rPr>
      </w:pPr>
      <w:r>
        <w:t>12.10. Table HL7TableTypes</w:t>
      </w:r>
      <w:r>
        <w:tab/>
      </w:r>
      <w:r>
        <w:fldChar w:fldCharType="begin"/>
      </w:r>
      <w:r>
        <w:instrText xml:space="preserve"> PAGEREF _Toc75864155 \h </w:instrText>
      </w:r>
      <w:r>
        <w:fldChar w:fldCharType="separate"/>
      </w:r>
      <w:r>
        <w:t>53</w:t>
      </w:r>
      <w:r>
        <w:fldChar w:fldCharType="end"/>
      </w:r>
    </w:p>
    <w:p w14:paraId="1A634C54" w14:textId="4BF91943" w:rsidR="006B30F4" w:rsidRPr="006B30F4" w:rsidRDefault="006B30F4">
      <w:pPr>
        <w:pStyle w:val="Verzeichnis2"/>
        <w:rPr>
          <w:rFonts w:eastAsiaTheme="minorEastAsia" w:cstheme="minorBidi"/>
          <w:szCs w:val="22"/>
        </w:rPr>
      </w:pPr>
      <w:r>
        <w:t>12.11. Table HL7TableCLDs</w:t>
      </w:r>
      <w:r>
        <w:tab/>
      </w:r>
      <w:r>
        <w:fldChar w:fldCharType="begin"/>
      </w:r>
      <w:r>
        <w:instrText xml:space="preserve"> PAGEREF _Toc75864156 \h </w:instrText>
      </w:r>
      <w:r>
        <w:fldChar w:fldCharType="separate"/>
      </w:r>
      <w:r>
        <w:t>54</w:t>
      </w:r>
      <w:r>
        <w:fldChar w:fldCharType="end"/>
      </w:r>
    </w:p>
    <w:p w14:paraId="6E73F3DA" w14:textId="093B0517" w:rsidR="006B30F4" w:rsidRPr="006B30F4" w:rsidRDefault="006B30F4">
      <w:pPr>
        <w:pStyle w:val="Verzeichnis2"/>
        <w:rPr>
          <w:rFonts w:eastAsiaTheme="minorEastAsia" w:cstheme="minorBidi"/>
          <w:szCs w:val="22"/>
        </w:rPr>
      </w:pPr>
      <w:r>
        <w:t>12.12. Table HL7TableValues</w:t>
      </w:r>
      <w:r>
        <w:tab/>
      </w:r>
      <w:r>
        <w:fldChar w:fldCharType="begin"/>
      </w:r>
      <w:r>
        <w:instrText xml:space="preserve"> PAGEREF _Toc75864157 \h </w:instrText>
      </w:r>
      <w:r>
        <w:fldChar w:fldCharType="separate"/>
      </w:r>
      <w:r>
        <w:t>54</w:t>
      </w:r>
      <w:r>
        <w:fldChar w:fldCharType="end"/>
      </w:r>
    </w:p>
    <w:p w14:paraId="715EDB04" w14:textId="7F07CF86" w:rsidR="006B30F4" w:rsidRPr="006B30F4" w:rsidRDefault="006B30F4">
      <w:pPr>
        <w:pStyle w:val="Verzeichnis2"/>
        <w:rPr>
          <w:rFonts w:eastAsiaTheme="minorEastAsia" w:cstheme="minorBidi"/>
          <w:szCs w:val="22"/>
        </w:rPr>
      </w:pPr>
      <w:r>
        <w:t>12.13. Table HL7MsgStructureIDs</w:t>
      </w:r>
      <w:r>
        <w:tab/>
      </w:r>
      <w:r>
        <w:fldChar w:fldCharType="begin"/>
      </w:r>
      <w:r>
        <w:instrText xml:space="preserve"> PAGEREF _Toc75864158 \h </w:instrText>
      </w:r>
      <w:r>
        <w:fldChar w:fldCharType="separate"/>
      </w:r>
      <w:r>
        <w:t>54</w:t>
      </w:r>
      <w:r>
        <w:fldChar w:fldCharType="end"/>
      </w:r>
    </w:p>
    <w:p w14:paraId="5F052D26" w14:textId="0CD03040" w:rsidR="006B30F4" w:rsidRPr="006B30F4" w:rsidRDefault="006B30F4">
      <w:pPr>
        <w:pStyle w:val="Verzeichnis2"/>
        <w:rPr>
          <w:rFonts w:eastAsiaTheme="minorEastAsia" w:cstheme="minorBidi"/>
          <w:szCs w:val="22"/>
        </w:rPr>
      </w:pPr>
      <w:r>
        <w:t>12.14. Table HL7MsgStructureIDSegments</w:t>
      </w:r>
      <w:r>
        <w:tab/>
      </w:r>
      <w:r>
        <w:fldChar w:fldCharType="begin"/>
      </w:r>
      <w:r>
        <w:instrText xml:space="preserve"> PAGEREF _Toc75864159 \h </w:instrText>
      </w:r>
      <w:r>
        <w:fldChar w:fldCharType="separate"/>
      </w:r>
      <w:r>
        <w:t>54</w:t>
      </w:r>
      <w:r>
        <w:fldChar w:fldCharType="end"/>
      </w:r>
    </w:p>
    <w:p w14:paraId="64A1FF04" w14:textId="0D318B33" w:rsidR="006B30F4" w:rsidRPr="006B30F4" w:rsidRDefault="006B30F4">
      <w:pPr>
        <w:pStyle w:val="Verzeichnis2"/>
        <w:rPr>
          <w:rFonts w:eastAsiaTheme="minorEastAsia" w:cstheme="minorBidi"/>
          <w:szCs w:val="22"/>
        </w:rPr>
      </w:pPr>
      <w:r>
        <w:t>12.15. Table HL7MessageTypes</w:t>
      </w:r>
      <w:r>
        <w:tab/>
      </w:r>
      <w:r>
        <w:fldChar w:fldCharType="begin"/>
      </w:r>
      <w:r>
        <w:instrText xml:space="preserve"> PAGEREF _Toc75864160 \h </w:instrText>
      </w:r>
      <w:r>
        <w:fldChar w:fldCharType="separate"/>
      </w:r>
      <w:r>
        <w:t>54</w:t>
      </w:r>
      <w:r>
        <w:fldChar w:fldCharType="end"/>
      </w:r>
    </w:p>
    <w:p w14:paraId="35C13217" w14:textId="49354E05" w:rsidR="006B30F4" w:rsidRPr="006B30F4" w:rsidRDefault="006B30F4">
      <w:pPr>
        <w:pStyle w:val="Verzeichnis2"/>
        <w:rPr>
          <w:rFonts w:eastAsiaTheme="minorEastAsia" w:cstheme="minorBidi"/>
          <w:szCs w:val="22"/>
        </w:rPr>
      </w:pPr>
      <w:r>
        <w:t>12.16. Table HL7Comments</w:t>
      </w:r>
      <w:r>
        <w:tab/>
      </w:r>
      <w:r>
        <w:fldChar w:fldCharType="begin"/>
      </w:r>
      <w:r>
        <w:instrText xml:space="preserve"> PAGEREF _Toc75864161 \h </w:instrText>
      </w:r>
      <w:r>
        <w:fldChar w:fldCharType="separate"/>
      </w:r>
      <w:r>
        <w:t>55</w:t>
      </w:r>
      <w:r>
        <w:fldChar w:fldCharType="end"/>
      </w:r>
    </w:p>
    <w:p w14:paraId="4FAB7CF0" w14:textId="7144A886" w:rsidR="006B30F4" w:rsidRPr="006B30F4" w:rsidRDefault="006B30F4">
      <w:pPr>
        <w:pStyle w:val="Verzeichnis2"/>
        <w:rPr>
          <w:rFonts w:eastAsiaTheme="minorEastAsia" w:cstheme="minorBidi"/>
          <w:szCs w:val="22"/>
        </w:rPr>
      </w:pPr>
      <w:r>
        <w:t>12.17. Table HL7Components</w:t>
      </w:r>
      <w:r>
        <w:tab/>
      </w:r>
      <w:r>
        <w:fldChar w:fldCharType="begin"/>
      </w:r>
      <w:r>
        <w:instrText xml:space="preserve"> PAGEREF _Toc75864162 \h </w:instrText>
      </w:r>
      <w:r>
        <w:fldChar w:fldCharType="separate"/>
      </w:r>
      <w:r>
        <w:t>55</w:t>
      </w:r>
      <w:r>
        <w:fldChar w:fldCharType="end"/>
      </w:r>
    </w:p>
    <w:p w14:paraId="00E4E233" w14:textId="47E394DB" w:rsidR="006B30F4" w:rsidRPr="006B30F4" w:rsidRDefault="006B30F4">
      <w:pPr>
        <w:pStyle w:val="Verzeichnis2"/>
        <w:rPr>
          <w:rFonts w:eastAsiaTheme="minorEastAsia" w:cstheme="minorBidi"/>
          <w:szCs w:val="22"/>
        </w:rPr>
      </w:pPr>
      <w:r>
        <w:t>12.18. Table HL7DatastructureComponents</w:t>
      </w:r>
      <w:r>
        <w:tab/>
      </w:r>
      <w:r>
        <w:fldChar w:fldCharType="begin"/>
      </w:r>
      <w:r>
        <w:instrText xml:space="preserve"> PAGEREF _Toc75864163 \h </w:instrText>
      </w:r>
      <w:r>
        <w:fldChar w:fldCharType="separate"/>
      </w:r>
      <w:r>
        <w:t>55</w:t>
      </w:r>
      <w:r>
        <w:fldChar w:fldCharType="end"/>
      </w:r>
    </w:p>
    <w:p w14:paraId="67C67E4A" w14:textId="2348D7BC" w:rsidR="006B30F4" w:rsidRPr="006B30F4" w:rsidRDefault="006B30F4">
      <w:pPr>
        <w:pStyle w:val="Verzeichnis2"/>
        <w:rPr>
          <w:rFonts w:eastAsiaTheme="minorEastAsia" w:cstheme="minorBidi"/>
          <w:szCs w:val="22"/>
        </w:rPr>
      </w:pPr>
      <w:r>
        <w:t>12.19. Table HL7Datastructures</w:t>
      </w:r>
      <w:r>
        <w:tab/>
      </w:r>
      <w:r>
        <w:fldChar w:fldCharType="begin"/>
      </w:r>
      <w:r>
        <w:instrText xml:space="preserve"> PAGEREF _Toc75864164 \h </w:instrText>
      </w:r>
      <w:r>
        <w:fldChar w:fldCharType="separate"/>
      </w:r>
      <w:r>
        <w:t>55</w:t>
      </w:r>
      <w:r>
        <w:fldChar w:fldCharType="end"/>
      </w:r>
    </w:p>
    <w:p w14:paraId="44E7CCD4" w14:textId="386ED64E" w:rsidR="006B30F4" w:rsidRPr="006B30F4" w:rsidRDefault="006B30F4">
      <w:pPr>
        <w:pStyle w:val="Verzeichnis2"/>
        <w:rPr>
          <w:rFonts w:eastAsiaTheme="minorEastAsia" w:cstheme="minorBidi"/>
          <w:szCs w:val="22"/>
        </w:rPr>
      </w:pPr>
      <w:r>
        <w:t>12.20. Table HL7Datatypes</w:t>
      </w:r>
      <w:r>
        <w:tab/>
      </w:r>
      <w:r>
        <w:fldChar w:fldCharType="begin"/>
      </w:r>
      <w:r>
        <w:instrText xml:space="preserve"> PAGEREF _Toc75864165 \h </w:instrText>
      </w:r>
      <w:r>
        <w:fldChar w:fldCharType="separate"/>
      </w:r>
      <w:r>
        <w:t>56</w:t>
      </w:r>
      <w:r>
        <w:fldChar w:fldCharType="end"/>
      </w:r>
    </w:p>
    <w:p w14:paraId="0BA9AE32" w14:textId="57A3EA35" w:rsidR="006B30F4" w:rsidRPr="006B30F4" w:rsidRDefault="006B30F4">
      <w:pPr>
        <w:pStyle w:val="Verzeichnis2"/>
        <w:rPr>
          <w:rFonts w:eastAsiaTheme="minorEastAsia" w:cstheme="minorBidi"/>
          <w:szCs w:val="22"/>
        </w:rPr>
      </w:pPr>
      <w:r>
        <w:t>12.21. Table HL7Queries</w:t>
      </w:r>
      <w:r>
        <w:tab/>
      </w:r>
      <w:r>
        <w:fldChar w:fldCharType="begin"/>
      </w:r>
      <w:r>
        <w:instrText xml:space="preserve"> PAGEREF _Toc75864166 \h </w:instrText>
      </w:r>
      <w:r>
        <w:fldChar w:fldCharType="separate"/>
      </w:r>
      <w:r>
        <w:t>56</w:t>
      </w:r>
      <w:r>
        <w:fldChar w:fldCharType="end"/>
      </w:r>
    </w:p>
    <w:p w14:paraId="078C6B17" w14:textId="28668CAE" w:rsidR="006B30F4" w:rsidRPr="006B30F4" w:rsidRDefault="006B30F4">
      <w:pPr>
        <w:pStyle w:val="Verzeichnis2"/>
        <w:rPr>
          <w:rFonts w:eastAsiaTheme="minorEastAsia" w:cstheme="minorBidi"/>
          <w:szCs w:val="22"/>
        </w:rPr>
      </w:pPr>
      <w:r>
        <w:t>12.22. Table HL7QueryInput</w:t>
      </w:r>
      <w:r>
        <w:tab/>
      </w:r>
      <w:r>
        <w:fldChar w:fldCharType="begin"/>
      </w:r>
      <w:r>
        <w:instrText xml:space="preserve"> PAGEREF _Toc75864167 \h </w:instrText>
      </w:r>
      <w:r>
        <w:fldChar w:fldCharType="separate"/>
      </w:r>
      <w:r>
        <w:t>56</w:t>
      </w:r>
      <w:r>
        <w:fldChar w:fldCharType="end"/>
      </w:r>
    </w:p>
    <w:p w14:paraId="30F50A4D" w14:textId="2CA96792" w:rsidR="006B30F4" w:rsidRPr="006B30F4" w:rsidRDefault="006B30F4">
      <w:pPr>
        <w:pStyle w:val="Verzeichnis2"/>
        <w:rPr>
          <w:rFonts w:eastAsiaTheme="minorEastAsia" w:cstheme="minorBidi"/>
          <w:szCs w:val="22"/>
        </w:rPr>
      </w:pPr>
      <w:r>
        <w:t>12.23. Table HL7Chapters</w:t>
      </w:r>
      <w:r>
        <w:tab/>
      </w:r>
      <w:r>
        <w:fldChar w:fldCharType="begin"/>
      </w:r>
      <w:r>
        <w:instrText xml:space="preserve"> PAGEREF _Toc75864168 \h </w:instrText>
      </w:r>
      <w:r>
        <w:fldChar w:fldCharType="separate"/>
      </w:r>
      <w:r>
        <w:t>56</w:t>
      </w:r>
      <w:r>
        <w:fldChar w:fldCharType="end"/>
      </w:r>
    </w:p>
    <w:p w14:paraId="4399079C" w14:textId="14B1214E" w:rsidR="006B30F4" w:rsidRPr="006B30F4" w:rsidRDefault="006B30F4">
      <w:pPr>
        <w:pStyle w:val="Verzeichnis2"/>
        <w:rPr>
          <w:rFonts w:eastAsiaTheme="minorEastAsia" w:cstheme="minorBidi"/>
          <w:szCs w:val="22"/>
        </w:rPr>
      </w:pPr>
      <w:r>
        <w:t>12.24. Table HL7Mapping-Table Dataelements</w:t>
      </w:r>
      <w:r>
        <w:tab/>
      </w:r>
      <w:r>
        <w:fldChar w:fldCharType="begin"/>
      </w:r>
      <w:r>
        <w:instrText xml:space="preserve"> PAGEREF _Toc75864169 \h </w:instrText>
      </w:r>
      <w:r>
        <w:fldChar w:fldCharType="separate"/>
      </w:r>
      <w:r>
        <w:t>56</w:t>
      </w:r>
      <w:r>
        <w:fldChar w:fldCharType="end"/>
      </w:r>
    </w:p>
    <w:p w14:paraId="60C5CB21" w14:textId="25C7CB36" w:rsidR="006B30F4" w:rsidRPr="006B30F4" w:rsidRDefault="006B30F4">
      <w:pPr>
        <w:pStyle w:val="Verzeichnis2"/>
        <w:rPr>
          <w:rFonts w:eastAsiaTheme="minorEastAsia" w:cstheme="minorBidi"/>
          <w:szCs w:val="22"/>
        </w:rPr>
      </w:pPr>
      <w:r>
        <w:t>12.25. Table DBChanges</w:t>
      </w:r>
      <w:r>
        <w:tab/>
      </w:r>
      <w:r>
        <w:fldChar w:fldCharType="begin"/>
      </w:r>
      <w:r>
        <w:instrText xml:space="preserve"> PAGEREF _Toc75864170 \h </w:instrText>
      </w:r>
      <w:r>
        <w:fldChar w:fldCharType="separate"/>
      </w:r>
      <w:r>
        <w:t>56</w:t>
      </w:r>
      <w:r>
        <w:fldChar w:fldCharType="end"/>
      </w:r>
    </w:p>
    <w:p w14:paraId="1F0E9A91" w14:textId="577323C0" w:rsidR="006B30F4" w:rsidRPr="006B30F4" w:rsidRDefault="006B30F4">
      <w:pPr>
        <w:pStyle w:val="Verzeichnis2"/>
        <w:rPr>
          <w:rFonts w:eastAsiaTheme="minorEastAsia" w:cstheme="minorBidi"/>
          <w:szCs w:val="22"/>
        </w:rPr>
      </w:pPr>
      <w:r>
        <w:t>12.26. Table DBOpenPoints</w:t>
      </w:r>
      <w:r>
        <w:tab/>
      </w:r>
      <w:r>
        <w:fldChar w:fldCharType="begin"/>
      </w:r>
      <w:r>
        <w:instrText xml:space="preserve"> PAGEREF _Toc75864171 \h </w:instrText>
      </w:r>
      <w:r>
        <w:fldChar w:fldCharType="separate"/>
      </w:r>
      <w:r>
        <w:t>56</w:t>
      </w:r>
      <w:r>
        <w:fldChar w:fldCharType="end"/>
      </w:r>
    </w:p>
    <w:p w14:paraId="0E4C5D88" w14:textId="6AB5219D" w:rsidR="006B30F4" w:rsidRPr="006B30F4" w:rsidRDefault="006B30F4">
      <w:pPr>
        <w:pStyle w:val="Verzeichnis2"/>
        <w:rPr>
          <w:rFonts w:eastAsiaTheme="minorEastAsia" w:cstheme="minorBidi"/>
          <w:szCs w:val="22"/>
        </w:rPr>
      </w:pPr>
      <w:r>
        <w:t>12.27. Table DBOptions</w:t>
      </w:r>
      <w:r>
        <w:tab/>
      </w:r>
      <w:r>
        <w:fldChar w:fldCharType="begin"/>
      </w:r>
      <w:r>
        <w:instrText xml:space="preserve"> PAGEREF _Toc75864172 \h </w:instrText>
      </w:r>
      <w:r>
        <w:fldChar w:fldCharType="separate"/>
      </w:r>
      <w:r>
        <w:t>57</w:t>
      </w:r>
      <w:r>
        <w:fldChar w:fldCharType="end"/>
      </w:r>
    </w:p>
    <w:p w14:paraId="22ACEE5E" w14:textId="3903BFF9" w:rsidR="006B30F4" w:rsidRPr="006B30F4" w:rsidRDefault="006B30F4">
      <w:pPr>
        <w:pStyle w:val="Verzeichnis2"/>
        <w:rPr>
          <w:rFonts w:eastAsiaTheme="minorEastAsia" w:cstheme="minorBidi"/>
          <w:szCs w:val="22"/>
        </w:rPr>
      </w:pPr>
      <w:r>
        <w:t>12.28. Table DBVersion</w:t>
      </w:r>
      <w:r>
        <w:tab/>
      </w:r>
      <w:r>
        <w:fldChar w:fldCharType="begin"/>
      </w:r>
      <w:r>
        <w:instrText xml:space="preserve"> PAGEREF _Toc75864173 \h </w:instrText>
      </w:r>
      <w:r>
        <w:fldChar w:fldCharType="separate"/>
      </w:r>
      <w:r>
        <w:t>57</w:t>
      </w:r>
      <w:r>
        <w:fldChar w:fldCharType="end"/>
      </w:r>
    </w:p>
    <w:p w14:paraId="5F415C52" w14:textId="3989B57C" w:rsidR="006B30F4" w:rsidRPr="006B30F4" w:rsidRDefault="006B30F4">
      <w:pPr>
        <w:pStyle w:val="Verzeichnis2"/>
        <w:rPr>
          <w:rFonts w:eastAsiaTheme="minorEastAsia" w:cstheme="minorBidi"/>
          <w:szCs w:val="22"/>
        </w:rPr>
      </w:pPr>
      <w:r>
        <w:t>12.29. Table GeneratedDataIndex</w:t>
      </w:r>
      <w:r>
        <w:tab/>
      </w:r>
      <w:r>
        <w:fldChar w:fldCharType="begin"/>
      </w:r>
      <w:r>
        <w:instrText xml:space="preserve"> PAGEREF _Toc75864174 \h </w:instrText>
      </w:r>
      <w:r>
        <w:fldChar w:fldCharType="separate"/>
      </w:r>
      <w:r>
        <w:t>57</w:t>
      </w:r>
      <w:r>
        <w:fldChar w:fldCharType="end"/>
      </w:r>
    </w:p>
    <w:p w14:paraId="697F9D43" w14:textId="04F795A0" w:rsidR="006B30F4" w:rsidRPr="006B30F4" w:rsidRDefault="006B30F4">
      <w:pPr>
        <w:pStyle w:val="Verzeichnis2"/>
        <w:rPr>
          <w:rFonts w:eastAsiaTheme="minorEastAsia" w:cstheme="minorBidi"/>
          <w:szCs w:val="22"/>
        </w:rPr>
      </w:pPr>
      <w:r>
        <w:t>12.30. Table GeneratedDataDifferences</w:t>
      </w:r>
      <w:r>
        <w:tab/>
      </w:r>
      <w:r>
        <w:fldChar w:fldCharType="begin"/>
      </w:r>
      <w:r>
        <w:instrText xml:space="preserve"> PAGEREF _Toc75864175 \h </w:instrText>
      </w:r>
      <w:r>
        <w:fldChar w:fldCharType="separate"/>
      </w:r>
      <w:r>
        <w:t>57</w:t>
      </w:r>
      <w:r>
        <w:fldChar w:fldCharType="end"/>
      </w:r>
    </w:p>
    <w:p w14:paraId="5FC10D9F" w14:textId="138C1D4D" w:rsidR="006B30F4" w:rsidRPr="006B30F4" w:rsidRDefault="006B30F4">
      <w:pPr>
        <w:pStyle w:val="Verzeichnis1"/>
        <w:rPr>
          <w:rFonts w:eastAsiaTheme="minorEastAsia" w:cstheme="minorBidi"/>
          <w:sz w:val="22"/>
          <w:szCs w:val="22"/>
        </w:rPr>
      </w:pPr>
      <w:r>
        <w:t>13. Appendix B: Additional Files</w:t>
      </w:r>
      <w:r>
        <w:tab/>
      </w:r>
      <w:r>
        <w:fldChar w:fldCharType="begin"/>
      </w:r>
      <w:r>
        <w:instrText xml:space="preserve"> PAGEREF _Toc75864176 \h </w:instrText>
      </w:r>
      <w:r>
        <w:fldChar w:fldCharType="separate"/>
      </w:r>
      <w:r>
        <w:t>58</w:t>
      </w:r>
      <w:r>
        <w:fldChar w:fldCharType="end"/>
      </w:r>
    </w:p>
    <w:p w14:paraId="0C347763" w14:textId="6E31DC9E" w:rsidR="006B30F4" w:rsidRPr="006B30F4" w:rsidRDefault="006B30F4">
      <w:pPr>
        <w:pStyle w:val="Verzeichnis2"/>
        <w:rPr>
          <w:rFonts w:eastAsiaTheme="minorEastAsia" w:cstheme="minorBidi"/>
          <w:szCs w:val="22"/>
        </w:rPr>
      </w:pPr>
      <w:r>
        <w:t>13.1. Directory Structure</w:t>
      </w:r>
      <w:r>
        <w:tab/>
      </w:r>
      <w:r>
        <w:fldChar w:fldCharType="begin"/>
      </w:r>
      <w:r>
        <w:instrText xml:space="preserve"> PAGEREF _Toc75864177 \h </w:instrText>
      </w:r>
      <w:r>
        <w:fldChar w:fldCharType="separate"/>
      </w:r>
      <w:r>
        <w:t>58</w:t>
      </w:r>
      <w:r>
        <w:fldChar w:fldCharType="end"/>
      </w:r>
    </w:p>
    <w:p w14:paraId="53D4D6A6" w14:textId="2F234906" w:rsidR="006B30F4" w:rsidRPr="006B30F4" w:rsidRDefault="006B30F4">
      <w:pPr>
        <w:pStyle w:val="Verzeichnis2"/>
        <w:rPr>
          <w:rFonts w:eastAsiaTheme="minorEastAsia" w:cstheme="minorBidi"/>
          <w:szCs w:val="22"/>
        </w:rPr>
      </w:pPr>
      <w:r>
        <w:t>13.2. Files for HTML-Generation</w:t>
      </w:r>
      <w:r>
        <w:tab/>
      </w:r>
      <w:r>
        <w:fldChar w:fldCharType="begin"/>
      </w:r>
      <w:r>
        <w:instrText xml:space="preserve"> PAGEREF _Toc75864178 \h </w:instrText>
      </w:r>
      <w:r>
        <w:fldChar w:fldCharType="separate"/>
      </w:r>
      <w:r>
        <w:t>58</w:t>
      </w:r>
      <w:r>
        <w:fldChar w:fldCharType="end"/>
      </w:r>
    </w:p>
    <w:p w14:paraId="273B754C" w14:textId="687BBBA3" w:rsidR="006B30F4" w:rsidRPr="006B30F4" w:rsidRDefault="006B30F4">
      <w:pPr>
        <w:pStyle w:val="Verzeichnis2"/>
        <w:rPr>
          <w:rFonts w:eastAsiaTheme="minorEastAsia" w:cstheme="minorBidi"/>
          <w:szCs w:val="22"/>
        </w:rPr>
      </w:pPr>
      <w:r>
        <w:t>13.3. Files for the HTML version of the standard</w:t>
      </w:r>
      <w:r>
        <w:tab/>
      </w:r>
      <w:r>
        <w:fldChar w:fldCharType="begin"/>
      </w:r>
      <w:r>
        <w:instrText xml:space="preserve"> PAGEREF _Toc75864179 \h </w:instrText>
      </w:r>
      <w:r>
        <w:fldChar w:fldCharType="separate"/>
      </w:r>
      <w:r>
        <w:t>59</w:t>
      </w:r>
      <w:r>
        <w:fldChar w:fldCharType="end"/>
      </w:r>
    </w:p>
    <w:p w14:paraId="32307B18" w14:textId="2F0FBA07" w:rsidR="00C50AB1" w:rsidRDefault="00C50AB1">
      <w:r>
        <w:fldChar w:fldCharType="end"/>
      </w:r>
    </w:p>
    <w:p w14:paraId="08EF235C" w14:textId="77777777" w:rsidR="00C50AB1" w:rsidRDefault="00C50AB1">
      <w:pPr>
        <w:pStyle w:val="berschrift1"/>
      </w:pPr>
      <w:r>
        <w:lastRenderedPageBreak/>
        <w:fldChar w:fldCharType="begin"/>
      </w:r>
      <w:r>
        <w:instrText xml:space="preserve"> AUTONUMLGL </w:instrText>
      </w:r>
      <w:bookmarkStart w:id="2" w:name="_Toc75864060"/>
      <w:r>
        <w:fldChar w:fldCharType="end"/>
      </w:r>
      <w:r>
        <w:t xml:space="preserve"> Introduction</w:t>
      </w:r>
      <w:bookmarkEnd w:id="2"/>
    </w:p>
    <w:p w14:paraId="592C3984" w14:textId="77777777" w:rsidR="00C50AB1" w:rsidRDefault="00C50AB1">
      <w:r>
        <w:t>The German HL7 user group has edited a German adaptation of the version 2.1, 2.2 and 2.3 of the HL7 standard. The careful analysis of the standard during the translation process and the attempt to map the standard into a comprehensive database has displayed some problems which should be taken into consideration in future developments.</w:t>
      </w:r>
    </w:p>
    <w:p w14:paraId="10A76688" w14:textId="77777777" w:rsidR="00C50AB1" w:rsidRDefault="00C50AB1"/>
    <w:p w14:paraId="01152043" w14:textId="77777777" w:rsidR="00C50AB1" w:rsidRDefault="00C50AB1">
      <w:r>
        <w:t>The general paradigm of HL7 is the exchange of messages which consist of sequences of mandatory or optional segments, fields, components and sub</w:t>
      </w:r>
      <w:r>
        <w:softHyphen/>
        <w:t>components. Fields represent the semantic content of the message. In the standard the meaning of these segments and the content of fields are explicitly described.</w:t>
      </w:r>
    </w:p>
    <w:p w14:paraId="22836E4D" w14:textId="77777777" w:rsidR="00C50AB1" w:rsidRDefault="00C50AB1"/>
    <w:p w14:paraId="272B5026" w14:textId="77777777" w:rsidR="00C50AB1" w:rsidRDefault="00C50AB1">
      <w:r>
        <w:t>Messages are initiated by trigger events, i.e. real world event which require the transmission of a specific data set.</w:t>
      </w:r>
    </w:p>
    <w:p w14:paraId="43AE8E6B" w14:textId="77777777" w:rsidR="00C50AB1" w:rsidRDefault="00C50AB1"/>
    <w:p w14:paraId="1A9A8171" w14:textId="77777777" w:rsidR="00C50AB1" w:rsidRDefault="00C50AB1">
      <w:r>
        <w:t>It became shortly aware that the chapters of the standard has been developed by different groups and that there have been no distinct rules or guidelines for the development of various parts of the standard. We started therefore to define a comprehensive database of the HL7 standard to allow consistency checks of items and to support also the application of the standard by the user.</w:t>
      </w:r>
    </w:p>
    <w:p w14:paraId="346490B0" w14:textId="77777777" w:rsidR="00C50AB1" w:rsidRDefault="00C50AB1">
      <w:pPr>
        <w:pStyle w:val="berschrift2"/>
      </w:pPr>
      <w:r>
        <w:fldChar w:fldCharType="begin"/>
      </w:r>
      <w:r>
        <w:instrText xml:space="preserve"> AUTONUMLGL </w:instrText>
      </w:r>
      <w:bookmarkStart w:id="3" w:name="_Toc75864061"/>
      <w:r>
        <w:fldChar w:fldCharType="end"/>
      </w:r>
      <w:r>
        <w:t xml:space="preserve"> Objects used in the HL7 Standard</w:t>
      </w:r>
      <w:bookmarkEnd w:id="3"/>
    </w:p>
    <w:p w14:paraId="110F721A" w14:textId="77777777" w:rsidR="00C50AB1" w:rsidRDefault="00C50AB1">
      <w:r>
        <w:t>The following Objects are used within the standard and are the basis for developing this database:</w:t>
      </w:r>
    </w:p>
    <w:p w14:paraId="189911D6" w14:textId="77777777" w:rsidR="00C50AB1" w:rsidRDefault="00C50AB1"/>
    <w:tbl>
      <w:tblPr>
        <w:tblW w:w="0" w:type="auto"/>
        <w:tblLayout w:type="fixed"/>
        <w:tblCellMar>
          <w:left w:w="70" w:type="dxa"/>
          <w:right w:w="70" w:type="dxa"/>
        </w:tblCellMar>
        <w:tblLook w:val="0000" w:firstRow="0" w:lastRow="0" w:firstColumn="0" w:lastColumn="0" w:noHBand="0" w:noVBand="0"/>
      </w:tblPr>
      <w:tblGrid>
        <w:gridCol w:w="1204"/>
        <w:gridCol w:w="7938"/>
      </w:tblGrid>
      <w:tr w:rsidR="00C50AB1" w14:paraId="5FF40FCC" w14:textId="77777777">
        <w:tc>
          <w:tcPr>
            <w:tcW w:w="1204" w:type="dxa"/>
          </w:tcPr>
          <w:p w14:paraId="434DEFAC" w14:textId="77777777" w:rsidR="00C50AB1" w:rsidRDefault="00C50AB1">
            <w:r>
              <w:t>Event:</w:t>
            </w:r>
          </w:p>
        </w:tc>
        <w:tc>
          <w:tcPr>
            <w:tcW w:w="7938" w:type="dxa"/>
          </w:tcPr>
          <w:p w14:paraId="1FF0646A" w14:textId="77777777" w:rsidR="00C50AB1" w:rsidRDefault="00C50AB1">
            <w:r>
              <w:t>The occurrence of an event triggers the assembling and transmission of a message e.g. the admission of a patient is an event.</w:t>
            </w:r>
          </w:p>
          <w:p w14:paraId="6449028F" w14:textId="77777777" w:rsidR="00C50AB1" w:rsidRDefault="00C50AB1"/>
        </w:tc>
      </w:tr>
      <w:tr w:rsidR="00C50AB1" w14:paraId="08FF5C9E" w14:textId="77777777">
        <w:tc>
          <w:tcPr>
            <w:tcW w:w="1204" w:type="dxa"/>
          </w:tcPr>
          <w:p w14:paraId="310EFBDF" w14:textId="77777777" w:rsidR="00C50AB1" w:rsidRDefault="00C50AB1">
            <w:r>
              <w:t>Message:</w:t>
            </w:r>
          </w:p>
        </w:tc>
        <w:tc>
          <w:tcPr>
            <w:tcW w:w="7938" w:type="dxa"/>
          </w:tcPr>
          <w:p w14:paraId="26E17008" w14:textId="77777777" w:rsidR="00C50AB1" w:rsidRDefault="00C50AB1">
            <w:r>
              <w:t>The message is the smallest object exchange between applications. It consists of a con</w:t>
            </w:r>
            <w:r>
              <w:softHyphen/>
              <w:t>catenation of segments which can be optional or repeatable.</w:t>
            </w:r>
          </w:p>
          <w:p w14:paraId="3193AA77" w14:textId="77777777" w:rsidR="00C50AB1" w:rsidRDefault="00C50AB1"/>
        </w:tc>
      </w:tr>
      <w:tr w:rsidR="00C50AB1" w14:paraId="091830A9" w14:textId="77777777">
        <w:tc>
          <w:tcPr>
            <w:tcW w:w="1204" w:type="dxa"/>
          </w:tcPr>
          <w:p w14:paraId="4790D484" w14:textId="77777777" w:rsidR="00C50AB1" w:rsidRDefault="00C50AB1">
            <w:r>
              <w:t>Segment:</w:t>
            </w:r>
          </w:p>
        </w:tc>
        <w:tc>
          <w:tcPr>
            <w:tcW w:w="7938" w:type="dxa"/>
          </w:tcPr>
          <w:p w14:paraId="1A35B1DC" w14:textId="77777777" w:rsidR="00C50AB1" w:rsidRDefault="00C50AB1">
            <w:r>
              <w:t>A segment is an aggregation of data items logically belonging together. Segments can be used in different messages.</w:t>
            </w:r>
          </w:p>
          <w:p w14:paraId="18F4F999" w14:textId="77777777" w:rsidR="00C50AB1" w:rsidRDefault="00C50AB1"/>
        </w:tc>
      </w:tr>
      <w:tr w:rsidR="00C50AB1" w14:paraId="20490FA7" w14:textId="77777777">
        <w:tc>
          <w:tcPr>
            <w:tcW w:w="1204" w:type="dxa"/>
          </w:tcPr>
          <w:p w14:paraId="000F8137" w14:textId="77777777" w:rsidR="00C50AB1" w:rsidRDefault="00C50AB1">
            <w:r>
              <w:t>Data item:</w:t>
            </w:r>
          </w:p>
        </w:tc>
        <w:tc>
          <w:tcPr>
            <w:tcW w:w="7938" w:type="dxa"/>
          </w:tcPr>
          <w:p w14:paraId="6DDCC8D6" w14:textId="77777777" w:rsidR="00C50AB1" w:rsidRDefault="00C50AB1">
            <w:r>
              <w:t>A character string representing the data to be transmitted.</w:t>
            </w:r>
          </w:p>
          <w:p w14:paraId="4A1199E0" w14:textId="77777777" w:rsidR="00C50AB1" w:rsidRDefault="00C50AB1"/>
        </w:tc>
      </w:tr>
      <w:tr w:rsidR="00C50AB1" w14:paraId="7AD0EA9C" w14:textId="77777777">
        <w:tc>
          <w:tcPr>
            <w:tcW w:w="1204" w:type="dxa"/>
          </w:tcPr>
          <w:p w14:paraId="2DEA3503" w14:textId="77777777" w:rsidR="00C50AB1" w:rsidRDefault="00C50AB1">
            <w:r>
              <w:t>Data type:</w:t>
            </w:r>
          </w:p>
        </w:tc>
        <w:tc>
          <w:tcPr>
            <w:tcW w:w="7938" w:type="dxa"/>
          </w:tcPr>
          <w:p w14:paraId="0D00888A" w14:textId="77777777" w:rsidR="00C50AB1" w:rsidRDefault="00C50AB1">
            <w:r>
              <w:t>The data type defines the format of the data item. Atomic and composite data types can be distinguished. Composite data types consist of different components.</w:t>
            </w:r>
          </w:p>
          <w:p w14:paraId="6882BE71" w14:textId="77777777" w:rsidR="00C50AB1" w:rsidRDefault="00C50AB1"/>
        </w:tc>
      </w:tr>
      <w:tr w:rsidR="00C50AB1" w14:paraId="2B02395E" w14:textId="77777777">
        <w:tc>
          <w:tcPr>
            <w:tcW w:w="1204" w:type="dxa"/>
          </w:tcPr>
          <w:p w14:paraId="3BC562A6" w14:textId="77777777" w:rsidR="00C50AB1" w:rsidRDefault="00C50AB1">
            <w:r>
              <w:t>Component:</w:t>
            </w:r>
          </w:p>
        </w:tc>
        <w:tc>
          <w:tcPr>
            <w:tcW w:w="7938" w:type="dxa"/>
          </w:tcPr>
          <w:p w14:paraId="1E665D70" w14:textId="77777777" w:rsidR="00C50AB1" w:rsidRDefault="00C50AB1">
            <w:r>
              <w:t>A component is part of a data item.</w:t>
            </w:r>
          </w:p>
          <w:p w14:paraId="581B5113" w14:textId="77777777" w:rsidR="00C50AB1" w:rsidRDefault="00C50AB1"/>
        </w:tc>
      </w:tr>
      <w:tr w:rsidR="00C50AB1" w14:paraId="476441E8" w14:textId="77777777">
        <w:tc>
          <w:tcPr>
            <w:tcW w:w="1204" w:type="dxa"/>
          </w:tcPr>
          <w:p w14:paraId="0F5FA178" w14:textId="77777777" w:rsidR="00C50AB1" w:rsidRDefault="00C50AB1">
            <w:r>
              <w:t>Sub</w:t>
            </w:r>
            <w:r>
              <w:softHyphen/>
              <w:t>component:</w:t>
            </w:r>
          </w:p>
          <w:p w14:paraId="62C235A9" w14:textId="77777777" w:rsidR="00C50AB1" w:rsidRDefault="00C50AB1"/>
        </w:tc>
        <w:tc>
          <w:tcPr>
            <w:tcW w:w="7938" w:type="dxa"/>
          </w:tcPr>
          <w:p w14:paraId="4F916FA8" w14:textId="77777777" w:rsidR="00C50AB1" w:rsidRDefault="00C50AB1">
            <w:r>
              <w:t>Components can consist of subcomponents.</w:t>
            </w:r>
          </w:p>
          <w:p w14:paraId="19756304" w14:textId="77777777" w:rsidR="00C50AB1" w:rsidRDefault="00C50AB1"/>
        </w:tc>
      </w:tr>
      <w:tr w:rsidR="00C50AB1" w14:paraId="5C5209EC" w14:textId="77777777">
        <w:tc>
          <w:tcPr>
            <w:tcW w:w="1204" w:type="dxa"/>
          </w:tcPr>
          <w:p w14:paraId="6C41369F" w14:textId="77777777" w:rsidR="00C50AB1" w:rsidRDefault="00C50AB1">
            <w:r>
              <w:t>Table:</w:t>
            </w:r>
          </w:p>
        </w:tc>
        <w:tc>
          <w:tcPr>
            <w:tcW w:w="7938" w:type="dxa"/>
          </w:tcPr>
          <w:p w14:paraId="1CD96DB2" w14:textId="77777777" w:rsidR="00C50AB1" w:rsidRDefault="00C50AB1">
            <w:r>
              <w:t>Some data items or components require the use of special values which are defined by standard or user defined tables.</w:t>
            </w:r>
          </w:p>
        </w:tc>
      </w:tr>
    </w:tbl>
    <w:p w14:paraId="52538EC8" w14:textId="77777777" w:rsidR="00C50AB1" w:rsidRDefault="00C50AB1"/>
    <w:p w14:paraId="6A9965A5" w14:textId="77777777" w:rsidR="00C50AB1" w:rsidRDefault="00C50AB1">
      <w:r>
        <w:br w:type="page"/>
      </w:r>
    </w:p>
    <w:p w14:paraId="19DD66BA" w14:textId="77777777" w:rsidR="00C50AB1" w:rsidRDefault="00C50AB1">
      <w:pPr>
        <w:pStyle w:val="berschrift2"/>
      </w:pPr>
      <w:r>
        <w:lastRenderedPageBreak/>
        <w:fldChar w:fldCharType="begin"/>
      </w:r>
      <w:r>
        <w:instrText xml:space="preserve"> AUTONUMLGL </w:instrText>
      </w:r>
      <w:bookmarkStart w:id="4" w:name="_Toc75864062"/>
      <w:r>
        <w:fldChar w:fldCharType="end"/>
      </w:r>
      <w:r>
        <w:t xml:space="preserve"> Structure of a Message</w:t>
      </w:r>
      <w:bookmarkEnd w:id="4"/>
    </w:p>
    <w:p w14:paraId="5DBAA3BE" w14:textId="77777777" w:rsidR="00C50AB1" w:rsidRDefault="00C50AB1">
      <w:r>
        <w:t>The objects used for defining the standard are arranged into a hierarchy:</w:t>
      </w:r>
    </w:p>
    <w:p w14:paraId="5C289660" w14:textId="77777777" w:rsidR="00C50AB1" w:rsidRDefault="00C50AB1"/>
    <w:bookmarkStart w:id="5" w:name="_969390798"/>
    <w:bookmarkEnd w:id="5"/>
    <w:bookmarkStart w:id="6" w:name="_MON_1686475828"/>
    <w:bookmarkEnd w:id="6"/>
    <w:p w14:paraId="1C1DBF5D" w14:textId="6593AAF2" w:rsidR="00C50AB1" w:rsidRDefault="00D52E2C">
      <w:pPr>
        <w:jc w:val="center"/>
      </w:pPr>
      <w:r>
        <w:object w:dxaOrig="8160" w:dyaOrig="6345" w14:anchorId="2A0A9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25.5pt;height:199.5pt" o:ole="">
            <v:imagedata r:id="rId9" o:title=""/>
          </v:shape>
          <o:OLEObject Type="Embed" ProgID="Word.Picture.8" ShapeID="_x0000_i1033" DrawAspect="Content" ObjectID="_1686476837" r:id="rId10"/>
        </w:object>
      </w:r>
    </w:p>
    <w:p w14:paraId="3C430822" w14:textId="77777777" w:rsidR="00C50AB1" w:rsidRDefault="00C50AB1"/>
    <w:p w14:paraId="729BE6C7" w14:textId="77777777" w:rsidR="00C50AB1" w:rsidRDefault="00C50AB1">
      <w:pPr>
        <w:pStyle w:val="berschrift1"/>
      </w:pPr>
      <w:r>
        <w:lastRenderedPageBreak/>
        <w:fldChar w:fldCharType="begin"/>
      </w:r>
      <w:r>
        <w:instrText xml:space="preserve"> AUTONUMLGL </w:instrText>
      </w:r>
      <w:bookmarkStart w:id="7" w:name="_Toc75864063"/>
      <w:r>
        <w:fldChar w:fldCharType="end"/>
      </w:r>
      <w:r>
        <w:t xml:space="preserve"> Contents</w:t>
      </w:r>
      <w:bookmarkEnd w:id="7"/>
    </w:p>
    <w:p w14:paraId="61F145BF" w14:textId="77777777" w:rsidR="00C50AB1" w:rsidRDefault="00C50AB1"/>
    <w:p w14:paraId="000D8822" w14:textId="77777777" w:rsidR="00C50AB1" w:rsidRDefault="00C50AB1">
      <w:pPr>
        <w:pStyle w:val="berschrift2"/>
      </w:pPr>
      <w:r>
        <w:fldChar w:fldCharType="begin"/>
      </w:r>
      <w:r>
        <w:instrText xml:space="preserve"> AUTONUMLGL </w:instrText>
      </w:r>
      <w:bookmarkStart w:id="8" w:name="_Toc75864064"/>
      <w:r>
        <w:fldChar w:fldCharType="end"/>
      </w:r>
      <w:r>
        <w:t xml:space="preserve"> Entity-Relationship-Model of this database</w:t>
      </w:r>
      <w:bookmarkEnd w:id="8"/>
    </w:p>
    <w:p w14:paraId="222C285E" w14:textId="77777777" w:rsidR="00C50AB1" w:rsidRDefault="00C50AB1">
      <w:r>
        <w:t>Developing an analytic object model for the definition of a comprehensive HL7 Database we became aware that two problems are not handled satisfactory in the standard:</w:t>
      </w:r>
    </w:p>
    <w:p w14:paraId="1315517B" w14:textId="77777777" w:rsidR="00C50AB1" w:rsidRDefault="00C50AB1">
      <w:pPr>
        <w:numPr>
          <w:ilvl w:val="0"/>
          <w:numId w:val="1"/>
        </w:numPr>
      </w:pPr>
      <w:r>
        <w:t>the relationship between message types, event types and the structure of a message</w:t>
      </w:r>
    </w:p>
    <w:p w14:paraId="33E386B2" w14:textId="77777777" w:rsidR="00C50AB1" w:rsidRDefault="00C50AB1">
      <w:pPr>
        <w:numPr>
          <w:ilvl w:val="0"/>
          <w:numId w:val="1"/>
        </w:numPr>
      </w:pPr>
      <w:r>
        <w:t>the relationship between data items, data types, com</w:t>
      </w:r>
      <w:r>
        <w:softHyphen/>
        <w:t>ponents and tables</w:t>
      </w:r>
    </w:p>
    <w:p w14:paraId="3AB3182E" w14:textId="77777777" w:rsidR="00C50AB1" w:rsidRDefault="00C50AB1"/>
    <w:p w14:paraId="03B37B6D" w14:textId="77777777" w:rsidR="00C50AB1" w:rsidRDefault="00C50AB1">
      <w:r>
        <w:t>The following analytic object model has been established from the HL7 standard version 2.2, but is also valid for subsequent versions.</w:t>
      </w:r>
    </w:p>
    <w:p w14:paraId="1792A87E" w14:textId="77777777" w:rsidR="00C50AB1" w:rsidRDefault="00C50AB1">
      <w:r>
        <w:t>The notation of Peter Coad is used for describing the relations.</w:t>
      </w:r>
    </w:p>
    <w:p w14:paraId="70569D79" w14:textId="77777777" w:rsidR="00C50AB1" w:rsidRDefault="00C50AB1"/>
    <w:p w14:paraId="45E41189" w14:textId="77777777" w:rsidR="00C50AB1" w:rsidRDefault="00C50AB1"/>
    <w:bookmarkStart w:id="9" w:name="_969390463"/>
    <w:bookmarkEnd w:id="9"/>
    <w:p w14:paraId="598181DF" w14:textId="77777777" w:rsidR="00C50AB1" w:rsidRDefault="00C50AB1">
      <w:pPr>
        <w:jc w:val="center"/>
      </w:pPr>
      <w:r>
        <w:object w:dxaOrig="9524" w:dyaOrig="14280" w14:anchorId="742E62F3">
          <v:shape id="_x0000_i1026" type="#_x0000_t75" style="width:317.25pt;height:430.5pt" o:ole="" fillcolor="window">
            <v:imagedata r:id="rId11" o:title=""/>
          </v:shape>
          <o:OLEObject Type="Embed" ProgID="Word.Picture.8" ShapeID="_x0000_i1026" DrawAspect="Content" ObjectID="_1686476838" r:id="rId12"/>
        </w:object>
      </w:r>
    </w:p>
    <w:p w14:paraId="58601E54" w14:textId="77777777" w:rsidR="00C50AB1" w:rsidRDefault="00C50AB1"/>
    <w:p w14:paraId="7A785FF1" w14:textId="77777777" w:rsidR="00C50AB1" w:rsidRDefault="00C50AB1">
      <w:r>
        <w:lastRenderedPageBreak/>
        <w:t>Within this database every message is defined in correspondence with its event, though there are a lot of events with identical messages. That is why we introduced a message structure identifier, which is made known to the public with version 2.3.1.</w:t>
      </w:r>
    </w:p>
    <w:p w14:paraId="7705A22C" w14:textId="77777777" w:rsidR="00C50AB1" w:rsidRDefault="00C50AB1">
      <w:r>
        <w:t>In some cases – especially for the event O01 and O02 – different messages have to be defined. Here we use the relationship from event to message structure identifier to message.</w:t>
      </w:r>
    </w:p>
    <w:p w14:paraId="2E2B7B7B" w14:textId="77777777" w:rsidR="00C50AB1" w:rsidRDefault="00C50AB1"/>
    <w:p w14:paraId="552CDD26" w14:textId="77777777" w:rsidR="00C50AB1" w:rsidRDefault="00C50AB1">
      <w:r>
        <w:t>Tables are generally related to data items. But in multiple component fields attribute tables are really related to components. For that purpose we have to introduce a logical data type.</w:t>
      </w:r>
    </w:p>
    <w:p w14:paraId="352CCEE0" w14:textId="77777777" w:rsidR="00C50AB1" w:rsidRDefault="00C50AB1">
      <w:pPr>
        <w:pStyle w:val="berschrift2"/>
      </w:pPr>
      <w:r>
        <w:fldChar w:fldCharType="begin"/>
      </w:r>
      <w:r>
        <w:instrText xml:space="preserve"> AUTONUMLGL </w:instrText>
      </w:r>
      <w:bookmarkStart w:id="10" w:name="_Toc75864065"/>
      <w:r>
        <w:fldChar w:fldCharType="end"/>
      </w:r>
      <w:r>
        <w:t xml:space="preserve"> Logical Data Type (data_structure)</w:t>
      </w:r>
      <w:bookmarkEnd w:id="10"/>
    </w:p>
    <w:p w14:paraId="13093993" w14:textId="77777777" w:rsidR="00C50AB1" w:rsidRDefault="00C50AB1">
      <w:r>
        <w:t>The logical data type has been introduced to allocate tables to components in multiple component fields.</w:t>
      </w:r>
    </w:p>
    <w:p w14:paraId="63F279D7" w14:textId="77777777" w:rsidR="00C50AB1" w:rsidRDefault="00C50AB1"/>
    <w:p w14:paraId="68392B35" w14:textId="77777777" w:rsidR="00C50AB1" w:rsidRDefault="00C50AB1"/>
    <w:bookmarkStart w:id="11" w:name="_MON_1037632694"/>
    <w:bookmarkStart w:id="12" w:name="_MON_1037632575"/>
    <w:bookmarkEnd w:id="11"/>
    <w:bookmarkEnd w:id="12"/>
    <w:bookmarkStart w:id="13" w:name="_MON_1037632689"/>
    <w:bookmarkEnd w:id="13"/>
    <w:p w14:paraId="743B84FD" w14:textId="77777777" w:rsidR="00C50AB1" w:rsidRDefault="00C50AB1">
      <w:pPr>
        <w:jc w:val="center"/>
      </w:pPr>
      <w:r>
        <w:object w:dxaOrig="9105" w:dyaOrig="7531" w14:anchorId="3296F57F">
          <v:shape id="_x0000_i1027" type="#_x0000_t75" style="width:294pt;height:192pt" o:ole="" fillcolor="window">
            <v:imagedata r:id="rId13" o:title=""/>
          </v:shape>
          <o:OLEObject Type="Embed" ProgID="Word.Picture.8" ShapeID="_x0000_i1027" DrawAspect="Content" ObjectID="_1686476839" r:id="rId14"/>
        </w:object>
      </w:r>
    </w:p>
    <w:p w14:paraId="2A69DDF7" w14:textId="77777777" w:rsidR="00C50AB1" w:rsidRDefault="00C50AB1">
      <w:pPr>
        <w:jc w:val="center"/>
      </w:pPr>
    </w:p>
    <w:p w14:paraId="3A75108B" w14:textId="77777777" w:rsidR="00C50AB1" w:rsidRDefault="00C50AB1"/>
    <w:p w14:paraId="380866BC" w14:textId="77777777" w:rsidR="00C50AB1" w:rsidRDefault="00C50AB1">
      <w:r>
        <w:t xml:space="preserve">The dotted lines from data items to logical data types and simple data types represent the relations we really have to define within the database. Though MS-Access doesn´t allow for adding such conditional relations we have to reduce it to two direct relations (dashed lines). As a result we have to relate tables either to data items directly </w:t>
      </w:r>
      <w:r>
        <w:noBreakHyphen/>
        <w:t xml:space="preserve"> in case we have no components </w:t>
      </w:r>
      <w:r>
        <w:noBreakHyphen/>
        <w:t xml:space="preserve"> or to components.</w:t>
      </w:r>
    </w:p>
    <w:p w14:paraId="355A03A7" w14:textId="77777777" w:rsidR="00C50AB1" w:rsidRDefault="00C50AB1">
      <w:pPr>
        <w:pStyle w:val="berschrift2"/>
      </w:pPr>
      <w:r>
        <w:fldChar w:fldCharType="begin"/>
      </w:r>
      <w:r>
        <w:instrText xml:space="preserve"> AUTONUMLGL </w:instrText>
      </w:r>
      <w:bookmarkStart w:id="14" w:name="_Toc75864066"/>
      <w:r>
        <w:fldChar w:fldCharType="end"/>
      </w:r>
      <w:r>
        <w:t xml:space="preserve"> What does this database contain?</w:t>
      </w:r>
      <w:bookmarkEnd w:id="14"/>
    </w:p>
    <w:p w14:paraId="594AF0D6" w14:textId="729DA115" w:rsidR="00C50AB1" w:rsidRDefault="00C50AB1">
      <w:r>
        <w:t>This database contains four different HL7 versions but to different extinct. This table describes it a little bit more in detail:</w:t>
      </w:r>
    </w:p>
    <w:p w14:paraId="4F0F8D46" w14:textId="768F3348" w:rsidR="00D52E2C" w:rsidRDefault="00D52E2C"/>
    <w:p w14:paraId="773B3DD3" w14:textId="77777777" w:rsidR="00D52E2C" w:rsidRDefault="00D52E2C">
      <w:pPr>
        <w:sectPr w:rsidR="00D52E2C" w:rsidSect="00D52E2C">
          <w:headerReference w:type="default" r:id="rId15"/>
          <w:footerReference w:type="default" r:id="rId16"/>
          <w:pgSz w:w="11907" w:h="16840" w:code="9"/>
          <w:pgMar w:top="1644" w:right="1418" w:bottom="1644" w:left="1418" w:header="851" w:footer="1134" w:gutter="0"/>
          <w:cols w:space="720"/>
          <w:titlePg/>
          <w:docGrid w:linePitch="299"/>
        </w:sectPr>
      </w:pPr>
    </w:p>
    <w:p w14:paraId="07C7AD5B" w14:textId="12523801" w:rsidR="00D52E2C" w:rsidRDefault="00D52E2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34"/>
        <w:gridCol w:w="661"/>
        <w:gridCol w:w="662"/>
        <w:gridCol w:w="661"/>
        <w:gridCol w:w="661"/>
        <w:gridCol w:w="683"/>
        <w:gridCol w:w="683"/>
        <w:gridCol w:w="683"/>
        <w:gridCol w:w="683"/>
        <w:gridCol w:w="683"/>
        <w:gridCol w:w="683"/>
        <w:gridCol w:w="683"/>
        <w:gridCol w:w="683"/>
        <w:gridCol w:w="683"/>
        <w:gridCol w:w="683"/>
      </w:tblGrid>
      <w:tr w:rsidR="00D52E2C" w14:paraId="308411C7" w14:textId="1CB73613" w:rsidTr="00905A2F">
        <w:tc>
          <w:tcPr>
            <w:tcW w:w="3834" w:type="dxa"/>
            <w:shd w:val="pct20" w:color="auto" w:fill="auto"/>
          </w:tcPr>
          <w:p w14:paraId="27EF0BAD" w14:textId="77777777" w:rsidR="00D52E2C" w:rsidRDefault="00D52E2C"/>
        </w:tc>
        <w:tc>
          <w:tcPr>
            <w:tcW w:w="661" w:type="dxa"/>
            <w:shd w:val="pct20" w:color="auto" w:fill="auto"/>
          </w:tcPr>
          <w:p w14:paraId="189FBF19" w14:textId="77777777" w:rsidR="00D52E2C" w:rsidRDefault="00D52E2C">
            <w:pPr>
              <w:jc w:val="center"/>
            </w:pPr>
            <w:r>
              <w:t>2.1</w:t>
            </w:r>
          </w:p>
        </w:tc>
        <w:tc>
          <w:tcPr>
            <w:tcW w:w="662" w:type="dxa"/>
            <w:shd w:val="pct20" w:color="auto" w:fill="auto"/>
          </w:tcPr>
          <w:p w14:paraId="4372CDFD" w14:textId="77777777" w:rsidR="00D52E2C" w:rsidRDefault="00D52E2C">
            <w:pPr>
              <w:jc w:val="center"/>
            </w:pPr>
            <w:r>
              <w:t>2.2</w:t>
            </w:r>
          </w:p>
        </w:tc>
        <w:tc>
          <w:tcPr>
            <w:tcW w:w="661" w:type="dxa"/>
            <w:shd w:val="pct20" w:color="auto" w:fill="auto"/>
          </w:tcPr>
          <w:p w14:paraId="26554DAF" w14:textId="77777777" w:rsidR="00D52E2C" w:rsidRDefault="00D52E2C">
            <w:pPr>
              <w:jc w:val="center"/>
            </w:pPr>
            <w:r>
              <w:t>2.3</w:t>
            </w:r>
          </w:p>
        </w:tc>
        <w:tc>
          <w:tcPr>
            <w:tcW w:w="661" w:type="dxa"/>
            <w:shd w:val="pct20" w:color="auto" w:fill="auto"/>
          </w:tcPr>
          <w:p w14:paraId="31920632" w14:textId="77777777" w:rsidR="00D52E2C" w:rsidRDefault="00D52E2C">
            <w:pPr>
              <w:jc w:val="center"/>
            </w:pPr>
            <w:r>
              <w:t>2.3.1</w:t>
            </w:r>
          </w:p>
        </w:tc>
        <w:tc>
          <w:tcPr>
            <w:tcW w:w="683" w:type="dxa"/>
            <w:shd w:val="pct20" w:color="auto" w:fill="auto"/>
          </w:tcPr>
          <w:p w14:paraId="4A047AEA" w14:textId="77777777" w:rsidR="00D52E2C" w:rsidRDefault="00D52E2C">
            <w:pPr>
              <w:jc w:val="center"/>
            </w:pPr>
            <w:r>
              <w:t>2.4</w:t>
            </w:r>
          </w:p>
        </w:tc>
        <w:tc>
          <w:tcPr>
            <w:tcW w:w="683" w:type="dxa"/>
            <w:shd w:val="pct20" w:color="auto" w:fill="auto"/>
          </w:tcPr>
          <w:p w14:paraId="28EC392D" w14:textId="77777777" w:rsidR="00D52E2C" w:rsidRDefault="00D52E2C">
            <w:pPr>
              <w:jc w:val="center"/>
            </w:pPr>
            <w:r>
              <w:t>2.5</w:t>
            </w:r>
          </w:p>
        </w:tc>
        <w:tc>
          <w:tcPr>
            <w:tcW w:w="683" w:type="dxa"/>
            <w:shd w:val="pct20" w:color="auto" w:fill="auto"/>
          </w:tcPr>
          <w:p w14:paraId="095A48D8" w14:textId="77777777" w:rsidR="00D52E2C" w:rsidRDefault="00D52E2C">
            <w:pPr>
              <w:jc w:val="center"/>
            </w:pPr>
            <w:r>
              <w:t>2.5.1</w:t>
            </w:r>
          </w:p>
        </w:tc>
        <w:tc>
          <w:tcPr>
            <w:tcW w:w="683" w:type="dxa"/>
            <w:shd w:val="pct20" w:color="auto" w:fill="auto"/>
          </w:tcPr>
          <w:p w14:paraId="67A9439C" w14:textId="77777777" w:rsidR="00D52E2C" w:rsidRDefault="00D52E2C">
            <w:pPr>
              <w:jc w:val="center"/>
            </w:pPr>
            <w:r>
              <w:t>2.6</w:t>
            </w:r>
          </w:p>
        </w:tc>
        <w:tc>
          <w:tcPr>
            <w:tcW w:w="683" w:type="dxa"/>
            <w:shd w:val="pct20" w:color="auto" w:fill="auto"/>
          </w:tcPr>
          <w:p w14:paraId="639399E7" w14:textId="77777777" w:rsidR="00D52E2C" w:rsidRDefault="00D52E2C">
            <w:pPr>
              <w:jc w:val="center"/>
            </w:pPr>
            <w:r>
              <w:t>2.7</w:t>
            </w:r>
          </w:p>
        </w:tc>
        <w:tc>
          <w:tcPr>
            <w:tcW w:w="683" w:type="dxa"/>
            <w:shd w:val="pct20" w:color="auto" w:fill="auto"/>
          </w:tcPr>
          <w:p w14:paraId="25B7A1D7" w14:textId="10962475" w:rsidR="00D52E2C" w:rsidRDefault="00D52E2C">
            <w:pPr>
              <w:jc w:val="center"/>
            </w:pPr>
            <w:r>
              <w:t>2.7.1</w:t>
            </w:r>
          </w:p>
        </w:tc>
        <w:tc>
          <w:tcPr>
            <w:tcW w:w="683" w:type="dxa"/>
            <w:shd w:val="pct20" w:color="auto" w:fill="auto"/>
          </w:tcPr>
          <w:p w14:paraId="781C01E2" w14:textId="0DE85954" w:rsidR="00D52E2C" w:rsidRDefault="00D52E2C">
            <w:pPr>
              <w:jc w:val="center"/>
            </w:pPr>
            <w:r>
              <w:t>2.8</w:t>
            </w:r>
          </w:p>
        </w:tc>
        <w:tc>
          <w:tcPr>
            <w:tcW w:w="683" w:type="dxa"/>
            <w:shd w:val="pct20" w:color="auto" w:fill="auto"/>
          </w:tcPr>
          <w:p w14:paraId="0F35FE24" w14:textId="2B9BCA09" w:rsidR="00D52E2C" w:rsidRDefault="00D52E2C">
            <w:pPr>
              <w:jc w:val="center"/>
            </w:pPr>
            <w:r>
              <w:t>2.8.1</w:t>
            </w:r>
          </w:p>
        </w:tc>
        <w:tc>
          <w:tcPr>
            <w:tcW w:w="683" w:type="dxa"/>
            <w:shd w:val="pct20" w:color="auto" w:fill="auto"/>
          </w:tcPr>
          <w:p w14:paraId="0F0A739B" w14:textId="696DF2FE" w:rsidR="00D52E2C" w:rsidRDefault="00D52E2C">
            <w:pPr>
              <w:jc w:val="center"/>
            </w:pPr>
            <w:r>
              <w:t>2.8.2</w:t>
            </w:r>
          </w:p>
        </w:tc>
        <w:tc>
          <w:tcPr>
            <w:tcW w:w="683" w:type="dxa"/>
            <w:shd w:val="pct20" w:color="auto" w:fill="auto"/>
          </w:tcPr>
          <w:p w14:paraId="3BA22848" w14:textId="46967141" w:rsidR="00D52E2C" w:rsidRDefault="00D52E2C">
            <w:pPr>
              <w:jc w:val="center"/>
            </w:pPr>
            <w:r>
              <w:t>2.9</w:t>
            </w:r>
          </w:p>
        </w:tc>
      </w:tr>
      <w:tr w:rsidR="00D52E2C" w14:paraId="7DC179F4" w14:textId="56F02088" w:rsidTr="00905A2F">
        <w:tc>
          <w:tcPr>
            <w:tcW w:w="3834" w:type="dxa"/>
          </w:tcPr>
          <w:p w14:paraId="55AAD77C" w14:textId="77777777" w:rsidR="00D52E2C" w:rsidRDefault="00D52E2C">
            <w:r>
              <w:t>Events</w:t>
            </w:r>
          </w:p>
        </w:tc>
        <w:tc>
          <w:tcPr>
            <w:tcW w:w="661" w:type="dxa"/>
          </w:tcPr>
          <w:p w14:paraId="161981DF" w14:textId="77777777" w:rsidR="00D52E2C" w:rsidRDefault="00D52E2C">
            <w:pPr>
              <w:jc w:val="center"/>
            </w:pPr>
            <w:r>
              <w:sym w:font="Wingdings" w:char="F0FC"/>
            </w:r>
          </w:p>
        </w:tc>
        <w:tc>
          <w:tcPr>
            <w:tcW w:w="662" w:type="dxa"/>
          </w:tcPr>
          <w:p w14:paraId="6B9808F9" w14:textId="77777777" w:rsidR="00D52E2C" w:rsidRDefault="00D52E2C">
            <w:pPr>
              <w:jc w:val="center"/>
            </w:pPr>
            <w:r>
              <w:sym w:font="Wingdings" w:char="F0FC"/>
            </w:r>
          </w:p>
        </w:tc>
        <w:tc>
          <w:tcPr>
            <w:tcW w:w="661" w:type="dxa"/>
          </w:tcPr>
          <w:p w14:paraId="429D24CE" w14:textId="77777777" w:rsidR="00D52E2C" w:rsidRDefault="00D52E2C">
            <w:pPr>
              <w:jc w:val="center"/>
            </w:pPr>
            <w:r>
              <w:sym w:font="Wingdings" w:char="F0FC"/>
            </w:r>
          </w:p>
        </w:tc>
        <w:tc>
          <w:tcPr>
            <w:tcW w:w="661" w:type="dxa"/>
          </w:tcPr>
          <w:p w14:paraId="2199BF7D" w14:textId="77777777" w:rsidR="00D52E2C" w:rsidRDefault="00D52E2C">
            <w:pPr>
              <w:jc w:val="center"/>
            </w:pPr>
            <w:r>
              <w:sym w:font="Wingdings" w:char="F0FC"/>
            </w:r>
          </w:p>
        </w:tc>
        <w:tc>
          <w:tcPr>
            <w:tcW w:w="683" w:type="dxa"/>
          </w:tcPr>
          <w:p w14:paraId="2253F148" w14:textId="77777777" w:rsidR="00D52E2C" w:rsidRDefault="00D52E2C">
            <w:pPr>
              <w:jc w:val="center"/>
            </w:pPr>
            <w:r>
              <w:sym w:font="Wingdings" w:char="F0FC"/>
            </w:r>
          </w:p>
        </w:tc>
        <w:tc>
          <w:tcPr>
            <w:tcW w:w="683" w:type="dxa"/>
          </w:tcPr>
          <w:p w14:paraId="095C2CF4" w14:textId="77777777" w:rsidR="00D52E2C" w:rsidRDefault="00D52E2C">
            <w:pPr>
              <w:jc w:val="center"/>
            </w:pPr>
            <w:r>
              <w:sym w:font="Wingdings" w:char="F0FC"/>
            </w:r>
          </w:p>
        </w:tc>
        <w:tc>
          <w:tcPr>
            <w:tcW w:w="683" w:type="dxa"/>
          </w:tcPr>
          <w:p w14:paraId="30353F4B" w14:textId="77777777" w:rsidR="00D52E2C" w:rsidRDefault="00D52E2C">
            <w:pPr>
              <w:jc w:val="center"/>
            </w:pPr>
            <w:r>
              <w:sym w:font="Wingdings" w:char="F0FC"/>
            </w:r>
          </w:p>
        </w:tc>
        <w:tc>
          <w:tcPr>
            <w:tcW w:w="683" w:type="dxa"/>
          </w:tcPr>
          <w:p w14:paraId="05C9F1FF" w14:textId="77777777" w:rsidR="00D52E2C" w:rsidRDefault="00D52E2C">
            <w:pPr>
              <w:jc w:val="center"/>
            </w:pPr>
            <w:r>
              <w:sym w:font="Wingdings" w:char="F0FC"/>
            </w:r>
          </w:p>
        </w:tc>
        <w:tc>
          <w:tcPr>
            <w:tcW w:w="683" w:type="dxa"/>
          </w:tcPr>
          <w:p w14:paraId="2F557DA2" w14:textId="3F0E5C05" w:rsidR="00D52E2C" w:rsidRDefault="00D52E2C">
            <w:pPr>
              <w:jc w:val="center"/>
            </w:pPr>
            <w:r>
              <w:sym w:font="Wingdings" w:char="F0FC"/>
            </w:r>
          </w:p>
        </w:tc>
        <w:tc>
          <w:tcPr>
            <w:tcW w:w="683" w:type="dxa"/>
          </w:tcPr>
          <w:p w14:paraId="7757A025" w14:textId="24ECFAB8" w:rsidR="00D52E2C" w:rsidRDefault="00D52E2C">
            <w:pPr>
              <w:jc w:val="center"/>
            </w:pPr>
            <w:r>
              <w:sym w:font="Wingdings" w:char="F0FC"/>
            </w:r>
          </w:p>
        </w:tc>
        <w:tc>
          <w:tcPr>
            <w:tcW w:w="683" w:type="dxa"/>
          </w:tcPr>
          <w:p w14:paraId="2A4B6B65" w14:textId="325B3997" w:rsidR="00D52E2C" w:rsidRDefault="00D52E2C">
            <w:pPr>
              <w:jc w:val="center"/>
            </w:pPr>
            <w:r>
              <w:sym w:font="Wingdings" w:char="F0FC"/>
            </w:r>
          </w:p>
        </w:tc>
        <w:tc>
          <w:tcPr>
            <w:tcW w:w="683" w:type="dxa"/>
          </w:tcPr>
          <w:p w14:paraId="6FC4E40A" w14:textId="70BD1A0A" w:rsidR="00D52E2C" w:rsidRDefault="00D52E2C">
            <w:pPr>
              <w:jc w:val="center"/>
            </w:pPr>
            <w:r>
              <w:sym w:font="Wingdings" w:char="F0FC"/>
            </w:r>
          </w:p>
        </w:tc>
        <w:tc>
          <w:tcPr>
            <w:tcW w:w="683" w:type="dxa"/>
          </w:tcPr>
          <w:p w14:paraId="220AF777" w14:textId="219CD6B7" w:rsidR="00D52E2C" w:rsidRDefault="00D52E2C">
            <w:pPr>
              <w:jc w:val="center"/>
            </w:pPr>
            <w:r>
              <w:sym w:font="Wingdings" w:char="F0FC"/>
            </w:r>
          </w:p>
        </w:tc>
        <w:tc>
          <w:tcPr>
            <w:tcW w:w="683" w:type="dxa"/>
          </w:tcPr>
          <w:p w14:paraId="551CDB18" w14:textId="18E5DF4F" w:rsidR="00D52E2C" w:rsidRDefault="00D52E2C">
            <w:pPr>
              <w:jc w:val="center"/>
            </w:pPr>
            <w:r>
              <w:sym w:font="Wingdings" w:char="F0FC"/>
            </w:r>
          </w:p>
        </w:tc>
      </w:tr>
      <w:tr w:rsidR="00D52E2C" w14:paraId="53A4A0ED" w14:textId="4F0E11D1" w:rsidTr="00905A2F">
        <w:tc>
          <w:tcPr>
            <w:tcW w:w="3834" w:type="dxa"/>
          </w:tcPr>
          <w:p w14:paraId="02707823" w14:textId="77777777" w:rsidR="00D52E2C" w:rsidRDefault="00D52E2C">
            <w:r>
              <w:t>Messages:</w:t>
            </w:r>
          </w:p>
          <w:p w14:paraId="2FBD78CF" w14:textId="77777777" w:rsidR="00D52E2C" w:rsidRDefault="00D52E2C">
            <w:r>
              <w:tab/>
              <w:t>From event to message</w:t>
            </w:r>
          </w:p>
          <w:p w14:paraId="12D0697B" w14:textId="77777777" w:rsidR="00D52E2C" w:rsidRDefault="00D52E2C">
            <w:r>
              <w:tab/>
              <w:t>By the help of message structure IDs</w:t>
            </w:r>
          </w:p>
        </w:tc>
        <w:tc>
          <w:tcPr>
            <w:tcW w:w="661" w:type="dxa"/>
          </w:tcPr>
          <w:p w14:paraId="606B5AB7" w14:textId="77777777" w:rsidR="00D52E2C" w:rsidRDefault="00D52E2C">
            <w:pPr>
              <w:jc w:val="center"/>
            </w:pPr>
          </w:p>
          <w:p w14:paraId="1183FFD1" w14:textId="77777777" w:rsidR="00D52E2C" w:rsidRDefault="00D52E2C">
            <w:pPr>
              <w:jc w:val="center"/>
            </w:pPr>
            <w:r>
              <w:sym w:font="Wingdings" w:char="F0FC"/>
            </w:r>
          </w:p>
        </w:tc>
        <w:tc>
          <w:tcPr>
            <w:tcW w:w="662" w:type="dxa"/>
          </w:tcPr>
          <w:p w14:paraId="0FF9A688" w14:textId="77777777" w:rsidR="00D52E2C" w:rsidRDefault="00D52E2C">
            <w:pPr>
              <w:jc w:val="center"/>
            </w:pPr>
          </w:p>
          <w:p w14:paraId="77766C52" w14:textId="77777777" w:rsidR="00D52E2C" w:rsidRDefault="00D52E2C">
            <w:pPr>
              <w:jc w:val="center"/>
            </w:pPr>
            <w:r>
              <w:sym w:font="Wingdings" w:char="F0FC"/>
            </w:r>
          </w:p>
        </w:tc>
        <w:tc>
          <w:tcPr>
            <w:tcW w:w="661" w:type="dxa"/>
          </w:tcPr>
          <w:p w14:paraId="1526797B" w14:textId="77777777" w:rsidR="00D52E2C" w:rsidRDefault="00D52E2C">
            <w:pPr>
              <w:jc w:val="center"/>
            </w:pPr>
          </w:p>
          <w:p w14:paraId="000F288C" w14:textId="77777777" w:rsidR="00D52E2C" w:rsidRDefault="00D52E2C">
            <w:pPr>
              <w:jc w:val="center"/>
            </w:pPr>
            <w:r>
              <w:sym w:font="Wingdings" w:char="F0FC"/>
            </w:r>
          </w:p>
          <w:p w14:paraId="60933390" w14:textId="77777777" w:rsidR="00D52E2C" w:rsidRDefault="00D52E2C">
            <w:pPr>
              <w:jc w:val="center"/>
            </w:pPr>
            <w:r>
              <w:sym w:font="Wingdings" w:char="F0FC"/>
            </w:r>
          </w:p>
        </w:tc>
        <w:tc>
          <w:tcPr>
            <w:tcW w:w="661" w:type="dxa"/>
          </w:tcPr>
          <w:p w14:paraId="0A2DF7B4" w14:textId="77777777" w:rsidR="00D52E2C" w:rsidRDefault="00D52E2C">
            <w:pPr>
              <w:jc w:val="center"/>
            </w:pPr>
          </w:p>
          <w:p w14:paraId="20847415" w14:textId="77777777" w:rsidR="00D52E2C" w:rsidRDefault="00D52E2C">
            <w:pPr>
              <w:jc w:val="center"/>
            </w:pPr>
            <w:r>
              <w:sym w:font="Wingdings" w:char="F0FC"/>
            </w:r>
          </w:p>
          <w:p w14:paraId="14660C3E" w14:textId="77777777" w:rsidR="00D52E2C" w:rsidRDefault="00D52E2C">
            <w:pPr>
              <w:jc w:val="center"/>
            </w:pPr>
            <w:r>
              <w:sym w:font="Wingdings" w:char="F0FC"/>
            </w:r>
          </w:p>
        </w:tc>
        <w:tc>
          <w:tcPr>
            <w:tcW w:w="683" w:type="dxa"/>
          </w:tcPr>
          <w:p w14:paraId="29F06C5C" w14:textId="77777777" w:rsidR="00D52E2C" w:rsidRDefault="00D52E2C">
            <w:pPr>
              <w:jc w:val="center"/>
            </w:pPr>
          </w:p>
          <w:p w14:paraId="0779C3FE" w14:textId="77777777" w:rsidR="00D52E2C" w:rsidRDefault="00D52E2C">
            <w:pPr>
              <w:jc w:val="center"/>
            </w:pPr>
            <w:r>
              <w:sym w:font="Wingdings" w:char="F0FC"/>
            </w:r>
          </w:p>
          <w:p w14:paraId="65608E16" w14:textId="77777777" w:rsidR="00D52E2C" w:rsidRDefault="00D52E2C">
            <w:pPr>
              <w:jc w:val="center"/>
            </w:pPr>
            <w:r>
              <w:sym w:font="Wingdings" w:char="F0FC"/>
            </w:r>
          </w:p>
        </w:tc>
        <w:tc>
          <w:tcPr>
            <w:tcW w:w="683" w:type="dxa"/>
          </w:tcPr>
          <w:p w14:paraId="4437BF47" w14:textId="77777777" w:rsidR="00D52E2C" w:rsidRDefault="00D52E2C">
            <w:pPr>
              <w:jc w:val="center"/>
            </w:pPr>
          </w:p>
          <w:p w14:paraId="29B1E61A" w14:textId="77777777" w:rsidR="00D52E2C" w:rsidRDefault="00D52E2C">
            <w:pPr>
              <w:jc w:val="center"/>
            </w:pPr>
            <w:r>
              <w:sym w:font="Wingdings" w:char="F0FC"/>
            </w:r>
          </w:p>
          <w:p w14:paraId="28D54F16" w14:textId="77777777" w:rsidR="00D52E2C" w:rsidRDefault="00D52E2C">
            <w:pPr>
              <w:jc w:val="center"/>
            </w:pPr>
            <w:r>
              <w:sym w:font="Wingdings" w:char="F0FC"/>
            </w:r>
          </w:p>
        </w:tc>
        <w:tc>
          <w:tcPr>
            <w:tcW w:w="683" w:type="dxa"/>
          </w:tcPr>
          <w:p w14:paraId="1A47B817" w14:textId="77777777" w:rsidR="00D52E2C" w:rsidRDefault="00D52E2C">
            <w:pPr>
              <w:jc w:val="center"/>
            </w:pPr>
          </w:p>
          <w:p w14:paraId="4C6E0D91" w14:textId="77777777" w:rsidR="00D52E2C" w:rsidRDefault="00D52E2C">
            <w:pPr>
              <w:jc w:val="center"/>
            </w:pPr>
            <w:r>
              <w:sym w:font="Wingdings" w:char="F0FC"/>
            </w:r>
          </w:p>
          <w:p w14:paraId="350B4AE5" w14:textId="77777777" w:rsidR="00D52E2C" w:rsidRDefault="00D52E2C">
            <w:pPr>
              <w:jc w:val="center"/>
            </w:pPr>
            <w:r>
              <w:sym w:font="Wingdings" w:char="F0FC"/>
            </w:r>
          </w:p>
        </w:tc>
        <w:tc>
          <w:tcPr>
            <w:tcW w:w="683" w:type="dxa"/>
          </w:tcPr>
          <w:p w14:paraId="0D44F728" w14:textId="77777777" w:rsidR="00D52E2C" w:rsidRDefault="00D52E2C">
            <w:pPr>
              <w:jc w:val="center"/>
            </w:pPr>
          </w:p>
          <w:p w14:paraId="29CA6358" w14:textId="77777777" w:rsidR="00D52E2C" w:rsidRDefault="00D52E2C">
            <w:pPr>
              <w:jc w:val="center"/>
            </w:pPr>
            <w:r>
              <w:sym w:font="Wingdings" w:char="F0FC"/>
            </w:r>
          </w:p>
          <w:p w14:paraId="5451E815" w14:textId="77777777" w:rsidR="00D52E2C" w:rsidRDefault="00D52E2C">
            <w:pPr>
              <w:jc w:val="center"/>
            </w:pPr>
            <w:r>
              <w:sym w:font="Wingdings" w:char="F0FC"/>
            </w:r>
          </w:p>
        </w:tc>
        <w:tc>
          <w:tcPr>
            <w:tcW w:w="683" w:type="dxa"/>
          </w:tcPr>
          <w:p w14:paraId="6541418C" w14:textId="77777777" w:rsidR="00D52E2C" w:rsidRDefault="00D52E2C">
            <w:pPr>
              <w:jc w:val="center"/>
            </w:pPr>
          </w:p>
          <w:p w14:paraId="137C827C" w14:textId="77777777" w:rsidR="00D52E2C" w:rsidRDefault="00D52E2C">
            <w:pPr>
              <w:jc w:val="center"/>
            </w:pPr>
            <w:r>
              <w:sym w:font="Wingdings" w:char="F0FC"/>
            </w:r>
          </w:p>
          <w:p w14:paraId="2AA694BB" w14:textId="77777777" w:rsidR="00D52E2C" w:rsidRDefault="00D52E2C">
            <w:pPr>
              <w:jc w:val="center"/>
            </w:pPr>
            <w:r>
              <w:sym w:font="Wingdings" w:char="F0FC"/>
            </w:r>
          </w:p>
        </w:tc>
        <w:tc>
          <w:tcPr>
            <w:tcW w:w="683" w:type="dxa"/>
          </w:tcPr>
          <w:p w14:paraId="03E4BD34" w14:textId="77777777" w:rsidR="00D52E2C" w:rsidRDefault="00D52E2C" w:rsidP="00D52E2C">
            <w:pPr>
              <w:jc w:val="center"/>
            </w:pPr>
          </w:p>
          <w:p w14:paraId="793B1B86" w14:textId="570380F4" w:rsidR="00D52E2C" w:rsidRDefault="00D52E2C" w:rsidP="00D52E2C">
            <w:pPr>
              <w:jc w:val="center"/>
            </w:pPr>
          </w:p>
          <w:p w14:paraId="76D5463C" w14:textId="6B9BE740" w:rsidR="00D52E2C" w:rsidRDefault="00D52E2C" w:rsidP="00D52E2C">
            <w:pPr>
              <w:jc w:val="center"/>
            </w:pPr>
            <w:r>
              <w:sym w:font="Wingdings" w:char="F0FC"/>
            </w:r>
          </w:p>
        </w:tc>
        <w:tc>
          <w:tcPr>
            <w:tcW w:w="683" w:type="dxa"/>
          </w:tcPr>
          <w:p w14:paraId="7CE487A2" w14:textId="77777777" w:rsidR="00D52E2C" w:rsidRDefault="00D52E2C" w:rsidP="00D52E2C">
            <w:pPr>
              <w:jc w:val="center"/>
            </w:pPr>
          </w:p>
          <w:p w14:paraId="66344577" w14:textId="77777777" w:rsidR="00D52E2C" w:rsidRDefault="00D52E2C" w:rsidP="00D52E2C">
            <w:pPr>
              <w:jc w:val="center"/>
            </w:pPr>
          </w:p>
          <w:p w14:paraId="50B686EF" w14:textId="7E59CA8E" w:rsidR="00D52E2C" w:rsidRDefault="00D52E2C" w:rsidP="00D52E2C">
            <w:pPr>
              <w:jc w:val="center"/>
            </w:pPr>
            <w:r>
              <w:sym w:font="Wingdings" w:char="F0FC"/>
            </w:r>
          </w:p>
        </w:tc>
        <w:tc>
          <w:tcPr>
            <w:tcW w:w="683" w:type="dxa"/>
          </w:tcPr>
          <w:p w14:paraId="55BCB21B" w14:textId="77777777" w:rsidR="00D52E2C" w:rsidRDefault="00D52E2C" w:rsidP="00D52E2C">
            <w:pPr>
              <w:jc w:val="center"/>
            </w:pPr>
          </w:p>
          <w:p w14:paraId="43098DD9" w14:textId="77777777" w:rsidR="00D52E2C" w:rsidRDefault="00D52E2C" w:rsidP="00D52E2C">
            <w:pPr>
              <w:jc w:val="center"/>
            </w:pPr>
          </w:p>
          <w:p w14:paraId="4FFF6CDF" w14:textId="6093A814" w:rsidR="00D52E2C" w:rsidRDefault="00D52E2C" w:rsidP="00D52E2C">
            <w:pPr>
              <w:jc w:val="center"/>
            </w:pPr>
            <w:r>
              <w:sym w:font="Wingdings" w:char="F0FC"/>
            </w:r>
          </w:p>
        </w:tc>
        <w:tc>
          <w:tcPr>
            <w:tcW w:w="683" w:type="dxa"/>
          </w:tcPr>
          <w:p w14:paraId="1BA3F6D6" w14:textId="77777777" w:rsidR="00D52E2C" w:rsidRDefault="00D52E2C" w:rsidP="00D52E2C">
            <w:pPr>
              <w:jc w:val="center"/>
            </w:pPr>
          </w:p>
          <w:p w14:paraId="7C4134F9" w14:textId="77777777" w:rsidR="00D52E2C" w:rsidRDefault="00D52E2C" w:rsidP="00D52E2C">
            <w:pPr>
              <w:jc w:val="center"/>
            </w:pPr>
          </w:p>
          <w:p w14:paraId="1D7C995B" w14:textId="6C9A2E5D" w:rsidR="00D52E2C" w:rsidRDefault="00D52E2C" w:rsidP="00D52E2C">
            <w:pPr>
              <w:jc w:val="center"/>
            </w:pPr>
            <w:r>
              <w:sym w:font="Wingdings" w:char="F0FC"/>
            </w:r>
          </w:p>
        </w:tc>
        <w:tc>
          <w:tcPr>
            <w:tcW w:w="683" w:type="dxa"/>
          </w:tcPr>
          <w:p w14:paraId="71F19401" w14:textId="77777777" w:rsidR="00D52E2C" w:rsidRDefault="00D52E2C" w:rsidP="00D52E2C">
            <w:pPr>
              <w:jc w:val="center"/>
            </w:pPr>
          </w:p>
          <w:p w14:paraId="5BC7CBB2" w14:textId="77777777" w:rsidR="00D52E2C" w:rsidRDefault="00D52E2C" w:rsidP="00D52E2C">
            <w:pPr>
              <w:jc w:val="center"/>
            </w:pPr>
          </w:p>
          <w:p w14:paraId="69CE608E" w14:textId="1ADE43B5" w:rsidR="00D52E2C" w:rsidRDefault="00D52E2C" w:rsidP="00D52E2C">
            <w:pPr>
              <w:jc w:val="center"/>
            </w:pPr>
            <w:r>
              <w:sym w:font="Wingdings" w:char="F0FC"/>
            </w:r>
          </w:p>
        </w:tc>
      </w:tr>
      <w:tr w:rsidR="00D52E2C" w14:paraId="197EAFDF" w14:textId="2D5B1B6D" w:rsidTr="00905A2F">
        <w:tc>
          <w:tcPr>
            <w:tcW w:w="3834" w:type="dxa"/>
          </w:tcPr>
          <w:p w14:paraId="6DBE7983" w14:textId="77777777" w:rsidR="00D52E2C" w:rsidRDefault="00D52E2C">
            <w:r>
              <w:t>Segments</w:t>
            </w:r>
          </w:p>
        </w:tc>
        <w:tc>
          <w:tcPr>
            <w:tcW w:w="661" w:type="dxa"/>
          </w:tcPr>
          <w:p w14:paraId="3F48997D" w14:textId="77777777" w:rsidR="00D52E2C" w:rsidRDefault="00D52E2C">
            <w:pPr>
              <w:jc w:val="center"/>
            </w:pPr>
            <w:r>
              <w:sym w:font="Wingdings" w:char="F0FC"/>
            </w:r>
          </w:p>
        </w:tc>
        <w:tc>
          <w:tcPr>
            <w:tcW w:w="662" w:type="dxa"/>
          </w:tcPr>
          <w:p w14:paraId="5F3536D6" w14:textId="77777777" w:rsidR="00D52E2C" w:rsidRDefault="00D52E2C">
            <w:pPr>
              <w:jc w:val="center"/>
            </w:pPr>
            <w:r>
              <w:sym w:font="Wingdings" w:char="F0FC"/>
            </w:r>
          </w:p>
        </w:tc>
        <w:tc>
          <w:tcPr>
            <w:tcW w:w="661" w:type="dxa"/>
          </w:tcPr>
          <w:p w14:paraId="17859533" w14:textId="77777777" w:rsidR="00D52E2C" w:rsidRDefault="00D52E2C">
            <w:pPr>
              <w:jc w:val="center"/>
            </w:pPr>
            <w:r>
              <w:sym w:font="Wingdings" w:char="F0FC"/>
            </w:r>
          </w:p>
        </w:tc>
        <w:tc>
          <w:tcPr>
            <w:tcW w:w="661" w:type="dxa"/>
          </w:tcPr>
          <w:p w14:paraId="7AB976C1" w14:textId="77777777" w:rsidR="00D52E2C" w:rsidRDefault="00D52E2C">
            <w:pPr>
              <w:jc w:val="center"/>
            </w:pPr>
            <w:r>
              <w:sym w:font="Wingdings" w:char="F0FC"/>
            </w:r>
          </w:p>
        </w:tc>
        <w:tc>
          <w:tcPr>
            <w:tcW w:w="683" w:type="dxa"/>
          </w:tcPr>
          <w:p w14:paraId="380DB0EA" w14:textId="77777777" w:rsidR="00D52E2C" w:rsidRDefault="00D52E2C">
            <w:pPr>
              <w:jc w:val="center"/>
            </w:pPr>
            <w:r>
              <w:sym w:font="Wingdings" w:char="F0FC"/>
            </w:r>
          </w:p>
        </w:tc>
        <w:tc>
          <w:tcPr>
            <w:tcW w:w="683" w:type="dxa"/>
          </w:tcPr>
          <w:p w14:paraId="0048E2F1" w14:textId="77777777" w:rsidR="00D52E2C" w:rsidRDefault="00D52E2C">
            <w:pPr>
              <w:jc w:val="center"/>
            </w:pPr>
            <w:r>
              <w:sym w:font="Wingdings" w:char="F0FC"/>
            </w:r>
          </w:p>
        </w:tc>
        <w:tc>
          <w:tcPr>
            <w:tcW w:w="683" w:type="dxa"/>
          </w:tcPr>
          <w:p w14:paraId="0736FA8A" w14:textId="77777777" w:rsidR="00D52E2C" w:rsidRDefault="00D52E2C">
            <w:pPr>
              <w:jc w:val="center"/>
            </w:pPr>
            <w:r>
              <w:sym w:font="Wingdings" w:char="F0FC"/>
            </w:r>
          </w:p>
        </w:tc>
        <w:tc>
          <w:tcPr>
            <w:tcW w:w="683" w:type="dxa"/>
          </w:tcPr>
          <w:p w14:paraId="63364272" w14:textId="77777777" w:rsidR="00D52E2C" w:rsidRDefault="00D52E2C">
            <w:pPr>
              <w:jc w:val="center"/>
            </w:pPr>
            <w:r>
              <w:sym w:font="Wingdings" w:char="F0FC"/>
            </w:r>
          </w:p>
        </w:tc>
        <w:tc>
          <w:tcPr>
            <w:tcW w:w="683" w:type="dxa"/>
          </w:tcPr>
          <w:p w14:paraId="339FEE1D" w14:textId="77777777" w:rsidR="00D52E2C" w:rsidRDefault="00D52E2C">
            <w:pPr>
              <w:jc w:val="center"/>
            </w:pPr>
            <w:r>
              <w:sym w:font="Wingdings" w:char="F0FC"/>
            </w:r>
          </w:p>
        </w:tc>
        <w:tc>
          <w:tcPr>
            <w:tcW w:w="683" w:type="dxa"/>
          </w:tcPr>
          <w:p w14:paraId="2F8A28A6" w14:textId="45B48F59" w:rsidR="00D52E2C" w:rsidRDefault="00D52E2C">
            <w:pPr>
              <w:jc w:val="center"/>
            </w:pPr>
            <w:r>
              <w:sym w:font="Wingdings" w:char="F0FC"/>
            </w:r>
          </w:p>
        </w:tc>
        <w:tc>
          <w:tcPr>
            <w:tcW w:w="683" w:type="dxa"/>
          </w:tcPr>
          <w:p w14:paraId="52C57B78" w14:textId="3AEC2545" w:rsidR="00D52E2C" w:rsidRDefault="00D52E2C">
            <w:pPr>
              <w:jc w:val="center"/>
            </w:pPr>
            <w:r>
              <w:sym w:font="Wingdings" w:char="F0FC"/>
            </w:r>
          </w:p>
        </w:tc>
        <w:tc>
          <w:tcPr>
            <w:tcW w:w="683" w:type="dxa"/>
          </w:tcPr>
          <w:p w14:paraId="4F89FACC" w14:textId="105E9D0A" w:rsidR="00D52E2C" w:rsidRDefault="00D52E2C">
            <w:pPr>
              <w:jc w:val="center"/>
            </w:pPr>
            <w:r>
              <w:sym w:font="Wingdings" w:char="F0FC"/>
            </w:r>
          </w:p>
        </w:tc>
        <w:tc>
          <w:tcPr>
            <w:tcW w:w="683" w:type="dxa"/>
          </w:tcPr>
          <w:p w14:paraId="2698FFF2" w14:textId="18BB3B5D" w:rsidR="00D52E2C" w:rsidRDefault="00D52E2C">
            <w:pPr>
              <w:jc w:val="center"/>
            </w:pPr>
            <w:r>
              <w:sym w:font="Wingdings" w:char="F0FC"/>
            </w:r>
          </w:p>
        </w:tc>
        <w:tc>
          <w:tcPr>
            <w:tcW w:w="683" w:type="dxa"/>
          </w:tcPr>
          <w:p w14:paraId="1B37F765" w14:textId="61E11123" w:rsidR="00D52E2C" w:rsidRDefault="00D52E2C">
            <w:pPr>
              <w:jc w:val="center"/>
            </w:pPr>
            <w:r>
              <w:sym w:font="Wingdings" w:char="F0FC"/>
            </w:r>
          </w:p>
        </w:tc>
      </w:tr>
      <w:tr w:rsidR="00D52E2C" w14:paraId="440F23F5" w14:textId="4D1AAC84" w:rsidTr="00905A2F">
        <w:tc>
          <w:tcPr>
            <w:tcW w:w="3834" w:type="dxa"/>
          </w:tcPr>
          <w:p w14:paraId="2C2DAF9E" w14:textId="77777777" w:rsidR="00D52E2C" w:rsidRDefault="00D52E2C">
            <w:r>
              <w:t>Data Elements</w:t>
            </w:r>
          </w:p>
        </w:tc>
        <w:tc>
          <w:tcPr>
            <w:tcW w:w="661" w:type="dxa"/>
          </w:tcPr>
          <w:p w14:paraId="6FB6FD50" w14:textId="77777777" w:rsidR="00D52E2C" w:rsidRDefault="00D52E2C">
            <w:pPr>
              <w:jc w:val="center"/>
            </w:pPr>
            <w:r>
              <w:sym w:font="Wingdings" w:char="F0FC"/>
            </w:r>
          </w:p>
        </w:tc>
        <w:tc>
          <w:tcPr>
            <w:tcW w:w="662" w:type="dxa"/>
          </w:tcPr>
          <w:p w14:paraId="5A20D9C0" w14:textId="77777777" w:rsidR="00D52E2C" w:rsidRDefault="00D52E2C">
            <w:pPr>
              <w:jc w:val="center"/>
            </w:pPr>
            <w:r>
              <w:sym w:font="Wingdings" w:char="F0FC"/>
            </w:r>
          </w:p>
        </w:tc>
        <w:tc>
          <w:tcPr>
            <w:tcW w:w="661" w:type="dxa"/>
          </w:tcPr>
          <w:p w14:paraId="394E85F9" w14:textId="77777777" w:rsidR="00D52E2C" w:rsidRDefault="00D52E2C">
            <w:pPr>
              <w:jc w:val="center"/>
            </w:pPr>
            <w:r>
              <w:sym w:font="Wingdings" w:char="F0FC"/>
            </w:r>
          </w:p>
        </w:tc>
        <w:tc>
          <w:tcPr>
            <w:tcW w:w="661" w:type="dxa"/>
          </w:tcPr>
          <w:p w14:paraId="14767887" w14:textId="77777777" w:rsidR="00D52E2C" w:rsidRDefault="00D52E2C">
            <w:pPr>
              <w:jc w:val="center"/>
            </w:pPr>
            <w:r>
              <w:sym w:font="Wingdings" w:char="F0FC"/>
            </w:r>
          </w:p>
        </w:tc>
        <w:tc>
          <w:tcPr>
            <w:tcW w:w="683" w:type="dxa"/>
          </w:tcPr>
          <w:p w14:paraId="1FFA8912" w14:textId="77777777" w:rsidR="00D52E2C" w:rsidRDefault="00D52E2C">
            <w:pPr>
              <w:jc w:val="center"/>
            </w:pPr>
            <w:r>
              <w:sym w:font="Wingdings" w:char="F0FC"/>
            </w:r>
          </w:p>
        </w:tc>
        <w:tc>
          <w:tcPr>
            <w:tcW w:w="683" w:type="dxa"/>
          </w:tcPr>
          <w:p w14:paraId="69692997" w14:textId="77777777" w:rsidR="00D52E2C" w:rsidRDefault="00D52E2C">
            <w:pPr>
              <w:jc w:val="center"/>
            </w:pPr>
            <w:r>
              <w:sym w:font="Wingdings" w:char="F0FC"/>
            </w:r>
          </w:p>
        </w:tc>
        <w:tc>
          <w:tcPr>
            <w:tcW w:w="683" w:type="dxa"/>
          </w:tcPr>
          <w:p w14:paraId="026D6C96" w14:textId="77777777" w:rsidR="00D52E2C" w:rsidRDefault="00D52E2C">
            <w:pPr>
              <w:jc w:val="center"/>
            </w:pPr>
            <w:r>
              <w:sym w:font="Wingdings" w:char="F0FC"/>
            </w:r>
          </w:p>
        </w:tc>
        <w:tc>
          <w:tcPr>
            <w:tcW w:w="683" w:type="dxa"/>
          </w:tcPr>
          <w:p w14:paraId="3AEB6B18" w14:textId="77777777" w:rsidR="00D52E2C" w:rsidRDefault="00D52E2C">
            <w:pPr>
              <w:jc w:val="center"/>
            </w:pPr>
            <w:r>
              <w:sym w:font="Wingdings" w:char="F0FC"/>
            </w:r>
          </w:p>
        </w:tc>
        <w:tc>
          <w:tcPr>
            <w:tcW w:w="683" w:type="dxa"/>
          </w:tcPr>
          <w:p w14:paraId="74783ED3" w14:textId="77777777" w:rsidR="00D52E2C" w:rsidRDefault="00D52E2C">
            <w:pPr>
              <w:jc w:val="center"/>
            </w:pPr>
            <w:r>
              <w:sym w:font="Wingdings" w:char="F0FC"/>
            </w:r>
          </w:p>
        </w:tc>
        <w:tc>
          <w:tcPr>
            <w:tcW w:w="683" w:type="dxa"/>
          </w:tcPr>
          <w:p w14:paraId="399B7730" w14:textId="125B47F4" w:rsidR="00D52E2C" w:rsidRDefault="00D52E2C">
            <w:pPr>
              <w:jc w:val="center"/>
            </w:pPr>
            <w:r>
              <w:sym w:font="Wingdings" w:char="F0FC"/>
            </w:r>
          </w:p>
        </w:tc>
        <w:tc>
          <w:tcPr>
            <w:tcW w:w="683" w:type="dxa"/>
          </w:tcPr>
          <w:p w14:paraId="159D9594" w14:textId="52E4261E" w:rsidR="00D52E2C" w:rsidRDefault="00D52E2C">
            <w:pPr>
              <w:jc w:val="center"/>
            </w:pPr>
            <w:r>
              <w:sym w:font="Wingdings" w:char="F0FC"/>
            </w:r>
          </w:p>
        </w:tc>
        <w:tc>
          <w:tcPr>
            <w:tcW w:w="683" w:type="dxa"/>
          </w:tcPr>
          <w:p w14:paraId="444D131A" w14:textId="15973BDF" w:rsidR="00D52E2C" w:rsidRDefault="00D52E2C">
            <w:pPr>
              <w:jc w:val="center"/>
            </w:pPr>
            <w:r>
              <w:sym w:font="Wingdings" w:char="F0FC"/>
            </w:r>
          </w:p>
        </w:tc>
        <w:tc>
          <w:tcPr>
            <w:tcW w:w="683" w:type="dxa"/>
          </w:tcPr>
          <w:p w14:paraId="4534B184" w14:textId="65E08DDC" w:rsidR="00D52E2C" w:rsidRDefault="00D52E2C">
            <w:pPr>
              <w:jc w:val="center"/>
            </w:pPr>
            <w:r>
              <w:sym w:font="Wingdings" w:char="F0FC"/>
            </w:r>
          </w:p>
        </w:tc>
        <w:tc>
          <w:tcPr>
            <w:tcW w:w="683" w:type="dxa"/>
          </w:tcPr>
          <w:p w14:paraId="13592118" w14:textId="72AF256F" w:rsidR="00D52E2C" w:rsidRDefault="00D52E2C">
            <w:pPr>
              <w:jc w:val="center"/>
            </w:pPr>
            <w:r>
              <w:sym w:font="Wingdings" w:char="F0FC"/>
            </w:r>
          </w:p>
        </w:tc>
      </w:tr>
      <w:tr w:rsidR="00D52E2C" w14:paraId="32332113" w14:textId="5D5740BA" w:rsidTr="00905A2F">
        <w:tc>
          <w:tcPr>
            <w:tcW w:w="3834" w:type="dxa"/>
          </w:tcPr>
          <w:p w14:paraId="13E338DC" w14:textId="77777777" w:rsidR="00D52E2C" w:rsidRDefault="00D52E2C">
            <w:r>
              <w:t>Data Types (Components)</w:t>
            </w:r>
          </w:p>
        </w:tc>
        <w:tc>
          <w:tcPr>
            <w:tcW w:w="661" w:type="dxa"/>
          </w:tcPr>
          <w:p w14:paraId="0F091502" w14:textId="77777777" w:rsidR="00D52E2C" w:rsidRDefault="00D52E2C">
            <w:pPr>
              <w:jc w:val="center"/>
            </w:pPr>
          </w:p>
        </w:tc>
        <w:tc>
          <w:tcPr>
            <w:tcW w:w="662" w:type="dxa"/>
          </w:tcPr>
          <w:p w14:paraId="6A77B355" w14:textId="77777777" w:rsidR="00D52E2C" w:rsidRDefault="00D52E2C">
            <w:pPr>
              <w:jc w:val="center"/>
            </w:pPr>
            <w:r>
              <w:sym w:font="Wingdings" w:char="F0FC"/>
            </w:r>
          </w:p>
        </w:tc>
        <w:tc>
          <w:tcPr>
            <w:tcW w:w="661" w:type="dxa"/>
          </w:tcPr>
          <w:p w14:paraId="0D27BA45" w14:textId="77777777" w:rsidR="00D52E2C" w:rsidRDefault="00D52E2C">
            <w:pPr>
              <w:jc w:val="center"/>
            </w:pPr>
            <w:r>
              <w:sym w:font="Wingdings" w:char="F0FC"/>
            </w:r>
          </w:p>
        </w:tc>
        <w:tc>
          <w:tcPr>
            <w:tcW w:w="661" w:type="dxa"/>
          </w:tcPr>
          <w:p w14:paraId="48219C3E" w14:textId="77777777" w:rsidR="00D52E2C" w:rsidRDefault="00D52E2C">
            <w:pPr>
              <w:jc w:val="center"/>
            </w:pPr>
            <w:r>
              <w:sym w:font="Wingdings" w:char="F0FC"/>
            </w:r>
          </w:p>
        </w:tc>
        <w:tc>
          <w:tcPr>
            <w:tcW w:w="683" w:type="dxa"/>
          </w:tcPr>
          <w:p w14:paraId="4C73D2AF" w14:textId="77777777" w:rsidR="00D52E2C" w:rsidRDefault="00D52E2C">
            <w:pPr>
              <w:jc w:val="center"/>
            </w:pPr>
            <w:r>
              <w:sym w:font="Wingdings" w:char="F0FC"/>
            </w:r>
          </w:p>
        </w:tc>
        <w:tc>
          <w:tcPr>
            <w:tcW w:w="683" w:type="dxa"/>
          </w:tcPr>
          <w:p w14:paraId="12666D73" w14:textId="77777777" w:rsidR="00D52E2C" w:rsidRDefault="00D52E2C">
            <w:pPr>
              <w:jc w:val="center"/>
            </w:pPr>
            <w:r>
              <w:sym w:font="Wingdings" w:char="F0FC"/>
            </w:r>
          </w:p>
        </w:tc>
        <w:tc>
          <w:tcPr>
            <w:tcW w:w="683" w:type="dxa"/>
          </w:tcPr>
          <w:p w14:paraId="7E81A180" w14:textId="77777777" w:rsidR="00D52E2C" w:rsidRDefault="00D52E2C">
            <w:pPr>
              <w:jc w:val="center"/>
            </w:pPr>
            <w:r>
              <w:sym w:font="Wingdings" w:char="F0FC"/>
            </w:r>
          </w:p>
        </w:tc>
        <w:tc>
          <w:tcPr>
            <w:tcW w:w="683" w:type="dxa"/>
          </w:tcPr>
          <w:p w14:paraId="4E1DABB4" w14:textId="77777777" w:rsidR="00D52E2C" w:rsidRDefault="00D52E2C">
            <w:pPr>
              <w:jc w:val="center"/>
            </w:pPr>
            <w:r>
              <w:sym w:font="Wingdings" w:char="F0FC"/>
            </w:r>
          </w:p>
        </w:tc>
        <w:tc>
          <w:tcPr>
            <w:tcW w:w="683" w:type="dxa"/>
          </w:tcPr>
          <w:p w14:paraId="6350EA23" w14:textId="77777777" w:rsidR="00D52E2C" w:rsidRDefault="00D52E2C">
            <w:pPr>
              <w:jc w:val="center"/>
            </w:pPr>
            <w:r>
              <w:sym w:font="Wingdings" w:char="F0FC"/>
            </w:r>
          </w:p>
        </w:tc>
        <w:tc>
          <w:tcPr>
            <w:tcW w:w="683" w:type="dxa"/>
          </w:tcPr>
          <w:p w14:paraId="33CABC0A" w14:textId="1DA7CAB5" w:rsidR="00D52E2C" w:rsidRDefault="00D52E2C">
            <w:pPr>
              <w:jc w:val="center"/>
            </w:pPr>
            <w:r>
              <w:sym w:font="Wingdings" w:char="F0FC"/>
            </w:r>
          </w:p>
        </w:tc>
        <w:tc>
          <w:tcPr>
            <w:tcW w:w="683" w:type="dxa"/>
          </w:tcPr>
          <w:p w14:paraId="206F845A" w14:textId="44A8E00A" w:rsidR="00D52E2C" w:rsidRDefault="00D52E2C">
            <w:pPr>
              <w:jc w:val="center"/>
            </w:pPr>
            <w:r>
              <w:sym w:font="Wingdings" w:char="F0FC"/>
            </w:r>
          </w:p>
        </w:tc>
        <w:tc>
          <w:tcPr>
            <w:tcW w:w="683" w:type="dxa"/>
          </w:tcPr>
          <w:p w14:paraId="22038555" w14:textId="6CDF1155" w:rsidR="00D52E2C" w:rsidRDefault="00D52E2C">
            <w:pPr>
              <w:jc w:val="center"/>
            </w:pPr>
            <w:r>
              <w:sym w:font="Wingdings" w:char="F0FC"/>
            </w:r>
          </w:p>
        </w:tc>
        <w:tc>
          <w:tcPr>
            <w:tcW w:w="683" w:type="dxa"/>
          </w:tcPr>
          <w:p w14:paraId="19B87644" w14:textId="4C9E3834" w:rsidR="00D52E2C" w:rsidRDefault="00D52E2C">
            <w:pPr>
              <w:jc w:val="center"/>
            </w:pPr>
            <w:r>
              <w:sym w:font="Wingdings" w:char="F0FC"/>
            </w:r>
          </w:p>
        </w:tc>
        <w:tc>
          <w:tcPr>
            <w:tcW w:w="683" w:type="dxa"/>
          </w:tcPr>
          <w:p w14:paraId="775B0372" w14:textId="443BFE79" w:rsidR="00D52E2C" w:rsidRDefault="00D52E2C">
            <w:pPr>
              <w:jc w:val="center"/>
            </w:pPr>
            <w:r>
              <w:sym w:font="Wingdings" w:char="F0FC"/>
            </w:r>
          </w:p>
        </w:tc>
      </w:tr>
      <w:tr w:rsidR="00D52E2C" w14:paraId="7435B679" w14:textId="79A0317C" w:rsidTr="00905A2F">
        <w:tc>
          <w:tcPr>
            <w:tcW w:w="3834" w:type="dxa"/>
          </w:tcPr>
          <w:p w14:paraId="6E88A001" w14:textId="77777777" w:rsidR="00D52E2C" w:rsidRDefault="00D52E2C">
            <w:r>
              <w:t>Comparison of data elements with next version</w:t>
            </w:r>
          </w:p>
        </w:tc>
        <w:tc>
          <w:tcPr>
            <w:tcW w:w="661" w:type="dxa"/>
          </w:tcPr>
          <w:p w14:paraId="0A6F38DB" w14:textId="77777777" w:rsidR="00D52E2C" w:rsidRDefault="00D52E2C">
            <w:pPr>
              <w:jc w:val="center"/>
            </w:pPr>
            <w:r>
              <w:sym w:font="Wingdings" w:char="F0FC"/>
            </w:r>
          </w:p>
        </w:tc>
        <w:tc>
          <w:tcPr>
            <w:tcW w:w="662" w:type="dxa"/>
          </w:tcPr>
          <w:p w14:paraId="67E4F203" w14:textId="77777777" w:rsidR="00D52E2C" w:rsidRDefault="00D52E2C">
            <w:pPr>
              <w:jc w:val="center"/>
            </w:pPr>
            <w:r>
              <w:sym w:font="Wingdings" w:char="F0FC"/>
            </w:r>
          </w:p>
        </w:tc>
        <w:tc>
          <w:tcPr>
            <w:tcW w:w="661" w:type="dxa"/>
          </w:tcPr>
          <w:p w14:paraId="55254FBB" w14:textId="77777777" w:rsidR="00D52E2C" w:rsidRDefault="00D52E2C">
            <w:pPr>
              <w:jc w:val="center"/>
            </w:pPr>
            <w:r>
              <w:sym w:font="Wingdings" w:char="F0FC"/>
            </w:r>
          </w:p>
        </w:tc>
        <w:tc>
          <w:tcPr>
            <w:tcW w:w="661" w:type="dxa"/>
          </w:tcPr>
          <w:p w14:paraId="13708F54" w14:textId="77777777" w:rsidR="00D52E2C" w:rsidRDefault="00D52E2C">
            <w:pPr>
              <w:jc w:val="center"/>
            </w:pPr>
            <w:r>
              <w:sym w:font="Wingdings" w:char="F0FC"/>
            </w:r>
          </w:p>
        </w:tc>
        <w:tc>
          <w:tcPr>
            <w:tcW w:w="683" w:type="dxa"/>
          </w:tcPr>
          <w:p w14:paraId="60374D8D" w14:textId="77777777" w:rsidR="00D52E2C" w:rsidRDefault="00D52E2C">
            <w:pPr>
              <w:jc w:val="center"/>
              <w:rPr>
                <w:lang w:val="fr-FR"/>
              </w:rPr>
            </w:pPr>
            <w:r>
              <w:rPr>
                <w:lang w:val="fr-FR"/>
              </w:rPr>
              <w:t>-</w:t>
            </w:r>
          </w:p>
        </w:tc>
        <w:tc>
          <w:tcPr>
            <w:tcW w:w="683" w:type="dxa"/>
          </w:tcPr>
          <w:p w14:paraId="44A6F15D" w14:textId="77777777" w:rsidR="00D52E2C" w:rsidRDefault="00D52E2C">
            <w:pPr>
              <w:jc w:val="center"/>
              <w:rPr>
                <w:lang w:val="fr-FR"/>
              </w:rPr>
            </w:pPr>
            <w:r>
              <w:rPr>
                <w:lang w:val="fr-FR"/>
              </w:rPr>
              <w:t>-</w:t>
            </w:r>
          </w:p>
        </w:tc>
        <w:tc>
          <w:tcPr>
            <w:tcW w:w="683" w:type="dxa"/>
          </w:tcPr>
          <w:p w14:paraId="53866024" w14:textId="77777777" w:rsidR="00D52E2C" w:rsidRDefault="00D52E2C">
            <w:pPr>
              <w:jc w:val="center"/>
              <w:rPr>
                <w:lang w:val="fr-FR"/>
              </w:rPr>
            </w:pPr>
            <w:r>
              <w:rPr>
                <w:lang w:val="fr-FR"/>
              </w:rPr>
              <w:t>-</w:t>
            </w:r>
          </w:p>
        </w:tc>
        <w:tc>
          <w:tcPr>
            <w:tcW w:w="683" w:type="dxa"/>
          </w:tcPr>
          <w:p w14:paraId="6523195F" w14:textId="77777777" w:rsidR="00D52E2C" w:rsidRDefault="00D52E2C">
            <w:pPr>
              <w:jc w:val="center"/>
              <w:rPr>
                <w:lang w:val="fr-FR"/>
              </w:rPr>
            </w:pPr>
            <w:r>
              <w:rPr>
                <w:lang w:val="fr-FR"/>
              </w:rPr>
              <w:t>-</w:t>
            </w:r>
          </w:p>
        </w:tc>
        <w:tc>
          <w:tcPr>
            <w:tcW w:w="683" w:type="dxa"/>
          </w:tcPr>
          <w:p w14:paraId="0E91389E" w14:textId="77777777" w:rsidR="00D52E2C" w:rsidRDefault="00D52E2C">
            <w:pPr>
              <w:jc w:val="center"/>
              <w:rPr>
                <w:lang w:val="fr-FR"/>
              </w:rPr>
            </w:pPr>
          </w:p>
        </w:tc>
        <w:tc>
          <w:tcPr>
            <w:tcW w:w="683" w:type="dxa"/>
          </w:tcPr>
          <w:p w14:paraId="280F8C77" w14:textId="43FDA4BB" w:rsidR="00D52E2C" w:rsidRDefault="00D52E2C">
            <w:pPr>
              <w:jc w:val="center"/>
              <w:rPr>
                <w:lang w:val="fr-FR"/>
              </w:rPr>
            </w:pPr>
          </w:p>
        </w:tc>
        <w:tc>
          <w:tcPr>
            <w:tcW w:w="683" w:type="dxa"/>
          </w:tcPr>
          <w:p w14:paraId="1FAAF2CC" w14:textId="039C8E66" w:rsidR="00D52E2C" w:rsidRDefault="00D52E2C">
            <w:pPr>
              <w:jc w:val="center"/>
              <w:rPr>
                <w:lang w:val="fr-FR"/>
              </w:rPr>
            </w:pPr>
          </w:p>
        </w:tc>
        <w:tc>
          <w:tcPr>
            <w:tcW w:w="683" w:type="dxa"/>
          </w:tcPr>
          <w:p w14:paraId="42B8D40F" w14:textId="77777777" w:rsidR="00D52E2C" w:rsidRDefault="00D52E2C">
            <w:pPr>
              <w:jc w:val="center"/>
              <w:rPr>
                <w:lang w:val="fr-FR"/>
              </w:rPr>
            </w:pPr>
          </w:p>
        </w:tc>
        <w:tc>
          <w:tcPr>
            <w:tcW w:w="683" w:type="dxa"/>
          </w:tcPr>
          <w:p w14:paraId="4534991B" w14:textId="77777777" w:rsidR="00D52E2C" w:rsidRDefault="00D52E2C">
            <w:pPr>
              <w:jc w:val="center"/>
              <w:rPr>
                <w:lang w:val="fr-FR"/>
              </w:rPr>
            </w:pPr>
          </w:p>
        </w:tc>
        <w:tc>
          <w:tcPr>
            <w:tcW w:w="683" w:type="dxa"/>
          </w:tcPr>
          <w:p w14:paraId="119752AB" w14:textId="77777777" w:rsidR="00D52E2C" w:rsidRDefault="00D52E2C">
            <w:pPr>
              <w:jc w:val="center"/>
              <w:rPr>
                <w:lang w:val="fr-FR"/>
              </w:rPr>
            </w:pPr>
          </w:p>
        </w:tc>
      </w:tr>
      <w:tr w:rsidR="00D52E2C" w14:paraId="5275046A" w14:textId="754B1DE5" w:rsidTr="00905A2F">
        <w:tc>
          <w:tcPr>
            <w:tcW w:w="3834" w:type="dxa"/>
          </w:tcPr>
          <w:p w14:paraId="4BA63F2F" w14:textId="77777777" w:rsidR="00D52E2C" w:rsidRDefault="00D52E2C">
            <w:pPr>
              <w:rPr>
                <w:lang w:val="fr-FR"/>
              </w:rPr>
            </w:pPr>
            <w:r>
              <w:rPr>
                <w:lang w:val="fr-FR"/>
              </w:rPr>
              <w:t>Message Structure Identifiers</w:t>
            </w:r>
          </w:p>
        </w:tc>
        <w:tc>
          <w:tcPr>
            <w:tcW w:w="661" w:type="dxa"/>
          </w:tcPr>
          <w:p w14:paraId="43D2D866" w14:textId="77777777" w:rsidR="00D52E2C" w:rsidRDefault="00D52E2C">
            <w:pPr>
              <w:jc w:val="center"/>
              <w:rPr>
                <w:lang w:val="fr-FR"/>
              </w:rPr>
            </w:pPr>
          </w:p>
        </w:tc>
        <w:tc>
          <w:tcPr>
            <w:tcW w:w="662" w:type="dxa"/>
          </w:tcPr>
          <w:p w14:paraId="0AC4913B" w14:textId="77777777" w:rsidR="00D52E2C" w:rsidRDefault="00D52E2C">
            <w:pPr>
              <w:jc w:val="center"/>
            </w:pPr>
            <w:r>
              <w:sym w:font="Wingdings" w:char="F0FC"/>
            </w:r>
          </w:p>
        </w:tc>
        <w:tc>
          <w:tcPr>
            <w:tcW w:w="661" w:type="dxa"/>
          </w:tcPr>
          <w:p w14:paraId="3204458C" w14:textId="77777777" w:rsidR="00D52E2C" w:rsidRDefault="00D52E2C">
            <w:pPr>
              <w:jc w:val="center"/>
            </w:pPr>
            <w:r>
              <w:sym w:font="Wingdings" w:char="F0FC"/>
            </w:r>
          </w:p>
        </w:tc>
        <w:tc>
          <w:tcPr>
            <w:tcW w:w="661" w:type="dxa"/>
          </w:tcPr>
          <w:p w14:paraId="68ECDFC7" w14:textId="77777777" w:rsidR="00D52E2C" w:rsidRDefault="00D52E2C">
            <w:pPr>
              <w:jc w:val="center"/>
            </w:pPr>
            <w:r>
              <w:sym w:font="Wingdings" w:char="F0FC"/>
            </w:r>
          </w:p>
        </w:tc>
        <w:tc>
          <w:tcPr>
            <w:tcW w:w="683" w:type="dxa"/>
          </w:tcPr>
          <w:p w14:paraId="6251BFEA" w14:textId="77777777" w:rsidR="00D52E2C" w:rsidRDefault="00D52E2C">
            <w:pPr>
              <w:jc w:val="center"/>
            </w:pPr>
            <w:r>
              <w:sym w:font="Wingdings" w:char="F0FC"/>
            </w:r>
          </w:p>
        </w:tc>
        <w:tc>
          <w:tcPr>
            <w:tcW w:w="683" w:type="dxa"/>
          </w:tcPr>
          <w:p w14:paraId="753C600D" w14:textId="77777777" w:rsidR="00D52E2C" w:rsidRDefault="00D52E2C">
            <w:pPr>
              <w:jc w:val="center"/>
            </w:pPr>
            <w:r>
              <w:sym w:font="Wingdings" w:char="F0FC"/>
            </w:r>
          </w:p>
        </w:tc>
        <w:tc>
          <w:tcPr>
            <w:tcW w:w="683" w:type="dxa"/>
          </w:tcPr>
          <w:p w14:paraId="283DD014" w14:textId="77777777" w:rsidR="00D52E2C" w:rsidRDefault="00D52E2C">
            <w:pPr>
              <w:jc w:val="center"/>
            </w:pPr>
            <w:r>
              <w:sym w:font="Wingdings" w:char="F0FC"/>
            </w:r>
          </w:p>
        </w:tc>
        <w:tc>
          <w:tcPr>
            <w:tcW w:w="683" w:type="dxa"/>
          </w:tcPr>
          <w:p w14:paraId="666464C2" w14:textId="77777777" w:rsidR="00D52E2C" w:rsidRDefault="00D52E2C">
            <w:pPr>
              <w:jc w:val="center"/>
            </w:pPr>
            <w:r>
              <w:sym w:font="Wingdings" w:char="F0FC"/>
            </w:r>
          </w:p>
        </w:tc>
        <w:tc>
          <w:tcPr>
            <w:tcW w:w="683" w:type="dxa"/>
          </w:tcPr>
          <w:p w14:paraId="347A49FB" w14:textId="77777777" w:rsidR="00D52E2C" w:rsidRDefault="00D52E2C">
            <w:pPr>
              <w:jc w:val="center"/>
            </w:pPr>
            <w:r>
              <w:sym w:font="Wingdings" w:char="F0FC"/>
            </w:r>
          </w:p>
        </w:tc>
        <w:tc>
          <w:tcPr>
            <w:tcW w:w="683" w:type="dxa"/>
          </w:tcPr>
          <w:p w14:paraId="606D8082" w14:textId="74A57199" w:rsidR="00D52E2C" w:rsidRDefault="00D52E2C">
            <w:pPr>
              <w:jc w:val="center"/>
            </w:pPr>
            <w:r>
              <w:sym w:font="Wingdings" w:char="F0FC"/>
            </w:r>
          </w:p>
        </w:tc>
        <w:tc>
          <w:tcPr>
            <w:tcW w:w="683" w:type="dxa"/>
          </w:tcPr>
          <w:p w14:paraId="05CD613D" w14:textId="0A03E85B" w:rsidR="00D52E2C" w:rsidRDefault="00D52E2C">
            <w:pPr>
              <w:jc w:val="center"/>
            </w:pPr>
            <w:r>
              <w:sym w:font="Wingdings" w:char="F0FC"/>
            </w:r>
          </w:p>
        </w:tc>
        <w:tc>
          <w:tcPr>
            <w:tcW w:w="683" w:type="dxa"/>
          </w:tcPr>
          <w:p w14:paraId="307976BB" w14:textId="52F5A294" w:rsidR="00D52E2C" w:rsidRDefault="00D52E2C">
            <w:pPr>
              <w:jc w:val="center"/>
            </w:pPr>
            <w:r>
              <w:sym w:font="Wingdings" w:char="F0FC"/>
            </w:r>
          </w:p>
        </w:tc>
        <w:tc>
          <w:tcPr>
            <w:tcW w:w="683" w:type="dxa"/>
          </w:tcPr>
          <w:p w14:paraId="42885AFF" w14:textId="346AF875" w:rsidR="00D52E2C" w:rsidRDefault="00D52E2C">
            <w:pPr>
              <w:jc w:val="center"/>
            </w:pPr>
            <w:r>
              <w:sym w:font="Wingdings" w:char="F0FC"/>
            </w:r>
          </w:p>
        </w:tc>
        <w:tc>
          <w:tcPr>
            <w:tcW w:w="683" w:type="dxa"/>
          </w:tcPr>
          <w:p w14:paraId="5DC6C7BC" w14:textId="06CA818A" w:rsidR="00D52E2C" w:rsidRDefault="00D52E2C">
            <w:pPr>
              <w:jc w:val="center"/>
            </w:pPr>
            <w:r>
              <w:sym w:font="Wingdings" w:char="F0FC"/>
            </w:r>
          </w:p>
        </w:tc>
      </w:tr>
      <w:tr w:rsidR="00D52E2C" w14:paraId="6B360E74" w14:textId="2DE966B7" w:rsidTr="00905A2F">
        <w:tc>
          <w:tcPr>
            <w:tcW w:w="3834" w:type="dxa"/>
          </w:tcPr>
          <w:p w14:paraId="6E37355D" w14:textId="77777777" w:rsidR="00D52E2C" w:rsidRDefault="00D52E2C">
            <w:r>
              <w:t>Tables</w:t>
            </w:r>
          </w:p>
        </w:tc>
        <w:tc>
          <w:tcPr>
            <w:tcW w:w="661" w:type="dxa"/>
          </w:tcPr>
          <w:p w14:paraId="57072F57" w14:textId="77777777" w:rsidR="00D52E2C" w:rsidRDefault="00D52E2C">
            <w:pPr>
              <w:jc w:val="center"/>
            </w:pPr>
            <w:r>
              <w:sym w:font="Wingdings" w:char="F0FC"/>
            </w:r>
          </w:p>
        </w:tc>
        <w:tc>
          <w:tcPr>
            <w:tcW w:w="662" w:type="dxa"/>
          </w:tcPr>
          <w:p w14:paraId="49AFEE80" w14:textId="77777777" w:rsidR="00D52E2C" w:rsidRDefault="00D52E2C">
            <w:pPr>
              <w:jc w:val="center"/>
            </w:pPr>
            <w:r>
              <w:sym w:font="Wingdings" w:char="F0FC"/>
            </w:r>
          </w:p>
        </w:tc>
        <w:tc>
          <w:tcPr>
            <w:tcW w:w="661" w:type="dxa"/>
          </w:tcPr>
          <w:p w14:paraId="7D5D92CB" w14:textId="77777777" w:rsidR="00D52E2C" w:rsidRDefault="00D52E2C">
            <w:pPr>
              <w:jc w:val="center"/>
            </w:pPr>
            <w:r>
              <w:sym w:font="Wingdings" w:char="F0FC"/>
            </w:r>
          </w:p>
        </w:tc>
        <w:tc>
          <w:tcPr>
            <w:tcW w:w="661" w:type="dxa"/>
          </w:tcPr>
          <w:p w14:paraId="09D55DFA" w14:textId="77777777" w:rsidR="00D52E2C" w:rsidRDefault="00D52E2C">
            <w:pPr>
              <w:jc w:val="center"/>
            </w:pPr>
            <w:r>
              <w:sym w:font="Wingdings" w:char="F0FC"/>
            </w:r>
          </w:p>
        </w:tc>
        <w:tc>
          <w:tcPr>
            <w:tcW w:w="683" w:type="dxa"/>
          </w:tcPr>
          <w:p w14:paraId="5982E668" w14:textId="77777777" w:rsidR="00D52E2C" w:rsidRDefault="00D52E2C">
            <w:pPr>
              <w:jc w:val="center"/>
            </w:pPr>
            <w:r>
              <w:sym w:font="Wingdings" w:char="F0FC"/>
            </w:r>
          </w:p>
        </w:tc>
        <w:tc>
          <w:tcPr>
            <w:tcW w:w="683" w:type="dxa"/>
          </w:tcPr>
          <w:p w14:paraId="0DCE1287" w14:textId="77777777" w:rsidR="00D52E2C" w:rsidRDefault="00D52E2C">
            <w:pPr>
              <w:jc w:val="center"/>
            </w:pPr>
            <w:r>
              <w:sym w:font="Wingdings" w:char="F0FC"/>
            </w:r>
          </w:p>
        </w:tc>
        <w:tc>
          <w:tcPr>
            <w:tcW w:w="683" w:type="dxa"/>
          </w:tcPr>
          <w:p w14:paraId="35A98A5A" w14:textId="77777777" w:rsidR="00D52E2C" w:rsidRDefault="00D52E2C">
            <w:pPr>
              <w:jc w:val="center"/>
            </w:pPr>
            <w:r>
              <w:sym w:font="Wingdings" w:char="F0FC"/>
            </w:r>
          </w:p>
        </w:tc>
        <w:tc>
          <w:tcPr>
            <w:tcW w:w="683" w:type="dxa"/>
          </w:tcPr>
          <w:p w14:paraId="442D7935" w14:textId="77777777" w:rsidR="00D52E2C" w:rsidRDefault="00D52E2C">
            <w:pPr>
              <w:jc w:val="center"/>
            </w:pPr>
            <w:r>
              <w:sym w:font="Wingdings" w:char="F0FC"/>
            </w:r>
          </w:p>
        </w:tc>
        <w:tc>
          <w:tcPr>
            <w:tcW w:w="683" w:type="dxa"/>
          </w:tcPr>
          <w:p w14:paraId="1F8FD048" w14:textId="77777777" w:rsidR="00D52E2C" w:rsidRDefault="00D52E2C">
            <w:pPr>
              <w:jc w:val="center"/>
            </w:pPr>
            <w:r>
              <w:sym w:font="Wingdings" w:char="F0FC"/>
            </w:r>
          </w:p>
        </w:tc>
        <w:tc>
          <w:tcPr>
            <w:tcW w:w="683" w:type="dxa"/>
          </w:tcPr>
          <w:p w14:paraId="551B82D7" w14:textId="21D8473A" w:rsidR="00D52E2C" w:rsidRDefault="00D52E2C">
            <w:pPr>
              <w:jc w:val="center"/>
            </w:pPr>
            <w:r>
              <w:sym w:font="Wingdings" w:char="F0FC"/>
            </w:r>
          </w:p>
        </w:tc>
        <w:tc>
          <w:tcPr>
            <w:tcW w:w="683" w:type="dxa"/>
          </w:tcPr>
          <w:p w14:paraId="3C331607" w14:textId="0131497A" w:rsidR="00D52E2C" w:rsidRDefault="00D52E2C">
            <w:pPr>
              <w:jc w:val="center"/>
            </w:pPr>
            <w:r>
              <w:sym w:font="Wingdings" w:char="F0FC"/>
            </w:r>
          </w:p>
        </w:tc>
        <w:tc>
          <w:tcPr>
            <w:tcW w:w="683" w:type="dxa"/>
          </w:tcPr>
          <w:p w14:paraId="4B7D15EF" w14:textId="5ADC72C8" w:rsidR="00D52E2C" w:rsidRDefault="00D52E2C">
            <w:pPr>
              <w:jc w:val="center"/>
            </w:pPr>
            <w:r>
              <w:sym w:font="Wingdings" w:char="F0FC"/>
            </w:r>
          </w:p>
        </w:tc>
        <w:tc>
          <w:tcPr>
            <w:tcW w:w="683" w:type="dxa"/>
          </w:tcPr>
          <w:p w14:paraId="1F2D8CC1" w14:textId="562C5BF7" w:rsidR="00D52E2C" w:rsidRDefault="00D52E2C">
            <w:pPr>
              <w:jc w:val="center"/>
            </w:pPr>
            <w:r>
              <w:sym w:font="Wingdings" w:char="F0FC"/>
            </w:r>
          </w:p>
        </w:tc>
        <w:tc>
          <w:tcPr>
            <w:tcW w:w="683" w:type="dxa"/>
          </w:tcPr>
          <w:p w14:paraId="6E165823" w14:textId="7ED0FAF4" w:rsidR="00D52E2C" w:rsidRDefault="00D52E2C">
            <w:pPr>
              <w:jc w:val="center"/>
            </w:pPr>
            <w:r>
              <w:sym w:font="Wingdings" w:char="F0FC"/>
            </w:r>
          </w:p>
        </w:tc>
      </w:tr>
      <w:tr w:rsidR="00D52E2C" w14:paraId="4878BCBB" w14:textId="6A4038DD" w:rsidTr="00905A2F">
        <w:tc>
          <w:tcPr>
            <w:tcW w:w="3834" w:type="dxa"/>
          </w:tcPr>
          <w:p w14:paraId="13D5701B" w14:textId="77777777" w:rsidR="00D52E2C" w:rsidRDefault="00D52E2C">
            <w:r>
              <w:t>Table Values</w:t>
            </w:r>
          </w:p>
        </w:tc>
        <w:tc>
          <w:tcPr>
            <w:tcW w:w="661" w:type="dxa"/>
          </w:tcPr>
          <w:p w14:paraId="7E3A67F0" w14:textId="77777777" w:rsidR="00D52E2C" w:rsidRDefault="00D52E2C">
            <w:pPr>
              <w:jc w:val="center"/>
            </w:pPr>
            <w:r>
              <w:sym w:font="Wingdings" w:char="F0FC"/>
            </w:r>
          </w:p>
        </w:tc>
        <w:tc>
          <w:tcPr>
            <w:tcW w:w="662" w:type="dxa"/>
          </w:tcPr>
          <w:p w14:paraId="21B261DE" w14:textId="77777777" w:rsidR="00D52E2C" w:rsidRDefault="00D52E2C">
            <w:pPr>
              <w:jc w:val="center"/>
            </w:pPr>
            <w:r>
              <w:sym w:font="Wingdings" w:char="F0FC"/>
            </w:r>
          </w:p>
        </w:tc>
        <w:tc>
          <w:tcPr>
            <w:tcW w:w="661" w:type="dxa"/>
          </w:tcPr>
          <w:p w14:paraId="536148E8" w14:textId="77777777" w:rsidR="00D52E2C" w:rsidRDefault="00D52E2C">
            <w:pPr>
              <w:jc w:val="center"/>
            </w:pPr>
            <w:r>
              <w:sym w:font="Wingdings" w:char="F0FC"/>
            </w:r>
          </w:p>
        </w:tc>
        <w:tc>
          <w:tcPr>
            <w:tcW w:w="661" w:type="dxa"/>
          </w:tcPr>
          <w:p w14:paraId="5636BC27" w14:textId="77777777" w:rsidR="00D52E2C" w:rsidRDefault="00D52E2C">
            <w:pPr>
              <w:jc w:val="center"/>
            </w:pPr>
            <w:r>
              <w:sym w:font="Wingdings" w:char="F0FC"/>
            </w:r>
          </w:p>
        </w:tc>
        <w:tc>
          <w:tcPr>
            <w:tcW w:w="683" w:type="dxa"/>
          </w:tcPr>
          <w:p w14:paraId="0CDD1623" w14:textId="77777777" w:rsidR="00D52E2C" w:rsidRDefault="00D52E2C">
            <w:pPr>
              <w:jc w:val="center"/>
            </w:pPr>
            <w:r>
              <w:sym w:font="Wingdings" w:char="F0FC"/>
            </w:r>
          </w:p>
        </w:tc>
        <w:tc>
          <w:tcPr>
            <w:tcW w:w="683" w:type="dxa"/>
          </w:tcPr>
          <w:p w14:paraId="18A6FAC2" w14:textId="77777777" w:rsidR="00D52E2C" w:rsidRDefault="00D52E2C">
            <w:pPr>
              <w:jc w:val="center"/>
            </w:pPr>
            <w:r>
              <w:sym w:font="Wingdings" w:char="F0FC"/>
            </w:r>
          </w:p>
        </w:tc>
        <w:tc>
          <w:tcPr>
            <w:tcW w:w="683" w:type="dxa"/>
          </w:tcPr>
          <w:p w14:paraId="58EEA73D" w14:textId="77777777" w:rsidR="00D52E2C" w:rsidRDefault="00D52E2C">
            <w:pPr>
              <w:jc w:val="center"/>
            </w:pPr>
            <w:r>
              <w:sym w:font="Wingdings" w:char="F0FC"/>
            </w:r>
          </w:p>
        </w:tc>
        <w:tc>
          <w:tcPr>
            <w:tcW w:w="683" w:type="dxa"/>
          </w:tcPr>
          <w:p w14:paraId="5692A2EE" w14:textId="77777777" w:rsidR="00D52E2C" w:rsidRDefault="00D52E2C">
            <w:pPr>
              <w:jc w:val="center"/>
            </w:pPr>
            <w:r>
              <w:sym w:font="Wingdings" w:char="F0FC"/>
            </w:r>
          </w:p>
        </w:tc>
        <w:tc>
          <w:tcPr>
            <w:tcW w:w="683" w:type="dxa"/>
          </w:tcPr>
          <w:p w14:paraId="52816125" w14:textId="77777777" w:rsidR="00D52E2C" w:rsidRDefault="00D52E2C">
            <w:pPr>
              <w:jc w:val="center"/>
            </w:pPr>
            <w:r>
              <w:sym w:font="Wingdings" w:char="F0FC"/>
            </w:r>
          </w:p>
        </w:tc>
        <w:tc>
          <w:tcPr>
            <w:tcW w:w="683" w:type="dxa"/>
          </w:tcPr>
          <w:p w14:paraId="4B7E0B04" w14:textId="323855E2" w:rsidR="00D52E2C" w:rsidRDefault="00D52E2C">
            <w:pPr>
              <w:jc w:val="center"/>
            </w:pPr>
            <w:r>
              <w:sym w:font="Wingdings" w:char="F0FC"/>
            </w:r>
          </w:p>
        </w:tc>
        <w:tc>
          <w:tcPr>
            <w:tcW w:w="683" w:type="dxa"/>
          </w:tcPr>
          <w:p w14:paraId="63FF9CC6" w14:textId="364380AA" w:rsidR="00D52E2C" w:rsidRDefault="00D52E2C">
            <w:pPr>
              <w:jc w:val="center"/>
            </w:pPr>
            <w:r>
              <w:sym w:font="Wingdings" w:char="F0FC"/>
            </w:r>
          </w:p>
        </w:tc>
        <w:tc>
          <w:tcPr>
            <w:tcW w:w="683" w:type="dxa"/>
          </w:tcPr>
          <w:p w14:paraId="7F86F640" w14:textId="56ABD120" w:rsidR="00D52E2C" w:rsidRDefault="00D52E2C">
            <w:pPr>
              <w:jc w:val="center"/>
            </w:pPr>
            <w:r>
              <w:sym w:font="Wingdings" w:char="F0FC"/>
            </w:r>
          </w:p>
        </w:tc>
        <w:tc>
          <w:tcPr>
            <w:tcW w:w="683" w:type="dxa"/>
          </w:tcPr>
          <w:p w14:paraId="35D2E357" w14:textId="18828A86" w:rsidR="00D52E2C" w:rsidRDefault="00D52E2C">
            <w:pPr>
              <w:jc w:val="center"/>
            </w:pPr>
            <w:r>
              <w:sym w:font="Wingdings" w:char="F0FC"/>
            </w:r>
          </w:p>
        </w:tc>
        <w:tc>
          <w:tcPr>
            <w:tcW w:w="683" w:type="dxa"/>
          </w:tcPr>
          <w:p w14:paraId="3CD263C2" w14:textId="6308FE9C" w:rsidR="00D52E2C" w:rsidRDefault="00D52E2C">
            <w:pPr>
              <w:jc w:val="center"/>
            </w:pPr>
            <w:r>
              <w:sym w:font="Wingdings" w:char="F0FC"/>
            </w:r>
          </w:p>
        </w:tc>
      </w:tr>
      <w:tr w:rsidR="00D52E2C" w14:paraId="03A82F7F" w14:textId="6E49CB69" w:rsidTr="00905A2F">
        <w:tc>
          <w:tcPr>
            <w:tcW w:w="3834" w:type="dxa"/>
          </w:tcPr>
          <w:p w14:paraId="5AED282D" w14:textId="77777777" w:rsidR="00D52E2C" w:rsidRDefault="00D52E2C">
            <w:r>
              <w:t>Queries</w:t>
            </w:r>
            <w:r>
              <w:br/>
              <w:t>(previously called Conformance Statements)</w:t>
            </w:r>
          </w:p>
        </w:tc>
        <w:tc>
          <w:tcPr>
            <w:tcW w:w="661" w:type="dxa"/>
          </w:tcPr>
          <w:p w14:paraId="572B22CF" w14:textId="77777777" w:rsidR="00D52E2C" w:rsidRDefault="00D52E2C">
            <w:pPr>
              <w:jc w:val="center"/>
            </w:pPr>
            <w:r>
              <w:t>-</w:t>
            </w:r>
          </w:p>
        </w:tc>
        <w:tc>
          <w:tcPr>
            <w:tcW w:w="662" w:type="dxa"/>
          </w:tcPr>
          <w:p w14:paraId="2CE33E96" w14:textId="77777777" w:rsidR="00D52E2C" w:rsidRDefault="00D52E2C">
            <w:pPr>
              <w:jc w:val="center"/>
            </w:pPr>
            <w:r>
              <w:t>-</w:t>
            </w:r>
          </w:p>
        </w:tc>
        <w:tc>
          <w:tcPr>
            <w:tcW w:w="661" w:type="dxa"/>
          </w:tcPr>
          <w:p w14:paraId="24E4BCBD" w14:textId="77777777" w:rsidR="00D52E2C" w:rsidRDefault="00D52E2C">
            <w:pPr>
              <w:jc w:val="center"/>
            </w:pPr>
            <w:r>
              <w:t>-</w:t>
            </w:r>
          </w:p>
        </w:tc>
        <w:tc>
          <w:tcPr>
            <w:tcW w:w="661" w:type="dxa"/>
          </w:tcPr>
          <w:p w14:paraId="762953A2" w14:textId="77777777" w:rsidR="00D52E2C" w:rsidRDefault="00D52E2C">
            <w:pPr>
              <w:jc w:val="center"/>
            </w:pPr>
            <w:r>
              <w:t>-</w:t>
            </w:r>
          </w:p>
        </w:tc>
        <w:tc>
          <w:tcPr>
            <w:tcW w:w="683" w:type="dxa"/>
          </w:tcPr>
          <w:p w14:paraId="2A7A57CD" w14:textId="77777777" w:rsidR="00D52E2C" w:rsidRDefault="00D52E2C">
            <w:pPr>
              <w:jc w:val="center"/>
            </w:pPr>
            <w:r>
              <w:sym w:font="Wingdings" w:char="F0FC"/>
            </w:r>
          </w:p>
        </w:tc>
        <w:tc>
          <w:tcPr>
            <w:tcW w:w="683" w:type="dxa"/>
          </w:tcPr>
          <w:p w14:paraId="32872752" w14:textId="77777777" w:rsidR="00D52E2C" w:rsidRDefault="00D52E2C">
            <w:pPr>
              <w:jc w:val="center"/>
            </w:pPr>
            <w:r>
              <w:sym w:font="Wingdings" w:char="F0FC"/>
            </w:r>
          </w:p>
        </w:tc>
        <w:tc>
          <w:tcPr>
            <w:tcW w:w="683" w:type="dxa"/>
          </w:tcPr>
          <w:p w14:paraId="05FC3216" w14:textId="77777777" w:rsidR="00D52E2C" w:rsidRDefault="00D52E2C">
            <w:pPr>
              <w:jc w:val="center"/>
            </w:pPr>
            <w:r>
              <w:sym w:font="Wingdings" w:char="F0FC"/>
            </w:r>
          </w:p>
        </w:tc>
        <w:tc>
          <w:tcPr>
            <w:tcW w:w="683" w:type="dxa"/>
          </w:tcPr>
          <w:p w14:paraId="371A196F" w14:textId="77777777" w:rsidR="00D52E2C" w:rsidRDefault="00D52E2C">
            <w:pPr>
              <w:jc w:val="center"/>
            </w:pPr>
            <w:r>
              <w:sym w:font="Wingdings" w:char="F0FC"/>
            </w:r>
          </w:p>
        </w:tc>
        <w:tc>
          <w:tcPr>
            <w:tcW w:w="683" w:type="dxa"/>
          </w:tcPr>
          <w:p w14:paraId="7F4E8DF0" w14:textId="77777777" w:rsidR="00D52E2C" w:rsidRDefault="00D52E2C">
            <w:pPr>
              <w:jc w:val="center"/>
            </w:pPr>
            <w:r>
              <w:sym w:font="Wingdings" w:char="F0FC"/>
            </w:r>
          </w:p>
        </w:tc>
        <w:tc>
          <w:tcPr>
            <w:tcW w:w="683" w:type="dxa"/>
          </w:tcPr>
          <w:p w14:paraId="775BF654" w14:textId="6B1C8EE5" w:rsidR="00D52E2C" w:rsidRDefault="00D52E2C">
            <w:pPr>
              <w:jc w:val="center"/>
            </w:pPr>
            <w:r>
              <w:sym w:font="Wingdings" w:char="F0FC"/>
            </w:r>
          </w:p>
        </w:tc>
        <w:tc>
          <w:tcPr>
            <w:tcW w:w="683" w:type="dxa"/>
          </w:tcPr>
          <w:p w14:paraId="687A15C0" w14:textId="41A2DA6E" w:rsidR="00D52E2C" w:rsidRDefault="00D52E2C">
            <w:pPr>
              <w:jc w:val="center"/>
            </w:pPr>
            <w:r>
              <w:sym w:font="Wingdings" w:char="F0FC"/>
            </w:r>
          </w:p>
        </w:tc>
        <w:tc>
          <w:tcPr>
            <w:tcW w:w="683" w:type="dxa"/>
          </w:tcPr>
          <w:p w14:paraId="1CA565A1" w14:textId="1FA295E4" w:rsidR="00D52E2C" w:rsidRDefault="00D52E2C">
            <w:pPr>
              <w:jc w:val="center"/>
            </w:pPr>
            <w:r>
              <w:sym w:font="Wingdings" w:char="F0FC"/>
            </w:r>
          </w:p>
        </w:tc>
        <w:tc>
          <w:tcPr>
            <w:tcW w:w="683" w:type="dxa"/>
          </w:tcPr>
          <w:p w14:paraId="19773AB7" w14:textId="3B5CFCD5" w:rsidR="00D52E2C" w:rsidRDefault="00D52E2C">
            <w:pPr>
              <w:jc w:val="center"/>
            </w:pPr>
            <w:r>
              <w:sym w:font="Wingdings" w:char="F0FC"/>
            </w:r>
          </w:p>
        </w:tc>
        <w:tc>
          <w:tcPr>
            <w:tcW w:w="683" w:type="dxa"/>
          </w:tcPr>
          <w:p w14:paraId="200D755B" w14:textId="795C4946" w:rsidR="00D52E2C" w:rsidRDefault="00D52E2C">
            <w:pPr>
              <w:jc w:val="center"/>
            </w:pPr>
            <w:r>
              <w:sym w:font="Wingdings" w:char="F0FC"/>
            </w:r>
          </w:p>
        </w:tc>
      </w:tr>
      <w:tr w:rsidR="00D52E2C" w14:paraId="49B38701" w14:textId="3F5BE16D" w:rsidTr="00905A2F">
        <w:tc>
          <w:tcPr>
            <w:tcW w:w="3834" w:type="dxa"/>
          </w:tcPr>
          <w:p w14:paraId="6632BFA0" w14:textId="77777777" w:rsidR="00D52E2C" w:rsidRDefault="00D52E2C">
            <w:r>
              <w:t>Sections from Standard Documents</w:t>
            </w:r>
          </w:p>
        </w:tc>
        <w:tc>
          <w:tcPr>
            <w:tcW w:w="661" w:type="dxa"/>
          </w:tcPr>
          <w:p w14:paraId="43EE4892" w14:textId="77777777" w:rsidR="00D52E2C" w:rsidRDefault="00D52E2C">
            <w:pPr>
              <w:jc w:val="center"/>
            </w:pPr>
            <w:r>
              <w:t>-</w:t>
            </w:r>
          </w:p>
        </w:tc>
        <w:tc>
          <w:tcPr>
            <w:tcW w:w="662" w:type="dxa"/>
          </w:tcPr>
          <w:p w14:paraId="2762F503" w14:textId="77777777" w:rsidR="00D52E2C" w:rsidRDefault="00D52E2C">
            <w:pPr>
              <w:jc w:val="center"/>
            </w:pPr>
            <w:r>
              <w:t>-</w:t>
            </w:r>
          </w:p>
        </w:tc>
        <w:tc>
          <w:tcPr>
            <w:tcW w:w="661" w:type="dxa"/>
          </w:tcPr>
          <w:p w14:paraId="1A5E441E" w14:textId="77777777" w:rsidR="00D52E2C" w:rsidRDefault="00D52E2C">
            <w:pPr>
              <w:jc w:val="center"/>
            </w:pPr>
            <w:r>
              <w:t>-</w:t>
            </w:r>
          </w:p>
        </w:tc>
        <w:tc>
          <w:tcPr>
            <w:tcW w:w="661" w:type="dxa"/>
          </w:tcPr>
          <w:p w14:paraId="2D67E613" w14:textId="77777777" w:rsidR="00D52E2C" w:rsidRDefault="00D52E2C">
            <w:pPr>
              <w:jc w:val="center"/>
            </w:pPr>
            <w:r>
              <w:t>-</w:t>
            </w:r>
          </w:p>
        </w:tc>
        <w:tc>
          <w:tcPr>
            <w:tcW w:w="683" w:type="dxa"/>
          </w:tcPr>
          <w:p w14:paraId="05F24311" w14:textId="77777777" w:rsidR="00D52E2C" w:rsidRDefault="00D52E2C">
            <w:pPr>
              <w:jc w:val="center"/>
            </w:pPr>
            <w:r>
              <w:t>-</w:t>
            </w:r>
          </w:p>
        </w:tc>
        <w:tc>
          <w:tcPr>
            <w:tcW w:w="683" w:type="dxa"/>
          </w:tcPr>
          <w:p w14:paraId="3A03A6B0" w14:textId="77777777" w:rsidR="00D52E2C" w:rsidRDefault="00D52E2C">
            <w:pPr>
              <w:jc w:val="center"/>
            </w:pPr>
            <w:r>
              <w:sym w:font="Wingdings" w:char="F0FC"/>
            </w:r>
          </w:p>
        </w:tc>
        <w:tc>
          <w:tcPr>
            <w:tcW w:w="683" w:type="dxa"/>
          </w:tcPr>
          <w:p w14:paraId="391E7AAA" w14:textId="77777777" w:rsidR="00D52E2C" w:rsidRDefault="00D52E2C">
            <w:pPr>
              <w:jc w:val="center"/>
            </w:pPr>
            <w:r>
              <w:sym w:font="Wingdings" w:char="F0FC"/>
            </w:r>
          </w:p>
        </w:tc>
        <w:tc>
          <w:tcPr>
            <w:tcW w:w="683" w:type="dxa"/>
          </w:tcPr>
          <w:p w14:paraId="6154A598" w14:textId="77777777" w:rsidR="00D52E2C" w:rsidRDefault="00D52E2C">
            <w:pPr>
              <w:jc w:val="center"/>
            </w:pPr>
            <w:r>
              <w:sym w:font="Wingdings" w:char="F0FC"/>
            </w:r>
          </w:p>
        </w:tc>
        <w:tc>
          <w:tcPr>
            <w:tcW w:w="683" w:type="dxa"/>
          </w:tcPr>
          <w:p w14:paraId="0761B042" w14:textId="77777777" w:rsidR="00D52E2C" w:rsidRDefault="00D52E2C">
            <w:pPr>
              <w:jc w:val="center"/>
            </w:pPr>
            <w:r>
              <w:sym w:font="Wingdings" w:char="F0FC"/>
            </w:r>
          </w:p>
        </w:tc>
        <w:tc>
          <w:tcPr>
            <w:tcW w:w="683" w:type="dxa"/>
          </w:tcPr>
          <w:p w14:paraId="649E5331" w14:textId="6473F0B9" w:rsidR="00D52E2C" w:rsidRDefault="00D52E2C">
            <w:pPr>
              <w:jc w:val="center"/>
            </w:pPr>
            <w:r>
              <w:sym w:font="Wingdings" w:char="F0FC"/>
            </w:r>
          </w:p>
        </w:tc>
        <w:tc>
          <w:tcPr>
            <w:tcW w:w="683" w:type="dxa"/>
          </w:tcPr>
          <w:p w14:paraId="00B83329" w14:textId="4EE6D16F" w:rsidR="00D52E2C" w:rsidRDefault="00D52E2C">
            <w:pPr>
              <w:jc w:val="center"/>
            </w:pPr>
            <w:r>
              <w:sym w:font="Wingdings" w:char="F0FC"/>
            </w:r>
          </w:p>
        </w:tc>
        <w:tc>
          <w:tcPr>
            <w:tcW w:w="683" w:type="dxa"/>
          </w:tcPr>
          <w:p w14:paraId="662BE88D" w14:textId="07FD5C34" w:rsidR="00D52E2C" w:rsidRDefault="00D52E2C">
            <w:pPr>
              <w:jc w:val="center"/>
            </w:pPr>
            <w:r>
              <w:sym w:font="Wingdings" w:char="F0FC"/>
            </w:r>
          </w:p>
        </w:tc>
        <w:tc>
          <w:tcPr>
            <w:tcW w:w="683" w:type="dxa"/>
          </w:tcPr>
          <w:p w14:paraId="375A5ADA" w14:textId="1DC6F84E" w:rsidR="00D52E2C" w:rsidRDefault="00D52E2C">
            <w:pPr>
              <w:jc w:val="center"/>
            </w:pPr>
            <w:r>
              <w:sym w:font="Wingdings" w:char="F0FC"/>
            </w:r>
          </w:p>
        </w:tc>
        <w:tc>
          <w:tcPr>
            <w:tcW w:w="683" w:type="dxa"/>
          </w:tcPr>
          <w:p w14:paraId="42E3E35F" w14:textId="753091C3" w:rsidR="00D52E2C" w:rsidRDefault="00D52E2C">
            <w:pPr>
              <w:jc w:val="center"/>
            </w:pPr>
            <w:r>
              <w:sym w:font="Wingdings" w:char="F0FC"/>
            </w:r>
          </w:p>
        </w:tc>
      </w:tr>
    </w:tbl>
    <w:p w14:paraId="074EFF98" w14:textId="36BFC216" w:rsidR="00C50AB1" w:rsidRDefault="00C50AB1"/>
    <w:p w14:paraId="75859856" w14:textId="21320CFC" w:rsidR="00D52E2C" w:rsidRDefault="00D52E2C"/>
    <w:p w14:paraId="78933179" w14:textId="77777777" w:rsidR="00D52E2C" w:rsidRDefault="00D52E2C">
      <w:pPr>
        <w:sectPr w:rsidR="00D52E2C" w:rsidSect="00D52E2C">
          <w:pgSz w:w="16840" w:h="11907" w:orient="landscape" w:code="9"/>
          <w:pgMar w:top="1418" w:right="1644" w:bottom="1418" w:left="1644" w:header="851" w:footer="1134" w:gutter="0"/>
          <w:cols w:space="720"/>
          <w:titlePg/>
          <w:docGrid w:linePitch="299"/>
        </w:sectPr>
      </w:pPr>
    </w:p>
    <w:p w14:paraId="1828EF33" w14:textId="756D2E39" w:rsidR="00D52E2C" w:rsidRDefault="00D52E2C"/>
    <w:p w14:paraId="7CB00F9B" w14:textId="77777777" w:rsidR="00C50AB1" w:rsidRDefault="00C50AB1">
      <w:r>
        <w:t>All data added is checked for its consistency. Referential integrity among relations assures this consistency. The side effect of referential integrity is to modify the data from the standard documents because the standard is defined in form of a document but not in form of a database. All changes made so far are listed on my private home page:</w:t>
      </w:r>
    </w:p>
    <w:p w14:paraId="09539FA7" w14:textId="77777777" w:rsidR="00C50AB1" w:rsidRDefault="00C50AB1"/>
    <w:p w14:paraId="68208456" w14:textId="77777777" w:rsidR="00C50AB1" w:rsidRDefault="00C50AB1">
      <w:pPr>
        <w:jc w:val="center"/>
      </w:pPr>
      <w:r>
        <w:t>http://www.oemig.de/HL7</w:t>
      </w:r>
    </w:p>
    <w:p w14:paraId="4281B9B3" w14:textId="77777777" w:rsidR="00C50AB1" w:rsidRDefault="00C50AB1"/>
    <w:p w14:paraId="05BDD56F" w14:textId="77777777" w:rsidR="00C50AB1" w:rsidRDefault="00C50AB1">
      <w:r>
        <w:t>At the moment no attribute is maintained to store information about changes made due to consistency!</w:t>
      </w:r>
    </w:p>
    <w:p w14:paraId="5EB1A8C9" w14:textId="77777777" w:rsidR="00C50AB1" w:rsidRDefault="00C50AB1">
      <w:pPr>
        <w:pStyle w:val="berschrift3"/>
      </w:pPr>
      <w:r>
        <w:fldChar w:fldCharType="begin"/>
      </w:r>
      <w:r>
        <w:instrText xml:space="preserve"> AUTONUMLGL </w:instrText>
      </w:r>
      <w:bookmarkStart w:id="15" w:name="_Toc75864067"/>
      <w:r>
        <w:fldChar w:fldCharType="end"/>
      </w:r>
      <w:r>
        <w:t xml:space="preserve"> Goodies</w:t>
      </w:r>
      <w:bookmarkEnd w:id="15"/>
    </w:p>
    <w:p w14:paraId="60A52054" w14:textId="77777777" w:rsidR="00C50AB1" w:rsidRDefault="00C50AB1">
      <w:r>
        <w:t>This database contains individual information about sub-components for data elements. Beginning with version 2.5 the components are made explicit by the help of component tables.</w:t>
      </w:r>
    </w:p>
    <w:p w14:paraId="39D61347" w14:textId="77777777" w:rsidR="00C50AB1" w:rsidRDefault="00C50AB1">
      <w:pPr>
        <w:pStyle w:val="berschrift3"/>
      </w:pPr>
      <w:r>
        <w:fldChar w:fldCharType="begin"/>
      </w:r>
      <w:r>
        <w:instrText xml:space="preserve"> AUTONUMLGL </w:instrText>
      </w:r>
      <w:bookmarkStart w:id="16" w:name="_Toc75864068"/>
      <w:r>
        <w:fldChar w:fldCharType="end"/>
      </w:r>
      <w:r>
        <w:t xml:space="preserve"> What's not in this database</w:t>
      </w:r>
      <w:bookmarkEnd w:id="16"/>
    </w:p>
    <w:p w14:paraId="64AE5FAF" w14:textId="77777777" w:rsidR="00C50AB1" w:rsidRDefault="00C50AB1">
      <w:r>
        <w:t>There is no comparison of components neither direct by the help of a table nor indirect by a sub-program!</w:t>
      </w:r>
    </w:p>
    <w:p w14:paraId="1099B510" w14:textId="77777777" w:rsidR="00C50AB1" w:rsidRDefault="00C50AB1">
      <w:pPr>
        <w:pStyle w:val="berschrift3"/>
      </w:pPr>
      <w:r>
        <w:fldChar w:fldCharType="begin"/>
      </w:r>
      <w:r>
        <w:instrText xml:space="preserve"> AUTONUMLGL </w:instrText>
      </w:r>
      <w:bookmarkStart w:id="17" w:name="_Toc75864069"/>
      <w:r>
        <w:fldChar w:fldCharType="end"/>
      </w:r>
      <w:r>
        <w:t xml:space="preserve"> What's different to the previous release</w:t>
      </w:r>
      <w:bookmarkEnd w:id="17"/>
    </w:p>
    <w:p w14:paraId="73C3DD48" w14:textId="77777777" w:rsidR="00C50AB1" w:rsidRDefault="00C50AB1">
      <w:r>
        <w:t>Due to new functionality and tables some changes to the database are required.  The following list gives an overview about the most important ones:</w:t>
      </w:r>
    </w:p>
    <w:p w14:paraId="3C0D1562" w14:textId="77777777" w:rsidR="00C50AB1" w:rsidRDefault="00C50AB1">
      <w:pPr>
        <w:numPr>
          <w:ilvl w:val="0"/>
          <w:numId w:val="24"/>
        </w:numPr>
      </w:pPr>
      <w:r>
        <w:t>Table Names</w:t>
      </w:r>
    </w:p>
    <w:p w14:paraId="5CFA1EC0" w14:textId="77777777" w:rsidR="00C50AB1" w:rsidRDefault="00C50AB1">
      <w:pPr>
        <w:numPr>
          <w:ilvl w:val="1"/>
          <w:numId w:val="24"/>
        </w:numPr>
      </w:pPr>
      <w:r>
        <w:t xml:space="preserve">&lt;table&gt; </w:t>
      </w:r>
      <w:r>
        <w:sym w:font="Symbol" w:char="F0DE"/>
      </w:r>
      <w:r>
        <w:t xml:space="preserve"> HL7&lt;table&gt;</w:t>
      </w:r>
    </w:p>
    <w:p w14:paraId="027A96E7" w14:textId="77777777" w:rsidR="00C50AB1" w:rsidRDefault="00C50AB1">
      <w:pPr>
        <w:numPr>
          <w:ilvl w:val="1"/>
          <w:numId w:val="24"/>
        </w:numPr>
      </w:pPr>
      <w:r>
        <w:t xml:space="preserve">x&lt;table&gt; </w:t>
      </w:r>
      <w:r>
        <w:sym w:font="Symbol" w:char="F0DE"/>
      </w:r>
      <w:r>
        <w:t xml:space="preserve"> GeneratedData&lt;table&gt;</w:t>
      </w:r>
    </w:p>
    <w:p w14:paraId="33FBC5A7" w14:textId="77777777" w:rsidR="00C50AB1" w:rsidRDefault="00C50AB1">
      <w:pPr>
        <w:numPr>
          <w:ilvl w:val="0"/>
          <w:numId w:val="24"/>
        </w:numPr>
        <w:rPr>
          <w:lang w:val="fr-FR"/>
        </w:rPr>
      </w:pPr>
      <w:r>
        <w:rPr>
          <w:lang w:val="fr-FR"/>
        </w:rPr>
        <w:t>Attributes</w:t>
      </w:r>
    </w:p>
    <w:p w14:paraId="5CDA782D" w14:textId="77777777" w:rsidR="00C50AB1" w:rsidRDefault="00C50AB1">
      <w:pPr>
        <w:numPr>
          <w:ilvl w:val="1"/>
          <w:numId w:val="24"/>
        </w:numPr>
        <w:rPr>
          <w:lang w:val="fr-FR"/>
        </w:rPr>
      </w:pPr>
      <w:r>
        <w:rPr>
          <w:lang w:val="fr-FR"/>
        </w:rPr>
        <w:t xml:space="preserve">hl7_version </w:t>
      </w:r>
      <w:r>
        <w:sym w:font="Symbol" w:char="F0DE"/>
      </w:r>
      <w:r>
        <w:rPr>
          <w:lang w:val="fr-FR"/>
        </w:rPr>
        <w:t xml:space="preserve"> version_id</w:t>
      </w:r>
    </w:p>
    <w:p w14:paraId="44414564" w14:textId="77777777" w:rsidR="00C50AB1" w:rsidRDefault="00C50AB1">
      <w:pPr>
        <w:numPr>
          <w:ilvl w:val="1"/>
          <w:numId w:val="24"/>
        </w:numPr>
      </w:pPr>
      <w:r>
        <w:t xml:space="preserve">chapter </w:t>
      </w:r>
      <w:r>
        <w:sym w:font="Symbol" w:char="F0DE"/>
      </w:r>
      <w:r>
        <w:t xml:space="preserve"> Section</w:t>
      </w:r>
    </w:p>
    <w:p w14:paraId="170FEE83" w14:textId="77777777" w:rsidR="00C50AB1" w:rsidRDefault="00C50AB1">
      <w:pPr>
        <w:numPr>
          <w:ilvl w:val="1"/>
          <w:numId w:val="24"/>
        </w:numPr>
      </w:pPr>
      <w:r>
        <w:t xml:space="preserve">HtmlStandard </w:t>
      </w:r>
      <w:r>
        <w:sym w:font="Symbol" w:char="F0DE"/>
      </w:r>
      <w:r>
        <w:t xml:space="preserve"> Anchor</w:t>
      </w:r>
    </w:p>
    <w:p w14:paraId="593DE19E" w14:textId="77777777" w:rsidR="00C50AB1" w:rsidRDefault="00C50AB1">
      <w:pPr>
        <w:pStyle w:val="berschrift2"/>
      </w:pPr>
      <w:r>
        <w:fldChar w:fldCharType="begin"/>
      </w:r>
      <w:r>
        <w:instrText xml:space="preserve"> AUTONUMLGL </w:instrText>
      </w:r>
      <w:bookmarkStart w:id="18" w:name="_Toc75864070"/>
      <w:r>
        <w:fldChar w:fldCharType="end"/>
      </w:r>
      <w:r>
        <w:t xml:space="preserve"> Constraints</w:t>
      </w:r>
      <w:bookmarkEnd w:id="18"/>
    </w:p>
    <w:p w14:paraId="360555EC" w14:textId="77777777" w:rsidR="00C50AB1" w:rsidRDefault="00C50AB1">
      <w:r>
        <w:t>This database is defined to use referential integrity wherever it is feasible.</w:t>
      </w:r>
    </w:p>
    <w:p w14:paraId="05BE0B51" w14:textId="77777777" w:rsidR="00C50AB1" w:rsidRDefault="00C50AB1"/>
    <w:p w14:paraId="66C4C7F6" w14:textId="77777777" w:rsidR="00C50AB1" w:rsidRDefault="00C50AB1">
      <w:r>
        <w:t>The relation between event message types and messages requires a two-to-many relationship.  But this feature is not supported by a relational database.  Therefore, the referential integrity is defined among events and messages. The rest must be checked by additional queries. (compare with chapter 5)</w:t>
      </w:r>
    </w:p>
    <w:p w14:paraId="263828A5" w14:textId="77777777" w:rsidR="00C50AB1" w:rsidRDefault="00C50AB1">
      <w:pPr>
        <w:pStyle w:val="berschrift2"/>
      </w:pPr>
      <w:r>
        <w:fldChar w:fldCharType="begin"/>
      </w:r>
      <w:r>
        <w:instrText xml:space="preserve"> AUTONUMLGL </w:instrText>
      </w:r>
      <w:bookmarkStart w:id="19" w:name="_Toc75864071"/>
      <w:r>
        <w:fldChar w:fldCharType="end"/>
      </w:r>
      <w:r>
        <w:t xml:space="preserve"> History of the data contained in this database</w:t>
      </w:r>
      <w:bookmarkEnd w:id="19"/>
    </w:p>
    <w:p w14:paraId="537C1A95" w14:textId="77777777" w:rsidR="00C50AB1" w:rsidRDefault="00C50AB1">
      <w:r>
        <w:t>We started building up this database by using the data of version 2.1.  Adding the data of version 2.2 has been made apparent that the table for storing data elements has to be refined because of multiple usage.  This version was also the first one for which the data types was extended.</w:t>
      </w:r>
    </w:p>
    <w:p w14:paraId="5B149B65" w14:textId="77777777" w:rsidR="00C50AB1" w:rsidRDefault="00C50AB1">
      <w:r>
        <w:t>This version was also the first one for which the data structures in form of individual components has been filled. This was made possible by extracting the necessary information out of the documents by hand.</w:t>
      </w:r>
    </w:p>
    <w:p w14:paraId="409A66A8" w14:textId="77777777" w:rsidR="00C50AB1" w:rsidRDefault="00C50AB1">
      <w:r>
        <w:t xml:space="preserve">Version 2.3 was added out of the first draft.  The second draft </w:t>
      </w:r>
      <w:r>
        <w:noBreakHyphen/>
        <w:t xml:space="preserve"> it was a very simple access database </w:t>
      </w:r>
      <w:r>
        <w:noBreakHyphen/>
        <w:t xml:space="preserve"> has been used to correct the data already stored. The third draft and the final standard has been used to refine the data further.</w:t>
      </w:r>
    </w:p>
    <w:p w14:paraId="7E610342" w14:textId="77777777" w:rsidR="00C50AB1" w:rsidRDefault="00C50AB1">
      <w:r>
        <w:t>The data structures of version 2.2 was extended.</w:t>
      </w:r>
    </w:p>
    <w:p w14:paraId="6AC6FF13" w14:textId="77777777" w:rsidR="00C50AB1" w:rsidRDefault="00C50AB1">
      <w:r>
        <w:lastRenderedPageBreak/>
        <w:t>The data for version 2.3.1 came out of the final standard by the help of WinWord macros (see below). The data structures of version 2.3 are copied and adapted by hand.</w:t>
      </w:r>
    </w:p>
    <w:p w14:paraId="6F345EBB" w14:textId="77777777" w:rsidR="00C50AB1" w:rsidRDefault="00C50AB1">
      <w:r>
        <w:t>Version 2.4 has been extracted using tools and a lot of manual processing. Version 2.5 has been extracted by an enhanced toolset with more automatic procedures. Nevertheless, a lot of manual processing is still necessary.</w:t>
      </w:r>
    </w:p>
    <w:p w14:paraId="47231C40" w14:textId="77777777" w:rsidR="00C50AB1" w:rsidRDefault="00C50AB1">
      <w:pPr>
        <w:pStyle w:val="berschrift1"/>
      </w:pPr>
      <w:r>
        <w:lastRenderedPageBreak/>
        <w:fldChar w:fldCharType="begin"/>
      </w:r>
      <w:r>
        <w:instrText xml:space="preserve"> AUTONUMLGL </w:instrText>
      </w:r>
      <w:bookmarkStart w:id="20" w:name="_Toc75864072"/>
      <w:r>
        <w:fldChar w:fldCharType="end"/>
      </w:r>
      <w:r>
        <w:t xml:space="preserve"> Tables</w:t>
      </w:r>
      <w:bookmarkEnd w:id="20"/>
    </w:p>
    <w:p w14:paraId="28FFA7E1" w14:textId="77777777" w:rsidR="00C50AB1" w:rsidRDefault="00C50AB1">
      <w:r>
        <w:t>This chapter describes the database tables and its contents. Changes according to the last version of the database published are marked in red.</w:t>
      </w:r>
    </w:p>
    <w:p w14:paraId="72D83A67" w14:textId="77777777" w:rsidR="00C50AB1" w:rsidRDefault="00C50AB1"/>
    <w:p w14:paraId="6C456F2F" w14:textId="77777777" w:rsidR="00C50AB1" w:rsidRDefault="00C50AB1">
      <w:r>
        <w:t>All links i.e. relationship among tables requires referential integrity. Therefore, one can only add information which is consistent to all related information.</w:t>
      </w:r>
    </w:p>
    <w:p w14:paraId="3EC76253" w14:textId="77777777" w:rsidR="00C50AB1" w:rsidRDefault="00C50AB1"/>
    <w:p w14:paraId="0213D48F" w14:textId="77777777" w:rsidR="00C50AB1" w:rsidRDefault="00C50AB1">
      <w:r>
        <w:t>Only a few exceptions are made due to special functionality which cannot be reached by using referential integrity. These exceptions are listed below:</w:t>
      </w:r>
    </w:p>
    <w:p w14:paraId="4DCE3396" w14:textId="77777777" w:rsidR="00C50AB1" w:rsidRDefault="00C50AB1"/>
    <w:p w14:paraId="7A9DDFD3" w14:textId="77777777" w:rsidR="00C50AB1" w:rsidRDefault="00C50AB1">
      <w:r>
        <w:tab/>
        <w:t>HL7EventMessageTypes : HL7EventMessageTypeSegments</w:t>
      </w:r>
    </w:p>
    <w:p w14:paraId="15A0ACCC" w14:textId="77777777" w:rsidR="00C50AB1" w:rsidRDefault="00C50AB1"/>
    <w:p w14:paraId="5011CD6C" w14:textId="77777777" w:rsidR="00C50AB1" w:rsidRDefault="00C50AB1">
      <w:r>
        <w:t>These exceptions must be checked by the help of specialized queries:</w:t>
      </w:r>
    </w:p>
    <w:p w14:paraId="560294BB" w14:textId="77777777" w:rsidR="00C50AB1" w:rsidRDefault="00C50AB1"/>
    <w:p w14:paraId="3C10A45F" w14:textId="77777777" w:rsidR="00C50AB1" w:rsidRDefault="00C50AB1">
      <w:r>
        <w:tab/>
        <w:t>xInconsistency EventMessagetypen without EventMessagetypeSegments</w:t>
      </w:r>
    </w:p>
    <w:p w14:paraId="657EB391" w14:textId="77777777" w:rsidR="00C50AB1" w:rsidRDefault="00C50AB1">
      <w:r>
        <w:tab/>
        <w:t>xInconsistency EventMessagetypeSegments without EventMessagetypes</w:t>
      </w:r>
    </w:p>
    <w:p w14:paraId="48BBA076" w14:textId="77777777" w:rsidR="00C50AB1" w:rsidRDefault="00C50AB1"/>
    <w:p w14:paraId="6107A016" w14:textId="77777777" w:rsidR="00C50AB1" w:rsidRDefault="00C50AB1">
      <w:r>
        <w:t>The tables are sorted according to their contents. To add new information a special sequence of steps must be followed. They are described within chapter 4.</w:t>
      </w:r>
    </w:p>
    <w:p w14:paraId="7C95684B" w14:textId="77777777" w:rsidR="00C50AB1" w:rsidRDefault="00C50AB1">
      <w:pPr>
        <w:pStyle w:val="berschrift2"/>
      </w:pPr>
      <w:r>
        <w:fldChar w:fldCharType="begin"/>
      </w:r>
      <w:r>
        <w:instrText xml:space="preserve"> AUTONUMLGL </w:instrText>
      </w:r>
      <w:bookmarkStart w:id="21" w:name="_Toc75864073"/>
      <w:r>
        <w:fldChar w:fldCharType="end"/>
      </w:r>
      <w:r>
        <w:t xml:space="preserve"> Notation</w:t>
      </w:r>
      <w:bookmarkEnd w:id="21"/>
    </w:p>
    <w:p w14:paraId="0ACF1290" w14:textId="77777777" w:rsidR="00C50AB1" w:rsidRDefault="00C50AB1">
      <w:r>
        <w:t>The descriptions of the used tables is divided into several parts. It starts with a short description of the contents. Next comes a table describing the attributes. The primary key is marked in bold. Appendix A contains a list of additional keys and links to other tables.</w:t>
      </w:r>
    </w:p>
    <w:p w14:paraId="4507E7F8" w14:textId="77777777" w:rsidR="00C50AB1" w:rsidRDefault="00C50AB1"/>
    <w:p w14:paraId="5B5ADDC6" w14:textId="77777777" w:rsidR="00C50AB1" w:rsidRDefault="00C50AB1">
      <w:r>
        <w:t>The table names are kept in plural form in order to demonstrate that they contain a set of records. Whereas the attribute names are in singular form because they can only contain a single value.</w:t>
      </w:r>
    </w:p>
    <w:p w14:paraId="47FAD61D" w14:textId="77777777" w:rsidR="00C50AB1" w:rsidRDefault="00C50AB1">
      <w:r>
        <w:t xml:space="preserve">Some tables are used to store information describing a one to many relationship. In such a case both names are appended to each other </w:t>
      </w:r>
      <w:r>
        <w:noBreakHyphen/>
        <w:t xml:space="preserve"> the first (superior) one in singular, the second one in plural form.</w:t>
      </w:r>
    </w:p>
    <w:p w14:paraId="7CF4E090" w14:textId="77777777" w:rsidR="00C50AB1" w:rsidRDefault="00C50AB1">
      <w:pPr>
        <w:pStyle w:val="berschrift2"/>
      </w:pPr>
      <w:r>
        <w:fldChar w:fldCharType="begin"/>
      </w:r>
      <w:r>
        <w:instrText xml:space="preserve"> AUTONUMLGL </w:instrText>
      </w:r>
      <w:bookmarkStart w:id="22" w:name="_Toc75864074"/>
      <w:r>
        <w:fldChar w:fldCharType="end"/>
      </w:r>
      <w:r>
        <w:t xml:space="preserve"> Tables with </w:t>
      </w:r>
      <w:smartTag w:uri="urn:schemas-microsoft-com:office:smarttags" w:element="place">
        <w:r>
          <w:t>Superior</w:t>
        </w:r>
      </w:smartTag>
      <w:r>
        <w:t xml:space="preserve"> Information</w:t>
      </w:r>
      <w:bookmarkEnd w:id="22"/>
    </w:p>
    <w:p w14:paraId="5957DFD5" w14:textId="77777777" w:rsidR="00C50AB1" w:rsidRDefault="00C50AB1">
      <w:r>
        <w:t>These tables with superior information are related to most of the other tables. Therefore, describe them directly at the beginning but please keep in mind that they must be filled with information before any other table can be filled with data.</w:t>
      </w:r>
    </w:p>
    <w:p w14:paraId="1B32E165" w14:textId="77777777" w:rsidR="00C50AB1" w:rsidRDefault="00C50AB1">
      <w:pPr>
        <w:pStyle w:val="berschrift3"/>
      </w:pPr>
      <w:r>
        <w:fldChar w:fldCharType="begin"/>
      </w:r>
      <w:r>
        <w:instrText xml:space="preserve"> AUTONUMLGL </w:instrText>
      </w:r>
      <w:bookmarkStart w:id="23" w:name="_Toc75864075"/>
      <w:r>
        <w:fldChar w:fldCharType="end"/>
      </w:r>
      <w:r>
        <w:t xml:space="preserve"> Table HL7Versions</w:t>
      </w:r>
      <w:bookmarkEnd w:id="23"/>
    </w:p>
    <w:p w14:paraId="09FDB291" w14:textId="77777777" w:rsidR="00C50AB1" w:rsidRDefault="00C50AB1">
      <w:r>
        <w:t>This table defines the HL7 versions this database can contain.</w:t>
      </w:r>
    </w:p>
    <w:p w14:paraId="64B8141A" w14:textId="77777777" w:rsidR="00C50AB1" w:rsidRDefault="00C50AB1">
      <w:r>
        <w:t>This database is designed using the following structure:</w:t>
      </w:r>
    </w:p>
    <w:p w14:paraId="04E828D4" w14:textId="77777777" w:rsidR="00C50AB1" w:rsidRDefault="00C50AB1"/>
    <w:p w14:paraId="5972F866" w14:textId="77777777" w:rsidR="00C50AB1" w:rsidRDefault="00C50AB1">
      <w:pPr>
        <w:ind w:left="1418"/>
      </w:pPr>
      <w:r>
        <w:t>version -&gt; events</w:t>
      </w:r>
    </w:p>
    <w:p w14:paraId="2AB0416A" w14:textId="77777777" w:rsidR="00C50AB1" w:rsidRDefault="00C50AB1">
      <w:pPr>
        <w:ind w:left="1418" w:firstLine="850"/>
      </w:pPr>
      <w:r>
        <w:t>events -&gt; message types (sender + recipient) -&gt; segments</w:t>
      </w:r>
    </w:p>
    <w:p w14:paraId="46CA499D" w14:textId="77777777" w:rsidR="00C50AB1" w:rsidRDefault="00C50AB1">
      <w:pPr>
        <w:ind w:left="1418" w:firstLine="850"/>
      </w:pPr>
      <w:r>
        <w:t>events -&gt; queries -&gt; input + comments + RCP + display</w:t>
      </w:r>
    </w:p>
    <w:p w14:paraId="5976D829" w14:textId="77777777" w:rsidR="00C50AB1" w:rsidRDefault="00C50AB1">
      <w:pPr>
        <w:ind w:left="1418"/>
      </w:pPr>
      <w:r>
        <w:t>version -&gt; segments</w:t>
      </w:r>
    </w:p>
    <w:p w14:paraId="3F4F8BB7" w14:textId="77777777" w:rsidR="00C50AB1" w:rsidRDefault="00C50AB1">
      <w:pPr>
        <w:ind w:left="1418" w:firstLine="850"/>
      </w:pPr>
      <w:r>
        <w:t>segments -&gt; data elements</w:t>
      </w:r>
    </w:p>
    <w:p w14:paraId="69AFB7C1" w14:textId="77777777" w:rsidR="00C50AB1" w:rsidRDefault="00C50AB1">
      <w:pPr>
        <w:ind w:left="1418" w:firstLine="850"/>
      </w:pPr>
      <w:r>
        <w:t>segments -&gt; tables</w:t>
      </w:r>
    </w:p>
    <w:p w14:paraId="152963DF" w14:textId="77777777" w:rsidR="00C50AB1" w:rsidRDefault="00C50AB1">
      <w:pPr>
        <w:ind w:left="1418"/>
      </w:pPr>
      <w:r>
        <w:t xml:space="preserve">version -&gt; data elements </w:t>
      </w:r>
    </w:p>
    <w:p w14:paraId="6FE9260B" w14:textId="77777777" w:rsidR="00C50AB1" w:rsidRDefault="00C50AB1">
      <w:pPr>
        <w:ind w:left="1418" w:firstLine="850"/>
      </w:pPr>
      <w:r>
        <w:lastRenderedPageBreak/>
        <w:t>data elements -&gt; tables</w:t>
      </w:r>
    </w:p>
    <w:p w14:paraId="5E657180" w14:textId="77777777" w:rsidR="00C50AB1" w:rsidRDefault="00C50AB1">
      <w:pPr>
        <w:ind w:left="1418" w:firstLine="850"/>
      </w:pPr>
      <w:r>
        <w:t>data elements -&gt; data structures</w:t>
      </w:r>
    </w:p>
    <w:p w14:paraId="74C01EED" w14:textId="77777777" w:rsidR="00C50AB1" w:rsidRPr="00587377" w:rsidRDefault="00C50AB1">
      <w:pPr>
        <w:ind w:left="1418"/>
        <w:rPr>
          <w:lang w:val="fr-FR"/>
        </w:rPr>
      </w:pPr>
      <w:r w:rsidRPr="00587377">
        <w:rPr>
          <w:lang w:val="fr-FR"/>
        </w:rPr>
        <w:t>version -&gt; message types</w:t>
      </w:r>
    </w:p>
    <w:p w14:paraId="096F6BBA" w14:textId="77777777" w:rsidR="00C50AB1" w:rsidRPr="00587377" w:rsidRDefault="00C50AB1">
      <w:pPr>
        <w:ind w:left="1418"/>
        <w:rPr>
          <w:lang w:val="fr-FR"/>
        </w:rPr>
      </w:pPr>
      <w:r w:rsidRPr="00587377">
        <w:rPr>
          <w:lang w:val="fr-FR"/>
        </w:rPr>
        <w:t>version -&gt; message structures</w:t>
      </w:r>
    </w:p>
    <w:p w14:paraId="12847B57" w14:textId="77777777" w:rsidR="00C50AB1" w:rsidRDefault="00C50AB1">
      <w:pPr>
        <w:ind w:left="1418"/>
      </w:pPr>
      <w:r>
        <w:t>version -&gt; data structures</w:t>
      </w:r>
    </w:p>
    <w:p w14:paraId="7F7C77FE" w14:textId="77777777" w:rsidR="00C50AB1" w:rsidRDefault="00C50AB1">
      <w:pPr>
        <w:ind w:left="1418"/>
      </w:pPr>
      <w:r>
        <w:t>version -&gt; tables -&gt; table values</w:t>
      </w:r>
    </w:p>
    <w:p w14:paraId="65143EBC" w14:textId="77777777" w:rsidR="00C50AB1" w:rsidRDefault="00C50AB1">
      <w:pPr>
        <w:ind w:left="1418"/>
      </w:pPr>
      <w:r>
        <w:t>version -&gt; chapters -&gt; chapter headings + chapter sections</w:t>
      </w:r>
    </w:p>
    <w:p w14:paraId="54B7AF0D" w14:textId="77777777" w:rsidR="00C50AB1" w:rsidRDefault="00C50AB1">
      <w:pPr>
        <w:ind w:left="1418"/>
      </w:pPr>
      <w:r>
        <w:t>comments -&gt; any element</w:t>
      </w:r>
    </w:p>
    <w:p w14:paraId="25C3701F" w14:textId="77777777" w:rsidR="00C50AB1" w:rsidRDefault="00C50AB1"/>
    <w:p w14:paraId="55B12C67" w14:textId="77777777" w:rsidR="00C50AB1" w:rsidRDefault="00C50AB1">
      <w:r>
        <w:t>The structure of this database is designed to fit the needs of HL7 best. Furthermore I added a lot of attributes to store information about chapter/ pages and references into the original HL7 HTML document which itself is a collection of files not yet added to the database. If you are interested in these files too, please don't hesitate to send my an email.</w:t>
      </w:r>
    </w:p>
    <w:p w14:paraId="09014EC7"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992"/>
        <w:gridCol w:w="993"/>
        <w:gridCol w:w="2976"/>
      </w:tblGrid>
      <w:tr w:rsidR="00C50AB1" w14:paraId="29A1FF7D" w14:textId="77777777">
        <w:tc>
          <w:tcPr>
            <w:tcW w:w="2338" w:type="dxa"/>
            <w:shd w:val="pct20" w:color="auto" w:fill="auto"/>
          </w:tcPr>
          <w:p w14:paraId="1237D63A" w14:textId="77777777" w:rsidR="00C50AB1" w:rsidRDefault="00C50AB1">
            <w:r>
              <w:t>Attribute</w:t>
            </w:r>
          </w:p>
        </w:tc>
        <w:tc>
          <w:tcPr>
            <w:tcW w:w="993" w:type="dxa"/>
            <w:shd w:val="pct20" w:color="auto" w:fill="auto"/>
          </w:tcPr>
          <w:p w14:paraId="03222FD0" w14:textId="77777777" w:rsidR="00C50AB1" w:rsidRDefault="00C50AB1">
            <w:r>
              <w:t>Type</w:t>
            </w:r>
          </w:p>
        </w:tc>
        <w:tc>
          <w:tcPr>
            <w:tcW w:w="850" w:type="dxa"/>
            <w:shd w:val="pct20" w:color="auto" w:fill="auto"/>
          </w:tcPr>
          <w:p w14:paraId="5190EFA4" w14:textId="77777777" w:rsidR="00C50AB1" w:rsidRDefault="00C50AB1">
            <w:r>
              <w:t>Size</w:t>
            </w:r>
          </w:p>
        </w:tc>
        <w:tc>
          <w:tcPr>
            <w:tcW w:w="992" w:type="dxa"/>
            <w:shd w:val="pct20" w:color="auto" w:fill="auto"/>
          </w:tcPr>
          <w:p w14:paraId="40463F72" w14:textId="77777777" w:rsidR="00C50AB1" w:rsidRDefault="00C50AB1">
            <w:r>
              <w:t>Default</w:t>
            </w:r>
          </w:p>
        </w:tc>
        <w:tc>
          <w:tcPr>
            <w:tcW w:w="993" w:type="dxa"/>
            <w:shd w:val="pct20" w:color="auto" w:fill="auto"/>
          </w:tcPr>
          <w:p w14:paraId="61FCD33A" w14:textId="77777777" w:rsidR="00C50AB1" w:rsidRDefault="00C50AB1">
            <w:r>
              <w:t>Database</w:t>
            </w:r>
          </w:p>
        </w:tc>
        <w:tc>
          <w:tcPr>
            <w:tcW w:w="2976" w:type="dxa"/>
            <w:shd w:val="pct20" w:color="auto" w:fill="auto"/>
          </w:tcPr>
          <w:p w14:paraId="3B40379B" w14:textId="77777777" w:rsidR="00C50AB1" w:rsidRDefault="00C50AB1">
            <w:r>
              <w:t>Description</w:t>
            </w:r>
          </w:p>
        </w:tc>
      </w:tr>
      <w:tr w:rsidR="00C50AB1" w14:paraId="281ED878" w14:textId="77777777">
        <w:tc>
          <w:tcPr>
            <w:tcW w:w="2338" w:type="dxa"/>
          </w:tcPr>
          <w:p w14:paraId="46D33181" w14:textId="77777777" w:rsidR="00C50AB1" w:rsidRDefault="00C50AB1">
            <w:r>
              <w:rPr>
                <w:b/>
              </w:rPr>
              <w:t>version_id</w:t>
            </w:r>
          </w:p>
        </w:tc>
        <w:tc>
          <w:tcPr>
            <w:tcW w:w="993" w:type="dxa"/>
          </w:tcPr>
          <w:p w14:paraId="2F1F0C90" w14:textId="77777777" w:rsidR="00C50AB1" w:rsidRDefault="00C50AB1">
            <w:r>
              <w:t>Long</w:t>
            </w:r>
          </w:p>
        </w:tc>
        <w:tc>
          <w:tcPr>
            <w:tcW w:w="850" w:type="dxa"/>
          </w:tcPr>
          <w:p w14:paraId="5531BCF7" w14:textId="77777777" w:rsidR="00C50AB1" w:rsidRDefault="00C50AB1"/>
        </w:tc>
        <w:tc>
          <w:tcPr>
            <w:tcW w:w="992" w:type="dxa"/>
          </w:tcPr>
          <w:p w14:paraId="702B2299" w14:textId="77777777" w:rsidR="00C50AB1" w:rsidRDefault="00C50AB1"/>
        </w:tc>
        <w:tc>
          <w:tcPr>
            <w:tcW w:w="993" w:type="dxa"/>
          </w:tcPr>
          <w:p w14:paraId="41DB43BD" w14:textId="77777777" w:rsidR="00C50AB1" w:rsidRDefault="00C50AB1">
            <w:r>
              <w:t>HL7_52</w:t>
            </w:r>
          </w:p>
        </w:tc>
        <w:tc>
          <w:tcPr>
            <w:tcW w:w="2976" w:type="dxa"/>
          </w:tcPr>
          <w:p w14:paraId="13C282C1" w14:textId="77777777" w:rsidR="00C50AB1" w:rsidRDefault="00C50AB1">
            <w:r>
              <w:t>Version ID</w:t>
            </w:r>
          </w:p>
        </w:tc>
      </w:tr>
      <w:tr w:rsidR="00C50AB1" w14:paraId="2FC5380A" w14:textId="77777777">
        <w:tc>
          <w:tcPr>
            <w:tcW w:w="2338" w:type="dxa"/>
          </w:tcPr>
          <w:p w14:paraId="42632978" w14:textId="77777777" w:rsidR="00C50AB1" w:rsidRDefault="00C50AB1">
            <w:pPr>
              <w:rPr>
                <w:bCs/>
              </w:rPr>
            </w:pPr>
            <w:r>
              <w:rPr>
                <w:bCs/>
              </w:rPr>
              <w:t>hl7_version</w:t>
            </w:r>
          </w:p>
        </w:tc>
        <w:tc>
          <w:tcPr>
            <w:tcW w:w="993" w:type="dxa"/>
          </w:tcPr>
          <w:p w14:paraId="713AAB12" w14:textId="77777777" w:rsidR="00C50AB1" w:rsidRDefault="00C50AB1">
            <w:r>
              <w:t>Text</w:t>
            </w:r>
          </w:p>
        </w:tc>
        <w:tc>
          <w:tcPr>
            <w:tcW w:w="850" w:type="dxa"/>
          </w:tcPr>
          <w:p w14:paraId="72C1C081" w14:textId="77777777" w:rsidR="00C50AB1" w:rsidRDefault="00C50AB1">
            <w:r>
              <w:t>8</w:t>
            </w:r>
          </w:p>
        </w:tc>
        <w:tc>
          <w:tcPr>
            <w:tcW w:w="992" w:type="dxa"/>
          </w:tcPr>
          <w:p w14:paraId="0E031585" w14:textId="77777777" w:rsidR="00C50AB1" w:rsidRDefault="00C50AB1"/>
        </w:tc>
        <w:tc>
          <w:tcPr>
            <w:tcW w:w="993" w:type="dxa"/>
          </w:tcPr>
          <w:p w14:paraId="275D3E26" w14:textId="77777777" w:rsidR="00C50AB1" w:rsidRDefault="00C50AB1">
            <w:r>
              <w:t>HL7_36</w:t>
            </w:r>
          </w:p>
        </w:tc>
        <w:tc>
          <w:tcPr>
            <w:tcW w:w="2976" w:type="dxa"/>
          </w:tcPr>
          <w:p w14:paraId="3F25FF70" w14:textId="77777777" w:rsidR="00C50AB1" w:rsidRDefault="00C50AB1">
            <w:r>
              <w:t>official HL7 version number</w:t>
            </w:r>
          </w:p>
        </w:tc>
      </w:tr>
      <w:tr w:rsidR="00C50AB1" w14:paraId="4113B410" w14:textId="77777777">
        <w:tc>
          <w:tcPr>
            <w:tcW w:w="2338" w:type="dxa"/>
          </w:tcPr>
          <w:p w14:paraId="3C03B4FE" w14:textId="77777777" w:rsidR="00C50AB1" w:rsidRDefault="00C50AB1">
            <w:r>
              <w:t>Description</w:t>
            </w:r>
          </w:p>
        </w:tc>
        <w:tc>
          <w:tcPr>
            <w:tcW w:w="993" w:type="dxa"/>
          </w:tcPr>
          <w:p w14:paraId="75435A8C" w14:textId="77777777" w:rsidR="00C50AB1" w:rsidRDefault="00C50AB1">
            <w:r>
              <w:t>Text</w:t>
            </w:r>
          </w:p>
        </w:tc>
        <w:tc>
          <w:tcPr>
            <w:tcW w:w="850" w:type="dxa"/>
          </w:tcPr>
          <w:p w14:paraId="33F5AABD" w14:textId="77777777" w:rsidR="00C50AB1" w:rsidRDefault="00C50AB1">
            <w:r>
              <w:t>80</w:t>
            </w:r>
          </w:p>
        </w:tc>
        <w:tc>
          <w:tcPr>
            <w:tcW w:w="992" w:type="dxa"/>
          </w:tcPr>
          <w:p w14:paraId="72A3F47E" w14:textId="77777777" w:rsidR="00C50AB1" w:rsidRDefault="00C50AB1"/>
        </w:tc>
        <w:tc>
          <w:tcPr>
            <w:tcW w:w="993" w:type="dxa"/>
          </w:tcPr>
          <w:p w14:paraId="16E76BD4" w14:textId="77777777" w:rsidR="00C50AB1" w:rsidRDefault="00C50AB1">
            <w:r>
              <w:t>HL7_36</w:t>
            </w:r>
          </w:p>
        </w:tc>
        <w:tc>
          <w:tcPr>
            <w:tcW w:w="2976" w:type="dxa"/>
          </w:tcPr>
          <w:p w14:paraId="472066C7" w14:textId="77777777" w:rsidR="00C50AB1" w:rsidRDefault="00C50AB1">
            <w:r>
              <w:t>Short description of this HL7 version</w:t>
            </w:r>
          </w:p>
        </w:tc>
      </w:tr>
      <w:tr w:rsidR="00C50AB1" w14:paraId="66960D34" w14:textId="77777777">
        <w:tc>
          <w:tcPr>
            <w:tcW w:w="2338" w:type="dxa"/>
          </w:tcPr>
          <w:p w14:paraId="2BEFA680" w14:textId="77777777" w:rsidR="00C50AB1" w:rsidRDefault="00C50AB1">
            <w:r>
              <w:t>status</w:t>
            </w:r>
          </w:p>
        </w:tc>
        <w:tc>
          <w:tcPr>
            <w:tcW w:w="993" w:type="dxa"/>
          </w:tcPr>
          <w:p w14:paraId="23D34A6D" w14:textId="77777777" w:rsidR="00C50AB1" w:rsidRDefault="00C50AB1">
            <w:r>
              <w:t>Text</w:t>
            </w:r>
          </w:p>
        </w:tc>
        <w:tc>
          <w:tcPr>
            <w:tcW w:w="850" w:type="dxa"/>
          </w:tcPr>
          <w:p w14:paraId="7BDB0DD6" w14:textId="77777777" w:rsidR="00C50AB1" w:rsidRDefault="00C50AB1">
            <w:r>
              <w:t>50</w:t>
            </w:r>
          </w:p>
        </w:tc>
        <w:tc>
          <w:tcPr>
            <w:tcW w:w="992" w:type="dxa"/>
          </w:tcPr>
          <w:p w14:paraId="1DAECD92" w14:textId="77777777" w:rsidR="00C50AB1" w:rsidRDefault="00C50AB1"/>
        </w:tc>
        <w:tc>
          <w:tcPr>
            <w:tcW w:w="993" w:type="dxa"/>
          </w:tcPr>
          <w:p w14:paraId="56111335" w14:textId="77777777" w:rsidR="00C50AB1" w:rsidRDefault="00C50AB1">
            <w:r>
              <w:t>HL7_52</w:t>
            </w:r>
          </w:p>
        </w:tc>
        <w:tc>
          <w:tcPr>
            <w:tcW w:w="2976" w:type="dxa"/>
          </w:tcPr>
          <w:p w14:paraId="681AC8CB" w14:textId="77777777" w:rsidR="00C50AB1" w:rsidRDefault="00C50AB1"/>
        </w:tc>
      </w:tr>
      <w:tr w:rsidR="00C50AB1" w14:paraId="15650243" w14:textId="77777777">
        <w:tc>
          <w:tcPr>
            <w:tcW w:w="2338" w:type="dxa"/>
          </w:tcPr>
          <w:p w14:paraId="25856E97" w14:textId="77777777" w:rsidR="00C50AB1" w:rsidRDefault="00C50AB1">
            <w:r>
              <w:t>date_release</w:t>
            </w:r>
          </w:p>
        </w:tc>
        <w:tc>
          <w:tcPr>
            <w:tcW w:w="993" w:type="dxa"/>
          </w:tcPr>
          <w:p w14:paraId="0AF06383" w14:textId="77777777" w:rsidR="00C50AB1" w:rsidRDefault="00C50AB1">
            <w:r>
              <w:t>Time</w:t>
            </w:r>
          </w:p>
        </w:tc>
        <w:tc>
          <w:tcPr>
            <w:tcW w:w="850" w:type="dxa"/>
          </w:tcPr>
          <w:p w14:paraId="43264519" w14:textId="77777777" w:rsidR="00C50AB1" w:rsidRDefault="00C50AB1">
            <w:r>
              <w:t>8</w:t>
            </w:r>
          </w:p>
        </w:tc>
        <w:tc>
          <w:tcPr>
            <w:tcW w:w="992" w:type="dxa"/>
          </w:tcPr>
          <w:p w14:paraId="2E35A5E0" w14:textId="77777777" w:rsidR="00C50AB1" w:rsidRDefault="00C50AB1"/>
        </w:tc>
        <w:tc>
          <w:tcPr>
            <w:tcW w:w="993" w:type="dxa"/>
          </w:tcPr>
          <w:p w14:paraId="5B295B63" w14:textId="77777777" w:rsidR="00C50AB1" w:rsidRDefault="00C50AB1">
            <w:r>
              <w:t>HL7_36</w:t>
            </w:r>
          </w:p>
        </w:tc>
        <w:tc>
          <w:tcPr>
            <w:tcW w:w="2976" w:type="dxa"/>
          </w:tcPr>
          <w:p w14:paraId="5CA3DD13" w14:textId="77777777" w:rsidR="00C50AB1" w:rsidRDefault="00C50AB1">
            <w:r>
              <w:t>Date of releasing this version</w:t>
            </w:r>
          </w:p>
        </w:tc>
      </w:tr>
      <w:tr w:rsidR="00C50AB1" w14:paraId="143C3A4E" w14:textId="77777777">
        <w:tc>
          <w:tcPr>
            <w:tcW w:w="2338" w:type="dxa"/>
          </w:tcPr>
          <w:p w14:paraId="5F148E71" w14:textId="77777777" w:rsidR="00C50AB1" w:rsidRDefault="00C50AB1">
            <w:r>
              <w:t>HtmlPath</w:t>
            </w:r>
          </w:p>
        </w:tc>
        <w:tc>
          <w:tcPr>
            <w:tcW w:w="993" w:type="dxa"/>
          </w:tcPr>
          <w:p w14:paraId="32A9778B" w14:textId="77777777" w:rsidR="00C50AB1" w:rsidRDefault="00C50AB1">
            <w:r>
              <w:t>Text</w:t>
            </w:r>
          </w:p>
        </w:tc>
        <w:tc>
          <w:tcPr>
            <w:tcW w:w="850" w:type="dxa"/>
          </w:tcPr>
          <w:p w14:paraId="2A5BD7F4" w14:textId="77777777" w:rsidR="00C50AB1" w:rsidRDefault="00C50AB1">
            <w:r>
              <w:t>50</w:t>
            </w:r>
          </w:p>
        </w:tc>
        <w:tc>
          <w:tcPr>
            <w:tcW w:w="992" w:type="dxa"/>
          </w:tcPr>
          <w:p w14:paraId="207877EB" w14:textId="77777777" w:rsidR="00C50AB1" w:rsidRDefault="00C50AB1"/>
        </w:tc>
        <w:tc>
          <w:tcPr>
            <w:tcW w:w="993" w:type="dxa"/>
          </w:tcPr>
          <w:p w14:paraId="489D48C3" w14:textId="77777777" w:rsidR="00C50AB1" w:rsidRDefault="00C50AB1">
            <w:r>
              <w:t>HL7_36</w:t>
            </w:r>
          </w:p>
        </w:tc>
        <w:tc>
          <w:tcPr>
            <w:tcW w:w="2976" w:type="dxa"/>
          </w:tcPr>
          <w:p w14:paraId="54FD4B3D" w14:textId="77777777" w:rsidR="00C50AB1" w:rsidRDefault="00C50AB1">
            <w:r>
              <w:t>Path to HL7 standard documents within the file system. This pathname is used as a prefix for HtmlStandard to compute the links from the computed HTML files to the standard HTML files.</w:t>
            </w:r>
          </w:p>
        </w:tc>
      </w:tr>
      <w:tr w:rsidR="00C50AB1" w14:paraId="4354D0B4" w14:textId="77777777">
        <w:tc>
          <w:tcPr>
            <w:tcW w:w="2338" w:type="dxa"/>
          </w:tcPr>
          <w:p w14:paraId="65957F53" w14:textId="77777777" w:rsidR="00C50AB1" w:rsidRDefault="00C50AB1">
            <w:r>
              <w:t>HtmlFile</w:t>
            </w:r>
          </w:p>
        </w:tc>
        <w:tc>
          <w:tcPr>
            <w:tcW w:w="993" w:type="dxa"/>
          </w:tcPr>
          <w:p w14:paraId="33428DD0" w14:textId="77777777" w:rsidR="00C50AB1" w:rsidRDefault="00C50AB1">
            <w:r>
              <w:t>Text</w:t>
            </w:r>
          </w:p>
        </w:tc>
        <w:tc>
          <w:tcPr>
            <w:tcW w:w="850" w:type="dxa"/>
          </w:tcPr>
          <w:p w14:paraId="1B47254E" w14:textId="77777777" w:rsidR="00C50AB1" w:rsidRDefault="00C50AB1">
            <w:r>
              <w:t>50</w:t>
            </w:r>
          </w:p>
        </w:tc>
        <w:tc>
          <w:tcPr>
            <w:tcW w:w="992" w:type="dxa"/>
          </w:tcPr>
          <w:p w14:paraId="136ED26B" w14:textId="77777777" w:rsidR="00C50AB1" w:rsidRDefault="00C50AB1"/>
        </w:tc>
        <w:tc>
          <w:tcPr>
            <w:tcW w:w="993" w:type="dxa"/>
          </w:tcPr>
          <w:p w14:paraId="1D8B0560" w14:textId="77777777" w:rsidR="00C50AB1" w:rsidRDefault="00C50AB1">
            <w:r>
              <w:t>HL7_36</w:t>
            </w:r>
          </w:p>
        </w:tc>
        <w:tc>
          <w:tcPr>
            <w:tcW w:w="2976" w:type="dxa"/>
          </w:tcPr>
          <w:p w14:paraId="7959F7AF" w14:textId="77777777" w:rsidR="00C50AB1" w:rsidRDefault="00C50AB1">
            <w:r>
              <w:t>index Filename of HL7 standard document</w:t>
            </w:r>
          </w:p>
          <w:p w14:paraId="0B7FDD2D" w14:textId="77777777" w:rsidR="00C50AB1" w:rsidRDefault="00C50AB1">
            <w:r>
              <w:t>This file is built up by hand out of the converted HL7 HTML files. Therefor one has to combine all links into one file. These links are automatically prepended to HTML files.</w:t>
            </w:r>
          </w:p>
        </w:tc>
      </w:tr>
      <w:tr w:rsidR="00C50AB1" w14:paraId="46324527" w14:textId="77777777">
        <w:tc>
          <w:tcPr>
            <w:tcW w:w="2338" w:type="dxa"/>
          </w:tcPr>
          <w:p w14:paraId="27D75C90" w14:textId="77777777" w:rsidR="00C50AB1" w:rsidRDefault="00C50AB1">
            <w:r>
              <w:t>filename_prefix</w:t>
            </w:r>
          </w:p>
        </w:tc>
        <w:tc>
          <w:tcPr>
            <w:tcW w:w="993" w:type="dxa"/>
          </w:tcPr>
          <w:p w14:paraId="0C06CB9E" w14:textId="77777777" w:rsidR="00C50AB1" w:rsidRDefault="00C50AB1">
            <w:r>
              <w:t>Text</w:t>
            </w:r>
          </w:p>
        </w:tc>
        <w:tc>
          <w:tcPr>
            <w:tcW w:w="850" w:type="dxa"/>
          </w:tcPr>
          <w:p w14:paraId="7BBE34ED" w14:textId="77777777" w:rsidR="00C50AB1" w:rsidRDefault="00C50AB1">
            <w:r>
              <w:t>10</w:t>
            </w:r>
          </w:p>
        </w:tc>
        <w:tc>
          <w:tcPr>
            <w:tcW w:w="992" w:type="dxa"/>
          </w:tcPr>
          <w:p w14:paraId="4B0161B5" w14:textId="77777777" w:rsidR="00C50AB1" w:rsidRDefault="00C50AB1"/>
        </w:tc>
        <w:tc>
          <w:tcPr>
            <w:tcW w:w="993" w:type="dxa"/>
          </w:tcPr>
          <w:p w14:paraId="0F0E2F1A" w14:textId="77777777" w:rsidR="00C50AB1" w:rsidRDefault="00C50AB1">
            <w:r>
              <w:t>HL7_53</w:t>
            </w:r>
          </w:p>
        </w:tc>
        <w:tc>
          <w:tcPr>
            <w:tcW w:w="2976" w:type="dxa"/>
          </w:tcPr>
          <w:p w14:paraId="2E31C3D3" w14:textId="77777777" w:rsidR="00C50AB1" w:rsidRDefault="00C50AB1">
            <w:r>
              <w:t>Prefix to be used for this version for generating filenames</w:t>
            </w:r>
          </w:p>
        </w:tc>
      </w:tr>
      <w:tr w:rsidR="00C50AB1" w14:paraId="1FBDFDC3" w14:textId="77777777">
        <w:tc>
          <w:tcPr>
            <w:tcW w:w="2338" w:type="dxa"/>
          </w:tcPr>
          <w:p w14:paraId="1193B84C" w14:textId="77777777" w:rsidR="00C50AB1" w:rsidRDefault="00C50AB1">
            <w:r>
              <w:t>previous_version</w:t>
            </w:r>
          </w:p>
        </w:tc>
        <w:tc>
          <w:tcPr>
            <w:tcW w:w="993" w:type="dxa"/>
          </w:tcPr>
          <w:p w14:paraId="6B11E7E4" w14:textId="77777777" w:rsidR="00C50AB1" w:rsidRDefault="00C50AB1">
            <w:r>
              <w:t>long integer</w:t>
            </w:r>
          </w:p>
        </w:tc>
        <w:tc>
          <w:tcPr>
            <w:tcW w:w="850" w:type="dxa"/>
          </w:tcPr>
          <w:p w14:paraId="28F9FD15" w14:textId="77777777" w:rsidR="00C50AB1" w:rsidRDefault="00C50AB1"/>
        </w:tc>
        <w:tc>
          <w:tcPr>
            <w:tcW w:w="992" w:type="dxa"/>
          </w:tcPr>
          <w:p w14:paraId="196ECDCC" w14:textId="77777777" w:rsidR="00C50AB1" w:rsidRDefault="00C50AB1"/>
        </w:tc>
        <w:tc>
          <w:tcPr>
            <w:tcW w:w="993" w:type="dxa"/>
          </w:tcPr>
          <w:p w14:paraId="4AD9C34E" w14:textId="77777777" w:rsidR="00C50AB1" w:rsidRDefault="00C50AB1">
            <w:r>
              <w:t>HL7_53</w:t>
            </w:r>
          </w:p>
        </w:tc>
        <w:tc>
          <w:tcPr>
            <w:tcW w:w="2976" w:type="dxa"/>
          </w:tcPr>
          <w:p w14:paraId="1F266A05" w14:textId="77777777" w:rsidR="00C50AB1" w:rsidRDefault="00C50AB1">
            <w:r>
              <w:t>What is the previous version to compare with?</w:t>
            </w:r>
          </w:p>
        </w:tc>
      </w:tr>
      <w:tr w:rsidR="00C50AB1" w14:paraId="61153E3D" w14:textId="77777777">
        <w:tc>
          <w:tcPr>
            <w:tcW w:w="2338" w:type="dxa"/>
          </w:tcPr>
          <w:p w14:paraId="56BCE14E" w14:textId="77777777" w:rsidR="00C50AB1" w:rsidRDefault="00C50AB1">
            <w:pPr>
              <w:pStyle w:val="Kopfzeile"/>
              <w:pBdr>
                <w:bottom w:val="none" w:sz="0" w:space="0" w:color="auto"/>
              </w:pBdr>
              <w:tabs>
                <w:tab w:val="clear" w:pos="4536"/>
                <w:tab w:val="clear" w:pos="9072"/>
              </w:tabs>
            </w:pPr>
            <w:r>
              <w:t>sort</w:t>
            </w:r>
          </w:p>
        </w:tc>
        <w:tc>
          <w:tcPr>
            <w:tcW w:w="993" w:type="dxa"/>
          </w:tcPr>
          <w:p w14:paraId="271C4168" w14:textId="77777777" w:rsidR="00C50AB1" w:rsidRDefault="00C50AB1">
            <w:r>
              <w:t>long integer</w:t>
            </w:r>
          </w:p>
        </w:tc>
        <w:tc>
          <w:tcPr>
            <w:tcW w:w="850" w:type="dxa"/>
          </w:tcPr>
          <w:p w14:paraId="020604FB" w14:textId="77777777" w:rsidR="00C50AB1" w:rsidRDefault="00C50AB1"/>
        </w:tc>
        <w:tc>
          <w:tcPr>
            <w:tcW w:w="992" w:type="dxa"/>
          </w:tcPr>
          <w:p w14:paraId="3BF9CEA0" w14:textId="77777777" w:rsidR="00C50AB1" w:rsidRDefault="00C50AB1"/>
        </w:tc>
        <w:tc>
          <w:tcPr>
            <w:tcW w:w="993" w:type="dxa"/>
          </w:tcPr>
          <w:p w14:paraId="7978A7DD" w14:textId="77777777" w:rsidR="00C50AB1" w:rsidRDefault="00C50AB1">
            <w:r>
              <w:t>HL7_60</w:t>
            </w:r>
          </w:p>
        </w:tc>
        <w:tc>
          <w:tcPr>
            <w:tcW w:w="2976" w:type="dxa"/>
          </w:tcPr>
          <w:p w14:paraId="24CCD507" w14:textId="77777777" w:rsidR="00C50AB1" w:rsidRDefault="00C50AB1">
            <w:r>
              <w:t>in which order to sort the versions</w:t>
            </w:r>
          </w:p>
        </w:tc>
      </w:tr>
      <w:tr w:rsidR="00C50AB1" w14:paraId="7F3DDDD3" w14:textId="77777777">
        <w:tc>
          <w:tcPr>
            <w:tcW w:w="2338" w:type="dxa"/>
          </w:tcPr>
          <w:p w14:paraId="07019C0E" w14:textId="77777777" w:rsidR="00C50AB1" w:rsidRDefault="00C50AB1">
            <w:r>
              <w:t>HtmlGeneration</w:t>
            </w:r>
          </w:p>
        </w:tc>
        <w:tc>
          <w:tcPr>
            <w:tcW w:w="993" w:type="dxa"/>
          </w:tcPr>
          <w:p w14:paraId="63CC7C28" w14:textId="77777777" w:rsidR="00C50AB1" w:rsidRDefault="00C50AB1">
            <w:r>
              <w:t>yes/no</w:t>
            </w:r>
          </w:p>
        </w:tc>
        <w:tc>
          <w:tcPr>
            <w:tcW w:w="850" w:type="dxa"/>
          </w:tcPr>
          <w:p w14:paraId="36C3F7C7" w14:textId="77777777" w:rsidR="00C50AB1" w:rsidRDefault="00C50AB1"/>
        </w:tc>
        <w:tc>
          <w:tcPr>
            <w:tcW w:w="992" w:type="dxa"/>
          </w:tcPr>
          <w:p w14:paraId="170560B1" w14:textId="77777777" w:rsidR="00C50AB1" w:rsidRDefault="00C50AB1"/>
        </w:tc>
        <w:tc>
          <w:tcPr>
            <w:tcW w:w="993" w:type="dxa"/>
          </w:tcPr>
          <w:p w14:paraId="445B2025" w14:textId="77777777" w:rsidR="00C50AB1" w:rsidRDefault="00C50AB1">
            <w:r>
              <w:t>HL7_60</w:t>
            </w:r>
          </w:p>
        </w:tc>
        <w:tc>
          <w:tcPr>
            <w:tcW w:w="2976" w:type="dxa"/>
          </w:tcPr>
          <w:p w14:paraId="76ED0DF8" w14:textId="77777777" w:rsidR="00C50AB1" w:rsidRDefault="00C50AB1">
            <w:r>
              <w:t>is this version to be considered when generating the HTML files?</w:t>
            </w:r>
          </w:p>
        </w:tc>
      </w:tr>
      <w:tr w:rsidR="00C50AB1" w14:paraId="7A86245B" w14:textId="77777777">
        <w:tc>
          <w:tcPr>
            <w:tcW w:w="2338" w:type="dxa"/>
          </w:tcPr>
          <w:p w14:paraId="0373D5E0" w14:textId="77777777" w:rsidR="00C50AB1" w:rsidRDefault="00C50AB1">
            <w:r>
              <w:t>display</w:t>
            </w:r>
          </w:p>
        </w:tc>
        <w:tc>
          <w:tcPr>
            <w:tcW w:w="993" w:type="dxa"/>
          </w:tcPr>
          <w:p w14:paraId="0DE0AD59" w14:textId="77777777" w:rsidR="00C50AB1" w:rsidRDefault="00C50AB1">
            <w:r>
              <w:t>yes/no</w:t>
            </w:r>
          </w:p>
        </w:tc>
        <w:tc>
          <w:tcPr>
            <w:tcW w:w="850" w:type="dxa"/>
          </w:tcPr>
          <w:p w14:paraId="7F66E0EE" w14:textId="77777777" w:rsidR="00C50AB1" w:rsidRDefault="00C50AB1"/>
        </w:tc>
        <w:tc>
          <w:tcPr>
            <w:tcW w:w="992" w:type="dxa"/>
          </w:tcPr>
          <w:p w14:paraId="28D0141B" w14:textId="77777777" w:rsidR="00C50AB1" w:rsidRDefault="00C50AB1"/>
        </w:tc>
        <w:tc>
          <w:tcPr>
            <w:tcW w:w="993" w:type="dxa"/>
          </w:tcPr>
          <w:p w14:paraId="51A01D35" w14:textId="77777777" w:rsidR="00C50AB1" w:rsidRDefault="00C50AB1">
            <w:r>
              <w:t>HL7_60</w:t>
            </w:r>
          </w:p>
        </w:tc>
        <w:tc>
          <w:tcPr>
            <w:tcW w:w="2976" w:type="dxa"/>
          </w:tcPr>
          <w:p w14:paraId="068D6C73" w14:textId="77777777" w:rsidR="00C50AB1" w:rsidRDefault="00C50AB1">
            <w:r>
              <w:t>list this version in the main form</w:t>
            </w:r>
          </w:p>
        </w:tc>
      </w:tr>
      <w:tr w:rsidR="000278A4" w14:paraId="0833B222" w14:textId="77777777">
        <w:tc>
          <w:tcPr>
            <w:tcW w:w="2338" w:type="dxa"/>
          </w:tcPr>
          <w:p w14:paraId="072DBA30" w14:textId="77777777" w:rsidR="000278A4" w:rsidRPr="00ED7AFB" w:rsidRDefault="000278A4">
            <w:r w:rsidRPr="00ED7AFB">
              <w:t>Base_standard</w:t>
            </w:r>
          </w:p>
        </w:tc>
        <w:tc>
          <w:tcPr>
            <w:tcW w:w="993" w:type="dxa"/>
          </w:tcPr>
          <w:p w14:paraId="004C721F" w14:textId="77777777" w:rsidR="000278A4" w:rsidRPr="00ED7AFB" w:rsidRDefault="0055324F">
            <w:r w:rsidRPr="00ED7AFB">
              <w:t xml:space="preserve">Long </w:t>
            </w:r>
            <w:r w:rsidRPr="00ED7AFB">
              <w:lastRenderedPageBreak/>
              <w:t>integer</w:t>
            </w:r>
          </w:p>
        </w:tc>
        <w:tc>
          <w:tcPr>
            <w:tcW w:w="850" w:type="dxa"/>
          </w:tcPr>
          <w:p w14:paraId="0FC2C8F6" w14:textId="77777777" w:rsidR="000278A4" w:rsidRDefault="000278A4"/>
        </w:tc>
        <w:tc>
          <w:tcPr>
            <w:tcW w:w="992" w:type="dxa"/>
          </w:tcPr>
          <w:p w14:paraId="3EA4339A" w14:textId="77777777" w:rsidR="000278A4" w:rsidRDefault="000278A4"/>
        </w:tc>
        <w:tc>
          <w:tcPr>
            <w:tcW w:w="993" w:type="dxa"/>
          </w:tcPr>
          <w:p w14:paraId="3C5C5F90" w14:textId="77777777" w:rsidR="000278A4" w:rsidRDefault="000278A4">
            <w:r>
              <w:t>HL7_68</w:t>
            </w:r>
          </w:p>
        </w:tc>
        <w:tc>
          <w:tcPr>
            <w:tcW w:w="2976" w:type="dxa"/>
          </w:tcPr>
          <w:p w14:paraId="3ECAE158" w14:textId="77777777" w:rsidR="000278A4" w:rsidRDefault="0055324F">
            <w:r>
              <w:t xml:space="preserve">References the base standard; </w:t>
            </w:r>
            <w:r>
              <w:lastRenderedPageBreak/>
              <w:t>0 if it is a base standard issued by HQ</w:t>
            </w:r>
          </w:p>
        </w:tc>
      </w:tr>
      <w:tr w:rsidR="00C50AB1" w14:paraId="10695881" w14:textId="77777777">
        <w:tc>
          <w:tcPr>
            <w:tcW w:w="2338" w:type="dxa"/>
          </w:tcPr>
          <w:p w14:paraId="42456891" w14:textId="77777777" w:rsidR="00C50AB1" w:rsidRPr="000278A4" w:rsidRDefault="00C50AB1">
            <w:pPr>
              <w:rPr>
                <w:lang w:val="de-DE"/>
              </w:rPr>
            </w:pPr>
            <w:r w:rsidRPr="000278A4">
              <w:rPr>
                <w:lang w:val="de-DE"/>
              </w:rPr>
              <w:lastRenderedPageBreak/>
              <w:t>XML_schema_path</w:t>
            </w:r>
          </w:p>
        </w:tc>
        <w:tc>
          <w:tcPr>
            <w:tcW w:w="993" w:type="dxa"/>
          </w:tcPr>
          <w:p w14:paraId="7BC94E93" w14:textId="77777777" w:rsidR="00C50AB1" w:rsidRDefault="00C50AB1">
            <w:r>
              <w:t>Text</w:t>
            </w:r>
          </w:p>
        </w:tc>
        <w:tc>
          <w:tcPr>
            <w:tcW w:w="850" w:type="dxa"/>
          </w:tcPr>
          <w:p w14:paraId="74D85DAD" w14:textId="77777777" w:rsidR="00C50AB1" w:rsidRDefault="00C50AB1">
            <w:r>
              <w:t>50</w:t>
            </w:r>
          </w:p>
        </w:tc>
        <w:tc>
          <w:tcPr>
            <w:tcW w:w="992" w:type="dxa"/>
          </w:tcPr>
          <w:p w14:paraId="2B8EB4DA" w14:textId="77777777" w:rsidR="00C50AB1" w:rsidRDefault="00C50AB1"/>
        </w:tc>
        <w:tc>
          <w:tcPr>
            <w:tcW w:w="993" w:type="dxa"/>
          </w:tcPr>
          <w:p w14:paraId="1CBCE48B" w14:textId="77777777" w:rsidR="00C50AB1" w:rsidRDefault="00C50AB1">
            <w:r>
              <w:t>HL7_64</w:t>
            </w:r>
          </w:p>
        </w:tc>
        <w:tc>
          <w:tcPr>
            <w:tcW w:w="2976" w:type="dxa"/>
          </w:tcPr>
          <w:p w14:paraId="159857B4" w14:textId="77777777" w:rsidR="00C50AB1" w:rsidRDefault="00C50AB1">
            <w:pPr>
              <w:pStyle w:val="Kopfzeile"/>
              <w:pBdr>
                <w:bottom w:val="none" w:sz="0" w:space="0" w:color="auto"/>
              </w:pBdr>
              <w:tabs>
                <w:tab w:val="clear" w:pos="4536"/>
                <w:tab w:val="clear" w:pos="9072"/>
              </w:tabs>
            </w:pPr>
            <w:r>
              <w:t>path to directory where XML schemas are generated</w:t>
            </w:r>
          </w:p>
        </w:tc>
      </w:tr>
      <w:tr w:rsidR="00A54133" w14:paraId="4458898C" w14:textId="77777777">
        <w:tc>
          <w:tcPr>
            <w:tcW w:w="2338" w:type="dxa"/>
          </w:tcPr>
          <w:p w14:paraId="3475049C" w14:textId="77777777" w:rsidR="00A54133" w:rsidRPr="000278A4" w:rsidRDefault="00A54133">
            <w:pPr>
              <w:rPr>
                <w:lang w:val="de-DE"/>
              </w:rPr>
            </w:pPr>
            <w:r>
              <w:rPr>
                <w:lang w:val="de-DE"/>
              </w:rPr>
              <w:t>Compare_tables</w:t>
            </w:r>
          </w:p>
        </w:tc>
        <w:tc>
          <w:tcPr>
            <w:tcW w:w="993" w:type="dxa"/>
          </w:tcPr>
          <w:p w14:paraId="083EB3E9" w14:textId="77777777" w:rsidR="00A54133" w:rsidRDefault="00A54133">
            <w:r>
              <w:t>Yes/no</w:t>
            </w:r>
          </w:p>
        </w:tc>
        <w:tc>
          <w:tcPr>
            <w:tcW w:w="850" w:type="dxa"/>
          </w:tcPr>
          <w:p w14:paraId="68889FF3" w14:textId="77777777" w:rsidR="00A54133" w:rsidRDefault="00A54133"/>
        </w:tc>
        <w:tc>
          <w:tcPr>
            <w:tcW w:w="992" w:type="dxa"/>
          </w:tcPr>
          <w:p w14:paraId="5C6D10DB" w14:textId="77777777" w:rsidR="00A54133" w:rsidRDefault="00A54133"/>
        </w:tc>
        <w:tc>
          <w:tcPr>
            <w:tcW w:w="993" w:type="dxa"/>
          </w:tcPr>
          <w:p w14:paraId="5F2C8AC2" w14:textId="77777777" w:rsidR="00A54133" w:rsidRDefault="00A54133">
            <w:r>
              <w:t>HL7_75</w:t>
            </w:r>
          </w:p>
        </w:tc>
        <w:tc>
          <w:tcPr>
            <w:tcW w:w="2976" w:type="dxa"/>
          </w:tcPr>
          <w:p w14:paraId="4AD40F37" w14:textId="77777777" w:rsidR="00A54133" w:rsidRDefault="00A54133">
            <w:pPr>
              <w:pStyle w:val="Kopfzeile"/>
              <w:pBdr>
                <w:bottom w:val="none" w:sz="0" w:space="0" w:color="auto"/>
              </w:pBdr>
              <w:tabs>
                <w:tab w:val="clear" w:pos="4536"/>
                <w:tab w:val="clear" w:pos="9072"/>
              </w:tabs>
            </w:pPr>
            <w:r w:rsidRPr="00A54133">
              <w:t>should this version be considered in the pivot table comparison for their values in PHP?</w:t>
            </w:r>
          </w:p>
        </w:tc>
      </w:tr>
    </w:tbl>
    <w:p w14:paraId="13A18E2A" w14:textId="77777777" w:rsidR="00C50AB1" w:rsidRDefault="00C50AB1"/>
    <w:p w14:paraId="37D78D9E" w14:textId="77777777" w:rsidR="00C50AB1" w:rsidRDefault="00C50AB1">
      <w:pPr>
        <w:pStyle w:val="berschrift3"/>
      </w:pPr>
      <w:r>
        <w:fldChar w:fldCharType="begin"/>
      </w:r>
      <w:r>
        <w:instrText xml:space="preserve"> AUTONUMLGL </w:instrText>
      </w:r>
      <w:bookmarkStart w:id="24" w:name="_Toc75864076"/>
      <w:r>
        <w:fldChar w:fldCharType="end"/>
      </w:r>
      <w:r>
        <w:t xml:space="preserve"> Table HL7</w:t>
      </w:r>
      <w:r w:rsidR="00C70820">
        <w:t>Modification</w:t>
      </w:r>
      <w:bookmarkEnd w:id="24"/>
    </w:p>
    <w:p w14:paraId="6360AE41" w14:textId="77777777" w:rsidR="00C50AB1" w:rsidRDefault="00C50AB1">
      <w:r>
        <w:t>This database also stores information not contained within the standard document. One intention for using a database is to add information for other purposes. Aside our German translation we also added information for national defined segments, data elements and some other data. To mark these fields the attribute „usage“ is used.</w:t>
      </w:r>
    </w:p>
    <w:p w14:paraId="0F09D4E0" w14:textId="77777777" w:rsidR="00C70820" w:rsidRDefault="00C70820"/>
    <w:p w14:paraId="07384003" w14:textId="77777777" w:rsidR="00C70820" w:rsidRDefault="00C70820">
      <w:r>
        <w:t>Attention: In previous versions of the database this table was named “HL7Usage”. But as name this causes confusion with the different usage codes being used in message profiles, it has been renamed.</w:t>
      </w:r>
    </w:p>
    <w:p w14:paraId="13FC7421"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992"/>
        <w:gridCol w:w="993"/>
        <w:gridCol w:w="2976"/>
      </w:tblGrid>
      <w:tr w:rsidR="00C50AB1" w14:paraId="74E09987" w14:textId="77777777" w:rsidTr="00ED7AFB">
        <w:trPr>
          <w:tblHeader/>
        </w:trPr>
        <w:tc>
          <w:tcPr>
            <w:tcW w:w="2338" w:type="dxa"/>
            <w:shd w:val="pct20" w:color="auto" w:fill="auto"/>
          </w:tcPr>
          <w:p w14:paraId="56FFE2F0" w14:textId="77777777" w:rsidR="00C50AB1" w:rsidRDefault="00C50AB1">
            <w:r>
              <w:t>Attribute</w:t>
            </w:r>
          </w:p>
        </w:tc>
        <w:tc>
          <w:tcPr>
            <w:tcW w:w="993" w:type="dxa"/>
            <w:shd w:val="pct20" w:color="auto" w:fill="auto"/>
          </w:tcPr>
          <w:p w14:paraId="31B1FFEF" w14:textId="77777777" w:rsidR="00C50AB1" w:rsidRDefault="00C50AB1">
            <w:r>
              <w:t>Type</w:t>
            </w:r>
          </w:p>
        </w:tc>
        <w:tc>
          <w:tcPr>
            <w:tcW w:w="850" w:type="dxa"/>
            <w:shd w:val="pct20" w:color="auto" w:fill="auto"/>
          </w:tcPr>
          <w:p w14:paraId="14B43923" w14:textId="77777777" w:rsidR="00C50AB1" w:rsidRDefault="00C50AB1">
            <w:r>
              <w:t>Size</w:t>
            </w:r>
          </w:p>
        </w:tc>
        <w:tc>
          <w:tcPr>
            <w:tcW w:w="992" w:type="dxa"/>
            <w:shd w:val="pct20" w:color="auto" w:fill="auto"/>
          </w:tcPr>
          <w:p w14:paraId="6100A7DD" w14:textId="77777777" w:rsidR="00C50AB1" w:rsidRDefault="00C50AB1">
            <w:r>
              <w:t>Default</w:t>
            </w:r>
          </w:p>
        </w:tc>
        <w:tc>
          <w:tcPr>
            <w:tcW w:w="993" w:type="dxa"/>
            <w:shd w:val="pct20" w:color="auto" w:fill="auto"/>
          </w:tcPr>
          <w:p w14:paraId="7134B34E" w14:textId="77777777" w:rsidR="00C50AB1" w:rsidRDefault="00C50AB1">
            <w:r>
              <w:t>Database</w:t>
            </w:r>
          </w:p>
        </w:tc>
        <w:tc>
          <w:tcPr>
            <w:tcW w:w="2976" w:type="dxa"/>
            <w:shd w:val="pct20" w:color="auto" w:fill="auto"/>
          </w:tcPr>
          <w:p w14:paraId="0DCFB85E" w14:textId="77777777" w:rsidR="00C50AB1" w:rsidRDefault="00C50AB1">
            <w:r>
              <w:t>Description</w:t>
            </w:r>
          </w:p>
        </w:tc>
      </w:tr>
      <w:tr w:rsidR="00C50AB1" w14:paraId="06B3D715" w14:textId="77777777">
        <w:tc>
          <w:tcPr>
            <w:tcW w:w="2338" w:type="dxa"/>
          </w:tcPr>
          <w:p w14:paraId="676ED6C3" w14:textId="77777777" w:rsidR="00C50AB1" w:rsidRPr="000278A4" w:rsidRDefault="00C70820">
            <w:r w:rsidRPr="000278A4">
              <w:rPr>
                <w:b/>
              </w:rPr>
              <w:t>modification</w:t>
            </w:r>
          </w:p>
        </w:tc>
        <w:tc>
          <w:tcPr>
            <w:tcW w:w="993" w:type="dxa"/>
          </w:tcPr>
          <w:p w14:paraId="2231E776" w14:textId="77777777" w:rsidR="00C50AB1" w:rsidRDefault="00C50AB1">
            <w:r>
              <w:t>Text</w:t>
            </w:r>
          </w:p>
        </w:tc>
        <w:tc>
          <w:tcPr>
            <w:tcW w:w="850" w:type="dxa"/>
          </w:tcPr>
          <w:p w14:paraId="6F894D91" w14:textId="77777777" w:rsidR="00C50AB1" w:rsidRDefault="00C50AB1">
            <w:r>
              <w:t>1</w:t>
            </w:r>
          </w:p>
        </w:tc>
        <w:tc>
          <w:tcPr>
            <w:tcW w:w="992" w:type="dxa"/>
          </w:tcPr>
          <w:p w14:paraId="01719A42" w14:textId="77777777" w:rsidR="00C50AB1" w:rsidRDefault="00C50AB1">
            <w:r>
              <w:t>„O“</w:t>
            </w:r>
          </w:p>
        </w:tc>
        <w:tc>
          <w:tcPr>
            <w:tcW w:w="993" w:type="dxa"/>
          </w:tcPr>
          <w:p w14:paraId="7E377CB6" w14:textId="77777777" w:rsidR="00C50AB1" w:rsidRDefault="00C70820">
            <w:r>
              <w:t>HL7_6</w:t>
            </w:r>
            <w:r w:rsidR="00C50AB1">
              <w:t>6</w:t>
            </w:r>
          </w:p>
        </w:tc>
        <w:tc>
          <w:tcPr>
            <w:tcW w:w="2976" w:type="dxa"/>
          </w:tcPr>
          <w:p w14:paraId="31B84ECD" w14:textId="77777777" w:rsidR="00C50AB1" w:rsidRDefault="00C50AB1">
            <w:r>
              <w:t xml:space="preserve">Code for defining the </w:t>
            </w:r>
            <w:r w:rsidR="00C50773">
              <w:t>modification</w:t>
            </w:r>
            <w:r>
              <w:t xml:space="preserve"> of this record according to the original HL7 version</w:t>
            </w:r>
          </w:p>
        </w:tc>
      </w:tr>
      <w:tr w:rsidR="00C50AB1" w14:paraId="734D8FA7" w14:textId="77777777">
        <w:tc>
          <w:tcPr>
            <w:tcW w:w="2338" w:type="dxa"/>
          </w:tcPr>
          <w:p w14:paraId="3C4EF47B" w14:textId="77777777" w:rsidR="00C50AB1" w:rsidRDefault="00C50AB1">
            <w:r>
              <w:t>description</w:t>
            </w:r>
          </w:p>
        </w:tc>
        <w:tc>
          <w:tcPr>
            <w:tcW w:w="993" w:type="dxa"/>
          </w:tcPr>
          <w:p w14:paraId="3C05E0D6" w14:textId="77777777" w:rsidR="00C50AB1" w:rsidRDefault="00C50AB1">
            <w:r>
              <w:t>Text</w:t>
            </w:r>
          </w:p>
        </w:tc>
        <w:tc>
          <w:tcPr>
            <w:tcW w:w="850" w:type="dxa"/>
          </w:tcPr>
          <w:p w14:paraId="488F3687" w14:textId="77777777" w:rsidR="00C50AB1" w:rsidRDefault="00C50AB1">
            <w:r>
              <w:t>80</w:t>
            </w:r>
          </w:p>
        </w:tc>
        <w:tc>
          <w:tcPr>
            <w:tcW w:w="992" w:type="dxa"/>
          </w:tcPr>
          <w:p w14:paraId="392BA924" w14:textId="77777777" w:rsidR="00C50AB1" w:rsidRDefault="00C50AB1"/>
        </w:tc>
        <w:tc>
          <w:tcPr>
            <w:tcW w:w="993" w:type="dxa"/>
          </w:tcPr>
          <w:p w14:paraId="5B04AA96" w14:textId="77777777" w:rsidR="00C50AB1" w:rsidRDefault="00C50AB1">
            <w:r>
              <w:t>HL7_36</w:t>
            </w:r>
          </w:p>
        </w:tc>
        <w:tc>
          <w:tcPr>
            <w:tcW w:w="2976" w:type="dxa"/>
          </w:tcPr>
          <w:p w14:paraId="5D111488" w14:textId="77777777" w:rsidR="00C50AB1" w:rsidRDefault="00C50AB1">
            <w:r>
              <w:t xml:space="preserve">Short Description for this </w:t>
            </w:r>
            <w:r w:rsidR="00C50773">
              <w:t>modificaiton</w:t>
            </w:r>
          </w:p>
        </w:tc>
      </w:tr>
    </w:tbl>
    <w:p w14:paraId="018CE93E" w14:textId="77777777" w:rsidR="00C50AB1" w:rsidRDefault="00C50AB1"/>
    <w:p w14:paraId="15DC8E79" w14:textId="77777777" w:rsidR="00587377" w:rsidRDefault="00587377" w:rsidP="00587377">
      <w:pPr>
        <w:pStyle w:val="berschrift3"/>
      </w:pPr>
      <w:r>
        <w:fldChar w:fldCharType="begin"/>
      </w:r>
      <w:r>
        <w:instrText xml:space="preserve"> AUTONUMLGL </w:instrText>
      </w:r>
      <w:bookmarkStart w:id="25" w:name="_Toc75864077"/>
      <w:r>
        <w:fldChar w:fldCharType="end"/>
      </w:r>
      <w:r>
        <w:t xml:space="preserve"> Table HL7Optionalities</w:t>
      </w:r>
      <w:bookmarkEnd w:id="25"/>
    </w:p>
    <w:p w14:paraId="49526C1C" w14:textId="77777777" w:rsidR="00587377" w:rsidRDefault="0058737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587377" w14:paraId="7099AAEB" w14:textId="77777777" w:rsidTr="00587377">
        <w:tc>
          <w:tcPr>
            <w:tcW w:w="2338" w:type="dxa"/>
            <w:shd w:val="pct20" w:color="auto" w:fill="auto"/>
          </w:tcPr>
          <w:p w14:paraId="7A0A3D55" w14:textId="77777777" w:rsidR="00587377" w:rsidRDefault="00587377" w:rsidP="00587377">
            <w:r>
              <w:t>Attribute</w:t>
            </w:r>
          </w:p>
        </w:tc>
        <w:tc>
          <w:tcPr>
            <w:tcW w:w="993" w:type="dxa"/>
            <w:shd w:val="pct20" w:color="auto" w:fill="auto"/>
          </w:tcPr>
          <w:p w14:paraId="75DFCF3A" w14:textId="77777777" w:rsidR="00587377" w:rsidRDefault="00587377" w:rsidP="00587377">
            <w:r>
              <w:t>Type</w:t>
            </w:r>
          </w:p>
        </w:tc>
        <w:tc>
          <w:tcPr>
            <w:tcW w:w="850" w:type="dxa"/>
            <w:shd w:val="pct20" w:color="auto" w:fill="auto"/>
          </w:tcPr>
          <w:p w14:paraId="261DCCE6" w14:textId="77777777" w:rsidR="00587377" w:rsidRDefault="00587377" w:rsidP="00587377">
            <w:r>
              <w:t>Size</w:t>
            </w:r>
          </w:p>
        </w:tc>
        <w:tc>
          <w:tcPr>
            <w:tcW w:w="851" w:type="dxa"/>
            <w:shd w:val="pct20" w:color="auto" w:fill="auto"/>
          </w:tcPr>
          <w:p w14:paraId="604A4B86" w14:textId="77777777" w:rsidR="00587377" w:rsidRDefault="00587377" w:rsidP="00587377">
            <w:r>
              <w:t>Default</w:t>
            </w:r>
          </w:p>
        </w:tc>
        <w:tc>
          <w:tcPr>
            <w:tcW w:w="1134" w:type="dxa"/>
            <w:shd w:val="pct20" w:color="auto" w:fill="auto"/>
          </w:tcPr>
          <w:p w14:paraId="1D4047D2" w14:textId="77777777" w:rsidR="00587377" w:rsidRDefault="00587377" w:rsidP="00587377">
            <w:r>
              <w:t>Database</w:t>
            </w:r>
          </w:p>
        </w:tc>
        <w:tc>
          <w:tcPr>
            <w:tcW w:w="2976" w:type="dxa"/>
            <w:shd w:val="pct20" w:color="auto" w:fill="auto"/>
          </w:tcPr>
          <w:p w14:paraId="46100B98" w14:textId="77777777" w:rsidR="00587377" w:rsidRDefault="00587377" w:rsidP="00587377">
            <w:r>
              <w:t>Description</w:t>
            </w:r>
          </w:p>
        </w:tc>
      </w:tr>
      <w:tr w:rsidR="00587377" w14:paraId="39B62465" w14:textId="77777777" w:rsidTr="00587377">
        <w:tc>
          <w:tcPr>
            <w:tcW w:w="2338" w:type="dxa"/>
          </w:tcPr>
          <w:p w14:paraId="523EFE5E" w14:textId="77777777" w:rsidR="00587377" w:rsidRDefault="00587377" w:rsidP="00587377">
            <w:r>
              <w:rPr>
                <w:b/>
              </w:rPr>
              <w:t>Req_opt</w:t>
            </w:r>
          </w:p>
        </w:tc>
        <w:tc>
          <w:tcPr>
            <w:tcW w:w="993" w:type="dxa"/>
          </w:tcPr>
          <w:p w14:paraId="55B145DF" w14:textId="77777777" w:rsidR="00587377" w:rsidRDefault="00587377" w:rsidP="00587377">
            <w:r>
              <w:t>Text</w:t>
            </w:r>
          </w:p>
        </w:tc>
        <w:tc>
          <w:tcPr>
            <w:tcW w:w="850" w:type="dxa"/>
          </w:tcPr>
          <w:p w14:paraId="0CD2612B" w14:textId="4C7D07F2" w:rsidR="00587377" w:rsidRDefault="007C531D" w:rsidP="00587377">
            <w:r w:rsidRPr="007C531D">
              <w:rPr>
                <w:color w:val="FF0000"/>
              </w:rPr>
              <w:t>8</w:t>
            </w:r>
          </w:p>
        </w:tc>
        <w:tc>
          <w:tcPr>
            <w:tcW w:w="851" w:type="dxa"/>
          </w:tcPr>
          <w:p w14:paraId="7DE66A56" w14:textId="77777777" w:rsidR="00587377" w:rsidRDefault="00587377" w:rsidP="00587377"/>
        </w:tc>
        <w:tc>
          <w:tcPr>
            <w:tcW w:w="1134" w:type="dxa"/>
          </w:tcPr>
          <w:p w14:paraId="0B8A5C88" w14:textId="77777777" w:rsidR="00587377" w:rsidRDefault="00587377" w:rsidP="00587377">
            <w:r>
              <w:t>HL7_66</w:t>
            </w:r>
          </w:p>
        </w:tc>
        <w:tc>
          <w:tcPr>
            <w:tcW w:w="2976" w:type="dxa"/>
          </w:tcPr>
          <w:p w14:paraId="560C877A" w14:textId="77777777" w:rsidR="00587377" w:rsidRDefault="00587377" w:rsidP="00587377"/>
        </w:tc>
      </w:tr>
      <w:tr w:rsidR="00587377" w14:paraId="01B4548D" w14:textId="77777777" w:rsidTr="00587377">
        <w:tc>
          <w:tcPr>
            <w:tcW w:w="2338" w:type="dxa"/>
          </w:tcPr>
          <w:p w14:paraId="1B9EFEB3" w14:textId="77777777" w:rsidR="00587377" w:rsidRDefault="00587377" w:rsidP="00587377">
            <w:r>
              <w:t>description</w:t>
            </w:r>
          </w:p>
        </w:tc>
        <w:tc>
          <w:tcPr>
            <w:tcW w:w="993" w:type="dxa"/>
          </w:tcPr>
          <w:p w14:paraId="3D9DE1DC" w14:textId="77777777" w:rsidR="00587377" w:rsidRDefault="00587377" w:rsidP="00587377">
            <w:r>
              <w:t>Text</w:t>
            </w:r>
          </w:p>
        </w:tc>
        <w:tc>
          <w:tcPr>
            <w:tcW w:w="850" w:type="dxa"/>
          </w:tcPr>
          <w:p w14:paraId="6CEE7DAD" w14:textId="77777777" w:rsidR="00587377" w:rsidRDefault="00587377" w:rsidP="00587377">
            <w:r>
              <w:t>80</w:t>
            </w:r>
          </w:p>
        </w:tc>
        <w:tc>
          <w:tcPr>
            <w:tcW w:w="851" w:type="dxa"/>
          </w:tcPr>
          <w:p w14:paraId="14583E00" w14:textId="77777777" w:rsidR="00587377" w:rsidRDefault="00587377" w:rsidP="00587377"/>
        </w:tc>
        <w:tc>
          <w:tcPr>
            <w:tcW w:w="1134" w:type="dxa"/>
          </w:tcPr>
          <w:p w14:paraId="184F4C10" w14:textId="77777777" w:rsidR="00587377" w:rsidRDefault="00587377" w:rsidP="00587377">
            <w:r>
              <w:t>HL7_66</w:t>
            </w:r>
          </w:p>
        </w:tc>
        <w:tc>
          <w:tcPr>
            <w:tcW w:w="2976" w:type="dxa"/>
          </w:tcPr>
          <w:p w14:paraId="3525AEEC" w14:textId="77777777" w:rsidR="00587377" w:rsidRDefault="00587377" w:rsidP="00587377"/>
        </w:tc>
      </w:tr>
    </w:tbl>
    <w:p w14:paraId="7E1C5D44" w14:textId="77777777" w:rsidR="00587377" w:rsidRDefault="00587377"/>
    <w:p w14:paraId="2132F4D1" w14:textId="77777777" w:rsidR="00C50AB1" w:rsidRDefault="00C50AB1">
      <w:pPr>
        <w:pStyle w:val="berschrift3"/>
      </w:pPr>
      <w:r>
        <w:fldChar w:fldCharType="begin"/>
      </w:r>
      <w:r>
        <w:instrText xml:space="preserve"> AUTONUMLGL </w:instrText>
      </w:r>
      <w:bookmarkStart w:id="26" w:name="_Toc75864078"/>
      <w:r>
        <w:fldChar w:fldCharType="end"/>
      </w:r>
      <w:r>
        <w:t xml:space="preserve"> Table HL7TableTypes</w:t>
      </w:r>
      <w:bookmarkEnd w:id="26"/>
    </w:p>
    <w:p w14:paraId="3AE6AAC0" w14:textId="77777777" w:rsidR="00C50AB1" w:rsidRDefault="00C50AB1">
      <w:r>
        <w:t>Table types specify who is responsible for defining the values of a table:</w:t>
      </w:r>
    </w:p>
    <w:p w14:paraId="3E3163C3" w14:textId="77777777" w:rsidR="00C50AB1" w:rsidRDefault="00C50AB1"/>
    <w:p w14:paraId="07CD0BC8" w14:textId="77777777" w:rsidR="00C50AB1" w:rsidRDefault="00C50AB1">
      <w:r>
        <w:tab/>
        <w:t>HL7</w:t>
      </w:r>
    </w:p>
    <w:p w14:paraId="6049A643" w14:textId="77777777" w:rsidR="00C50AB1" w:rsidRDefault="00C50AB1">
      <w:r>
        <w:tab/>
        <w:t>user defined</w:t>
      </w:r>
    </w:p>
    <w:p w14:paraId="047C316F" w14:textId="77777777" w:rsidR="00C50AB1" w:rsidRDefault="00C50AB1">
      <w:r>
        <w:tab/>
        <w:t>HL7 and user defined</w:t>
      </w:r>
    </w:p>
    <w:p w14:paraId="2B8121AD" w14:textId="77777777" w:rsidR="00C50AB1" w:rsidRDefault="00C50AB1">
      <w:r>
        <w:tab/>
        <w:t>....</w:t>
      </w:r>
    </w:p>
    <w:p w14:paraId="13F5C616"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3E77E820" w14:textId="77777777">
        <w:tc>
          <w:tcPr>
            <w:tcW w:w="2338" w:type="dxa"/>
            <w:shd w:val="pct20" w:color="auto" w:fill="auto"/>
          </w:tcPr>
          <w:p w14:paraId="56BD0478" w14:textId="77777777" w:rsidR="00C50AB1" w:rsidRDefault="00C50AB1">
            <w:r>
              <w:t>Attribute</w:t>
            </w:r>
          </w:p>
        </w:tc>
        <w:tc>
          <w:tcPr>
            <w:tcW w:w="993" w:type="dxa"/>
            <w:shd w:val="pct20" w:color="auto" w:fill="auto"/>
          </w:tcPr>
          <w:p w14:paraId="2C615E90" w14:textId="77777777" w:rsidR="00C50AB1" w:rsidRDefault="00C50AB1">
            <w:r>
              <w:t>Type</w:t>
            </w:r>
          </w:p>
        </w:tc>
        <w:tc>
          <w:tcPr>
            <w:tcW w:w="850" w:type="dxa"/>
            <w:shd w:val="pct20" w:color="auto" w:fill="auto"/>
          </w:tcPr>
          <w:p w14:paraId="2E759487" w14:textId="77777777" w:rsidR="00C50AB1" w:rsidRDefault="00C50AB1">
            <w:r>
              <w:t>Size</w:t>
            </w:r>
          </w:p>
        </w:tc>
        <w:tc>
          <w:tcPr>
            <w:tcW w:w="851" w:type="dxa"/>
            <w:shd w:val="pct20" w:color="auto" w:fill="auto"/>
          </w:tcPr>
          <w:p w14:paraId="6FCFCD31" w14:textId="77777777" w:rsidR="00C50AB1" w:rsidRDefault="00C50AB1">
            <w:r>
              <w:t>Default</w:t>
            </w:r>
          </w:p>
        </w:tc>
        <w:tc>
          <w:tcPr>
            <w:tcW w:w="1134" w:type="dxa"/>
            <w:shd w:val="pct20" w:color="auto" w:fill="auto"/>
          </w:tcPr>
          <w:p w14:paraId="11FFBBF4" w14:textId="77777777" w:rsidR="00C50AB1" w:rsidRDefault="00C50AB1">
            <w:r>
              <w:t>Database</w:t>
            </w:r>
          </w:p>
        </w:tc>
        <w:tc>
          <w:tcPr>
            <w:tcW w:w="2976" w:type="dxa"/>
            <w:shd w:val="pct20" w:color="auto" w:fill="auto"/>
          </w:tcPr>
          <w:p w14:paraId="1ADA2987" w14:textId="77777777" w:rsidR="00C50AB1" w:rsidRDefault="00C50AB1">
            <w:r>
              <w:t>Description</w:t>
            </w:r>
          </w:p>
        </w:tc>
      </w:tr>
      <w:tr w:rsidR="00C50AB1" w14:paraId="2561542C" w14:textId="77777777">
        <w:tc>
          <w:tcPr>
            <w:tcW w:w="2338" w:type="dxa"/>
          </w:tcPr>
          <w:p w14:paraId="1910E36D" w14:textId="77777777" w:rsidR="00C50AB1" w:rsidRDefault="00C50AB1">
            <w:r>
              <w:rPr>
                <w:b/>
              </w:rPr>
              <w:t>table_type</w:t>
            </w:r>
          </w:p>
        </w:tc>
        <w:tc>
          <w:tcPr>
            <w:tcW w:w="993" w:type="dxa"/>
          </w:tcPr>
          <w:p w14:paraId="37F1913C" w14:textId="77777777" w:rsidR="00C50AB1" w:rsidRDefault="00C50AB1">
            <w:r>
              <w:t>Text</w:t>
            </w:r>
          </w:p>
        </w:tc>
        <w:tc>
          <w:tcPr>
            <w:tcW w:w="850" w:type="dxa"/>
          </w:tcPr>
          <w:p w14:paraId="495D6CF5" w14:textId="77777777" w:rsidR="00C50AB1" w:rsidRDefault="00C50AB1">
            <w:r>
              <w:t>1</w:t>
            </w:r>
          </w:p>
        </w:tc>
        <w:tc>
          <w:tcPr>
            <w:tcW w:w="851" w:type="dxa"/>
          </w:tcPr>
          <w:p w14:paraId="2029DBC2" w14:textId="77777777" w:rsidR="00C50AB1" w:rsidRDefault="00C50AB1"/>
        </w:tc>
        <w:tc>
          <w:tcPr>
            <w:tcW w:w="1134" w:type="dxa"/>
          </w:tcPr>
          <w:p w14:paraId="00E05269" w14:textId="77777777" w:rsidR="00C50AB1" w:rsidRDefault="00C50AB1">
            <w:r>
              <w:t>HL7_36</w:t>
            </w:r>
          </w:p>
        </w:tc>
        <w:tc>
          <w:tcPr>
            <w:tcW w:w="2976" w:type="dxa"/>
          </w:tcPr>
          <w:p w14:paraId="38C62AB6" w14:textId="77777777" w:rsidR="00C50AB1" w:rsidRDefault="00C50AB1">
            <w:r>
              <w:t>Number specifying the type of this table</w:t>
            </w:r>
          </w:p>
        </w:tc>
      </w:tr>
      <w:tr w:rsidR="00C50AB1" w14:paraId="4BCA5F49" w14:textId="77777777">
        <w:tc>
          <w:tcPr>
            <w:tcW w:w="2338" w:type="dxa"/>
          </w:tcPr>
          <w:p w14:paraId="21E6E8F0" w14:textId="77777777" w:rsidR="00C50AB1" w:rsidRDefault="00C50AB1">
            <w:r>
              <w:t>description</w:t>
            </w:r>
          </w:p>
        </w:tc>
        <w:tc>
          <w:tcPr>
            <w:tcW w:w="993" w:type="dxa"/>
          </w:tcPr>
          <w:p w14:paraId="32830792" w14:textId="77777777" w:rsidR="00C50AB1" w:rsidRDefault="00C50AB1">
            <w:r>
              <w:t>Text</w:t>
            </w:r>
          </w:p>
        </w:tc>
        <w:tc>
          <w:tcPr>
            <w:tcW w:w="850" w:type="dxa"/>
          </w:tcPr>
          <w:p w14:paraId="67C63158" w14:textId="77777777" w:rsidR="00C50AB1" w:rsidRDefault="00C50AB1">
            <w:r>
              <w:t>80</w:t>
            </w:r>
          </w:p>
        </w:tc>
        <w:tc>
          <w:tcPr>
            <w:tcW w:w="851" w:type="dxa"/>
          </w:tcPr>
          <w:p w14:paraId="395FFDD9" w14:textId="77777777" w:rsidR="00C50AB1" w:rsidRDefault="00C50AB1"/>
        </w:tc>
        <w:tc>
          <w:tcPr>
            <w:tcW w:w="1134" w:type="dxa"/>
          </w:tcPr>
          <w:p w14:paraId="329A317E" w14:textId="77777777" w:rsidR="00C50AB1" w:rsidRDefault="00C50AB1">
            <w:r>
              <w:t>HL7_36</w:t>
            </w:r>
          </w:p>
        </w:tc>
        <w:tc>
          <w:tcPr>
            <w:tcW w:w="2976" w:type="dxa"/>
          </w:tcPr>
          <w:p w14:paraId="6069896F" w14:textId="77777777" w:rsidR="00C50AB1" w:rsidRDefault="00C50AB1">
            <w:r>
              <w:t>Textual description of this type</w:t>
            </w:r>
          </w:p>
        </w:tc>
      </w:tr>
    </w:tbl>
    <w:p w14:paraId="2DB645F1" w14:textId="77777777" w:rsidR="00C50AB1" w:rsidRDefault="00C50AB1"/>
    <w:p w14:paraId="44A600E6" w14:textId="77777777" w:rsidR="00C00FE8" w:rsidRDefault="00C00FE8" w:rsidP="00C00FE8">
      <w:pPr>
        <w:pStyle w:val="berschrift3"/>
      </w:pPr>
      <w:r>
        <w:lastRenderedPageBreak/>
        <w:fldChar w:fldCharType="begin"/>
      </w:r>
      <w:r>
        <w:instrText xml:space="preserve"> AUTONUMLGL </w:instrText>
      </w:r>
      <w:bookmarkStart w:id="27" w:name="_Toc75864079"/>
      <w:r>
        <w:fldChar w:fldCharType="end"/>
      </w:r>
      <w:r>
        <w:t xml:space="preserve"> Table HL7TableCLDs</w:t>
      </w:r>
      <w:bookmarkEnd w:id="27"/>
    </w:p>
    <w:p w14:paraId="2F7D42EF" w14:textId="77777777" w:rsidR="00C00FE8" w:rsidRDefault="00C00FE8" w:rsidP="00C00FE8">
      <w:r>
        <w:t>Content Logical Definitions describe how the expansion is done. Currently, all possibilities are listed in this talbe instead of finding a general representation form:</w:t>
      </w:r>
    </w:p>
    <w:p w14:paraId="737D9A52" w14:textId="77777777" w:rsidR="00C00FE8" w:rsidRDefault="00C00FE8" w:rsidP="00C00FE8"/>
    <w:p w14:paraId="34963147" w14:textId="77777777" w:rsidR="00C00FE8" w:rsidRDefault="00C00FE8" w:rsidP="00C00FE8">
      <w:r>
        <w:t>Type</w:t>
      </w:r>
      <w:r>
        <w:tab/>
        <w:t>Description</w:t>
      </w:r>
    </w:p>
    <w:p w14:paraId="00ED4371" w14:textId="77777777" w:rsidR="00C00FE8" w:rsidRDefault="00C00FE8" w:rsidP="00C00FE8">
      <w:r>
        <w:t>0</w:t>
      </w:r>
      <w:r>
        <w:tab/>
        <w:t>undefined</w:t>
      </w:r>
    </w:p>
    <w:p w14:paraId="294106F1" w14:textId="77777777" w:rsidR="00C00FE8" w:rsidRDefault="00C00FE8" w:rsidP="00C00FE8">
      <w:r>
        <w:t>1</w:t>
      </w:r>
      <w:r>
        <w:tab/>
        <w:t>all codes</w:t>
      </w:r>
    </w:p>
    <w:p w14:paraId="3EB40A91" w14:textId="77777777" w:rsidR="00C00FE8" w:rsidRDefault="00C00FE8" w:rsidP="00C00FE8">
      <w:r>
        <w:t>2</w:t>
      </w:r>
      <w:r>
        <w:tab/>
        <w:t>enumerated per table content</w:t>
      </w:r>
    </w:p>
    <w:p w14:paraId="1C0638CD" w14:textId="77777777" w:rsidR="00C00FE8" w:rsidRDefault="00C00FE8" w:rsidP="00C00FE8">
      <w:r>
        <w:t>3</w:t>
      </w:r>
      <w:r>
        <w:tab/>
        <w:t>HL7 V3 Value Set</w:t>
      </w:r>
    </w:p>
    <w:p w14:paraId="35BDE3A5" w14:textId="77777777" w:rsidR="00C00FE8" w:rsidRDefault="00C00FE8" w:rsidP="00C00FE8">
      <w:r>
        <w:t>4</w:t>
      </w:r>
      <w:r>
        <w:tab/>
        <w:t>ISO 3166-1 alpha-3 axis</w:t>
      </w:r>
    </w:p>
    <w:p w14:paraId="50D2FC3E" w14:textId="77777777" w:rsidR="00C00FE8" w:rsidRDefault="00C00FE8" w:rsidP="00C00FE8">
      <w:r>
        <w:t>5</w:t>
      </w:r>
      <w:r>
        <w:tab/>
        <w:t>See content logical definition of the referenced value set</w:t>
      </w:r>
    </w:p>
    <w:p w14:paraId="4923C56B" w14:textId="77777777" w:rsidR="00C00FE8" w:rsidRDefault="00C00FE8" w:rsidP="00C00FE8">
      <w:pPr>
        <w:ind w:left="709" w:hanging="709"/>
      </w:pPr>
      <w:r>
        <w:t>6</w:t>
      </w:r>
      <w:r>
        <w:tab/>
        <w:t>"This value set includes codes from the following code systems:</w:t>
      </w:r>
      <w:r>
        <w:br/>
      </w:r>
      <w:r>
        <w:br/>
        <w:t>Include codes from http://snomed.info/sct   where concept is-a 49062001 (Device)"</w:t>
      </w:r>
    </w:p>
    <w:p w14:paraId="7C596D1D" w14:textId="77777777" w:rsidR="00C00FE8" w:rsidRDefault="00C00FE8" w:rsidP="00C00FE8">
      <w:r>
        <w:tab/>
      </w:r>
    </w:p>
    <w:p w14:paraId="0DBBEA2C" w14:textId="77777777" w:rsidR="00C00FE8" w:rsidRDefault="00C00FE8" w:rsidP="00C00FE8"/>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00FE8" w14:paraId="06FC9AEE" w14:textId="77777777" w:rsidTr="00C00FE8">
        <w:tc>
          <w:tcPr>
            <w:tcW w:w="2338" w:type="dxa"/>
            <w:shd w:val="pct20" w:color="auto" w:fill="auto"/>
          </w:tcPr>
          <w:p w14:paraId="7D135E8A" w14:textId="77777777" w:rsidR="00C00FE8" w:rsidRDefault="00C00FE8" w:rsidP="00C00FE8">
            <w:r>
              <w:t>Attribute</w:t>
            </w:r>
          </w:p>
        </w:tc>
        <w:tc>
          <w:tcPr>
            <w:tcW w:w="993" w:type="dxa"/>
            <w:shd w:val="pct20" w:color="auto" w:fill="auto"/>
          </w:tcPr>
          <w:p w14:paraId="6B1EDC0D" w14:textId="77777777" w:rsidR="00C00FE8" w:rsidRDefault="00C00FE8" w:rsidP="00C00FE8">
            <w:r>
              <w:t>Type</w:t>
            </w:r>
          </w:p>
        </w:tc>
        <w:tc>
          <w:tcPr>
            <w:tcW w:w="850" w:type="dxa"/>
            <w:shd w:val="pct20" w:color="auto" w:fill="auto"/>
          </w:tcPr>
          <w:p w14:paraId="19ECCBBF" w14:textId="77777777" w:rsidR="00C00FE8" w:rsidRDefault="00C00FE8" w:rsidP="00C00FE8">
            <w:r>
              <w:t>Size</w:t>
            </w:r>
          </w:p>
        </w:tc>
        <w:tc>
          <w:tcPr>
            <w:tcW w:w="851" w:type="dxa"/>
            <w:shd w:val="pct20" w:color="auto" w:fill="auto"/>
          </w:tcPr>
          <w:p w14:paraId="2C511CF4" w14:textId="77777777" w:rsidR="00C00FE8" w:rsidRDefault="00C00FE8" w:rsidP="00C00FE8">
            <w:r>
              <w:t>Default</w:t>
            </w:r>
          </w:p>
        </w:tc>
        <w:tc>
          <w:tcPr>
            <w:tcW w:w="1134" w:type="dxa"/>
            <w:shd w:val="pct20" w:color="auto" w:fill="auto"/>
          </w:tcPr>
          <w:p w14:paraId="3ED089D1" w14:textId="77777777" w:rsidR="00C00FE8" w:rsidRDefault="00C00FE8" w:rsidP="00C00FE8">
            <w:r>
              <w:t>Database</w:t>
            </w:r>
          </w:p>
        </w:tc>
        <w:tc>
          <w:tcPr>
            <w:tcW w:w="2976" w:type="dxa"/>
            <w:shd w:val="pct20" w:color="auto" w:fill="auto"/>
          </w:tcPr>
          <w:p w14:paraId="6143F436" w14:textId="77777777" w:rsidR="00C00FE8" w:rsidRDefault="00C00FE8" w:rsidP="00C00FE8">
            <w:r>
              <w:t>Description</w:t>
            </w:r>
          </w:p>
        </w:tc>
      </w:tr>
      <w:tr w:rsidR="00C00FE8" w14:paraId="3DBFDA64" w14:textId="77777777" w:rsidTr="00C00FE8">
        <w:tc>
          <w:tcPr>
            <w:tcW w:w="2338" w:type="dxa"/>
          </w:tcPr>
          <w:p w14:paraId="23D051BD" w14:textId="77777777" w:rsidR="00C00FE8" w:rsidRDefault="00C00FE8" w:rsidP="00C00FE8">
            <w:r>
              <w:rPr>
                <w:b/>
              </w:rPr>
              <w:t>table_cld</w:t>
            </w:r>
          </w:p>
        </w:tc>
        <w:tc>
          <w:tcPr>
            <w:tcW w:w="993" w:type="dxa"/>
          </w:tcPr>
          <w:p w14:paraId="09DC78C2" w14:textId="77777777" w:rsidR="00C00FE8" w:rsidRDefault="00C00FE8" w:rsidP="00C00FE8">
            <w:r>
              <w:t>Integer</w:t>
            </w:r>
          </w:p>
        </w:tc>
        <w:tc>
          <w:tcPr>
            <w:tcW w:w="850" w:type="dxa"/>
          </w:tcPr>
          <w:p w14:paraId="6A116DAF" w14:textId="77777777" w:rsidR="00C00FE8" w:rsidRDefault="00C00FE8" w:rsidP="00C00FE8">
            <w:r>
              <w:t>1</w:t>
            </w:r>
          </w:p>
        </w:tc>
        <w:tc>
          <w:tcPr>
            <w:tcW w:w="851" w:type="dxa"/>
          </w:tcPr>
          <w:p w14:paraId="39A9D028" w14:textId="77777777" w:rsidR="00C00FE8" w:rsidRDefault="00C00FE8" w:rsidP="00C00FE8"/>
        </w:tc>
        <w:tc>
          <w:tcPr>
            <w:tcW w:w="1134" w:type="dxa"/>
          </w:tcPr>
          <w:p w14:paraId="42A3527E" w14:textId="77777777" w:rsidR="00C00FE8" w:rsidRDefault="00C00FE8" w:rsidP="00C00FE8">
            <w:r>
              <w:t>HL7_94</w:t>
            </w:r>
          </w:p>
        </w:tc>
        <w:tc>
          <w:tcPr>
            <w:tcW w:w="2976" w:type="dxa"/>
          </w:tcPr>
          <w:p w14:paraId="0EA07BF3" w14:textId="77777777" w:rsidR="00C00FE8" w:rsidRDefault="00C00FE8" w:rsidP="00C00FE8">
            <w:r>
              <w:t>Number indicating the CLD</w:t>
            </w:r>
          </w:p>
        </w:tc>
      </w:tr>
      <w:tr w:rsidR="00C00FE8" w14:paraId="4180783E" w14:textId="77777777" w:rsidTr="00C00FE8">
        <w:tc>
          <w:tcPr>
            <w:tcW w:w="2338" w:type="dxa"/>
          </w:tcPr>
          <w:p w14:paraId="042A0240" w14:textId="77777777" w:rsidR="00C00FE8" w:rsidRDefault="00C00FE8" w:rsidP="00C00FE8">
            <w:r>
              <w:t>description</w:t>
            </w:r>
          </w:p>
        </w:tc>
        <w:tc>
          <w:tcPr>
            <w:tcW w:w="993" w:type="dxa"/>
          </w:tcPr>
          <w:p w14:paraId="5AA51582" w14:textId="77777777" w:rsidR="00C00FE8" w:rsidRDefault="00C00FE8" w:rsidP="00C00FE8">
            <w:r>
              <w:t>Text</w:t>
            </w:r>
          </w:p>
        </w:tc>
        <w:tc>
          <w:tcPr>
            <w:tcW w:w="850" w:type="dxa"/>
          </w:tcPr>
          <w:p w14:paraId="0A370847" w14:textId="77777777" w:rsidR="00C00FE8" w:rsidRDefault="00C00FE8" w:rsidP="00C00FE8">
            <w:r>
              <w:t>255</w:t>
            </w:r>
          </w:p>
        </w:tc>
        <w:tc>
          <w:tcPr>
            <w:tcW w:w="851" w:type="dxa"/>
          </w:tcPr>
          <w:p w14:paraId="7C453C6B" w14:textId="77777777" w:rsidR="00C00FE8" w:rsidRDefault="00C00FE8" w:rsidP="00C00FE8"/>
        </w:tc>
        <w:tc>
          <w:tcPr>
            <w:tcW w:w="1134" w:type="dxa"/>
          </w:tcPr>
          <w:p w14:paraId="072BD0A8" w14:textId="77777777" w:rsidR="00C00FE8" w:rsidRDefault="00C00FE8" w:rsidP="00C00FE8">
            <w:r>
              <w:t>HL7_94</w:t>
            </w:r>
          </w:p>
        </w:tc>
        <w:tc>
          <w:tcPr>
            <w:tcW w:w="2976" w:type="dxa"/>
          </w:tcPr>
          <w:p w14:paraId="36F07335" w14:textId="77777777" w:rsidR="00C00FE8" w:rsidRDefault="00C00FE8" w:rsidP="00C00FE8">
            <w:r>
              <w:t>Textual description of this CLD</w:t>
            </w:r>
          </w:p>
        </w:tc>
      </w:tr>
    </w:tbl>
    <w:p w14:paraId="7891C101" w14:textId="77777777" w:rsidR="00C00FE8" w:rsidRDefault="00C00FE8" w:rsidP="00C00FE8"/>
    <w:p w14:paraId="0AA64571" w14:textId="77777777" w:rsidR="00C00FE8" w:rsidRDefault="00C00FE8" w:rsidP="00C00FE8">
      <w:r>
        <w:t>The provision in form of a table reduces maintenance efforts.</w:t>
      </w:r>
    </w:p>
    <w:p w14:paraId="27C2C01E" w14:textId="77777777" w:rsidR="00C50AB1" w:rsidRDefault="00C50AB1">
      <w:pPr>
        <w:pStyle w:val="berschrift2"/>
      </w:pPr>
      <w:r>
        <w:fldChar w:fldCharType="begin"/>
      </w:r>
      <w:r>
        <w:instrText xml:space="preserve"> AUTONUMLGL </w:instrText>
      </w:r>
      <w:bookmarkStart w:id="28" w:name="_Toc75864080"/>
      <w:r>
        <w:fldChar w:fldCharType="end"/>
      </w:r>
      <w:r>
        <w:t xml:space="preserve"> Tables with Main Information</w:t>
      </w:r>
      <w:bookmarkEnd w:id="28"/>
    </w:p>
    <w:p w14:paraId="7550FDFC" w14:textId="77777777" w:rsidR="00C50AB1" w:rsidRDefault="00C50AB1">
      <w:r>
        <w:t>The tables explained now can be used to start adding new information.</w:t>
      </w:r>
    </w:p>
    <w:p w14:paraId="3F2CAA80" w14:textId="77777777" w:rsidR="00C50AB1" w:rsidRDefault="00C50AB1">
      <w:pPr>
        <w:pStyle w:val="berschrift3"/>
      </w:pPr>
      <w:r>
        <w:fldChar w:fldCharType="begin"/>
      </w:r>
      <w:r>
        <w:instrText xml:space="preserve"> AUTONUMLGL </w:instrText>
      </w:r>
      <w:bookmarkStart w:id="29" w:name="_Toc75864081"/>
      <w:r>
        <w:fldChar w:fldCharType="end"/>
      </w:r>
      <w:r>
        <w:t xml:space="preserve"> Table HL7Events</w:t>
      </w:r>
      <w:bookmarkEnd w:id="29"/>
    </w:p>
    <w:p w14:paraId="2F95D761" w14:textId="77777777" w:rsidR="00C50AB1" w:rsidRDefault="00C50AB1">
      <w:r>
        <w:t>Every event used within this database must be made known by the help of this table. Beside a short description no additional relevant information must be stored.</w:t>
      </w:r>
    </w:p>
    <w:p w14:paraId="227466C7"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2E5B9DF6" w14:textId="77777777">
        <w:tc>
          <w:tcPr>
            <w:tcW w:w="2338" w:type="dxa"/>
            <w:shd w:val="pct20" w:color="auto" w:fill="auto"/>
          </w:tcPr>
          <w:p w14:paraId="66979F28" w14:textId="77777777" w:rsidR="00C50AB1" w:rsidRDefault="00C50AB1">
            <w:r>
              <w:t>Attribute</w:t>
            </w:r>
          </w:p>
        </w:tc>
        <w:tc>
          <w:tcPr>
            <w:tcW w:w="993" w:type="dxa"/>
            <w:shd w:val="pct20" w:color="auto" w:fill="auto"/>
          </w:tcPr>
          <w:p w14:paraId="61C1AA94" w14:textId="77777777" w:rsidR="00C50AB1" w:rsidRDefault="00C50AB1">
            <w:r>
              <w:t>Type</w:t>
            </w:r>
          </w:p>
        </w:tc>
        <w:tc>
          <w:tcPr>
            <w:tcW w:w="850" w:type="dxa"/>
            <w:shd w:val="pct20" w:color="auto" w:fill="auto"/>
          </w:tcPr>
          <w:p w14:paraId="5DB9E2EE" w14:textId="77777777" w:rsidR="00C50AB1" w:rsidRDefault="00C50AB1">
            <w:r>
              <w:t>Size</w:t>
            </w:r>
          </w:p>
        </w:tc>
        <w:tc>
          <w:tcPr>
            <w:tcW w:w="851" w:type="dxa"/>
            <w:shd w:val="pct20" w:color="auto" w:fill="auto"/>
          </w:tcPr>
          <w:p w14:paraId="3F43A545" w14:textId="77777777" w:rsidR="00C50AB1" w:rsidRDefault="00C50AB1">
            <w:r>
              <w:t>Default</w:t>
            </w:r>
          </w:p>
        </w:tc>
        <w:tc>
          <w:tcPr>
            <w:tcW w:w="1134" w:type="dxa"/>
            <w:shd w:val="pct20" w:color="auto" w:fill="auto"/>
          </w:tcPr>
          <w:p w14:paraId="2128159F" w14:textId="77777777" w:rsidR="00C50AB1" w:rsidRDefault="00C50AB1">
            <w:r>
              <w:t>Database</w:t>
            </w:r>
          </w:p>
        </w:tc>
        <w:tc>
          <w:tcPr>
            <w:tcW w:w="2976" w:type="dxa"/>
            <w:shd w:val="pct20" w:color="auto" w:fill="auto"/>
          </w:tcPr>
          <w:p w14:paraId="19D2282A" w14:textId="77777777" w:rsidR="00C50AB1" w:rsidRDefault="00C50AB1">
            <w:r>
              <w:t>Description</w:t>
            </w:r>
          </w:p>
        </w:tc>
      </w:tr>
      <w:tr w:rsidR="00C50AB1" w14:paraId="4501A511" w14:textId="77777777">
        <w:tc>
          <w:tcPr>
            <w:tcW w:w="2338" w:type="dxa"/>
          </w:tcPr>
          <w:p w14:paraId="0BC7C3E2" w14:textId="77777777" w:rsidR="00C50AB1" w:rsidRDefault="00C50AB1">
            <w:r>
              <w:rPr>
                <w:b/>
              </w:rPr>
              <w:t>event_code</w:t>
            </w:r>
          </w:p>
        </w:tc>
        <w:tc>
          <w:tcPr>
            <w:tcW w:w="993" w:type="dxa"/>
          </w:tcPr>
          <w:p w14:paraId="09B25C98" w14:textId="77777777" w:rsidR="00C50AB1" w:rsidRDefault="00C50AB1">
            <w:r>
              <w:t>Text</w:t>
            </w:r>
          </w:p>
        </w:tc>
        <w:tc>
          <w:tcPr>
            <w:tcW w:w="850" w:type="dxa"/>
          </w:tcPr>
          <w:p w14:paraId="1A96DC22" w14:textId="77777777" w:rsidR="00C50AB1" w:rsidRDefault="00C50AB1">
            <w:r>
              <w:t>3</w:t>
            </w:r>
          </w:p>
        </w:tc>
        <w:tc>
          <w:tcPr>
            <w:tcW w:w="851" w:type="dxa"/>
          </w:tcPr>
          <w:p w14:paraId="2887BE93" w14:textId="77777777" w:rsidR="00C50AB1" w:rsidRDefault="00C50AB1"/>
        </w:tc>
        <w:tc>
          <w:tcPr>
            <w:tcW w:w="1134" w:type="dxa"/>
          </w:tcPr>
          <w:p w14:paraId="7AA6C60B" w14:textId="77777777" w:rsidR="00C50AB1" w:rsidRDefault="00C50AB1">
            <w:r>
              <w:t>HL7_36</w:t>
            </w:r>
          </w:p>
        </w:tc>
        <w:tc>
          <w:tcPr>
            <w:tcW w:w="2976" w:type="dxa"/>
          </w:tcPr>
          <w:p w14:paraId="6B08A07C" w14:textId="77777777" w:rsidR="00C50AB1" w:rsidRDefault="00C50AB1">
            <w:r>
              <w:t>Code of this event</w:t>
            </w:r>
          </w:p>
        </w:tc>
      </w:tr>
      <w:tr w:rsidR="00C50AB1" w14:paraId="1D1F5329" w14:textId="77777777">
        <w:tc>
          <w:tcPr>
            <w:tcW w:w="2338" w:type="dxa"/>
          </w:tcPr>
          <w:p w14:paraId="6B2645EE" w14:textId="77777777" w:rsidR="00C50AB1" w:rsidRDefault="00C50AB1">
            <w:r>
              <w:rPr>
                <w:b/>
              </w:rPr>
              <w:t>version_id</w:t>
            </w:r>
          </w:p>
        </w:tc>
        <w:tc>
          <w:tcPr>
            <w:tcW w:w="993" w:type="dxa"/>
          </w:tcPr>
          <w:p w14:paraId="3655A39D" w14:textId="77777777" w:rsidR="00C50AB1" w:rsidRDefault="00C50AB1">
            <w:r>
              <w:t>Long</w:t>
            </w:r>
          </w:p>
        </w:tc>
        <w:tc>
          <w:tcPr>
            <w:tcW w:w="850" w:type="dxa"/>
          </w:tcPr>
          <w:p w14:paraId="0E728419" w14:textId="77777777" w:rsidR="00C50AB1" w:rsidRDefault="00C50AB1"/>
        </w:tc>
        <w:tc>
          <w:tcPr>
            <w:tcW w:w="851" w:type="dxa"/>
          </w:tcPr>
          <w:p w14:paraId="5A426030" w14:textId="77777777" w:rsidR="00C50AB1" w:rsidRDefault="00C50AB1"/>
        </w:tc>
        <w:tc>
          <w:tcPr>
            <w:tcW w:w="1134" w:type="dxa"/>
          </w:tcPr>
          <w:p w14:paraId="3F70F89D" w14:textId="77777777" w:rsidR="00C50AB1" w:rsidRDefault="00C50AB1">
            <w:pPr>
              <w:rPr>
                <w:lang w:val="de-DE"/>
              </w:rPr>
            </w:pPr>
            <w:r>
              <w:rPr>
                <w:lang w:val="de-DE"/>
              </w:rPr>
              <w:t>HL7_52</w:t>
            </w:r>
          </w:p>
        </w:tc>
        <w:tc>
          <w:tcPr>
            <w:tcW w:w="2976" w:type="dxa"/>
          </w:tcPr>
          <w:p w14:paraId="6BFE7D71" w14:textId="77777777" w:rsidR="00C50AB1" w:rsidRDefault="00C50AB1">
            <w:pPr>
              <w:rPr>
                <w:lang w:val="de-DE"/>
              </w:rPr>
            </w:pPr>
            <w:r>
              <w:rPr>
                <w:lang w:val="de-DE"/>
              </w:rPr>
              <w:t>Version ID</w:t>
            </w:r>
          </w:p>
        </w:tc>
      </w:tr>
      <w:tr w:rsidR="00C50AB1" w14:paraId="7E294B1E" w14:textId="77777777">
        <w:tc>
          <w:tcPr>
            <w:tcW w:w="2338" w:type="dxa"/>
          </w:tcPr>
          <w:p w14:paraId="55C61027" w14:textId="77777777" w:rsidR="00C50AB1" w:rsidRDefault="00C50AB1">
            <w:pPr>
              <w:rPr>
                <w:lang w:val="fr-FR"/>
              </w:rPr>
            </w:pPr>
            <w:r>
              <w:rPr>
                <w:lang w:val="fr-FR"/>
              </w:rPr>
              <w:t>description</w:t>
            </w:r>
          </w:p>
        </w:tc>
        <w:tc>
          <w:tcPr>
            <w:tcW w:w="993" w:type="dxa"/>
          </w:tcPr>
          <w:p w14:paraId="2A669437" w14:textId="77777777" w:rsidR="00C50AB1" w:rsidRDefault="00C50AB1">
            <w:pPr>
              <w:rPr>
                <w:lang w:val="fr-FR"/>
              </w:rPr>
            </w:pPr>
            <w:r>
              <w:rPr>
                <w:lang w:val="fr-FR"/>
              </w:rPr>
              <w:t>Text</w:t>
            </w:r>
          </w:p>
        </w:tc>
        <w:tc>
          <w:tcPr>
            <w:tcW w:w="850" w:type="dxa"/>
          </w:tcPr>
          <w:p w14:paraId="3C50D8F9" w14:textId="77777777" w:rsidR="00C50AB1" w:rsidRDefault="00C50AB1">
            <w:pPr>
              <w:rPr>
                <w:lang w:val="fr-FR"/>
              </w:rPr>
            </w:pPr>
            <w:r>
              <w:rPr>
                <w:lang w:val="fr-FR"/>
              </w:rPr>
              <w:t>80</w:t>
            </w:r>
          </w:p>
        </w:tc>
        <w:tc>
          <w:tcPr>
            <w:tcW w:w="851" w:type="dxa"/>
          </w:tcPr>
          <w:p w14:paraId="04A09DE1" w14:textId="77777777" w:rsidR="00C50AB1" w:rsidRDefault="00C50AB1">
            <w:pPr>
              <w:rPr>
                <w:lang w:val="fr-FR"/>
              </w:rPr>
            </w:pPr>
          </w:p>
        </w:tc>
        <w:tc>
          <w:tcPr>
            <w:tcW w:w="1134" w:type="dxa"/>
          </w:tcPr>
          <w:p w14:paraId="20D576EA" w14:textId="77777777" w:rsidR="00C50AB1" w:rsidRDefault="00C50AB1">
            <w:pPr>
              <w:rPr>
                <w:lang w:val="fr-FR"/>
              </w:rPr>
            </w:pPr>
            <w:r>
              <w:rPr>
                <w:lang w:val="fr-FR"/>
              </w:rPr>
              <w:t>HL7_36</w:t>
            </w:r>
          </w:p>
        </w:tc>
        <w:tc>
          <w:tcPr>
            <w:tcW w:w="2976" w:type="dxa"/>
          </w:tcPr>
          <w:p w14:paraId="383FAEFF" w14:textId="77777777" w:rsidR="00C50AB1" w:rsidRDefault="00C50AB1">
            <w:pPr>
              <w:rPr>
                <w:lang w:val="fr-FR"/>
              </w:rPr>
            </w:pPr>
            <w:r>
              <w:rPr>
                <w:lang w:val="fr-FR"/>
              </w:rPr>
              <w:t>Description</w:t>
            </w:r>
          </w:p>
        </w:tc>
      </w:tr>
      <w:tr w:rsidR="00C50AB1" w14:paraId="64DE7CA5" w14:textId="77777777">
        <w:tc>
          <w:tcPr>
            <w:tcW w:w="2338" w:type="dxa"/>
          </w:tcPr>
          <w:p w14:paraId="1133BFFA" w14:textId="77777777" w:rsidR="00C50AB1" w:rsidRDefault="00C50AB1">
            <w:pPr>
              <w:rPr>
                <w:lang w:val="fr-FR"/>
              </w:rPr>
            </w:pPr>
            <w:r>
              <w:rPr>
                <w:lang w:val="fr-FR"/>
              </w:rPr>
              <w:t>interpretation</w:t>
            </w:r>
          </w:p>
        </w:tc>
        <w:tc>
          <w:tcPr>
            <w:tcW w:w="993" w:type="dxa"/>
          </w:tcPr>
          <w:p w14:paraId="095899E3" w14:textId="77777777" w:rsidR="00C50AB1" w:rsidRDefault="00C50AB1">
            <w:r>
              <w:t>Text</w:t>
            </w:r>
          </w:p>
        </w:tc>
        <w:tc>
          <w:tcPr>
            <w:tcW w:w="850" w:type="dxa"/>
          </w:tcPr>
          <w:p w14:paraId="2714588E" w14:textId="77777777" w:rsidR="00C50AB1" w:rsidRDefault="00C50AB1">
            <w:r>
              <w:t>80</w:t>
            </w:r>
          </w:p>
        </w:tc>
        <w:tc>
          <w:tcPr>
            <w:tcW w:w="851" w:type="dxa"/>
          </w:tcPr>
          <w:p w14:paraId="5296172D" w14:textId="77777777" w:rsidR="00C50AB1" w:rsidRDefault="00C50AB1"/>
        </w:tc>
        <w:tc>
          <w:tcPr>
            <w:tcW w:w="1134" w:type="dxa"/>
          </w:tcPr>
          <w:p w14:paraId="63040026" w14:textId="77777777" w:rsidR="00C50AB1" w:rsidRDefault="00C50AB1">
            <w:r>
              <w:t>HL7_36</w:t>
            </w:r>
          </w:p>
        </w:tc>
        <w:tc>
          <w:tcPr>
            <w:tcW w:w="2976" w:type="dxa"/>
          </w:tcPr>
          <w:p w14:paraId="2B8693BD" w14:textId="77777777" w:rsidR="00C50AB1" w:rsidRDefault="00C50AB1">
            <w:r>
              <w:t>Interpretation of the German HL7 User Group</w:t>
            </w:r>
          </w:p>
        </w:tc>
      </w:tr>
      <w:tr w:rsidR="00C50AB1" w14:paraId="2209C15D" w14:textId="77777777">
        <w:tc>
          <w:tcPr>
            <w:tcW w:w="2338" w:type="dxa"/>
            <w:tcBorders>
              <w:bottom w:val="single" w:sz="6" w:space="0" w:color="auto"/>
            </w:tcBorders>
          </w:tcPr>
          <w:p w14:paraId="4660AE9E" w14:textId="77777777" w:rsidR="00C50AB1" w:rsidRDefault="00C50AB1">
            <w:r>
              <w:t>Generate</w:t>
            </w:r>
          </w:p>
        </w:tc>
        <w:tc>
          <w:tcPr>
            <w:tcW w:w="993" w:type="dxa"/>
            <w:tcBorders>
              <w:bottom w:val="single" w:sz="6" w:space="0" w:color="auto"/>
            </w:tcBorders>
          </w:tcPr>
          <w:p w14:paraId="0617B3BA" w14:textId="77777777" w:rsidR="00C50AB1" w:rsidRDefault="00C50AB1">
            <w:r>
              <w:t>Yes/No</w:t>
            </w:r>
          </w:p>
        </w:tc>
        <w:tc>
          <w:tcPr>
            <w:tcW w:w="850" w:type="dxa"/>
            <w:tcBorders>
              <w:bottom w:val="single" w:sz="6" w:space="0" w:color="auto"/>
            </w:tcBorders>
          </w:tcPr>
          <w:p w14:paraId="56568F41" w14:textId="77777777" w:rsidR="00C50AB1" w:rsidRDefault="00C50AB1"/>
        </w:tc>
        <w:tc>
          <w:tcPr>
            <w:tcW w:w="851" w:type="dxa"/>
            <w:tcBorders>
              <w:bottom w:val="single" w:sz="6" w:space="0" w:color="auto"/>
            </w:tcBorders>
          </w:tcPr>
          <w:p w14:paraId="51C2A2A7" w14:textId="77777777" w:rsidR="00C50AB1" w:rsidRDefault="00C50AB1">
            <w:r>
              <w:t>No</w:t>
            </w:r>
          </w:p>
        </w:tc>
        <w:tc>
          <w:tcPr>
            <w:tcW w:w="1134" w:type="dxa"/>
            <w:tcBorders>
              <w:bottom w:val="single" w:sz="6" w:space="0" w:color="auto"/>
            </w:tcBorders>
          </w:tcPr>
          <w:p w14:paraId="32E6CC0B" w14:textId="77777777" w:rsidR="00C50AB1" w:rsidRDefault="00C50AB1">
            <w:r>
              <w:t>HL7_37</w:t>
            </w:r>
          </w:p>
        </w:tc>
        <w:tc>
          <w:tcPr>
            <w:tcW w:w="2976" w:type="dxa"/>
            <w:tcBorders>
              <w:bottom w:val="single" w:sz="6" w:space="0" w:color="auto"/>
            </w:tcBorders>
          </w:tcPr>
          <w:p w14:paraId="5B2E80A3" w14:textId="77777777" w:rsidR="00C50AB1" w:rsidRDefault="00C50AB1">
            <w:r>
              <w:t>Indicator whether this event should be documented into a WinWord file.</w:t>
            </w:r>
          </w:p>
        </w:tc>
      </w:tr>
      <w:tr w:rsidR="00C50AB1" w14:paraId="2C2454C5" w14:textId="77777777">
        <w:tc>
          <w:tcPr>
            <w:tcW w:w="2338" w:type="dxa"/>
          </w:tcPr>
          <w:p w14:paraId="6B4BBF96" w14:textId="77777777" w:rsidR="00C50AB1" w:rsidRDefault="00C50AB1">
            <w:r>
              <w:t>section</w:t>
            </w:r>
          </w:p>
        </w:tc>
        <w:tc>
          <w:tcPr>
            <w:tcW w:w="993" w:type="dxa"/>
          </w:tcPr>
          <w:p w14:paraId="5401BD2D" w14:textId="77777777" w:rsidR="00C50AB1" w:rsidRDefault="00C50AB1">
            <w:r>
              <w:t>Text</w:t>
            </w:r>
          </w:p>
        </w:tc>
        <w:tc>
          <w:tcPr>
            <w:tcW w:w="850" w:type="dxa"/>
          </w:tcPr>
          <w:p w14:paraId="61C33F89" w14:textId="77777777" w:rsidR="00C50AB1" w:rsidRPr="000278A4" w:rsidRDefault="00C50AB1">
            <w:r w:rsidRPr="000278A4">
              <w:t>15</w:t>
            </w:r>
          </w:p>
        </w:tc>
        <w:tc>
          <w:tcPr>
            <w:tcW w:w="851" w:type="dxa"/>
          </w:tcPr>
          <w:p w14:paraId="1A6962F5" w14:textId="77777777" w:rsidR="00C50AB1" w:rsidRDefault="00C50AB1"/>
        </w:tc>
        <w:tc>
          <w:tcPr>
            <w:tcW w:w="1134" w:type="dxa"/>
          </w:tcPr>
          <w:p w14:paraId="580611F7" w14:textId="77777777" w:rsidR="00C50AB1" w:rsidRDefault="00C50AB1">
            <w:r>
              <w:t>HL7_36</w:t>
            </w:r>
          </w:p>
        </w:tc>
        <w:tc>
          <w:tcPr>
            <w:tcW w:w="2976" w:type="dxa"/>
          </w:tcPr>
          <w:p w14:paraId="7BEC1D13" w14:textId="77777777" w:rsidR="00C50AB1" w:rsidRDefault="00C50AB1">
            <w:r>
              <w:t>Chapter where this event code is described</w:t>
            </w:r>
          </w:p>
        </w:tc>
      </w:tr>
      <w:tr w:rsidR="00C50AB1" w14:paraId="5DE11276" w14:textId="77777777">
        <w:tc>
          <w:tcPr>
            <w:tcW w:w="2338" w:type="dxa"/>
          </w:tcPr>
          <w:p w14:paraId="08D4CE94" w14:textId="77777777" w:rsidR="00C50AB1" w:rsidRDefault="001757AD">
            <w:r>
              <w:t>A</w:t>
            </w:r>
            <w:r w:rsidR="00C50AB1">
              <w:t>nchor</w:t>
            </w:r>
          </w:p>
        </w:tc>
        <w:tc>
          <w:tcPr>
            <w:tcW w:w="993" w:type="dxa"/>
          </w:tcPr>
          <w:p w14:paraId="6705C267" w14:textId="77777777" w:rsidR="00C50AB1" w:rsidRDefault="00C50AB1">
            <w:r>
              <w:t>Text</w:t>
            </w:r>
          </w:p>
        </w:tc>
        <w:tc>
          <w:tcPr>
            <w:tcW w:w="850" w:type="dxa"/>
          </w:tcPr>
          <w:p w14:paraId="62FFE3ED" w14:textId="77777777" w:rsidR="00C50AB1" w:rsidRDefault="00C50AB1">
            <w:r>
              <w:t>50</w:t>
            </w:r>
          </w:p>
        </w:tc>
        <w:tc>
          <w:tcPr>
            <w:tcW w:w="851" w:type="dxa"/>
          </w:tcPr>
          <w:p w14:paraId="0DD7D444" w14:textId="77777777" w:rsidR="00C50AB1" w:rsidRDefault="00C50AB1"/>
        </w:tc>
        <w:tc>
          <w:tcPr>
            <w:tcW w:w="1134" w:type="dxa"/>
          </w:tcPr>
          <w:p w14:paraId="2BF6EE06" w14:textId="77777777" w:rsidR="00C50AB1" w:rsidRDefault="00C50AB1">
            <w:r>
              <w:t>HL7_36</w:t>
            </w:r>
          </w:p>
        </w:tc>
        <w:tc>
          <w:tcPr>
            <w:tcW w:w="2976" w:type="dxa"/>
          </w:tcPr>
          <w:p w14:paraId="3B16344C" w14:textId="77777777" w:rsidR="00C50AB1" w:rsidRDefault="00C50AB1">
            <w:r>
              <w:t>reference to the standard (HTML-Link)</w:t>
            </w:r>
          </w:p>
        </w:tc>
      </w:tr>
      <w:tr w:rsidR="001757AD" w14:paraId="7541BA42" w14:textId="77777777">
        <w:tc>
          <w:tcPr>
            <w:tcW w:w="2338" w:type="dxa"/>
          </w:tcPr>
          <w:p w14:paraId="1E8E2451" w14:textId="77777777" w:rsidR="001757AD" w:rsidRDefault="001757AD">
            <w:r>
              <w:t>Owl_gen</w:t>
            </w:r>
          </w:p>
        </w:tc>
        <w:tc>
          <w:tcPr>
            <w:tcW w:w="993" w:type="dxa"/>
          </w:tcPr>
          <w:p w14:paraId="4E13FD09" w14:textId="77777777" w:rsidR="001757AD" w:rsidRDefault="001757AD">
            <w:r>
              <w:t>Yes/No</w:t>
            </w:r>
          </w:p>
        </w:tc>
        <w:tc>
          <w:tcPr>
            <w:tcW w:w="850" w:type="dxa"/>
          </w:tcPr>
          <w:p w14:paraId="6FDF124A" w14:textId="77777777" w:rsidR="001757AD" w:rsidRDefault="001757AD"/>
        </w:tc>
        <w:tc>
          <w:tcPr>
            <w:tcW w:w="851" w:type="dxa"/>
          </w:tcPr>
          <w:p w14:paraId="5BCDA0C9" w14:textId="77777777" w:rsidR="001757AD" w:rsidRDefault="001757AD"/>
        </w:tc>
        <w:tc>
          <w:tcPr>
            <w:tcW w:w="1134" w:type="dxa"/>
          </w:tcPr>
          <w:p w14:paraId="7A9E1B41" w14:textId="77777777" w:rsidR="001757AD" w:rsidRDefault="001757AD">
            <w:r>
              <w:t>HL7_65</w:t>
            </w:r>
          </w:p>
        </w:tc>
        <w:tc>
          <w:tcPr>
            <w:tcW w:w="2976" w:type="dxa"/>
          </w:tcPr>
          <w:p w14:paraId="1E887D75" w14:textId="77777777" w:rsidR="001757AD" w:rsidRDefault="001757AD">
            <w:r>
              <w:t>Specifies whether the OWL generator should generate information for this event</w:t>
            </w:r>
          </w:p>
        </w:tc>
      </w:tr>
      <w:tr w:rsidR="001757AD" w14:paraId="478D5E57" w14:textId="77777777">
        <w:tc>
          <w:tcPr>
            <w:tcW w:w="2338" w:type="dxa"/>
          </w:tcPr>
          <w:p w14:paraId="75935E20" w14:textId="77777777" w:rsidR="001757AD" w:rsidRDefault="001757AD">
            <w:r>
              <w:t>Folder</w:t>
            </w:r>
          </w:p>
        </w:tc>
        <w:tc>
          <w:tcPr>
            <w:tcW w:w="993" w:type="dxa"/>
          </w:tcPr>
          <w:p w14:paraId="318EDE0C" w14:textId="77777777" w:rsidR="001757AD" w:rsidRDefault="001757AD">
            <w:r>
              <w:t>Text</w:t>
            </w:r>
          </w:p>
        </w:tc>
        <w:tc>
          <w:tcPr>
            <w:tcW w:w="850" w:type="dxa"/>
          </w:tcPr>
          <w:p w14:paraId="50E945E7" w14:textId="77777777" w:rsidR="001757AD" w:rsidRDefault="001757AD">
            <w:r>
              <w:t>50</w:t>
            </w:r>
          </w:p>
        </w:tc>
        <w:tc>
          <w:tcPr>
            <w:tcW w:w="851" w:type="dxa"/>
          </w:tcPr>
          <w:p w14:paraId="202B9D11" w14:textId="77777777" w:rsidR="001757AD" w:rsidRDefault="001757AD"/>
        </w:tc>
        <w:tc>
          <w:tcPr>
            <w:tcW w:w="1134" w:type="dxa"/>
          </w:tcPr>
          <w:p w14:paraId="4435491A" w14:textId="77777777" w:rsidR="001757AD" w:rsidRDefault="001757AD">
            <w:r>
              <w:t>HL7_66</w:t>
            </w:r>
          </w:p>
        </w:tc>
        <w:tc>
          <w:tcPr>
            <w:tcW w:w="2976" w:type="dxa"/>
          </w:tcPr>
          <w:p w14:paraId="4B423F90" w14:textId="77777777" w:rsidR="001757AD" w:rsidRDefault="001757AD">
            <w:r>
              <w:t>In which folder to store the schemas generated by Microsoft tool</w:t>
            </w:r>
          </w:p>
        </w:tc>
      </w:tr>
    </w:tbl>
    <w:p w14:paraId="15690015" w14:textId="77777777" w:rsidR="00C50AB1" w:rsidRDefault="00C50AB1"/>
    <w:p w14:paraId="7834DC40" w14:textId="77777777" w:rsidR="00C50AB1" w:rsidRDefault="00C50AB1">
      <w:pPr>
        <w:pStyle w:val="berschrift3"/>
      </w:pPr>
      <w:r>
        <w:lastRenderedPageBreak/>
        <w:fldChar w:fldCharType="begin"/>
      </w:r>
      <w:r>
        <w:instrText xml:space="preserve"> AUTONUMLGL </w:instrText>
      </w:r>
      <w:bookmarkStart w:id="30" w:name="_Toc75864082"/>
      <w:r>
        <w:fldChar w:fldCharType="end"/>
      </w:r>
      <w:r>
        <w:t xml:space="preserve"> Table HL7Segments</w:t>
      </w:r>
      <w:bookmarkEnd w:id="30"/>
    </w:p>
    <w:p w14:paraId="1EF26D0D" w14:textId="77777777" w:rsidR="00C50AB1" w:rsidRDefault="00C50AB1">
      <w:r>
        <w:t>The same belongs to segments.</w:t>
      </w:r>
    </w:p>
    <w:p w14:paraId="554E517B"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4E4CEAD3" w14:textId="77777777" w:rsidTr="00ED7AFB">
        <w:trPr>
          <w:tblHeader/>
        </w:trPr>
        <w:tc>
          <w:tcPr>
            <w:tcW w:w="2338" w:type="dxa"/>
            <w:shd w:val="pct20" w:color="auto" w:fill="auto"/>
          </w:tcPr>
          <w:p w14:paraId="3898B9A5" w14:textId="77777777" w:rsidR="00C50AB1" w:rsidRDefault="00C50AB1">
            <w:r>
              <w:t>Attribute</w:t>
            </w:r>
          </w:p>
        </w:tc>
        <w:tc>
          <w:tcPr>
            <w:tcW w:w="993" w:type="dxa"/>
            <w:shd w:val="pct20" w:color="auto" w:fill="auto"/>
          </w:tcPr>
          <w:p w14:paraId="5616C03D" w14:textId="77777777" w:rsidR="00C50AB1" w:rsidRDefault="00C50AB1">
            <w:r>
              <w:t>Type</w:t>
            </w:r>
          </w:p>
        </w:tc>
        <w:tc>
          <w:tcPr>
            <w:tcW w:w="850" w:type="dxa"/>
            <w:shd w:val="pct20" w:color="auto" w:fill="auto"/>
          </w:tcPr>
          <w:p w14:paraId="41D9C112" w14:textId="77777777" w:rsidR="00C50AB1" w:rsidRDefault="00C50AB1">
            <w:r>
              <w:t>Size</w:t>
            </w:r>
          </w:p>
        </w:tc>
        <w:tc>
          <w:tcPr>
            <w:tcW w:w="851" w:type="dxa"/>
            <w:shd w:val="pct20" w:color="auto" w:fill="auto"/>
          </w:tcPr>
          <w:p w14:paraId="59D0B25E" w14:textId="77777777" w:rsidR="00C50AB1" w:rsidRDefault="00C50AB1">
            <w:r>
              <w:t>Default</w:t>
            </w:r>
          </w:p>
        </w:tc>
        <w:tc>
          <w:tcPr>
            <w:tcW w:w="1134" w:type="dxa"/>
            <w:shd w:val="pct20" w:color="auto" w:fill="auto"/>
          </w:tcPr>
          <w:p w14:paraId="3657B064" w14:textId="77777777" w:rsidR="00C50AB1" w:rsidRDefault="00C50AB1">
            <w:r>
              <w:t>Database</w:t>
            </w:r>
          </w:p>
        </w:tc>
        <w:tc>
          <w:tcPr>
            <w:tcW w:w="2976" w:type="dxa"/>
            <w:shd w:val="pct20" w:color="auto" w:fill="auto"/>
          </w:tcPr>
          <w:p w14:paraId="5D16C9EA" w14:textId="77777777" w:rsidR="00C50AB1" w:rsidRDefault="00C50AB1">
            <w:r>
              <w:t>Description</w:t>
            </w:r>
          </w:p>
        </w:tc>
      </w:tr>
      <w:tr w:rsidR="00C50AB1" w14:paraId="0B7DF832" w14:textId="77777777">
        <w:tc>
          <w:tcPr>
            <w:tcW w:w="2338" w:type="dxa"/>
          </w:tcPr>
          <w:p w14:paraId="77D9922A" w14:textId="77777777" w:rsidR="00C50AB1" w:rsidRDefault="00C50AB1">
            <w:r>
              <w:rPr>
                <w:b/>
              </w:rPr>
              <w:t>seg_code</w:t>
            </w:r>
          </w:p>
        </w:tc>
        <w:tc>
          <w:tcPr>
            <w:tcW w:w="993" w:type="dxa"/>
          </w:tcPr>
          <w:p w14:paraId="70C95C93" w14:textId="77777777" w:rsidR="00C50AB1" w:rsidRDefault="00C50AB1">
            <w:r>
              <w:t>Text</w:t>
            </w:r>
          </w:p>
        </w:tc>
        <w:tc>
          <w:tcPr>
            <w:tcW w:w="850" w:type="dxa"/>
          </w:tcPr>
          <w:p w14:paraId="77F17566" w14:textId="77777777" w:rsidR="00C50AB1" w:rsidRDefault="00C50AB1">
            <w:r>
              <w:t>3</w:t>
            </w:r>
          </w:p>
        </w:tc>
        <w:tc>
          <w:tcPr>
            <w:tcW w:w="851" w:type="dxa"/>
          </w:tcPr>
          <w:p w14:paraId="0531CFF5" w14:textId="77777777" w:rsidR="00C50AB1" w:rsidRDefault="00C50AB1"/>
        </w:tc>
        <w:tc>
          <w:tcPr>
            <w:tcW w:w="1134" w:type="dxa"/>
          </w:tcPr>
          <w:p w14:paraId="63038DE5" w14:textId="77777777" w:rsidR="00C50AB1" w:rsidRDefault="00C50AB1">
            <w:r>
              <w:t>HL7_36</w:t>
            </w:r>
          </w:p>
        </w:tc>
        <w:tc>
          <w:tcPr>
            <w:tcW w:w="2976" w:type="dxa"/>
          </w:tcPr>
          <w:p w14:paraId="1A676442" w14:textId="77777777" w:rsidR="00C50AB1" w:rsidRDefault="00C50AB1">
            <w:r>
              <w:t>Segment</w:t>
            </w:r>
          </w:p>
        </w:tc>
      </w:tr>
      <w:tr w:rsidR="00C50AB1" w14:paraId="5743467F" w14:textId="77777777">
        <w:tc>
          <w:tcPr>
            <w:tcW w:w="2338" w:type="dxa"/>
          </w:tcPr>
          <w:p w14:paraId="7AA73CD3" w14:textId="77777777" w:rsidR="00C50AB1" w:rsidRDefault="00C50AB1">
            <w:r>
              <w:rPr>
                <w:b/>
              </w:rPr>
              <w:t>version_id</w:t>
            </w:r>
          </w:p>
        </w:tc>
        <w:tc>
          <w:tcPr>
            <w:tcW w:w="993" w:type="dxa"/>
          </w:tcPr>
          <w:p w14:paraId="7CD5605C" w14:textId="77777777" w:rsidR="00C50AB1" w:rsidRDefault="00C50AB1">
            <w:r>
              <w:t>Long</w:t>
            </w:r>
          </w:p>
        </w:tc>
        <w:tc>
          <w:tcPr>
            <w:tcW w:w="850" w:type="dxa"/>
          </w:tcPr>
          <w:p w14:paraId="20DEB76A" w14:textId="77777777" w:rsidR="00C50AB1" w:rsidRDefault="00C50AB1"/>
        </w:tc>
        <w:tc>
          <w:tcPr>
            <w:tcW w:w="851" w:type="dxa"/>
          </w:tcPr>
          <w:p w14:paraId="1B2F1914" w14:textId="77777777" w:rsidR="00C50AB1" w:rsidRDefault="00C50AB1"/>
        </w:tc>
        <w:tc>
          <w:tcPr>
            <w:tcW w:w="1134" w:type="dxa"/>
          </w:tcPr>
          <w:p w14:paraId="78E1D740" w14:textId="77777777" w:rsidR="00C50AB1" w:rsidRDefault="00C50AB1">
            <w:r>
              <w:t>HL7_52</w:t>
            </w:r>
          </w:p>
        </w:tc>
        <w:tc>
          <w:tcPr>
            <w:tcW w:w="2976" w:type="dxa"/>
          </w:tcPr>
          <w:p w14:paraId="0B0B9AEE" w14:textId="77777777" w:rsidR="00C50AB1" w:rsidRDefault="00C50AB1">
            <w:r>
              <w:t>version ID</w:t>
            </w:r>
          </w:p>
        </w:tc>
      </w:tr>
      <w:tr w:rsidR="00C50AB1" w14:paraId="3E69AFC8" w14:textId="77777777">
        <w:tc>
          <w:tcPr>
            <w:tcW w:w="2338" w:type="dxa"/>
          </w:tcPr>
          <w:p w14:paraId="4AF44C27" w14:textId="77777777" w:rsidR="00C50AB1" w:rsidRDefault="00C50AB1">
            <w:r>
              <w:t>description</w:t>
            </w:r>
          </w:p>
        </w:tc>
        <w:tc>
          <w:tcPr>
            <w:tcW w:w="993" w:type="dxa"/>
          </w:tcPr>
          <w:p w14:paraId="191A6217" w14:textId="77777777" w:rsidR="00C50AB1" w:rsidRDefault="00C50AB1">
            <w:r>
              <w:t>Text</w:t>
            </w:r>
          </w:p>
        </w:tc>
        <w:tc>
          <w:tcPr>
            <w:tcW w:w="850" w:type="dxa"/>
          </w:tcPr>
          <w:p w14:paraId="2431D1BE" w14:textId="77777777" w:rsidR="00C50AB1" w:rsidRDefault="00C50AB1">
            <w:r>
              <w:t>80</w:t>
            </w:r>
          </w:p>
        </w:tc>
        <w:tc>
          <w:tcPr>
            <w:tcW w:w="851" w:type="dxa"/>
          </w:tcPr>
          <w:p w14:paraId="26482125" w14:textId="77777777" w:rsidR="00C50AB1" w:rsidRDefault="00C50AB1"/>
        </w:tc>
        <w:tc>
          <w:tcPr>
            <w:tcW w:w="1134" w:type="dxa"/>
          </w:tcPr>
          <w:p w14:paraId="382C47FB" w14:textId="77777777" w:rsidR="00C50AB1" w:rsidRDefault="00C50AB1">
            <w:r>
              <w:t>HL7_36</w:t>
            </w:r>
          </w:p>
        </w:tc>
        <w:tc>
          <w:tcPr>
            <w:tcW w:w="2976" w:type="dxa"/>
          </w:tcPr>
          <w:p w14:paraId="15D24339" w14:textId="77777777" w:rsidR="00C50AB1" w:rsidRDefault="00C50AB1">
            <w:pPr>
              <w:rPr>
                <w:lang w:val="fr-FR"/>
              </w:rPr>
            </w:pPr>
            <w:r>
              <w:rPr>
                <w:lang w:val="fr-FR"/>
              </w:rPr>
              <w:t>Description</w:t>
            </w:r>
          </w:p>
        </w:tc>
      </w:tr>
      <w:tr w:rsidR="00C50AB1" w14:paraId="462C072A" w14:textId="77777777">
        <w:tc>
          <w:tcPr>
            <w:tcW w:w="2338" w:type="dxa"/>
          </w:tcPr>
          <w:p w14:paraId="77896FD5" w14:textId="77777777" w:rsidR="00C50AB1" w:rsidRDefault="00C50AB1">
            <w:pPr>
              <w:rPr>
                <w:lang w:val="fr-FR"/>
              </w:rPr>
            </w:pPr>
            <w:r>
              <w:rPr>
                <w:lang w:val="fr-FR"/>
              </w:rPr>
              <w:t>interpretation</w:t>
            </w:r>
          </w:p>
        </w:tc>
        <w:tc>
          <w:tcPr>
            <w:tcW w:w="993" w:type="dxa"/>
          </w:tcPr>
          <w:p w14:paraId="6E9438F6" w14:textId="77777777" w:rsidR="00C50AB1" w:rsidRDefault="00C50AB1">
            <w:pPr>
              <w:rPr>
                <w:lang w:val="fr-FR"/>
              </w:rPr>
            </w:pPr>
            <w:r>
              <w:rPr>
                <w:lang w:val="fr-FR"/>
              </w:rPr>
              <w:t>Text</w:t>
            </w:r>
          </w:p>
        </w:tc>
        <w:tc>
          <w:tcPr>
            <w:tcW w:w="850" w:type="dxa"/>
          </w:tcPr>
          <w:p w14:paraId="475A1580" w14:textId="77777777" w:rsidR="00C50AB1" w:rsidRPr="000278A4" w:rsidRDefault="00C50AB1">
            <w:pPr>
              <w:rPr>
                <w:lang w:val="de-DE"/>
              </w:rPr>
            </w:pPr>
            <w:r w:rsidRPr="000278A4">
              <w:rPr>
                <w:lang w:val="de-DE"/>
              </w:rPr>
              <w:t>80</w:t>
            </w:r>
          </w:p>
        </w:tc>
        <w:tc>
          <w:tcPr>
            <w:tcW w:w="851" w:type="dxa"/>
          </w:tcPr>
          <w:p w14:paraId="65F7AB23" w14:textId="77777777" w:rsidR="00C50AB1" w:rsidRDefault="00C50AB1">
            <w:pPr>
              <w:rPr>
                <w:lang w:val="de-DE"/>
              </w:rPr>
            </w:pPr>
          </w:p>
        </w:tc>
        <w:tc>
          <w:tcPr>
            <w:tcW w:w="1134" w:type="dxa"/>
          </w:tcPr>
          <w:p w14:paraId="696D3D2C" w14:textId="77777777" w:rsidR="00C50AB1" w:rsidRDefault="00C50AB1">
            <w:pPr>
              <w:rPr>
                <w:lang w:val="de-DE"/>
              </w:rPr>
            </w:pPr>
            <w:r>
              <w:rPr>
                <w:lang w:val="de-DE"/>
              </w:rPr>
              <w:t>HL7_36</w:t>
            </w:r>
          </w:p>
        </w:tc>
        <w:tc>
          <w:tcPr>
            <w:tcW w:w="2976" w:type="dxa"/>
          </w:tcPr>
          <w:p w14:paraId="1ED0AA90" w14:textId="77777777" w:rsidR="00C50AB1" w:rsidRDefault="00C50AB1">
            <w:pPr>
              <w:rPr>
                <w:lang w:val="de-DE"/>
              </w:rPr>
            </w:pPr>
            <w:r>
              <w:rPr>
                <w:lang w:val="de-DE"/>
              </w:rPr>
              <w:t>German Interpretation</w:t>
            </w:r>
          </w:p>
        </w:tc>
      </w:tr>
      <w:tr w:rsidR="00C50AB1" w14:paraId="2E6DACAB" w14:textId="77777777">
        <w:tc>
          <w:tcPr>
            <w:tcW w:w="2338" w:type="dxa"/>
          </w:tcPr>
          <w:p w14:paraId="221BC095" w14:textId="77777777" w:rsidR="00C50AB1" w:rsidRDefault="00C50AB1">
            <w:r>
              <w:t>function_area</w:t>
            </w:r>
          </w:p>
        </w:tc>
        <w:tc>
          <w:tcPr>
            <w:tcW w:w="993" w:type="dxa"/>
          </w:tcPr>
          <w:p w14:paraId="1DB7E44E" w14:textId="77777777" w:rsidR="00C50AB1" w:rsidRDefault="00C50AB1">
            <w:r>
              <w:t>Text</w:t>
            </w:r>
          </w:p>
        </w:tc>
        <w:tc>
          <w:tcPr>
            <w:tcW w:w="850" w:type="dxa"/>
          </w:tcPr>
          <w:p w14:paraId="32BE4573" w14:textId="77777777" w:rsidR="00C50AB1" w:rsidRDefault="00C50AB1">
            <w:r>
              <w:t>3</w:t>
            </w:r>
          </w:p>
        </w:tc>
        <w:tc>
          <w:tcPr>
            <w:tcW w:w="851" w:type="dxa"/>
          </w:tcPr>
          <w:p w14:paraId="487B20B2" w14:textId="77777777" w:rsidR="00C50AB1" w:rsidRDefault="00C50AB1"/>
        </w:tc>
        <w:tc>
          <w:tcPr>
            <w:tcW w:w="1134" w:type="dxa"/>
          </w:tcPr>
          <w:p w14:paraId="36A2374A" w14:textId="77777777" w:rsidR="00C50AB1" w:rsidRDefault="00C50AB1">
            <w:r>
              <w:t>HL7_36</w:t>
            </w:r>
          </w:p>
        </w:tc>
        <w:tc>
          <w:tcPr>
            <w:tcW w:w="2976" w:type="dxa"/>
          </w:tcPr>
          <w:p w14:paraId="082FD792" w14:textId="77777777" w:rsidR="00C50AB1" w:rsidRDefault="00C50AB1">
            <w:r>
              <w:t>functional area (can be deleted?)</w:t>
            </w:r>
          </w:p>
        </w:tc>
      </w:tr>
      <w:tr w:rsidR="00C50AB1" w14:paraId="4A5E44A3" w14:textId="77777777">
        <w:tc>
          <w:tcPr>
            <w:tcW w:w="2338" w:type="dxa"/>
          </w:tcPr>
          <w:p w14:paraId="4085F18A" w14:textId="77777777" w:rsidR="00C50AB1" w:rsidRDefault="00C50AB1">
            <w:r>
              <w:t>Generate</w:t>
            </w:r>
          </w:p>
        </w:tc>
        <w:tc>
          <w:tcPr>
            <w:tcW w:w="993" w:type="dxa"/>
          </w:tcPr>
          <w:p w14:paraId="6D9017AB" w14:textId="77777777" w:rsidR="00C50AB1" w:rsidRDefault="00C50AB1">
            <w:r>
              <w:t>Yes/No</w:t>
            </w:r>
          </w:p>
        </w:tc>
        <w:tc>
          <w:tcPr>
            <w:tcW w:w="850" w:type="dxa"/>
          </w:tcPr>
          <w:p w14:paraId="4BE8E179" w14:textId="77777777" w:rsidR="00C50AB1" w:rsidRDefault="00C50AB1"/>
        </w:tc>
        <w:tc>
          <w:tcPr>
            <w:tcW w:w="851" w:type="dxa"/>
          </w:tcPr>
          <w:p w14:paraId="401EBD97" w14:textId="77777777" w:rsidR="00C50AB1" w:rsidRDefault="00C50AB1">
            <w:r>
              <w:t>No</w:t>
            </w:r>
          </w:p>
        </w:tc>
        <w:tc>
          <w:tcPr>
            <w:tcW w:w="1134" w:type="dxa"/>
          </w:tcPr>
          <w:p w14:paraId="765C3380" w14:textId="77777777" w:rsidR="00C50AB1" w:rsidRDefault="00C50AB1">
            <w:r>
              <w:t>HL7_37</w:t>
            </w:r>
          </w:p>
        </w:tc>
        <w:tc>
          <w:tcPr>
            <w:tcW w:w="2976" w:type="dxa"/>
          </w:tcPr>
          <w:p w14:paraId="4A30BA0C" w14:textId="77777777" w:rsidR="00C50AB1" w:rsidRDefault="00C50AB1">
            <w:r>
              <w:t>Indicator whether this event should be documented into a WinWord file.</w:t>
            </w:r>
          </w:p>
        </w:tc>
      </w:tr>
      <w:tr w:rsidR="00C50AB1" w14:paraId="77ACA7E5" w14:textId="77777777">
        <w:tc>
          <w:tcPr>
            <w:tcW w:w="2338" w:type="dxa"/>
          </w:tcPr>
          <w:p w14:paraId="1D7BF8BC" w14:textId="77777777" w:rsidR="00C50AB1" w:rsidRDefault="00C50AB1">
            <w:r>
              <w:t>last_field_repeatable</w:t>
            </w:r>
          </w:p>
        </w:tc>
        <w:tc>
          <w:tcPr>
            <w:tcW w:w="993" w:type="dxa"/>
          </w:tcPr>
          <w:p w14:paraId="3801FDC5" w14:textId="77777777" w:rsidR="00C50AB1" w:rsidRDefault="00C50AB1">
            <w:r>
              <w:t>Yes/No</w:t>
            </w:r>
          </w:p>
        </w:tc>
        <w:tc>
          <w:tcPr>
            <w:tcW w:w="850" w:type="dxa"/>
          </w:tcPr>
          <w:p w14:paraId="3F712E41" w14:textId="77777777" w:rsidR="00C50AB1" w:rsidRDefault="00C50AB1"/>
        </w:tc>
        <w:tc>
          <w:tcPr>
            <w:tcW w:w="851" w:type="dxa"/>
          </w:tcPr>
          <w:p w14:paraId="74085C96" w14:textId="77777777" w:rsidR="00C50AB1" w:rsidRDefault="00C50AB1">
            <w:r>
              <w:t>No</w:t>
            </w:r>
          </w:p>
        </w:tc>
        <w:tc>
          <w:tcPr>
            <w:tcW w:w="1134" w:type="dxa"/>
          </w:tcPr>
          <w:p w14:paraId="7FD4D2AF" w14:textId="77777777" w:rsidR="00C50AB1" w:rsidRDefault="00C50AB1">
            <w:r>
              <w:t>HL7_41</w:t>
            </w:r>
          </w:p>
        </w:tc>
        <w:tc>
          <w:tcPr>
            <w:tcW w:w="2976" w:type="dxa"/>
          </w:tcPr>
          <w:p w14:paraId="22A38EDE" w14:textId="77777777" w:rsidR="00C50AB1" w:rsidRDefault="00C50AB1">
            <w:r>
              <w:t>is the last field of this segment repeatable?</w:t>
            </w:r>
          </w:p>
        </w:tc>
      </w:tr>
      <w:tr w:rsidR="00C50AB1" w14:paraId="45997150" w14:textId="77777777">
        <w:tc>
          <w:tcPr>
            <w:tcW w:w="2338" w:type="dxa"/>
          </w:tcPr>
          <w:p w14:paraId="35B206CF" w14:textId="77777777" w:rsidR="00C50AB1" w:rsidRDefault="00C50AB1">
            <w:r>
              <w:t>visible</w:t>
            </w:r>
          </w:p>
        </w:tc>
        <w:tc>
          <w:tcPr>
            <w:tcW w:w="993" w:type="dxa"/>
          </w:tcPr>
          <w:p w14:paraId="09BC0E8A" w14:textId="77777777" w:rsidR="00C50AB1" w:rsidRDefault="00C50AB1">
            <w:r>
              <w:t>Yes/No</w:t>
            </w:r>
          </w:p>
        </w:tc>
        <w:tc>
          <w:tcPr>
            <w:tcW w:w="850" w:type="dxa"/>
          </w:tcPr>
          <w:p w14:paraId="0E8687B9" w14:textId="77777777" w:rsidR="00C50AB1" w:rsidRDefault="00C50AB1"/>
        </w:tc>
        <w:tc>
          <w:tcPr>
            <w:tcW w:w="851" w:type="dxa"/>
          </w:tcPr>
          <w:p w14:paraId="5A11718A" w14:textId="77777777" w:rsidR="00C50AB1" w:rsidRDefault="00C50AB1">
            <w:r>
              <w:t>Yes</w:t>
            </w:r>
          </w:p>
        </w:tc>
        <w:tc>
          <w:tcPr>
            <w:tcW w:w="1134" w:type="dxa"/>
          </w:tcPr>
          <w:p w14:paraId="6A3D90D9" w14:textId="77777777" w:rsidR="00C50AB1" w:rsidRDefault="00C50AB1">
            <w:r>
              <w:t>HL7_41</w:t>
            </w:r>
          </w:p>
        </w:tc>
        <w:tc>
          <w:tcPr>
            <w:tcW w:w="2976" w:type="dxa"/>
          </w:tcPr>
          <w:p w14:paraId="56EACD3E" w14:textId="77777777" w:rsidR="00C50AB1" w:rsidRDefault="00C50AB1">
            <w:r>
              <w:t>is this segment visible for editing?</w:t>
            </w:r>
          </w:p>
          <w:p w14:paraId="08D09965" w14:textId="77777777" w:rsidR="00C50AB1" w:rsidRDefault="00C50AB1">
            <w:r>
              <w:t>Some segments are just entered for referential integrity, which can be made invisible.</w:t>
            </w:r>
          </w:p>
        </w:tc>
      </w:tr>
      <w:tr w:rsidR="00C50AB1" w14:paraId="59640A84" w14:textId="77777777">
        <w:tc>
          <w:tcPr>
            <w:tcW w:w="2338" w:type="dxa"/>
          </w:tcPr>
          <w:p w14:paraId="2A9CD7B1" w14:textId="77777777" w:rsidR="00C50AB1" w:rsidRDefault="00C50AB1">
            <w:r>
              <w:t>section</w:t>
            </w:r>
          </w:p>
        </w:tc>
        <w:tc>
          <w:tcPr>
            <w:tcW w:w="993" w:type="dxa"/>
          </w:tcPr>
          <w:p w14:paraId="5E0B5BAB" w14:textId="77777777" w:rsidR="00C50AB1" w:rsidRDefault="00C50AB1">
            <w:r>
              <w:t>Text</w:t>
            </w:r>
          </w:p>
        </w:tc>
        <w:tc>
          <w:tcPr>
            <w:tcW w:w="850" w:type="dxa"/>
          </w:tcPr>
          <w:p w14:paraId="74C89C10" w14:textId="77777777" w:rsidR="00C50AB1" w:rsidRPr="000278A4" w:rsidRDefault="00C50AB1">
            <w:r w:rsidRPr="000278A4">
              <w:t>15</w:t>
            </w:r>
          </w:p>
        </w:tc>
        <w:tc>
          <w:tcPr>
            <w:tcW w:w="851" w:type="dxa"/>
          </w:tcPr>
          <w:p w14:paraId="4F18160F" w14:textId="77777777" w:rsidR="00C50AB1" w:rsidRDefault="00C50AB1"/>
        </w:tc>
        <w:tc>
          <w:tcPr>
            <w:tcW w:w="1134" w:type="dxa"/>
          </w:tcPr>
          <w:p w14:paraId="6A132E37" w14:textId="77777777" w:rsidR="00C50AB1" w:rsidRDefault="00C50AB1">
            <w:r>
              <w:t>HL7_36</w:t>
            </w:r>
          </w:p>
        </w:tc>
        <w:tc>
          <w:tcPr>
            <w:tcW w:w="2976" w:type="dxa"/>
          </w:tcPr>
          <w:p w14:paraId="7CE0DBFA" w14:textId="77777777" w:rsidR="00C50AB1" w:rsidRDefault="00C50AB1">
            <w:r>
              <w:t>Chapter</w:t>
            </w:r>
          </w:p>
        </w:tc>
      </w:tr>
      <w:tr w:rsidR="00C50AB1" w14:paraId="26037C2E" w14:textId="77777777">
        <w:tc>
          <w:tcPr>
            <w:tcW w:w="2338" w:type="dxa"/>
          </w:tcPr>
          <w:p w14:paraId="6DF45E2A" w14:textId="77777777" w:rsidR="00C50AB1" w:rsidRDefault="00C50AB1">
            <w:r>
              <w:t>anchor</w:t>
            </w:r>
          </w:p>
        </w:tc>
        <w:tc>
          <w:tcPr>
            <w:tcW w:w="993" w:type="dxa"/>
          </w:tcPr>
          <w:p w14:paraId="52CD66E5" w14:textId="77777777" w:rsidR="00C50AB1" w:rsidRDefault="00C50AB1">
            <w:r>
              <w:t>Text</w:t>
            </w:r>
          </w:p>
        </w:tc>
        <w:tc>
          <w:tcPr>
            <w:tcW w:w="850" w:type="dxa"/>
          </w:tcPr>
          <w:p w14:paraId="2CF13FED" w14:textId="77777777" w:rsidR="00C50AB1" w:rsidRDefault="00C50AB1">
            <w:r>
              <w:t>50</w:t>
            </w:r>
          </w:p>
        </w:tc>
        <w:tc>
          <w:tcPr>
            <w:tcW w:w="851" w:type="dxa"/>
          </w:tcPr>
          <w:p w14:paraId="3E2E2DAE" w14:textId="77777777" w:rsidR="00C50AB1" w:rsidRDefault="00C50AB1"/>
        </w:tc>
        <w:tc>
          <w:tcPr>
            <w:tcW w:w="1134" w:type="dxa"/>
          </w:tcPr>
          <w:p w14:paraId="0C9B4A19" w14:textId="77777777" w:rsidR="00C50AB1" w:rsidRDefault="00C50AB1">
            <w:r>
              <w:t>HL7_36</w:t>
            </w:r>
          </w:p>
        </w:tc>
        <w:tc>
          <w:tcPr>
            <w:tcW w:w="2976" w:type="dxa"/>
          </w:tcPr>
          <w:p w14:paraId="3C766B69" w14:textId="77777777" w:rsidR="00C50AB1" w:rsidRDefault="00C50AB1">
            <w:r>
              <w:t>HTML-Reference to the Standard</w:t>
            </w:r>
          </w:p>
        </w:tc>
      </w:tr>
    </w:tbl>
    <w:p w14:paraId="6EBFACCD" w14:textId="77777777" w:rsidR="00C50AB1" w:rsidRDefault="00C50AB1"/>
    <w:p w14:paraId="4A55283D" w14:textId="77777777" w:rsidR="00C50AB1" w:rsidRDefault="00C50AB1">
      <w:pPr>
        <w:pStyle w:val="berschrift3"/>
      </w:pPr>
      <w:r>
        <w:fldChar w:fldCharType="begin"/>
      </w:r>
      <w:r>
        <w:instrText xml:space="preserve"> AUTONUMLGL </w:instrText>
      </w:r>
      <w:bookmarkStart w:id="31" w:name="_Toc75864083"/>
      <w:r>
        <w:fldChar w:fldCharType="end"/>
      </w:r>
      <w:r>
        <w:t xml:space="preserve"> Table HL7Tables</w:t>
      </w:r>
      <w:bookmarkEnd w:id="31"/>
    </w:p>
    <w:p w14:paraId="3FF57810" w14:textId="77777777" w:rsidR="00C50AB1" w:rsidRDefault="00C50AB1">
      <w:r>
        <w:t>This table defines the tables which can be used within data elements. Therefore, it must be filled before the table with the information about data elements.</w:t>
      </w:r>
    </w:p>
    <w:p w14:paraId="470BD7BA"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2"/>
        <w:gridCol w:w="851"/>
        <w:gridCol w:w="1134"/>
        <w:gridCol w:w="2976"/>
      </w:tblGrid>
      <w:tr w:rsidR="00C50AB1" w14:paraId="3651643B" w14:textId="77777777" w:rsidTr="0082327E">
        <w:trPr>
          <w:tblHeader/>
        </w:trPr>
        <w:tc>
          <w:tcPr>
            <w:tcW w:w="2338" w:type="dxa"/>
            <w:shd w:val="pct20" w:color="auto" w:fill="auto"/>
          </w:tcPr>
          <w:p w14:paraId="2C5FD336" w14:textId="77777777" w:rsidR="00C50AB1" w:rsidRDefault="00C50AB1">
            <w:r>
              <w:t>Attribute</w:t>
            </w:r>
          </w:p>
        </w:tc>
        <w:tc>
          <w:tcPr>
            <w:tcW w:w="993" w:type="dxa"/>
            <w:shd w:val="pct20" w:color="auto" w:fill="auto"/>
          </w:tcPr>
          <w:p w14:paraId="733693E2" w14:textId="77777777" w:rsidR="00C50AB1" w:rsidRDefault="00C50AB1">
            <w:r>
              <w:t>Type</w:t>
            </w:r>
          </w:p>
        </w:tc>
        <w:tc>
          <w:tcPr>
            <w:tcW w:w="852" w:type="dxa"/>
            <w:shd w:val="pct20" w:color="auto" w:fill="auto"/>
          </w:tcPr>
          <w:p w14:paraId="0FD43A11" w14:textId="77777777" w:rsidR="00C50AB1" w:rsidRDefault="00C50AB1">
            <w:r>
              <w:t>Size</w:t>
            </w:r>
          </w:p>
        </w:tc>
        <w:tc>
          <w:tcPr>
            <w:tcW w:w="851" w:type="dxa"/>
            <w:shd w:val="pct20" w:color="auto" w:fill="auto"/>
          </w:tcPr>
          <w:p w14:paraId="5BC4667B" w14:textId="77777777" w:rsidR="00C50AB1" w:rsidRDefault="00C50AB1">
            <w:r>
              <w:t>Default</w:t>
            </w:r>
          </w:p>
        </w:tc>
        <w:tc>
          <w:tcPr>
            <w:tcW w:w="1134" w:type="dxa"/>
            <w:shd w:val="pct20" w:color="auto" w:fill="auto"/>
          </w:tcPr>
          <w:p w14:paraId="189C6164" w14:textId="77777777" w:rsidR="00C50AB1" w:rsidRDefault="00C50AB1">
            <w:r>
              <w:t>Database</w:t>
            </w:r>
          </w:p>
        </w:tc>
        <w:tc>
          <w:tcPr>
            <w:tcW w:w="2976" w:type="dxa"/>
            <w:shd w:val="pct20" w:color="auto" w:fill="auto"/>
          </w:tcPr>
          <w:p w14:paraId="4250F199" w14:textId="77777777" w:rsidR="00C50AB1" w:rsidRDefault="00C50AB1">
            <w:r>
              <w:t>Description</w:t>
            </w:r>
          </w:p>
        </w:tc>
      </w:tr>
      <w:tr w:rsidR="00C50AB1" w14:paraId="4794F50A" w14:textId="77777777">
        <w:tc>
          <w:tcPr>
            <w:tcW w:w="2338" w:type="dxa"/>
          </w:tcPr>
          <w:p w14:paraId="6B7F099E" w14:textId="77777777" w:rsidR="00C50AB1" w:rsidRDefault="00C50AB1">
            <w:r>
              <w:rPr>
                <w:b/>
              </w:rPr>
              <w:t>table_id</w:t>
            </w:r>
          </w:p>
        </w:tc>
        <w:tc>
          <w:tcPr>
            <w:tcW w:w="993" w:type="dxa"/>
          </w:tcPr>
          <w:p w14:paraId="03A0D89B" w14:textId="77777777" w:rsidR="00C50AB1" w:rsidRDefault="00C50AB1">
            <w:r>
              <w:t>Long</w:t>
            </w:r>
          </w:p>
        </w:tc>
        <w:tc>
          <w:tcPr>
            <w:tcW w:w="852" w:type="dxa"/>
          </w:tcPr>
          <w:p w14:paraId="4CA25C7E" w14:textId="77777777" w:rsidR="00C50AB1" w:rsidRDefault="00C50AB1">
            <w:r>
              <w:t>4</w:t>
            </w:r>
          </w:p>
        </w:tc>
        <w:tc>
          <w:tcPr>
            <w:tcW w:w="851" w:type="dxa"/>
          </w:tcPr>
          <w:p w14:paraId="0BC331BB" w14:textId="77777777" w:rsidR="00C50AB1" w:rsidRDefault="00C50AB1">
            <w:r>
              <w:t>0</w:t>
            </w:r>
          </w:p>
        </w:tc>
        <w:tc>
          <w:tcPr>
            <w:tcW w:w="1134" w:type="dxa"/>
          </w:tcPr>
          <w:p w14:paraId="5A57923F" w14:textId="77777777" w:rsidR="00C50AB1" w:rsidRDefault="00C50AB1">
            <w:r>
              <w:t>HL7_36</w:t>
            </w:r>
          </w:p>
        </w:tc>
        <w:tc>
          <w:tcPr>
            <w:tcW w:w="2976" w:type="dxa"/>
          </w:tcPr>
          <w:p w14:paraId="6C926761" w14:textId="77777777" w:rsidR="00C50AB1" w:rsidRDefault="00C50AB1">
            <w:r>
              <w:t>ID of this table</w:t>
            </w:r>
          </w:p>
        </w:tc>
      </w:tr>
      <w:tr w:rsidR="00C50AB1" w14:paraId="55A94137" w14:textId="77777777">
        <w:tc>
          <w:tcPr>
            <w:tcW w:w="2338" w:type="dxa"/>
          </w:tcPr>
          <w:p w14:paraId="388963C4" w14:textId="77777777" w:rsidR="00C50AB1" w:rsidRDefault="00C50AB1">
            <w:r>
              <w:rPr>
                <w:b/>
              </w:rPr>
              <w:t>version_id</w:t>
            </w:r>
          </w:p>
        </w:tc>
        <w:tc>
          <w:tcPr>
            <w:tcW w:w="993" w:type="dxa"/>
          </w:tcPr>
          <w:p w14:paraId="09C51599" w14:textId="77777777" w:rsidR="00C50AB1" w:rsidRDefault="00C50AB1">
            <w:r>
              <w:t>Long</w:t>
            </w:r>
          </w:p>
        </w:tc>
        <w:tc>
          <w:tcPr>
            <w:tcW w:w="852" w:type="dxa"/>
          </w:tcPr>
          <w:p w14:paraId="68DA3551" w14:textId="77777777" w:rsidR="00C50AB1" w:rsidRDefault="00C50AB1"/>
        </w:tc>
        <w:tc>
          <w:tcPr>
            <w:tcW w:w="851" w:type="dxa"/>
          </w:tcPr>
          <w:p w14:paraId="163C611C" w14:textId="77777777" w:rsidR="00C50AB1" w:rsidRDefault="00C50AB1"/>
        </w:tc>
        <w:tc>
          <w:tcPr>
            <w:tcW w:w="1134" w:type="dxa"/>
          </w:tcPr>
          <w:p w14:paraId="25662C3E" w14:textId="77777777" w:rsidR="00C50AB1" w:rsidRDefault="00C50AB1">
            <w:pPr>
              <w:rPr>
                <w:lang w:val="de-DE"/>
              </w:rPr>
            </w:pPr>
            <w:r>
              <w:rPr>
                <w:lang w:val="de-DE"/>
              </w:rPr>
              <w:t>HL7_52</w:t>
            </w:r>
          </w:p>
        </w:tc>
        <w:tc>
          <w:tcPr>
            <w:tcW w:w="2976" w:type="dxa"/>
          </w:tcPr>
          <w:p w14:paraId="5BBBFB6C" w14:textId="77777777" w:rsidR="00C50AB1" w:rsidRDefault="00C50AB1">
            <w:pPr>
              <w:rPr>
                <w:lang w:val="de-DE"/>
              </w:rPr>
            </w:pPr>
            <w:r>
              <w:rPr>
                <w:lang w:val="de-DE"/>
              </w:rPr>
              <w:t>version ID</w:t>
            </w:r>
          </w:p>
        </w:tc>
      </w:tr>
      <w:tr w:rsidR="00A54133" w:rsidRPr="00A54133" w14:paraId="73180C95" w14:textId="77777777">
        <w:tc>
          <w:tcPr>
            <w:tcW w:w="2338" w:type="dxa"/>
          </w:tcPr>
          <w:p w14:paraId="5937B2CC" w14:textId="77777777" w:rsidR="00A54133" w:rsidRPr="00A54133" w:rsidRDefault="00A54133">
            <w:pPr>
              <w:rPr>
                <w:color w:val="FF0000"/>
              </w:rPr>
            </w:pPr>
            <w:r w:rsidRPr="00A54133">
              <w:rPr>
                <w:color w:val="FF0000"/>
              </w:rPr>
              <w:t>Display_name</w:t>
            </w:r>
          </w:p>
        </w:tc>
        <w:tc>
          <w:tcPr>
            <w:tcW w:w="993" w:type="dxa"/>
          </w:tcPr>
          <w:p w14:paraId="48D31174" w14:textId="77777777" w:rsidR="00A54133" w:rsidRDefault="00A54133">
            <w:r>
              <w:t>Text</w:t>
            </w:r>
          </w:p>
        </w:tc>
        <w:tc>
          <w:tcPr>
            <w:tcW w:w="852" w:type="dxa"/>
          </w:tcPr>
          <w:p w14:paraId="645164B5" w14:textId="77777777" w:rsidR="00A54133" w:rsidRDefault="00A54133">
            <w:r>
              <w:t>50</w:t>
            </w:r>
          </w:p>
        </w:tc>
        <w:tc>
          <w:tcPr>
            <w:tcW w:w="851" w:type="dxa"/>
          </w:tcPr>
          <w:p w14:paraId="21915E3B" w14:textId="77777777" w:rsidR="00A54133" w:rsidRDefault="00A54133"/>
        </w:tc>
        <w:tc>
          <w:tcPr>
            <w:tcW w:w="1134" w:type="dxa"/>
          </w:tcPr>
          <w:p w14:paraId="60D8B52E" w14:textId="77777777" w:rsidR="00A54133" w:rsidRDefault="00A54133">
            <w:pPr>
              <w:rPr>
                <w:lang w:val="de-DE"/>
              </w:rPr>
            </w:pPr>
            <w:r>
              <w:rPr>
                <w:lang w:val="de-DE"/>
              </w:rPr>
              <w:t>HL7_77</w:t>
            </w:r>
          </w:p>
        </w:tc>
        <w:tc>
          <w:tcPr>
            <w:tcW w:w="2976" w:type="dxa"/>
          </w:tcPr>
          <w:p w14:paraId="74AB84F1" w14:textId="77777777" w:rsidR="00A54133" w:rsidRPr="00A54133" w:rsidRDefault="00A54133">
            <w:r>
              <w:t>taken fro</w:t>
            </w:r>
            <w:r w:rsidRPr="00A54133">
              <w:t>m orig</w:t>
            </w:r>
            <w:r>
              <w:t>i</w:t>
            </w:r>
            <w:r w:rsidRPr="00A54133">
              <w:t>nal descript</w:t>
            </w:r>
            <w:r>
              <w:t>i</w:t>
            </w:r>
            <w:r w:rsidRPr="00A54133">
              <w:t>on, but modified to reflect a proper name</w:t>
            </w:r>
            <w:r>
              <w:t xml:space="preserve"> for this table</w:t>
            </w:r>
          </w:p>
        </w:tc>
      </w:tr>
      <w:tr w:rsidR="00C50AB1" w14:paraId="0BDB3022" w14:textId="77777777">
        <w:tc>
          <w:tcPr>
            <w:tcW w:w="2338" w:type="dxa"/>
          </w:tcPr>
          <w:p w14:paraId="7CA793DB" w14:textId="77777777" w:rsidR="00C50AB1" w:rsidRPr="00A54133" w:rsidRDefault="00A54133">
            <w:pPr>
              <w:rPr>
                <w:color w:val="FF0000"/>
              </w:rPr>
            </w:pPr>
            <w:r w:rsidRPr="00A54133">
              <w:rPr>
                <w:color w:val="FF0000"/>
              </w:rPr>
              <w:t>D</w:t>
            </w:r>
            <w:r w:rsidR="00C50AB1" w:rsidRPr="00A54133">
              <w:rPr>
                <w:color w:val="FF0000"/>
              </w:rPr>
              <w:t>escription</w:t>
            </w:r>
            <w:r w:rsidRPr="00A54133">
              <w:rPr>
                <w:color w:val="FF0000"/>
              </w:rPr>
              <w:t>_as_pub</w:t>
            </w:r>
          </w:p>
        </w:tc>
        <w:tc>
          <w:tcPr>
            <w:tcW w:w="993" w:type="dxa"/>
          </w:tcPr>
          <w:p w14:paraId="43E02FC5" w14:textId="77777777" w:rsidR="00C50AB1" w:rsidRDefault="00C50AB1">
            <w:r>
              <w:t>Text</w:t>
            </w:r>
          </w:p>
        </w:tc>
        <w:tc>
          <w:tcPr>
            <w:tcW w:w="852" w:type="dxa"/>
          </w:tcPr>
          <w:p w14:paraId="0A95721C" w14:textId="77777777" w:rsidR="00C50AB1" w:rsidRDefault="00C50AB1">
            <w:r>
              <w:t>80</w:t>
            </w:r>
          </w:p>
        </w:tc>
        <w:tc>
          <w:tcPr>
            <w:tcW w:w="851" w:type="dxa"/>
          </w:tcPr>
          <w:p w14:paraId="224751F9" w14:textId="77777777" w:rsidR="00C50AB1" w:rsidRDefault="00C50AB1"/>
        </w:tc>
        <w:tc>
          <w:tcPr>
            <w:tcW w:w="1134" w:type="dxa"/>
          </w:tcPr>
          <w:p w14:paraId="252080F8" w14:textId="77777777" w:rsidR="00C50AB1" w:rsidRDefault="00C50AB1">
            <w:r>
              <w:t>HL7_36</w:t>
            </w:r>
            <w:r w:rsidR="00A54133">
              <w:t>, HL7_77</w:t>
            </w:r>
          </w:p>
        </w:tc>
        <w:tc>
          <w:tcPr>
            <w:tcW w:w="2976" w:type="dxa"/>
          </w:tcPr>
          <w:p w14:paraId="6B0076D1" w14:textId="77777777" w:rsidR="00C50AB1" w:rsidRDefault="00C50AB1">
            <w:r>
              <w:t>title of this table</w:t>
            </w:r>
            <w:r w:rsidR="00A54133">
              <w:t>; taken from the original documentation</w:t>
            </w:r>
          </w:p>
        </w:tc>
      </w:tr>
      <w:tr w:rsidR="00C50AB1" w14:paraId="352891CA" w14:textId="77777777">
        <w:tc>
          <w:tcPr>
            <w:tcW w:w="2338" w:type="dxa"/>
          </w:tcPr>
          <w:p w14:paraId="72D233BB" w14:textId="77777777" w:rsidR="00C50AB1" w:rsidRDefault="00C50AB1">
            <w:r>
              <w:t>table_typ</w:t>
            </w:r>
            <w:r w:rsidRPr="0082327E">
              <w:t>e</w:t>
            </w:r>
          </w:p>
        </w:tc>
        <w:tc>
          <w:tcPr>
            <w:tcW w:w="993" w:type="dxa"/>
          </w:tcPr>
          <w:p w14:paraId="051793A9" w14:textId="77777777" w:rsidR="00C50AB1" w:rsidRDefault="00C50AB1">
            <w:r>
              <w:t>Text</w:t>
            </w:r>
          </w:p>
        </w:tc>
        <w:tc>
          <w:tcPr>
            <w:tcW w:w="852" w:type="dxa"/>
          </w:tcPr>
          <w:p w14:paraId="74885E48" w14:textId="77777777" w:rsidR="00C50AB1" w:rsidRDefault="00C50AB1">
            <w:r>
              <w:t>1</w:t>
            </w:r>
          </w:p>
        </w:tc>
        <w:tc>
          <w:tcPr>
            <w:tcW w:w="851" w:type="dxa"/>
          </w:tcPr>
          <w:p w14:paraId="2E95F096" w14:textId="77777777" w:rsidR="00C50AB1" w:rsidRDefault="00C50AB1"/>
        </w:tc>
        <w:tc>
          <w:tcPr>
            <w:tcW w:w="1134" w:type="dxa"/>
          </w:tcPr>
          <w:p w14:paraId="493B6ADB" w14:textId="77777777" w:rsidR="00C50AB1" w:rsidRDefault="00C50AB1">
            <w:r>
              <w:t>HL7_36</w:t>
            </w:r>
          </w:p>
        </w:tc>
        <w:tc>
          <w:tcPr>
            <w:tcW w:w="2976" w:type="dxa"/>
          </w:tcPr>
          <w:p w14:paraId="077F2E86" w14:textId="77777777" w:rsidR="00C50AB1" w:rsidRDefault="00C50AB1">
            <w:r>
              <w:t>number specifying the type of this table (user defined, HL7 defined, ..)</w:t>
            </w:r>
          </w:p>
        </w:tc>
      </w:tr>
      <w:tr w:rsidR="00C50AB1" w14:paraId="09DCAFEA" w14:textId="77777777">
        <w:tc>
          <w:tcPr>
            <w:tcW w:w="2338" w:type="dxa"/>
          </w:tcPr>
          <w:p w14:paraId="706DB451" w14:textId="77777777" w:rsidR="00C50AB1" w:rsidRDefault="00C50AB1">
            <w:r>
              <w:t>interpretation</w:t>
            </w:r>
          </w:p>
        </w:tc>
        <w:tc>
          <w:tcPr>
            <w:tcW w:w="993" w:type="dxa"/>
          </w:tcPr>
          <w:p w14:paraId="3BAB81A2" w14:textId="77777777" w:rsidR="00C50AB1" w:rsidRDefault="00C50AB1">
            <w:r>
              <w:t>Text</w:t>
            </w:r>
          </w:p>
        </w:tc>
        <w:tc>
          <w:tcPr>
            <w:tcW w:w="852" w:type="dxa"/>
          </w:tcPr>
          <w:p w14:paraId="3D990795" w14:textId="77777777" w:rsidR="00C50AB1" w:rsidRDefault="00C50AB1">
            <w:r>
              <w:t>50</w:t>
            </w:r>
          </w:p>
        </w:tc>
        <w:tc>
          <w:tcPr>
            <w:tcW w:w="851" w:type="dxa"/>
          </w:tcPr>
          <w:p w14:paraId="32C4AFE7" w14:textId="77777777" w:rsidR="00C50AB1" w:rsidRDefault="00C50AB1"/>
        </w:tc>
        <w:tc>
          <w:tcPr>
            <w:tcW w:w="1134" w:type="dxa"/>
          </w:tcPr>
          <w:p w14:paraId="3E9D036A" w14:textId="77777777" w:rsidR="00C50AB1" w:rsidRDefault="00C50AB1">
            <w:r>
              <w:t>HL7_36</w:t>
            </w:r>
          </w:p>
        </w:tc>
        <w:tc>
          <w:tcPr>
            <w:tcW w:w="2976" w:type="dxa"/>
          </w:tcPr>
          <w:p w14:paraId="2898D2D3" w14:textId="77777777" w:rsidR="00C50AB1" w:rsidRDefault="00C50AB1">
            <w:r>
              <w:t>German Interpretation according to the German HL7 user group</w:t>
            </w:r>
          </w:p>
        </w:tc>
      </w:tr>
      <w:tr w:rsidR="00C50AB1" w14:paraId="0585360E" w14:textId="77777777">
        <w:tc>
          <w:tcPr>
            <w:tcW w:w="2338" w:type="dxa"/>
          </w:tcPr>
          <w:p w14:paraId="72554D84" w14:textId="77777777" w:rsidR="00C50AB1" w:rsidRDefault="00C50AB1">
            <w:r>
              <w:t>Generate</w:t>
            </w:r>
          </w:p>
        </w:tc>
        <w:tc>
          <w:tcPr>
            <w:tcW w:w="993" w:type="dxa"/>
          </w:tcPr>
          <w:p w14:paraId="4D8BB2EB" w14:textId="77777777" w:rsidR="00C50AB1" w:rsidRDefault="00C50AB1">
            <w:r>
              <w:t>Yes/No</w:t>
            </w:r>
          </w:p>
        </w:tc>
        <w:tc>
          <w:tcPr>
            <w:tcW w:w="852" w:type="dxa"/>
          </w:tcPr>
          <w:p w14:paraId="035BC5DB" w14:textId="77777777" w:rsidR="00C50AB1" w:rsidRDefault="00C50AB1"/>
        </w:tc>
        <w:tc>
          <w:tcPr>
            <w:tcW w:w="851" w:type="dxa"/>
          </w:tcPr>
          <w:p w14:paraId="72C205EC" w14:textId="77777777" w:rsidR="00C50AB1" w:rsidRDefault="00C50AB1">
            <w:r>
              <w:t>No</w:t>
            </w:r>
          </w:p>
        </w:tc>
        <w:tc>
          <w:tcPr>
            <w:tcW w:w="1134" w:type="dxa"/>
          </w:tcPr>
          <w:p w14:paraId="186A24C0" w14:textId="77777777" w:rsidR="00C50AB1" w:rsidRDefault="00C50AB1">
            <w:r>
              <w:t>HL7_37</w:t>
            </w:r>
          </w:p>
        </w:tc>
        <w:tc>
          <w:tcPr>
            <w:tcW w:w="2976" w:type="dxa"/>
          </w:tcPr>
          <w:p w14:paraId="3B109086" w14:textId="77777777" w:rsidR="00C50AB1" w:rsidRDefault="00C50AB1">
            <w:r>
              <w:t>Indicator whether this event should be documented into a WinWord file.</w:t>
            </w:r>
          </w:p>
        </w:tc>
      </w:tr>
      <w:tr w:rsidR="00C50AB1" w14:paraId="69D2DEE9" w14:textId="77777777">
        <w:tc>
          <w:tcPr>
            <w:tcW w:w="2338" w:type="dxa"/>
          </w:tcPr>
          <w:p w14:paraId="6277749A" w14:textId="77777777" w:rsidR="00C50AB1" w:rsidRPr="000278A4" w:rsidRDefault="0082327E">
            <w:r w:rsidRPr="000278A4">
              <w:t>O</w:t>
            </w:r>
            <w:r w:rsidR="00C50AB1" w:rsidRPr="000278A4">
              <w:t>id</w:t>
            </w:r>
            <w:r w:rsidR="00A54133">
              <w:t>_table</w:t>
            </w:r>
          </w:p>
        </w:tc>
        <w:tc>
          <w:tcPr>
            <w:tcW w:w="993" w:type="dxa"/>
          </w:tcPr>
          <w:p w14:paraId="1BC116A8" w14:textId="77777777" w:rsidR="00C50AB1" w:rsidRDefault="00C50AB1">
            <w:r>
              <w:t>Text</w:t>
            </w:r>
          </w:p>
        </w:tc>
        <w:tc>
          <w:tcPr>
            <w:tcW w:w="852" w:type="dxa"/>
          </w:tcPr>
          <w:p w14:paraId="598EF549" w14:textId="77777777" w:rsidR="00C50AB1" w:rsidRDefault="00C50AB1">
            <w:r>
              <w:t>50</w:t>
            </w:r>
          </w:p>
        </w:tc>
        <w:tc>
          <w:tcPr>
            <w:tcW w:w="851" w:type="dxa"/>
          </w:tcPr>
          <w:p w14:paraId="5C64CB95" w14:textId="77777777" w:rsidR="00C50AB1" w:rsidRDefault="00C50AB1"/>
        </w:tc>
        <w:tc>
          <w:tcPr>
            <w:tcW w:w="1134" w:type="dxa"/>
          </w:tcPr>
          <w:p w14:paraId="21E2F9B5" w14:textId="77777777" w:rsidR="00C50AB1" w:rsidRDefault="00C50AB1">
            <w:r>
              <w:t>HL7_62</w:t>
            </w:r>
            <w:r w:rsidR="00A54133">
              <w:t xml:space="preserve">, </w:t>
            </w:r>
            <w:r w:rsidR="00A54133">
              <w:lastRenderedPageBreak/>
              <w:t>HL7_77</w:t>
            </w:r>
          </w:p>
        </w:tc>
        <w:tc>
          <w:tcPr>
            <w:tcW w:w="2976" w:type="dxa"/>
          </w:tcPr>
          <w:p w14:paraId="1B9261C8" w14:textId="77777777" w:rsidR="00C50AB1" w:rsidRDefault="00C50AB1">
            <w:r>
              <w:lastRenderedPageBreak/>
              <w:t>identifying OID</w:t>
            </w:r>
            <w:r w:rsidR="0082327E">
              <w:t xml:space="preserve"> for this table</w:t>
            </w:r>
          </w:p>
          <w:p w14:paraId="59BE0501" w14:textId="77777777" w:rsidR="0082327E" w:rsidRDefault="0082327E">
            <w:r>
              <w:lastRenderedPageBreak/>
              <w:t>Note: this OID is the same across all versions</w:t>
            </w:r>
            <w:r w:rsidR="00A54133">
              <w:t xml:space="preserve"> and does not refer to the codesystem for the values</w:t>
            </w:r>
            <w:r>
              <w:t>!</w:t>
            </w:r>
          </w:p>
        </w:tc>
      </w:tr>
      <w:tr w:rsidR="00C50AB1" w14:paraId="304B4FCE" w14:textId="77777777">
        <w:tc>
          <w:tcPr>
            <w:tcW w:w="2338" w:type="dxa"/>
          </w:tcPr>
          <w:p w14:paraId="59BE91E5" w14:textId="77777777" w:rsidR="00C50AB1" w:rsidRDefault="00C50AB1">
            <w:r>
              <w:lastRenderedPageBreak/>
              <w:t>section</w:t>
            </w:r>
          </w:p>
        </w:tc>
        <w:tc>
          <w:tcPr>
            <w:tcW w:w="993" w:type="dxa"/>
          </w:tcPr>
          <w:p w14:paraId="7EEFE4B1" w14:textId="77777777" w:rsidR="00C50AB1" w:rsidRDefault="00C50AB1">
            <w:r>
              <w:t>Text</w:t>
            </w:r>
          </w:p>
        </w:tc>
        <w:tc>
          <w:tcPr>
            <w:tcW w:w="852" w:type="dxa"/>
          </w:tcPr>
          <w:p w14:paraId="542546B9" w14:textId="77777777" w:rsidR="00C50AB1" w:rsidRPr="000278A4" w:rsidRDefault="00C50AB1">
            <w:r w:rsidRPr="000278A4">
              <w:t>15</w:t>
            </w:r>
          </w:p>
        </w:tc>
        <w:tc>
          <w:tcPr>
            <w:tcW w:w="851" w:type="dxa"/>
          </w:tcPr>
          <w:p w14:paraId="3516FAC1" w14:textId="77777777" w:rsidR="00C50AB1" w:rsidRDefault="00C50AB1"/>
        </w:tc>
        <w:tc>
          <w:tcPr>
            <w:tcW w:w="1134" w:type="dxa"/>
          </w:tcPr>
          <w:p w14:paraId="4D9E85E5" w14:textId="77777777" w:rsidR="00C50AB1" w:rsidRDefault="00C50AB1">
            <w:r>
              <w:t>HL7_36</w:t>
            </w:r>
          </w:p>
        </w:tc>
        <w:tc>
          <w:tcPr>
            <w:tcW w:w="2976" w:type="dxa"/>
          </w:tcPr>
          <w:p w14:paraId="55837C7B" w14:textId="77777777" w:rsidR="00C50AB1" w:rsidRDefault="00C50AB1">
            <w:r>
              <w:t>Chapter where this event code is described</w:t>
            </w:r>
          </w:p>
        </w:tc>
      </w:tr>
      <w:tr w:rsidR="00C50AB1" w14:paraId="7A756F82" w14:textId="77777777">
        <w:tc>
          <w:tcPr>
            <w:tcW w:w="2338" w:type="dxa"/>
          </w:tcPr>
          <w:p w14:paraId="54415280" w14:textId="77777777" w:rsidR="00C50AB1" w:rsidRDefault="00C50AB1">
            <w:r>
              <w:t>anchor</w:t>
            </w:r>
          </w:p>
        </w:tc>
        <w:tc>
          <w:tcPr>
            <w:tcW w:w="993" w:type="dxa"/>
          </w:tcPr>
          <w:p w14:paraId="6906C8F9" w14:textId="77777777" w:rsidR="00C50AB1" w:rsidRDefault="00C50AB1">
            <w:r>
              <w:t>Text</w:t>
            </w:r>
          </w:p>
        </w:tc>
        <w:tc>
          <w:tcPr>
            <w:tcW w:w="852" w:type="dxa"/>
          </w:tcPr>
          <w:p w14:paraId="4458D571" w14:textId="77777777" w:rsidR="00C50AB1" w:rsidRDefault="00C50AB1">
            <w:r>
              <w:t>40</w:t>
            </w:r>
          </w:p>
        </w:tc>
        <w:tc>
          <w:tcPr>
            <w:tcW w:w="851" w:type="dxa"/>
          </w:tcPr>
          <w:p w14:paraId="1F0139DA" w14:textId="77777777" w:rsidR="00C50AB1" w:rsidRDefault="00C50AB1"/>
        </w:tc>
        <w:tc>
          <w:tcPr>
            <w:tcW w:w="1134" w:type="dxa"/>
          </w:tcPr>
          <w:p w14:paraId="0D1525F5" w14:textId="77777777" w:rsidR="00C50AB1" w:rsidRDefault="00C50AB1">
            <w:r>
              <w:t>HL7_55</w:t>
            </w:r>
          </w:p>
        </w:tc>
        <w:tc>
          <w:tcPr>
            <w:tcW w:w="2976" w:type="dxa"/>
          </w:tcPr>
          <w:p w14:paraId="7F5DDF99" w14:textId="77777777" w:rsidR="00C50AB1" w:rsidRDefault="00C50AB1">
            <w:r>
              <w:t>HTML-Reference to the Standard</w:t>
            </w:r>
          </w:p>
          <w:p w14:paraId="4F57E83E" w14:textId="77777777" w:rsidR="0082327E" w:rsidRDefault="0082327E">
            <w:r>
              <w:t>(is used by MWB for deep integration with the HTML files)</w:t>
            </w:r>
          </w:p>
        </w:tc>
      </w:tr>
      <w:tr w:rsidR="0073770C" w14:paraId="0CADC337" w14:textId="77777777">
        <w:tc>
          <w:tcPr>
            <w:tcW w:w="2338" w:type="dxa"/>
          </w:tcPr>
          <w:p w14:paraId="0643B807" w14:textId="77777777" w:rsidR="0073770C" w:rsidRDefault="0073770C">
            <w:r>
              <w:t>Owl_gen</w:t>
            </w:r>
          </w:p>
        </w:tc>
        <w:tc>
          <w:tcPr>
            <w:tcW w:w="993" w:type="dxa"/>
          </w:tcPr>
          <w:p w14:paraId="6EF7AA4C" w14:textId="77777777" w:rsidR="0073770C" w:rsidRDefault="0073770C">
            <w:r>
              <w:t>Text</w:t>
            </w:r>
          </w:p>
        </w:tc>
        <w:tc>
          <w:tcPr>
            <w:tcW w:w="852" w:type="dxa"/>
          </w:tcPr>
          <w:p w14:paraId="2E4D29EF" w14:textId="77777777" w:rsidR="0073770C" w:rsidRDefault="0073770C"/>
        </w:tc>
        <w:tc>
          <w:tcPr>
            <w:tcW w:w="851" w:type="dxa"/>
          </w:tcPr>
          <w:p w14:paraId="614E8745" w14:textId="77777777" w:rsidR="0073770C" w:rsidRDefault="0073770C"/>
        </w:tc>
        <w:tc>
          <w:tcPr>
            <w:tcW w:w="1134" w:type="dxa"/>
          </w:tcPr>
          <w:p w14:paraId="1CA84CEB" w14:textId="77777777" w:rsidR="0073770C" w:rsidRDefault="0073770C">
            <w:r>
              <w:t>HL7_67</w:t>
            </w:r>
          </w:p>
        </w:tc>
        <w:tc>
          <w:tcPr>
            <w:tcW w:w="2976" w:type="dxa"/>
          </w:tcPr>
          <w:p w14:paraId="7F9B8798" w14:textId="77777777" w:rsidR="0073770C" w:rsidRDefault="0082327E">
            <w:r>
              <w:t>Should this table be used for the OWL generation?</w:t>
            </w:r>
          </w:p>
        </w:tc>
      </w:tr>
      <w:tr w:rsidR="0073770C" w:rsidRPr="00C73822" w14:paraId="7D4F93E5" w14:textId="77777777">
        <w:tc>
          <w:tcPr>
            <w:tcW w:w="2338" w:type="dxa"/>
          </w:tcPr>
          <w:p w14:paraId="0126C52A" w14:textId="77777777" w:rsidR="0073770C" w:rsidRPr="00C73822" w:rsidRDefault="0073770C">
            <w:r w:rsidRPr="00C73822">
              <w:t>Contains_other</w:t>
            </w:r>
          </w:p>
        </w:tc>
        <w:tc>
          <w:tcPr>
            <w:tcW w:w="993" w:type="dxa"/>
          </w:tcPr>
          <w:p w14:paraId="476687DE" w14:textId="77777777" w:rsidR="0073770C" w:rsidRPr="00C73822" w:rsidRDefault="0073770C">
            <w:r w:rsidRPr="00C73822">
              <w:t>Yes/no</w:t>
            </w:r>
          </w:p>
        </w:tc>
        <w:tc>
          <w:tcPr>
            <w:tcW w:w="852" w:type="dxa"/>
          </w:tcPr>
          <w:p w14:paraId="43771E8D" w14:textId="77777777" w:rsidR="0073770C" w:rsidRPr="00C73822" w:rsidRDefault="0073770C"/>
        </w:tc>
        <w:tc>
          <w:tcPr>
            <w:tcW w:w="851" w:type="dxa"/>
          </w:tcPr>
          <w:p w14:paraId="4BDBD06D" w14:textId="77777777" w:rsidR="0073770C" w:rsidRPr="00C73822" w:rsidRDefault="0073770C"/>
        </w:tc>
        <w:tc>
          <w:tcPr>
            <w:tcW w:w="1134" w:type="dxa"/>
          </w:tcPr>
          <w:p w14:paraId="4AD7D132" w14:textId="77777777" w:rsidR="0073770C" w:rsidRPr="00C73822" w:rsidRDefault="0073770C">
            <w:r w:rsidRPr="00C73822">
              <w:t>HL7_68</w:t>
            </w:r>
          </w:p>
        </w:tc>
        <w:tc>
          <w:tcPr>
            <w:tcW w:w="2976" w:type="dxa"/>
          </w:tcPr>
          <w:p w14:paraId="54813EB5" w14:textId="77777777" w:rsidR="0073770C" w:rsidRPr="00C73822" w:rsidRDefault="00626EEA">
            <w:r w:rsidRPr="00C73822">
              <w:t>Does this table contain “other” as a value?</w:t>
            </w:r>
          </w:p>
        </w:tc>
      </w:tr>
      <w:tr w:rsidR="0073770C" w:rsidRPr="00C73822" w14:paraId="1274B550" w14:textId="77777777">
        <w:tc>
          <w:tcPr>
            <w:tcW w:w="2338" w:type="dxa"/>
          </w:tcPr>
          <w:p w14:paraId="70E9B8D7" w14:textId="77777777" w:rsidR="0073770C" w:rsidRPr="00C73822" w:rsidRDefault="0073770C">
            <w:r w:rsidRPr="00C73822">
              <w:t>Contains_unknown</w:t>
            </w:r>
          </w:p>
        </w:tc>
        <w:tc>
          <w:tcPr>
            <w:tcW w:w="993" w:type="dxa"/>
          </w:tcPr>
          <w:p w14:paraId="51650BA9" w14:textId="77777777" w:rsidR="0073770C" w:rsidRPr="00C73822" w:rsidRDefault="0073770C">
            <w:r w:rsidRPr="00C73822">
              <w:t>Yes/no</w:t>
            </w:r>
          </w:p>
        </w:tc>
        <w:tc>
          <w:tcPr>
            <w:tcW w:w="852" w:type="dxa"/>
          </w:tcPr>
          <w:p w14:paraId="2C7D4077" w14:textId="77777777" w:rsidR="0073770C" w:rsidRPr="00C73822" w:rsidRDefault="0073770C"/>
        </w:tc>
        <w:tc>
          <w:tcPr>
            <w:tcW w:w="851" w:type="dxa"/>
          </w:tcPr>
          <w:p w14:paraId="5C1EE88D" w14:textId="77777777" w:rsidR="0073770C" w:rsidRPr="00C73822" w:rsidRDefault="0073770C"/>
        </w:tc>
        <w:tc>
          <w:tcPr>
            <w:tcW w:w="1134" w:type="dxa"/>
          </w:tcPr>
          <w:p w14:paraId="28CC4277" w14:textId="77777777" w:rsidR="0073770C" w:rsidRPr="00C73822" w:rsidRDefault="0073770C">
            <w:r w:rsidRPr="00C73822">
              <w:t>HL7_68</w:t>
            </w:r>
          </w:p>
        </w:tc>
        <w:tc>
          <w:tcPr>
            <w:tcW w:w="2976" w:type="dxa"/>
          </w:tcPr>
          <w:p w14:paraId="3F1E8F85" w14:textId="77777777" w:rsidR="0073770C" w:rsidRPr="00C73822" w:rsidRDefault="00626EEA">
            <w:r w:rsidRPr="00C73822">
              <w:t>Does this table contain “unknown” as a value?</w:t>
            </w:r>
          </w:p>
        </w:tc>
      </w:tr>
      <w:tr w:rsidR="007E0B6F" w:rsidRPr="00C73822" w14:paraId="007E2FC4" w14:textId="77777777">
        <w:tc>
          <w:tcPr>
            <w:tcW w:w="2338" w:type="dxa"/>
          </w:tcPr>
          <w:p w14:paraId="225C894B" w14:textId="77777777" w:rsidR="007E0B6F" w:rsidRPr="00C73822" w:rsidRDefault="007E0B6F">
            <w:r w:rsidRPr="00C73822">
              <w:t>Deleted_values</w:t>
            </w:r>
          </w:p>
        </w:tc>
        <w:tc>
          <w:tcPr>
            <w:tcW w:w="993" w:type="dxa"/>
          </w:tcPr>
          <w:p w14:paraId="530BC3CF" w14:textId="77777777" w:rsidR="007E0B6F" w:rsidRPr="00C73822" w:rsidRDefault="007E0B6F">
            <w:r w:rsidRPr="00C73822">
              <w:t>Yes/no</w:t>
            </w:r>
          </w:p>
        </w:tc>
        <w:tc>
          <w:tcPr>
            <w:tcW w:w="852" w:type="dxa"/>
          </w:tcPr>
          <w:p w14:paraId="0563B392" w14:textId="77777777" w:rsidR="007E0B6F" w:rsidRPr="00C73822" w:rsidRDefault="007E0B6F"/>
        </w:tc>
        <w:tc>
          <w:tcPr>
            <w:tcW w:w="851" w:type="dxa"/>
          </w:tcPr>
          <w:p w14:paraId="5CEC9392" w14:textId="77777777" w:rsidR="007E0B6F" w:rsidRPr="00C73822" w:rsidRDefault="007E0B6F"/>
        </w:tc>
        <w:tc>
          <w:tcPr>
            <w:tcW w:w="1134" w:type="dxa"/>
          </w:tcPr>
          <w:p w14:paraId="7AE63655" w14:textId="77777777" w:rsidR="007E0B6F" w:rsidRPr="00C73822" w:rsidRDefault="007E0B6F">
            <w:r w:rsidRPr="00C73822">
              <w:t>HL7_68</w:t>
            </w:r>
          </w:p>
        </w:tc>
        <w:tc>
          <w:tcPr>
            <w:tcW w:w="2976" w:type="dxa"/>
          </w:tcPr>
          <w:p w14:paraId="6CBF431A" w14:textId="77777777" w:rsidR="007E0B6F" w:rsidRPr="00C73822" w:rsidRDefault="0082327E">
            <w:r>
              <w:t>D</w:t>
            </w:r>
            <w:r w:rsidR="007E0B6F" w:rsidRPr="00C73822">
              <w:t>oes this table miss values compared to previous version?</w:t>
            </w:r>
          </w:p>
        </w:tc>
      </w:tr>
      <w:tr w:rsidR="007E0B6F" w:rsidRPr="00C73822" w14:paraId="7D2AB4ED" w14:textId="77777777">
        <w:tc>
          <w:tcPr>
            <w:tcW w:w="2338" w:type="dxa"/>
          </w:tcPr>
          <w:p w14:paraId="03FB144D" w14:textId="77777777" w:rsidR="007E0B6F" w:rsidRPr="00C73822" w:rsidRDefault="007E0B6F">
            <w:r w:rsidRPr="00C73822">
              <w:t>New_values</w:t>
            </w:r>
          </w:p>
        </w:tc>
        <w:tc>
          <w:tcPr>
            <w:tcW w:w="993" w:type="dxa"/>
          </w:tcPr>
          <w:p w14:paraId="524673E3" w14:textId="77777777" w:rsidR="007E0B6F" w:rsidRPr="00C73822" w:rsidRDefault="007E0B6F">
            <w:r w:rsidRPr="00C73822">
              <w:t>Yes/no</w:t>
            </w:r>
          </w:p>
        </w:tc>
        <w:tc>
          <w:tcPr>
            <w:tcW w:w="852" w:type="dxa"/>
          </w:tcPr>
          <w:p w14:paraId="73D8AD5A" w14:textId="77777777" w:rsidR="007E0B6F" w:rsidRPr="00C73822" w:rsidRDefault="007E0B6F"/>
        </w:tc>
        <w:tc>
          <w:tcPr>
            <w:tcW w:w="851" w:type="dxa"/>
          </w:tcPr>
          <w:p w14:paraId="5A7F4723" w14:textId="77777777" w:rsidR="007E0B6F" w:rsidRPr="00C73822" w:rsidRDefault="007E0B6F"/>
        </w:tc>
        <w:tc>
          <w:tcPr>
            <w:tcW w:w="1134" w:type="dxa"/>
          </w:tcPr>
          <w:p w14:paraId="5FD8E3DA" w14:textId="77777777" w:rsidR="007E0B6F" w:rsidRPr="00C73822" w:rsidRDefault="007E0B6F">
            <w:r w:rsidRPr="00C73822">
              <w:t>HL7_68</w:t>
            </w:r>
          </w:p>
        </w:tc>
        <w:tc>
          <w:tcPr>
            <w:tcW w:w="2976" w:type="dxa"/>
          </w:tcPr>
          <w:p w14:paraId="1EAA0FBE" w14:textId="77777777" w:rsidR="007E0B6F" w:rsidRPr="00C73822" w:rsidRDefault="007E0B6F">
            <w:r w:rsidRPr="00C73822">
              <w:t>does this table contain new values compared to the previous version?</w:t>
            </w:r>
          </w:p>
        </w:tc>
      </w:tr>
      <w:tr w:rsidR="000E5604" w:rsidRPr="00C73822" w14:paraId="612AF2E9" w14:textId="77777777">
        <w:tc>
          <w:tcPr>
            <w:tcW w:w="2338" w:type="dxa"/>
          </w:tcPr>
          <w:p w14:paraId="6A6BDE2F" w14:textId="77777777" w:rsidR="000E5604" w:rsidRPr="000E5604" w:rsidRDefault="000E5604">
            <w:pPr>
              <w:rPr>
                <w:color w:val="FF0000"/>
              </w:rPr>
            </w:pPr>
            <w:r w:rsidRPr="000E5604">
              <w:rPr>
                <w:color w:val="FF0000"/>
              </w:rPr>
              <w:t>Case_insensitive</w:t>
            </w:r>
          </w:p>
        </w:tc>
        <w:tc>
          <w:tcPr>
            <w:tcW w:w="993" w:type="dxa"/>
          </w:tcPr>
          <w:p w14:paraId="4737951A" w14:textId="77777777" w:rsidR="000E5604" w:rsidRPr="00C73822" w:rsidRDefault="000E5604">
            <w:r>
              <w:t>Yes/No</w:t>
            </w:r>
          </w:p>
        </w:tc>
        <w:tc>
          <w:tcPr>
            <w:tcW w:w="852" w:type="dxa"/>
          </w:tcPr>
          <w:p w14:paraId="3A5FF318" w14:textId="77777777" w:rsidR="000E5604" w:rsidRPr="00C73822" w:rsidRDefault="000E5604"/>
        </w:tc>
        <w:tc>
          <w:tcPr>
            <w:tcW w:w="851" w:type="dxa"/>
          </w:tcPr>
          <w:p w14:paraId="0DFDA1BC" w14:textId="77777777" w:rsidR="000E5604" w:rsidRPr="00C73822" w:rsidRDefault="000E5604"/>
        </w:tc>
        <w:tc>
          <w:tcPr>
            <w:tcW w:w="1134" w:type="dxa"/>
          </w:tcPr>
          <w:p w14:paraId="56325DBF" w14:textId="77777777" w:rsidR="000E5604" w:rsidRPr="00C73822" w:rsidRDefault="000E5604">
            <w:r>
              <w:t>HL7_84</w:t>
            </w:r>
          </w:p>
        </w:tc>
        <w:tc>
          <w:tcPr>
            <w:tcW w:w="2976" w:type="dxa"/>
          </w:tcPr>
          <w:p w14:paraId="654347EB" w14:textId="77777777" w:rsidR="000E5604" w:rsidRPr="00C73822" w:rsidRDefault="000E5604">
            <w:r>
              <w:t>Defines whether the values are case insensitive or not.</w:t>
            </w:r>
          </w:p>
        </w:tc>
      </w:tr>
      <w:tr w:rsidR="00A54133" w:rsidRPr="0082327E" w14:paraId="24F6938A" w14:textId="77777777" w:rsidTr="00F6472C">
        <w:tc>
          <w:tcPr>
            <w:tcW w:w="2338" w:type="dxa"/>
          </w:tcPr>
          <w:p w14:paraId="47B5CE1A" w14:textId="77777777" w:rsidR="00A54133" w:rsidRPr="0082327E" w:rsidRDefault="00A54133" w:rsidP="00F6472C">
            <w:r w:rsidRPr="0082327E">
              <w:t>Steward</w:t>
            </w:r>
          </w:p>
        </w:tc>
        <w:tc>
          <w:tcPr>
            <w:tcW w:w="993" w:type="dxa"/>
          </w:tcPr>
          <w:p w14:paraId="24B0A625" w14:textId="77777777" w:rsidR="00A54133" w:rsidRPr="0082327E" w:rsidRDefault="00A54133" w:rsidP="00F6472C">
            <w:r w:rsidRPr="0082327E">
              <w:t>Text</w:t>
            </w:r>
          </w:p>
        </w:tc>
        <w:tc>
          <w:tcPr>
            <w:tcW w:w="852" w:type="dxa"/>
          </w:tcPr>
          <w:p w14:paraId="27E2A618" w14:textId="77777777" w:rsidR="00A54133" w:rsidRPr="0082327E" w:rsidRDefault="00A54133" w:rsidP="00F6472C">
            <w:r w:rsidRPr="0082327E">
              <w:t>100</w:t>
            </w:r>
          </w:p>
        </w:tc>
        <w:tc>
          <w:tcPr>
            <w:tcW w:w="851" w:type="dxa"/>
          </w:tcPr>
          <w:p w14:paraId="3D0AB997" w14:textId="77777777" w:rsidR="00A54133" w:rsidRPr="0082327E" w:rsidRDefault="00A54133" w:rsidP="00F6472C"/>
        </w:tc>
        <w:tc>
          <w:tcPr>
            <w:tcW w:w="1134" w:type="dxa"/>
          </w:tcPr>
          <w:p w14:paraId="5F7EABA6" w14:textId="77777777" w:rsidR="00A54133" w:rsidRPr="0082327E" w:rsidRDefault="00A54133" w:rsidP="00F6472C">
            <w:r w:rsidRPr="0082327E">
              <w:t>HL7_71</w:t>
            </w:r>
          </w:p>
        </w:tc>
        <w:tc>
          <w:tcPr>
            <w:tcW w:w="2976" w:type="dxa"/>
          </w:tcPr>
          <w:p w14:paraId="198BD852" w14:textId="77777777" w:rsidR="00A54133" w:rsidRPr="0082327E" w:rsidRDefault="00A54133" w:rsidP="000E5604">
            <w:r>
              <w:t>HL</w:t>
            </w:r>
            <w:r w:rsidR="000E5604">
              <w:t>7</w:t>
            </w:r>
            <w:r>
              <w:t xml:space="preserve"> WG which is responsible for this table</w:t>
            </w:r>
          </w:p>
        </w:tc>
      </w:tr>
      <w:tr w:rsidR="00A54133" w:rsidRPr="0082327E" w14:paraId="6B14ACEA" w14:textId="77777777" w:rsidTr="00F6472C">
        <w:tc>
          <w:tcPr>
            <w:tcW w:w="2338" w:type="dxa"/>
          </w:tcPr>
          <w:p w14:paraId="2286CF21" w14:textId="77777777" w:rsidR="00A54133" w:rsidRPr="0082327E" w:rsidRDefault="00A54133" w:rsidP="00F6472C">
            <w:r w:rsidRPr="0082327E">
              <w:t>v3_harmonization</w:t>
            </w:r>
          </w:p>
        </w:tc>
        <w:tc>
          <w:tcPr>
            <w:tcW w:w="993" w:type="dxa"/>
          </w:tcPr>
          <w:p w14:paraId="28C4EF18" w14:textId="77777777" w:rsidR="00A54133" w:rsidRPr="0082327E" w:rsidRDefault="00A54133" w:rsidP="00F6472C">
            <w:r w:rsidRPr="0082327E">
              <w:t>Text</w:t>
            </w:r>
          </w:p>
        </w:tc>
        <w:tc>
          <w:tcPr>
            <w:tcW w:w="852" w:type="dxa"/>
          </w:tcPr>
          <w:p w14:paraId="261537D9" w14:textId="77777777" w:rsidR="00A54133" w:rsidRPr="0082327E" w:rsidRDefault="00A54133" w:rsidP="00F6472C">
            <w:r w:rsidRPr="0082327E">
              <w:t>255</w:t>
            </w:r>
          </w:p>
        </w:tc>
        <w:tc>
          <w:tcPr>
            <w:tcW w:w="851" w:type="dxa"/>
          </w:tcPr>
          <w:p w14:paraId="170C484A" w14:textId="77777777" w:rsidR="00A54133" w:rsidRPr="0082327E" w:rsidRDefault="00A54133" w:rsidP="00F6472C"/>
        </w:tc>
        <w:tc>
          <w:tcPr>
            <w:tcW w:w="1134" w:type="dxa"/>
          </w:tcPr>
          <w:p w14:paraId="4D3E0B29" w14:textId="77777777" w:rsidR="00A54133" w:rsidRPr="0082327E" w:rsidRDefault="00A54133" w:rsidP="00F6472C">
            <w:r w:rsidRPr="0082327E">
              <w:t>HL7_71</w:t>
            </w:r>
          </w:p>
        </w:tc>
        <w:tc>
          <w:tcPr>
            <w:tcW w:w="2976" w:type="dxa"/>
          </w:tcPr>
          <w:p w14:paraId="603EFA49" w14:textId="77777777" w:rsidR="00A54133" w:rsidRPr="0082327E" w:rsidRDefault="00A54133" w:rsidP="00F6472C"/>
        </w:tc>
      </w:tr>
      <w:tr w:rsidR="00A54133" w:rsidRPr="0082327E" w14:paraId="7DCFEFDD" w14:textId="77777777" w:rsidTr="00F6472C">
        <w:tc>
          <w:tcPr>
            <w:tcW w:w="2338" w:type="dxa"/>
          </w:tcPr>
          <w:p w14:paraId="133A8A84" w14:textId="77777777" w:rsidR="00A54133" w:rsidRPr="0082327E" w:rsidRDefault="00A54133" w:rsidP="00F6472C">
            <w:r>
              <w:t>v</w:t>
            </w:r>
            <w:r w:rsidRPr="0082327E">
              <w:t>3_equivalent</w:t>
            </w:r>
          </w:p>
        </w:tc>
        <w:tc>
          <w:tcPr>
            <w:tcW w:w="993" w:type="dxa"/>
          </w:tcPr>
          <w:p w14:paraId="47E0A705" w14:textId="77777777" w:rsidR="00A54133" w:rsidRPr="0082327E" w:rsidRDefault="00A54133" w:rsidP="00F6472C">
            <w:r w:rsidRPr="0082327E">
              <w:t>Text</w:t>
            </w:r>
          </w:p>
        </w:tc>
        <w:tc>
          <w:tcPr>
            <w:tcW w:w="852" w:type="dxa"/>
          </w:tcPr>
          <w:p w14:paraId="10744615" w14:textId="77777777" w:rsidR="00A54133" w:rsidRPr="0082327E" w:rsidRDefault="00A54133" w:rsidP="00F6472C">
            <w:r w:rsidRPr="0082327E">
              <w:t>255</w:t>
            </w:r>
          </w:p>
        </w:tc>
        <w:tc>
          <w:tcPr>
            <w:tcW w:w="851" w:type="dxa"/>
          </w:tcPr>
          <w:p w14:paraId="57B1503F" w14:textId="77777777" w:rsidR="00A54133" w:rsidRPr="0082327E" w:rsidRDefault="00A54133" w:rsidP="00F6472C"/>
        </w:tc>
        <w:tc>
          <w:tcPr>
            <w:tcW w:w="1134" w:type="dxa"/>
          </w:tcPr>
          <w:p w14:paraId="486058B4" w14:textId="77777777" w:rsidR="00A54133" w:rsidRPr="0082327E" w:rsidRDefault="00A54133" w:rsidP="00F6472C">
            <w:r w:rsidRPr="0082327E">
              <w:t>HL7_71</w:t>
            </w:r>
          </w:p>
        </w:tc>
        <w:tc>
          <w:tcPr>
            <w:tcW w:w="2976" w:type="dxa"/>
          </w:tcPr>
          <w:p w14:paraId="3337C6BC" w14:textId="77777777" w:rsidR="00A54133" w:rsidRPr="0082327E" w:rsidRDefault="00A54133" w:rsidP="00F6472C"/>
        </w:tc>
      </w:tr>
      <w:tr w:rsidR="00A54133" w:rsidRPr="0082327E" w14:paraId="16BEC392" w14:textId="77777777" w:rsidTr="00F6472C">
        <w:tc>
          <w:tcPr>
            <w:tcW w:w="2338" w:type="dxa"/>
          </w:tcPr>
          <w:p w14:paraId="2D31DBC2" w14:textId="77777777" w:rsidR="00A54133" w:rsidRPr="0082327E" w:rsidRDefault="00A54133" w:rsidP="00F6472C">
            <w:r>
              <w:t>w</w:t>
            </w:r>
            <w:r w:rsidRPr="0082327E">
              <w:t>here_used</w:t>
            </w:r>
          </w:p>
        </w:tc>
        <w:tc>
          <w:tcPr>
            <w:tcW w:w="993" w:type="dxa"/>
          </w:tcPr>
          <w:p w14:paraId="6CC87FA9" w14:textId="77777777" w:rsidR="00A54133" w:rsidRPr="0082327E" w:rsidRDefault="00A54133" w:rsidP="00F6472C">
            <w:r w:rsidRPr="0082327E">
              <w:t>Text</w:t>
            </w:r>
          </w:p>
        </w:tc>
        <w:tc>
          <w:tcPr>
            <w:tcW w:w="852" w:type="dxa"/>
          </w:tcPr>
          <w:p w14:paraId="62D65C98" w14:textId="77777777" w:rsidR="00A54133" w:rsidRPr="0082327E" w:rsidRDefault="00A54133" w:rsidP="00F6472C">
            <w:r w:rsidRPr="0082327E">
              <w:t>100</w:t>
            </w:r>
          </w:p>
        </w:tc>
        <w:tc>
          <w:tcPr>
            <w:tcW w:w="851" w:type="dxa"/>
          </w:tcPr>
          <w:p w14:paraId="54AB2A21" w14:textId="77777777" w:rsidR="00A54133" w:rsidRPr="0082327E" w:rsidRDefault="00A54133" w:rsidP="00F6472C"/>
        </w:tc>
        <w:tc>
          <w:tcPr>
            <w:tcW w:w="1134" w:type="dxa"/>
          </w:tcPr>
          <w:p w14:paraId="457C17F1" w14:textId="77777777" w:rsidR="00A54133" w:rsidRPr="0082327E" w:rsidRDefault="00A54133" w:rsidP="00F6472C">
            <w:r w:rsidRPr="0082327E">
              <w:t>HL7_71</w:t>
            </w:r>
          </w:p>
        </w:tc>
        <w:tc>
          <w:tcPr>
            <w:tcW w:w="2976" w:type="dxa"/>
          </w:tcPr>
          <w:p w14:paraId="44AF5E3A" w14:textId="77777777" w:rsidR="00A54133" w:rsidRPr="0082327E" w:rsidRDefault="00A54133" w:rsidP="00F6472C"/>
        </w:tc>
      </w:tr>
      <w:tr w:rsidR="00A54133" w:rsidRPr="0082327E" w14:paraId="57EBC95F" w14:textId="77777777" w:rsidTr="00F6472C">
        <w:tc>
          <w:tcPr>
            <w:tcW w:w="2338" w:type="dxa"/>
          </w:tcPr>
          <w:p w14:paraId="2F616C1E" w14:textId="77777777" w:rsidR="00A54133" w:rsidRPr="0082327E" w:rsidRDefault="00A54133" w:rsidP="00F6472C">
            <w:r w:rsidRPr="0082327E">
              <w:t>Status</w:t>
            </w:r>
          </w:p>
        </w:tc>
        <w:tc>
          <w:tcPr>
            <w:tcW w:w="993" w:type="dxa"/>
          </w:tcPr>
          <w:p w14:paraId="477D7797" w14:textId="77777777" w:rsidR="00A54133" w:rsidRPr="0082327E" w:rsidRDefault="00A54133" w:rsidP="00F6472C">
            <w:r w:rsidRPr="0082327E">
              <w:t>Text</w:t>
            </w:r>
          </w:p>
        </w:tc>
        <w:tc>
          <w:tcPr>
            <w:tcW w:w="852" w:type="dxa"/>
          </w:tcPr>
          <w:p w14:paraId="3361BAA4" w14:textId="77777777" w:rsidR="00A54133" w:rsidRPr="0082327E" w:rsidRDefault="00A54133" w:rsidP="00F6472C">
            <w:r w:rsidRPr="0082327E">
              <w:t>50</w:t>
            </w:r>
          </w:p>
        </w:tc>
        <w:tc>
          <w:tcPr>
            <w:tcW w:w="851" w:type="dxa"/>
          </w:tcPr>
          <w:p w14:paraId="4741F6CD" w14:textId="77777777" w:rsidR="00A54133" w:rsidRPr="0082327E" w:rsidRDefault="00A54133" w:rsidP="00F6472C"/>
        </w:tc>
        <w:tc>
          <w:tcPr>
            <w:tcW w:w="1134" w:type="dxa"/>
          </w:tcPr>
          <w:p w14:paraId="48A5EC6A" w14:textId="77777777" w:rsidR="00A54133" w:rsidRPr="0082327E" w:rsidRDefault="00A54133" w:rsidP="00F6472C">
            <w:r w:rsidRPr="0082327E">
              <w:t>HL7_71</w:t>
            </w:r>
          </w:p>
        </w:tc>
        <w:tc>
          <w:tcPr>
            <w:tcW w:w="2976" w:type="dxa"/>
          </w:tcPr>
          <w:p w14:paraId="206B8576" w14:textId="77777777" w:rsidR="00A54133" w:rsidRPr="0082327E" w:rsidRDefault="00A54133" w:rsidP="00F6472C"/>
        </w:tc>
      </w:tr>
      <w:tr w:rsidR="00A54133" w:rsidRPr="0073770C" w14:paraId="32E50CE9" w14:textId="77777777" w:rsidTr="00F6472C">
        <w:tc>
          <w:tcPr>
            <w:tcW w:w="2338" w:type="dxa"/>
          </w:tcPr>
          <w:p w14:paraId="0B99229F" w14:textId="77777777" w:rsidR="00A54133" w:rsidRPr="00A54133" w:rsidRDefault="00A54133" w:rsidP="00F6472C">
            <w:r w:rsidRPr="00A54133">
              <w:t>v2codetable</w:t>
            </w:r>
          </w:p>
        </w:tc>
        <w:tc>
          <w:tcPr>
            <w:tcW w:w="993" w:type="dxa"/>
          </w:tcPr>
          <w:p w14:paraId="0CD1F0D3" w14:textId="77777777" w:rsidR="00A54133" w:rsidRPr="00A54133" w:rsidRDefault="00A54133" w:rsidP="00F6472C">
            <w:r w:rsidRPr="00A54133">
              <w:t>Text</w:t>
            </w:r>
          </w:p>
        </w:tc>
        <w:tc>
          <w:tcPr>
            <w:tcW w:w="852" w:type="dxa"/>
          </w:tcPr>
          <w:p w14:paraId="6D1097EE" w14:textId="77777777" w:rsidR="00A54133" w:rsidRPr="00A54133" w:rsidRDefault="00A54133" w:rsidP="00F6472C">
            <w:r w:rsidRPr="00A54133">
              <w:t>15</w:t>
            </w:r>
          </w:p>
        </w:tc>
        <w:tc>
          <w:tcPr>
            <w:tcW w:w="851" w:type="dxa"/>
          </w:tcPr>
          <w:p w14:paraId="30A17807" w14:textId="77777777" w:rsidR="00A54133" w:rsidRPr="00A54133" w:rsidRDefault="00A54133" w:rsidP="00F6472C"/>
        </w:tc>
        <w:tc>
          <w:tcPr>
            <w:tcW w:w="1134" w:type="dxa"/>
          </w:tcPr>
          <w:p w14:paraId="3D86740B" w14:textId="77777777" w:rsidR="00A54133" w:rsidRPr="00A54133" w:rsidRDefault="00A54133" w:rsidP="00F6472C">
            <w:r w:rsidRPr="00A54133">
              <w:t>HL7_72</w:t>
            </w:r>
          </w:p>
        </w:tc>
        <w:tc>
          <w:tcPr>
            <w:tcW w:w="2976" w:type="dxa"/>
          </w:tcPr>
          <w:p w14:paraId="6A1E991E" w14:textId="77777777" w:rsidR="00A54133" w:rsidRPr="00A54133" w:rsidRDefault="00A54133" w:rsidP="00F6472C">
            <w:r w:rsidRPr="00A54133">
              <w:t>This attribute maintains some specific control information for the v2 code table project. Possible values: new cs, prev version, new version, domain only</w:t>
            </w:r>
          </w:p>
        </w:tc>
      </w:tr>
      <w:tr w:rsidR="00A54133" w:rsidRPr="0073770C" w14:paraId="490E00EC" w14:textId="77777777" w:rsidTr="00F6472C">
        <w:tc>
          <w:tcPr>
            <w:tcW w:w="2338" w:type="dxa"/>
          </w:tcPr>
          <w:p w14:paraId="182D0789" w14:textId="77777777" w:rsidR="00A54133" w:rsidRPr="00A54133" w:rsidRDefault="00A54133" w:rsidP="00F6472C">
            <w:r w:rsidRPr="00A54133">
              <w:t>v2codetablecomment</w:t>
            </w:r>
          </w:p>
        </w:tc>
        <w:tc>
          <w:tcPr>
            <w:tcW w:w="993" w:type="dxa"/>
          </w:tcPr>
          <w:p w14:paraId="1286D1CA" w14:textId="77777777" w:rsidR="00A54133" w:rsidRPr="00A54133" w:rsidRDefault="00A54133" w:rsidP="00F6472C">
            <w:r w:rsidRPr="00A54133">
              <w:t>Text</w:t>
            </w:r>
          </w:p>
        </w:tc>
        <w:tc>
          <w:tcPr>
            <w:tcW w:w="852" w:type="dxa"/>
          </w:tcPr>
          <w:p w14:paraId="592ADCA4" w14:textId="77777777" w:rsidR="00A54133" w:rsidRPr="00A54133" w:rsidRDefault="00A54133" w:rsidP="00F6472C">
            <w:r w:rsidRPr="00A54133">
              <w:t>50</w:t>
            </w:r>
          </w:p>
        </w:tc>
        <w:tc>
          <w:tcPr>
            <w:tcW w:w="851" w:type="dxa"/>
          </w:tcPr>
          <w:p w14:paraId="5C5F6A80" w14:textId="77777777" w:rsidR="00A54133" w:rsidRPr="00A54133" w:rsidRDefault="00A54133" w:rsidP="00F6472C"/>
        </w:tc>
        <w:tc>
          <w:tcPr>
            <w:tcW w:w="1134" w:type="dxa"/>
          </w:tcPr>
          <w:p w14:paraId="5385920E" w14:textId="77777777" w:rsidR="00A54133" w:rsidRPr="00A54133" w:rsidRDefault="00A54133" w:rsidP="00F6472C">
            <w:r w:rsidRPr="00A54133">
              <w:t>HL7_72</w:t>
            </w:r>
          </w:p>
        </w:tc>
        <w:tc>
          <w:tcPr>
            <w:tcW w:w="2976" w:type="dxa"/>
          </w:tcPr>
          <w:p w14:paraId="46410FF5" w14:textId="77777777" w:rsidR="00A54133" w:rsidRPr="00A54133" w:rsidRDefault="00A54133" w:rsidP="00F6472C"/>
        </w:tc>
      </w:tr>
      <w:tr w:rsidR="007E0B6F" w:rsidRPr="00C73822" w14:paraId="419C0A3C" w14:textId="77777777">
        <w:tc>
          <w:tcPr>
            <w:tcW w:w="2338" w:type="dxa"/>
          </w:tcPr>
          <w:p w14:paraId="39462C2F" w14:textId="77777777" w:rsidR="007E0B6F" w:rsidRPr="00C73822" w:rsidRDefault="000E5604">
            <w:r>
              <w:t>c</w:t>
            </w:r>
            <w:r w:rsidR="00547F5B">
              <w:t>s_oid</w:t>
            </w:r>
          </w:p>
        </w:tc>
        <w:tc>
          <w:tcPr>
            <w:tcW w:w="993" w:type="dxa"/>
          </w:tcPr>
          <w:p w14:paraId="5419E7BB" w14:textId="77777777" w:rsidR="007E0B6F" w:rsidRPr="00C73822" w:rsidRDefault="007E0B6F">
            <w:r w:rsidRPr="00C73822">
              <w:t>Text</w:t>
            </w:r>
          </w:p>
        </w:tc>
        <w:tc>
          <w:tcPr>
            <w:tcW w:w="852" w:type="dxa"/>
          </w:tcPr>
          <w:p w14:paraId="00DBD6EA" w14:textId="77777777" w:rsidR="007E0B6F" w:rsidRPr="00C73822" w:rsidRDefault="007E0B6F">
            <w:r w:rsidRPr="00C73822">
              <w:t>30</w:t>
            </w:r>
          </w:p>
        </w:tc>
        <w:tc>
          <w:tcPr>
            <w:tcW w:w="851" w:type="dxa"/>
          </w:tcPr>
          <w:p w14:paraId="0CD08AA7" w14:textId="77777777" w:rsidR="007E0B6F" w:rsidRPr="00C73822" w:rsidRDefault="007E0B6F"/>
        </w:tc>
        <w:tc>
          <w:tcPr>
            <w:tcW w:w="1134" w:type="dxa"/>
          </w:tcPr>
          <w:p w14:paraId="3763F2A0" w14:textId="77777777" w:rsidR="007E0B6F" w:rsidRPr="00C73822" w:rsidRDefault="007E0B6F">
            <w:r w:rsidRPr="00C73822">
              <w:t>HL7_68</w:t>
            </w:r>
          </w:p>
        </w:tc>
        <w:tc>
          <w:tcPr>
            <w:tcW w:w="2976" w:type="dxa"/>
          </w:tcPr>
          <w:p w14:paraId="105FADD2" w14:textId="77777777" w:rsidR="007E0B6F" w:rsidRPr="00C73822" w:rsidRDefault="0082327E">
            <w:r>
              <w:t>Generated OID for the codesystem; is controlled by the information from the v2 code table project</w:t>
            </w:r>
          </w:p>
        </w:tc>
      </w:tr>
      <w:tr w:rsidR="007E0B6F" w:rsidRPr="00C73822" w14:paraId="0EAD5CE0" w14:textId="77777777">
        <w:tc>
          <w:tcPr>
            <w:tcW w:w="2338" w:type="dxa"/>
          </w:tcPr>
          <w:p w14:paraId="1A417B70" w14:textId="77777777" w:rsidR="007E0B6F" w:rsidRPr="00C73822" w:rsidRDefault="000E5604">
            <w:r>
              <w:t>c</w:t>
            </w:r>
            <w:r w:rsidR="00547F5B">
              <w:t>s_version</w:t>
            </w:r>
          </w:p>
        </w:tc>
        <w:tc>
          <w:tcPr>
            <w:tcW w:w="993" w:type="dxa"/>
          </w:tcPr>
          <w:p w14:paraId="5D2930C8" w14:textId="77777777" w:rsidR="007E0B6F" w:rsidRPr="00C73822" w:rsidRDefault="007E0B6F">
            <w:r w:rsidRPr="00C73822">
              <w:t>Text</w:t>
            </w:r>
          </w:p>
        </w:tc>
        <w:tc>
          <w:tcPr>
            <w:tcW w:w="852" w:type="dxa"/>
          </w:tcPr>
          <w:p w14:paraId="1041523C" w14:textId="77777777" w:rsidR="007E0B6F" w:rsidRPr="00C73822" w:rsidRDefault="007E0B6F">
            <w:r w:rsidRPr="00C73822">
              <w:t>5</w:t>
            </w:r>
          </w:p>
        </w:tc>
        <w:tc>
          <w:tcPr>
            <w:tcW w:w="851" w:type="dxa"/>
          </w:tcPr>
          <w:p w14:paraId="34FC78A7" w14:textId="77777777" w:rsidR="007E0B6F" w:rsidRPr="00C73822" w:rsidRDefault="007E0B6F"/>
        </w:tc>
        <w:tc>
          <w:tcPr>
            <w:tcW w:w="1134" w:type="dxa"/>
          </w:tcPr>
          <w:p w14:paraId="54AD62A1" w14:textId="77777777" w:rsidR="007E0B6F" w:rsidRPr="00C73822" w:rsidRDefault="007E0B6F">
            <w:r w:rsidRPr="00C73822">
              <w:t>HL7_68</w:t>
            </w:r>
          </w:p>
        </w:tc>
        <w:tc>
          <w:tcPr>
            <w:tcW w:w="2976" w:type="dxa"/>
          </w:tcPr>
          <w:p w14:paraId="1AAD8AAA" w14:textId="77777777" w:rsidR="007E0B6F" w:rsidRPr="00C73822" w:rsidRDefault="0082327E">
            <w:r>
              <w:t>Generated OID for the codesystem version; is controlled by the information from the v2 code table project</w:t>
            </w:r>
          </w:p>
        </w:tc>
      </w:tr>
      <w:tr w:rsidR="00D52E2C" w:rsidRPr="00D52E2C" w14:paraId="060E60AF" w14:textId="77777777" w:rsidTr="00995AAD">
        <w:tc>
          <w:tcPr>
            <w:tcW w:w="2338" w:type="dxa"/>
          </w:tcPr>
          <w:p w14:paraId="2BD0AAEF" w14:textId="77777777" w:rsidR="00547F5B" w:rsidRPr="00D52E2C" w:rsidRDefault="00547F5B" w:rsidP="00995AAD">
            <w:pPr>
              <w:rPr>
                <w:strike/>
              </w:rPr>
            </w:pPr>
            <w:r w:rsidRPr="00D52E2C">
              <w:rPr>
                <w:strike/>
              </w:rPr>
              <w:t>cs_symbolicName</w:t>
            </w:r>
          </w:p>
        </w:tc>
        <w:tc>
          <w:tcPr>
            <w:tcW w:w="993" w:type="dxa"/>
          </w:tcPr>
          <w:p w14:paraId="7F3A5715" w14:textId="77777777" w:rsidR="00547F5B" w:rsidRPr="00D52E2C" w:rsidRDefault="00547F5B" w:rsidP="00995AAD">
            <w:pPr>
              <w:rPr>
                <w:strike/>
              </w:rPr>
            </w:pPr>
            <w:r w:rsidRPr="00D52E2C">
              <w:rPr>
                <w:strike/>
              </w:rPr>
              <w:t>Text</w:t>
            </w:r>
          </w:p>
        </w:tc>
        <w:tc>
          <w:tcPr>
            <w:tcW w:w="852" w:type="dxa"/>
          </w:tcPr>
          <w:p w14:paraId="7C2BACAC" w14:textId="77777777" w:rsidR="00547F5B" w:rsidRPr="00D52E2C" w:rsidRDefault="00547F5B" w:rsidP="00995AAD">
            <w:pPr>
              <w:rPr>
                <w:strike/>
              </w:rPr>
            </w:pPr>
            <w:r w:rsidRPr="00D52E2C">
              <w:rPr>
                <w:strike/>
              </w:rPr>
              <w:t>50</w:t>
            </w:r>
          </w:p>
        </w:tc>
        <w:tc>
          <w:tcPr>
            <w:tcW w:w="851" w:type="dxa"/>
          </w:tcPr>
          <w:p w14:paraId="328C3FFE" w14:textId="77777777" w:rsidR="00547F5B" w:rsidRPr="00D52E2C" w:rsidRDefault="00547F5B" w:rsidP="00995AAD">
            <w:pPr>
              <w:rPr>
                <w:strike/>
              </w:rPr>
            </w:pPr>
          </w:p>
        </w:tc>
        <w:tc>
          <w:tcPr>
            <w:tcW w:w="1134" w:type="dxa"/>
          </w:tcPr>
          <w:p w14:paraId="497FB057" w14:textId="77777777" w:rsidR="00547F5B" w:rsidRPr="00D52E2C" w:rsidRDefault="00547F5B" w:rsidP="00995AAD">
            <w:pPr>
              <w:rPr>
                <w:strike/>
              </w:rPr>
            </w:pPr>
            <w:r w:rsidRPr="00D52E2C">
              <w:rPr>
                <w:strike/>
              </w:rPr>
              <w:t>HL7_77</w:t>
            </w:r>
          </w:p>
          <w:p w14:paraId="429CD4DE" w14:textId="77777777" w:rsidR="000E5604" w:rsidRPr="00D52E2C" w:rsidRDefault="000E5604" w:rsidP="00995AAD">
            <w:r w:rsidRPr="00D52E2C">
              <w:t>HL7_84</w:t>
            </w:r>
          </w:p>
        </w:tc>
        <w:tc>
          <w:tcPr>
            <w:tcW w:w="2976" w:type="dxa"/>
          </w:tcPr>
          <w:p w14:paraId="159F2BA2" w14:textId="77777777" w:rsidR="00547F5B" w:rsidRPr="00D52E2C" w:rsidRDefault="00547F5B" w:rsidP="00995AAD">
            <w:pPr>
              <w:rPr>
                <w:strike/>
              </w:rPr>
            </w:pPr>
            <w:r w:rsidRPr="00D52E2C">
              <w:rPr>
                <w:strike/>
              </w:rPr>
              <w:t>symbolic name of the OID</w:t>
            </w:r>
          </w:p>
          <w:p w14:paraId="1659974F" w14:textId="77777777" w:rsidR="000E5604" w:rsidRPr="00D52E2C" w:rsidRDefault="000E5604" w:rsidP="00995AAD">
            <w:r w:rsidRPr="00D52E2C">
              <w:t>moved to HL7Objects</w:t>
            </w:r>
          </w:p>
        </w:tc>
      </w:tr>
      <w:tr w:rsidR="00D52E2C" w:rsidRPr="00D52E2C" w14:paraId="04CBAD15" w14:textId="77777777">
        <w:tc>
          <w:tcPr>
            <w:tcW w:w="2338" w:type="dxa"/>
          </w:tcPr>
          <w:p w14:paraId="709FC8C7" w14:textId="77777777" w:rsidR="00A54133" w:rsidRPr="00D52E2C" w:rsidRDefault="00547F5B">
            <w:r w:rsidRPr="00D52E2C">
              <w:t>Vs_oid</w:t>
            </w:r>
          </w:p>
        </w:tc>
        <w:tc>
          <w:tcPr>
            <w:tcW w:w="993" w:type="dxa"/>
          </w:tcPr>
          <w:p w14:paraId="3CE664C4" w14:textId="77777777" w:rsidR="00A54133" w:rsidRPr="00D52E2C" w:rsidRDefault="00A54133">
            <w:r w:rsidRPr="00D52E2C">
              <w:t>Text</w:t>
            </w:r>
          </w:p>
        </w:tc>
        <w:tc>
          <w:tcPr>
            <w:tcW w:w="852" w:type="dxa"/>
          </w:tcPr>
          <w:p w14:paraId="6DB49163" w14:textId="77777777" w:rsidR="00A54133" w:rsidRPr="00D52E2C" w:rsidRDefault="00A54133">
            <w:r w:rsidRPr="00D52E2C">
              <w:t>30</w:t>
            </w:r>
          </w:p>
        </w:tc>
        <w:tc>
          <w:tcPr>
            <w:tcW w:w="851" w:type="dxa"/>
          </w:tcPr>
          <w:p w14:paraId="433A692B" w14:textId="77777777" w:rsidR="00A54133" w:rsidRPr="00D52E2C" w:rsidRDefault="00A54133"/>
        </w:tc>
        <w:tc>
          <w:tcPr>
            <w:tcW w:w="1134" w:type="dxa"/>
          </w:tcPr>
          <w:p w14:paraId="32E1672C" w14:textId="77777777" w:rsidR="00A54133" w:rsidRPr="00D52E2C" w:rsidRDefault="00A54133">
            <w:r w:rsidRPr="00D52E2C">
              <w:t>HL7_77</w:t>
            </w:r>
          </w:p>
        </w:tc>
        <w:tc>
          <w:tcPr>
            <w:tcW w:w="2976" w:type="dxa"/>
          </w:tcPr>
          <w:p w14:paraId="0C3FC094" w14:textId="77777777" w:rsidR="00A54133" w:rsidRPr="00D52E2C" w:rsidRDefault="00A54133"/>
        </w:tc>
      </w:tr>
      <w:tr w:rsidR="00D52E2C" w:rsidRPr="00D52E2C" w14:paraId="2BFD5959" w14:textId="77777777">
        <w:tc>
          <w:tcPr>
            <w:tcW w:w="2338" w:type="dxa"/>
          </w:tcPr>
          <w:p w14:paraId="14BBC4C4" w14:textId="77777777" w:rsidR="002717F0" w:rsidRPr="00D52E2C" w:rsidRDefault="002717F0" w:rsidP="00A54133">
            <w:pPr>
              <w:rPr>
                <w:strike/>
              </w:rPr>
            </w:pPr>
            <w:r w:rsidRPr="00D52E2C">
              <w:rPr>
                <w:strike/>
              </w:rPr>
              <w:lastRenderedPageBreak/>
              <w:t>Vs_symbolicName</w:t>
            </w:r>
          </w:p>
        </w:tc>
        <w:tc>
          <w:tcPr>
            <w:tcW w:w="993" w:type="dxa"/>
          </w:tcPr>
          <w:p w14:paraId="02784748" w14:textId="77777777" w:rsidR="002717F0" w:rsidRPr="00D52E2C" w:rsidRDefault="002717F0">
            <w:pPr>
              <w:rPr>
                <w:strike/>
              </w:rPr>
            </w:pPr>
            <w:r w:rsidRPr="00D52E2C">
              <w:rPr>
                <w:strike/>
              </w:rPr>
              <w:t>Text</w:t>
            </w:r>
          </w:p>
        </w:tc>
        <w:tc>
          <w:tcPr>
            <w:tcW w:w="852" w:type="dxa"/>
          </w:tcPr>
          <w:p w14:paraId="5B5351D9" w14:textId="77777777" w:rsidR="002717F0" w:rsidRPr="00D52E2C" w:rsidRDefault="002717F0">
            <w:pPr>
              <w:rPr>
                <w:strike/>
              </w:rPr>
            </w:pPr>
          </w:p>
        </w:tc>
        <w:tc>
          <w:tcPr>
            <w:tcW w:w="851" w:type="dxa"/>
          </w:tcPr>
          <w:p w14:paraId="2677D09F" w14:textId="77777777" w:rsidR="002717F0" w:rsidRPr="00D52E2C" w:rsidRDefault="002717F0">
            <w:pPr>
              <w:rPr>
                <w:strike/>
              </w:rPr>
            </w:pPr>
          </w:p>
        </w:tc>
        <w:tc>
          <w:tcPr>
            <w:tcW w:w="1134" w:type="dxa"/>
          </w:tcPr>
          <w:p w14:paraId="5D8B259F" w14:textId="77777777" w:rsidR="002717F0" w:rsidRPr="00D52E2C" w:rsidRDefault="002717F0">
            <w:pPr>
              <w:rPr>
                <w:strike/>
              </w:rPr>
            </w:pPr>
            <w:r w:rsidRPr="00D52E2C">
              <w:rPr>
                <w:strike/>
              </w:rPr>
              <w:t>HL7_77</w:t>
            </w:r>
          </w:p>
          <w:p w14:paraId="3E2F3800" w14:textId="77777777" w:rsidR="000E5604" w:rsidRPr="00D52E2C" w:rsidRDefault="000E5604">
            <w:r w:rsidRPr="00D52E2C">
              <w:t>HL7_84</w:t>
            </w:r>
          </w:p>
        </w:tc>
        <w:tc>
          <w:tcPr>
            <w:tcW w:w="2976" w:type="dxa"/>
          </w:tcPr>
          <w:p w14:paraId="34843FC7" w14:textId="77777777" w:rsidR="002717F0" w:rsidRPr="00D52E2C" w:rsidRDefault="000E5604">
            <w:pPr>
              <w:rPr>
                <w:strike/>
              </w:rPr>
            </w:pPr>
            <w:r w:rsidRPr="00D52E2C">
              <w:rPr>
                <w:strike/>
              </w:rPr>
              <w:t>Symbolic name of the value set</w:t>
            </w:r>
          </w:p>
          <w:p w14:paraId="508F7EB9" w14:textId="77777777" w:rsidR="000E5604" w:rsidRPr="00D52E2C" w:rsidRDefault="000E5604">
            <w:r w:rsidRPr="00D52E2C">
              <w:t>Move to HL7Objects</w:t>
            </w:r>
          </w:p>
        </w:tc>
      </w:tr>
      <w:tr w:rsidR="00D52E2C" w:rsidRPr="00D52E2C" w14:paraId="4271E315" w14:textId="77777777">
        <w:tc>
          <w:tcPr>
            <w:tcW w:w="2338" w:type="dxa"/>
          </w:tcPr>
          <w:p w14:paraId="31597284" w14:textId="77777777" w:rsidR="002717F0" w:rsidRPr="00D52E2C" w:rsidRDefault="002717F0" w:rsidP="00A54133">
            <w:r w:rsidRPr="00D52E2C">
              <w:t>Audit_track</w:t>
            </w:r>
          </w:p>
        </w:tc>
        <w:tc>
          <w:tcPr>
            <w:tcW w:w="993" w:type="dxa"/>
          </w:tcPr>
          <w:p w14:paraId="4F8AFADC" w14:textId="77777777" w:rsidR="002717F0" w:rsidRPr="00D52E2C" w:rsidRDefault="002717F0">
            <w:r w:rsidRPr="00D52E2C">
              <w:t>Number</w:t>
            </w:r>
          </w:p>
        </w:tc>
        <w:tc>
          <w:tcPr>
            <w:tcW w:w="852" w:type="dxa"/>
          </w:tcPr>
          <w:p w14:paraId="21C699A6" w14:textId="77777777" w:rsidR="002717F0" w:rsidRPr="00D52E2C" w:rsidRDefault="002717F0"/>
        </w:tc>
        <w:tc>
          <w:tcPr>
            <w:tcW w:w="851" w:type="dxa"/>
          </w:tcPr>
          <w:p w14:paraId="5B0132F8" w14:textId="77777777" w:rsidR="002717F0" w:rsidRPr="00D52E2C" w:rsidRDefault="002717F0"/>
        </w:tc>
        <w:tc>
          <w:tcPr>
            <w:tcW w:w="1134" w:type="dxa"/>
          </w:tcPr>
          <w:p w14:paraId="580D40BD" w14:textId="77777777" w:rsidR="002717F0" w:rsidRPr="00D52E2C" w:rsidRDefault="002717F0">
            <w:r w:rsidRPr="00D52E2C">
              <w:t>HL7_77</w:t>
            </w:r>
          </w:p>
        </w:tc>
        <w:tc>
          <w:tcPr>
            <w:tcW w:w="2976" w:type="dxa"/>
          </w:tcPr>
          <w:p w14:paraId="0F797B0A" w14:textId="77777777" w:rsidR="002717F0" w:rsidRPr="00D52E2C" w:rsidRDefault="002717F0"/>
        </w:tc>
      </w:tr>
      <w:tr w:rsidR="00D52E2C" w:rsidRPr="00D52E2C" w14:paraId="3D6FBFBE" w14:textId="77777777">
        <w:tc>
          <w:tcPr>
            <w:tcW w:w="2338" w:type="dxa"/>
          </w:tcPr>
          <w:p w14:paraId="26217C2A" w14:textId="77777777" w:rsidR="002717F0" w:rsidRPr="00D52E2C" w:rsidRDefault="002717F0" w:rsidP="00A54133">
            <w:r w:rsidRPr="00D52E2C">
              <w:t>Modification_date</w:t>
            </w:r>
          </w:p>
        </w:tc>
        <w:tc>
          <w:tcPr>
            <w:tcW w:w="993" w:type="dxa"/>
          </w:tcPr>
          <w:p w14:paraId="6DA5216F" w14:textId="77777777" w:rsidR="002717F0" w:rsidRPr="00D52E2C" w:rsidRDefault="002717F0">
            <w:r w:rsidRPr="00D52E2C">
              <w:t>Date/time</w:t>
            </w:r>
          </w:p>
        </w:tc>
        <w:tc>
          <w:tcPr>
            <w:tcW w:w="852" w:type="dxa"/>
          </w:tcPr>
          <w:p w14:paraId="730098C8" w14:textId="77777777" w:rsidR="002717F0" w:rsidRPr="00D52E2C" w:rsidRDefault="002717F0"/>
        </w:tc>
        <w:tc>
          <w:tcPr>
            <w:tcW w:w="851" w:type="dxa"/>
          </w:tcPr>
          <w:p w14:paraId="78F21B6D" w14:textId="77777777" w:rsidR="002717F0" w:rsidRPr="00D52E2C" w:rsidRDefault="002717F0"/>
        </w:tc>
        <w:tc>
          <w:tcPr>
            <w:tcW w:w="1134" w:type="dxa"/>
          </w:tcPr>
          <w:p w14:paraId="7B131EA7" w14:textId="77777777" w:rsidR="002717F0" w:rsidRPr="00D52E2C" w:rsidRDefault="002717F0">
            <w:r w:rsidRPr="00D52E2C">
              <w:t>HL7_77</w:t>
            </w:r>
          </w:p>
        </w:tc>
        <w:tc>
          <w:tcPr>
            <w:tcW w:w="2976" w:type="dxa"/>
          </w:tcPr>
          <w:p w14:paraId="278BE8D3" w14:textId="77777777" w:rsidR="002717F0" w:rsidRPr="00D52E2C" w:rsidRDefault="002717F0"/>
        </w:tc>
      </w:tr>
      <w:tr w:rsidR="00D52E2C" w:rsidRPr="00D52E2C" w14:paraId="536946C2" w14:textId="77777777">
        <w:tc>
          <w:tcPr>
            <w:tcW w:w="2338" w:type="dxa"/>
          </w:tcPr>
          <w:p w14:paraId="031BB4BE" w14:textId="77777777" w:rsidR="002717F0" w:rsidRPr="00D52E2C" w:rsidRDefault="002717F0" w:rsidP="00A54133">
            <w:r w:rsidRPr="00D52E2C">
              <w:t>Width_col1</w:t>
            </w:r>
          </w:p>
        </w:tc>
        <w:tc>
          <w:tcPr>
            <w:tcW w:w="993" w:type="dxa"/>
          </w:tcPr>
          <w:p w14:paraId="58F192E5" w14:textId="77777777" w:rsidR="002717F0" w:rsidRPr="00D52E2C" w:rsidRDefault="002717F0">
            <w:r w:rsidRPr="00D52E2C">
              <w:t>Integer</w:t>
            </w:r>
          </w:p>
        </w:tc>
        <w:tc>
          <w:tcPr>
            <w:tcW w:w="852" w:type="dxa"/>
          </w:tcPr>
          <w:p w14:paraId="469D4C09" w14:textId="77777777" w:rsidR="002717F0" w:rsidRPr="00D52E2C" w:rsidRDefault="002717F0"/>
        </w:tc>
        <w:tc>
          <w:tcPr>
            <w:tcW w:w="851" w:type="dxa"/>
          </w:tcPr>
          <w:p w14:paraId="1B7AD4E1" w14:textId="77777777" w:rsidR="002717F0" w:rsidRPr="00D52E2C" w:rsidRDefault="002717F0"/>
        </w:tc>
        <w:tc>
          <w:tcPr>
            <w:tcW w:w="1134" w:type="dxa"/>
          </w:tcPr>
          <w:p w14:paraId="52458CE3" w14:textId="77777777" w:rsidR="002717F0" w:rsidRPr="00D52E2C" w:rsidRDefault="002717F0">
            <w:r w:rsidRPr="00D52E2C">
              <w:t>HL7_77</w:t>
            </w:r>
          </w:p>
        </w:tc>
        <w:tc>
          <w:tcPr>
            <w:tcW w:w="2976" w:type="dxa"/>
          </w:tcPr>
          <w:p w14:paraId="513AAF70" w14:textId="77777777" w:rsidR="002717F0" w:rsidRPr="00D52E2C" w:rsidRDefault="002717F0"/>
        </w:tc>
      </w:tr>
      <w:tr w:rsidR="00D52E2C" w:rsidRPr="00D52E2C" w14:paraId="7BAB96CA" w14:textId="77777777">
        <w:tc>
          <w:tcPr>
            <w:tcW w:w="2338" w:type="dxa"/>
          </w:tcPr>
          <w:p w14:paraId="08CC6FF9" w14:textId="77777777" w:rsidR="002717F0" w:rsidRPr="00D52E2C" w:rsidRDefault="002717F0" w:rsidP="00A54133">
            <w:r w:rsidRPr="00D52E2C">
              <w:t>Width_col2</w:t>
            </w:r>
          </w:p>
        </w:tc>
        <w:tc>
          <w:tcPr>
            <w:tcW w:w="993" w:type="dxa"/>
          </w:tcPr>
          <w:p w14:paraId="25F061B9" w14:textId="77777777" w:rsidR="002717F0" w:rsidRPr="00D52E2C" w:rsidRDefault="002717F0">
            <w:r w:rsidRPr="00D52E2C">
              <w:t>integer</w:t>
            </w:r>
          </w:p>
        </w:tc>
        <w:tc>
          <w:tcPr>
            <w:tcW w:w="852" w:type="dxa"/>
          </w:tcPr>
          <w:p w14:paraId="11E1CDE0" w14:textId="77777777" w:rsidR="002717F0" w:rsidRPr="00D52E2C" w:rsidRDefault="002717F0"/>
        </w:tc>
        <w:tc>
          <w:tcPr>
            <w:tcW w:w="851" w:type="dxa"/>
          </w:tcPr>
          <w:p w14:paraId="1EA3D1C9" w14:textId="77777777" w:rsidR="002717F0" w:rsidRPr="00D52E2C" w:rsidRDefault="002717F0"/>
        </w:tc>
        <w:tc>
          <w:tcPr>
            <w:tcW w:w="1134" w:type="dxa"/>
          </w:tcPr>
          <w:p w14:paraId="0DB3C378" w14:textId="77777777" w:rsidR="002717F0" w:rsidRPr="00D52E2C" w:rsidRDefault="002717F0">
            <w:r w:rsidRPr="00D52E2C">
              <w:t>HL7_77</w:t>
            </w:r>
          </w:p>
        </w:tc>
        <w:tc>
          <w:tcPr>
            <w:tcW w:w="2976" w:type="dxa"/>
          </w:tcPr>
          <w:p w14:paraId="445E95F4" w14:textId="77777777" w:rsidR="002717F0" w:rsidRPr="00D52E2C" w:rsidRDefault="002717F0"/>
        </w:tc>
      </w:tr>
      <w:tr w:rsidR="00D52E2C" w:rsidRPr="00D52E2C" w14:paraId="4DDE8BC0" w14:textId="77777777">
        <w:tc>
          <w:tcPr>
            <w:tcW w:w="2338" w:type="dxa"/>
          </w:tcPr>
          <w:p w14:paraId="00C4CBD5" w14:textId="77777777" w:rsidR="002717F0" w:rsidRPr="00D52E2C" w:rsidRDefault="002717F0" w:rsidP="00A54133">
            <w:r w:rsidRPr="00D52E2C">
              <w:t>Width_col3</w:t>
            </w:r>
          </w:p>
        </w:tc>
        <w:tc>
          <w:tcPr>
            <w:tcW w:w="993" w:type="dxa"/>
          </w:tcPr>
          <w:p w14:paraId="18CC5504" w14:textId="77777777" w:rsidR="002717F0" w:rsidRPr="00D52E2C" w:rsidRDefault="002717F0">
            <w:r w:rsidRPr="00D52E2C">
              <w:t>integer</w:t>
            </w:r>
          </w:p>
        </w:tc>
        <w:tc>
          <w:tcPr>
            <w:tcW w:w="852" w:type="dxa"/>
          </w:tcPr>
          <w:p w14:paraId="71E63B7D" w14:textId="77777777" w:rsidR="002717F0" w:rsidRPr="00D52E2C" w:rsidRDefault="002717F0"/>
        </w:tc>
        <w:tc>
          <w:tcPr>
            <w:tcW w:w="851" w:type="dxa"/>
          </w:tcPr>
          <w:p w14:paraId="2885293A" w14:textId="77777777" w:rsidR="002717F0" w:rsidRPr="00D52E2C" w:rsidRDefault="002717F0"/>
        </w:tc>
        <w:tc>
          <w:tcPr>
            <w:tcW w:w="1134" w:type="dxa"/>
          </w:tcPr>
          <w:p w14:paraId="178B6D37" w14:textId="77777777" w:rsidR="002717F0" w:rsidRPr="00D52E2C" w:rsidRDefault="002717F0">
            <w:r w:rsidRPr="00D52E2C">
              <w:t>HL7_77</w:t>
            </w:r>
          </w:p>
        </w:tc>
        <w:tc>
          <w:tcPr>
            <w:tcW w:w="2976" w:type="dxa"/>
          </w:tcPr>
          <w:p w14:paraId="5AE993F9" w14:textId="77777777" w:rsidR="002717F0" w:rsidRPr="00D52E2C" w:rsidRDefault="002717F0"/>
        </w:tc>
      </w:tr>
      <w:tr w:rsidR="00D52E2C" w:rsidRPr="00D52E2C" w14:paraId="122167B4" w14:textId="77777777">
        <w:tc>
          <w:tcPr>
            <w:tcW w:w="2338" w:type="dxa"/>
          </w:tcPr>
          <w:p w14:paraId="6DA42BD9" w14:textId="77777777" w:rsidR="000E5604" w:rsidRPr="00D52E2C" w:rsidRDefault="000E5604" w:rsidP="00A54133">
            <w:r w:rsidRPr="00D52E2C">
              <w:t>Width_col4</w:t>
            </w:r>
          </w:p>
        </w:tc>
        <w:tc>
          <w:tcPr>
            <w:tcW w:w="993" w:type="dxa"/>
          </w:tcPr>
          <w:p w14:paraId="4E3321A3" w14:textId="77777777" w:rsidR="000E5604" w:rsidRPr="00D52E2C" w:rsidRDefault="000E5604">
            <w:r w:rsidRPr="00D52E2C">
              <w:t>integer</w:t>
            </w:r>
          </w:p>
        </w:tc>
        <w:tc>
          <w:tcPr>
            <w:tcW w:w="852" w:type="dxa"/>
          </w:tcPr>
          <w:p w14:paraId="1A9E4328" w14:textId="77777777" w:rsidR="000E5604" w:rsidRPr="00D52E2C" w:rsidRDefault="000E5604"/>
        </w:tc>
        <w:tc>
          <w:tcPr>
            <w:tcW w:w="851" w:type="dxa"/>
          </w:tcPr>
          <w:p w14:paraId="4483204F" w14:textId="77777777" w:rsidR="000E5604" w:rsidRPr="00D52E2C" w:rsidRDefault="000E5604"/>
        </w:tc>
        <w:tc>
          <w:tcPr>
            <w:tcW w:w="1134" w:type="dxa"/>
          </w:tcPr>
          <w:p w14:paraId="757B5B2D" w14:textId="77777777" w:rsidR="000E5604" w:rsidRPr="00D52E2C" w:rsidRDefault="000E5604">
            <w:r w:rsidRPr="00D52E2C">
              <w:t>HL7_84</w:t>
            </w:r>
          </w:p>
        </w:tc>
        <w:tc>
          <w:tcPr>
            <w:tcW w:w="2976" w:type="dxa"/>
          </w:tcPr>
          <w:p w14:paraId="1865BD71" w14:textId="77777777" w:rsidR="000E5604" w:rsidRPr="00D52E2C" w:rsidRDefault="000E5604"/>
        </w:tc>
      </w:tr>
      <w:tr w:rsidR="00D52E2C" w:rsidRPr="00D52E2C" w14:paraId="5E162DE5" w14:textId="77777777">
        <w:tc>
          <w:tcPr>
            <w:tcW w:w="2338" w:type="dxa"/>
          </w:tcPr>
          <w:p w14:paraId="26941B17" w14:textId="77777777" w:rsidR="002717F0" w:rsidRPr="00D52E2C" w:rsidRDefault="002717F0" w:rsidP="00A54133">
            <w:r w:rsidRPr="00D52E2C">
              <w:t>Binding</w:t>
            </w:r>
          </w:p>
        </w:tc>
        <w:tc>
          <w:tcPr>
            <w:tcW w:w="993" w:type="dxa"/>
          </w:tcPr>
          <w:p w14:paraId="1AE00BC3" w14:textId="77777777" w:rsidR="002717F0" w:rsidRPr="00D52E2C" w:rsidRDefault="002717F0">
            <w:pPr>
              <w:rPr>
                <w:strike/>
              </w:rPr>
            </w:pPr>
            <w:r w:rsidRPr="00D52E2C">
              <w:rPr>
                <w:strike/>
              </w:rPr>
              <w:t>Text</w:t>
            </w:r>
          </w:p>
          <w:p w14:paraId="202FF97B" w14:textId="77777777" w:rsidR="00C20A8B" w:rsidRPr="00D52E2C" w:rsidRDefault="00C20A8B">
            <w:r w:rsidRPr="00D52E2C">
              <w:t>integer</w:t>
            </w:r>
          </w:p>
        </w:tc>
        <w:tc>
          <w:tcPr>
            <w:tcW w:w="852" w:type="dxa"/>
          </w:tcPr>
          <w:p w14:paraId="6B829BA7" w14:textId="77777777" w:rsidR="002717F0" w:rsidRPr="00D52E2C" w:rsidRDefault="002717F0">
            <w:pPr>
              <w:rPr>
                <w:strike/>
              </w:rPr>
            </w:pPr>
            <w:r w:rsidRPr="00D52E2C">
              <w:rPr>
                <w:strike/>
              </w:rPr>
              <w:t>15</w:t>
            </w:r>
          </w:p>
        </w:tc>
        <w:tc>
          <w:tcPr>
            <w:tcW w:w="851" w:type="dxa"/>
          </w:tcPr>
          <w:p w14:paraId="0C9A49CF" w14:textId="77777777" w:rsidR="002717F0" w:rsidRPr="00D52E2C" w:rsidRDefault="002717F0"/>
        </w:tc>
        <w:tc>
          <w:tcPr>
            <w:tcW w:w="1134" w:type="dxa"/>
          </w:tcPr>
          <w:p w14:paraId="160E52A8" w14:textId="77777777" w:rsidR="002717F0" w:rsidRPr="00D52E2C" w:rsidRDefault="002717F0">
            <w:pPr>
              <w:rPr>
                <w:strike/>
              </w:rPr>
            </w:pPr>
            <w:r w:rsidRPr="00D52E2C">
              <w:rPr>
                <w:strike/>
              </w:rPr>
              <w:t>HL7_77</w:t>
            </w:r>
          </w:p>
          <w:p w14:paraId="3E85C34F" w14:textId="77777777" w:rsidR="00C20A8B" w:rsidRPr="00D52E2C" w:rsidRDefault="00C20A8B">
            <w:r w:rsidRPr="00D52E2C">
              <w:t>HL7_94</w:t>
            </w:r>
          </w:p>
        </w:tc>
        <w:tc>
          <w:tcPr>
            <w:tcW w:w="2976" w:type="dxa"/>
          </w:tcPr>
          <w:p w14:paraId="2CA28418" w14:textId="77777777" w:rsidR="00C20A8B" w:rsidRPr="00D52E2C" w:rsidRDefault="002717F0">
            <w:r w:rsidRPr="00D52E2C">
              <w:t>Values:</w:t>
            </w:r>
          </w:p>
          <w:p w14:paraId="71B250C0" w14:textId="77777777" w:rsidR="00C20A8B" w:rsidRPr="00D52E2C" w:rsidRDefault="00C20A8B">
            <w:r w:rsidRPr="00D52E2C">
              <w:t>0: unknown</w:t>
            </w:r>
          </w:p>
          <w:p w14:paraId="60D0D341" w14:textId="77777777" w:rsidR="00C20A8B" w:rsidRPr="00D52E2C" w:rsidRDefault="00C20A8B">
            <w:r w:rsidRPr="00D52E2C">
              <w:t>1:</w:t>
            </w:r>
            <w:r w:rsidR="002717F0" w:rsidRPr="00D52E2C">
              <w:t xml:space="preserve"> example</w:t>
            </w:r>
          </w:p>
          <w:p w14:paraId="4645480B" w14:textId="77777777" w:rsidR="00C20A8B" w:rsidRPr="00D52E2C" w:rsidRDefault="00C20A8B">
            <w:r w:rsidRPr="00D52E2C">
              <w:t xml:space="preserve">2: </w:t>
            </w:r>
            <w:r w:rsidR="002717F0" w:rsidRPr="00D52E2C">
              <w:t>representative</w:t>
            </w:r>
          </w:p>
          <w:p w14:paraId="6AE9A942" w14:textId="77777777" w:rsidR="002717F0" w:rsidRPr="00D52E2C" w:rsidRDefault="00C20A8B">
            <w:r w:rsidRPr="00D52E2C">
              <w:t xml:space="preserve">3: </w:t>
            </w:r>
            <w:r w:rsidR="002717F0" w:rsidRPr="00D52E2C">
              <w:t>universal</w:t>
            </w:r>
          </w:p>
          <w:p w14:paraId="210F2BF6" w14:textId="77777777" w:rsidR="00C20A8B" w:rsidRPr="00D52E2C" w:rsidRDefault="00C20A8B">
            <w:r w:rsidRPr="00D52E2C">
              <w:t>4: US realm</w:t>
            </w:r>
          </w:p>
        </w:tc>
      </w:tr>
      <w:tr w:rsidR="00D52E2C" w:rsidRPr="00D52E2C" w14:paraId="2F512CC9" w14:textId="77777777">
        <w:tc>
          <w:tcPr>
            <w:tcW w:w="2338" w:type="dxa"/>
          </w:tcPr>
          <w:p w14:paraId="13EB8682" w14:textId="77777777" w:rsidR="002717F0" w:rsidRPr="00D52E2C" w:rsidRDefault="002717F0" w:rsidP="00A54133">
            <w:pPr>
              <w:rPr>
                <w:strike/>
              </w:rPr>
            </w:pPr>
            <w:r w:rsidRPr="00D52E2C">
              <w:rPr>
                <w:strike/>
              </w:rPr>
              <w:t>Object_description</w:t>
            </w:r>
          </w:p>
        </w:tc>
        <w:tc>
          <w:tcPr>
            <w:tcW w:w="993" w:type="dxa"/>
          </w:tcPr>
          <w:p w14:paraId="4D93D44F" w14:textId="77777777" w:rsidR="002717F0" w:rsidRPr="00D52E2C" w:rsidRDefault="002717F0">
            <w:pPr>
              <w:rPr>
                <w:strike/>
              </w:rPr>
            </w:pPr>
            <w:r w:rsidRPr="00D52E2C">
              <w:rPr>
                <w:strike/>
              </w:rPr>
              <w:t>Memo</w:t>
            </w:r>
          </w:p>
        </w:tc>
        <w:tc>
          <w:tcPr>
            <w:tcW w:w="852" w:type="dxa"/>
          </w:tcPr>
          <w:p w14:paraId="3B44C58C" w14:textId="77777777" w:rsidR="002717F0" w:rsidRPr="00D52E2C" w:rsidRDefault="002717F0">
            <w:pPr>
              <w:rPr>
                <w:strike/>
              </w:rPr>
            </w:pPr>
          </w:p>
        </w:tc>
        <w:tc>
          <w:tcPr>
            <w:tcW w:w="851" w:type="dxa"/>
          </w:tcPr>
          <w:p w14:paraId="585B6672" w14:textId="77777777" w:rsidR="002717F0" w:rsidRPr="00D52E2C" w:rsidRDefault="002717F0">
            <w:pPr>
              <w:rPr>
                <w:strike/>
              </w:rPr>
            </w:pPr>
          </w:p>
        </w:tc>
        <w:tc>
          <w:tcPr>
            <w:tcW w:w="1134" w:type="dxa"/>
          </w:tcPr>
          <w:p w14:paraId="45761468" w14:textId="77777777" w:rsidR="002717F0" w:rsidRPr="00D52E2C" w:rsidRDefault="002717F0">
            <w:pPr>
              <w:rPr>
                <w:strike/>
              </w:rPr>
            </w:pPr>
            <w:r w:rsidRPr="00D52E2C">
              <w:rPr>
                <w:strike/>
              </w:rPr>
              <w:t>HL7_77</w:t>
            </w:r>
          </w:p>
          <w:p w14:paraId="5DF9B052" w14:textId="77777777" w:rsidR="000E5604" w:rsidRPr="00D52E2C" w:rsidRDefault="000E5604">
            <w:r w:rsidRPr="00D52E2C">
              <w:t>HL7_84</w:t>
            </w:r>
          </w:p>
        </w:tc>
        <w:tc>
          <w:tcPr>
            <w:tcW w:w="2976" w:type="dxa"/>
          </w:tcPr>
          <w:p w14:paraId="4EEE3220" w14:textId="77777777" w:rsidR="002717F0" w:rsidRPr="00D52E2C" w:rsidRDefault="002717F0">
            <w:pPr>
              <w:rPr>
                <w:strike/>
              </w:rPr>
            </w:pPr>
            <w:r w:rsidRPr="00D52E2C">
              <w:rPr>
                <w:strike/>
              </w:rPr>
              <w:t>description of the table</w:t>
            </w:r>
          </w:p>
          <w:p w14:paraId="2305C487" w14:textId="77777777" w:rsidR="000E5604" w:rsidRPr="00D52E2C" w:rsidRDefault="000E5604">
            <w:r w:rsidRPr="00D52E2C">
              <w:t>moved to HL7Objects</w:t>
            </w:r>
          </w:p>
        </w:tc>
      </w:tr>
      <w:tr w:rsidR="00D52E2C" w:rsidRPr="00D52E2C" w14:paraId="002577A8" w14:textId="77777777">
        <w:tc>
          <w:tcPr>
            <w:tcW w:w="2338" w:type="dxa"/>
          </w:tcPr>
          <w:p w14:paraId="582FE845" w14:textId="77777777" w:rsidR="002717F0" w:rsidRPr="00D52E2C" w:rsidRDefault="002717F0" w:rsidP="00A54133">
            <w:r w:rsidRPr="00D52E2C">
              <w:t>Version_description</w:t>
            </w:r>
          </w:p>
        </w:tc>
        <w:tc>
          <w:tcPr>
            <w:tcW w:w="993" w:type="dxa"/>
          </w:tcPr>
          <w:p w14:paraId="40EE8352" w14:textId="77777777" w:rsidR="002717F0" w:rsidRPr="00D52E2C" w:rsidRDefault="002717F0">
            <w:r w:rsidRPr="00D52E2C">
              <w:t>Text</w:t>
            </w:r>
          </w:p>
        </w:tc>
        <w:tc>
          <w:tcPr>
            <w:tcW w:w="852" w:type="dxa"/>
          </w:tcPr>
          <w:p w14:paraId="1930BBFB" w14:textId="77777777" w:rsidR="002717F0" w:rsidRPr="00D52E2C" w:rsidRDefault="002717F0">
            <w:r w:rsidRPr="00D52E2C">
              <w:t>255</w:t>
            </w:r>
          </w:p>
        </w:tc>
        <w:tc>
          <w:tcPr>
            <w:tcW w:w="851" w:type="dxa"/>
          </w:tcPr>
          <w:p w14:paraId="7DA841D4" w14:textId="77777777" w:rsidR="002717F0" w:rsidRPr="00D52E2C" w:rsidRDefault="002717F0"/>
        </w:tc>
        <w:tc>
          <w:tcPr>
            <w:tcW w:w="1134" w:type="dxa"/>
          </w:tcPr>
          <w:p w14:paraId="3AF26451" w14:textId="77777777" w:rsidR="002717F0" w:rsidRPr="00D52E2C" w:rsidRDefault="002717F0">
            <w:r w:rsidRPr="00D52E2C">
              <w:t>HL7_77</w:t>
            </w:r>
          </w:p>
        </w:tc>
        <w:tc>
          <w:tcPr>
            <w:tcW w:w="2976" w:type="dxa"/>
          </w:tcPr>
          <w:p w14:paraId="7FFF4C77" w14:textId="77777777" w:rsidR="002717F0" w:rsidRPr="00D52E2C" w:rsidRDefault="002717F0" w:rsidP="002717F0">
            <w:r w:rsidRPr="00D52E2C">
              <w:t>description of the version</w:t>
            </w:r>
          </w:p>
        </w:tc>
      </w:tr>
      <w:tr w:rsidR="00D52E2C" w:rsidRPr="00D52E2C" w14:paraId="2E63D44A" w14:textId="77777777">
        <w:tc>
          <w:tcPr>
            <w:tcW w:w="2338" w:type="dxa"/>
          </w:tcPr>
          <w:p w14:paraId="386C166A" w14:textId="77777777" w:rsidR="000E5604" w:rsidRPr="00D52E2C" w:rsidRDefault="000E5604" w:rsidP="00A54133">
            <w:r w:rsidRPr="00D52E2C">
              <w:t>Comment</w:t>
            </w:r>
          </w:p>
        </w:tc>
        <w:tc>
          <w:tcPr>
            <w:tcW w:w="993" w:type="dxa"/>
          </w:tcPr>
          <w:p w14:paraId="25A4A4B2" w14:textId="77777777" w:rsidR="000E5604" w:rsidRPr="00D52E2C" w:rsidRDefault="000E5604">
            <w:r w:rsidRPr="00D52E2C">
              <w:t>Text</w:t>
            </w:r>
          </w:p>
        </w:tc>
        <w:tc>
          <w:tcPr>
            <w:tcW w:w="852" w:type="dxa"/>
          </w:tcPr>
          <w:p w14:paraId="384F0DC4" w14:textId="77777777" w:rsidR="000E5604" w:rsidRPr="00D52E2C" w:rsidRDefault="000E5604">
            <w:r w:rsidRPr="00D52E2C">
              <w:t>255</w:t>
            </w:r>
          </w:p>
        </w:tc>
        <w:tc>
          <w:tcPr>
            <w:tcW w:w="851" w:type="dxa"/>
          </w:tcPr>
          <w:p w14:paraId="4BCFEE85" w14:textId="77777777" w:rsidR="000E5604" w:rsidRPr="00D52E2C" w:rsidRDefault="000E5604"/>
        </w:tc>
        <w:tc>
          <w:tcPr>
            <w:tcW w:w="1134" w:type="dxa"/>
          </w:tcPr>
          <w:p w14:paraId="02FE47C0" w14:textId="77777777" w:rsidR="000E5604" w:rsidRPr="00D52E2C" w:rsidRDefault="000E5604">
            <w:r w:rsidRPr="00D52E2C">
              <w:t>HL7_84</w:t>
            </w:r>
          </w:p>
        </w:tc>
        <w:tc>
          <w:tcPr>
            <w:tcW w:w="2976" w:type="dxa"/>
          </w:tcPr>
          <w:p w14:paraId="701345A6" w14:textId="77777777" w:rsidR="000E5604" w:rsidRPr="00D52E2C" w:rsidRDefault="000E5604" w:rsidP="002717F0">
            <w:r w:rsidRPr="00D52E2C">
              <w:t>Comment</w:t>
            </w:r>
          </w:p>
        </w:tc>
      </w:tr>
      <w:tr w:rsidR="00D52E2C" w:rsidRPr="00D52E2C" w14:paraId="52AB1A7A" w14:textId="77777777">
        <w:tc>
          <w:tcPr>
            <w:tcW w:w="2338" w:type="dxa"/>
          </w:tcPr>
          <w:p w14:paraId="46D3E357" w14:textId="77777777" w:rsidR="000E5604" w:rsidRPr="00D52E2C" w:rsidRDefault="000E5604" w:rsidP="00A54133">
            <w:r w:rsidRPr="00D52E2C">
              <w:t>Version_introduced</w:t>
            </w:r>
          </w:p>
        </w:tc>
        <w:tc>
          <w:tcPr>
            <w:tcW w:w="993" w:type="dxa"/>
          </w:tcPr>
          <w:p w14:paraId="49C54CE2" w14:textId="77777777" w:rsidR="000E5604" w:rsidRPr="00D52E2C" w:rsidRDefault="000E5604">
            <w:r w:rsidRPr="00D52E2C">
              <w:t>integer</w:t>
            </w:r>
          </w:p>
        </w:tc>
        <w:tc>
          <w:tcPr>
            <w:tcW w:w="852" w:type="dxa"/>
          </w:tcPr>
          <w:p w14:paraId="3123507F" w14:textId="77777777" w:rsidR="000E5604" w:rsidRPr="00D52E2C" w:rsidRDefault="000E5604"/>
        </w:tc>
        <w:tc>
          <w:tcPr>
            <w:tcW w:w="851" w:type="dxa"/>
          </w:tcPr>
          <w:p w14:paraId="32D3DC2C" w14:textId="77777777" w:rsidR="000E5604" w:rsidRPr="00D52E2C" w:rsidRDefault="000E5604"/>
        </w:tc>
        <w:tc>
          <w:tcPr>
            <w:tcW w:w="1134" w:type="dxa"/>
          </w:tcPr>
          <w:p w14:paraId="04B25B21" w14:textId="77777777" w:rsidR="000E5604" w:rsidRPr="00D52E2C" w:rsidRDefault="000E5604">
            <w:r w:rsidRPr="00D52E2C">
              <w:t>HL7_84</w:t>
            </w:r>
          </w:p>
        </w:tc>
        <w:tc>
          <w:tcPr>
            <w:tcW w:w="2976" w:type="dxa"/>
          </w:tcPr>
          <w:p w14:paraId="495EBDFB" w14:textId="77777777" w:rsidR="000E5604" w:rsidRPr="00D52E2C" w:rsidRDefault="000E5604" w:rsidP="000E5604">
            <w:r w:rsidRPr="00D52E2C">
              <w:t>Version identifier when the this table was introduced</w:t>
            </w:r>
          </w:p>
        </w:tc>
      </w:tr>
      <w:tr w:rsidR="00D52E2C" w:rsidRPr="00D52E2C" w14:paraId="1C9B4512" w14:textId="77777777">
        <w:tc>
          <w:tcPr>
            <w:tcW w:w="2338" w:type="dxa"/>
          </w:tcPr>
          <w:p w14:paraId="0923A16D" w14:textId="77777777" w:rsidR="000E5604" w:rsidRPr="00D52E2C" w:rsidRDefault="000E5604" w:rsidP="00A54133">
            <w:r w:rsidRPr="00D52E2C">
              <w:t>Vs_expansion</w:t>
            </w:r>
          </w:p>
        </w:tc>
        <w:tc>
          <w:tcPr>
            <w:tcW w:w="993" w:type="dxa"/>
          </w:tcPr>
          <w:p w14:paraId="36F483AD" w14:textId="77777777" w:rsidR="000E5604" w:rsidRPr="00D52E2C" w:rsidRDefault="000E5604">
            <w:r w:rsidRPr="00D52E2C">
              <w:t>Integer</w:t>
            </w:r>
          </w:p>
        </w:tc>
        <w:tc>
          <w:tcPr>
            <w:tcW w:w="852" w:type="dxa"/>
          </w:tcPr>
          <w:p w14:paraId="5D6C5CB6" w14:textId="77777777" w:rsidR="000E5604" w:rsidRPr="00D52E2C" w:rsidRDefault="000E5604"/>
        </w:tc>
        <w:tc>
          <w:tcPr>
            <w:tcW w:w="851" w:type="dxa"/>
          </w:tcPr>
          <w:p w14:paraId="212D9C4B" w14:textId="77777777" w:rsidR="000E5604" w:rsidRPr="00D52E2C" w:rsidRDefault="000E5604"/>
        </w:tc>
        <w:tc>
          <w:tcPr>
            <w:tcW w:w="1134" w:type="dxa"/>
          </w:tcPr>
          <w:p w14:paraId="6DD1AB7B" w14:textId="77777777" w:rsidR="000E5604" w:rsidRPr="00D52E2C" w:rsidRDefault="000E5604">
            <w:r w:rsidRPr="00D52E2C">
              <w:t>HL7_84</w:t>
            </w:r>
          </w:p>
          <w:p w14:paraId="1FAC7D67" w14:textId="77777777" w:rsidR="00C20A8B" w:rsidRPr="00D52E2C" w:rsidRDefault="00C20A8B"/>
          <w:p w14:paraId="3753ABAA" w14:textId="77777777" w:rsidR="00C20A8B" w:rsidRPr="00D52E2C" w:rsidRDefault="00C20A8B"/>
          <w:p w14:paraId="1FED6B08" w14:textId="77777777" w:rsidR="00C20A8B" w:rsidRPr="00D52E2C" w:rsidRDefault="00C20A8B"/>
          <w:p w14:paraId="722FD650" w14:textId="77777777" w:rsidR="00C20A8B" w:rsidRPr="00D52E2C" w:rsidRDefault="00C20A8B"/>
          <w:p w14:paraId="303DB50C" w14:textId="77777777" w:rsidR="00C20A8B" w:rsidRPr="00D52E2C" w:rsidRDefault="00C20A8B">
            <w:r w:rsidRPr="00D52E2C">
              <w:t>HL7_94</w:t>
            </w:r>
          </w:p>
        </w:tc>
        <w:tc>
          <w:tcPr>
            <w:tcW w:w="2976" w:type="dxa"/>
          </w:tcPr>
          <w:p w14:paraId="4A575C1C" w14:textId="77777777" w:rsidR="00C20A8B" w:rsidRPr="00D52E2C" w:rsidRDefault="00C20A8B" w:rsidP="000E5604">
            <w:r w:rsidRPr="00D52E2C">
              <w:t>Value:</w:t>
            </w:r>
          </w:p>
          <w:p w14:paraId="14757458" w14:textId="77777777" w:rsidR="000E5604" w:rsidRPr="00D52E2C" w:rsidRDefault="000E5604" w:rsidP="000E5604">
            <w:r w:rsidRPr="00D52E2C">
              <w:t>0: un</w:t>
            </w:r>
            <w:r w:rsidR="00C20A8B" w:rsidRPr="00D52E2C">
              <w:t>known/unspecified</w:t>
            </w:r>
          </w:p>
          <w:p w14:paraId="78FD0318" w14:textId="77777777" w:rsidR="000E5604" w:rsidRPr="00D52E2C" w:rsidRDefault="000E5604" w:rsidP="000E5604">
            <w:r w:rsidRPr="00D52E2C">
              <w:t>1: all codes from codesystem</w:t>
            </w:r>
          </w:p>
          <w:p w14:paraId="1D6CB997" w14:textId="77777777" w:rsidR="000E5604" w:rsidRPr="00D52E2C" w:rsidRDefault="000E5604" w:rsidP="000E5604">
            <w:r w:rsidRPr="00D52E2C">
              <w:t>2: enumerated set of codes a per table content</w:t>
            </w:r>
          </w:p>
          <w:p w14:paraId="6F1891B8" w14:textId="77777777" w:rsidR="00C20A8B" w:rsidRPr="00D52E2C" w:rsidRDefault="00C20A8B" w:rsidP="000E5604">
            <w:r w:rsidRPr="00D52E2C">
              <w:t>3: HL7 V3 Value Set</w:t>
            </w:r>
          </w:p>
        </w:tc>
      </w:tr>
      <w:tr w:rsidR="00D52E2C" w:rsidRPr="00D52E2C" w14:paraId="28B3E4B3" w14:textId="77777777">
        <w:tc>
          <w:tcPr>
            <w:tcW w:w="2338" w:type="dxa"/>
          </w:tcPr>
          <w:p w14:paraId="0BB57585" w14:textId="77777777" w:rsidR="000E5604" w:rsidRPr="00D52E2C" w:rsidRDefault="000E5604" w:rsidP="00A54133">
            <w:r w:rsidRPr="00D52E2C">
              <w:t>Vocab_domain</w:t>
            </w:r>
          </w:p>
        </w:tc>
        <w:tc>
          <w:tcPr>
            <w:tcW w:w="993" w:type="dxa"/>
          </w:tcPr>
          <w:p w14:paraId="4B6A28B6" w14:textId="77777777" w:rsidR="000E5604" w:rsidRPr="00D52E2C" w:rsidRDefault="000E5604">
            <w:r w:rsidRPr="00D52E2C">
              <w:t>Text</w:t>
            </w:r>
          </w:p>
        </w:tc>
        <w:tc>
          <w:tcPr>
            <w:tcW w:w="852" w:type="dxa"/>
          </w:tcPr>
          <w:p w14:paraId="42A8AD34" w14:textId="77777777" w:rsidR="000E5604" w:rsidRPr="00D52E2C" w:rsidRDefault="000E5604">
            <w:r w:rsidRPr="00D52E2C">
              <w:t>30</w:t>
            </w:r>
          </w:p>
        </w:tc>
        <w:tc>
          <w:tcPr>
            <w:tcW w:w="851" w:type="dxa"/>
          </w:tcPr>
          <w:p w14:paraId="5C096A9F" w14:textId="77777777" w:rsidR="000E5604" w:rsidRPr="00D52E2C" w:rsidRDefault="000E5604"/>
        </w:tc>
        <w:tc>
          <w:tcPr>
            <w:tcW w:w="1134" w:type="dxa"/>
          </w:tcPr>
          <w:p w14:paraId="704C4195" w14:textId="77777777" w:rsidR="000E5604" w:rsidRPr="00D52E2C" w:rsidRDefault="000E5604">
            <w:r w:rsidRPr="00D52E2C">
              <w:t>HL7_84</w:t>
            </w:r>
          </w:p>
        </w:tc>
        <w:tc>
          <w:tcPr>
            <w:tcW w:w="2976" w:type="dxa"/>
          </w:tcPr>
          <w:p w14:paraId="387CD994" w14:textId="77777777" w:rsidR="000E5604" w:rsidRPr="00D52E2C" w:rsidRDefault="000E5604" w:rsidP="000E5604">
            <w:r w:rsidRPr="00D52E2C">
              <w:t>Name of the vocabulary domain</w:t>
            </w:r>
          </w:p>
        </w:tc>
      </w:tr>
    </w:tbl>
    <w:p w14:paraId="18596A04" w14:textId="77777777" w:rsidR="00C50AB1" w:rsidRPr="002717F0" w:rsidRDefault="00C50AB1"/>
    <w:p w14:paraId="3944DDC4" w14:textId="77777777" w:rsidR="00C50AB1" w:rsidRDefault="00C50AB1">
      <w:pPr>
        <w:pStyle w:val="berschrift3"/>
      </w:pPr>
      <w:r>
        <w:fldChar w:fldCharType="begin"/>
      </w:r>
      <w:r>
        <w:instrText xml:space="preserve"> AUTONUMLGL </w:instrText>
      </w:r>
      <w:bookmarkStart w:id="32" w:name="_Toc75864084"/>
      <w:r>
        <w:fldChar w:fldCharType="end"/>
      </w:r>
      <w:r>
        <w:t xml:space="preserve"> Table HL7DataElements</w:t>
      </w:r>
      <w:bookmarkEnd w:id="32"/>
    </w:p>
    <w:p w14:paraId="21FC7887" w14:textId="77777777" w:rsidR="00C50AB1" w:rsidRDefault="00C50AB1">
      <w:r>
        <w:t>Every data element used is defined within this table. This table is also responsible for storing the information assigned to a data element. Therefore, it can be reused within different segments.</w:t>
      </w:r>
    </w:p>
    <w:p w14:paraId="6DA8A217"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444905FB" w14:textId="77777777">
        <w:tc>
          <w:tcPr>
            <w:tcW w:w="2338" w:type="dxa"/>
            <w:shd w:val="pct20" w:color="auto" w:fill="auto"/>
          </w:tcPr>
          <w:p w14:paraId="795F3E65" w14:textId="77777777" w:rsidR="00C50AB1" w:rsidRDefault="00C50AB1">
            <w:r>
              <w:t>Attribute</w:t>
            </w:r>
          </w:p>
        </w:tc>
        <w:tc>
          <w:tcPr>
            <w:tcW w:w="993" w:type="dxa"/>
            <w:shd w:val="pct20" w:color="auto" w:fill="auto"/>
          </w:tcPr>
          <w:p w14:paraId="55E99436" w14:textId="77777777" w:rsidR="00C50AB1" w:rsidRDefault="00C50AB1">
            <w:r>
              <w:t>Type</w:t>
            </w:r>
          </w:p>
        </w:tc>
        <w:tc>
          <w:tcPr>
            <w:tcW w:w="850" w:type="dxa"/>
            <w:shd w:val="pct20" w:color="auto" w:fill="auto"/>
          </w:tcPr>
          <w:p w14:paraId="7CE7CEA1" w14:textId="77777777" w:rsidR="00C50AB1" w:rsidRDefault="00C50AB1">
            <w:r>
              <w:t>Size</w:t>
            </w:r>
          </w:p>
        </w:tc>
        <w:tc>
          <w:tcPr>
            <w:tcW w:w="851" w:type="dxa"/>
            <w:shd w:val="pct20" w:color="auto" w:fill="auto"/>
          </w:tcPr>
          <w:p w14:paraId="63EEEFB8" w14:textId="77777777" w:rsidR="00C50AB1" w:rsidRDefault="00C50AB1">
            <w:r>
              <w:t>Default</w:t>
            </w:r>
          </w:p>
        </w:tc>
        <w:tc>
          <w:tcPr>
            <w:tcW w:w="1134" w:type="dxa"/>
            <w:shd w:val="pct20" w:color="auto" w:fill="auto"/>
          </w:tcPr>
          <w:p w14:paraId="606F6226" w14:textId="77777777" w:rsidR="00C50AB1" w:rsidRDefault="00C50AB1">
            <w:r>
              <w:t>Database</w:t>
            </w:r>
          </w:p>
        </w:tc>
        <w:tc>
          <w:tcPr>
            <w:tcW w:w="2976" w:type="dxa"/>
            <w:shd w:val="pct20" w:color="auto" w:fill="auto"/>
          </w:tcPr>
          <w:p w14:paraId="2C1532C2" w14:textId="77777777" w:rsidR="00C50AB1" w:rsidRDefault="00C50AB1">
            <w:r>
              <w:t>Description</w:t>
            </w:r>
          </w:p>
        </w:tc>
      </w:tr>
      <w:tr w:rsidR="00C50AB1" w14:paraId="37F8BFD1" w14:textId="77777777">
        <w:tc>
          <w:tcPr>
            <w:tcW w:w="2338" w:type="dxa"/>
          </w:tcPr>
          <w:p w14:paraId="40774F4A" w14:textId="77777777" w:rsidR="00C50AB1" w:rsidRDefault="00C50AB1">
            <w:r>
              <w:rPr>
                <w:b/>
              </w:rPr>
              <w:t>data_item</w:t>
            </w:r>
          </w:p>
        </w:tc>
        <w:tc>
          <w:tcPr>
            <w:tcW w:w="993" w:type="dxa"/>
          </w:tcPr>
          <w:p w14:paraId="3C29B34F" w14:textId="77777777" w:rsidR="00C50AB1" w:rsidRDefault="00C50AB1">
            <w:r>
              <w:t>Long</w:t>
            </w:r>
          </w:p>
        </w:tc>
        <w:tc>
          <w:tcPr>
            <w:tcW w:w="850" w:type="dxa"/>
          </w:tcPr>
          <w:p w14:paraId="26D0A6FB" w14:textId="77777777" w:rsidR="00C50AB1" w:rsidRDefault="00C50AB1">
            <w:r>
              <w:t>4</w:t>
            </w:r>
          </w:p>
        </w:tc>
        <w:tc>
          <w:tcPr>
            <w:tcW w:w="851" w:type="dxa"/>
          </w:tcPr>
          <w:p w14:paraId="2DA2B763" w14:textId="77777777" w:rsidR="00C50AB1" w:rsidRDefault="00C50AB1">
            <w:r>
              <w:t>0</w:t>
            </w:r>
          </w:p>
        </w:tc>
        <w:tc>
          <w:tcPr>
            <w:tcW w:w="1134" w:type="dxa"/>
          </w:tcPr>
          <w:p w14:paraId="56622063" w14:textId="77777777" w:rsidR="00C50AB1" w:rsidRDefault="00C50AB1">
            <w:r>
              <w:t>HL7_36</w:t>
            </w:r>
          </w:p>
        </w:tc>
        <w:tc>
          <w:tcPr>
            <w:tcW w:w="2976" w:type="dxa"/>
          </w:tcPr>
          <w:p w14:paraId="0D81647D" w14:textId="77777777" w:rsidR="00C50AB1" w:rsidRDefault="00C50AB1">
            <w:r>
              <w:t>ID of the Data Element</w:t>
            </w:r>
          </w:p>
        </w:tc>
      </w:tr>
      <w:tr w:rsidR="00C50AB1" w14:paraId="7C7C650C" w14:textId="77777777">
        <w:tc>
          <w:tcPr>
            <w:tcW w:w="2338" w:type="dxa"/>
          </w:tcPr>
          <w:p w14:paraId="5CE37570" w14:textId="77777777" w:rsidR="00C50AB1" w:rsidRDefault="00C50AB1">
            <w:r>
              <w:rPr>
                <w:b/>
              </w:rPr>
              <w:t>version_id</w:t>
            </w:r>
          </w:p>
        </w:tc>
        <w:tc>
          <w:tcPr>
            <w:tcW w:w="993" w:type="dxa"/>
          </w:tcPr>
          <w:p w14:paraId="1D1D3297" w14:textId="77777777" w:rsidR="00C50AB1" w:rsidRDefault="00C50AB1">
            <w:r>
              <w:t>Long</w:t>
            </w:r>
          </w:p>
        </w:tc>
        <w:tc>
          <w:tcPr>
            <w:tcW w:w="850" w:type="dxa"/>
          </w:tcPr>
          <w:p w14:paraId="042A89B9" w14:textId="77777777" w:rsidR="00C50AB1" w:rsidRDefault="00C50AB1"/>
        </w:tc>
        <w:tc>
          <w:tcPr>
            <w:tcW w:w="851" w:type="dxa"/>
          </w:tcPr>
          <w:p w14:paraId="6EF240E4" w14:textId="77777777" w:rsidR="00C50AB1" w:rsidRDefault="00C50AB1"/>
        </w:tc>
        <w:tc>
          <w:tcPr>
            <w:tcW w:w="1134" w:type="dxa"/>
          </w:tcPr>
          <w:p w14:paraId="5EB05DFE" w14:textId="77777777" w:rsidR="00C50AB1" w:rsidRDefault="00C50AB1">
            <w:pPr>
              <w:rPr>
                <w:lang w:val="de-DE"/>
              </w:rPr>
            </w:pPr>
            <w:r>
              <w:rPr>
                <w:lang w:val="de-DE"/>
              </w:rPr>
              <w:t>HL7_52</w:t>
            </w:r>
          </w:p>
        </w:tc>
        <w:tc>
          <w:tcPr>
            <w:tcW w:w="2976" w:type="dxa"/>
          </w:tcPr>
          <w:p w14:paraId="2F12BA28" w14:textId="77777777" w:rsidR="00C50AB1" w:rsidRDefault="00C50AB1">
            <w:pPr>
              <w:rPr>
                <w:lang w:val="de-DE"/>
              </w:rPr>
            </w:pPr>
            <w:r>
              <w:rPr>
                <w:lang w:val="de-DE"/>
              </w:rPr>
              <w:t>Version ID</w:t>
            </w:r>
          </w:p>
        </w:tc>
      </w:tr>
      <w:tr w:rsidR="00C50AB1" w14:paraId="52858590" w14:textId="77777777">
        <w:tc>
          <w:tcPr>
            <w:tcW w:w="2338" w:type="dxa"/>
          </w:tcPr>
          <w:p w14:paraId="4B3D795E" w14:textId="77777777" w:rsidR="00C50AB1" w:rsidRDefault="00C50AB1">
            <w:r>
              <w:t>Description</w:t>
            </w:r>
          </w:p>
        </w:tc>
        <w:tc>
          <w:tcPr>
            <w:tcW w:w="993" w:type="dxa"/>
          </w:tcPr>
          <w:p w14:paraId="1065D64E" w14:textId="77777777" w:rsidR="00C50AB1" w:rsidRDefault="00C50AB1">
            <w:r>
              <w:t>Text</w:t>
            </w:r>
          </w:p>
        </w:tc>
        <w:tc>
          <w:tcPr>
            <w:tcW w:w="850" w:type="dxa"/>
          </w:tcPr>
          <w:p w14:paraId="2DDB28EE" w14:textId="77777777" w:rsidR="00C50AB1" w:rsidRDefault="00C50AB1">
            <w:r>
              <w:t>78</w:t>
            </w:r>
          </w:p>
        </w:tc>
        <w:tc>
          <w:tcPr>
            <w:tcW w:w="851" w:type="dxa"/>
          </w:tcPr>
          <w:p w14:paraId="4BBE0DF3" w14:textId="77777777" w:rsidR="00C50AB1" w:rsidRDefault="00C50AB1"/>
        </w:tc>
        <w:tc>
          <w:tcPr>
            <w:tcW w:w="1134" w:type="dxa"/>
          </w:tcPr>
          <w:p w14:paraId="5529F4CC" w14:textId="77777777" w:rsidR="00C50AB1" w:rsidRDefault="00C50AB1">
            <w:r>
              <w:t>HL7_36</w:t>
            </w:r>
          </w:p>
        </w:tc>
        <w:tc>
          <w:tcPr>
            <w:tcW w:w="2976" w:type="dxa"/>
          </w:tcPr>
          <w:p w14:paraId="45A127ED" w14:textId="77777777" w:rsidR="00C50AB1" w:rsidRDefault="00C50AB1">
            <w:r>
              <w:t>Field description according to the standard documentation</w:t>
            </w:r>
          </w:p>
        </w:tc>
      </w:tr>
      <w:tr w:rsidR="00C50AB1" w14:paraId="0A65138F" w14:textId="77777777">
        <w:tc>
          <w:tcPr>
            <w:tcW w:w="2338" w:type="dxa"/>
          </w:tcPr>
          <w:p w14:paraId="6761D6AD" w14:textId="77777777" w:rsidR="00C50AB1" w:rsidRDefault="00C50AB1">
            <w:r>
              <w:t>Interpretation</w:t>
            </w:r>
          </w:p>
        </w:tc>
        <w:tc>
          <w:tcPr>
            <w:tcW w:w="993" w:type="dxa"/>
          </w:tcPr>
          <w:p w14:paraId="2F75A43C" w14:textId="77777777" w:rsidR="00C50AB1" w:rsidRDefault="00C50AB1">
            <w:r>
              <w:t>Text</w:t>
            </w:r>
          </w:p>
        </w:tc>
        <w:tc>
          <w:tcPr>
            <w:tcW w:w="850" w:type="dxa"/>
          </w:tcPr>
          <w:p w14:paraId="4F2A4F2A" w14:textId="77777777" w:rsidR="00C50AB1" w:rsidRDefault="00C50AB1">
            <w:r>
              <w:t>80</w:t>
            </w:r>
          </w:p>
        </w:tc>
        <w:tc>
          <w:tcPr>
            <w:tcW w:w="851" w:type="dxa"/>
          </w:tcPr>
          <w:p w14:paraId="252BCF08" w14:textId="77777777" w:rsidR="00C50AB1" w:rsidRDefault="00C50AB1"/>
        </w:tc>
        <w:tc>
          <w:tcPr>
            <w:tcW w:w="1134" w:type="dxa"/>
          </w:tcPr>
          <w:p w14:paraId="1CB23868" w14:textId="77777777" w:rsidR="00C50AB1" w:rsidRDefault="00C50AB1">
            <w:r>
              <w:t>HL7_36</w:t>
            </w:r>
          </w:p>
        </w:tc>
        <w:tc>
          <w:tcPr>
            <w:tcW w:w="2976" w:type="dxa"/>
          </w:tcPr>
          <w:p w14:paraId="7C2AA0BB" w14:textId="77777777" w:rsidR="00C50AB1" w:rsidRDefault="00C50AB1">
            <w:r>
              <w:t>German Interpretation according to the German HL7 user group</w:t>
            </w:r>
          </w:p>
        </w:tc>
      </w:tr>
      <w:tr w:rsidR="00C50AB1" w14:paraId="5EB2A6C7" w14:textId="77777777">
        <w:tc>
          <w:tcPr>
            <w:tcW w:w="2338" w:type="dxa"/>
          </w:tcPr>
          <w:p w14:paraId="62ABFE88" w14:textId="77777777" w:rsidR="00C50AB1" w:rsidRDefault="00C50AB1">
            <w:r>
              <w:t>data_structure</w:t>
            </w:r>
          </w:p>
        </w:tc>
        <w:tc>
          <w:tcPr>
            <w:tcW w:w="993" w:type="dxa"/>
          </w:tcPr>
          <w:p w14:paraId="7B50A056" w14:textId="77777777" w:rsidR="00C50AB1" w:rsidRDefault="00C50AB1">
            <w:r>
              <w:t>Text</w:t>
            </w:r>
          </w:p>
        </w:tc>
        <w:tc>
          <w:tcPr>
            <w:tcW w:w="850" w:type="dxa"/>
          </w:tcPr>
          <w:p w14:paraId="5F2409E3" w14:textId="77777777" w:rsidR="00C50AB1" w:rsidRDefault="00C50AB1">
            <w:r>
              <w:t>20</w:t>
            </w:r>
          </w:p>
        </w:tc>
        <w:tc>
          <w:tcPr>
            <w:tcW w:w="851" w:type="dxa"/>
          </w:tcPr>
          <w:p w14:paraId="049C330B" w14:textId="77777777" w:rsidR="00C50AB1" w:rsidRDefault="00C50AB1"/>
        </w:tc>
        <w:tc>
          <w:tcPr>
            <w:tcW w:w="1134" w:type="dxa"/>
          </w:tcPr>
          <w:p w14:paraId="775EDDD9" w14:textId="77777777" w:rsidR="00C50AB1" w:rsidRDefault="00C50AB1">
            <w:r>
              <w:t>HL7_36</w:t>
            </w:r>
          </w:p>
        </w:tc>
        <w:tc>
          <w:tcPr>
            <w:tcW w:w="2976" w:type="dxa"/>
          </w:tcPr>
          <w:p w14:paraId="0D71B829" w14:textId="77777777" w:rsidR="00C50AB1" w:rsidRDefault="00C50AB1">
            <w:r>
              <w:t>Name of the Data Structure</w:t>
            </w:r>
          </w:p>
        </w:tc>
      </w:tr>
      <w:tr w:rsidR="00C50AB1" w:rsidRPr="000278A4" w14:paraId="1F267595" w14:textId="77777777">
        <w:tc>
          <w:tcPr>
            <w:tcW w:w="2338" w:type="dxa"/>
          </w:tcPr>
          <w:p w14:paraId="06B50EBE" w14:textId="77777777" w:rsidR="00C50AB1" w:rsidRPr="000278A4" w:rsidRDefault="00C50AB1">
            <w:r w:rsidRPr="000278A4">
              <w:t>Length</w:t>
            </w:r>
            <w:r w:rsidR="00C70820" w:rsidRPr="000278A4">
              <w:t>_old</w:t>
            </w:r>
          </w:p>
        </w:tc>
        <w:tc>
          <w:tcPr>
            <w:tcW w:w="993" w:type="dxa"/>
          </w:tcPr>
          <w:p w14:paraId="6B033875" w14:textId="77777777" w:rsidR="00C50AB1" w:rsidRPr="000278A4" w:rsidRDefault="0030415D">
            <w:r w:rsidRPr="000278A4">
              <w:t>Text</w:t>
            </w:r>
          </w:p>
        </w:tc>
        <w:tc>
          <w:tcPr>
            <w:tcW w:w="850" w:type="dxa"/>
          </w:tcPr>
          <w:p w14:paraId="7599CB80" w14:textId="77777777" w:rsidR="00C50AB1" w:rsidRPr="000278A4" w:rsidRDefault="0030415D">
            <w:r w:rsidRPr="000278A4">
              <w:t>10</w:t>
            </w:r>
          </w:p>
        </w:tc>
        <w:tc>
          <w:tcPr>
            <w:tcW w:w="851" w:type="dxa"/>
          </w:tcPr>
          <w:p w14:paraId="2820D607" w14:textId="77777777" w:rsidR="00C50AB1" w:rsidRPr="000278A4" w:rsidRDefault="00C50AB1">
            <w:r w:rsidRPr="000278A4">
              <w:t>0</w:t>
            </w:r>
          </w:p>
        </w:tc>
        <w:tc>
          <w:tcPr>
            <w:tcW w:w="1134" w:type="dxa"/>
          </w:tcPr>
          <w:p w14:paraId="0EBF8D02" w14:textId="77777777" w:rsidR="00C50AB1" w:rsidRPr="000278A4" w:rsidRDefault="0030415D">
            <w:r w:rsidRPr="000278A4">
              <w:t>HL7_66</w:t>
            </w:r>
          </w:p>
        </w:tc>
        <w:tc>
          <w:tcPr>
            <w:tcW w:w="2976" w:type="dxa"/>
          </w:tcPr>
          <w:p w14:paraId="65913D9F" w14:textId="77777777" w:rsidR="00C50AB1" w:rsidRPr="000278A4" w:rsidRDefault="00C50AB1">
            <w:r w:rsidRPr="000278A4">
              <w:t>Length of the Data Element</w:t>
            </w:r>
          </w:p>
          <w:p w14:paraId="0FF5E9EF" w14:textId="77777777" w:rsidR="00C70820" w:rsidRPr="000278A4" w:rsidRDefault="00C70820">
            <w:r w:rsidRPr="000278A4">
              <w:rPr>
                <w:highlight w:val="red"/>
              </w:rPr>
              <w:t xml:space="preserve">This attribute should not be used any more as the next two </w:t>
            </w:r>
            <w:r w:rsidRPr="000278A4">
              <w:rPr>
                <w:highlight w:val="red"/>
              </w:rPr>
              <w:lastRenderedPageBreak/>
              <w:t>fields replace it.</w:t>
            </w:r>
          </w:p>
          <w:p w14:paraId="681C4240" w14:textId="77777777" w:rsidR="00C70820" w:rsidRPr="000278A4" w:rsidRDefault="00C70820">
            <w:r w:rsidRPr="000278A4">
              <w:rPr>
                <w:highlight w:val="yellow"/>
              </w:rPr>
              <w:t>This change is required due to the XML generation..</w:t>
            </w:r>
          </w:p>
        </w:tc>
      </w:tr>
      <w:tr w:rsidR="00C70820" w:rsidRPr="000278A4" w14:paraId="0A35A088" w14:textId="77777777">
        <w:tc>
          <w:tcPr>
            <w:tcW w:w="2338" w:type="dxa"/>
          </w:tcPr>
          <w:p w14:paraId="217990ED" w14:textId="77777777" w:rsidR="00C70820" w:rsidRPr="000278A4" w:rsidRDefault="00C70820">
            <w:r w:rsidRPr="000278A4">
              <w:lastRenderedPageBreak/>
              <w:t>Min_length</w:t>
            </w:r>
          </w:p>
        </w:tc>
        <w:tc>
          <w:tcPr>
            <w:tcW w:w="993" w:type="dxa"/>
          </w:tcPr>
          <w:p w14:paraId="4FB985A0" w14:textId="77777777" w:rsidR="00C70820" w:rsidRPr="000278A4" w:rsidRDefault="00C70820">
            <w:r w:rsidRPr="000278A4">
              <w:t>Long</w:t>
            </w:r>
          </w:p>
        </w:tc>
        <w:tc>
          <w:tcPr>
            <w:tcW w:w="850" w:type="dxa"/>
          </w:tcPr>
          <w:p w14:paraId="1B482770" w14:textId="77777777" w:rsidR="00C70820" w:rsidRPr="000278A4" w:rsidRDefault="00C70820"/>
        </w:tc>
        <w:tc>
          <w:tcPr>
            <w:tcW w:w="851" w:type="dxa"/>
          </w:tcPr>
          <w:p w14:paraId="3A1DC523" w14:textId="77777777" w:rsidR="00C70820" w:rsidRPr="000278A4" w:rsidRDefault="00C70820"/>
        </w:tc>
        <w:tc>
          <w:tcPr>
            <w:tcW w:w="1134" w:type="dxa"/>
          </w:tcPr>
          <w:p w14:paraId="23209434" w14:textId="77777777" w:rsidR="00C70820" w:rsidRPr="000278A4" w:rsidRDefault="00C70820">
            <w:r w:rsidRPr="000278A4">
              <w:t>HL7_66</w:t>
            </w:r>
          </w:p>
        </w:tc>
        <w:tc>
          <w:tcPr>
            <w:tcW w:w="2976" w:type="dxa"/>
          </w:tcPr>
          <w:p w14:paraId="33E2431E" w14:textId="77777777" w:rsidR="00C70820" w:rsidRPr="000278A4" w:rsidRDefault="00C70820">
            <w:r w:rsidRPr="000278A4">
              <w:t>Minimum length of data elements</w:t>
            </w:r>
          </w:p>
        </w:tc>
      </w:tr>
      <w:tr w:rsidR="00C70820" w:rsidRPr="000278A4" w14:paraId="5FA4CB85" w14:textId="77777777">
        <w:tc>
          <w:tcPr>
            <w:tcW w:w="2338" w:type="dxa"/>
          </w:tcPr>
          <w:p w14:paraId="465C3196" w14:textId="77777777" w:rsidR="00C70820" w:rsidRPr="000278A4" w:rsidRDefault="00C70820">
            <w:r w:rsidRPr="000278A4">
              <w:t>Max_length</w:t>
            </w:r>
          </w:p>
        </w:tc>
        <w:tc>
          <w:tcPr>
            <w:tcW w:w="993" w:type="dxa"/>
          </w:tcPr>
          <w:p w14:paraId="59E71976" w14:textId="77777777" w:rsidR="00C70820" w:rsidRPr="000278A4" w:rsidRDefault="00C70820">
            <w:r w:rsidRPr="000278A4">
              <w:t>Long</w:t>
            </w:r>
          </w:p>
        </w:tc>
        <w:tc>
          <w:tcPr>
            <w:tcW w:w="850" w:type="dxa"/>
          </w:tcPr>
          <w:p w14:paraId="11C8B922" w14:textId="77777777" w:rsidR="00C70820" w:rsidRPr="000278A4" w:rsidRDefault="00C70820"/>
        </w:tc>
        <w:tc>
          <w:tcPr>
            <w:tcW w:w="851" w:type="dxa"/>
          </w:tcPr>
          <w:p w14:paraId="5C730B17" w14:textId="77777777" w:rsidR="00C70820" w:rsidRPr="000278A4" w:rsidRDefault="00C70820"/>
        </w:tc>
        <w:tc>
          <w:tcPr>
            <w:tcW w:w="1134" w:type="dxa"/>
          </w:tcPr>
          <w:p w14:paraId="447D64F8" w14:textId="77777777" w:rsidR="00C70820" w:rsidRPr="000278A4" w:rsidRDefault="00C70820">
            <w:r w:rsidRPr="000278A4">
              <w:t>HL7_66</w:t>
            </w:r>
          </w:p>
        </w:tc>
        <w:tc>
          <w:tcPr>
            <w:tcW w:w="2976" w:type="dxa"/>
          </w:tcPr>
          <w:p w14:paraId="1997625A" w14:textId="77777777" w:rsidR="00C70820" w:rsidRPr="000278A4" w:rsidRDefault="00C70820">
            <w:r w:rsidRPr="000278A4">
              <w:t>Maximum length of data elements</w:t>
            </w:r>
          </w:p>
        </w:tc>
      </w:tr>
      <w:tr w:rsidR="0030415D" w:rsidRPr="000278A4" w14:paraId="75F27FA1" w14:textId="77777777">
        <w:tc>
          <w:tcPr>
            <w:tcW w:w="2338" w:type="dxa"/>
          </w:tcPr>
          <w:p w14:paraId="50208954" w14:textId="77777777" w:rsidR="0030415D" w:rsidRPr="000278A4" w:rsidRDefault="0030415D">
            <w:r w:rsidRPr="000278A4">
              <w:t>Conf_length</w:t>
            </w:r>
          </w:p>
        </w:tc>
        <w:tc>
          <w:tcPr>
            <w:tcW w:w="993" w:type="dxa"/>
          </w:tcPr>
          <w:p w14:paraId="0B413775" w14:textId="77777777" w:rsidR="0030415D" w:rsidRPr="000278A4" w:rsidRDefault="0030415D">
            <w:r w:rsidRPr="000278A4">
              <w:t>Text</w:t>
            </w:r>
          </w:p>
        </w:tc>
        <w:tc>
          <w:tcPr>
            <w:tcW w:w="850" w:type="dxa"/>
          </w:tcPr>
          <w:p w14:paraId="5FF9321C" w14:textId="77777777" w:rsidR="0030415D" w:rsidRPr="000278A4" w:rsidRDefault="0030415D">
            <w:r w:rsidRPr="000278A4">
              <w:t>10</w:t>
            </w:r>
          </w:p>
        </w:tc>
        <w:tc>
          <w:tcPr>
            <w:tcW w:w="851" w:type="dxa"/>
          </w:tcPr>
          <w:p w14:paraId="76043542" w14:textId="77777777" w:rsidR="0030415D" w:rsidRPr="000278A4" w:rsidRDefault="0030415D"/>
        </w:tc>
        <w:tc>
          <w:tcPr>
            <w:tcW w:w="1134" w:type="dxa"/>
          </w:tcPr>
          <w:p w14:paraId="1A7C240F" w14:textId="77777777" w:rsidR="0030415D" w:rsidRPr="000278A4" w:rsidRDefault="0030415D">
            <w:r w:rsidRPr="000278A4">
              <w:t>HL7_66</w:t>
            </w:r>
          </w:p>
        </w:tc>
        <w:tc>
          <w:tcPr>
            <w:tcW w:w="2976" w:type="dxa"/>
          </w:tcPr>
          <w:p w14:paraId="27800953" w14:textId="77777777" w:rsidR="0030415D" w:rsidRPr="000278A4" w:rsidRDefault="0030415D">
            <w:r w:rsidRPr="000278A4">
              <w:t>Conformance length of the data element</w:t>
            </w:r>
          </w:p>
        </w:tc>
      </w:tr>
      <w:tr w:rsidR="00C50AB1" w14:paraId="416FEB48" w14:textId="77777777">
        <w:tc>
          <w:tcPr>
            <w:tcW w:w="2338" w:type="dxa"/>
          </w:tcPr>
          <w:p w14:paraId="73173274" w14:textId="77777777" w:rsidR="00C50AB1" w:rsidRDefault="00C50AB1">
            <w:r>
              <w:t>table_id</w:t>
            </w:r>
          </w:p>
        </w:tc>
        <w:tc>
          <w:tcPr>
            <w:tcW w:w="993" w:type="dxa"/>
          </w:tcPr>
          <w:p w14:paraId="5BF78CCB" w14:textId="77777777" w:rsidR="00C50AB1" w:rsidRDefault="00C50AB1">
            <w:r>
              <w:t>Long</w:t>
            </w:r>
          </w:p>
        </w:tc>
        <w:tc>
          <w:tcPr>
            <w:tcW w:w="850" w:type="dxa"/>
          </w:tcPr>
          <w:p w14:paraId="42E11CF1" w14:textId="77777777" w:rsidR="00C50AB1" w:rsidRDefault="00C50AB1">
            <w:r>
              <w:t>4</w:t>
            </w:r>
          </w:p>
        </w:tc>
        <w:tc>
          <w:tcPr>
            <w:tcW w:w="851" w:type="dxa"/>
          </w:tcPr>
          <w:p w14:paraId="5120112E" w14:textId="77777777" w:rsidR="00C50AB1" w:rsidRDefault="00C50AB1">
            <w:r>
              <w:t>0</w:t>
            </w:r>
          </w:p>
        </w:tc>
        <w:tc>
          <w:tcPr>
            <w:tcW w:w="1134" w:type="dxa"/>
          </w:tcPr>
          <w:p w14:paraId="5640046D" w14:textId="77777777" w:rsidR="00C50AB1" w:rsidRDefault="00C50AB1">
            <w:r>
              <w:t>HL7_36</w:t>
            </w:r>
          </w:p>
        </w:tc>
        <w:tc>
          <w:tcPr>
            <w:tcW w:w="2976" w:type="dxa"/>
          </w:tcPr>
          <w:p w14:paraId="70F6A6F5" w14:textId="77777777" w:rsidR="00C50AB1" w:rsidRDefault="00C50AB1">
            <w:r>
              <w:t>ID assigned table</w:t>
            </w:r>
          </w:p>
        </w:tc>
      </w:tr>
      <w:tr w:rsidR="00C50AB1" w14:paraId="6920FE83" w14:textId="77777777">
        <w:tc>
          <w:tcPr>
            <w:tcW w:w="2338" w:type="dxa"/>
          </w:tcPr>
          <w:p w14:paraId="7DA200BE" w14:textId="77777777" w:rsidR="00C50AB1" w:rsidRDefault="00C50AB1">
            <w:r>
              <w:t>Function_area</w:t>
            </w:r>
          </w:p>
        </w:tc>
        <w:tc>
          <w:tcPr>
            <w:tcW w:w="993" w:type="dxa"/>
          </w:tcPr>
          <w:p w14:paraId="4B038630" w14:textId="77777777" w:rsidR="00C50AB1" w:rsidRDefault="00C50AB1">
            <w:r>
              <w:t>Text</w:t>
            </w:r>
          </w:p>
        </w:tc>
        <w:tc>
          <w:tcPr>
            <w:tcW w:w="850" w:type="dxa"/>
          </w:tcPr>
          <w:p w14:paraId="613FC15E" w14:textId="77777777" w:rsidR="00C50AB1" w:rsidRDefault="00C50AB1">
            <w:r>
              <w:t>3</w:t>
            </w:r>
          </w:p>
        </w:tc>
        <w:tc>
          <w:tcPr>
            <w:tcW w:w="851" w:type="dxa"/>
          </w:tcPr>
          <w:p w14:paraId="65EA1C7F" w14:textId="77777777" w:rsidR="00C50AB1" w:rsidRDefault="00C50AB1"/>
        </w:tc>
        <w:tc>
          <w:tcPr>
            <w:tcW w:w="1134" w:type="dxa"/>
          </w:tcPr>
          <w:p w14:paraId="61541CCF" w14:textId="77777777" w:rsidR="00C50AB1" w:rsidRDefault="00C50AB1">
            <w:r>
              <w:t>HL7_36</w:t>
            </w:r>
          </w:p>
        </w:tc>
        <w:tc>
          <w:tcPr>
            <w:tcW w:w="2976" w:type="dxa"/>
          </w:tcPr>
          <w:p w14:paraId="72E227E2" w14:textId="77777777" w:rsidR="00C50AB1" w:rsidRDefault="00C50AB1">
            <w:r>
              <w:t>Functional Area (can be deleted)</w:t>
            </w:r>
          </w:p>
        </w:tc>
      </w:tr>
      <w:tr w:rsidR="00C50AB1" w14:paraId="12C87E09" w14:textId="77777777">
        <w:tc>
          <w:tcPr>
            <w:tcW w:w="2338" w:type="dxa"/>
          </w:tcPr>
          <w:p w14:paraId="31D0D9B5" w14:textId="77777777" w:rsidR="00C50AB1" w:rsidRDefault="00C50AB1">
            <w:r>
              <w:t>Date</w:t>
            </w:r>
          </w:p>
        </w:tc>
        <w:tc>
          <w:tcPr>
            <w:tcW w:w="993" w:type="dxa"/>
          </w:tcPr>
          <w:p w14:paraId="343CC0BB" w14:textId="77777777" w:rsidR="00C50AB1" w:rsidRDefault="00C50AB1">
            <w:r>
              <w:t>Time</w:t>
            </w:r>
          </w:p>
        </w:tc>
        <w:tc>
          <w:tcPr>
            <w:tcW w:w="850" w:type="dxa"/>
          </w:tcPr>
          <w:p w14:paraId="19BAA6D2" w14:textId="77777777" w:rsidR="00C50AB1" w:rsidRDefault="00C50AB1">
            <w:r>
              <w:t>8</w:t>
            </w:r>
          </w:p>
        </w:tc>
        <w:tc>
          <w:tcPr>
            <w:tcW w:w="851" w:type="dxa"/>
          </w:tcPr>
          <w:p w14:paraId="289E7472" w14:textId="77777777" w:rsidR="00C50AB1" w:rsidRDefault="00C50AB1"/>
        </w:tc>
        <w:tc>
          <w:tcPr>
            <w:tcW w:w="1134" w:type="dxa"/>
          </w:tcPr>
          <w:p w14:paraId="61E60F0E" w14:textId="77777777" w:rsidR="00C50AB1" w:rsidRDefault="00C50AB1">
            <w:r>
              <w:t>HL7_36</w:t>
            </w:r>
          </w:p>
        </w:tc>
        <w:tc>
          <w:tcPr>
            <w:tcW w:w="2976" w:type="dxa"/>
          </w:tcPr>
          <w:p w14:paraId="51DC7D87" w14:textId="77777777" w:rsidR="00C50AB1" w:rsidRDefault="00C50AB1">
            <w:r>
              <w:t>Date of last change</w:t>
            </w:r>
          </w:p>
        </w:tc>
      </w:tr>
      <w:tr w:rsidR="00C50AB1" w14:paraId="7C5A98DD" w14:textId="77777777">
        <w:tc>
          <w:tcPr>
            <w:tcW w:w="2338" w:type="dxa"/>
          </w:tcPr>
          <w:p w14:paraId="3097D884" w14:textId="77777777" w:rsidR="00C50AB1" w:rsidRPr="000278A4" w:rsidRDefault="00C50773">
            <w:pPr>
              <w:rPr>
                <w:lang w:val="fr-FR"/>
              </w:rPr>
            </w:pPr>
            <w:r w:rsidRPr="000278A4">
              <w:rPr>
                <w:lang w:val="fr-FR"/>
              </w:rPr>
              <w:t>Modification</w:t>
            </w:r>
          </w:p>
        </w:tc>
        <w:tc>
          <w:tcPr>
            <w:tcW w:w="993" w:type="dxa"/>
          </w:tcPr>
          <w:p w14:paraId="4C5A111A" w14:textId="77777777" w:rsidR="00C50AB1" w:rsidRDefault="00C50AB1">
            <w:pPr>
              <w:rPr>
                <w:lang w:val="fr-FR"/>
              </w:rPr>
            </w:pPr>
            <w:r>
              <w:rPr>
                <w:lang w:val="fr-FR"/>
              </w:rPr>
              <w:t>Text</w:t>
            </w:r>
          </w:p>
        </w:tc>
        <w:tc>
          <w:tcPr>
            <w:tcW w:w="850" w:type="dxa"/>
          </w:tcPr>
          <w:p w14:paraId="364EE16C" w14:textId="77777777" w:rsidR="00C50AB1" w:rsidRDefault="00C50AB1">
            <w:pPr>
              <w:rPr>
                <w:lang w:val="fr-FR"/>
              </w:rPr>
            </w:pPr>
            <w:r>
              <w:rPr>
                <w:lang w:val="fr-FR"/>
              </w:rPr>
              <w:t>1</w:t>
            </w:r>
          </w:p>
        </w:tc>
        <w:tc>
          <w:tcPr>
            <w:tcW w:w="851" w:type="dxa"/>
          </w:tcPr>
          <w:p w14:paraId="0B2AB0F2" w14:textId="77777777" w:rsidR="00C50AB1" w:rsidRDefault="00C50AB1">
            <w:pPr>
              <w:rPr>
                <w:lang w:val="fr-FR"/>
              </w:rPr>
            </w:pPr>
            <w:r>
              <w:rPr>
                <w:lang w:val="fr-FR"/>
              </w:rPr>
              <w:t>"O"</w:t>
            </w:r>
          </w:p>
        </w:tc>
        <w:tc>
          <w:tcPr>
            <w:tcW w:w="1134" w:type="dxa"/>
          </w:tcPr>
          <w:p w14:paraId="7FD2FD0A" w14:textId="77777777" w:rsidR="00C50AB1" w:rsidRDefault="00C50AB1">
            <w:r>
              <w:t>HL7_36</w:t>
            </w:r>
          </w:p>
        </w:tc>
        <w:tc>
          <w:tcPr>
            <w:tcW w:w="2976" w:type="dxa"/>
          </w:tcPr>
          <w:p w14:paraId="5C4273A0" w14:textId="77777777" w:rsidR="00C50AB1" w:rsidRDefault="00C50AB1">
            <w:r>
              <w:t>how is this data element used (Original, Added, Deleted)</w:t>
            </w:r>
          </w:p>
        </w:tc>
      </w:tr>
      <w:tr w:rsidR="00C50AB1" w14:paraId="570D2286" w14:textId="77777777">
        <w:tc>
          <w:tcPr>
            <w:tcW w:w="2338" w:type="dxa"/>
          </w:tcPr>
          <w:p w14:paraId="3AA74B06" w14:textId="77777777" w:rsidR="00C50AB1" w:rsidRDefault="00C50AB1">
            <w:r>
              <w:t>section</w:t>
            </w:r>
          </w:p>
        </w:tc>
        <w:tc>
          <w:tcPr>
            <w:tcW w:w="993" w:type="dxa"/>
          </w:tcPr>
          <w:p w14:paraId="3EF5FF05" w14:textId="77777777" w:rsidR="00C50AB1" w:rsidRDefault="00C50AB1">
            <w:r>
              <w:t>Text</w:t>
            </w:r>
          </w:p>
        </w:tc>
        <w:tc>
          <w:tcPr>
            <w:tcW w:w="850" w:type="dxa"/>
          </w:tcPr>
          <w:p w14:paraId="7E45347C" w14:textId="77777777" w:rsidR="00C50AB1" w:rsidRPr="000278A4" w:rsidRDefault="00C50AB1">
            <w:r w:rsidRPr="000278A4">
              <w:t>15</w:t>
            </w:r>
          </w:p>
        </w:tc>
        <w:tc>
          <w:tcPr>
            <w:tcW w:w="851" w:type="dxa"/>
          </w:tcPr>
          <w:p w14:paraId="3FFB78CD" w14:textId="77777777" w:rsidR="00C50AB1" w:rsidRDefault="00C50AB1"/>
        </w:tc>
        <w:tc>
          <w:tcPr>
            <w:tcW w:w="1134" w:type="dxa"/>
          </w:tcPr>
          <w:p w14:paraId="2D561EC6" w14:textId="77777777" w:rsidR="00C50AB1" w:rsidRDefault="00C50AB1">
            <w:r>
              <w:t>HL7_36</w:t>
            </w:r>
          </w:p>
        </w:tc>
        <w:tc>
          <w:tcPr>
            <w:tcW w:w="2976" w:type="dxa"/>
          </w:tcPr>
          <w:p w14:paraId="5BE764A6" w14:textId="77777777" w:rsidR="00C50AB1" w:rsidRDefault="00C50AB1">
            <w:r>
              <w:t>chapter</w:t>
            </w:r>
          </w:p>
        </w:tc>
      </w:tr>
      <w:tr w:rsidR="00C50AB1" w14:paraId="45877C9A" w14:textId="77777777">
        <w:tc>
          <w:tcPr>
            <w:tcW w:w="2338" w:type="dxa"/>
          </w:tcPr>
          <w:p w14:paraId="2DF24FF0" w14:textId="77777777" w:rsidR="00C50AB1" w:rsidRDefault="00C50AB1">
            <w:r>
              <w:t>anchor</w:t>
            </w:r>
          </w:p>
        </w:tc>
        <w:tc>
          <w:tcPr>
            <w:tcW w:w="993" w:type="dxa"/>
          </w:tcPr>
          <w:p w14:paraId="43F17B2F" w14:textId="77777777" w:rsidR="00C50AB1" w:rsidRDefault="00C50AB1">
            <w:r>
              <w:t>Text</w:t>
            </w:r>
          </w:p>
        </w:tc>
        <w:tc>
          <w:tcPr>
            <w:tcW w:w="850" w:type="dxa"/>
          </w:tcPr>
          <w:p w14:paraId="220FA17A" w14:textId="77777777" w:rsidR="00C50AB1" w:rsidRDefault="00C50AB1">
            <w:r>
              <w:t>50</w:t>
            </w:r>
          </w:p>
        </w:tc>
        <w:tc>
          <w:tcPr>
            <w:tcW w:w="851" w:type="dxa"/>
          </w:tcPr>
          <w:p w14:paraId="4CB29245" w14:textId="77777777" w:rsidR="00C50AB1" w:rsidRDefault="00C50AB1"/>
        </w:tc>
        <w:tc>
          <w:tcPr>
            <w:tcW w:w="1134" w:type="dxa"/>
          </w:tcPr>
          <w:p w14:paraId="79A24FCF" w14:textId="77777777" w:rsidR="00C50AB1" w:rsidRDefault="00C50AB1">
            <w:r>
              <w:t>HL7_36</w:t>
            </w:r>
          </w:p>
        </w:tc>
        <w:tc>
          <w:tcPr>
            <w:tcW w:w="2976" w:type="dxa"/>
          </w:tcPr>
          <w:p w14:paraId="62DCA3DF" w14:textId="77777777" w:rsidR="00C50AB1" w:rsidRDefault="00C50AB1">
            <w:r>
              <w:t>HTML-Reference to the Standard</w:t>
            </w:r>
          </w:p>
        </w:tc>
      </w:tr>
      <w:tr w:rsidR="0030415D" w14:paraId="1B15FA7B" w14:textId="77777777">
        <w:tc>
          <w:tcPr>
            <w:tcW w:w="2338" w:type="dxa"/>
          </w:tcPr>
          <w:p w14:paraId="79C3EA92" w14:textId="77777777" w:rsidR="0030415D" w:rsidRPr="000278A4" w:rsidRDefault="0030415D">
            <w:r w:rsidRPr="000278A4">
              <w:t>Owl_gen</w:t>
            </w:r>
          </w:p>
        </w:tc>
        <w:tc>
          <w:tcPr>
            <w:tcW w:w="993" w:type="dxa"/>
          </w:tcPr>
          <w:p w14:paraId="6C0ADFF1" w14:textId="77777777" w:rsidR="0030415D" w:rsidRDefault="0030415D">
            <w:r>
              <w:t>Yes/No</w:t>
            </w:r>
          </w:p>
        </w:tc>
        <w:tc>
          <w:tcPr>
            <w:tcW w:w="850" w:type="dxa"/>
          </w:tcPr>
          <w:p w14:paraId="783E18F5" w14:textId="77777777" w:rsidR="0030415D" w:rsidRDefault="0030415D"/>
        </w:tc>
        <w:tc>
          <w:tcPr>
            <w:tcW w:w="851" w:type="dxa"/>
          </w:tcPr>
          <w:p w14:paraId="01506B50" w14:textId="77777777" w:rsidR="0030415D" w:rsidRDefault="0030415D"/>
        </w:tc>
        <w:tc>
          <w:tcPr>
            <w:tcW w:w="1134" w:type="dxa"/>
          </w:tcPr>
          <w:p w14:paraId="05319CBB" w14:textId="77777777" w:rsidR="0030415D" w:rsidRDefault="0030415D">
            <w:r>
              <w:t>HL7_65</w:t>
            </w:r>
          </w:p>
        </w:tc>
        <w:tc>
          <w:tcPr>
            <w:tcW w:w="2976" w:type="dxa"/>
          </w:tcPr>
          <w:p w14:paraId="5B565C0B" w14:textId="77777777" w:rsidR="0030415D" w:rsidRDefault="0030415D">
            <w:r>
              <w:t>Generate into OWL file</w:t>
            </w:r>
          </w:p>
        </w:tc>
      </w:tr>
    </w:tbl>
    <w:p w14:paraId="35370B2A" w14:textId="77777777" w:rsidR="00C50AB1" w:rsidRDefault="00C50AB1"/>
    <w:p w14:paraId="1BB412DE" w14:textId="77777777" w:rsidR="00C50AB1" w:rsidRDefault="00C50AB1">
      <w:r>
        <w:t>Two data elements are added which are not part of the standard:</w:t>
      </w:r>
    </w:p>
    <w:p w14:paraId="6644827F" w14:textId="77777777" w:rsidR="00C50AB1" w:rsidRDefault="00C50AB1"/>
    <w:p w14:paraId="6D4F36A6" w14:textId="77777777" w:rsidR="00C50AB1" w:rsidRDefault="00C50AB1">
      <w:r>
        <w:tab/>
        <w:t>99998: new number in next version assigned</w:t>
      </w:r>
    </w:p>
    <w:p w14:paraId="12F06975" w14:textId="77777777" w:rsidR="00C50AB1" w:rsidRDefault="00C50AB1">
      <w:r>
        <w:tab/>
        <w:t>99999: completely new within next version</w:t>
      </w:r>
    </w:p>
    <w:p w14:paraId="2C0A5764" w14:textId="77777777" w:rsidR="00C50AB1" w:rsidRDefault="00C50AB1"/>
    <w:p w14:paraId="23C75F69" w14:textId="77777777" w:rsidR="00C50AB1" w:rsidRDefault="00C50AB1">
      <w:r>
        <w:t>Both data elements are used to compare the data elements with the one of the previous version. Here we need a record to reference this data element with an appropriate text in our comparison list.</w:t>
      </w:r>
    </w:p>
    <w:p w14:paraId="32A40EF2" w14:textId="77777777" w:rsidR="00C50AB1" w:rsidRDefault="00C50AB1"/>
    <w:p w14:paraId="5ADE1E8C" w14:textId="77777777" w:rsidR="00C50AB1" w:rsidRDefault="00C50AB1">
      <w:pPr>
        <w:pStyle w:val="berschrift3"/>
      </w:pPr>
      <w:r>
        <w:fldChar w:fldCharType="begin"/>
      </w:r>
      <w:r>
        <w:instrText xml:space="preserve"> AUTONUMLGL </w:instrText>
      </w:r>
      <w:bookmarkStart w:id="33" w:name="_Toc75864085"/>
      <w:r>
        <w:fldChar w:fldCharType="end"/>
      </w:r>
      <w:r>
        <w:t xml:space="preserve"> Table HL7MsgStructIDs</w:t>
      </w:r>
      <w:bookmarkEnd w:id="33"/>
    </w:p>
    <w:p w14:paraId="1646C963" w14:textId="77777777" w:rsidR="00C50AB1" w:rsidRDefault="00C50AB1">
      <w:r>
        <w:t>This table has been introduced to identify the different message structures. The only relevant additional information is a reference to an example.</w:t>
      </w:r>
    </w:p>
    <w:p w14:paraId="34A89D5A"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5A68275F" w14:textId="77777777">
        <w:tc>
          <w:tcPr>
            <w:tcW w:w="2338" w:type="dxa"/>
            <w:shd w:val="pct20" w:color="auto" w:fill="auto"/>
          </w:tcPr>
          <w:p w14:paraId="43A95CFD" w14:textId="77777777" w:rsidR="00C50AB1" w:rsidRDefault="00C50AB1">
            <w:r>
              <w:t>Attribute</w:t>
            </w:r>
          </w:p>
        </w:tc>
        <w:tc>
          <w:tcPr>
            <w:tcW w:w="993" w:type="dxa"/>
            <w:shd w:val="pct20" w:color="auto" w:fill="auto"/>
          </w:tcPr>
          <w:p w14:paraId="536120D6" w14:textId="77777777" w:rsidR="00C50AB1" w:rsidRDefault="00C50AB1">
            <w:r>
              <w:t>Type</w:t>
            </w:r>
          </w:p>
        </w:tc>
        <w:tc>
          <w:tcPr>
            <w:tcW w:w="850" w:type="dxa"/>
            <w:shd w:val="pct20" w:color="auto" w:fill="auto"/>
          </w:tcPr>
          <w:p w14:paraId="5035A428" w14:textId="77777777" w:rsidR="00C50AB1" w:rsidRDefault="00C50AB1">
            <w:r>
              <w:t>Size</w:t>
            </w:r>
          </w:p>
        </w:tc>
        <w:tc>
          <w:tcPr>
            <w:tcW w:w="851" w:type="dxa"/>
            <w:shd w:val="pct20" w:color="auto" w:fill="auto"/>
          </w:tcPr>
          <w:p w14:paraId="34E77A62" w14:textId="77777777" w:rsidR="00C50AB1" w:rsidRDefault="00C50AB1">
            <w:r>
              <w:t>Default</w:t>
            </w:r>
          </w:p>
        </w:tc>
        <w:tc>
          <w:tcPr>
            <w:tcW w:w="1134" w:type="dxa"/>
            <w:shd w:val="pct20" w:color="auto" w:fill="auto"/>
          </w:tcPr>
          <w:p w14:paraId="2F4ED200" w14:textId="77777777" w:rsidR="00C50AB1" w:rsidRDefault="00C50AB1">
            <w:r>
              <w:t>Database</w:t>
            </w:r>
          </w:p>
        </w:tc>
        <w:tc>
          <w:tcPr>
            <w:tcW w:w="2976" w:type="dxa"/>
            <w:shd w:val="pct20" w:color="auto" w:fill="auto"/>
          </w:tcPr>
          <w:p w14:paraId="7DDB2004" w14:textId="77777777" w:rsidR="00C50AB1" w:rsidRDefault="00C50AB1">
            <w:r>
              <w:t>Description</w:t>
            </w:r>
          </w:p>
        </w:tc>
      </w:tr>
      <w:tr w:rsidR="00C50AB1" w14:paraId="1DB7FF62" w14:textId="77777777">
        <w:tc>
          <w:tcPr>
            <w:tcW w:w="2338" w:type="dxa"/>
          </w:tcPr>
          <w:p w14:paraId="68BB5355" w14:textId="77777777" w:rsidR="00C50AB1" w:rsidRDefault="00C50AB1">
            <w:r>
              <w:rPr>
                <w:b/>
              </w:rPr>
              <w:t>message_structure</w:t>
            </w:r>
          </w:p>
        </w:tc>
        <w:tc>
          <w:tcPr>
            <w:tcW w:w="993" w:type="dxa"/>
          </w:tcPr>
          <w:p w14:paraId="7578CC53" w14:textId="77777777" w:rsidR="00C50AB1" w:rsidRDefault="00C50AB1">
            <w:r>
              <w:t>Text</w:t>
            </w:r>
          </w:p>
        </w:tc>
        <w:tc>
          <w:tcPr>
            <w:tcW w:w="850" w:type="dxa"/>
          </w:tcPr>
          <w:p w14:paraId="3643944C" w14:textId="77777777" w:rsidR="00C50AB1" w:rsidRDefault="00C50AB1">
            <w:r>
              <w:t>7</w:t>
            </w:r>
          </w:p>
        </w:tc>
        <w:tc>
          <w:tcPr>
            <w:tcW w:w="851" w:type="dxa"/>
          </w:tcPr>
          <w:p w14:paraId="599D0318" w14:textId="77777777" w:rsidR="00C50AB1" w:rsidRDefault="00C50AB1"/>
        </w:tc>
        <w:tc>
          <w:tcPr>
            <w:tcW w:w="1134" w:type="dxa"/>
          </w:tcPr>
          <w:p w14:paraId="778CA79A" w14:textId="77777777" w:rsidR="00C50AB1" w:rsidRDefault="00C50AB1">
            <w:r>
              <w:t>HL7_36</w:t>
            </w:r>
          </w:p>
        </w:tc>
        <w:tc>
          <w:tcPr>
            <w:tcW w:w="2976" w:type="dxa"/>
          </w:tcPr>
          <w:p w14:paraId="6A06B0C2" w14:textId="77777777" w:rsidR="00C50AB1" w:rsidRDefault="00C50AB1">
            <w:r>
              <w:t>Message Structure ID</w:t>
            </w:r>
          </w:p>
        </w:tc>
      </w:tr>
      <w:tr w:rsidR="00C50AB1" w14:paraId="4F70C8F4" w14:textId="77777777">
        <w:tc>
          <w:tcPr>
            <w:tcW w:w="2338" w:type="dxa"/>
          </w:tcPr>
          <w:p w14:paraId="36CD2493" w14:textId="77777777" w:rsidR="00C50AB1" w:rsidRDefault="00C50AB1">
            <w:r>
              <w:rPr>
                <w:b/>
              </w:rPr>
              <w:t>version_id</w:t>
            </w:r>
          </w:p>
        </w:tc>
        <w:tc>
          <w:tcPr>
            <w:tcW w:w="993" w:type="dxa"/>
          </w:tcPr>
          <w:p w14:paraId="7700EA4C" w14:textId="77777777" w:rsidR="00C50AB1" w:rsidRDefault="00C50AB1">
            <w:r>
              <w:t>Long</w:t>
            </w:r>
          </w:p>
        </w:tc>
        <w:tc>
          <w:tcPr>
            <w:tcW w:w="850" w:type="dxa"/>
          </w:tcPr>
          <w:p w14:paraId="79297013" w14:textId="77777777" w:rsidR="00C50AB1" w:rsidRDefault="00C50AB1"/>
        </w:tc>
        <w:tc>
          <w:tcPr>
            <w:tcW w:w="851" w:type="dxa"/>
          </w:tcPr>
          <w:p w14:paraId="45BD7C84" w14:textId="77777777" w:rsidR="00C50AB1" w:rsidRDefault="00C50AB1"/>
        </w:tc>
        <w:tc>
          <w:tcPr>
            <w:tcW w:w="1134" w:type="dxa"/>
          </w:tcPr>
          <w:p w14:paraId="115EB849" w14:textId="77777777" w:rsidR="00C50AB1" w:rsidRDefault="00C50AB1">
            <w:r>
              <w:t>HL7_52</w:t>
            </w:r>
          </w:p>
        </w:tc>
        <w:tc>
          <w:tcPr>
            <w:tcW w:w="2976" w:type="dxa"/>
          </w:tcPr>
          <w:p w14:paraId="79D0844F" w14:textId="77777777" w:rsidR="00C50AB1" w:rsidRDefault="00C50AB1">
            <w:r>
              <w:t>version ID</w:t>
            </w:r>
          </w:p>
        </w:tc>
      </w:tr>
      <w:tr w:rsidR="00C50AB1" w14:paraId="7ACB4B81" w14:textId="77777777">
        <w:tc>
          <w:tcPr>
            <w:tcW w:w="2338" w:type="dxa"/>
          </w:tcPr>
          <w:p w14:paraId="34DA1507" w14:textId="77777777" w:rsidR="00C50AB1" w:rsidRDefault="00C50AB1">
            <w:r>
              <w:t>description</w:t>
            </w:r>
          </w:p>
        </w:tc>
        <w:tc>
          <w:tcPr>
            <w:tcW w:w="993" w:type="dxa"/>
          </w:tcPr>
          <w:p w14:paraId="2D6585F6" w14:textId="77777777" w:rsidR="00C50AB1" w:rsidRDefault="00C50AB1">
            <w:r>
              <w:t>Text</w:t>
            </w:r>
          </w:p>
        </w:tc>
        <w:tc>
          <w:tcPr>
            <w:tcW w:w="850" w:type="dxa"/>
          </w:tcPr>
          <w:p w14:paraId="2AD0EEBB" w14:textId="77777777" w:rsidR="00C50AB1" w:rsidRDefault="00C50AB1">
            <w:r>
              <w:t>50</w:t>
            </w:r>
          </w:p>
        </w:tc>
        <w:tc>
          <w:tcPr>
            <w:tcW w:w="851" w:type="dxa"/>
          </w:tcPr>
          <w:p w14:paraId="2C6356E6" w14:textId="77777777" w:rsidR="00C50AB1" w:rsidRDefault="00C50AB1"/>
        </w:tc>
        <w:tc>
          <w:tcPr>
            <w:tcW w:w="1134" w:type="dxa"/>
          </w:tcPr>
          <w:p w14:paraId="7A097CA9" w14:textId="77777777" w:rsidR="00C50AB1" w:rsidRDefault="00C50AB1">
            <w:r>
              <w:t>HL7_36</w:t>
            </w:r>
          </w:p>
        </w:tc>
        <w:tc>
          <w:tcPr>
            <w:tcW w:w="2976" w:type="dxa"/>
          </w:tcPr>
          <w:p w14:paraId="590047B2" w14:textId="77777777" w:rsidR="00C50AB1" w:rsidRDefault="00C50AB1">
            <w:r>
              <w:t>Description of this message</w:t>
            </w:r>
          </w:p>
        </w:tc>
      </w:tr>
      <w:tr w:rsidR="00C50AB1" w14:paraId="302B336B" w14:textId="77777777">
        <w:tc>
          <w:tcPr>
            <w:tcW w:w="2338" w:type="dxa"/>
          </w:tcPr>
          <w:p w14:paraId="641C9DE1" w14:textId="77777777" w:rsidR="00C50AB1" w:rsidRDefault="00C50AB1">
            <w:r>
              <w:t>example_event</w:t>
            </w:r>
          </w:p>
        </w:tc>
        <w:tc>
          <w:tcPr>
            <w:tcW w:w="993" w:type="dxa"/>
          </w:tcPr>
          <w:p w14:paraId="38E1B10E" w14:textId="77777777" w:rsidR="00C50AB1" w:rsidRDefault="00C50AB1">
            <w:r>
              <w:t>Text</w:t>
            </w:r>
          </w:p>
        </w:tc>
        <w:tc>
          <w:tcPr>
            <w:tcW w:w="850" w:type="dxa"/>
          </w:tcPr>
          <w:p w14:paraId="45524AA4" w14:textId="77777777" w:rsidR="00C50AB1" w:rsidRDefault="00C50AB1">
            <w:r>
              <w:t>3</w:t>
            </w:r>
          </w:p>
        </w:tc>
        <w:tc>
          <w:tcPr>
            <w:tcW w:w="851" w:type="dxa"/>
          </w:tcPr>
          <w:p w14:paraId="01064648" w14:textId="77777777" w:rsidR="00C50AB1" w:rsidRDefault="00C50AB1"/>
        </w:tc>
        <w:tc>
          <w:tcPr>
            <w:tcW w:w="1134" w:type="dxa"/>
          </w:tcPr>
          <w:p w14:paraId="68C2DD52" w14:textId="77777777" w:rsidR="00C50AB1" w:rsidRDefault="00C50AB1">
            <w:r>
              <w:t>HL7_36</w:t>
            </w:r>
          </w:p>
        </w:tc>
        <w:tc>
          <w:tcPr>
            <w:tcW w:w="2976" w:type="dxa"/>
          </w:tcPr>
          <w:p w14:paraId="16B1703B" w14:textId="77777777" w:rsidR="00C50AB1" w:rsidRDefault="00C50AB1">
            <w:r>
              <w:t>Example of a message (event in EventMessagetypSegmente)</w:t>
            </w:r>
          </w:p>
        </w:tc>
      </w:tr>
      <w:tr w:rsidR="00C50AB1" w14:paraId="18101CF4" w14:textId="77777777">
        <w:tc>
          <w:tcPr>
            <w:tcW w:w="2338" w:type="dxa"/>
          </w:tcPr>
          <w:p w14:paraId="04605B41" w14:textId="77777777" w:rsidR="00C50AB1" w:rsidRDefault="00C50AB1">
            <w:r>
              <w:t>example_msg_type</w:t>
            </w:r>
          </w:p>
        </w:tc>
        <w:tc>
          <w:tcPr>
            <w:tcW w:w="993" w:type="dxa"/>
          </w:tcPr>
          <w:p w14:paraId="7F9975BF" w14:textId="77777777" w:rsidR="00C50AB1" w:rsidRDefault="00C50AB1">
            <w:r>
              <w:t>Text</w:t>
            </w:r>
          </w:p>
        </w:tc>
        <w:tc>
          <w:tcPr>
            <w:tcW w:w="850" w:type="dxa"/>
          </w:tcPr>
          <w:p w14:paraId="3D4715E0" w14:textId="77777777" w:rsidR="00C50AB1" w:rsidRDefault="00C50AB1">
            <w:r>
              <w:t>3</w:t>
            </w:r>
          </w:p>
        </w:tc>
        <w:tc>
          <w:tcPr>
            <w:tcW w:w="851" w:type="dxa"/>
          </w:tcPr>
          <w:p w14:paraId="6B1F0505" w14:textId="77777777" w:rsidR="00C50AB1" w:rsidRDefault="00C50AB1"/>
        </w:tc>
        <w:tc>
          <w:tcPr>
            <w:tcW w:w="1134" w:type="dxa"/>
          </w:tcPr>
          <w:p w14:paraId="20107812" w14:textId="77777777" w:rsidR="00C50AB1" w:rsidRDefault="00C50AB1">
            <w:r>
              <w:t>HL7_36</w:t>
            </w:r>
          </w:p>
        </w:tc>
        <w:tc>
          <w:tcPr>
            <w:tcW w:w="2976" w:type="dxa"/>
          </w:tcPr>
          <w:p w14:paraId="32DB09B4" w14:textId="77777777" w:rsidR="00C50AB1" w:rsidRDefault="00C50AB1">
            <w:r>
              <w:t>Example of a message (message type in EventMessagetypSegmente)</w:t>
            </w:r>
          </w:p>
        </w:tc>
      </w:tr>
      <w:tr w:rsidR="00C50AB1" w14:paraId="45AAA77F" w14:textId="77777777">
        <w:tc>
          <w:tcPr>
            <w:tcW w:w="2338" w:type="dxa"/>
          </w:tcPr>
          <w:p w14:paraId="3D3378F5" w14:textId="77777777" w:rsidR="00C50AB1" w:rsidRDefault="00C50AB1">
            <w:r>
              <w:t>action</w:t>
            </w:r>
          </w:p>
        </w:tc>
        <w:tc>
          <w:tcPr>
            <w:tcW w:w="993" w:type="dxa"/>
          </w:tcPr>
          <w:p w14:paraId="7AB4314E" w14:textId="77777777" w:rsidR="00C50AB1" w:rsidRDefault="00C50AB1">
            <w:r>
              <w:t>Text</w:t>
            </w:r>
          </w:p>
        </w:tc>
        <w:tc>
          <w:tcPr>
            <w:tcW w:w="850" w:type="dxa"/>
          </w:tcPr>
          <w:p w14:paraId="6DD48986" w14:textId="77777777" w:rsidR="00C50AB1" w:rsidRDefault="00C50AB1">
            <w:r>
              <w:t>10</w:t>
            </w:r>
          </w:p>
        </w:tc>
        <w:tc>
          <w:tcPr>
            <w:tcW w:w="851" w:type="dxa"/>
          </w:tcPr>
          <w:p w14:paraId="0DACD431" w14:textId="77777777" w:rsidR="00C50AB1" w:rsidRDefault="00C50AB1"/>
        </w:tc>
        <w:tc>
          <w:tcPr>
            <w:tcW w:w="1134" w:type="dxa"/>
          </w:tcPr>
          <w:p w14:paraId="3A550EAE" w14:textId="77777777" w:rsidR="00C50AB1" w:rsidRDefault="00C50AB1">
            <w:r>
              <w:t>HL7_36</w:t>
            </w:r>
          </w:p>
        </w:tc>
        <w:tc>
          <w:tcPr>
            <w:tcW w:w="2976" w:type="dxa"/>
          </w:tcPr>
          <w:p w14:paraId="6C20E97F" w14:textId="77777777" w:rsidR="00C50AB1" w:rsidRDefault="00C50AB1">
            <w:r>
              <w:t>Action to be executed</w:t>
            </w:r>
          </w:p>
        </w:tc>
      </w:tr>
      <w:tr w:rsidR="00C50AB1" w14:paraId="76889EE5" w14:textId="77777777">
        <w:tc>
          <w:tcPr>
            <w:tcW w:w="2338" w:type="dxa"/>
          </w:tcPr>
          <w:p w14:paraId="3EE87E71" w14:textId="77777777" w:rsidR="00C50AB1" w:rsidRDefault="00C50AB1">
            <w:r>
              <w:t>section</w:t>
            </w:r>
          </w:p>
        </w:tc>
        <w:tc>
          <w:tcPr>
            <w:tcW w:w="993" w:type="dxa"/>
          </w:tcPr>
          <w:p w14:paraId="78477D94" w14:textId="77777777" w:rsidR="00C50AB1" w:rsidRDefault="00C50AB1">
            <w:r>
              <w:t>Text</w:t>
            </w:r>
          </w:p>
        </w:tc>
        <w:tc>
          <w:tcPr>
            <w:tcW w:w="850" w:type="dxa"/>
          </w:tcPr>
          <w:p w14:paraId="69A9905F" w14:textId="77777777" w:rsidR="00C50AB1" w:rsidRPr="000278A4" w:rsidRDefault="00C50AB1">
            <w:r w:rsidRPr="000278A4">
              <w:t>15</w:t>
            </w:r>
          </w:p>
        </w:tc>
        <w:tc>
          <w:tcPr>
            <w:tcW w:w="851" w:type="dxa"/>
          </w:tcPr>
          <w:p w14:paraId="29148539" w14:textId="77777777" w:rsidR="00C50AB1" w:rsidRDefault="00C50AB1"/>
        </w:tc>
        <w:tc>
          <w:tcPr>
            <w:tcW w:w="1134" w:type="dxa"/>
          </w:tcPr>
          <w:p w14:paraId="1347A717" w14:textId="77777777" w:rsidR="00C50AB1" w:rsidRDefault="00C50AB1">
            <w:r>
              <w:t>HL7_36</w:t>
            </w:r>
          </w:p>
        </w:tc>
        <w:tc>
          <w:tcPr>
            <w:tcW w:w="2976" w:type="dxa"/>
          </w:tcPr>
          <w:p w14:paraId="3EE1C67E" w14:textId="77777777" w:rsidR="00C50AB1" w:rsidRDefault="00C50AB1">
            <w:r>
              <w:t>Chapter where this event code is described</w:t>
            </w:r>
          </w:p>
        </w:tc>
      </w:tr>
      <w:tr w:rsidR="00C50AB1" w14:paraId="14430C8F" w14:textId="77777777">
        <w:tc>
          <w:tcPr>
            <w:tcW w:w="2338" w:type="dxa"/>
          </w:tcPr>
          <w:p w14:paraId="7244B033" w14:textId="77777777" w:rsidR="00C50AB1" w:rsidRDefault="00C50AB1">
            <w:r>
              <w:t>anchor</w:t>
            </w:r>
          </w:p>
        </w:tc>
        <w:tc>
          <w:tcPr>
            <w:tcW w:w="993" w:type="dxa"/>
          </w:tcPr>
          <w:p w14:paraId="50287BDA" w14:textId="77777777" w:rsidR="00C50AB1" w:rsidRDefault="00C50AB1">
            <w:r>
              <w:t>Text</w:t>
            </w:r>
          </w:p>
        </w:tc>
        <w:tc>
          <w:tcPr>
            <w:tcW w:w="850" w:type="dxa"/>
          </w:tcPr>
          <w:p w14:paraId="3C24469E" w14:textId="77777777" w:rsidR="00C50AB1" w:rsidRDefault="00C50AB1">
            <w:r>
              <w:t>50</w:t>
            </w:r>
          </w:p>
        </w:tc>
        <w:tc>
          <w:tcPr>
            <w:tcW w:w="851" w:type="dxa"/>
          </w:tcPr>
          <w:p w14:paraId="56B5EEDE" w14:textId="77777777" w:rsidR="00C50AB1" w:rsidRDefault="00C50AB1"/>
        </w:tc>
        <w:tc>
          <w:tcPr>
            <w:tcW w:w="1134" w:type="dxa"/>
          </w:tcPr>
          <w:p w14:paraId="1C99A1D4" w14:textId="77777777" w:rsidR="00C50AB1" w:rsidRDefault="00C50AB1">
            <w:r>
              <w:t>HL7_36</w:t>
            </w:r>
          </w:p>
        </w:tc>
        <w:tc>
          <w:tcPr>
            <w:tcW w:w="2976" w:type="dxa"/>
          </w:tcPr>
          <w:p w14:paraId="4CE1FA10" w14:textId="77777777" w:rsidR="00C50AB1" w:rsidRDefault="00C50AB1">
            <w:r>
              <w:t>reference to the standard (HTML-Link)</w:t>
            </w:r>
          </w:p>
        </w:tc>
      </w:tr>
    </w:tbl>
    <w:p w14:paraId="6B458E22" w14:textId="77777777" w:rsidR="00C50AB1" w:rsidRDefault="00C50AB1"/>
    <w:p w14:paraId="666A936E" w14:textId="77777777" w:rsidR="00C50AB1" w:rsidRDefault="00C50AB1">
      <w:r>
        <w:lastRenderedPageBreak/>
        <w:t>Two special message structure identifier are introduced to indicate a special meaning: The “NUL” message structure identifier indicates that no message is sent at all. Whereas the “?” message structure identifier expresses that the corresponding message structure identifier is not identified yet. Therefore, it can be used as “unknown”. Within the generator no special handling is done so the according events can be identified very easily.</w:t>
      </w:r>
    </w:p>
    <w:p w14:paraId="21A6BE27" w14:textId="77777777" w:rsidR="00C50AB1" w:rsidRDefault="00C50AB1"/>
    <w:p w14:paraId="14D993D2" w14:textId="77777777" w:rsidR="00C50AB1" w:rsidRDefault="00C50AB1">
      <w:pPr>
        <w:pStyle w:val="berschrift3"/>
      </w:pPr>
      <w:r>
        <w:fldChar w:fldCharType="begin"/>
      </w:r>
      <w:r>
        <w:instrText xml:space="preserve"> AUTONUMLGL </w:instrText>
      </w:r>
      <w:bookmarkStart w:id="34" w:name="_Toc75864086"/>
      <w:r>
        <w:fldChar w:fldCharType="end"/>
      </w:r>
      <w:r>
        <w:t xml:space="preserve"> Table HL7MessageTypes</w:t>
      </w:r>
      <w:bookmarkEnd w:id="34"/>
    </w:p>
    <w:p w14:paraId="7A0894DC" w14:textId="77777777" w:rsidR="00C50AB1" w:rsidRDefault="00C50AB1">
      <w:r>
        <w:t>The same belongs to message types.</w:t>
      </w:r>
    </w:p>
    <w:p w14:paraId="3643B741"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4F07648B" w14:textId="77777777">
        <w:tc>
          <w:tcPr>
            <w:tcW w:w="2338" w:type="dxa"/>
            <w:shd w:val="pct20" w:color="auto" w:fill="auto"/>
          </w:tcPr>
          <w:p w14:paraId="5EDA11DA" w14:textId="77777777" w:rsidR="00C50AB1" w:rsidRDefault="00C50AB1">
            <w:r>
              <w:t>Attribute</w:t>
            </w:r>
          </w:p>
        </w:tc>
        <w:tc>
          <w:tcPr>
            <w:tcW w:w="993" w:type="dxa"/>
            <w:shd w:val="pct20" w:color="auto" w:fill="auto"/>
          </w:tcPr>
          <w:p w14:paraId="6EEBBED8" w14:textId="77777777" w:rsidR="00C50AB1" w:rsidRDefault="00C50AB1">
            <w:r>
              <w:t>Type</w:t>
            </w:r>
          </w:p>
        </w:tc>
        <w:tc>
          <w:tcPr>
            <w:tcW w:w="850" w:type="dxa"/>
            <w:shd w:val="pct20" w:color="auto" w:fill="auto"/>
          </w:tcPr>
          <w:p w14:paraId="65055ED3" w14:textId="77777777" w:rsidR="00C50AB1" w:rsidRDefault="00C50AB1">
            <w:r>
              <w:t>Size</w:t>
            </w:r>
          </w:p>
        </w:tc>
        <w:tc>
          <w:tcPr>
            <w:tcW w:w="851" w:type="dxa"/>
            <w:shd w:val="pct20" w:color="auto" w:fill="auto"/>
          </w:tcPr>
          <w:p w14:paraId="1A13B652" w14:textId="77777777" w:rsidR="00C50AB1" w:rsidRDefault="00C50AB1">
            <w:r>
              <w:t>Default</w:t>
            </w:r>
          </w:p>
        </w:tc>
        <w:tc>
          <w:tcPr>
            <w:tcW w:w="1134" w:type="dxa"/>
            <w:shd w:val="pct20" w:color="auto" w:fill="auto"/>
          </w:tcPr>
          <w:p w14:paraId="01463053" w14:textId="77777777" w:rsidR="00C50AB1" w:rsidRDefault="00C50AB1">
            <w:r>
              <w:t>Database</w:t>
            </w:r>
          </w:p>
        </w:tc>
        <w:tc>
          <w:tcPr>
            <w:tcW w:w="2976" w:type="dxa"/>
            <w:shd w:val="pct20" w:color="auto" w:fill="auto"/>
          </w:tcPr>
          <w:p w14:paraId="7CB88D08" w14:textId="77777777" w:rsidR="00C50AB1" w:rsidRDefault="00C50AB1">
            <w:r>
              <w:t>Description</w:t>
            </w:r>
          </w:p>
        </w:tc>
      </w:tr>
      <w:tr w:rsidR="00C50AB1" w14:paraId="17350E69" w14:textId="77777777">
        <w:tc>
          <w:tcPr>
            <w:tcW w:w="2338" w:type="dxa"/>
          </w:tcPr>
          <w:p w14:paraId="69A8F871" w14:textId="77777777" w:rsidR="00C50AB1" w:rsidRDefault="00C50AB1">
            <w:r>
              <w:rPr>
                <w:b/>
              </w:rPr>
              <w:t>Message_type</w:t>
            </w:r>
          </w:p>
        </w:tc>
        <w:tc>
          <w:tcPr>
            <w:tcW w:w="993" w:type="dxa"/>
          </w:tcPr>
          <w:p w14:paraId="124FFFFD" w14:textId="77777777" w:rsidR="00C50AB1" w:rsidRDefault="00C50AB1">
            <w:r>
              <w:t>Text</w:t>
            </w:r>
          </w:p>
        </w:tc>
        <w:tc>
          <w:tcPr>
            <w:tcW w:w="850" w:type="dxa"/>
          </w:tcPr>
          <w:p w14:paraId="221C46D5" w14:textId="77777777" w:rsidR="00C50AB1" w:rsidRDefault="00C50AB1">
            <w:r>
              <w:t>3</w:t>
            </w:r>
          </w:p>
        </w:tc>
        <w:tc>
          <w:tcPr>
            <w:tcW w:w="851" w:type="dxa"/>
          </w:tcPr>
          <w:p w14:paraId="31D61C84" w14:textId="77777777" w:rsidR="00C50AB1" w:rsidRDefault="00C50AB1"/>
        </w:tc>
        <w:tc>
          <w:tcPr>
            <w:tcW w:w="1134" w:type="dxa"/>
          </w:tcPr>
          <w:p w14:paraId="7E10C433" w14:textId="77777777" w:rsidR="00C50AB1" w:rsidRDefault="00C50AB1">
            <w:r>
              <w:t>HL7_36</w:t>
            </w:r>
          </w:p>
        </w:tc>
        <w:tc>
          <w:tcPr>
            <w:tcW w:w="2976" w:type="dxa"/>
          </w:tcPr>
          <w:p w14:paraId="6443C6F8" w14:textId="77777777" w:rsidR="00C50AB1" w:rsidRDefault="00C50AB1">
            <w:r>
              <w:t>type code of this message</w:t>
            </w:r>
          </w:p>
        </w:tc>
      </w:tr>
      <w:tr w:rsidR="00C50AB1" w14:paraId="0026723A" w14:textId="77777777">
        <w:tc>
          <w:tcPr>
            <w:tcW w:w="2338" w:type="dxa"/>
          </w:tcPr>
          <w:p w14:paraId="69767E5A" w14:textId="77777777" w:rsidR="00C50AB1" w:rsidRDefault="00C50AB1">
            <w:r>
              <w:rPr>
                <w:b/>
              </w:rPr>
              <w:t>version_id</w:t>
            </w:r>
          </w:p>
        </w:tc>
        <w:tc>
          <w:tcPr>
            <w:tcW w:w="993" w:type="dxa"/>
          </w:tcPr>
          <w:p w14:paraId="01DA22FB" w14:textId="77777777" w:rsidR="00C50AB1" w:rsidRDefault="00C50AB1">
            <w:r>
              <w:t>Long</w:t>
            </w:r>
          </w:p>
        </w:tc>
        <w:tc>
          <w:tcPr>
            <w:tcW w:w="850" w:type="dxa"/>
          </w:tcPr>
          <w:p w14:paraId="287CBA52" w14:textId="77777777" w:rsidR="00C50AB1" w:rsidRDefault="00C50AB1"/>
        </w:tc>
        <w:tc>
          <w:tcPr>
            <w:tcW w:w="851" w:type="dxa"/>
          </w:tcPr>
          <w:p w14:paraId="5404AC0A" w14:textId="77777777" w:rsidR="00C50AB1" w:rsidRDefault="00C50AB1"/>
        </w:tc>
        <w:tc>
          <w:tcPr>
            <w:tcW w:w="1134" w:type="dxa"/>
          </w:tcPr>
          <w:p w14:paraId="5248DAB7" w14:textId="77777777" w:rsidR="00C50AB1" w:rsidRDefault="00C50AB1">
            <w:r>
              <w:t>HL7_52</w:t>
            </w:r>
          </w:p>
        </w:tc>
        <w:tc>
          <w:tcPr>
            <w:tcW w:w="2976" w:type="dxa"/>
          </w:tcPr>
          <w:p w14:paraId="4FFB8B93" w14:textId="77777777" w:rsidR="00C50AB1" w:rsidRDefault="00C50AB1">
            <w:r>
              <w:t>version ID</w:t>
            </w:r>
          </w:p>
        </w:tc>
      </w:tr>
      <w:tr w:rsidR="00C50AB1" w14:paraId="191CD8F6" w14:textId="77777777">
        <w:tc>
          <w:tcPr>
            <w:tcW w:w="2338" w:type="dxa"/>
          </w:tcPr>
          <w:p w14:paraId="5DF8DD28" w14:textId="77777777" w:rsidR="00C50AB1" w:rsidRDefault="00C50AB1">
            <w:r>
              <w:t>description</w:t>
            </w:r>
          </w:p>
        </w:tc>
        <w:tc>
          <w:tcPr>
            <w:tcW w:w="993" w:type="dxa"/>
          </w:tcPr>
          <w:p w14:paraId="2F492951" w14:textId="77777777" w:rsidR="00C50AB1" w:rsidRDefault="00C50AB1">
            <w:r>
              <w:t>Text</w:t>
            </w:r>
          </w:p>
        </w:tc>
        <w:tc>
          <w:tcPr>
            <w:tcW w:w="850" w:type="dxa"/>
          </w:tcPr>
          <w:p w14:paraId="24C2CBDD" w14:textId="77777777" w:rsidR="00C50AB1" w:rsidRDefault="00C50AB1">
            <w:r>
              <w:t>78</w:t>
            </w:r>
          </w:p>
        </w:tc>
        <w:tc>
          <w:tcPr>
            <w:tcW w:w="851" w:type="dxa"/>
          </w:tcPr>
          <w:p w14:paraId="6013A30B" w14:textId="77777777" w:rsidR="00C50AB1" w:rsidRDefault="00C50AB1"/>
        </w:tc>
        <w:tc>
          <w:tcPr>
            <w:tcW w:w="1134" w:type="dxa"/>
          </w:tcPr>
          <w:p w14:paraId="6C62BAF4" w14:textId="77777777" w:rsidR="00C50AB1" w:rsidRDefault="00C50AB1">
            <w:r>
              <w:t>HL7_36</w:t>
            </w:r>
          </w:p>
        </w:tc>
        <w:tc>
          <w:tcPr>
            <w:tcW w:w="2976" w:type="dxa"/>
          </w:tcPr>
          <w:p w14:paraId="22AB1A4E" w14:textId="77777777" w:rsidR="00C50AB1" w:rsidRDefault="00C50AB1">
            <w:r>
              <w:t>Short textual description</w:t>
            </w:r>
          </w:p>
        </w:tc>
      </w:tr>
      <w:tr w:rsidR="00C50AB1" w14:paraId="529E62A0" w14:textId="77777777">
        <w:tc>
          <w:tcPr>
            <w:tcW w:w="2338" w:type="dxa"/>
          </w:tcPr>
          <w:p w14:paraId="02BC18CF" w14:textId="77777777" w:rsidR="00C50AB1" w:rsidRDefault="00C50AB1">
            <w:r>
              <w:t>section</w:t>
            </w:r>
          </w:p>
        </w:tc>
        <w:tc>
          <w:tcPr>
            <w:tcW w:w="993" w:type="dxa"/>
          </w:tcPr>
          <w:p w14:paraId="05105C99" w14:textId="77777777" w:rsidR="00C50AB1" w:rsidRDefault="00C50AB1">
            <w:r>
              <w:t>Text</w:t>
            </w:r>
          </w:p>
        </w:tc>
        <w:tc>
          <w:tcPr>
            <w:tcW w:w="850" w:type="dxa"/>
          </w:tcPr>
          <w:p w14:paraId="5FBD112E" w14:textId="77777777" w:rsidR="00C50AB1" w:rsidRPr="000278A4" w:rsidRDefault="00C50AB1">
            <w:r w:rsidRPr="000278A4">
              <w:t>15</w:t>
            </w:r>
          </w:p>
        </w:tc>
        <w:tc>
          <w:tcPr>
            <w:tcW w:w="851" w:type="dxa"/>
          </w:tcPr>
          <w:p w14:paraId="7348FA00" w14:textId="77777777" w:rsidR="00C50AB1" w:rsidRDefault="00C50AB1"/>
        </w:tc>
        <w:tc>
          <w:tcPr>
            <w:tcW w:w="1134" w:type="dxa"/>
          </w:tcPr>
          <w:p w14:paraId="51ABBCEC" w14:textId="77777777" w:rsidR="00C50AB1" w:rsidRDefault="00C50AB1">
            <w:r>
              <w:t>HL7_39</w:t>
            </w:r>
          </w:p>
        </w:tc>
        <w:tc>
          <w:tcPr>
            <w:tcW w:w="2976" w:type="dxa"/>
          </w:tcPr>
          <w:p w14:paraId="447B8B5E" w14:textId="77777777" w:rsidR="00C50AB1" w:rsidRDefault="00C50AB1">
            <w:r>
              <w:t>Chapter where this message type is used</w:t>
            </w:r>
          </w:p>
        </w:tc>
      </w:tr>
      <w:tr w:rsidR="00C50AB1" w14:paraId="0421BAA2" w14:textId="77777777">
        <w:tc>
          <w:tcPr>
            <w:tcW w:w="2338" w:type="dxa"/>
          </w:tcPr>
          <w:p w14:paraId="213A66EC" w14:textId="77777777" w:rsidR="00C50AB1" w:rsidRPr="000278A4" w:rsidRDefault="00C50AB1">
            <w:r w:rsidRPr="000278A4">
              <w:t>anchor</w:t>
            </w:r>
          </w:p>
        </w:tc>
        <w:tc>
          <w:tcPr>
            <w:tcW w:w="993" w:type="dxa"/>
          </w:tcPr>
          <w:p w14:paraId="588B3A8F" w14:textId="77777777" w:rsidR="00C50AB1" w:rsidRDefault="00C50AB1">
            <w:r>
              <w:t>Text</w:t>
            </w:r>
          </w:p>
        </w:tc>
        <w:tc>
          <w:tcPr>
            <w:tcW w:w="850" w:type="dxa"/>
          </w:tcPr>
          <w:p w14:paraId="70525D15" w14:textId="77777777" w:rsidR="00C50AB1" w:rsidRDefault="00C50AB1">
            <w:r>
              <w:t>50</w:t>
            </w:r>
          </w:p>
        </w:tc>
        <w:tc>
          <w:tcPr>
            <w:tcW w:w="851" w:type="dxa"/>
          </w:tcPr>
          <w:p w14:paraId="22C9E65E" w14:textId="77777777" w:rsidR="00C50AB1" w:rsidRDefault="00C50AB1"/>
        </w:tc>
        <w:tc>
          <w:tcPr>
            <w:tcW w:w="1134" w:type="dxa"/>
          </w:tcPr>
          <w:p w14:paraId="369761D1" w14:textId="77777777" w:rsidR="00C50AB1" w:rsidRDefault="00C50AB1">
            <w:r>
              <w:t>HL7_60</w:t>
            </w:r>
          </w:p>
        </w:tc>
        <w:tc>
          <w:tcPr>
            <w:tcW w:w="2976" w:type="dxa"/>
          </w:tcPr>
          <w:p w14:paraId="68905535" w14:textId="77777777" w:rsidR="00C50AB1" w:rsidRDefault="00C50AB1"/>
        </w:tc>
      </w:tr>
    </w:tbl>
    <w:p w14:paraId="1D018D4E" w14:textId="77777777" w:rsidR="00C50AB1" w:rsidRDefault="00C50AB1"/>
    <w:p w14:paraId="5F96A281" w14:textId="77777777" w:rsidR="00C50AB1" w:rsidRDefault="00C50AB1">
      <w:pPr>
        <w:pStyle w:val="berschrift3"/>
      </w:pPr>
      <w:r>
        <w:fldChar w:fldCharType="begin"/>
      </w:r>
      <w:r>
        <w:instrText xml:space="preserve"> AUTONUMLGL </w:instrText>
      </w:r>
      <w:bookmarkStart w:id="35" w:name="_Toc75864087"/>
      <w:r>
        <w:fldChar w:fldCharType="end"/>
      </w:r>
      <w:r>
        <w:t xml:space="preserve"> Table HL7Queries</w:t>
      </w:r>
      <w:bookmarkEnd w:id="35"/>
    </w:p>
    <w:p w14:paraId="30E51F68" w14:textId="77777777" w:rsidR="00C50AB1" w:rsidRDefault="00C50AB1">
      <w:r>
        <w:t>This table contains the main information for each conformance statement. Other information is stored in associated tables.</w:t>
      </w:r>
    </w:p>
    <w:p w14:paraId="60F2ABE0"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15F51A5F" w14:textId="77777777" w:rsidTr="0082327E">
        <w:trPr>
          <w:tblHeader/>
        </w:trPr>
        <w:tc>
          <w:tcPr>
            <w:tcW w:w="2338" w:type="dxa"/>
            <w:shd w:val="pct20" w:color="auto" w:fill="auto"/>
          </w:tcPr>
          <w:p w14:paraId="58B89B12" w14:textId="77777777" w:rsidR="00C50AB1" w:rsidRDefault="00C50AB1">
            <w:r>
              <w:t>Attribute</w:t>
            </w:r>
          </w:p>
        </w:tc>
        <w:tc>
          <w:tcPr>
            <w:tcW w:w="993" w:type="dxa"/>
            <w:shd w:val="pct20" w:color="auto" w:fill="auto"/>
          </w:tcPr>
          <w:p w14:paraId="3D21F48E" w14:textId="77777777" w:rsidR="00C50AB1" w:rsidRDefault="00C50AB1">
            <w:r>
              <w:t>Type</w:t>
            </w:r>
          </w:p>
        </w:tc>
        <w:tc>
          <w:tcPr>
            <w:tcW w:w="850" w:type="dxa"/>
            <w:shd w:val="pct20" w:color="auto" w:fill="auto"/>
          </w:tcPr>
          <w:p w14:paraId="5AAFBE75" w14:textId="77777777" w:rsidR="00C50AB1" w:rsidRDefault="00C50AB1">
            <w:r>
              <w:t>Size</w:t>
            </w:r>
          </w:p>
        </w:tc>
        <w:tc>
          <w:tcPr>
            <w:tcW w:w="851" w:type="dxa"/>
            <w:shd w:val="pct20" w:color="auto" w:fill="auto"/>
          </w:tcPr>
          <w:p w14:paraId="232A644D" w14:textId="77777777" w:rsidR="00C50AB1" w:rsidRDefault="00C50AB1">
            <w:r>
              <w:t>Default</w:t>
            </w:r>
          </w:p>
        </w:tc>
        <w:tc>
          <w:tcPr>
            <w:tcW w:w="1134" w:type="dxa"/>
            <w:shd w:val="pct20" w:color="auto" w:fill="auto"/>
          </w:tcPr>
          <w:p w14:paraId="2C5690A0" w14:textId="77777777" w:rsidR="00C50AB1" w:rsidRDefault="00C50AB1">
            <w:r>
              <w:t>Database</w:t>
            </w:r>
          </w:p>
        </w:tc>
        <w:tc>
          <w:tcPr>
            <w:tcW w:w="2976" w:type="dxa"/>
            <w:shd w:val="pct20" w:color="auto" w:fill="auto"/>
          </w:tcPr>
          <w:p w14:paraId="0FF71BE0" w14:textId="77777777" w:rsidR="00C50AB1" w:rsidRDefault="00C50AB1">
            <w:r>
              <w:t>Description</w:t>
            </w:r>
          </w:p>
        </w:tc>
      </w:tr>
      <w:tr w:rsidR="00C50AB1" w14:paraId="7E0BAC60" w14:textId="77777777">
        <w:tc>
          <w:tcPr>
            <w:tcW w:w="2338" w:type="dxa"/>
          </w:tcPr>
          <w:p w14:paraId="7701789D" w14:textId="77777777" w:rsidR="00C50AB1" w:rsidRDefault="00C50AB1">
            <w:r>
              <w:rPr>
                <w:b/>
              </w:rPr>
              <w:t>query_id</w:t>
            </w:r>
          </w:p>
        </w:tc>
        <w:tc>
          <w:tcPr>
            <w:tcW w:w="993" w:type="dxa"/>
          </w:tcPr>
          <w:p w14:paraId="0E7D1187" w14:textId="77777777" w:rsidR="00C50AB1" w:rsidRDefault="00C50AB1">
            <w:r>
              <w:t>Text</w:t>
            </w:r>
          </w:p>
        </w:tc>
        <w:tc>
          <w:tcPr>
            <w:tcW w:w="850" w:type="dxa"/>
          </w:tcPr>
          <w:p w14:paraId="6F16307F" w14:textId="77777777" w:rsidR="00C50AB1" w:rsidRDefault="00C50AB1">
            <w:r>
              <w:t>5</w:t>
            </w:r>
          </w:p>
        </w:tc>
        <w:tc>
          <w:tcPr>
            <w:tcW w:w="851" w:type="dxa"/>
          </w:tcPr>
          <w:p w14:paraId="414F6AC7" w14:textId="77777777" w:rsidR="00C50AB1" w:rsidRDefault="00C50AB1"/>
        </w:tc>
        <w:tc>
          <w:tcPr>
            <w:tcW w:w="1134" w:type="dxa"/>
          </w:tcPr>
          <w:p w14:paraId="1EC02AD6" w14:textId="77777777" w:rsidR="00C50AB1" w:rsidRDefault="00C50AB1">
            <w:r>
              <w:t>HL7_40</w:t>
            </w:r>
          </w:p>
        </w:tc>
        <w:tc>
          <w:tcPr>
            <w:tcW w:w="2976" w:type="dxa"/>
          </w:tcPr>
          <w:p w14:paraId="4D3825B7" w14:textId="77777777" w:rsidR="00C50AB1" w:rsidRDefault="00C50AB1">
            <w:r>
              <w:t>conformance statement identifier</w:t>
            </w:r>
          </w:p>
        </w:tc>
      </w:tr>
      <w:tr w:rsidR="00C50AB1" w14:paraId="5492FF10" w14:textId="77777777">
        <w:tc>
          <w:tcPr>
            <w:tcW w:w="2338" w:type="dxa"/>
          </w:tcPr>
          <w:p w14:paraId="20E0E958" w14:textId="77777777" w:rsidR="00C50AB1" w:rsidRDefault="00C50AB1">
            <w:r>
              <w:rPr>
                <w:b/>
              </w:rPr>
              <w:t>version_id</w:t>
            </w:r>
          </w:p>
        </w:tc>
        <w:tc>
          <w:tcPr>
            <w:tcW w:w="993" w:type="dxa"/>
          </w:tcPr>
          <w:p w14:paraId="6F64A238" w14:textId="77777777" w:rsidR="00C50AB1" w:rsidRDefault="00C50AB1">
            <w:r>
              <w:t>Long</w:t>
            </w:r>
          </w:p>
        </w:tc>
        <w:tc>
          <w:tcPr>
            <w:tcW w:w="850" w:type="dxa"/>
          </w:tcPr>
          <w:p w14:paraId="02B0229A" w14:textId="77777777" w:rsidR="00C50AB1" w:rsidRDefault="00C50AB1"/>
        </w:tc>
        <w:tc>
          <w:tcPr>
            <w:tcW w:w="851" w:type="dxa"/>
          </w:tcPr>
          <w:p w14:paraId="3A2C22EC" w14:textId="77777777" w:rsidR="00C50AB1" w:rsidRDefault="00C50AB1"/>
        </w:tc>
        <w:tc>
          <w:tcPr>
            <w:tcW w:w="1134" w:type="dxa"/>
          </w:tcPr>
          <w:p w14:paraId="4A447B52" w14:textId="77777777" w:rsidR="00C50AB1" w:rsidRDefault="00C50AB1">
            <w:r>
              <w:t>HL7_52</w:t>
            </w:r>
          </w:p>
        </w:tc>
        <w:tc>
          <w:tcPr>
            <w:tcW w:w="2976" w:type="dxa"/>
          </w:tcPr>
          <w:p w14:paraId="403BE37D" w14:textId="77777777" w:rsidR="00C50AB1" w:rsidRDefault="00C50AB1">
            <w:r>
              <w:t>version ID</w:t>
            </w:r>
          </w:p>
        </w:tc>
      </w:tr>
      <w:tr w:rsidR="00C50AB1" w14:paraId="7006CC01" w14:textId="77777777">
        <w:tc>
          <w:tcPr>
            <w:tcW w:w="2338" w:type="dxa"/>
          </w:tcPr>
          <w:p w14:paraId="264FDBAF" w14:textId="77777777" w:rsidR="00C50AB1" w:rsidRDefault="00C50AB1">
            <w:r>
              <w:t>description</w:t>
            </w:r>
          </w:p>
        </w:tc>
        <w:tc>
          <w:tcPr>
            <w:tcW w:w="993" w:type="dxa"/>
          </w:tcPr>
          <w:p w14:paraId="60AB9E5E" w14:textId="77777777" w:rsidR="00C50AB1" w:rsidRDefault="00C50AB1">
            <w:r>
              <w:t>Text</w:t>
            </w:r>
          </w:p>
        </w:tc>
        <w:tc>
          <w:tcPr>
            <w:tcW w:w="850" w:type="dxa"/>
          </w:tcPr>
          <w:p w14:paraId="32E7552A" w14:textId="77777777" w:rsidR="00C50AB1" w:rsidRDefault="00C50AB1">
            <w:r>
              <w:t>255</w:t>
            </w:r>
          </w:p>
        </w:tc>
        <w:tc>
          <w:tcPr>
            <w:tcW w:w="851" w:type="dxa"/>
          </w:tcPr>
          <w:p w14:paraId="6FBAFE01" w14:textId="77777777" w:rsidR="00C50AB1" w:rsidRDefault="00C50AB1"/>
        </w:tc>
        <w:tc>
          <w:tcPr>
            <w:tcW w:w="1134" w:type="dxa"/>
          </w:tcPr>
          <w:p w14:paraId="73AF4CB8" w14:textId="77777777" w:rsidR="00C50AB1" w:rsidRDefault="00C50AB1">
            <w:r>
              <w:t>HL7_40</w:t>
            </w:r>
          </w:p>
        </w:tc>
        <w:tc>
          <w:tcPr>
            <w:tcW w:w="2976" w:type="dxa"/>
          </w:tcPr>
          <w:p w14:paraId="271F1F76" w14:textId="77777777" w:rsidR="00C50AB1" w:rsidRDefault="00C50AB1"/>
        </w:tc>
      </w:tr>
      <w:tr w:rsidR="00C50AB1" w14:paraId="37E6F7C2" w14:textId="77777777">
        <w:tc>
          <w:tcPr>
            <w:tcW w:w="2338" w:type="dxa"/>
          </w:tcPr>
          <w:p w14:paraId="4FCD2FE8" w14:textId="77777777" w:rsidR="00C50AB1" w:rsidRDefault="00C50AB1">
            <w:r>
              <w:t>interpretation</w:t>
            </w:r>
          </w:p>
        </w:tc>
        <w:tc>
          <w:tcPr>
            <w:tcW w:w="993" w:type="dxa"/>
          </w:tcPr>
          <w:p w14:paraId="0DB3C6B4" w14:textId="77777777" w:rsidR="00C50AB1" w:rsidRDefault="00C50AB1">
            <w:r>
              <w:t>Text</w:t>
            </w:r>
          </w:p>
        </w:tc>
        <w:tc>
          <w:tcPr>
            <w:tcW w:w="850" w:type="dxa"/>
          </w:tcPr>
          <w:p w14:paraId="44DA9EB0" w14:textId="77777777" w:rsidR="00C50AB1" w:rsidRDefault="00C50AB1">
            <w:r>
              <w:t>255</w:t>
            </w:r>
          </w:p>
        </w:tc>
        <w:tc>
          <w:tcPr>
            <w:tcW w:w="851" w:type="dxa"/>
          </w:tcPr>
          <w:p w14:paraId="1206A1BA" w14:textId="77777777" w:rsidR="00C50AB1" w:rsidRDefault="00C50AB1"/>
        </w:tc>
        <w:tc>
          <w:tcPr>
            <w:tcW w:w="1134" w:type="dxa"/>
          </w:tcPr>
          <w:p w14:paraId="2377239B" w14:textId="77777777" w:rsidR="00C50AB1" w:rsidRDefault="00C50AB1">
            <w:r>
              <w:t>HL7_55</w:t>
            </w:r>
          </w:p>
        </w:tc>
        <w:tc>
          <w:tcPr>
            <w:tcW w:w="2976" w:type="dxa"/>
          </w:tcPr>
          <w:p w14:paraId="2C9DAC47" w14:textId="77777777" w:rsidR="00C50AB1" w:rsidRDefault="00C50AB1"/>
        </w:tc>
      </w:tr>
      <w:tr w:rsidR="00C50AB1" w14:paraId="2563C29F" w14:textId="77777777">
        <w:tc>
          <w:tcPr>
            <w:tcW w:w="2338" w:type="dxa"/>
          </w:tcPr>
          <w:p w14:paraId="32BBB0C2" w14:textId="77777777" w:rsidR="00C50AB1" w:rsidRDefault="00C50AB1">
            <w:r>
              <w:t>query_type</w:t>
            </w:r>
          </w:p>
        </w:tc>
        <w:tc>
          <w:tcPr>
            <w:tcW w:w="993" w:type="dxa"/>
          </w:tcPr>
          <w:p w14:paraId="6578CFCD" w14:textId="77777777" w:rsidR="00C50AB1" w:rsidRDefault="00C50AB1">
            <w:r>
              <w:t>text</w:t>
            </w:r>
          </w:p>
        </w:tc>
        <w:tc>
          <w:tcPr>
            <w:tcW w:w="850" w:type="dxa"/>
          </w:tcPr>
          <w:p w14:paraId="66C8D6B1" w14:textId="77777777" w:rsidR="00C50AB1" w:rsidRDefault="00C50AB1">
            <w:r>
              <w:t>50</w:t>
            </w:r>
          </w:p>
        </w:tc>
        <w:tc>
          <w:tcPr>
            <w:tcW w:w="851" w:type="dxa"/>
          </w:tcPr>
          <w:p w14:paraId="41E141BB" w14:textId="77777777" w:rsidR="00C50AB1" w:rsidRDefault="00C50AB1"/>
        </w:tc>
        <w:tc>
          <w:tcPr>
            <w:tcW w:w="1134" w:type="dxa"/>
          </w:tcPr>
          <w:p w14:paraId="79A37F51" w14:textId="77777777" w:rsidR="00C50AB1" w:rsidRDefault="00C50AB1">
            <w:r>
              <w:t>HL7_40</w:t>
            </w:r>
          </w:p>
        </w:tc>
        <w:tc>
          <w:tcPr>
            <w:tcW w:w="2976" w:type="dxa"/>
          </w:tcPr>
          <w:p w14:paraId="10584535" w14:textId="77777777" w:rsidR="00C50AB1" w:rsidRDefault="00C50AB1"/>
        </w:tc>
      </w:tr>
      <w:tr w:rsidR="00C50AB1" w14:paraId="75DBD0E3" w14:textId="77777777">
        <w:tc>
          <w:tcPr>
            <w:tcW w:w="2338" w:type="dxa"/>
          </w:tcPr>
          <w:p w14:paraId="7F2E025C" w14:textId="77777777" w:rsidR="00C50AB1" w:rsidRDefault="00C50AB1">
            <w:r>
              <w:t>query_mode</w:t>
            </w:r>
          </w:p>
        </w:tc>
        <w:tc>
          <w:tcPr>
            <w:tcW w:w="993" w:type="dxa"/>
          </w:tcPr>
          <w:p w14:paraId="231D70E5" w14:textId="77777777" w:rsidR="00C50AB1" w:rsidRDefault="00C50AB1">
            <w:r>
              <w:t>Text</w:t>
            </w:r>
          </w:p>
        </w:tc>
        <w:tc>
          <w:tcPr>
            <w:tcW w:w="850" w:type="dxa"/>
          </w:tcPr>
          <w:p w14:paraId="3B80C334" w14:textId="77777777" w:rsidR="00C50AB1" w:rsidRDefault="00C50AB1">
            <w:r>
              <w:t>255</w:t>
            </w:r>
          </w:p>
        </w:tc>
        <w:tc>
          <w:tcPr>
            <w:tcW w:w="851" w:type="dxa"/>
          </w:tcPr>
          <w:p w14:paraId="55CD7CB4" w14:textId="77777777" w:rsidR="00C50AB1" w:rsidRDefault="00C50AB1"/>
        </w:tc>
        <w:tc>
          <w:tcPr>
            <w:tcW w:w="1134" w:type="dxa"/>
          </w:tcPr>
          <w:p w14:paraId="4735E4ED" w14:textId="77777777" w:rsidR="00C50AB1" w:rsidRDefault="00C50AB1">
            <w:r>
              <w:t>HL7_40</w:t>
            </w:r>
          </w:p>
        </w:tc>
        <w:tc>
          <w:tcPr>
            <w:tcW w:w="2976" w:type="dxa"/>
          </w:tcPr>
          <w:p w14:paraId="799C2246" w14:textId="77777777" w:rsidR="00C50AB1" w:rsidRDefault="00C50AB1"/>
        </w:tc>
      </w:tr>
      <w:tr w:rsidR="00C50AB1" w14:paraId="6DC27D91" w14:textId="77777777">
        <w:tc>
          <w:tcPr>
            <w:tcW w:w="2338" w:type="dxa"/>
          </w:tcPr>
          <w:p w14:paraId="0CE97F3E" w14:textId="77777777" w:rsidR="00C50AB1" w:rsidRDefault="00C50AB1">
            <w:r>
              <w:t>query_msg_type</w:t>
            </w:r>
          </w:p>
        </w:tc>
        <w:tc>
          <w:tcPr>
            <w:tcW w:w="993" w:type="dxa"/>
          </w:tcPr>
          <w:p w14:paraId="74C31ADA" w14:textId="77777777" w:rsidR="00C50AB1" w:rsidRDefault="00C50AB1">
            <w:r>
              <w:t>Text</w:t>
            </w:r>
          </w:p>
        </w:tc>
        <w:tc>
          <w:tcPr>
            <w:tcW w:w="850" w:type="dxa"/>
          </w:tcPr>
          <w:p w14:paraId="7BEA1946" w14:textId="77777777" w:rsidR="00C50AB1" w:rsidRDefault="00C50AB1">
            <w:r>
              <w:t>3</w:t>
            </w:r>
          </w:p>
        </w:tc>
        <w:tc>
          <w:tcPr>
            <w:tcW w:w="851" w:type="dxa"/>
          </w:tcPr>
          <w:p w14:paraId="5ED88AD7" w14:textId="77777777" w:rsidR="00C50AB1" w:rsidRDefault="00C50AB1"/>
        </w:tc>
        <w:tc>
          <w:tcPr>
            <w:tcW w:w="1134" w:type="dxa"/>
          </w:tcPr>
          <w:p w14:paraId="3453300D" w14:textId="77777777" w:rsidR="00C50AB1" w:rsidRDefault="00C50AB1">
            <w:r>
              <w:t>HL7_40</w:t>
            </w:r>
          </w:p>
        </w:tc>
        <w:tc>
          <w:tcPr>
            <w:tcW w:w="2976" w:type="dxa"/>
          </w:tcPr>
          <w:p w14:paraId="7667234F" w14:textId="77777777" w:rsidR="00C50AB1" w:rsidRDefault="00C50AB1"/>
        </w:tc>
      </w:tr>
      <w:tr w:rsidR="00C50AB1" w14:paraId="2F51DC2E" w14:textId="77777777">
        <w:tc>
          <w:tcPr>
            <w:tcW w:w="2338" w:type="dxa"/>
          </w:tcPr>
          <w:p w14:paraId="595804DB" w14:textId="77777777" w:rsidR="00C50AB1" w:rsidRDefault="00C50AB1">
            <w:r>
              <w:t>query_trigger</w:t>
            </w:r>
          </w:p>
        </w:tc>
        <w:tc>
          <w:tcPr>
            <w:tcW w:w="993" w:type="dxa"/>
          </w:tcPr>
          <w:p w14:paraId="20BF3607" w14:textId="77777777" w:rsidR="00C50AB1" w:rsidRDefault="00C50AB1">
            <w:r>
              <w:t>Text</w:t>
            </w:r>
          </w:p>
        </w:tc>
        <w:tc>
          <w:tcPr>
            <w:tcW w:w="850" w:type="dxa"/>
          </w:tcPr>
          <w:p w14:paraId="628876AB" w14:textId="77777777" w:rsidR="00C50AB1" w:rsidRDefault="00C50AB1">
            <w:r>
              <w:t>3</w:t>
            </w:r>
          </w:p>
        </w:tc>
        <w:tc>
          <w:tcPr>
            <w:tcW w:w="851" w:type="dxa"/>
          </w:tcPr>
          <w:p w14:paraId="283D6CF1" w14:textId="77777777" w:rsidR="00C50AB1" w:rsidRDefault="00C50AB1"/>
        </w:tc>
        <w:tc>
          <w:tcPr>
            <w:tcW w:w="1134" w:type="dxa"/>
          </w:tcPr>
          <w:p w14:paraId="578925D4" w14:textId="77777777" w:rsidR="00C50AB1" w:rsidRDefault="00C50AB1">
            <w:r>
              <w:t>HL7_40</w:t>
            </w:r>
          </w:p>
        </w:tc>
        <w:tc>
          <w:tcPr>
            <w:tcW w:w="2976" w:type="dxa"/>
          </w:tcPr>
          <w:p w14:paraId="437D0C68" w14:textId="77777777" w:rsidR="00C50AB1" w:rsidRDefault="00C50AB1"/>
        </w:tc>
      </w:tr>
      <w:tr w:rsidR="00C50AB1" w14:paraId="19C5E932" w14:textId="77777777">
        <w:tc>
          <w:tcPr>
            <w:tcW w:w="2338" w:type="dxa"/>
          </w:tcPr>
          <w:p w14:paraId="7278A7DA" w14:textId="77777777" w:rsidR="00C50AB1" w:rsidRDefault="00C50AB1">
            <w:r>
              <w:t>query_msg_struct</w:t>
            </w:r>
          </w:p>
        </w:tc>
        <w:tc>
          <w:tcPr>
            <w:tcW w:w="993" w:type="dxa"/>
          </w:tcPr>
          <w:p w14:paraId="19CC398E" w14:textId="77777777" w:rsidR="00C50AB1" w:rsidRDefault="00C50AB1">
            <w:r>
              <w:t>Text</w:t>
            </w:r>
          </w:p>
        </w:tc>
        <w:tc>
          <w:tcPr>
            <w:tcW w:w="850" w:type="dxa"/>
          </w:tcPr>
          <w:p w14:paraId="4AC8AAAB" w14:textId="77777777" w:rsidR="00C50AB1" w:rsidRDefault="00C50AB1">
            <w:r>
              <w:t>7</w:t>
            </w:r>
          </w:p>
        </w:tc>
        <w:tc>
          <w:tcPr>
            <w:tcW w:w="851" w:type="dxa"/>
          </w:tcPr>
          <w:p w14:paraId="0F4830CD" w14:textId="77777777" w:rsidR="00C50AB1" w:rsidRDefault="00C50AB1"/>
        </w:tc>
        <w:tc>
          <w:tcPr>
            <w:tcW w:w="1134" w:type="dxa"/>
          </w:tcPr>
          <w:p w14:paraId="5F84D14F" w14:textId="77777777" w:rsidR="00C50AB1" w:rsidRDefault="00C50AB1">
            <w:r>
              <w:t>HL7_40</w:t>
            </w:r>
          </w:p>
        </w:tc>
        <w:tc>
          <w:tcPr>
            <w:tcW w:w="2976" w:type="dxa"/>
          </w:tcPr>
          <w:p w14:paraId="055E9D51" w14:textId="77777777" w:rsidR="00C50AB1" w:rsidRDefault="00C50AB1"/>
        </w:tc>
      </w:tr>
      <w:tr w:rsidR="00C50AB1" w14:paraId="555B96E5" w14:textId="77777777">
        <w:tc>
          <w:tcPr>
            <w:tcW w:w="2338" w:type="dxa"/>
          </w:tcPr>
          <w:p w14:paraId="588FE28D" w14:textId="77777777" w:rsidR="00C50AB1" w:rsidRDefault="00C50AB1">
            <w:r>
              <w:t>query_characteristics</w:t>
            </w:r>
          </w:p>
        </w:tc>
        <w:tc>
          <w:tcPr>
            <w:tcW w:w="993" w:type="dxa"/>
          </w:tcPr>
          <w:p w14:paraId="22F32EB0" w14:textId="77777777" w:rsidR="00C50AB1" w:rsidRDefault="00C50AB1">
            <w:r>
              <w:t>Text</w:t>
            </w:r>
          </w:p>
        </w:tc>
        <w:tc>
          <w:tcPr>
            <w:tcW w:w="850" w:type="dxa"/>
          </w:tcPr>
          <w:p w14:paraId="6652EC41" w14:textId="77777777" w:rsidR="00C50AB1" w:rsidRDefault="00C50AB1">
            <w:r>
              <w:t>255</w:t>
            </w:r>
          </w:p>
        </w:tc>
        <w:tc>
          <w:tcPr>
            <w:tcW w:w="851" w:type="dxa"/>
          </w:tcPr>
          <w:p w14:paraId="163E5D0C" w14:textId="77777777" w:rsidR="00C50AB1" w:rsidRDefault="00C50AB1"/>
        </w:tc>
        <w:tc>
          <w:tcPr>
            <w:tcW w:w="1134" w:type="dxa"/>
          </w:tcPr>
          <w:p w14:paraId="71844A42" w14:textId="77777777" w:rsidR="00C50AB1" w:rsidRDefault="00C50AB1">
            <w:r>
              <w:t>HL7_40</w:t>
            </w:r>
          </w:p>
        </w:tc>
        <w:tc>
          <w:tcPr>
            <w:tcW w:w="2976" w:type="dxa"/>
          </w:tcPr>
          <w:p w14:paraId="7B21A8F4" w14:textId="77777777" w:rsidR="00C50AB1" w:rsidRDefault="00C50AB1"/>
        </w:tc>
      </w:tr>
      <w:tr w:rsidR="00C50AB1" w14:paraId="7E1B8F46" w14:textId="77777777">
        <w:tc>
          <w:tcPr>
            <w:tcW w:w="2338" w:type="dxa"/>
          </w:tcPr>
          <w:p w14:paraId="35B8AB94" w14:textId="77777777" w:rsidR="00C50AB1" w:rsidRDefault="00C50AB1">
            <w:r>
              <w:t>response_msg_type</w:t>
            </w:r>
          </w:p>
        </w:tc>
        <w:tc>
          <w:tcPr>
            <w:tcW w:w="993" w:type="dxa"/>
          </w:tcPr>
          <w:p w14:paraId="089B252F" w14:textId="77777777" w:rsidR="00C50AB1" w:rsidRDefault="00C50AB1">
            <w:r>
              <w:t>Text</w:t>
            </w:r>
          </w:p>
        </w:tc>
        <w:tc>
          <w:tcPr>
            <w:tcW w:w="850" w:type="dxa"/>
          </w:tcPr>
          <w:p w14:paraId="42EE3C70" w14:textId="77777777" w:rsidR="00C50AB1" w:rsidRDefault="00C50AB1">
            <w:r>
              <w:t>3</w:t>
            </w:r>
          </w:p>
        </w:tc>
        <w:tc>
          <w:tcPr>
            <w:tcW w:w="851" w:type="dxa"/>
          </w:tcPr>
          <w:p w14:paraId="48916FA6" w14:textId="77777777" w:rsidR="00C50AB1" w:rsidRDefault="00C50AB1"/>
        </w:tc>
        <w:tc>
          <w:tcPr>
            <w:tcW w:w="1134" w:type="dxa"/>
          </w:tcPr>
          <w:p w14:paraId="0E7520C7" w14:textId="77777777" w:rsidR="00C50AB1" w:rsidRDefault="00C50AB1">
            <w:r>
              <w:t>HL7_40</w:t>
            </w:r>
          </w:p>
        </w:tc>
        <w:tc>
          <w:tcPr>
            <w:tcW w:w="2976" w:type="dxa"/>
          </w:tcPr>
          <w:p w14:paraId="3E77343B" w14:textId="77777777" w:rsidR="00C50AB1" w:rsidRDefault="00C50AB1"/>
        </w:tc>
      </w:tr>
      <w:tr w:rsidR="00C50AB1" w14:paraId="21FB0091" w14:textId="77777777">
        <w:tc>
          <w:tcPr>
            <w:tcW w:w="2338" w:type="dxa"/>
          </w:tcPr>
          <w:p w14:paraId="02547A74" w14:textId="77777777" w:rsidR="00C50AB1" w:rsidRDefault="00C50AB1">
            <w:r>
              <w:t>response_trigger</w:t>
            </w:r>
          </w:p>
        </w:tc>
        <w:tc>
          <w:tcPr>
            <w:tcW w:w="993" w:type="dxa"/>
          </w:tcPr>
          <w:p w14:paraId="7DEA57BA" w14:textId="77777777" w:rsidR="00C50AB1" w:rsidRDefault="00C50AB1">
            <w:r>
              <w:t>Text</w:t>
            </w:r>
          </w:p>
        </w:tc>
        <w:tc>
          <w:tcPr>
            <w:tcW w:w="850" w:type="dxa"/>
          </w:tcPr>
          <w:p w14:paraId="2234857E" w14:textId="77777777" w:rsidR="00C50AB1" w:rsidRDefault="00C50AB1">
            <w:r>
              <w:t>3</w:t>
            </w:r>
          </w:p>
        </w:tc>
        <w:tc>
          <w:tcPr>
            <w:tcW w:w="851" w:type="dxa"/>
          </w:tcPr>
          <w:p w14:paraId="53F1F42F" w14:textId="77777777" w:rsidR="00C50AB1" w:rsidRDefault="00C50AB1"/>
        </w:tc>
        <w:tc>
          <w:tcPr>
            <w:tcW w:w="1134" w:type="dxa"/>
          </w:tcPr>
          <w:p w14:paraId="04319EDF" w14:textId="77777777" w:rsidR="00C50AB1" w:rsidRDefault="00C50AB1">
            <w:r>
              <w:t>HL7_40</w:t>
            </w:r>
          </w:p>
        </w:tc>
        <w:tc>
          <w:tcPr>
            <w:tcW w:w="2976" w:type="dxa"/>
          </w:tcPr>
          <w:p w14:paraId="7EA884C9" w14:textId="77777777" w:rsidR="00C50AB1" w:rsidRDefault="00C50AB1"/>
        </w:tc>
      </w:tr>
      <w:tr w:rsidR="00C50AB1" w14:paraId="4FE1A68A" w14:textId="77777777">
        <w:tc>
          <w:tcPr>
            <w:tcW w:w="2338" w:type="dxa"/>
          </w:tcPr>
          <w:p w14:paraId="355183BB" w14:textId="77777777" w:rsidR="00C50AB1" w:rsidRDefault="00C50AB1">
            <w:r>
              <w:t>response_msg_struct</w:t>
            </w:r>
          </w:p>
        </w:tc>
        <w:tc>
          <w:tcPr>
            <w:tcW w:w="993" w:type="dxa"/>
          </w:tcPr>
          <w:p w14:paraId="13377A99" w14:textId="77777777" w:rsidR="00C50AB1" w:rsidRDefault="00C50AB1">
            <w:r>
              <w:t>Text</w:t>
            </w:r>
          </w:p>
        </w:tc>
        <w:tc>
          <w:tcPr>
            <w:tcW w:w="850" w:type="dxa"/>
          </w:tcPr>
          <w:p w14:paraId="5266F501" w14:textId="77777777" w:rsidR="00C50AB1" w:rsidRDefault="00C50AB1">
            <w:r>
              <w:t>7</w:t>
            </w:r>
          </w:p>
        </w:tc>
        <w:tc>
          <w:tcPr>
            <w:tcW w:w="851" w:type="dxa"/>
          </w:tcPr>
          <w:p w14:paraId="52D214C2" w14:textId="77777777" w:rsidR="00C50AB1" w:rsidRDefault="00C50AB1"/>
        </w:tc>
        <w:tc>
          <w:tcPr>
            <w:tcW w:w="1134" w:type="dxa"/>
          </w:tcPr>
          <w:p w14:paraId="607337CF" w14:textId="77777777" w:rsidR="00C50AB1" w:rsidRDefault="00C50AB1">
            <w:r>
              <w:t>HL7_40</w:t>
            </w:r>
          </w:p>
        </w:tc>
        <w:tc>
          <w:tcPr>
            <w:tcW w:w="2976" w:type="dxa"/>
          </w:tcPr>
          <w:p w14:paraId="3F30D82A" w14:textId="77777777" w:rsidR="00C50AB1" w:rsidRDefault="00C50AB1"/>
        </w:tc>
      </w:tr>
      <w:tr w:rsidR="00C50AB1" w14:paraId="746A4DA8" w14:textId="77777777">
        <w:tc>
          <w:tcPr>
            <w:tcW w:w="2338" w:type="dxa"/>
          </w:tcPr>
          <w:p w14:paraId="1EBEC976" w14:textId="77777777" w:rsidR="00C50AB1" w:rsidRDefault="00C50AB1">
            <w:r>
              <w:t>response_characteristics</w:t>
            </w:r>
          </w:p>
        </w:tc>
        <w:tc>
          <w:tcPr>
            <w:tcW w:w="993" w:type="dxa"/>
          </w:tcPr>
          <w:p w14:paraId="184378BB" w14:textId="77777777" w:rsidR="00C50AB1" w:rsidRDefault="00C50AB1">
            <w:r>
              <w:t>Text</w:t>
            </w:r>
          </w:p>
        </w:tc>
        <w:tc>
          <w:tcPr>
            <w:tcW w:w="850" w:type="dxa"/>
          </w:tcPr>
          <w:p w14:paraId="6F7B4EA2" w14:textId="77777777" w:rsidR="00C50AB1" w:rsidRDefault="00C50AB1">
            <w:r>
              <w:t>255</w:t>
            </w:r>
          </w:p>
        </w:tc>
        <w:tc>
          <w:tcPr>
            <w:tcW w:w="851" w:type="dxa"/>
          </w:tcPr>
          <w:p w14:paraId="68849F99" w14:textId="77777777" w:rsidR="00C50AB1" w:rsidRDefault="00C50AB1"/>
        </w:tc>
        <w:tc>
          <w:tcPr>
            <w:tcW w:w="1134" w:type="dxa"/>
          </w:tcPr>
          <w:p w14:paraId="42EBAF70" w14:textId="77777777" w:rsidR="00C50AB1" w:rsidRDefault="00C50AB1">
            <w:r>
              <w:t>HL7_40</w:t>
            </w:r>
          </w:p>
        </w:tc>
        <w:tc>
          <w:tcPr>
            <w:tcW w:w="2976" w:type="dxa"/>
          </w:tcPr>
          <w:p w14:paraId="66B62304" w14:textId="77777777" w:rsidR="00C50AB1" w:rsidRDefault="00C50AB1"/>
        </w:tc>
      </w:tr>
      <w:tr w:rsidR="00C50AB1" w14:paraId="51F41CA6" w14:textId="77777777">
        <w:tc>
          <w:tcPr>
            <w:tcW w:w="2338" w:type="dxa"/>
          </w:tcPr>
          <w:p w14:paraId="2D3213E1" w14:textId="77777777" w:rsidR="00C50AB1" w:rsidRDefault="00C50AB1">
            <w:r>
              <w:t>purpose</w:t>
            </w:r>
          </w:p>
        </w:tc>
        <w:tc>
          <w:tcPr>
            <w:tcW w:w="993" w:type="dxa"/>
          </w:tcPr>
          <w:p w14:paraId="75315D4D" w14:textId="77777777" w:rsidR="00C50AB1" w:rsidRDefault="00C50AB1">
            <w:r>
              <w:t>Text</w:t>
            </w:r>
          </w:p>
        </w:tc>
        <w:tc>
          <w:tcPr>
            <w:tcW w:w="850" w:type="dxa"/>
          </w:tcPr>
          <w:p w14:paraId="01D54684" w14:textId="77777777" w:rsidR="00C50AB1" w:rsidRDefault="00C50AB1">
            <w:r>
              <w:t>255</w:t>
            </w:r>
          </w:p>
        </w:tc>
        <w:tc>
          <w:tcPr>
            <w:tcW w:w="851" w:type="dxa"/>
          </w:tcPr>
          <w:p w14:paraId="6DFEED06" w14:textId="77777777" w:rsidR="00C50AB1" w:rsidRDefault="00C50AB1"/>
        </w:tc>
        <w:tc>
          <w:tcPr>
            <w:tcW w:w="1134" w:type="dxa"/>
          </w:tcPr>
          <w:p w14:paraId="67D7EC6D" w14:textId="77777777" w:rsidR="00C50AB1" w:rsidRDefault="00C50AB1">
            <w:r>
              <w:t>HL7_40</w:t>
            </w:r>
          </w:p>
        </w:tc>
        <w:tc>
          <w:tcPr>
            <w:tcW w:w="2976" w:type="dxa"/>
          </w:tcPr>
          <w:p w14:paraId="6195FC12" w14:textId="77777777" w:rsidR="00C50AB1" w:rsidRDefault="00C50AB1"/>
        </w:tc>
      </w:tr>
      <w:tr w:rsidR="00C50AB1" w14:paraId="59EBB943" w14:textId="77777777">
        <w:tc>
          <w:tcPr>
            <w:tcW w:w="2338" w:type="dxa"/>
          </w:tcPr>
          <w:p w14:paraId="1CFBEB8A" w14:textId="77777777" w:rsidR="00C50AB1" w:rsidRDefault="00C50AB1">
            <w:r>
              <w:t>segment_pattern</w:t>
            </w:r>
          </w:p>
        </w:tc>
        <w:tc>
          <w:tcPr>
            <w:tcW w:w="993" w:type="dxa"/>
          </w:tcPr>
          <w:p w14:paraId="0787E1CE" w14:textId="77777777" w:rsidR="00C50AB1" w:rsidRDefault="00C50AB1">
            <w:r>
              <w:t>Text</w:t>
            </w:r>
          </w:p>
        </w:tc>
        <w:tc>
          <w:tcPr>
            <w:tcW w:w="850" w:type="dxa"/>
          </w:tcPr>
          <w:p w14:paraId="02EE590E" w14:textId="77777777" w:rsidR="00C50AB1" w:rsidRDefault="00C50AB1">
            <w:r>
              <w:t>255</w:t>
            </w:r>
          </w:p>
        </w:tc>
        <w:tc>
          <w:tcPr>
            <w:tcW w:w="851" w:type="dxa"/>
          </w:tcPr>
          <w:p w14:paraId="0CDB30ED" w14:textId="77777777" w:rsidR="00C50AB1" w:rsidRDefault="00C50AB1"/>
        </w:tc>
        <w:tc>
          <w:tcPr>
            <w:tcW w:w="1134" w:type="dxa"/>
          </w:tcPr>
          <w:p w14:paraId="4FF0A879" w14:textId="77777777" w:rsidR="00C50AB1" w:rsidRDefault="00C50AB1">
            <w:r>
              <w:t>HL7_40</w:t>
            </w:r>
          </w:p>
        </w:tc>
        <w:tc>
          <w:tcPr>
            <w:tcW w:w="2976" w:type="dxa"/>
          </w:tcPr>
          <w:p w14:paraId="5E7C1984" w14:textId="77777777" w:rsidR="00C50AB1" w:rsidRDefault="00C50AB1"/>
        </w:tc>
      </w:tr>
      <w:tr w:rsidR="00C50AB1" w14:paraId="0D343287" w14:textId="77777777">
        <w:tc>
          <w:tcPr>
            <w:tcW w:w="2338" w:type="dxa"/>
          </w:tcPr>
          <w:p w14:paraId="432F3726" w14:textId="77777777" w:rsidR="00C50AB1" w:rsidRDefault="00C50AB1">
            <w:r>
              <w:t>priority</w:t>
            </w:r>
          </w:p>
        </w:tc>
        <w:tc>
          <w:tcPr>
            <w:tcW w:w="993" w:type="dxa"/>
          </w:tcPr>
          <w:p w14:paraId="056397A8" w14:textId="77777777" w:rsidR="00C50AB1" w:rsidRDefault="00C50AB1">
            <w:r>
              <w:t>Text</w:t>
            </w:r>
          </w:p>
        </w:tc>
        <w:tc>
          <w:tcPr>
            <w:tcW w:w="850" w:type="dxa"/>
          </w:tcPr>
          <w:p w14:paraId="58BDBC41" w14:textId="77777777" w:rsidR="00C50AB1" w:rsidRDefault="00C50AB1">
            <w:r>
              <w:t>50</w:t>
            </w:r>
          </w:p>
        </w:tc>
        <w:tc>
          <w:tcPr>
            <w:tcW w:w="851" w:type="dxa"/>
          </w:tcPr>
          <w:p w14:paraId="01EBFA9C" w14:textId="77777777" w:rsidR="00C50AB1" w:rsidRDefault="00C50AB1"/>
        </w:tc>
        <w:tc>
          <w:tcPr>
            <w:tcW w:w="1134" w:type="dxa"/>
          </w:tcPr>
          <w:p w14:paraId="54F9E2DA" w14:textId="77777777" w:rsidR="00C50AB1" w:rsidRDefault="00C50AB1">
            <w:r>
              <w:t>HL7_55</w:t>
            </w:r>
          </w:p>
        </w:tc>
        <w:tc>
          <w:tcPr>
            <w:tcW w:w="2976" w:type="dxa"/>
          </w:tcPr>
          <w:p w14:paraId="1180972C" w14:textId="77777777" w:rsidR="00C50AB1" w:rsidRDefault="00C50AB1"/>
        </w:tc>
      </w:tr>
      <w:tr w:rsidR="00C50AB1" w14:paraId="5CF17FB4" w14:textId="77777777">
        <w:tc>
          <w:tcPr>
            <w:tcW w:w="2338" w:type="dxa"/>
          </w:tcPr>
          <w:p w14:paraId="268319B8" w14:textId="77777777" w:rsidR="00C50AB1" w:rsidRDefault="00C50AB1">
            <w:r>
              <w:t>section</w:t>
            </w:r>
          </w:p>
        </w:tc>
        <w:tc>
          <w:tcPr>
            <w:tcW w:w="993" w:type="dxa"/>
          </w:tcPr>
          <w:p w14:paraId="0E7E75EC" w14:textId="77777777" w:rsidR="00C50AB1" w:rsidRDefault="00C50AB1">
            <w:r>
              <w:t>Text</w:t>
            </w:r>
          </w:p>
        </w:tc>
        <w:tc>
          <w:tcPr>
            <w:tcW w:w="850" w:type="dxa"/>
          </w:tcPr>
          <w:p w14:paraId="247E9C8D" w14:textId="77777777" w:rsidR="00C50AB1" w:rsidRPr="000278A4" w:rsidRDefault="00C50AB1">
            <w:r w:rsidRPr="000278A4">
              <w:t>15</w:t>
            </w:r>
          </w:p>
        </w:tc>
        <w:tc>
          <w:tcPr>
            <w:tcW w:w="851" w:type="dxa"/>
          </w:tcPr>
          <w:p w14:paraId="2848A172" w14:textId="77777777" w:rsidR="00C50AB1" w:rsidRDefault="00C50AB1"/>
        </w:tc>
        <w:tc>
          <w:tcPr>
            <w:tcW w:w="1134" w:type="dxa"/>
          </w:tcPr>
          <w:p w14:paraId="05664C30" w14:textId="77777777" w:rsidR="00C50AB1" w:rsidRDefault="00C50AB1">
            <w:r>
              <w:t>HL7_40</w:t>
            </w:r>
          </w:p>
        </w:tc>
        <w:tc>
          <w:tcPr>
            <w:tcW w:w="2976" w:type="dxa"/>
          </w:tcPr>
          <w:p w14:paraId="408582A3" w14:textId="77777777" w:rsidR="00C50AB1" w:rsidRDefault="00C50AB1">
            <w:r>
              <w:t>Chapter where this query is specified</w:t>
            </w:r>
          </w:p>
        </w:tc>
      </w:tr>
      <w:tr w:rsidR="00C50AB1" w14:paraId="7E78ED03" w14:textId="77777777">
        <w:tc>
          <w:tcPr>
            <w:tcW w:w="2338" w:type="dxa"/>
          </w:tcPr>
          <w:p w14:paraId="37BD0A16" w14:textId="77777777" w:rsidR="00C50AB1" w:rsidRDefault="00C50AB1">
            <w:r>
              <w:t>anchor</w:t>
            </w:r>
          </w:p>
        </w:tc>
        <w:tc>
          <w:tcPr>
            <w:tcW w:w="993" w:type="dxa"/>
          </w:tcPr>
          <w:p w14:paraId="6A38C4D5" w14:textId="77777777" w:rsidR="00C50AB1" w:rsidRDefault="00C50AB1">
            <w:r>
              <w:t>Text</w:t>
            </w:r>
          </w:p>
        </w:tc>
        <w:tc>
          <w:tcPr>
            <w:tcW w:w="850" w:type="dxa"/>
          </w:tcPr>
          <w:p w14:paraId="1EE40D3A" w14:textId="77777777" w:rsidR="00C50AB1" w:rsidRDefault="00C50AB1">
            <w:r>
              <w:t>50</w:t>
            </w:r>
          </w:p>
        </w:tc>
        <w:tc>
          <w:tcPr>
            <w:tcW w:w="851" w:type="dxa"/>
          </w:tcPr>
          <w:p w14:paraId="2DDC287D" w14:textId="77777777" w:rsidR="00C50AB1" w:rsidRDefault="00C50AB1"/>
        </w:tc>
        <w:tc>
          <w:tcPr>
            <w:tcW w:w="1134" w:type="dxa"/>
          </w:tcPr>
          <w:p w14:paraId="720A02A6" w14:textId="77777777" w:rsidR="00C50AB1" w:rsidRDefault="00C50AB1">
            <w:r>
              <w:t>HL7_55</w:t>
            </w:r>
          </w:p>
        </w:tc>
        <w:tc>
          <w:tcPr>
            <w:tcW w:w="2976" w:type="dxa"/>
          </w:tcPr>
          <w:p w14:paraId="05147FD6" w14:textId="77777777" w:rsidR="00C50AB1" w:rsidRDefault="00C50AB1"/>
        </w:tc>
      </w:tr>
    </w:tbl>
    <w:p w14:paraId="002975BE" w14:textId="77777777" w:rsidR="00C50AB1" w:rsidRDefault="00C50AB1"/>
    <w:p w14:paraId="5196B1FE" w14:textId="77777777" w:rsidR="00C50AB1" w:rsidRDefault="00C50AB1">
      <w:pPr>
        <w:pStyle w:val="berschrift3"/>
      </w:pPr>
      <w:r>
        <w:lastRenderedPageBreak/>
        <w:fldChar w:fldCharType="begin"/>
      </w:r>
      <w:r>
        <w:instrText xml:space="preserve"> AUTONUMLGL </w:instrText>
      </w:r>
      <w:bookmarkStart w:id="36" w:name="_Toc75864088"/>
      <w:r>
        <w:fldChar w:fldCharType="end"/>
      </w:r>
      <w:r>
        <w:t xml:space="preserve"> Table HL7Chapters</w:t>
      </w:r>
      <w:bookmarkEnd w:id="36"/>
    </w:p>
    <w:p w14:paraId="1D37516B" w14:textId="77777777" w:rsidR="00C50AB1" w:rsidRDefault="00C50AB1">
      <w:r>
        <w:t>This table contains the main information about the involved chapters.</w:t>
      </w:r>
    </w:p>
    <w:p w14:paraId="6E3B2633"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26A85517" w14:textId="77777777">
        <w:tc>
          <w:tcPr>
            <w:tcW w:w="2338" w:type="dxa"/>
            <w:shd w:val="pct20" w:color="auto" w:fill="auto"/>
          </w:tcPr>
          <w:p w14:paraId="6E35526F" w14:textId="77777777" w:rsidR="00C50AB1" w:rsidRDefault="00C50AB1">
            <w:pPr>
              <w:rPr>
                <w:lang w:val="fr-FR"/>
              </w:rPr>
            </w:pPr>
            <w:r>
              <w:rPr>
                <w:lang w:val="fr-FR"/>
              </w:rPr>
              <w:t>Attribute</w:t>
            </w:r>
          </w:p>
        </w:tc>
        <w:tc>
          <w:tcPr>
            <w:tcW w:w="993" w:type="dxa"/>
            <w:shd w:val="pct20" w:color="auto" w:fill="auto"/>
          </w:tcPr>
          <w:p w14:paraId="0EA85959" w14:textId="77777777" w:rsidR="00C50AB1" w:rsidRDefault="00C50AB1">
            <w:pPr>
              <w:rPr>
                <w:lang w:val="fr-FR"/>
              </w:rPr>
            </w:pPr>
            <w:r>
              <w:rPr>
                <w:lang w:val="fr-FR"/>
              </w:rPr>
              <w:t>Type</w:t>
            </w:r>
          </w:p>
        </w:tc>
        <w:tc>
          <w:tcPr>
            <w:tcW w:w="850" w:type="dxa"/>
            <w:shd w:val="pct20" w:color="auto" w:fill="auto"/>
          </w:tcPr>
          <w:p w14:paraId="6B7869E5" w14:textId="77777777" w:rsidR="00C50AB1" w:rsidRDefault="00C50AB1">
            <w:pPr>
              <w:rPr>
                <w:lang w:val="fr-FR"/>
              </w:rPr>
            </w:pPr>
            <w:r>
              <w:rPr>
                <w:lang w:val="fr-FR"/>
              </w:rPr>
              <w:t>Size</w:t>
            </w:r>
          </w:p>
        </w:tc>
        <w:tc>
          <w:tcPr>
            <w:tcW w:w="851" w:type="dxa"/>
            <w:shd w:val="pct20" w:color="auto" w:fill="auto"/>
          </w:tcPr>
          <w:p w14:paraId="058369BC" w14:textId="77777777" w:rsidR="00C50AB1" w:rsidRDefault="00C50AB1">
            <w:pPr>
              <w:rPr>
                <w:lang w:val="fr-FR"/>
              </w:rPr>
            </w:pPr>
            <w:r>
              <w:rPr>
                <w:lang w:val="fr-FR"/>
              </w:rPr>
              <w:t>Default</w:t>
            </w:r>
          </w:p>
        </w:tc>
        <w:tc>
          <w:tcPr>
            <w:tcW w:w="1134" w:type="dxa"/>
            <w:shd w:val="pct20" w:color="auto" w:fill="auto"/>
          </w:tcPr>
          <w:p w14:paraId="1D7C085F" w14:textId="77777777" w:rsidR="00C50AB1" w:rsidRDefault="00C50AB1">
            <w:pPr>
              <w:rPr>
                <w:lang w:val="fr-FR"/>
              </w:rPr>
            </w:pPr>
            <w:r>
              <w:rPr>
                <w:lang w:val="fr-FR"/>
              </w:rPr>
              <w:t>Database</w:t>
            </w:r>
          </w:p>
        </w:tc>
        <w:tc>
          <w:tcPr>
            <w:tcW w:w="2976" w:type="dxa"/>
            <w:shd w:val="pct20" w:color="auto" w:fill="auto"/>
          </w:tcPr>
          <w:p w14:paraId="3A59EB65" w14:textId="77777777" w:rsidR="00C50AB1" w:rsidRDefault="00C50AB1">
            <w:pPr>
              <w:rPr>
                <w:lang w:val="fr-FR"/>
              </w:rPr>
            </w:pPr>
            <w:r>
              <w:rPr>
                <w:lang w:val="fr-FR"/>
              </w:rPr>
              <w:t>Description</w:t>
            </w:r>
          </w:p>
        </w:tc>
      </w:tr>
      <w:tr w:rsidR="00C50AB1" w14:paraId="4EBA902D" w14:textId="77777777">
        <w:tc>
          <w:tcPr>
            <w:tcW w:w="2338" w:type="dxa"/>
          </w:tcPr>
          <w:p w14:paraId="22D50D34" w14:textId="77777777" w:rsidR="00C50AB1" w:rsidRDefault="00C50AB1">
            <w:pPr>
              <w:rPr>
                <w:lang w:val="fr-FR"/>
              </w:rPr>
            </w:pPr>
            <w:r>
              <w:rPr>
                <w:b/>
                <w:lang w:val="fr-FR"/>
              </w:rPr>
              <w:t>chapter</w:t>
            </w:r>
          </w:p>
        </w:tc>
        <w:tc>
          <w:tcPr>
            <w:tcW w:w="993" w:type="dxa"/>
          </w:tcPr>
          <w:p w14:paraId="6268400E" w14:textId="77777777" w:rsidR="00C50AB1" w:rsidRDefault="00C50AB1">
            <w:pPr>
              <w:rPr>
                <w:lang w:val="fr-FR"/>
              </w:rPr>
            </w:pPr>
            <w:r>
              <w:rPr>
                <w:lang w:val="fr-FR"/>
              </w:rPr>
              <w:t>Text</w:t>
            </w:r>
          </w:p>
        </w:tc>
        <w:tc>
          <w:tcPr>
            <w:tcW w:w="850" w:type="dxa"/>
          </w:tcPr>
          <w:p w14:paraId="546E53D1" w14:textId="77777777" w:rsidR="00C50AB1" w:rsidRDefault="00C50AB1">
            <w:pPr>
              <w:rPr>
                <w:lang w:val="fr-FR"/>
              </w:rPr>
            </w:pPr>
            <w:r>
              <w:rPr>
                <w:lang w:val="fr-FR"/>
              </w:rPr>
              <w:t>10</w:t>
            </w:r>
          </w:p>
        </w:tc>
        <w:tc>
          <w:tcPr>
            <w:tcW w:w="851" w:type="dxa"/>
          </w:tcPr>
          <w:p w14:paraId="279266FF" w14:textId="77777777" w:rsidR="00C50AB1" w:rsidRDefault="00C50AB1">
            <w:pPr>
              <w:rPr>
                <w:lang w:val="fr-FR"/>
              </w:rPr>
            </w:pPr>
          </w:p>
        </w:tc>
        <w:tc>
          <w:tcPr>
            <w:tcW w:w="1134" w:type="dxa"/>
          </w:tcPr>
          <w:p w14:paraId="368617F5" w14:textId="77777777" w:rsidR="00C50AB1" w:rsidRDefault="00C50AB1">
            <w:pPr>
              <w:rPr>
                <w:lang w:val="fr-FR"/>
              </w:rPr>
            </w:pPr>
            <w:r>
              <w:rPr>
                <w:lang w:val="fr-FR"/>
              </w:rPr>
              <w:t>HL7_55</w:t>
            </w:r>
          </w:p>
        </w:tc>
        <w:tc>
          <w:tcPr>
            <w:tcW w:w="2976" w:type="dxa"/>
          </w:tcPr>
          <w:p w14:paraId="5151EB3E" w14:textId="77777777" w:rsidR="00C50AB1" w:rsidRDefault="00C50AB1">
            <w:pPr>
              <w:rPr>
                <w:lang w:val="fr-FR"/>
              </w:rPr>
            </w:pPr>
            <w:r>
              <w:rPr>
                <w:lang w:val="fr-FR"/>
              </w:rPr>
              <w:t>chapter identifier</w:t>
            </w:r>
          </w:p>
        </w:tc>
      </w:tr>
      <w:tr w:rsidR="00C50AB1" w14:paraId="714BFCD0" w14:textId="77777777">
        <w:tc>
          <w:tcPr>
            <w:tcW w:w="2338" w:type="dxa"/>
          </w:tcPr>
          <w:p w14:paraId="6639E257" w14:textId="77777777" w:rsidR="00C50AB1" w:rsidRDefault="00C50AB1">
            <w:r>
              <w:rPr>
                <w:b/>
              </w:rPr>
              <w:t>version_id</w:t>
            </w:r>
          </w:p>
        </w:tc>
        <w:tc>
          <w:tcPr>
            <w:tcW w:w="993" w:type="dxa"/>
          </w:tcPr>
          <w:p w14:paraId="55AD1532" w14:textId="77777777" w:rsidR="00C50AB1" w:rsidRDefault="00C50AB1">
            <w:r>
              <w:t>Long</w:t>
            </w:r>
          </w:p>
        </w:tc>
        <w:tc>
          <w:tcPr>
            <w:tcW w:w="850" w:type="dxa"/>
          </w:tcPr>
          <w:p w14:paraId="6C130716" w14:textId="77777777" w:rsidR="00C50AB1" w:rsidRDefault="00C50AB1"/>
        </w:tc>
        <w:tc>
          <w:tcPr>
            <w:tcW w:w="851" w:type="dxa"/>
          </w:tcPr>
          <w:p w14:paraId="3103D4B9" w14:textId="77777777" w:rsidR="00C50AB1" w:rsidRDefault="00C50AB1"/>
        </w:tc>
        <w:tc>
          <w:tcPr>
            <w:tcW w:w="1134" w:type="dxa"/>
          </w:tcPr>
          <w:p w14:paraId="7B048F40" w14:textId="77777777" w:rsidR="00C50AB1" w:rsidRDefault="00C50AB1">
            <w:pPr>
              <w:rPr>
                <w:lang w:val="de-DE"/>
              </w:rPr>
            </w:pPr>
            <w:r>
              <w:rPr>
                <w:lang w:val="de-DE"/>
              </w:rPr>
              <w:t>HL7_55</w:t>
            </w:r>
          </w:p>
        </w:tc>
        <w:tc>
          <w:tcPr>
            <w:tcW w:w="2976" w:type="dxa"/>
          </w:tcPr>
          <w:p w14:paraId="78F8867A" w14:textId="77777777" w:rsidR="00C50AB1" w:rsidRDefault="00C50AB1">
            <w:pPr>
              <w:rPr>
                <w:lang w:val="de-DE"/>
              </w:rPr>
            </w:pPr>
            <w:r>
              <w:rPr>
                <w:lang w:val="de-DE"/>
              </w:rPr>
              <w:t>version ID</w:t>
            </w:r>
          </w:p>
        </w:tc>
      </w:tr>
      <w:tr w:rsidR="00C50AB1" w14:paraId="33DE8100" w14:textId="77777777">
        <w:tc>
          <w:tcPr>
            <w:tcW w:w="2338" w:type="dxa"/>
          </w:tcPr>
          <w:p w14:paraId="0B2EB991" w14:textId="77777777" w:rsidR="00C50AB1" w:rsidRDefault="00C50AB1">
            <w:r>
              <w:t>description</w:t>
            </w:r>
          </w:p>
        </w:tc>
        <w:tc>
          <w:tcPr>
            <w:tcW w:w="993" w:type="dxa"/>
          </w:tcPr>
          <w:p w14:paraId="1A91A8D9" w14:textId="77777777" w:rsidR="00C50AB1" w:rsidRDefault="00C50AB1">
            <w:r>
              <w:t>Text</w:t>
            </w:r>
          </w:p>
        </w:tc>
        <w:tc>
          <w:tcPr>
            <w:tcW w:w="850" w:type="dxa"/>
          </w:tcPr>
          <w:p w14:paraId="61075702" w14:textId="77777777" w:rsidR="00C50AB1" w:rsidRDefault="00C50AB1">
            <w:r>
              <w:t>100</w:t>
            </w:r>
          </w:p>
        </w:tc>
        <w:tc>
          <w:tcPr>
            <w:tcW w:w="851" w:type="dxa"/>
          </w:tcPr>
          <w:p w14:paraId="71A1E12F" w14:textId="77777777" w:rsidR="00C50AB1" w:rsidRDefault="00C50AB1"/>
        </w:tc>
        <w:tc>
          <w:tcPr>
            <w:tcW w:w="1134" w:type="dxa"/>
          </w:tcPr>
          <w:p w14:paraId="6A48B2C5" w14:textId="77777777" w:rsidR="00C50AB1" w:rsidRDefault="00C50AB1">
            <w:r>
              <w:t>HL7_55</w:t>
            </w:r>
          </w:p>
        </w:tc>
        <w:tc>
          <w:tcPr>
            <w:tcW w:w="2976" w:type="dxa"/>
          </w:tcPr>
          <w:p w14:paraId="01FF2296" w14:textId="77777777" w:rsidR="00C50AB1" w:rsidRDefault="00C50AB1">
            <w:r>
              <w:t>Title of the chapter</w:t>
            </w:r>
          </w:p>
        </w:tc>
      </w:tr>
      <w:tr w:rsidR="00C50AB1" w14:paraId="0FB81E8D" w14:textId="77777777">
        <w:tc>
          <w:tcPr>
            <w:tcW w:w="2338" w:type="dxa"/>
          </w:tcPr>
          <w:p w14:paraId="7A07B2CB" w14:textId="77777777" w:rsidR="00C50AB1" w:rsidRDefault="00C50AB1">
            <w:r>
              <w:t>interpretation</w:t>
            </w:r>
          </w:p>
        </w:tc>
        <w:tc>
          <w:tcPr>
            <w:tcW w:w="993" w:type="dxa"/>
          </w:tcPr>
          <w:p w14:paraId="146305C4" w14:textId="77777777" w:rsidR="00C50AB1" w:rsidRDefault="00C50AB1">
            <w:r>
              <w:t>Text</w:t>
            </w:r>
          </w:p>
        </w:tc>
        <w:tc>
          <w:tcPr>
            <w:tcW w:w="850" w:type="dxa"/>
          </w:tcPr>
          <w:p w14:paraId="35E0F8F6" w14:textId="77777777" w:rsidR="00C50AB1" w:rsidRDefault="00C50AB1">
            <w:r>
              <w:t>100</w:t>
            </w:r>
          </w:p>
        </w:tc>
        <w:tc>
          <w:tcPr>
            <w:tcW w:w="851" w:type="dxa"/>
          </w:tcPr>
          <w:p w14:paraId="12BBB728" w14:textId="77777777" w:rsidR="00C50AB1" w:rsidRDefault="00C50AB1"/>
        </w:tc>
        <w:tc>
          <w:tcPr>
            <w:tcW w:w="1134" w:type="dxa"/>
          </w:tcPr>
          <w:p w14:paraId="466E3F70" w14:textId="77777777" w:rsidR="00C50AB1" w:rsidRDefault="00C50AB1">
            <w:r>
              <w:t>HL7_55</w:t>
            </w:r>
          </w:p>
        </w:tc>
        <w:tc>
          <w:tcPr>
            <w:tcW w:w="2976" w:type="dxa"/>
          </w:tcPr>
          <w:p w14:paraId="0E849796" w14:textId="77777777" w:rsidR="00C50AB1" w:rsidRDefault="00C50AB1">
            <w:r>
              <w:t>German Interpretation</w:t>
            </w:r>
          </w:p>
        </w:tc>
      </w:tr>
      <w:tr w:rsidR="00C50AB1" w14:paraId="146FFB9B" w14:textId="77777777">
        <w:tc>
          <w:tcPr>
            <w:tcW w:w="2338" w:type="dxa"/>
          </w:tcPr>
          <w:p w14:paraId="2578BE86" w14:textId="77777777" w:rsidR="00C50AB1" w:rsidRDefault="00C50AB1">
            <w:r>
              <w:t>section</w:t>
            </w:r>
          </w:p>
        </w:tc>
        <w:tc>
          <w:tcPr>
            <w:tcW w:w="993" w:type="dxa"/>
          </w:tcPr>
          <w:p w14:paraId="2431D01B" w14:textId="77777777" w:rsidR="00C50AB1" w:rsidRDefault="00C50AB1">
            <w:r>
              <w:t>Text</w:t>
            </w:r>
          </w:p>
        </w:tc>
        <w:tc>
          <w:tcPr>
            <w:tcW w:w="850" w:type="dxa"/>
          </w:tcPr>
          <w:p w14:paraId="260962D8" w14:textId="77777777" w:rsidR="00C50AB1" w:rsidRPr="000278A4" w:rsidRDefault="00C50AB1">
            <w:r w:rsidRPr="000278A4">
              <w:t>15</w:t>
            </w:r>
          </w:p>
        </w:tc>
        <w:tc>
          <w:tcPr>
            <w:tcW w:w="851" w:type="dxa"/>
          </w:tcPr>
          <w:p w14:paraId="5121B370" w14:textId="77777777" w:rsidR="00C50AB1" w:rsidRDefault="00C50AB1"/>
        </w:tc>
        <w:tc>
          <w:tcPr>
            <w:tcW w:w="1134" w:type="dxa"/>
          </w:tcPr>
          <w:p w14:paraId="14EDA7A8" w14:textId="77777777" w:rsidR="00C50AB1" w:rsidRDefault="00C50AB1">
            <w:r>
              <w:t>HL7_55</w:t>
            </w:r>
          </w:p>
        </w:tc>
        <w:tc>
          <w:tcPr>
            <w:tcW w:w="2976" w:type="dxa"/>
          </w:tcPr>
          <w:p w14:paraId="7C4594F2" w14:textId="77777777" w:rsidR="00C50AB1" w:rsidRDefault="00C50AB1">
            <w:r>
              <w:t>Section number</w:t>
            </w:r>
          </w:p>
        </w:tc>
      </w:tr>
      <w:tr w:rsidR="00C50AB1" w14:paraId="7F6B2BA7" w14:textId="77777777">
        <w:tc>
          <w:tcPr>
            <w:tcW w:w="2338" w:type="dxa"/>
          </w:tcPr>
          <w:p w14:paraId="27142E2B" w14:textId="77777777" w:rsidR="00C50AB1" w:rsidRDefault="00C50AB1">
            <w:r>
              <w:t>anchor</w:t>
            </w:r>
          </w:p>
        </w:tc>
        <w:tc>
          <w:tcPr>
            <w:tcW w:w="993" w:type="dxa"/>
          </w:tcPr>
          <w:p w14:paraId="4C3BFEB0" w14:textId="77777777" w:rsidR="00C50AB1" w:rsidRDefault="00C50AB1">
            <w:r>
              <w:t>Text</w:t>
            </w:r>
          </w:p>
        </w:tc>
        <w:tc>
          <w:tcPr>
            <w:tcW w:w="850" w:type="dxa"/>
          </w:tcPr>
          <w:p w14:paraId="34A68253" w14:textId="77777777" w:rsidR="00C50AB1" w:rsidRDefault="00C50AB1">
            <w:r>
              <w:t>50</w:t>
            </w:r>
          </w:p>
        </w:tc>
        <w:tc>
          <w:tcPr>
            <w:tcW w:w="851" w:type="dxa"/>
          </w:tcPr>
          <w:p w14:paraId="72E28291" w14:textId="77777777" w:rsidR="00C50AB1" w:rsidRDefault="00C50AB1"/>
        </w:tc>
        <w:tc>
          <w:tcPr>
            <w:tcW w:w="1134" w:type="dxa"/>
          </w:tcPr>
          <w:p w14:paraId="76B7DB66" w14:textId="77777777" w:rsidR="00C50AB1" w:rsidRDefault="00C50AB1">
            <w:r>
              <w:t>HL7_55</w:t>
            </w:r>
          </w:p>
        </w:tc>
        <w:tc>
          <w:tcPr>
            <w:tcW w:w="2976" w:type="dxa"/>
          </w:tcPr>
          <w:p w14:paraId="0668D976" w14:textId="77777777" w:rsidR="00C50AB1" w:rsidRDefault="00C50AB1">
            <w:r>
              <w:t>Hyperlink</w:t>
            </w:r>
          </w:p>
        </w:tc>
      </w:tr>
    </w:tbl>
    <w:p w14:paraId="4D7690D1" w14:textId="77777777" w:rsidR="00C50AB1" w:rsidRDefault="00C50AB1"/>
    <w:p w14:paraId="589E722C" w14:textId="77777777" w:rsidR="00587377" w:rsidRDefault="00587377" w:rsidP="00587377">
      <w:pPr>
        <w:pStyle w:val="berschrift3"/>
      </w:pPr>
      <w:r>
        <w:fldChar w:fldCharType="begin"/>
      </w:r>
      <w:r>
        <w:instrText xml:space="preserve"> AUTONUMLGL </w:instrText>
      </w:r>
      <w:bookmarkStart w:id="37" w:name="_Toc75864089"/>
      <w:r>
        <w:fldChar w:fldCharType="end"/>
      </w:r>
      <w:r>
        <w:t xml:space="preserve"> Table HL7Objects</w:t>
      </w:r>
      <w:bookmarkEnd w:id="37"/>
    </w:p>
    <w:p w14:paraId="518EF06E" w14:textId="77777777" w:rsidR="00587377" w:rsidRDefault="00587377" w:rsidP="00587377">
      <w:r>
        <w:t>This table contains all OIDs used within the database.</w:t>
      </w:r>
    </w:p>
    <w:p w14:paraId="73AA7BC2" w14:textId="77777777" w:rsidR="00587377" w:rsidRDefault="00587377" w:rsidP="0058737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587377" w14:paraId="4AB091AD" w14:textId="77777777" w:rsidTr="00587377">
        <w:trPr>
          <w:tblHeader/>
        </w:trPr>
        <w:tc>
          <w:tcPr>
            <w:tcW w:w="2338" w:type="dxa"/>
            <w:shd w:val="pct20" w:color="auto" w:fill="auto"/>
          </w:tcPr>
          <w:p w14:paraId="6E5AAC79" w14:textId="77777777" w:rsidR="00587377" w:rsidRDefault="00587377" w:rsidP="00587377">
            <w:pPr>
              <w:keepNext/>
            </w:pPr>
            <w:r>
              <w:t>Attribute</w:t>
            </w:r>
          </w:p>
        </w:tc>
        <w:tc>
          <w:tcPr>
            <w:tcW w:w="993" w:type="dxa"/>
            <w:shd w:val="pct20" w:color="auto" w:fill="auto"/>
          </w:tcPr>
          <w:p w14:paraId="2797867C" w14:textId="77777777" w:rsidR="00587377" w:rsidRDefault="00587377" w:rsidP="00587377">
            <w:r>
              <w:t>Type</w:t>
            </w:r>
          </w:p>
        </w:tc>
        <w:tc>
          <w:tcPr>
            <w:tcW w:w="850" w:type="dxa"/>
            <w:shd w:val="pct20" w:color="auto" w:fill="auto"/>
          </w:tcPr>
          <w:p w14:paraId="7B0F0581" w14:textId="77777777" w:rsidR="00587377" w:rsidRDefault="00587377" w:rsidP="00587377">
            <w:r>
              <w:t>Size</w:t>
            </w:r>
          </w:p>
        </w:tc>
        <w:tc>
          <w:tcPr>
            <w:tcW w:w="851" w:type="dxa"/>
            <w:shd w:val="pct20" w:color="auto" w:fill="auto"/>
          </w:tcPr>
          <w:p w14:paraId="0A532A7D" w14:textId="77777777" w:rsidR="00587377" w:rsidRDefault="00587377" w:rsidP="00587377">
            <w:r>
              <w:t>Default</w:t>
            </w:r>
          </w:p>
        </w:tc>
        <w:tc>
          <w:tcPr>
            <w:tcW w:w="1134" w:type="dxa"/>
            <w:shd w:val="pct20" w:color="auto" w:fill="auto"/>
          </w:tcPr>
          <w:p w14:paraId="3391C45E" w14:textId="77777777" w:rsidR="00587377" w:rsidRDefault="00587377" w:rsidP="00587377">
            <w:r>
              <w:t>Database</w:t>
            </w:r>
          </w:p>
        </w:tc>
        <w:tc>
          <w:tcPr>
            <w:tcW w:w="2976" w:type="dxa"/>
            <w:shd w:val="pct20" w:color="auto" w:fill="auto"/>
          </w:tcPr>
          <w:p w14:paraId="7A272482" w14:textId="77777777" w:rsidR="00587377" w:rsidRDefault="00587377" w:rsidP="00587377">
            <w:r>
              <w:t>Description</w:t>
            </w:r>
          </w:p>
        </w:tc>
      </w:tr>
      <w:tr w:rsidR="00587377" w14:paraId="6F26BB0E" w14:textId="77777777" w:rsidTr="00587377">
        <w:tc>
          <w:tcPr>
            <w:tcW w:w="2338" w:type="dxa"/>
          </w:tcPr>
          <w:p w14:paraId="72D17CD3" w14:textId="77777777" w:rsidR="00587377" w:rsidRDefault="00587377" w:rsidP="00587377">
            <w:r>
              <w:rPr>
                <w:b/>
              </w:rPr>
              <w:t>oid</w:t>
            </w:r>
          </w:p>
        </w:tc>
        <w:tc>
          <w:tcPr>
            <w:tcW w:w="993" w:type="dxa"/>
          </w:tcPr>
          <w:p w14:paraId="69AEA8D4" w14:textId="77777777" w:rsidR="00587377" w:rsidRDefault="00587377" w:rsidP="00587377">
            <w:r>
              <w:t>Text</w:t>
            </w:r>
          </w:p>
        </w:tc>
        <w:tc>
          <w:tcPr>
            <w:tcW w:w="850" w:type="dxa"/>
          </w:tcPr>
          <w:p w14:paraId="6C8FC8B8" w14:textId="77777777" w:rsidR="00587377" w:rsidRDefault="00587377" w:rsidP="00587377">
            <w:r>
              <w:t>30</w:t>
            </w:r>
          </w:p>
        </w:tc>
        <w:tc>
          <w:tcPr>
            <w:tcW w:w="851" w:type="dxa"/>
          </w:tcPr>
          <w:p w14:paraId="631436C6" w14:textId="77777777" w:rsidR="00587377" w:rsidRDefault="00587377" w:rsidP="00587377"/>
        </w:tc>
        <w:tc>
          <w:tcPr>
            <w:tcW w:w="1134" w:type="dxa"/>
          </w:tcPr>
          <w:p w14:paraId="1986348E" w14:textId="77777777" w:rsidR="00587377" w:rsidRDefault="00587377" w:rsidP="00587377">
            <w:r>
              <w:t>HL7_80</w:t>
            </w:r>
          </w:p>
        </w:tc>
        <w:tc>
          <w:tcPr>
            <w:tcW w:w="2976" w:type="dxa"/>
          </w:tcPr>
          <w:p w14:paraId="4C9AF145" w14:textId="77777777" w:rsidR="00587377" w:rsidRDefault="00587377" w:rsidP="00587377">
            <w:r>
              <w:t>Object identifier</w:t>
            </w:r>
          </w:p>
        </w:tc>
      </w:tr>
      <w:tr w:rsidR="00587377" w14:paraId="6464AE6F" w14:textId="77777777" w:rsidTr="00587377">
        <w:tc>
          <w:tcPr>
            <w:tcW w:w="2338" w:type="dxa"/>
          </w:tcPr>
          <w:p w14:paraId="3BE303DE" w14:textId="77777777" w:rsidR="00587377" w:rsidRPr="00587377" w:rsidRDefault="00587377" w:rsidP="00587377">
            <w:r w:rsidRPr="00587377">
              <w:t>Symbol</w:t>
            </w:r>
            <w:r>
              <w:t>icN</w:t>
            </w:r>
            <w:r w:rsidRPr="00587377">
              <w:t>ame</w:t>
            </w:r>
          </w:p>
        </w:tc>
        <w:tc>
          <w:tcPr>
            <w:tcW w:w="993" w:type="dxa"/>
          </w:tcPr>
          <w:p w14:paraId="0F183830" w14:textId="77777777" w:rsidR="00587377" w:rsidRDefault="00587377" w:rsidP="00587377">
            <w:r>
              <w:t>Text</w:t>
            </w:r>
          </w:p>
        </w:tc>
        <w:tc>
          <w:tcPr>
            <w:tcW w:w="850" w:type="dxa"/>
          </w:tcPr>
          <w:p w14:paraId="2F30496D" w14:textId="77777777" w:rsidR="00587377" w:rsidRDefault="00587377" w:rsidP="00587377">
            <w:r>
              <w:t>50</w:t>
            </w:r>
          </w:p>
        </w:tc>
        <w:tc>
          <w:tcPr>
            <w:tcW w:w="851" w:type="dxa"/>
          </w:tcPr>
          <w:p w14:paraId="6A7DB914" w14:textId="77777777" w:rsidR="00587377" w:rsidRDefault="00587377" w:rsidP="00587377"/>
        </w:tc>
        <w:tc>
          <w:tcPr>
            <w:tcW w:w="1134" w:type="dxa"/>
          </w:tcPr>
          <w:p w14:paraId="74323657" w14:textId="77777777" w:rsidR="00587377" w:rsidRDefault="00587377" w:rsidP="00587377">
            <w:r>
              <w:t>HL7_80</w:t>
            </w:r>
          </w:p>
        </w:tc>
        <w:tc>
          <w:tcPr>
            <w:tcW w:w="2976" w:type="dxa"/>
          </w:tcPr>
          <w:p w14:paraId="455B8E08" w14:textId="77777777" w:rsidR="00587377" w:rsidRDefault="00587377" w:rsidP="00587377">
            <w:r>
              <w:t>Symbolic name</w:t>
            </w:r>
          </w:p>
        </w:tc>
      </w:tr>
      <w:tr w:rsidR="00587377" w14:paraId="5877D827" w14:textId="77777777" w:rsidTr="00587377">
        <w:tc>
          <w:tcPr>
            <w:tcW w:w="2338" w:type="dxa"/>
          </w:tcPr>
          <w:p w14:paraId="0584B6E3" w14:textId="77777777" w:rsidR="00587377" w:rsidRDefault="00587377" w:rsidP="00587377">
            <w:r>
              <w:t>Object_description</w:t>
            </w:r>
          </w:p>
        </w:tc>
        <w:tc>
          <w:tcPr>
            <w:tcW w:w="993" w:type="dxa"/>
          </w:tcPr>
          <w:p w14:paraId="4F68DEC8" w14:textId="77777777" w:rsidR="00587377" w:rsidRDefault="00587377" w:rsidP="00587377">
            <w:r>
              <w:t>Memo</w:t>
            </w:r>
          </w:p>
        </w:tc>
        <w:tc>
          <w:tcPr>
            <w:tcW w:w="850" w:type="dxa"/>
          </w:tcPr>
          <w:p w14:paraId="053780F7" w14:textId="77777777" w:rsidR="00587377" w:rsidRDefault="00587377" w:rsidP="00587377"/>
        </w:tc>
        <w:tc>
          <w:tcPr>
            <w:tcW w:w="851" w:type="dxa"/>
          </w:tcPr>
          <w:p w14:paraId="3D5B4332" w14:textId="77777777" w:rsidR="00587377" w:rsidRDefault="00587377" w:rsidP="00587377"/>
        </w:tc>
        <w:tc>
          <w:tcPr>
            <w:tcW w:w="1134" w:type="dxa"/>
          </w:tcPr>
          <w:p w14:paraId="712DA93B" w14:textId="77777777" w:rsidR="00587377" w:rsidRDefault="00587377" w:rsidP="00587377">
            <w:r>
              <w:t>HL7_80</w:t>
            </w:r>
          </w:p>
        </w:tc>
        <w:tc>
          <w:tcPr>
            <w:tcW w:w="2976" w:type="dxa"/>
          </w:tcPr>
          <w:p w14:paraId="7FC234FD" w14:textId="77777777" w:rsidR="00587377" w:rsidRDefault="00587377" w:rsidP="00587377">
            <w:r>
              <w:t>Full description</w:t>
            </w:r>
          </w:p>
        </w:tc>
      </w:tr>
      <w:tr w:rsidR="00D52E2C" w:rsidRPr="00D52E2C" w14:paraId="0D284CA3" w14:textId="77777777" w:rsidTr="00587377">
        <w:tc>
          <w:tcPr>
            <w:tcW w:w="2338" w:type="dxa"/>
          </w:tcPr>
          <w:p w14:paraId="08AC2EF5" w14:textId="77777777" w:rsidR="000C7828" w:rsidRPr="00D52E2C" w:rsidRDefault="000C7828" w:rsidP="00587377">
            <w:r w:rsidRPr="00D52E2C">
              <w:t>Version_id_introduced</w:t>
            </w:r>
          </w:p>
        </w:tc>
        <w:tc>
          <w:tcPr>
            <w:tcW w:w="993" w:type="dxa"/>
          </w:tcPr>
          <w:p w14:paraId="509217DD" w14:textId="77777777" w:rsidR="000C7828" w:rsidRPr="00D52E2C" w:rsidRDefault="000C7828" w:rsidP="00587377">
            <w:r w:rsidRPr="00D52E2C">
              <w:t>Integer</w:t>
            </w:r>
          </w:p>
        </w:tc>
        <w:tc>
          <w:tcPr>
            <w:tcW w:w="850" w:type="dxa"/>
          </w:tcPr>
          <w:p w14:paraId="0FAA4F3B" w14:textId="77777777" w:rsidR="000C7828" w:rsidRPr="00D52E2C" w:rsidRDefault="000C7828" w:rsidP="00587377"/>
        </w:tc>
        <w:tc>
          <w:tcPr>
            <w:tcW w:w="851" w:type="dxa"/>
          </w:tcPr>
          <w:p w14:paraId="13AE4B06" w14:textId="77777777" w:rsidR="000C7828" w:rsidRPr="00D52E2C" w:rsidRDefault="000C7828" w:rsidP="00587377"/>
        </w:tc>
        <w:tc>
          <w:tcPr>
            <w:tcW w:w="1134" w:type="dxa"/>
          </w:tcPr>
          <w:p w14:paraId="2080EEB0" w14:textId="77777777" w:rsidR="000C7828" w:rsidRPr="00D52E2C" w:rsidRDefault="000C7828" w:rsidP="00587377">
            <w:r w:rsidRPr="00D52E2C">
              <w:t>HL7_84</w:t>
            </w:r>
          </w:p>
        </w:tc>
        <w:tc>
          <w:tcPr>
            <w:tcW w:w="2976" w:type="dxa"/>
          </w:tcPr>
          <w:p w14:paraId="0D5190AF" w14:textId="77777777" w:rsidR="000C7828" w:rsidRPr="00D52E2C" w:rsidRDefault="000C7828" w:rsidP="00587377">
            <w:r w:rsidRPr="00D52E2C">
              <w:t>in which version was this OID used first</w:t>
            </w:r>
          </w:p>
        </w:tc>
      </w:tr>
      <w:tr w:rsidR="00D52E2C" w:rsidRPr="00D52E2C" w14:paraId="588ADD51" w14:textId="77777777" w:rsidTr="00587377">
        <w:tc>
          <w:tcPr>
            <w:tcW w:w="2338" w:type="dxa"/>
          </w:tcPr>
          <w:p w14:paraId="5E10D27E" w14:textId="77777777" w:rsidR="000C7828" w:rsidRPr="00D52E2C" w:rsidRDefault="000C7828" w:rsidP="00587377">
            <w:r w:rsidRPr="00D52E2C">
              <w:t>Object_type</w:t>
            </w:r>
          </w:p>
        </w:tc>
        <w:tc>
          <w:tcPr>
            <w:tcW w:w="993" w:type="dxa"/>
          </w:tcPr>
          <w:p w14:paraId="46681E57" w14:textId="77777777" w:rsidR="000C7828" w:rsidRPr="00D52E2C" w:rsidRDefault="000C7828" w:rsidP="00587377">
            <w:r w:rsidRPr="00D52E2C">
              <w:t>Integer</w:t>
            </w:r>
          </w:p>
        </w:tc>
        <w:tc>
          <w:tcPr>
            <w:tcW w:w="850" w:type="dxa"/>
          </w:tcPr>
          <w:p w14:paraId="2360BF08" w14:textId="77777777" w:rsidR="000C7828" w:rsidRPr="00D52E2C" w:rsidRDefault="000C7828" w:rsidP="00587377"/>
        </w:tc>
        <w:tc>
          <w:tcPr>
            <w:tcW w:w="851" w:type="dxa"/>
          </w:tcPr>
          <w:p w14:paraId="518D5E10" w14:textId="77777777" w:rsidR="000C7828" w:rsidRPr="00D52E2C" w:rsidRDefault="000C7828" w:rsidP="00587377"/>
        </w:tc>
        <w:tc>
          <w:tcPr>
            <w:tcW w:w="1134" w:type="dxa"/>
          </w:tcPr>
          <w:p w14:paraId="375E6295" w14:textId="77777777" w:rsidR="000C7828" w:rsidRPr="00D52E2C" w:rsidRDefault="000C7828" w:rsidP="00587377">
            <w:r w:rsidRPr="00D52E2C">
              <w:t>HL7_84</w:t>
            </w:r>
          </w:p>
        </w:tc>
        <w:tc>
          <w:tcPr>
            <w:tcW w:w="2976" w:type="dxa"/>
          </w:tcPr>
          <w:p w14:paraId="3AF8AEA5" w14:textId="77777777" w:rsidR="000C7828" w:rsidRPr="00D52E2C" w:rsidRDefault="000C7828" w:rsidP="00587377">
            <w:r w:rsidRPr="00D52E2C">
              <w:t xml:space="preserve">1: codesystem (#18), </w:t>
            </w:r>
          </w:p>
          <w:p w14:paraId="7150B27A" w14:textId="77777777" w:rsidR="000C7828" w:rsidRPr="00D52E2C" w:rsidRDefault="000C7828" w:rsidP="00587377">
            <w:r w:rsidRPr="00D52E2C">
              <w:t xml:space="preserve">2: valueset (#21); </w:t>
            </w:r>
          </w:p>
          <w:p w14:paraId="3FDBD78C" w14:textId="77777777" w:rsidR="000C7828" w:rsidRPr="00D52E2C" w:rsidRDefault="000C7828" w:rsidP="00587377">
            <w:r w:rsidRPr="00D52E2C">
              <w:t xml:space="preserve">3: domain; </w:t>
            </w:r>
          </w:p>
          <w:p w14:paraId="6FE8FEFB" w14:textId="77777777" w:rsidR="000C7828" w:rsidRPr="00D52E2C" w:rsidRDefault="000C7828" w:rsidP="00587377">
            <w:r w:rsidRPr="00D52E2C">
              <w:t>4: table (#12)</w:t>
            </w:r>
          </w:p>
        </w:tc>
      </w:tr>
      <w:tr w:rsidR="00D52E2C" w:rsidRPr="00D52E2C" w14:paraId="3C342B11" w14:textId="77777777" w:rsidTr="00587377">
        <w:tc>
          <w:tcPr>
            <w:tcW w:w="2338" w:type="dxa"/>
          </w:tcPr>
          <w:p w14:paraId="62594943" w14:textId="77777777" w:rsidR="00C20A8B" w:rsidRPr="00D52E2C" w:rsidRDefault="00C20A8B" w:rsidP="00587377">
            <w:r w:rsidRPr="00D52E2C">
              <w:t>Fhir_url</w:t>
            </w:r>
          </w:p>
        </w:tc>
        <w:tc>
          <w:tcPr>
            <w:tcW w:w="993" w:type="dxa"/>
          </w:tcPr>
          <w:p w14:paraId="165C6B34" w14:textId="77777777" w:rsidR="00C20A8B" w:rsidRPr="00D52E2C" w:rsidRDefault="00C20A8B" w:rsidP="00587377">
            <w:r w:rsidRPr="00D52E2C">
              <w:t>Text</w:t>
            </w:r>
          </w:p>
        </w:tc>
        <w:tc>
          <w:tcPr>
            <w:tcW w:w="850" w:type="dxa"/>
          </w:tcPr>
          <w:p w14:paraId="728977E3" w14:textId="77777777" w:rsidR="00C20A8B" w:rsidRPr="00D52E2C" w:rsidRDefault="00C20A8B" w:rsidP="00587377">
            <w:r w:rsidRPr="00D52E2C">
              <w:t>255</w:t>
            </w:r>
          </w:p>
        </w:tc>
        <w:tc>
          <w:tcPr>
            <w:tcW w:w="851" w:type="dxa"/>
          </w:tcPr>
          <w:p w14:paraId="1EC9430B" w14:textId="77777777" w:rsidR="00C20A8B" w:rsidRPr="00D52E2C" w:rsidRDefault="00C20A8B" w:rsidP="00587377"/>
        </w:tc>
        <w:tc>
          <w:tcPr>
            <w:tcW w:w="1134" w:type="dxa"/>
          </w:tcPr>
          <w:p w14:paraId="2A1DAEFA" w14:textId="77777777" w:rsidR="00C20A8B" w:rsidRPr="00D52E2C" w:rsidRDefault="00C20A8B" w:rsidP="00587377">
            <w:r w:rsidRPr="00D52E2C">
              <w:t>HL7_94</w:t>
            </w:r>
          </w:p>
        </w:tc>
        <w:tc>
          <w:tcPr>
            <w:tcW w:w="2976" w:type="dxa"/>
          </w:tcPr>
          <w:p w14:paraId="4FCE6637" w14:textId="77777777" w:rsidR="00C20A8B" w:rsidRPr="00D52E2C" w:rsidRDefault="00C20A8B" w:rsidP="00587377">
            <w:r w:rsidRPr="00D52E2C">
              <w:t>The URL where the FHIR value set/codesystem can be found</w:t>
            </w:r>
          </w:p>
        </w:tc>
      </w:tr>
      <w:tr w:rsidR="00D52E2C" w:rsidRPr="00D52E2C" w14:paraId="732C5E3F" w14:textId="77777777" w:rsidTr="00587377">
        <w:tc>
          <w:tcPr>
            <w:tcW w:w="2338" w:type="dxa"/>
          </w:tcPr>
          <w:p w14:paraId="3864F1E9" w14:textId="77777777" w:rsidR="00C20A8B" w:rsidRPr="00D52E2C" w:rsidRDefault="00C20A8B" w:rsidP="00587377">
            <w:r w:rsidRPr="00D52E2C">
              <w:t>Comment</w:t>
            </w:r>
          </w:p>
        </w:tc>
        <w:tc>
          <w:tcPr>
            <w:tcW w:w="993" w:type="dxa"/>
          </w:tcPr>
          <w:p w14:paraId="13A13D1B" w14:textId="77777777" w:rsidR="00C20A8B" w:rsidRPr="00D52E2C" w:rsidRDefault="00C20A8B" w:rsidP="00587377">
            <w:r w:rsidRPr="00D52E2C">
              <w:t>Text</w:t>
            </w:r>
          </w:p>
        </w:tc>
        <w:tc>
          <w:tcPr>
            <w:tcW w:w="850" w:type="dxa"/>
          </w:tcPr>
          <w:p w14:paraId="2BB1F6E6" w14:textId="77777777" w:rsidR="00C20A8B" w:rsidRPr="00D52E2C" w:rsidRDefault="00C20A8B" w:rsidP="00587377">
            <w:r w:rsidRPr="00D52E2C">
              <w:t>255</w:t>
            </w:r>
          </w:p>
        </w:tc>
        <w:tc>
          <w:tcPr>
            <w:tcW w:w="851" w:type="dxa"/>
          </w:tcPr>
          <w:p w14:paraId="655990F9" w14:textId="77777777" w:rsidR="00C20A8B" w:rsidRPr="00D52E2C" w:rsidRDefault="00C20A8B" w:rsidP="00587377"/>
        </w:tc>
        <w:tc>
          <w:tcPr>
            <w:tcW w:w="1134" w:type="dxa"/>
          </w:tcPr>
          <w:p w14:paraId="381B7BDF" w14:textId="77777777" w:rsidR="00C20A8B" w:rsidRPr="00D52E2C" w:rsidRDefault="00C20A8B" w:rsidP="00587377">
            <w:r w:rsidRPr="00D52E2C">
              <w:t>HL7_94</w:t>
            </w:r>
          </w:p>
        </w:tc>
        <w:tc>
          <w:tcPr>
            <w:tcW w:w="2976" w:type="dxa"/>
          </w:tcPr>
          <w:p w14:paraId="116BE492" w14:textId="77777777" w:rsidR="00C20A8B" w:rsidRPr="00D52E2C" w:rsidRDefault="00C20A8B" w:rsidP="00587377">
            <w:r w:rsidRPr="00D52E2C">
              <w:t>Additional information</w:t>
            </w:r>
          </w:p>
        </w:tc>
      </w:tr>
    </w:tbl>
    <w:p w14:paraId="08289359" w14:textId="77777777" w:rsidR="00587377" w:rsidRDefault="00587377"/>
    <w:p w14:paraId="17A96592" w14:textId="77777777" w:rsidR="00587377" w:rsidRDefault="00587377" w:rsidP="00587377">
      <w:pPr>
        <w:pStyle w:val="berschrift3"/>
      </w:pPr>
      <w:r>
        <w:fldChar w:fldCharType="begin"/>
      </w:r>
      <w:r>
        <w:instrText xml:space="preserve"> AUTONUMLGL </w:instrText>
      </w:r>
      <w:bookmarkStart w:id="38" w:name="_Toc75864090"/>
      <w:r>
        <w:fldChar w:fldCharType="end"/>
      </w:r>
      <w:r>
        <w:t xml:space="preserve"> Table HL7Files</w:t>
      </w:r>
      <w:bookmarkEnd w:id="38"/>
    </w:p>
    <w:p w14:paraId="58AA5A45" w14:textId="77777777" w:rsidR="00587377" w:rsidRDefault="00587377">
      <w:r>
        <w:t>This table holds all additional files.</w:t>
      </w:r>
    </w:p>
    <w:p w14:paraId="1A55E6CE" w14:textId="77777777" w:rsidR="00587377" w:rsidRDefault="0058737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587377" w14:paraId="65D159CE" w14:textId="77777777" w:rsidTr="00587377">
        <w:trPr>
          <w:tblHeader/>
        </w:trPr>
        <w:tc>
          <w:tcPr>
            <w:tcW w:w="2338" w:type="dxa"/>
            <w:shd w:val="pct20" w:color="auto" w:fill="auto"/>
          </w:tcPr>
          <w:p w14:paraId="6C84293A" w14:textId="77777777" w:rsidR="00587377" w:rsidRDefault="00587377" w:rsidP="00587377">
            <w:pPr>
              <w:keepNext/>
            </w:pPr>
            <w:r>
              <w:t>Attribute</w:t>
            </w:r>
          </w:p>
        </w:tc>
        <w:tc>
          <w:tcPr>
            <w:tcW w:w="993" w:type="dxa"/>
            <w:shd w:val="pct20" w:color="auto" w:fill="auto"/>
          </w:tcPr>
          <w:p w14:paraId="252E7F59" w14:textId="77777777" w:rsidR="00587377" w:rsidRDefault="00587377" w:rsidP="00587377">
            <w:r>
              <w:t>Type</w:t>
            </w:r>
          </w:p>
        </w:tc>
        <w:tc>
          <w:tcPr>
            <w:tcW w:w="850" w:type="dxa"/>
            <w:shd w:val="pct20" w:color="auto" w:fill="auto"/>
          </w:tcPr>
          <w:p w14:paraId="03D834C1" w14:textId="77777777" w:rsidR="00587377" w:rsidRDefault="00587377" w:rsidP="00587377">
            <w:r>
              <w:t>Size</w:t>
            </w:r>
          </w:p>
        </w:tc>
        <w:tc>
          <w:tcPr>
            <w:tcW w:w="851" w:type="dxa"/>
            <w:shd w:val="pct20" w:color="auto" w:fill="auto"/>
          </w:tcPr>
          <w:p w14:paraId="186C852A" w14:textId="77777777" w:rsidR="00587377" w:rsidRDefault="00587377" w:rsidP="00587377">
            <w:r>
              <w:t>Default</w:t>
            </w:r>
          </w:p>
        </w:tc>
        <w:tc>
          <w:tcPr>
            <w:tcW w:w="1134" w:type="dxa"/>
            <w:shd w:val="pct20" w:color="auto" w:fill="auto"/>
          </w:tcPr>
          <w:p w14:paraId="163D66D0" w14:textId="77777777" w:rsidR="00587377" w:rsidRDefault="00587377" w:rsidP="00587377">
            <w:r>
              <w:t>Database</w:t>
            </w:r>
          </w:p>
        </w:tc>
        <w:tc>
          <w:tcPr>
            <w:tcW w:w="2976" w:type="dxa"/>
            <w:shd w:val="pct20" w:color="auto" w:fill="auto"/>
          </w:tcPr>
          <w:p w14:paraId="4C9E0923" w14:textId="77777777" w:rsidR="00587377" w:rsidRDefault="00587377" w:rsidP="00587377">
            <w:r>
              <w:t>Description</w:t>
            </w:r>
          </w:p>
        </w:tc>
      </w:tr>
      <w:tr w:rsidR="00587377" w14:paraId="2BEBE5E7" w14:textId="77777777" w:rsidTr="00587377">
        <w:tc>
          <w:tcPr>
            <w:tcW w:w="2338" w:type="dxa"/>
          </w:tcPr>
          <w:p w14:paraId="2B6F28BA" w14:textId="77777777" w:rsidR="00587377" w:rsidRDefault="00587377" w:rsidP="00587377">
            <w:r>
              <w:rPr>
                <w:b/>
              </w:rPr>
              <w:t>Directory</w:t>
            </w:r>
          </w:p>
        </w:tc>
        <w:tc>
          <w:tcPr>
            <w:tcW w:w="993" w:type="dxa"/>
          </w:tcPr>
          <w:p w14:paraId="627A28D5" w14:textId="77777777" w:rsidR="00587377" w:rsidRDefault="00587377" w:rsidP="00587377">
            <w:r>
              <w:t>Text</w:t>
            </w:r>
          </w:p>
        </w:tc>
        <w:tc>
          <w:tcPr>
            <w:tcW w:w="850" w:type="dxa"/>
          </w:tcPr>
          <w:p w14:paraId="037D553D" w14:textId="77777777" w:rsidR="00587377" w:rsidRDefault="00587377" w:rsidP="00587377">
            <w:r>
              <w:t>100</w:t>
            </w:r>
          </w:p>
        </w:tc>
        <w:tc>
          <w:tcPr>
            <w:tcW w:w="851" w:type="dxa"/>
          </w:tcPr>
          <w:p w14:paraId="7A3BC12D" w14:textId="77777777" w:rsidR="00587377" w:rsidRDefault="00587377" w:rsidP="00587377"/>
        </w:tc>
        <w:tc>
          <w:tcPr>
            <w:tcW w:w="1134" w:type="dxa"/>
          </w:tcPr>
          <w:p w14:paraId="616EC824" w14:textId="77777777" w:rsidR="00587377" w:rsidRDefault="00587377" w:rsidP="00587377">
            <w:r>
              <w:t>HL7_78</w:t>
            </w:r>
          </w:p>
        </w:tc>
        <w:tc>
          <w:tcPr>
            <w:tcW w:w="2976" w:type="dxa"/>
          </w:tcPr>
          <w:p w14:paraId="72010363" w14:textId="77777777" w:rsidR="00587377" w:rsidRDefault="008E40E7" w:rsidP="00587377">
            <w:r>
              <w:t xml:space="preserve">(relative) </w:t>
            </w:r>
            <w:r w:rsidR="00587377">
              <w:t>Directory where this file should be placed</w:t>
            </w:r>
          </w:p>
        </w:tc>
      </w:tr>
      <w:tr w:rsidR="00587377" w14:paraId="5F6C5FEB" w14:textId="77777777" w:rsidTr="00587377">
        <w:tc>
          <w:tcPr>
            <w:tcW w:w="2338" w:type="dxa"/>
          </w:tcPr>
          <w:p w14:paraId="13DF88FE" w14:textId="77777777" w:rsidR="00587377" w:rsidRDefault="00587377" w:rsidP="00587377">
            <w:pPr>
              <w:rPr>
                <w:b/>
              </w:rPr>
            </w:pPr>
            <w:r>
              <w:rPr>
                <w:b/>
              </w:rPr>
              <w:t>Filename</w:t>
            </w:r>
          </w:p>
        </w:tc>
        <w:tc>
          <w:tcPr>
            <w:tcW w:w="993" w:type="dxa"/>
          </w:tcPr>
          <w:p w14:paraId="019722FD" w14:textId="77777777" w:rsidR="00587377" w:rsidRDefault="00587377" w:rsidP="00587377">
            <w:r>
              <w:t>Text</w:t>
            </w:r>
          </w:p>
        </w:tc>
        <w:tc>
          <w:tcPr>
            <w:tcW w:w="850" w:type="dxa"/>
          </w:tcPr>
          <w:p w14:paraId="1E25E58E" w14:textId="77777777" w:rsidR="00587377" w:rsidRDefault="00587377" w:rsidP="00587377">
            <w:r>
              <w:t>50</w:t>
            </w:r>
          </w:p>
        </w:tc>
        <w:tc>
          <w:tcPr>
            <w:tcW w:w="851" w:type="dxa"/>
          </w:tcPr>
          <w:p w14:paraId="2EE4416B" w14:textId="77777777" w:rsidR="00587377" w:rsidRDefault="00587377" w:rsidP="00587377"/>
        </w:tc>
        <w:tc>
          <w:tcPr>
            <w:tcW w:w="1134" w:type="dxa"/>
          </w:tcPr>
          <w:p w14:paraId="05AE7A22" w14:textId="77777777" w:rsidR="00587377" w:rsidRDefault="00587377" w:rsidP="00587377">
            <w:r>
              <w:t>HL7_78</w:t>
            </w:r>
          </w:p>
        </w:tc>
        <w:tc>
          <w:tcPr>
            <w:tcW w:w="2976" w:type="dxa"/>
          </w:tcPr>
          <w:p w14:paraId="1190146D" w14:textId="77777777" w:rsidR="00587377" w:rsidRDefault="00587377" w:rsidP="00587377">
            <w:r>
              <w:t>Name of the file</w:t>
            </w:r>
          </w:p>
        </w:tc>
      </w:tr>
      <w:tr w:rsidR="00587377" w14:paraId="0B1AEDE1" w14:textId="77777777" w:rsidTr="00587377">
        <w:tc>
          <w:tcPr>
            <w:tcW w:w="2338" w:type="dxa"/>
          </w:tcPr>
          <w:p w14:paraId="5BA8930C" w14:textId="77777777" w:rsidR="00587377" w:rsidRPr="00587377" w:rsidRDefault="00587377" w:rsidP="00587377">
            <w:r>
              <w:t>Blob</w:t>
            </w:r>
          </w:p>
        </w:tc>
        <w:tc>
          <w:tcPr>
            <w:tcW w:w="993" w:type="dxa"/>
          </w:tcPr>
          <w:p w14:paraId="6D1E1F41" w14:textId="77777777" w:rsidR="00587377" w:rsidRDefault="00587377" w:rsidP="00587377">
            <w:r>
              <w:t>Memo</w:t>
            </w:r>
          </w:p>
        </w:tc>
        <w:tc>
          <w:tcPr>
            <w:tcW w:w="850" w:type="dxa"/>
          </w:tcPr>
          <w:p w14:paraId="37A1F008" w14:textId="77777777" w:rsidR="00587377" w:rsidRDefault="00587377" w:rsidP="00587377"/>
        </w:tc>
        <w:tc>
          <w:tcPr>
            <w:tcW w:w="851" w:type="dxa"/>
          </w:tcPr>
          <w:p w14:paraId="5A8240A4" w14:textId="77777777" w:rsidR="00587377" w:rsidRDefault="00587377" w:rsidP="00587377"/>
        </w:tc>
        <w:tc>
          <w:tcPr>
            <w:tcW w:w="1134" w:type="dxa"/>
          </w:tcPr>
          <w:p w14:paraId="51F6B655" w14:textId="77777777" w:rsidR="00587377" w:rsidRDefault="00587377" w:rsidP="00587377">
            <w:r>
              <w:t>HL7_78</w:t>
            </w:r>
          </w:p>
        </w:tc>
        <w:tc>
          <w:tcPr>
            <w:tcW w:w="2976" w:type="dxa"/>
          </w:tcPr>
          <w:p w14:paraId="00BDC428" w14:textId="77777777" w:rsidR="00587377" w:rsidRDefault="008E40E7" w:rsidP="00587377">
            <w:r>
              <w:t>base64 encoded content</w:t>
            </w:r>
          </w:p>
        </w:tc>
      </w:tr>
      <w:tr w:rsidR="00587377" w14:paraId="5784DCBC" w14:textId="77777777" w:rsidTr="00587377">
        <w:tc>
          <w:tcPr>
            <w:tcW w:w="2338" w:type="dxa"/>
          </w:tcPr>
          <w:p w14:paraId="23247ED3" w14:textId="77777777" w:rsidR="00587377" w:rsidRDefault="00587377" w:rsidP="00587377">
            <w:r>
              <w:t>Size</w:t>
            </w:r>
          </w:p>
        </w:tc>
        <w:tc>
          <w:tcPr>
            <w:tcW w:w="993" w:type="dxa"/>
          </w:tcPr>
          <w:p w14:paraId="4A221877" w14:textId="77777777" w:rsidR="00587377" w:rsidRDefault="00587377" w:rsidP="00587377">
            <w:r>
              <w:t>Integer</w:t>
            </w:r>
          </w:p>
        </w:tc>
        <w:tc>
          <w:tcPr>
            <w:tcW w:w="850" w:type="dxa"/>
          </w:tcPr>
          <w:p w14:paraId="19116B15" w14:textId="77777777" w:rsidR="00587377" w:rsidRDefault="00587377" w:rsidP="00587377"/>
        </w:tc>
        <w:tc>
          <w:tcPr>
            <w:tcW w:w="851" w:type="dxa"/>
          </w:tcPr>
          <w:p w14:paraId="4C45B854" w14:textId="77777777" w:rsidR="00587377" w:rsidRDefault="00587377" w:rsidP="00587377"/>
        </w:tc>
        <w:tc>
          <w:tcPr>
            <w:tcW w:w="1134" w:type="dxa"/>
          </w:tcPr>
          <w:p w14:paraId="29BD5518" w14:textId="77777777" w:rsidR="00587377" w:rsidRDefault="00587377" w:rsidP="00587377">
            <w:r>
              <w:t>HL7_78</w:t>
            </w:r>
          </w:p>
        </w:tc>
        <w:tc>
          <w:tcPr>
            <w:tcW w:w="2976" w:type="dxa"/>
          </w:tcPr>
          <w:p w14:paraId="5F7646BE" w14:textId="77777777" w:rsidR="00587377" w:rsidRDefault="008E40E7" w:rsidP="008E40E7">
            <w:r>
              <w:t>Size in bytes</w:t>
            </w:r>
          </w:p>
        </w:tc>
      </w:tr>
      <w:tr w:rsidR="00587377" w14:paraId="659F79ED" w14:textId="77777777" w:rsidTr="00587377">
        <w:tc>
          <w:tcPr>
            <w:tcW w:w="2338" w:type="dxa"/>
          </w:tcPr>
          <w:p w14:paraId="1F14FFDA" w14:textId="77777777" w:rsidR="00587377" w:rsidRDefault="00587377" w:rsidP="00587377">
            <w:r>
              <w:t>Version_id</w:t>
            </w:r>
          </w:p>
        </w:tc>
        <w:tc>
          <w:tcPr>
            <w:tcW w:w="993" w:type="dxa"/>
          </w:tcPr>
          <w:p w14:paraId="03A802B9" w14:textId="77777777" w:rsidR="00587377" w:rsidRDefault="00587377" w:rsidP="00587377">
            <w:r>
              <w:t>Integer</w:t>
            </w:r>
          </w:p>
        </w:tc>
        <w:tc>
          <w:tcPr>
            <w:tcW w:w="850" w:type="dxa"/>
          </w:tcPr>
          <w:p w14:paraId="5F7D3358" w14:textId="77777777" w:rsidR="00587377" w:rsidRDefault="00587377" w:rsidP="00587377"/>
        </w:tc>
        <w:tc>
          <w:tcPr>
            <w:tcW w:w="851" w:type="dxa"/>
          </w:tcPr>
          <w:p w14:paraId="6127A363" w14:textId="77777777" w:rsidR="00587377" w:rsidRDefault="00587377" w:rsidP="00587377"/>
        </w:tc>
        <w:tc>
          <w:tcPr>
            <w:tcW w:w="1134" w:type="dxa"/>
          </w:tcPr>
          <w:p w14:paraId="48B406CC" w14:textId="77777777" w:rsidR="00587377" w:rsidRDefault="00587377" w:rsidP="00587377">
            <w:r>
              <w:t>HL7_78</w:t>
            </w:r>
          </w:p>
        </w:tc>
        <w:tc>
          <w:tcPr>
            <w:tcW w:w="2976" w:type="dxa"/>
          </w:tcPr>
          <w:p w14:paraId="3D75A749" w14:textId="77777777" w:rsidR="00587377" w:rsidRDefault="008E40E7" w:rsidP="00587377">
            <w:r>
              <w:t>To which version does this file belong</w:t>
            </w:r>
          </w:p>
        </w:tc>
      </w:tr>
    </w:tbl>
    <w:p w14:paraId="32157435" w14:textId="77777777" w:rsidR="00587377" w:rsidRDefault="00587377"/>
    <w:p w14:paraId="7C17D96F" w14:textId="77777777" w:rsidR="00C50AB1" w:rsidRDefault="00C50AB1">
      <w:pPr>
        <w:pStyle w:val="berschrift2"/>
      </w:pPr>
      <w:r>
        <w:fldChar w:fldCharType="begin"/>
      </w:r>
      <w:r>
        <w:instrText xml:space="preserve"> AUTONUMLGL </w:instrText>
      </w:r>
      <w:bookmarkStart w:id="39" w:name="_Toc75864091"/>
      <w:r>
        <w:fldChar w:fldCharType="end"/>
      </w:r>
      <w:r>
        <w:t xml:space="preserve"> Tables with Information for Relations</w:t>
      </w:r>
      <w:bookmarkEnd w:id="39"/>
    </w:p>
    <w:p w14:paraId="39FD82C4" w14:textId="77777777" w:rsidR="00C50AB1" w:rsidRDefault="00C50AB1">
      <w:r>
        <w:t>A few tables are necessary to store information about relations. They are described below.</w:t>
      </w:r>
    </w:p>
    <w:p w14:paraId="4D8E7464" w14:textId="77777777" w:rsidR="00C50AB1" w:rsidRDefault="00C50AB1">
      <w:pPr>
        <w:pStyle w:val="berschrift3"/>
      </w:pPr>
      <w:r>
        <w:lastRenderedPageBreak/>
        <w:fldChar w:fldCharType="begin"/>
      </w:r>
      <w:r>
        <w:instrText xml:space="preserve"> AUTONUMLGL </w:instrText>
      </w:r>
      <w:bookmarkStart w:id="40" w:name="_Toc75864092"/>
      <w:r>
        <w:fldChar w:fldCharType="end"/>
      </w:r>
      <w:r>
        <w:t xml:space="preserve"> Table HL7EventMessageTypes</w:t>
      </w:r>
      <w:bookmarkEnd w:id="40"/>
    </w:p>
    <w:p w14:paraId="6D13FC56" w14:textId="77777777" w:rsidR="00C50AB1" w:rsidRDefault="00C50AB1">
      <w:r>
        <w:t>There is no distinct rule defining the relationship between events and messages. Sometimes the event type describes the structure and the function of the message. In other cases like Master Files it defines the target file the data in the message have to be transmitted to.</w:t>
      </w:r>
    </w:p>
    <w:p w14:paraId="32C4718B" w14:textId="77777777" w:rsidR="00C50AB1" w:rsidRDefault="00C50AB1"/>
    <w:p w14:paraId="3544B68A" w14:textId="77777777" w:rsidR="00C50AB1" w:rsidRDefault="00C50AB1">
      <w:r>
        <w:t>On the one hand we have to specify more than one message for an event (like in M01), on the other we have to specify one message for the sender and one for the recipient as a response. The first aspect is the reason for the attribute „lfd_nr“ and the second one for „message_typ_snd“ and „message_typ_return“. The second aspect also applies to the two attributes for the message structure.</w:t>
      </w:r>
    </w:p>
    <w:p w14:paraId="281BAC31" w14:textId="77777777" w:rsidR="00C50AB1" w:rsidRDefault="00C50AB1"/>
    <w:tbl>
      <w:tblPr>
        <w:tblW w:w="0" w:type="auto"/>
        <w:tblInd w:w="9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76"/>
        <w:gridCol w:w="2551"/>
        <w:gridCol w:w="2835"/>
      </w:tblGrid>
      <w:tr w:rsidR="00C50AB1" w:rsidRPr="003D7B7A" w14:paraId="4E3D29C2" w14:textId="77777777">
        <w:tc>
          <w:tcPr>
            <w:tcW w:w="1276" w:type="dxa"/>
          </w:tcPr>
          <w:p w14:paraId="48A9A865" w14:textId="77777777" w:rsidR="00C50AB1" w:rsidRDefault="00C50AB1">
            <w:pPr>
              <w:jc w:val="center"/>
            </w:pPr>
            <w:r>
              <w:t>Event</w:t>
            </w:r>
          </w:p>
        </w:tc>
        <w:tc>
          <w:tcPr>
            <w:tcW w:w="2551" w:type="dxa"/>
          </w:tcPr>
          <w:p w14:paraId="2FAE074E" w14:textId="77777777" w:rsidR="00C50AB1" w:rsidRDefault="00C50AB1">
            <w:pPr>
              <w:jc w:val="center"/>
            </w:pPr>
            <w:r>
              <w:t>sent by sending application</w:t>
            </w:r>
          </w:p>
        </w:tc>
        <w:tc>
          <w:tcPr>
            <w:tcW w:w="2835" w:type="dxa"/>
          </w:tcPr>
          <w:p w14:paraId="425B024B" w14:textId="77777777" w:rsidR="00C50AB1" w:rsidRDefault="00C50AB1">
            <w:pPr>
              <w:jc w:val="center"/>
            </w:pPr>
            <w:r>
              <w:t>sent by receiving application</w:t>
            </w:r>
          </w:p>
          <w:p w14:paraId="3873D19C" w14:textId="77777777" w:rsidR="00C50AB1" w:rsidRPr="003D7B7A" w:rsidRDefault="00C50AB1">
            <w:pPr>
              <w:jc w:val="center"/>
              <w:rPr>
                <w:lang w:val="en-GB"/>
              </w:rPr>
            </w:pPr>
            <w:r w:rsidRPr="003D7B7A">
              <w:rPr>
                <w:lang w:val="en-GB"/>
              </w:rPr>
              <w:t>(response)</w:t>
            </w:r>
          </w:p>
        </w:tc>
      </w:tr>
      <w:tr w:rsidR="00C50AB1" w14:paraId="5BE082B7" w14:textId="77777777">
        <w:tc>
          <w:tcPr>
            <w:tcW w:w="1276" w:type="dxa"/>
          </w:tcPr>
          <w:p w14:paraId="1B77DA62" w14:textId="77777777" w:rsidR="00C50AB1" w:rsidRDefault="00C50AB1">
            <w:pPr>
              <w:jc w:val="center"/>
              <w:rPr>
                <w:lang w:val="it-IT"/>
              </w:rPr>
            </w:pPr>
            <w:r>
              <w:rPr>
                <w:lang w:val="it-IT"/>
              </w:rPr>
              <w:t>A01</w:t>
            </w:r>
          </w:p>
        </w:tc>
        <w:tc>
          <w:tcPr>
            <w:tcW w:w="2551" w:type="dxa"/>
          </w:tcPr>
          <w:p w14:paraId="6001B273" w14:textId="77777777" w:rsidR="00C50AB1" w:rsidRDefault="00C50AB1">
            <w:pPr>
              <w:jc w:val="center"/>
              <w:rPr>
                <w:lang w:val="it-IT"/>
              </w:rPr>
            </w:pPr>
            <w:r>
              <w:rPr>
                <w:lang w:val="it-IT"/>
              </w:rPr>
              <w:t>ADT</w:t>
            </w:r>
          </w:p>
        </w:tc>
        <w:tc>
          <w:tcPr>
            <w:tcW w:w="2835" w:type="dxa"/>
          </w:tcPr>
          <w:p w14:paraId="3C27BF3E" w14:textId="77777777" w:rsidR="00C50AB1" w:rsidRDefault="00C50AB1">
            <w:pPr>
              <w:jc w:val="center"/>
            </w:pPr>
            <w:r>
              <w:t>ACK</w:t>
            </w:r>
          </w:p>
        </w:tc>
      </w:tr>
      <w:tr w:rsidR="00C50AB1" w14:paraId="304513BF" w14:textId="77777777">
        <w:tc>
          <w:tcPr>
            <w:tcW w:w="1276" w:type="dxa"/>
          </w:tcPr>
          <w:p w14:paraId="4F039479" w14:textId="77777777" w:rsidR="00C50AB1" w:rsidRDefault="000C7828">
            <w:pPr>
              <w:jc w:val="center"/>
            </w:pPr>
            <w:r>
              <w:rPr>
                <w:noProof/>
                <w:lang w:eastAsia="en-US"/>
              </w:rPr>
              <mc:AlternateContent>
                <mc:Choice Requires="wps">
                  <w:drawing>
                    <wp:anchor distT="0" distB="0" distL="114300" distR="114300" simplePos="0" relativeHeight="251656192" behindDoc="0" locked="0" layoutInCell="0" allowOverlap="1" wp14:anchorId="6454CE4B" wp14:editId="247B0630">
                      <wp:simplePos x="0" y="0"/>
                      <wp:positionH relativeFrom="column">
                        <wp:posOffset>1935480</wp:posOffset>
                      </wp:positionH>
                      <wp:positionV relativeFrom="paragraph">
                        <wp:posOffset>57785</wp:posOffset>
                      </wp:positionV>
                      <wp:extent cx="548640" cy="274320"/>
                      <wp:effectExtent l="0" t="0" r="0" b="0"/>
                      <wp:wrapNone/>
                      <wp:docPr id="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ellipse">
                                <a:avLst/>
                              </a:prstGeom>
                              <a:noFill/>
                              <a:ln w="9525">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B290E3" id="Oval 2" o:spid="_x0000_s1026" style="position:absolute;margin-left:152.4pt;margin-top:4.55pt;width:43.2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" o:allowincell="f" filled="f" strokecolor="red"/>
                  </w:pict>
                </mc:Fallback>
              </mc:AlternateContent>
            </w:r>
            <w:r w:rsidR="00C50AB1">
              <w:t>...</w:t>
            </w:r>
          </w:p>
        </w:tc>
        <w:tc>
          <w:tcPr>
            <w:tcW w:w="2551" w:type="dxa"/>
          </w:tcPr>
          <w:p w14:paraId="5763D8AC" w14:textId="77777777" w:rsidR="00C50AB1" w:rsidRDefault="00C50AB1">
            <w:pPr>
              <w:jc w:val="center"/>
            </w:pPr>
          </w:p>
        </w:tc>
        <w:tc>
          <w:tcPr>
            <w:tcW w:w="2835" w:type="dxa"/>
          </w:tcPr>
          <w:p w14:paraId="2C7C1BD9" w14:textId="77777777" w:rsidR="00C50AB1" w:rsidRDefault="00C50AB1">
            <w:pPr>
              <w:jc w:val="center"/>
            </w:pPr>
          </w:p>
        </w:tc>
      </w:tr>
      <w:tr w:rsidR="00C50AB1" w14:paraId="144BB673" w14:textId="77777777">
        <w:tc>
          <w:tcPr>
            <w:tcW w:w="1276" w:type="dxa"/>
          </w:tcPr>
          <w:p w14:paraId="65135DE7" w14:textId="77777777" w:rsidR="00C50AB1" w:rsidRDefault="00C50AB1">
            <w:pPr>
              <w:jc w:val="center"/>
            </w:pPr>
            <w:r>
              <w:t>A19</w:t>
            </w:r>
          </w:p>
        </w:tc>
        <w:tc>
          <w:tcPr>
            <w:tcW w:w="2551" w:type="dxa"/>
          </w:tcPr>
          <w:p w14:paraId="330646C1" w14:textId="77777777" w:rsidR="00C50AB1" w:rsidRDefault="00C50AB1">
            <w:pPr>
              <w:jc w:val="center"/>
            </w:pPr>
            <w:r>
              <w:t>QRY</w:t>
            </w:r>
          </w:p>
        </w:tc>
        <w:tc>
          <w:tcPr>
            <w:tcW w:w="2835" w:type="dxa"/>
          </w:tcPr>
          <w:p w14:paraId="12D519CE" w14:textId="77777777" w:rsidR="00C50AB1" w:rsidRDefault="00C50AB1">
            <w:pPr>
              <w:jc w:val="center"/>
            </w:pPr>
            <w:r>
              <w:t>ACK</w:t>
            </w:r>
          </w:p>
        </w:tc>
      </w:tr>
      <w:tr w:rsidR="00C50AB1" w14:paraId="6F53078B" w14:textId="77777777">
        <w:tc>
          <w:tcPr>
            <w:tcW w:w="1276" w:type="dxa"/>
          </w:tcPr>
          <w:p w14:paraId="37A31F9D" w14:textId="77777777" w:rsidR="00C50AB1" w:rsidRDefault="00C50AB1">
            <w:pPr>
              <w:jc w:val="center"/>
            </w:pPr>
            <w:r>
              <w:t>...</w:t>
            </w:r>
          </w:p>
        </w:tc>
        <w:tc>
          <w:tcPr>
            <w:tcW w:w="2551" w:type="dxa"/>
          </w:tcPr>
          <w:p w14:paraId="0800889B" w14:textId="77777777" w:rsidR="00C50AB1" w:rsidRDefault="00C50AB1">
            <w:pPr>
              <w:jc w:val="center"/>
            </w:pPr>
          </w:p>
        </w:tc>
        <w:tc>
          <w:tcPr>
            <w:tcW w:w="2835" w:type="dxa"/>
          </w:tcPr>
          <w:p w14:paraId="17854920" w14:textId="77777777" w:rsidR="00C50AB1" w:rsidRDefault="00C50AB1">
            <w:pPr>
              <w:jc w:val="center"/>
            </w:pPr>
          </w:p>
        </w:tc>
      </w:tr>
      <w:tr w:rsidR="00C50AB1" w14:paraId="1AE7D0E7" w14:textId="77777777">
        <w:tc>
          <w:tcPr>
            <w:tcW w:w="1276" w:type="dxa"/>
          </w:tcPr>
          <w:p w14:paraId="5F55652B" w14:textId="77777777" w:rsidR="00C50AB1" w:rsidRDefault="00C50AB1">
            <w:pPr>
              <w:jc w:val="center"/>
            </w:pPr>
            <w:r>
              <w:t>Q01</w:t>
            </w:r>
          </w:p>
        </w:tc>
        <w:tc>
          <w:tcPr>
            <w:tcW w:w="2551" w:type="dxa"/>
          </w:tcPr>
          <w:p w14:paraId="6A16FE42" w14:textId="77777777" w:rsidR="00C50AB1" w:rsidRDefault="00C50AB1">
            <w:pPr>
              <w:jc w:val="center"/>
            </w:pPr>
            <w:r>
              <w:t>QRY</w:t>
            </w:r>
          </w:p>
        </w:tc>
        <w:tc>
          <w:tcPr>
            <w:tcW w:w="2835" w:type="dxa"/>
          </w:tcPr>
          <w:p w14:paraId="0F250970" w14:textId="77777777" w:rsidR="00C50AB1" w:rsidRDefault="00C50AB1">
            <w:pPr>
              <w:jc w:val="center"/>
              <w:rPr>
                <w:lang w:val="fr-FR"/>
              </w:rPr>
            </w:pPr>
            <w:r>
              <w:rPr>
                <w:lang w:val="fr-FR"/>
              </w:rPr>
              <w:t>DST</w:t>
            </w:r>
          </w:p>
        </w:tc>
      </w:tr>
      <w:tr w:rsidR="00C50AB1" w14:paraId="707193A0" w14:textId="77777777">
        <w:tc>
          <w:tcPr>
            <w:tcW w:w="1276" w:type="dxa"/>
          </w:tcPr>
          <w:p w14:paraId="4A45DEC5" w14:textId="77777777" w:rsidR="00C50AB1" w:rsidRDefault="00C50AB1">
            <w:pPr>
              <w:jc w:val="center"/>
              <w:rPr>
                <w:lang w:val="fr-FR"/>
              </w:rPr>
            </w:pPr>
            <w:r>
              <w:rPr>
                <w:lang w:val="fr-FR"/>
              </w:rPr>
              <w:t>...</w:t>
            </w:r>
          </w:p>
        </w:tc>
        <w:tc>
          <w:tcPr>
            <w:tcW w:w="2551" w:type="dxa"/>
          </w:tcPr>
          <w:p w14:paraId="758015E3" w14:textId="77777777" w:rsidR="00C50AB1" w:rsidRDefault="00C50AB1">
            <w:pPr>
              <w:jc w:val="center"/>
              <w:rPr>
                <w:lang w:val="fr-FR"/>
              </w:rPr>
            </w:pPr>
          </w:p>
        </w:tc>
        <w:tc>
          <w:tcPr>
            <w:tcW w:w="2835" w:type="dxa"/>
          </w:tcPr>
          <w:p w14:paraId="4DD49C00" w14:textId="77777777" w:rsidR="00C50AB1" w:rsidRDefault="00C50AB1">
            <w:pPr>
              <w:jc w:val="center"/>
              <w:rPr>
                <w:lang w:val="fr-FR"/>
              </w:rPr>
            </w:pPr>
          </w:p>
        </w:tc>
      </w:tr>
      <w:tr w:rsidR="00C50AB1" w14:paraId="0863B3E8" w14:textId="77777777">
        <w:tc>
          <w:tcPr>
            <w:tcW w:w="1276" w:type="dxa"/>
          </w:tcPr>
          <w:p w14:paraId="503942FB" w14:textId="77777777" w:rsidR="00C50AB1" w:rsidRDefault="00C50AB1">
            <w:pPr>
              <w:jc w:val="center"/>
              <w:rPr>
                <w:lang w:val="fr-FR"/>
              </w:rPr>
            </w:pPr>
            <w:r>
              <w:rPr>
                <w:lang w:val="fr-FR"/>
              </w:rPr>
              <w:t>Q05</w:t>
            </w:r>
          </w:p>
        </w:tc>
        <w:tc>
          <w:tcPr>
            <w:tcW w:w="2551" w:type="dxa"/>
          </w:tcPr>
          <w:p w14:paraId="3FCB79B7" w14:textId="77777777" w:rsidR="00C50AB1" w:rsidRDefault="00C50AB1">
            <w:pPr>
              <w:jc w:val="center"/>
              <w:rPr>
                <w:lang w:val="fr-FR"/>
              </w:rPr>
            </w:pPr>
            <w:r>
              <w:rPr>
                <w:lang w:val="fr-FR"/>
              </w:rPr>
              <w:t>UDM</w:t>
            </w:r>
          </w:p>
        </w:tc>
        <w:tc>
          <w:tcPr>
            <w:tcW w:w="2835" w:type="dxa"/>
          </w:tcPr>
          <w:p w14:paraId="7C0935D9" w14:textId="77777777" w:rsidR="00C50AB1" w:rsidRDefault="00C50AB1">
            <w:pPr>
              <w:jc w:val="center"/>
            </w:pPr>
            <w:r>
              <w:t>ACK</w:t>
            </w:r>
          </w:p>
        </w:tc>
      </w:tr>
      <w:tr w:rsidR="00C50AB1" w14:paraId="7B5753F3" w14:textId="77777777">
        <w:tc>
          <w:tcPr>
            <w:tcW w:w="1276" w:type="dxa"/>
          </w:tcPr>
          <w:p w14:paraId="73F9784F" w14:textId="77777777" w:rsidR="00C50AB1" w:rsidRDefault="000C7828">
            <w:pPr>
              <w:jc w:val="center"/>
            </w:pPr>
            <w:r>
              <w:rPr>
                <w:noProof/>
                <w:lang w:eastAsia="en-US"/>
              </w:rPr>
              <mc:AlternateContent>
                <mc:Choice Requires="wps">
                  <w:drawing>
                    <wp:anchor distT="0" distB="0" distL="114300" distR="114300" simplePos="0" relativeHeight="251662336" behindDoc="0" locked="0" layoutInCell="0" allowOverlap="1" wp14:anchorId="1EA92B58" wp14:editId="5AF08285">
                      <wp:simplePos x="0" y="0"/>
                      <wp:positionH relativeFrom="column">
                        <wp:posOffset>1569720</wp:posOffset>
                      </wp:positionH>
                      <wp:positionV relativeFrom="paragraph">
                        <wp:posOffset>70485</wp:posOffset>
                      </wp:positionV>
                      <wp:extent cx="1238250" cy="643890"/>
                      <wp:effectExtent l="0" t="0" r="0" b="0"/>
                      <wp:wrapNone/>
                      <wp:docPr id="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43890"/>
                              </a:xfrm>
                              <a:prstGeom prst="ellipse">
                                <a:avLst/>
                              </a:prstGeom>
                              <a:noFill/>
                              <a:ln w="9525">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71E193" id="Oval 3" o:spid="_x0000_s1026" style="position:absolute;margin-left:123.6pt;margin-top:5.55pt;width:97.5pt;height: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" o:allowincell="f" filled="f" strokecolor="red"/>
                  </w:pict>
                </mc:Fallback>
              </mc:AlternateContent>
            </w:r>
            <w:r w:rsidR="00C50AB1">
              <w:t>...</w:t>
            </w:r>
          </w:p>
        </w:tc>
        <w:tc>
          <w:tcPr>
            <w:tcW w:w="2551" w:type="dxa"/>
          </w:tcPr>
          <w:p w14:paraId="44897545" w14:textId="77777777" w:rsidR="00C50AB1" w:rsidRDefault="00C50AB1">
            <w:pPr>
              <w:jc w:val="center"/>
            </w:pPr>
          </w:p>
        </w:tc>
        <w:tc>
          <w:tcPr>
            <w:tcW w:w="2835" w:type="dxa"/>
          </w:tcPr>
          <w:p w14:paraId="6864BA98" w14:textId="77777777" w:rsidR="00C50AB1" w:rsidRDefault="00C50AB1">
            <w:pPr>
              <w:jc w:val="center"/>
            </w:pPr>
          </w:p>
        </w:tc>
      </w:tr>
      <w:tr w:rsidR="00C50AB1" w14:paraId="66905A42" w14:textId="77777777">
        <w:tc>
          <w:tcPr>
            <w:tcW w:w="1276" w:type="dxa"/>
          </w:tcPr>
          <w:p w14:paraId="603C7F58" w14:textId="77777777" w:rsidR="00C50AB1" w:rsidRDefault="00C50AB1">
            <w:pPr>
              <w:jc w:val="center"/>
            </w:pPr>
            <w:r>
              <w:t>M01</w:t>
            </w:r>
          </w:p>
        </w:tc>
        <w:tc>
          <w:tcPr>
            <w:tcW w:w="2551" w:type="dxa"/>
          </w:tcPr>
          <w:p w14:paraId="0BEE4CBB" w14:textId="77777777" w:rsidR="00C50AB1" w:rsidRDefault="00C50AB1">
            <w:pPr>
              <w:jc w:val="center"/>
            </w:pPr>
            <w:r>
              <w:t>MFN</w:t>
            </w:r>
          </w:p>
          <w:p w14:paraId="50025BC7" w14:textId="77777777" w:rsidR="00C50AB1" w:rsidRDefault="00C50AB1">
            <w:pPr>
              <w:jc w:val="center"/>
            </w:pPr>
            <w:r>
              <w:t>MFD</w:t>
            </w:r>
          </w:p>
          <w:p w14:paraId="0587C3D4" w14:textId="77777777" w:rsidR="00C50AB1" w:rsidRDefault="00C50AB1">
            <w:pPr>
              <w:jc w:val="center"/>
            </w:pPr>
            <w:r>
              <w:t>MFQ</w:t>
            </w:r>
          </w:p>
        </w:tc>
        <w:tc>
          <w:tcPr>
            <w:tcW w:w="2835" w:type="dxa"/>
          </w:tcPr>
          <w:p w14:paraId="44704A06" w14:textId="77777777" w:rsidR="00C50AB1" w:rsidRDefault="00C50AB1">
            <w:pPr>
              <w:jc w:val="center"/>
            </w:pPr>
            <w:r>
              <w:t>MFK</w:t>
            </w:r>
          </w:p>
          <w:p w14:paraId="22D48FE3" w14:textId="77777777" w:rsidR="00C50AB1" w:rsidRDefault="00C50AB1">
            <w:pPr>
              <w:jc w:val="center"/>
            </w:pPr>
            <w:r>
              <w:t>ACK</w:t>
            </w:r>
          </w:p>
          <w:p w14:paraId="4FA0CAC9" w14:textId="77777777" w:rsidR="00C50AB1" w:rsidRDefault="00C50AB1">
            <w:pPr>
              <w:jc w:val="center"/>
            </w:pPr>
            <w:r>
              <w:t>MFR</w:t>
            </w:r>
          </w:p>
        </w:tc>
      </w:tr>
      <w:tr w:rsidR="00C50AB1" w14:paraId="2536455B" w14:textId="77777777">
        <w:tc>
          <w:tcPr>
            <w:tcW w:w="1276" w:type="dxa"/>
          </w:tcPr>
          <w:p w14:paraId="4AE37CA1" w14:textId="77777777" w:rsidR="00C50AB1" w:rsidRDefault="00C50AB1">
            <w:pPr>
              <w:jc w:val="center"/>
            </w:pPr>
            <w:r>
              <w:t>...</w:t>
            </w:r>
          </w:p>
        </w:tc>
        <w:tc>
          <w:tcPr>
            <w:tcW w:w="2551" w:type="dxa"/>
          </w:tcPr>
          <w:p w14:paraId="1431007C" w14:textId="77777777" w:rsidR="00C50AB1" w:rsidRDefault="00C50AB1">
            <w:pPr>
              <w:jc w:val="center"/>
            </w:pPr>
          </w:p>
        </w:tc>
        <w:tc>
          <w:tcPr>
            <w:tcW w:w="2835" w:type="dxa"/>
          </w:tcPr>
          <w:p w14:paraId="36EC6047" w14:textId="77777777" w:rsidR="00C50AB1" w:rsidRDefault="00C50AB1">
            <w:pPr>
              <w:jc w:val="center"/>
            </w:pPr>
          </w:p>
        </w:tc>
      </w:tr>
    </w:tbl>
    <w:p w14:paraId="2E0F8B6D" w14:textId="77777777" w:rsidR="00C50AB1" w:rsidRDefault="00C50AB1"/>
    <w:p w14:paraId="2564A67F" w14:textId="77777777" w:rsidR="00C50AB1" w:rsidRDefault="00C50AB1">
      <w:pPr>
        <w:pStyle w:val="berschrift4"/>
      </w:pPr>
      <w:r>
        <w:t>Example</w:t>
      </w:r>
    </w:p>
    <w:p w14:paraId="21541E12" w14:textId="77777777" w:rsidR="00C50AB1" w:rsidRDefault="00C50AB1">
      <w:pPr>
        <w:tabs>
          <w:tab w:val="left" w:pos="567"/>
          <w:tab w:val="right" w:pos="4678"/>
        </w:tabs>
      </w:pPr>
      <w:r>
        <w:t>Event:</w:t>
      </w:r>
    </w:p>
    <w:p w14:paraId="33125A67" w14:textId="77777777" w:rsidR="00C50AB1" w:rsidRDefault="00C50AB1">
      <w:pPr>
        <w:tabs>
          <w:tab w:val="left" w:pos="567"/>
          <w:tab w:val="right" w:pos="4678"/>
        </w:tabs>
      </w:pPr>
      <w:r>
        <w:t>A01</w:t>
      </w:r>
      <w:r>
        <w:tab/>
      </w:r>
      <w:r>
        <w:sym w:font="Symbol" w:char="F0DE"/>
      </w:r>
      <w:r>
        <w:t xml:space="preserve"> „Add the transmitted data into your database“</w:t>
      </w:r>
      <w:r>
        <w:tab/>
      </w:r>
      <w:r>
        <w:sym w:font="Symbol" w:char="F0D6"/>
      </w:r>
    </w:p>
    <w:p w14:paraId="6222EE4B" w14:textId="77777777" w:rsidR="00C50AB1" w:rsidRDefault="00C50AB1">
      <w:pPr>
        <w:tabs>
          <w:tab w:val="left" w:pos="567"/>
          <w:tab w:val="right" w:pos="4678"/>
        </w:tabs>
      </w:pPr>
      <w:r>
        <w:t>M01</w:t>
      </w:r>
      <w:r>
        <w:tab/>
      </w:r>
      <w:r>
        <w:sym w:font="Symbol" w:char="F0DE"/>
      </w:r>
      <w:r>
        <w:t xml:space="preserve"> „Modify Master Table“</w:t>
      </w:r>
      <w:r>
        <w:tab/>
      </w:r>
      <w:r>
        <w:sym w:font="Symbol" w:char="F03F"/>
      </w:r>
    </w:p>
    <w:p w14:paraId="711C9B05" w14:textId="77777777" w:rsidR="00C50AB1" w:rsidRDefault="00C50AB1">
      <w:pPr>
        <w:tabs>
          <w:tab w:val="left" w:pos="851"/>
        </w:tabs>
      </w:pPr>
      <w:r>
        <w:tab/>
        <w:t>including the second segment (MFI)</w:t>
      </w:r>
    </w:p>
    <w:p w14:paraId="7173FE9B" w14:textId="77777777" w:rsidR="00C50AB1" w:rsidRDefault="00C50AB1">
      <w:pPr>
        <w:tabs>
          <w:tab w:val="left" w:pos="851"/>
          <w:tab w:val="right" w:pos="4678"/>
        </w:tabs>
      </w:pPr>
      <w:r>
        <w:tab/>
      </w:r>
      <w:r>
        <w:sym w:font="Symbol" w:char="F0DE"/>
      </w:r>
      <w:r>
        <w:t xml:space="preserve"> „Update or modify table xyz“</w:t>
      </w:r>
      <w:r>
        <w:tab/>
      </w:r>
      <w:r>
        <w:sym w:font="Symbol" w:char="F0D6"/>
      </w:r>
    </w:p>
    <w:p w14:paraId="09FB80D0" w14:textId="77777777" w:rsidR="00C50AB1" w:rsidRDefault="00C50AB1">
      <w:pPr>
        <w:tabs>
          <w:tab w:val="left" w:pos="851"/>
          <w:tab w:val="right" w:pos="4678"/>
        </w:tabs>
      </w:pPr>
      <w:r>
        <w:tab/>
      </w:r>
      <w:r>
        <w:sym w:font="Symbol" w:char="F0DE"/>
      </w:r>
      <w:r>
        <w:t xml:space="preserve"> Z??-segment with data for table xyz</w:t>
      </w:r>
      <w:r>
        <w:tab/>
      </w:r>
      <w:r>
        <w:sym w:font="Symbol" w:char="F0D6"/>
      </w:r>
    </w:p>
    <w:p w14:paraId="108972D3" w14:textId="77777777" w:rsidR="00C50AB1" w:rsidRDefault="00C50AB1"/>
    <w:p w14:paraId="0406B22B"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2"/>
        <w:gridCol w:w="851"/>
        <w:gridCol w:w="851"/>
        <w:gridCol w:w="992"/>
        <w:gridCol w:w="3118"/>
      </w:tblGrid>
      <w:tr w:rsidR="00C50AB1" w14:paraId="1CE6F458" w14:textId="77777777">
        <w:tc>
          <w:tcPr>
            <w:tcW w:w="2338" w:type="dxa"/>
            <w:shd w:val="pct20" w:color="auto" w:fill="auto"/>
          </w:tcPr>
          <w:p w14:paraId="0FEDC0DD" w14:textId="77777777" w:rsidR="00C50AB1" w:rsidRDefault="00C50AB1">
            <w:r>
              <w:t>Attribute</w:t>
            </w:r>
          </w:p>
        </w:tc>
        <w:tc>
          <w:tcPr>
            <w:tcW w:w="992" w:type="dxa"/>
            <w:shd w:val="pct20" w:color="auto" w:fill="auto"/>
          </w:tcPr>
          <w:p w14:paraId="2F0C9C54" w14:textId="77777777" w:rsidR="00C50AB1" w:rsidRDefault="00C50AB1">
            <w:r>
              <w:t>Type</w:t>
            </w:r>
          </w:p>
        </w:tc>
        <w:tc>
          <w:tcPr>
            <w:tcW w:w="851" w:type="dxa"/>
            <w:shd w:val="pct20" w:color="auto" w:fill="auto"/>
          </w:tcPr>
          <w:p w14:paraId="11D60548" w14:textId="77777777" w:rsidR="00C50AB1" w:rsidRDefault="00C50AB1">
            <w:r>
              <w:t>Size</w:t>
            </w:r>
          </w:p>
        </w:tc>
        <w:tc>
          <w:tcPr>
            <w:tcW w:w="851" w:type="dxa"/>
            <w:shd w:val="pct20" w:color="auto" w:fill="auto"/>
          </w:tcPr>
          <w:p w14:paraId="5A954890" w14:textId="77777777" w:rsidR="00C50AB1" w:rsidRDefault="00C50AB1">
            <w:r>
              <w:t>Default</w:t>
            </w:r>
          </w:p>
        </w:tc>
        <w:tc>
          <w:tcPr>
            <w:tcW w:w="992" w:type="dxa"/>
            <w:shd w:val="pct20" w:color="auto" w:fill="auto"/>
          </w:tcPr>
          <w:p w14:paraId="2C0D9900" w14:textId="77777777" w:rsidR="00C50AB1" w:rsidRDefault="00C50AB1">
            <w:r>
              <w:t>Database</w:t>
            </w:r>
          </w:p>
        </w:tc>
        <w:tc>
          <w:tcPr>
            <w:tcW w:w="3118" w:type="dxa"/>
            <w:shd w:val="pct20" w:color="auto" w:fill="auto"/>
          </w:tcPr>
          <w:p w14:paraId="20B362ED" w14:textId="77777777" w:rsidR="00C50AB1" w:rsidRDefault="00C50AB1">
            <w:r>
              <w:t>Description</w:t>
            </w:r>
          </w:p>
        </w:tc>
      </w:tr>
      <w:tr w:rsidR="00C50AB1" w14:paraId="547527C9" w14:textId="77777777">
        <w:tc>
          <w:tcPr>
            <w:tcW w:w="2338" w:type="dxa"/>
          </w:tcPr>
          <w:p w14:paraId="63388A11" w14:textId="77777777" w:rsidR="00C50AB1" w:rsidRDefault="00C50AB1">
            <w:r>
              <w:rPr>
                <w:b/>
              </w:rPr>
              <w:t>event_code</w:t>
            </w:r>
          </w:p>
        </w:tc>
        <w:tc>
          <w:tcPr>
            <w:tcW w:w="992" w:type="dxa"/>
          </w:tcPr>
          <w:p w14:paraId="0B158D90" w14:textId="77777777" w:rsidR="00C50AB1" w:rsidRDefault="00C50AB1">
            <w:r>
              <w:t>Text</w:t>
            </w:r>
          </w:p>
        </w:tc>
        <w:tc>
          <w:tcPr>
            <w:tcW w:w="851" w:type="dxa"/>
          </w:tcPr>
          <w:p w14:paraId="54E4898E" w14:textId="77777777" w:rsidR="00C50AB1" w:rsidRDefault="00C50AB1">
            <w:r>
              <w:t>3</w:t>
            </w:r>
          </w:p>
        </w:tc>
        <w:tc>
          <w:tcPr>
            <w:tcW w:w="851" w:type="dxa"/>
          </w:tcPr>
          <w:p w14:paraId="5E7DE7EC" w14:textId="77777777" w:rsidR="00C50AB1" w:rsidRDefault="00C50AB1"/>
        </w:tc>
        <w:tc>
          <w:tcPr>
            <w:tcW w:w="992" w:type="dxa"/>
          </w:tcPr>
          <w:p w14:paraId="1F3732AF" w14:textId="77777777" w:rsidR="00C50AB1" w:rsidRDefault="00C50AB1">
            <w:r>
              <w:t>HL7_36</w:t>
            </w:r>
          </w:p>
        </w:tc>
        <w:tc>
          <w:tcPr>
            <w:tcW w:w="3118" w:type="dxa"/>
          </w:tcPr>
          <w:p w14:paraId="23A03745" w14:textId="77777777" w:rsidR="00C50AB1" w:rsidRDefault="00C50AB1">
            <w:r>
              <w:t>Code of this event</w:t>
            </w:r>
          </w:p>
        </w:tc>
      </w:tr>
      <w:tr w:rsidR="00C50AB1" w14:paraId="6BBE1889" w14:textId="77777777">
        <w:tc>
          <w:tcPr>
            <w:tcW w:w="2338" w:type="dxa"/>
          </w:tcPr>
          <w:p w14:paraId="2D841C11" w14:textId="77777777" w:rsidR="00C50AB1" w:rsidRDefault="00C50AB1">
            <w:r>
              <w:rPr>
                <w:b/>
              </w:rPr>
              <w:t>version_id</w:t>
            </w:r>
          </w:p>
        </w:tc>
        <w:tc>
          <w:tcPr>
            <w:tcW w:w="992" w:type="dxa"/>
          </w:tcPr>
          <w:p w14:paraId="40358E0B" w14:textId="77777777" w:rsidR="00C50AB1" w:rsidRDefault="00C50AB1">
            <w:r>
              <w:t>Long</w:t>
            </w:r>
          </w:p>
        </w:tc>
        <w:tc>
          <w:tcPr>
            <w:tcW w:w="851" w:type="dxa"/>
          </w:tcPr>
          <w:p w14:paraId="61971BFA" w14:textId="77777777" w:rsidR="00C50AB1" w:rsidRDefault="00C50AB1"/>
        </w:tc>
        <w:tc>
          <w:tcPr>
            <w:tcW w:w="851" w:type="dxa"/>
          </w:tcPr>
          <w:p w14:paraId="7D1939CE" w14:textId="77777777" w:rsidR="00C50AB1" w:rsidRDefault="00C50AB1"/>
        </w:tc>
        <w:tc>
          <w:tcPr>
            <w:tcW w:w="992" w:type="dxa"/>
          </w:tcPr>
          <w:p w14:paraId="4BCB9AEE" w14:textId="77777777" w:rsidR="00C50AB1" w:rsidRDefault="00C50AB1">
            <w:pPr>
              <w:rPr>
                <w:lang w:val="de-DE"/>
              </w:rPr>
            </w:pPr>
            <w:r>
              <w:rPr>
                <w:lang w:val="de-DE"/>
              </w:rPr>
              <w:t>HL7_52</w:t>
            </w:r>
          </w:p>
        </w:tc>
        <w:tc>
          <w:tcPr>
            <w:tcW w:w="3118" w:type="dxa"/>
          </w:tcPr>
          <w:p w14:paraId="5D03897B" w14:textId="77777777" w:rsidR="00C50AB1" w:rsidRDefault="00C50AB1">
            <w:pPr>
              <w:rPr>
                <w:lang w:val="de-DE"/>
              </w:rPr>
            </w:pPr>
            <w:r>
              <w:rPr>
                <w:lang w:val="de-DE"/>
              </w:rPr>
              <w:t>version ID</w:t>
            </w:r>
          </w:p>
        </w:tc>
      </w:tr>
      <w:tr w:rsidR="00C50AB1" w14:paraId="78BB095E" w14:textId="77777777">
        <w:tc>
          <w:tcPr>
            <w:tcW w:w="2338" w:type="dxa"/>
          </w:tcPr>
          <w:p w14:paraId="76C02C56" w14:textId="77777777" w:rsidR="00C50AB1" w:rsidRDefault="00C50AB1">
            <w:pPr>
              <w:rPr>
                <w:lang w:val="it-IT"/>
              </w:rPr>
            </w:pPr>
            <w:r>
              <w:rPr>
                <w:b/>
                <w:lang w:val="it-IT"/>
              </w:rPr>
              <w:t>seq_no</w:t>
            </w:r>
          </w:p>
        </w:tc>
        <w:tc>
          <w:tcPr>
            <w:tcW w:w="992" w:type="dxa"/>
          </w:tcPr>
          <w:p w14:paraId="4571E716" w14:textId="77777777" w:rsidR="00C50AB1" w:rsidRDefault="00C50AB1">
            <w:pPr>
              <w:rPr>
                <w:lang w:val="it-IT"/>
              </w:rPr>
            </w:pPr>
            <w:r>
              <w:rPr>
                <w:lang w:val="it-IT"/>
              </w:rPr>
              <w:t>Integer</w:t>
            </w:r>
          </w:p>
        </w:tc>
        <w:tc>
          <w:tcPr>
            <w:tcW w:w="851" w:type="dxa"/>
          </w:tcPr>
          <w:p w14:paraId="3DBB1CF8" w14:textId="77777777" w:rsidR="00C50AB1" w:rsidRDefault="00C50AB1">
            <w:r>
              <w:t>2</w:t>
            </w:r>
          </w:p>
        </w:tc>
        <w:tc>
          <w:tcPr>
            <w:tcW w:w="851" w:type="dxa"/>
          </w:tcPr>
          <w:p w14:paraId="4E533819" w14:textId="77777777" w:rsidR="00C50AB1" w:rsidRDefault="00C50AB1">
            <w:r>
              <w:t>1</w:t>
            </w:r>
          </w:p>
        </w:tc>
        <w:tc>
          <w:tcPr>
            <w:tcW w:w="992" w:type="dxa"/>
          </w:tcPr>
          <w:p w14:paraId="699C0766" w14:textId="77777777" w:rsidR="00C50AB1" w:rsidRDefault="00C50AB1">
            <w:r>
              <w:t>HL7_36</w:t>
            </w:r>
          </w:p>
        </w:tc>
        <w:tc>
          <w:tcPr>
            <w:tcW w:w="3118" w:type="dxa"/>
          </w:tcPr>
          <w:p w14:paraId="21D4B89C" w14:textId="77777777" w:rsidR="00C50AB1" w:rsidRDefault="00C50AB1">
            <w:r>
              <w:t>consecutive increasing number used for 1:n relation</w:t>
            </w:r>
          </w:p>
        </w:tc>
      </w:tr>
      <w:tr w:rsidR="00C50AB1" w14:paraId="7306B688" w14:textId="77777777">
        <w:tc>
          <w:tcPr>
            <w:tcW w:w="2338" w:type="dxa"/>
          </w:tcPr>
          <w:p w14:paraId="3A634D0A" w14:textId="77777777" w:rsidR="00C50AB1" w:rsidRDefault="00C50AB1">
            <w:r>
              <w:t>message_typ_snd</w:t>
            </w:r>
          </w:p>
        </w:tc>
        <w:tc>
          <w:tcPr>
            <w:tcW w:w="992" w:type="dxa"/>
          </w:tcPr>
          <w:p w14:paraId="0E8F5612" w14:textId="77777777" w:rsidR="00C50AB1" w:rsidRDefault="00C50AB1">
            <w:r>
              <w:t>Text</w:t>
            </w:r>
          </w:p>
        </w:tc>
        <w:tc>
          <w:tcPr>
            <w:tcW w:w="851" w:type="dxa"/>
          </w:tcPr>
          <w:p w14:paraId="2BE5B76C" w14:textId="77777777" w:rsidR="00C50AB1" w:rsidRDefault="00C50AB1">
            <w:r>
              <w:t>3</w:t>
            </w:r>
          </w:p>
        </w:tc>
        <w:tc>
          <w:tcPr>
            <w:tcW w:w="851" w:type="dxa"/>
          </w:tcPr>
          <w:p w14:paraId="26BA7DA2" w14:textId="77777777" w:rsidR="00C50AB1" w:rsidRDefault="00C50AB1">
            <w:r>
              <w:t>“NUL”</w:t>
            </w:r>
          </w:p>
        </w:tc>
        <w:tc>
          <w:tcPr>
            <w:tcW w:w="992" w:type="dxa"/>
          </w:tcPr>
          <w:p w14:paraId="5B7269B2" w14:textId="77777777" w:rsidR="00C50AB1" w:rsidRDefault="00C50AB1">
            <w:r>
              <w:t>HL7_36</w:t>
            </w:r>
          </w:p>
        </w:tc>
        <w:tc>
          <w:tcPr>
            <w:tcW w:w="3118" w:type="dxa"/>
          </w:tcPr>
          <w:p w14:paraId="4F4DB432" w14:textId="77777777" w:rsidR="00C50AB1" w:rsidRDefault="00C50AB1">
            <w:r>
              <w:t>Standard Message Type (Sender)</w:t>
            </w:r>
          </w:p>
        </w:tc>
      </w:tr>
      <w:tr w:rsidR="00C50AB1" w14:paraId="67EFDC01" w14:textId="77777777">
        <w:tc>
          <w:tcPr>
            <w:tcW w:w="2338" w:type="dxa"/>
          </w:tcPr>
          <w:p w14:paraId="63956D79" w14:textId="77777777" w:rsidR="00C50AB1" w:rsidRDefault="00C50AB1">
            <w:r>
              <w:t>message_typ_return</w:t>
            </w:r>
          </w:p>
        </w:tc>
        <w:tc>
          <w:tcPr>
            <w:tcW w:w="992" w:type="dxa"/>
          </w:tcPr>
          <w:p w14:paraId="7695B4B6" w14:textId="77777777" w:rsidR="00C50AB1" w:rsidRDefault="00C50AB1">
            <w:r>
              <w:t>Text</w:t>
            </w:r>
          </w:p>
        </w:tc>
        <w:tc>
          <w:tcPr>
            <w:tcW w:w="851" w:type="dxa"/>
          </w:tcPr>
          <w:p w14:paraId="6842B0B0" w14:textId="77777777" w:rsidR="00C50AB1" w:rsidRDefault="00C50AB1">
            <w:r>
              <w:t>3</w:t>
            </w:r>
          </w:p>
        </w:tc>
        <w:tc>
          <w:tcPr>
            <w:tcW w:w="851" w:type="dxa"/>
          </w:tcPr>
          <w:p w14:paraId="61813277" w14:textId="77777777" w:rsidR="00C50AB1" w:rsidRDefault="00C50AB1">
            <w:r>
              <w:t>“NUL”</w:t>
            </w:r>
          </w:p>
        </w:tc>
        <w:tc>
          <w:tcPr>
            <w:tcW w:w="992" w:type="dxa"/>
          </w:tcPr>
          <w:p w14:paraId="3479F9F7" w14:textId="77777777" w:rsidR="00C50AB1" w:rsidRDefault="00C50AB1">
            <w:r>
              <w:t>HL7_36</w:t>
            </w:r>
          </w:p>
        </w:tc>
        <w:tc>
          <w:tcPr>
            <w:tcW w:w="3118" w:type="dxa"/>
          </w:tcPr>
          <w:p w14:paraId="46774070" w14:textId="77777777" w:rsidR="00C50AB1" w:rsidRDefault="00C50AB1">
            <w:r>
              <w:t>Standard Message Type (Recipient)</w:t>
            </w:r>
          </w:p>
        </w:tc>
      </w:tr>
      <w:tr w:rsidR="00C50AB1" w14:paraId="54F635C7" w14:textId="77777777">
        <w:tc>
          <w:tcPr>
            <w:tcW w:w="2338" w:type="dxa"/>
          </w:tcPr>
          <w:p w14:paraId="77D811F7" w14:textId="77777777" w:rsidR="00C50AB1" w:rsidRDefault="00C50AB1">
            <w:r>
              <w:t>message_structure_snd</w:t>
            </w:r>
          </w:p>
        </w:tc>
        <w:tc>
          <w:tcPr>
            <w:tcW w:w="992" w:type="dxa"/>
          </w:tcPr>
          <w:p w14:paraId="37361762" w14:textId="77777777" w:rsidR="00C50AB1" w:rsidRDefault="00C50AB1">
            <w:r>
              <w:t>Text</w:t>
            </w:r>
          </w:p>
        </w:tc>
        <w:tc>
          <w:tcPr>
            <w:tcW w:w="851" w:type="dxa"/>
          </w:tcPr>
          <w:p w14:paraId="312BDEBF" w14:textId="77777777" w:rsidR="00C50AB1" w:rsidRDefault="00C50AB1">
            <w:r>
              <w:t>7</w:t>
            </w:r>
          </w:p>
        </w:tc>
        <w:tc>
          <w:tcPr>
            <w:tcW w:w="851" w:type="dxa"/>
          </w:tcPr>
          <w:p w14:paraId="7B0D1E8C" w14:textId="77777777" w:rsidR="00C50AB1" w:rsidRDefault="00C50AB1">
            <w:r>
              <w:t>“NUL”</w:t>
            </w:r>
          </w:p>
        </w:tc>
        <w:tc>
          <w:tcPr>
            <w:tcW w:w="992" w:type="dxa"/>
          </w:tcPr>
          <w:p w14:paraId="4159E6E8" w14:textId="77777777" w:rsidR="00C50AB1" w:rsidRDefault="00C50AB1">
            <w:r>
              <w:t>HL7_36</w:t>
            </w:r>
          </w:p>
        </w:tc>
        <w:tc>
          <w:tcPr>
            <w:tcW w:w="3118" w:type="dxa"/>
          </w:tcPr>
          <w:p w14:paraId="30FC2A79" w14:textId="77777777" w:rsidR="00C50AB1" w:rsidRDefault="00C50AB1">
            <w:r>
              <w:t>Message Structure (Sender)</w:t>
            </w:r>
          </w:p>
        </w:tc>
      </w:tr>
      <w:tr w:rsidR="00C50AB1" w14:paraId="01A7EC5F" w14:textId="77777777">
        <w:tc>
          <w:tcPr>
            <w:tcW w:w="2338" w:type="dxa"/>
          </w:tcPr>
          <w:p w14:paraId="0479FA9F" w14:textId="77777777" w:rsidR="00C50AB1" w:rsidRDefault="00C50AB1">
            <w:r>
              <w:t>message_structure_return</w:t>
            </w:r>
          </w:p>
        </w:tc>
        <w:tc>
          <w:tcPr>
            <w:tcW w:w="992" w:type="dxa"/>
          </w:tcPr>
          <w:p w14:paraId="56906BBE" w14:textId="77777777" w:rsidR="00C50AB1" w:rsidRDefault="00C50AB1">
            <w:r>
              <w:t>Text</w:t>
            </w:r>
          </w:p>
        </w:tc>
        <w:tc>
          <w:tcPr>
            <w:tcW w:w="851" w:type="dxa"/>
          </w:tcPr>
          <w:p w14:paraId="7D824AE3" w14:textId="77777777" w:rsidR="00C50AB1" w:rsidRDefault="00C50AB1">
            <w:r>
              <w:t>7</w:t>
            </w:r>
          </w:p>
        </w:tc>
        <w:tc>
          <w:tcPr>
            <w:tcW w:w="851" w:type="dxa"/>
          </w:tcPr>
          <w:p w14:paraId="0A7FD1C4" w14:textId="77777777" w:rsidR="00C50AB1" w:rsidRDefault="00C50AB1">
            <w:r>
              <w:t>“NUL”</w:t>
            </w:r>
          </w:p>
        </w:tc>
        <w:tc>
          <w:tcPr>
            <w:tcW w:w="992" w:type="dxa"/>
          </w:tcPr>
          <w:p w14:paraId="649F03DF" w14:textId="77777777" w:rsidR="00C50AB1" w:rsidRDefault="00C50AB1">
            <w:r>
              <w:t>HL7_36</w:t>
            </w:r>
          </w:p>
        </w:tc>
        <w:tc>
          <w:tcPr>
            <w:tcW w:w="3118" w:type="dxa"/>
          </w:tcPr>
          <w:p w14:paraId="436480A4" w14:textId="77777777" w:rsidR="00C50AB1" w:rsidRDefault="00C50AB1">
            <w:r>
              <w:t>Message Structure (Recipient)</w:t>
            </w:r>
          </w:p>
        </w:tc>
      </w:tr>
      <w:tr w:rsidR="00C50AB1" w14:paraId="446A3273" w14:textId="77777777">
        <w:tc>
          <w:tcPr>
            <w:tcW w:w="2338" w:type="dxa"/>
          </w:tcPr>
          <w:p w14:paraId="2223B55B" w14:textId="77777777" w:rsidR="00C50AB1" w:rsidRDefault="00C50AB1">
            <w:r>
              <w:t>section</w:t>
            </w:r>
          </w:p>
        </w:tc>
        <w:tc>
          <w:tcPr>
            <w:tcW w:w="992" w:type="dxa"/>
          </w:tcPr>
          <w:p w14:paraId="4EF12A6B" w14:textId="77777777" w:rsidR="00C50AB1" w:rsidRDefault="00C50AB1">
            <w:r>
              <w:t>Text</w:t>
            </w:r>
          </w:p>
        </w:tc>
        <w:tc>
          <w:tcPr>
            <w:tcW w:w="851" w:type="dxa"/>
          </w:tcPr>
          <w:p w14:paraId="14F51F5B" w14:textId="77777777" w:rsidR="00C50AB1" w:rsidRPr="000278A4" w:rsidRDefault="00C50AB1">
            <w:r w:rsidRPr="000278A4">
              <w:t>15</w:t>
            </w:r>
          </w:p>
        </w:tc>
        <w:tc>
          <w:tcPr>
            <w:tcW w:w="851" w:type="dxa"/>
          </w:tcPr>
          <w:p w14:paraId="1AC0A500" w14:textId="77777777" w:rsidR="00C50AB1" w:rsidRDefault="00C50AB1"/>
        </w:tc>
        <w:tc>
          <w:tcPr>
            <w:tcW w:w="992" w:type="dxa"/>
          </w:tcPr>
          <w:p w14:paraId="6B86BAA7" w14:textId="77777777" w:rsidR="00C50AB1" w:rsidRDefault="00C50AB1">
            <w:r>
              <w:t>HL7_36</w:t>
            </w:r>
          </w:p>
        </w:tc>
        <w:tc>
          <w:tcPr>
            <w:tcW w:w="3118" w:type="dxa"/>
          </w:tcPr>
          <w:p w14:paraId="2AB387B7" w14:textId="77777777" w:rsidR="00C50AB1" w:rsidRDefault="00C50AB1">
            <w:r>
              <w:t xml:space="preserve">Chapter in which this message is </w:t>
            </w:r>
            <w:r>
              <w:lastRenderedPageBreak/>
              <w:t>described</w:t>
            </w:r>
          </w:p>
        </w:tc>
      </w:tr>
    </w:tbl>
    <w:p w14:paraId="391E3DBE" w14:textId="77777777" w:rsidR="00C50AB1" w:rsidRDefault="00C50AB1"/>
    <w:p w14:paraId="5833854D" w14:textId="77777777" w:rsidR="00C50AB1" w:rsidRDefault="00C50AB1">
      <w:pPr>
        <w:pStyle w:val="berschrift3"/>
      </w:pPr>
      <w:r>
        <w:fldChar w:fldCharType="begin"/>
      </w:r>
      <w:r>
        <w:instrText xml:space="preserve"> AUTONUMLGL </w:instrText>
      </w:r>
      <w:bookmarkStart w:id="41" w:name="_Toc75864093"/>
      <w:r>
        <w:fldChar w:fldCharType="end"/>
      </w:r>
      <w:r>
        <w:t xml:space="preserve"> Table HL7EventMessageTypeSegments</w:t>
      </w:r>
      <w:bookmarkEnd w:id="41"/>
    </w:p>
    <w:p w14:paraId="4B8DCEA9" w14:textId="77777777" w:rsidR="00C50AB1" w:rsidRDefault="00C50AB1">
      <w:r>
        <w:t>The concrete message for a special event itself is defined here.</w:t>
      </w:r>
    </w:p>
    <w:p w14:paraId="1A3E149F"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643AAB7C" w14:textId="77777777">
        <w:tc>
          <w:tcPr>
            <w:tcW w:w="2338" w:type="dxa"/>
            <w:shd w:val="pct20" w:color="auto" w:fill="auto"/>
          </w:tcPr>
          <w:p w14:paraId="5AA9C877" w14:textId="77777777" w:rsidR="00C50AB1" w:rsidRDefault="00C50AB1">
            <w:pPr>
              <w:rPr>
                <w:lang w:val="fr-FR"/>
              </w:rPr>
            </w:pPr>
            <w:r>
              <w:rPr>
                <w:lang w:val="fr-FR"/>
              </w:rPr>
              <w:t>Attribute</w:t>
            </w:r>
          </w:p>
        </w:tc>
        <w:tc>
          <w:tcPr>
            <w:tcW w:w="993" w:type="dxa"/>
            <w:shd w:val="pct20" w:color="auto" w:fill="auto"/>
          </w:tcPr>
          <w:p w14:paraId="3E7C599E" w14:textId="77777777" w:rsidR="00C50AB1" w:rsidRDefault="00C50AB1">
            <w:pPr>
              <w:rPr>
                <w:lang w:val="fr-FR"/>
              </w:rPr>
            </w:pPr>
            <w:r>
              <w:rPr>
                <w:lang w:val="fr-FR"/>
              </w:rPr>
              <w:t>Type</w:t>
            </w:r>
          </w:p>
        </w:tc>
        <w:tc>
          <w:tcPr>
            <w:tcW w:w="850" w:type="dxa"/>
            <w:shd w:val="pct20" w:color="auto" w:fill="auto"/>
          </w:tcPr>
          <w:p w14:paraId="4386DAD0" w14:textId="77777777" w:rsidR="00C50AB1" w:rsidRDefault="00C50AB1">
            <w:pPr>
              <w:rPr>
                <w:lang w:val="fr-FR"/>
              </w:rPr>
            </w:pPr>
            <w:r>
              <w:rPr>
                <w:lang w:val="fr-FR"/>
              </w:rPr>
              <w:t>Size</w:t>
            </w:r>
          </w:p>
        </w:tc>
        <w:tc>
          <w:tcPr>
            <w:tcW w:w="851" w:type="dxa"/>
            <w:shd w:val="pct20" w:color="auto" w:fill="auto"/>
          </w:tcPr>
          <w:p w14:paraId="2785444A" w14:textId="77777777" w:rsidR="00C50AB1" w:rsidRDefault="00C50AB1">
            <w:pPr>
              <w:rPr>
                <w:lang w:val="fr-FR"/>
              </w:rPr>
            </w:pPr>
            <w:r>
              <w:rPr>
                <w:lang w:val="fr-FR"/>
              </w:rPr>
              <w:t>Default</w:t>
            </w:r>
          </w:p>
        </w:tc>
        <w:tc>
          <w:tcPr>
            <w:tcW w:w="992" w:type="dxa"/>
            <w:shd w:val="pct20" w:color="auto" w:fill="auto"/>
          </w:tcPr>
          <w:p w14:paraId="3E99A5D9" w14:textId="77777777" w:rsidR="00C50AB1" w:rsidRDefault="00C50AB1">
            <w:pPr>
              <w:rPr>
                <w:lang w:val="fr-FR"/>
              </w:rPr>
            </w:pPr>
            <w:r>
              <w:rPr>
                <w:lang w:val="fr-FR"/>
              </w:rPr>
              <w:t>Database</w:t>
            </w:r>
          </w:p>
        </w:tc>
        <w:tc>
          <w:tcPr>
            <w:tcW w:w="3118" w:type="dxa"/>
            <w:shd w:val="pct20" w:color="auto" w:fill="auto"/>
          </w:tcPr>
          <w:p w14:paraId="277C3CF1" w14:textId="77777777" w:rsidR="00C50AB1" w:rsidRDefault="00C50AB1">
            <w:pPr>
              <w:rPr>
                <w:lang w:val="fr-FR"/>
              </w:rPr>
            </w:pPr>
            <w:r>
              <w:rPr>
                <w:lang w:val="fr-FR"/>
              </w:rPr>
              <w:t>Description</w:t>
            </w:r>
          </w:p>
        </w:tc>
      </w:tr>
      <w:tr w:rsidR="00C50AB1" w14:paraId="62859623" w14:textId="77777777">
        <w:tc>
          <w:tcPr>
            <w:tcW w:w="2338" w:type="dxa"/>
          </w:tcPr>
          <w:p w14:paraId="39D1AE41" w14:textId="77777777" w:rsidR="00C50AB1" w:rsidRDefault="00C50AB1">
            <w:pPr>
              <w:rPr>
                <w:lang w:val="fr-FR"/>
              </w:rPr>
            </w:pPr>
            <w:r>
              <w:rPr>
                <w:b/>
                <w:lang w:val="fr-FR"/>
              </w:rPr>
              <w:t>event_code</w:t>
            </w:r>
          </w:p>
        </w:tc>
        <w:tc>
          <w:tcPr>
            <w:tcW w:w="993" w:type="dxa"/>
          </w:tcPr>
          <w:p w14:paraId="3C16D745" w14:textId="77777777" w:rsidR="00C50AB1" w:rsidRDefault="00C50AB1">
            <w:pPr>
              <w:rPr>
                <w:lang w:val="fr-FR"/>
              </w:rPr>
            </w:pPr>
            <w:r>
              <w:rPr>
                <w:lang w:val="fr-FR"/>
              </w:rPr>
              <w:t>Text</w:t>
            </w:r>
          </w:p>
        </w:tc>
        <w:tc>
          <w:tcPr>
            <w:tcW w:w="850" w:type="dxa"/>
          </w:tcPr>
          <w:p w14:paraId="534D3BDF" w14:textId="77777777" w:rsidR="00C50AB1" w:rsidRDefault="00C50AB1">
            <w:pPr>
              <w:rPr>
                <w:lang w:val="fr-FR"/>
              </w:rPr>
            </w:pPr>
            <w:r>
              <w:rPr>
                <w:lang w:val="fr-FR"/>
              </w:rPr>
              <w:t>3</w:t>
            </w:r>
          </w:p>
        </w:tc>
        <w:tc>
          <w:tcPr>
            <w:tcW w:w="851" w:type="dxa"/>
          </w:tcPr>
          <w:p w14:paraId="54FEB0A1" w14:textId="77777777" w:rsidR="00C50AB1" w:rsidRDefault="00C50AB1">
            <w:pPr>
              <w:rPr>
                <w:lang w:val="fr-FR"/>
              </w:rPr>
            </w:pPr>
          </w:p>
        </w:tc>
        <w:tc>
          <w:tcPr>
            <w:tcW w:w="992" w:type="dxa"/>
          </w:tcPr>
          <w:p w14:paraId="49CAE96E" w14:textId="77777777" w:rsidR="00C50AB1" w:rsidRDefault="00C50AB1">
            <w:pPr>
              <w:rPr>
                <w:lang w:val="fr-FR"/>
              </w:rPr>
            </w:pPr>
            <w:r>
              <w:rPr>
                <w:lang w:val="fr-FR"/>
              </w:rPr>
              <w:t>HL7_36</w:t>
            </w:r>
          </w:p>
        </w:tc>
        <w:tc>
          <w:tcPr>
            <w:tcW w:w="3118" w:type="dxa"/>
          </w:tcPr>
          <w:p w14:paraId="0869EBBE" w14:textId="77777777" w:rsidR="00C50AB1" w:rsidRDefault="00C50AB1">
            <w:pPr>
              <w:rPr>
                <w:lang w:val="fr-FR"/>
              </w:rPr>
            </w:pPr>
            <w:r>
              <w:rPr>
                <w:lang w:val="fr-FR"/>
              </w:rPr>
              <w:t>Event-Code</w:t>
            </w:r>
          </w:p>
        </w:tc>
      </w:tr>
      <w:tr w:rsidR="00C50AB1" w14:paraId="07A309FE" w14:textId="77777777">
        <w:tc>
          <w:tcPr>
            <w:tcW w:w="2338" w:type="dxa"/>
          </w:tcPr>
          <w:p w14:paraId="39DDACCF" w14:textId="77777777" w:rsidR="00C50AB1" w:rsidRDefault="00C50AB1">
            <w:pPr>
              <w:rPr>
                <w:lang w:val="fr-FR"/>
              </w:rPr>
            </w:pPr>
            <w:r>
              <w:rPr>
                <w:b/>
                <w:lang w:val="fr-FR"/>
              </w:rPr>
              <w:t>version_id</w:t>
            </w:r>
          </w:p>
        </w:tc>
        <w:tc>
          <w:tcPr>
            <w:tcW w:w="993" w:type="dxa"/>
          </w:tcPr>
          <w:p w14:paraId="083B50DA" w14:textId="77777777" w:rsidR="00C50AB1" w:rsidRDefault="00C50AB1">
            <w:r>
              <w:t>Long</w:t>
            </w:r>
          </w:p>
        </w:tc>
        <w:tc>
          <w:tcPr>
            <w:tcW w:w="850" w:type="dxa"/>
          </w:tcPr>
          <w:p w14:paraId="669971E4" w14:textId="77777777" w:rsidR="00C50AB1" w:rsidRDefault="00C50AB1"/>
        </w:tc>
        <w:tc>
          <w:tcPr>
            <w:tcW w:w="851" w:type="dxa"/>
          </w:tcPr>
          <w:p w14:paraId="27B32899" w14:textId="77777777" w:rsidR="00C50AB1" w:rsidRDefault="00C50AB1"/>
        </w:tc>
        <w:tc>
          <w:tcPr>
            <w:tcW w:w="992" w:type="dxa"/>
          </w:tcPr>
          <w:p w14:paraId="1F293739" w14:textId="77777777" w:rsidR="00C50AB1" w:rsidRDefault="00C50AB1">
            <w:r>
              <w:t>HL7_52</w:t>
            </w:r>
          </w:p>
        </w:tc>
        <w:tc>
          <w:tcPr>
            <w:tcW w:w="3118" w:type="dxa"/>
          </w:tcPr>
          <w:p w14:paraId="0B383DAF" w14:textId="77777777" w:rsidR="00C50AB1" w:rsidRDefault="00C50AB1">
            <w:r>
              <w:t>version ID</w:t>
            </w:r>
          </w:p>
        </w:tc>
      </w:tr>
      <w:tr w:rsidR="00C50AB1" w14:paraId="34C33EDB" w14:textId="77777777">
        <w:tc>
          <w:tcPr>
            <w:tcW w:w="2338" w:type="dxa"/>
          </w:tcPr>
          <w:p w14:paraId="14C2F738" w14:textId="77777777" w:rsidR="00C50AB1" w:rsidRDefault="00C50AB1">
            <w:r>
              <w:rPr>
                <w:b/>
              </w:rPr>
              <w:t>message_type</w:t>
            </w:r>
          </w:p>
        </w:tc>
        <w:tc>
          <w:tcPr>
            <w:tcW w:w="993" w:type="dxa"/>
          </w:tcPr>
          <w:p w14:paraId="1692DDB0" w14:textId="77777777" w:rsidR="00C50AB1" w:rsidRDefault="00C50AB1">
            <w:r>
              <w:t>Text</w:t>
            </w:r>
          </w:p>
        </w:tc>
        <w:tc>
          <w:tcPr>
            <w:tcW w:w="850" w:type="dxa"/>
          </w:tcPr>
          <w:p w14:paraId="1B4F6136" w14:textId="77777777" w:rsidR="00C50AB1" w:rsidRDefault="00C50AB1">
            <w:r>
              <w:t>3</w:t>
            </w:r>
          </w:p>
        </w:tc>
        <w:tc>
          <w:tcPr>
            <w:tcW w:w="851" w:type="dxa"/>
          </w:tcPr>
          <w:p w14:paraId="4F5117E7" w14:textId="77777777" w:rsidR="00C50AB1" w:rsidRDefault="00C50AB1"/>
        </w:tc>
        <w:tc>
          <w:tcPr>
            <w:tcW w:w="992" w:type="dxa"/>
          </w:tcPr>
          <w:p w14:paraId="750ED71A" w14:textId="77777777" w:rsidR="00C50AB1" w:rsidRDefault="00C50AB1">
            <w:r>
              <w:t>HL7_36</w:t>
            </w:r>
          </w:p>
        </w:tc>
        <w:tc>
          <w:tcPr>
            <w:tcW w:w="3118" w:type="dxa"/>
          </w:tcPr>
          <w:p w14:paraId="555EE6A6" w14:textId="77777777" w:rsidR="00C50AB1" w:rsidRDefault="00C50AB1">
            <w:r>
              <w:t>Type of this Message</w:t>
            </w:r>
          </w:p>
        </w:tc>
      </w:tr>
      <w:tr w:rsidR="00C50AB1" w14:paraId="1520C10E" w14:textId="77777777">
        <w:tc>
          <w:tcPr>
            <w:tcW w:w="2338" w:type="dxa"/>
          </w:tcPr>
          <w:p w14:paraId="414F1526" w14:textId="77777777" w:rsidR="00C50AB1" w:rsidRDefault="00C50AB1">
            <w:pPr>
              <w:rPr>
                <w:lang w:val="it-IT"/>
              </w:rPr>
            </w:pPr>
            <w:r>
              <w:rPr>
                <w:b/>
                <w:lang w:val="it-IT"/>
              </w:rPr>
              <w:t>seq_no</w:t>
            </w:r>
          </w:p>
        </w:tc>
        <w:tc>
          <w:tcPr>
            <w:tcW w:w="993" w:type="dxa"/>
          </w:tcPr>
          <w:p w14:paraId="11EB387C" w14:textId="77777777" w:rsidR="00C50AB1" w:rsidRDefault="00C50AB1">
            <w:pPr>
              <w:rPr>
                <w:lang w:val="it-IT"/>
              </w:rPr>
            </w:pPr>
            <w:r>
              <w:rPr>
                <w:lang w:val="it-IT"/>
              </w:rPr>
              <w:t>Integer</w:t>
            </w:r>
          </w:p>
        </w:tc>
        <w:tc>
          <w:tcPr>
            <w:tcW w:w="850" w:type="dxa"/>
          </w:tcPr>
          <w:p w14:paraId="07E2B32F" w14:textId="77777777" w:rsidR="00C50AB1" w:rsidRDefault="00C50AB1">
            <w:r>
              <w:t>2</w:t>
            </w:r>
          </w:p>
        </w:tc>
        <w:tc>
          <w:tcPr>
            <w:tcW w:w="851" w:type="dxa"/>
          </w:tcPr>
          <w:p w14:paraId="1F00C627" w14:textId="77777777" w:rsidR="00C50AB1" w:rsidRDefault="00C50AB1">
            <w:r>
              <w:t>1</w:t>
            </w:r>
          </w:p>
        </w:tc>
        <w:tc>
          <w:tcPr>
            <w:tcW w:w="992" w:type="dxa"/>
          </w:tcPr>
          <w:p w14:paraId="7BBE82DB" w14:textId="77777777" w:rsidR="00C50AB1" w:rsidRDefault="00C50AB1">
            <w:r>
              <w:t>HL7_36</w:t>
            </w:r>
          </w:p>
        </w:tc>
        <w:tc>
          <w:tcPr>
            <w:tcW w:w="3118" w:type="dxa"/>
          </w:tcPr>
          <w:p w14:paraId="56AF10B5" w14:textId="77777777" w:rsidR="00C50AB1" w:rsidRDefault="00C50AB1">
            <w:r>
              <w:t>consecutive increasing number used for 1:n relation</w:t>
            </w:r>
          </w:p>
        </w:tc>
      </w:tr>
      <w:tr w:rsidR="00C50AB1" w14:paraId="6ADB9DA3" w14:textId="77777777">
        <w:tc>
          <w:tcPr>
            <w:tcW w:w="2338" w:type="dxa"/>
          </w:tcPr>
          <w:p w14:paraId="249AECA3" w14:textId="77777777" w:rsidR="00C50AB1" w:rsidRDefault="00C50AB1">
            <w:pPr>
              <w:rPr>
                <w:lang w:val="fr-FR"/>
              </w:rPr>
            </w:pPr>
            <w:r>
              <w:rPr>
                <w:lang w:val="fr-FR"/>
              </w:rPr>
              <w:t>seg_code</w:t>
            </w:r>
          </w:p>
        </w:tc>
        <w:tc>
          <w:tcPr>
            <w:tcW w:w="993" w:type="dxa"/>
          </w:tcPr>
          <w:p w14:paraId="6674E5AE" w14:textId="77777777" w:rsidR="00C50AB1" w:rsidRDefault="00C50AB1">
            <w:pPr>
              <w:rPr>
                <w:lang w:val="fr-FR"/>
              </w:rPr>
            </w:pPr>
            <w:r>
              <w:rPr>
                <w:lang w:val="fr-FR"/>
              </w:rPr>
              <w:t>Text</w:t>
            </w:r>
          </w:p>
        </w:tc>
        <w:tc>
          <w:tcPr>
            <w:tcW w:w="850" w:type="dxa"/>
          </w:tcPr>
          <w:p w14:paraId="2D9C3474" w14:textId="77777777" w:rsidR="00C50AB1" w:rsidRDefault="00C50AB1">
            <w:pPr>
              <w:rPr>
                <w:lang w:val="fr-FR"/>
              </w:rPr>
            </w:pPr>
            <w:r>
              <w:rPr>
                <w:lang w:val="fr-FR"/>
              </w:rPr>
              <w:t>3</w:t>
            </w:r>
          </w:p>
        </w:tc>
        <w:tc>
          <w:tcPr>
            <w:tcW w:w="851" w:type="dxa"/>
          </w:tcPr>
          <w:p w14:paraId="5C9523BA" w14:textId="77777777" w:rsidR="00C50AB1" w:rsidRDefault="00C50AB1">
            <w:pPr>
              <w:rPr>
                <w:lang w:val="fr-FR"/>
              </w:rPr>
            </w:pPr>
          </w:p>
        </w:tc>
        <w:tc>
          <w:tcPr>
            <w:tcW w:w="992" w:type="dxa"/>
          </w:tcPr>
          <w:p w14:paraId="60886B63" w14:textId="77777777" w:rsidR="00C50AB1" w:rsidRDefault="00C50AB1">
            <w:pPr>
              <w:rPr>
                <w:lang w:val="fr-FR"/>
              </w:rPr>
            </w:pPr>
            <w:r>
              <w:rPr>
                <w:lang w:val="fr-FR"/>
              </w:rPr>
              <w:t>HL7_36</w:t>
            </w:r>
          </w:p>
        </w:tc>
        <w:tc>
          <w:tcPr>
            <w:tcW w:w="3118" w:type="dxa"/>
          </w:tcPr>
          <w:p w14:paraId="6C8CA67B" w14:textId="77777777" w:rsidR="00C50AB1" w:rsidRDefault="00C50AB1">
            <w:pPr>
              <w:rPr>
                <w:lang w:val="fr-FR"/>
              </w:rPr>
            </w:pPr>
            <w:r>
              <w:rPr>
                <w:lang w:val="fr-FR"/>
              </w:rPr>
              <w:t>Segment-Code</w:t>
            </w:r>
          </w:p>
        </w:tc>
      </w:tr>
      <w:tr w:rsidR="00C50AB1" w14:paraId="1368DF7F" w14:textId="77777777">
        <w:tc>
          <w:tcPr>
            <w:tcW w:w="2338" w:type="dxa"/>
          </w:tcPr>
          <w:p w14:paraId="063B7838" w14:textId="77777777" w:rsidR="00C50AB1" w:rsidRDefault="00C50AB1">
            <w:r>
              <w:t>groupname</w:t>
            </w:r>
          </w:p>
        </w:tc>
        <w:tc>
          <w:tcPr>
            <w:tcW w:w="993" w:type="dxa"/>
          </w:tcPr>
          <w:p w14:paraId="327FB584" w14:textId="77777777" w:rsidR="00C50AB1" w:rsidRDefault="00C50AB1">
            <w:r>
              <w:t>Text</w:t>
            </w:r>
          </w:p>
        </w:tc>
        <w:tc>
          <w:tcPr>
            <w:tcW w:w="850" w:type="dxa"/>
          </w:tcPr>
          <w:p w14:paraId="68635321" w14:textId="77777777" w:rsidR="00C50AB1" w:rsidRDefault="00C50AB1">
            <w:r>
              <w:t>10</w:t>
            </w:r>
          </w:p>
        </w:tc>
        <w:tc>
          <w:tcPr>
            <w:tcW w:w="851" w:type="dxa"/>
          </w:tcPr>
          <w:p w14:paraId="45791272" w14:textId="77777777" w:rsidR="00C50AB1" w:rsidRDefault="00C50AB1"/>
        </w:tc>
        <w:tc>
          <w:tcPr>
            <w:tcW w:w="992" w:type="dxa"/>
          </w:tcPr>
          <w:p w14:paraId="50C58A1C" w14:textId="77777777" w:rsidR="00C50AB1" w:rsidRDefault="00C50AB1">
            <w:r>
              <w:t>HL7_36</w:t>
            </w:r>
          </w:p>
          <w:p w14:paraId="45504730" w14:textId="77777777" w:rsidR="00C50AB1" w:rsidRDefault="00C50AB1">
            <w:r>
              <w:t>HL7_47</w:t>
            </w:r>
          </w:p>
        </w:tc>
        <w:tc>
          <w:tcPr>
            <w:tcW w:w="3118" w:type="dxa"/>
          </w:tcPr>
          <w:p w14:paraId="33C7CF4F" w14:textId="77777777" w:rsidR="00C50AB1" w:rsidRDefault="00C50AB1">
            <w:r>
              <w:t>string identifying the repetition of subsequent segments (logical embracement)</w:t>
            </w:r>
          </w:p>
        </w:tc>
      </w:tr>
      <w:tr w:rsidR="00C50AB1" w14:paraId="47BD3DA4" w14:textId="77777777">
        <w:tc>
          <w:tcPr>
            <w:tcW w:w="2338" w:type="dxa"/>
          </w:tcPr>
          <w:p w14:paraId="3952BDCA" w14:textId="77777777" w:rsidR="00C50AB1" w:rsidRPr="000278A4" w:rsidRDefault="00C50773">
            <w:pPr>
              <w:rPr>
                <w:lang w:val="fr-FR"/>
              </w:rPr>
            </w:pPr>
            <w:r w:rsidRPr="000278A4">
              <w:rPr>
                <w:lang w:val="fr-FR"/>
              </w:rPr>
              <w:t>modification</w:t>
            </w:r>
          </w:p>
        </w:tc>
        <w:tc>
          <w:tcPr>
            <w:tcW w:w="993" w:type="dxa"/>
          </w:tcPr>
          <w:p w14:paraId="3647C021" w14:textId="77777777" w:rsidR="00C50AB1" w:rsidRDefault="00C50AB1">
            <w:pPr>
              <w:rPr>
                <w:lang w:val="fr-FR"/>
              </w:rPr>
            </w:pPr>
            <w:r>
              <w:rPr>
                <w:lang w:val="fr-FR"/>
              </w:rPr>
              <w:t>Text</w:t>
            </w:r>
          </w:p>
        </w:tc>
        <w:tc>
          <w:tcPr>
            <w:tcW w:w="850" w:type="dxa"/>
          </w:tcPr>
          <w:p w14:paraId="79A29258" w14:textId="77777777" w:rsidR="00C50AB1" w:rsidRDefault="00C50AB1">
            <w:pPr>
              <w:rPr>
                <w:lang w:val="fr-FR"/>
              </w:rPr>
            </w:pPr>
            <w:r>
              <w:rPr>
                <w:lang w:val="fr-FR"/>
              </w:rPr>
              <w:t>1</w:t>
            </w:r>
          </w:p>
        </w:tc>
        <w:tc>
          <w:tcPr>
            <w:tcW w:w="851" w:type="dxa"/>
          </w:tcPr>
          <w:p w14:paraId="6CD52A6F" w14:textId="77777777" w:rsidR="00C50AB1" w:rsidRDefault="00C50AB1">
            <w:pPr>
              <w:rPr>
                <w:lang w:val="fr-FR"/>
              </w:rPr>
            </w:pPr>
            <w:r>
              <w:rPr>
                <w:lang w:val="fr-FR"/>
              </w:rPr>
              <w:t>"O"</w:t>
            </w:r>
          </w:p>
        </w:tc>
        <w:tc>
          <w:tcPr>
            <w:tcW w:w="992" w:type="dxa"/>
          </w:tcPr>
          <w:p w14:paraId="48C9D6E4" w14:textId="77777777" w:rsidR="00C50AB1" w:rsidRDefault="00C50AB1">
            <w:r>
              <w:t>HL7_36</w:t>
            </w:r>
          </w:p>
        </w:tc>
        <w:tc>
          <w:tcPr>
            <w:tcW w:w="3118" w:type="dxa"/>
          </w:tcPr>
          <w:p w14:paraId="0245B855" w14:textId="77777777" w:rsidR="00C50AB1" w:rsidRDefault="00C50AB1">
            <w:r>
              <w:t>usage according to the standard</w:t>
            </w:r>
          </w:p>
        </w:tc>
      </w:tr>
      <w:tr w:rsidR="00C50AB1" w14:paraId="4B2BD625" w14:textId="77777777">
        <w:tc>
          <w:tcPr>
            <w:tcW w:w="2338" w:type="dxa"/>
          </w:tcPr>
          <w:p w14:paraId="41F28F3A" w14:textId="77777777" w:rsidR="00C50AB1" w:rsidRDefault="00C50AB1">
            <w:r>
              <w:t>repetitional</w:t>
            </w:r>
          </w:p>
        </w:tc>
        <w:tc>
          <w:tcPr>
            <w:tcW w:w="993" w:type="dxa"/>
          </w:tcPr>
          <w:p w14:paraId="116D7BF7" w14:textId="77777777" w:rsidR="00C50AB1" w:rsidRDefault="00C50AB1">
            <w:r>
              <w:t>Yes/No</w:t>
            </w:r>
          </w:p>
        </w:tc>
        <w:tc>
          <w:tcPr>
            <w:tcW w:w="850" w:type="dxa"/>
          </w:tcPr>
          <w:p w14:paraId="303968AE" w14:textId="77777777" w:rsidR="00C50AB1" w:rsidRDefault="00C50AB1">
            <w:r>
              <w:t>1</w:t>
            </w:r>
          </w:p>
        </w:tc>
        <w:tc>
          <w:tcPr>
            <w:tcW w:w="851" w:type="dxa"/>
          </w:tcPr>
          <w:p w14:paraId="2571ACA9" w14:textId="77777777" w:rsidR="00C50AB1" w:rsidRDefault="00C50AB1"/>
        </w:tc>
        <w:tc>
          <w:tcPr>
            <w:tcW w:w="992" w:type="dxa"/>
          </w:tcPr>
          <w:p w14:paraId="14F993E2" w14:textId="77777777" w:rsidR="00C50AB1" w:rsidRDefault="00C50AB1">
            <w:r>
              <w:t>HL7_36</w:t>
            </w:r>
          </w:p>
        </w:tc>
        <w:tc>
          <w:tcPr>
            <w:tcW w:w="3118" w:type="dxa"/>
          </w:tcPr>
          <w:p w14:paraId="45AAF954" w14:textId="77777777" w:rsidR="00C50AB1" w:rsidRDefault="00C50AB1">
            <w:r>
              <w:t>Repetitional</w:t>
            </w:r>
          </w:p>
        </w:tc>
      </w:tr>
      <w:tr w:rsidR="00C50AB1" w14:paraId="58A4A238" w14:textId="77777777">
        <w:tc>
          <w:tcPr>
            <w:tcW w:w="2338" w:type="dxa"/>
          </w:tcPr>
          <w:p w14:paraId="6BC31FFB" w14:textId="77777777" w:rsidR="00C50AB1" w:rsidRDefault="00C50AB1">
            <w:r>
              <w:t>optional</w:t>
            </w:r>
          </w:p>
        </w:tc>
        <w:tc>
          <w:tcPr>
            <w:tcW w:w="993" w:type="dxa"/>
          </w:tcPr>
          <w:p w14:paraId="37AED885" w14:textId="77777777" w:rsidR="00C50AB1" w:rsidRDefault="00C50AB1">
            <w:r>
              <w:t>Yes/no</w:t>
            </w:r>
          </w:p>
        </w:tc>
        <w:tc>
          <w:tcPr>
            <w:tcW w:w="850" w:type="dxa"/>
          </w:tcPr>
          <w:p w14:paraId="49B5355E" w14:textId="77777777" w:rsidR="00C50AB1" w:rsidRDefault="00C50AB1">
            <w:r>
              <w:t>1</w:t>
            </w:r>
          </w:p>
        </w:tc>
        <w:tc>
          <w:tcPr>
            <w:tcW w:w="851" w:type="dxa"/>
          </w:tcPr>
          <w:p w14:paraId="47CD22D3" w14:textId="77777777" w:rsidR="00C50AB1" w:rsidRDefault="00C50AB1"/>
        </w:tc>
        <w:tc>
          <w:tcPr>
            <w:tcW w:w="992" w:type="dxa"/>
          </w:tcPr>
          <w:p w14:paraId="23BDE407" w14:textId="77777777" w:rsidR="00C50AB1" w:rsidRDefault="00C50AB1">
            <w:r>
              <w:t>HL7_36</w:t>
            </w:r>
          </w:p>
        </w:tc>
        <w:tc>
          <w:tcPr>
            <w:tcW w:w="3118" w:type="dxa"/>
          </w:tcPr>
          <w:p w14:paraId="46E19F2F" w14:textId="77777777" w:rsidR="00C50AB1" w:rsidRDefault="00C50AB1">
            <w:r>
              <w:t>Optional</w:t>
            </w:r>
          </w:p>
        </w:tc>
      </w:tr>
      <w:tr w:rsidR="00C50AB1" w14:paraId="159BD373" w14:textId="77777777">
        <w:tc>
          <w:tcPr>
            <w:tcW w:w="2338" w:type="dxa"/>
          </w:tcPr>
          <w:p w14:paraId="3EF01782" w14:textId="77777777" w:rsidR="00C50AB1" w:rsidRDefault="00C50AB1">
            <w:r>
              <w:t>status</w:t>
            </w:r>
          </w:p>
        </w:tc>
        <w:tc>
          <w:tcPr>
            <w:tcW w:w="993" w:type="dxa"/>
          </w:tcPr>
          <w:p w14:paraId="1BC2B5EA" w14:textId="77777777" w:rsidR="00C50AB1" w:rsidRDefault="00C50AB1">
            <w:r>
              <w:t>Text</w:t>
            </w:r>
          </w:p>
        </w:tc>
        <w:tc>
          <w:tcPr>
            <w:tcW w:w="850" w:type="dxa"/>
          </w:tcPr>
          <w:p w14:paraId="17C983C3" w14:textId="77777777" w:rsidR="00C50AB1" w:rsidRDefault="00C50AB1">
            <w:r>
              <w:t>50</w:t>
            </w:r>
          </w:p>
        </w:tc>
        <w:tc>
          <w:tcPr>
            <w:tcW w:w="851" w:type="dxa"/>
          </w:tcPr>
          <w:p w14:paraId="28D09AB2" w14:textId="77777777" w:rsidR="00C50AB1" w:rsidRDefault="00C50AB1"/>
        </w:tc>
        <w:tc>
          <w:tcPr>
            <w:tcW w:w="992" w:type="dxa"/>
          </w:tcPr>
          <w:p w14:paraId="65CB63BF" w14:textId="77777777" w:rsidR="00C50AB1" w:rsidRDefault="00C50AB1">
            <w:r>
              <w:t>HL7_55</w:t>
            </w:r>
          </w:p>
        </w:tc>
        <w:tc>
          <w:tcPr>
            <w:tcW w:w="3118" w:type="dxa"/>
          </w:tcPr>
          <w:p w14:paraId="46BE825C" w14:textId="77777777" w:rsidR="00C50AB1" w:rsidRDefault="00C50AB1">
            <w:r>
              <w:t>Status as identified by the different TCs</w:t>
            </w:r>
          </w:p>
        </w:tc>
      </w:tr>
    </w:tbl>
    <w:p w14:paraId="160B95F5" w14:textId="77777777" w:rsidR="00C50AB1" w:rsidRDefault="00C50AB1"/>
    <w:p w14:paraId="55848DCD" w14:textId="77777777" w:rsidR="00C50AB1" w:rsidRDefault="00C50AB1">
      <w:r>
        <w:t>There ha</w:t>
      </w:r>
      <w:r w:rsidR="0082327E">
        <w:t>ve</w:t>
      </w:r>
      <w:r>
        <w:t xml:space="preserve"> been some special segment codes defined in order to allow the correct description of a message. These segment codes are as follows:</w:t>
      </w:r>
    </w:p>
    <w:p w14:paraId="5940DB58" w14:textId="77777777" w:rsidR="00C50AB1" w:rsidRDefault="00C50AB1"/>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5"/>
        <w:gridCol w:w="4473"/>
      </w:tblGrid>
      <w:tr w:rsidR="00C50AB1" w14:paraId="4802BF8E" w14:textId="77777777" w:rsidTr="0082327E">
        <w:trPr>
          <w:tblHeader/>
          <w:jc w:val="center"/>
        </w:trPr>
        <w:tc>
          <w:tcPr>
            <w:tcW w:w="2225" w:type="dxa"/>
            <w:shd w:val="pct20" w:color="auto" w:fill="auto"/>
          </w:tcPr>
          <w:p w14:paraId="282BB20F" w14:textId="77777777" w:rsidR="00C50AB1" w:rsidRDefault="00C50AB1">
            <w:r>
              <w:t>Special segment codes</w:t>
            </w:r>
          </w:p>
        </w:tc>
        <w:tc>
          <w:tcPr>
            <w:tcW w:w="4473" w:type="dxa"/>
            <w:shd w:val="pct20" w:color="auto" w:fill="auto"/>
          </w:tcPr>
          <w:p w14:paraId="2F5AC34A" w14:textId="77777777" w:rsidR="00C50AB1" w:rsidRDefault="00C50AB1">
            <w:r>
              <w:t>purpose</w:t>
            </w:r>
          </w:p>
        </w:tc>
      </w:tr>
      <w:tr w:rsidR="00C50AB1" w14:paraId="4C40841D" w14:textId="77777777">
        <w:trPr>
          <w:jc w:val="center"/>
        </w:trPr>
        <w:tc>
          <w:tcPr>
            <w:tcW w:w="2225" w:type="dxa"/>
          </w:tcPr>
          <w:p w14:paraId="2C7B83FA" w14:textId="77777777" w:rsidR="00C50AB1" w:rsidRDefault="00C50AB1">
            <w:r>
              <w:t>„[„</w:t>
            </w:r>
          </w:p>
        </w:tc>
        <w:tc>
          <w:tcPr>
            <w:tcW w:w="4473" w:type="dxa"/>
          </w:tcPr>
          <w:p w14:paraId="1982DC0C" w14:textId="77777777" w:rsidR="00C50AB1" w:rsidRDefault="00C50AB1">
            <w:r>
              <w:t>beginning set of optional segments</w:t>
            </w:r>
          </w:p>
        </w:tc>
      </w:tr>
      <w:tr w:rsidR="00C50AB1" w14:paraId="3DA6087A" w14:textId="77777777">
        <w:trPr>
          <w:jc w:val="center"/>
        </w:trPr>
        <w:tc>
          <w:tcPr>
            <w:tcW w:w="2225" w:type="dxa"/>
          </w:tcPr>
          <w:p w14:paraId="62191883" w14:textId="77777777" w:rsidR="00C50AB1" w:rsidRDefault="00C50AB1">
            <w:r>
              <w:t>„]“</w:t>
            </w:r>
          </w:p>
        </w:tc>
        <w:tc>
          <w:tcPr>
            <w:tcW w:w="4473" w:type="dxa"/>
          </w:tcPr>
          <w:p w14:paraId="77CE3A78" w14:textId="77777777" w:rsidR="00C50AB1" w:rsidRDefault="00C50AB1">
            <w:r>
              <w:t>ending set of optional segments</w:t>
            </w:r>
          </w:p>
        </w:tc>
      </w:tr>
      <w:tr w:rsidR="00C50AB1" w14:paraId="4A2CA230" w14:textId="77777777">
        <w:trPr>
          <w:jc w:val="center"/>
        </w:trPr>
        <w:tc>
          <w:tcPr>
            <w:tcW w:w="2225" w:type="dxa"/>
          </w:tcPr>
          <w:p w14:paraId="25A005F7" w14:textId="77777777" w:rsidR="00C50AB1" w:rsidRDefault="00C50AB1">
            <w:r>
              <w:t>„{„</w:t>
            </w:r>
          </w:p>
        </w:tc>
        <w:tc>
          <w:tcPr>
            <w:tcW w:w="4473" w:type="dxa"/>
          </w:tcPr>
          <w:p w14:paraId="07119FD0" w14:textId="77777777" w:rsidR="00C50AB1" w:rsidRDefault="00C50AB1">
            <w:r>
              <w:t>beginning set of repeatable  segments</w:t>
            </w:r>
          </w:p>
        </w:tc>
      </w:tr>
      <w:tr w:rsidR="00C50AB1" w14:paraId="347AD634" w14:textId="77777777">
        <w:trPr>
          <w:jc w:val="center"/>
        </w:trPr>
        <w:tc>
          <w:tcPr>
            <w:tcW w:w="2225" w:type="dxa"/>
          </w:tcPr>
          <w:p w14:paraId="2D56EB0C" w14:textId="77777777" w:rsidR="00C50AB1" w:rsidRDefault="00C50AB1">
            <w:r>
              <w:t>„}“</w:t>
            </w:r>
          </w:p>
        </w:tc>
        <w:tc>
          <w:tcPr>
            <w:tcW w:w="4473" w:type="dxa"/>
          </w:tcPr>
          <w:p w14:paraId="7A83FC81" w14:textId="77777777" w:rsidR="00C50AB1" w:rsidRDefault="00C50AB1">
            <w:r>
              <w:t>ending set of repeatable segments</w:t>
            </w:r>
          </w:p>
        </w:tc>
      </w:tr>
      <w:tr w:rsidR="00C50AB1" w14:paraId="27BF4F50" w14:textId="77777777">
        <w:trPr>
          <w:jc w:val="center"/>
        </w:trPr>
        <w:tc>
          <w:tcPr>
            <w:tcW w:w="2225" w:type="dxa"/>
          </w:tcPr>
          <w:p w14:paraId="67784DBF" w14:textId="77777777" w:rsidR="00C50AB1" w:rsidRDefault="00C50AB1">
            <w:r>
              <w:t>„[{„</w:t>
            </w:r>
          </w:p>
        </w:tc>
        <w:tc>
          <w:tcPr>
            <w:tcW w:w="4473" w:type="dxa"/>
          </w:tcPr>
          <w:p w14:paraId="0D4B95D2" w14:textId="77777777" w:rsidR="00C50AB1" w:rsidRDefault="00C50AB1">
            <w:r>
              <w:t>beginning set of optional + repeating segments</w:t>
            </w:r>
          </w:p>
        </w:tc>
      </w:tr>
      <w:tr w:rsidR="00C50AB1" w14:paraId="76918265" w14:textId="77777777">
        <w:trPr>
          <w:jc w:val="center"/>
        </w:trPr>
        <w:tc>
          <w:tcPr>
            <w:tcW w:w="2225" w:type="dxa"/>
          </w:tcPr>
          <w:p w14:paraId="7152887A" w14:textId="77777777" w:rsidR="00C50AB1" w:rsidRDefault="00C50AB1">
            <w:r>
              <w:t>„}]“</w:t>
            </w:r>
          </w:p>
        </w:tc>
        <w:tc>
          <w:tcPr>
            <w:tcW w:w="4473" w:type="dxa"/>
          </w:tcPr>
          <w:p w14:paraId="064A970D" w14:textId="77777777" w:rsidR="00C50AB1" w:rsidRDefault="00C50AB1">
            <w:r>
              <w:t>ending set of optional + repeating segments</w:t>
            </w:r>
          </w:p>
        </w:tc>
      </w:tr>
      <w:tr w:rsidR="00C50AB1" w14:paraId="69C85C94" w14:textId="77777777">
        <w:trPr>
          <w:jc w:val="center"/>
        </w:trPr>
        <w:tc>
          <w:tcPr>
            <w:tcW w:w="2225" w:type="dxa"/>
          </w:tcPr>
          <w:p w14:paraId="47445121" w14:textId="77777777" w:rsidR="00C50AB1" w:rsidRDefault="00C50AB1">
            <w:r>
              <w:t>„&lt;„</w:t>
            </w:r>
          </w:p>
        </w:tc>
        <w:tc>
          <w:tcPr>
            <w:tcW w:w="4473" w:type="dxa"/>
          </w:tcPr>
          <w:p w14:paraId="22E94352" w14:textId="77777777" w:rsidR="00C50AB1" w:rsidRDefault="00C50AB1">
            <w:r>
              <w:t>Beginning of choice</w:t>
            </w:r>
          </w:p>
        </w:tc>
      </w:tr>
      <w:tr w:rsidR="00C50AB1" w14:paraId="7B0EC76F" w14:textId="77777777">
        <w:trPr>
          <w:jc w:val="center"/>
        </w:trPr>
        <w:tc>
          <w:tcPr>
            <w:tcW w:w="2225" w:type="dxa"/>
          </w:tcPr>
          <w:p w14:paraId="46949805" w14:textId="77777777" w:rsidR="00C50AB1" w:rsidRDefault="00C50AB1">
            <w:r>
              <w:t>„|„</w:t>
            </w:r>
          </w:p>
        </w:tc>
        <w:tc>
          <w:tcPr>
            <w:tcW w:w="4473" w:type="dxa"/>
          </w:tcPr>
          <w:p w14:paraId="4D98D421" w14:textId="77777777" w:rsidR="00C50AB1" w:rsidRDefault="00C50AB1">
            <w:r>
              <w:t>Next choice</w:t>
            </w:r>
          </w:p>
        </w:tc>
      </w:tr>
      <w:tr w:rsidR="00C50AB1" w14:paraId="1A3393C7" w14:textId="77777777">
        <w:trPr>
          <w:jc w:val="center"/>
        </w:trPr>
        <w:tc>
          <w:tcPr>
            <w:tcW w:w="2225" w:type="dxa"/>
          </w:tcPr>
          <w:p w14:paraId="0105D82D" w14:textId="77777777" w:rsidR="00C50AB1" w:rsidRDefault="00C50AB1">
            <w:r>
              <w:t>„&gt;“</w:t>
            </w:r>
          </w:p>
        </w:tc>
        <w:tc>
          <w:tcPr>
            <w:tcW w:w="4473" w:type="dxa"/>
          </w:tcPr>
          <w:p w14:paraId="5842EAB9" w14:textId="77777777" w:rsidR="00C50AB1" w:rsidRDefault="00C50AB1">
            <w:r>
              <w:t>Ending of choice</w:t>
            </w:r>
          </w:p>
        </w:tc>
      </w:tr>
      <w:tr w:rsidR="00C50AB1" w14:paraId="3E887AA9" w14:textId="77777777">
        <w:trPr>
          <w:jc w:val="center"/>
        </w:trPr>
        <w:tc>
          <w:tcPr>
            <w:tcW w:w="2225" w:type="dxa"/>
          </w:tcPr>
          <w:p w14:paraId="47B8ECB2" w14:textId="77777777" w:rsidR="00C50AB1" w:rsidRDefault="00C50AB1">
            <w:r>
              <w:t>„?“</w:t>
            </w:r>
          </w:p>
        </w:tc>
        <w:tc>
          <w:tcPr>
            <w:tcW w:w="4473" w:type="dxa"/>
          </w:tcPr>
          <w:p w14:paraId="1C5D335F" w14:textId="77777777" w:rsidR="00C50AB1" w:rsidRDefault="00C50AB1">
            <w:r>
              <w:t>any other segment</w:t>
            </w:r>
          </w:p>
        </w:tc>
      </w:tr>
      <w:tr w:rsidR="00C50AB1" w14:paraId="3BEF907A" w14:textId="77777777">
        <w:trPr>
          <w:jc w:val="center"/>
        </w:trPr>
        <w:tc>
          <w:tcPr>
            <w:tcW w:w="2225" w:type="dxa"/>
          </w:tcPr>
          <w:p w14:paraId="14D6733F" w14:textId="77777777" w:rsidR="00C50AB1" w:rsidRDefault="00C50AB1">
            <w:r>
              <w:t>“Zxx”</w:t>
            </w:r>
          </w:p>
        </w:tc>
        <w:tc>
          <w:tcPr>
            <w:tcW w:w="4473" w:type="dxa"/>
          </w:tcPr>
          <w:p w14:paraId="0210072A" w14:textId="77777777" w:rsidR="00C50AB1" w:rsidRDefault="00C50AB1">
            <w:r>
              <w:t>a Z-segment</w:t>
            </w:r>
          </w:p>
        </w:tc>
      </w:tr>
      <w:tr w:rsidR="00C50AB1" w14:paraId="27B076F8" w14:textId="77777777">
        <w:trPr>
          <w:jc w:val="center"/>
        </w:trPr>
        <w:tc>
          <w:tcPr>
            <w:tcW w:w="2225" w:type="dxa"/>
          </w:tcPr>
          <w:p w14:paraId="70867754" w14:textId="77777777" w:rsidR="00C50AB1" w:rsidRDefault="00C50AB1">
            <w:r>
              <w:t>"Hxx"</w:t>
            </w:r>
          </w:p>
        </w:tc>
        <w:tc>
          <w:tcPr>
            <w:tcW w:w="4473" w:type="dxa"/>
          </w:tcPr>
          <w:p w14:paraId="719CCEA5" w14:textId="77777777" w:rsidR="00C50AB1" w:rsidRDefault="00C50AB1">
            <w:r>
              <w:t>any HL7-defined segment</w:t>
            </w:r>
          </w:p>
        </w:tc>
      </w:tr>
    </w:tbl>
    <w:p w14:paraId="37D0D8A4" w14:textId="77777777" w:rsidR="00C50AB1" w:rsidRDefault="00C50AB1"/>
    <w:p w14:paraId="6213EF88" w14:textId="77777777" w:rsidR="00C50AB1" w:rsidRDefault="00C50AB1">
      <w:r>
        <w:t>These segment codes are also used for indentation.</w:t>
      </w:r>
    </w:p>
    <w:p w14:paraId="31D91A16" w14:textId="77777777" w:rsidR="00C50AB1" w:rsidRDefault="00C50AB1">
      <w:r>
        <w:rPr>
          <w:b/>
        </w:rPr>
        <w:t>Restriction</w:t>
      </w:r>
      <w:r>
        <w:t>: In order to reset the information for printing the first assigned number must be "1". It doesn´t matter when there are gaps but the first entry has to use number "1".</w:t>
      </w:r>
    </w:p>
    <w:p w14:paraId="70CA841F" w14:textId="77777777" w:rsidR="00C50AB1" w:rsidRDefault="00C50AB1">
      <w:pPr>
        <w:pStyle w:val="berschrift3"/>
      </w:pPr>
      <w:r>
        <w:fldChar w:fldCharType="begin"/>
      </w:r>
      <w:r>
        <w:instrText xml:space="preserve"> AUTONUMLGL </w:instrText>
      </w:r>
      <w:bookmarkStart w:id="42" w:name="_Toc75864094"/>
      <w:r>
        <w:fldChar w:fldCharType="end"/>
      </w:r>
      <w:r>
        <w:t xml:space="preserve"> Table HL7MsgStructIDSegments</w:t>
      </w:r>
      <w:bookmarkEnd w:id="42"/>
    </w:p>
    <w:p w14:paraId="243B9A11" w14:textId="77777777" w:rsidR="00C50AB1" w:rsidRDefault="00C50AB1">
      <w:r>
        <w:t>This table is used to specify message structures, too. But in contrast to the previous table this defines a message for a special message structure identifier which can be used within different events. It allows to define one message which can be used more than once.</w:t>
      </w:r>
    </w:p>
    <w:p w14:paraId="1D923AF2"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40A1D555" w14:textId="77777777">
        <w:tc>
          <w:tcPr>
            <w:tcW w:w="2338" w:type="dxa"/>
            <w:shd w:val="pct20" w:color="auto" w:fill="auto"/>
          </w:tcPr>
          <w:p w14:paraId="0DEC154F" w14:textId="77777777" w:rsidR="00C50AB1" w:rsidRDefault="00C50AB1">
            <w:r>
              <w:lastRenderedPageBreak/>
              <w:t>Attribute</w:t>
            </w:r>
          </w:p>
        </w:tc>
        <w:tc>
          <w:tcPr>
            <w:tcW w:w="993" w:type="dxa"/>
            <w:shd w:val="pct20" w:color="auto" w:fill="auto"/>
          </w:tcPr>
          <w:p w14:paraId="34FA1E70" w14:textId="77777777" w:rsidR="00C50AB1" w:rsidRDefault="00C50AB1">
            <w:r>
              <w:t>Type</w:t>
            </w:r>
          </w:p>
        </w:tc>
        <w:tc>
          <w:tcPr>
            <w:tcW w:w="850" w:type="dxa"/>
            <w:shd w:val="pct20" w:color="auto" w:fill="auto"/>
          </w:tcPr>
          <w:p w14:paraId="7A6E8500" w14:textId="77777777" w:rsidR="00C50AB1" w:rsidRDefault="00C50AB1">
            <w:r>
              <w:t>Size</w:t>
            </w:r>
          </w:p>
        </w:tc>
        <w:tc>
          <w:tcPr>
            <w:tcW w:w="851" w:type="dxa"/>
            <w:shd w:val="pct20" w:color="auto" w:fill="auto"/>
          </w:tcPr>
          <w:p w14:paraId="7CF15ACA" w14:textId="77777777" w:rsidR="00C50AB1" w:rsidRDefault="00C50AB1">
            <w:r>
              <w:t>Default</w:t>
            </w:r>
          </w:p>
        </w:tc>
        <w:tc>
          <w:tcPr>
            <w:tcW w:w="992" w:type="dxa"/>
            <w:shd w:val="pct20" w:color="auto" w:fill="auto"/>
          </w:tcPr>
          <w:p w14:paraId="5234F915" w14:textId="77777777" w:rsidR="00C50AB1" w:rsidRDefault="00C50AB1">
            <w:r>
              <w:t>Database</w:t>
            </w:r>
          </w:p>
        </w:tc>
        <w:tc>
          <w:tcPr>
            <w:tcW w:w="3118" w:type="dxa"/>
            <w:shd w:val="pct20" w:color="auto" w:fill="auto"/>
          </w:tcPr>
          <w:p w14:paraId="554484A7" w14:textId="77777777" w:rsidR="00C50AB1" w:rsidRDefault="00C50AB1">
            <w:r>
              <w:t>Description</w:t>
            </w:r>
          </w:p>
        </w:tc>
      </w:tr>
      <w:tr w:rsidR="00C50AB1" w14:paraId="4103FC01" w14:textId="77777777">
        <w:tc>
          <w:tcPr>
            <w:tcW w:w="2338" w:type="dxa"/>
          </w:tcPr>
          <w:p w14:paraId="1B81EF7A" w14:textId="77777777" w:rsidR="00C50AB1" w:rsidRDefault="00C50AB1">
            <w:r>
              <w:rPr>
                <w:b/>
              </w:rPr>
              <w:t>message_structure</w:t>
            </w:r>
          </w:p>
        </w:tc>
        <w:tc>
          <w:tcPr>
            <w:tcW w:w="993" w:type="dxa"/>
          </w:tcPr>
          <w:p w14:paraId="62CCEDBD" w14:textId="77777777" w:rsidR="00C50AB1" w:rsidRDefault="00C50AB1">
            <w:r>
              <w:t>Text</w:t>
            </w:r>
          </w:p>
        </w:tc>
        <w:tc>
          <w:tcPr>
            <w:tcW w:w="850" w:type="dxa"/>
          </w:tcPr>
          <w:p w14:paraId="6AC9645E" w14:textId="77777777" w:rsidR="00C50AB1" w:rsidRDefault="00C50AB1">
            <w:r>
              <w:t>3</w:t>
            </w:r>
          </w:p>
        </w:tc>
        <w:tc>
          <w:tcPr>
            <w:tcW w:w="851" w:type="dxa"/>
          </w:tcPr>
          <w:p w14:paraId="4B1C5BE4" w14:textId="77777777" w:rsidR="00C50AB1" w:rsidRDefault="00C50AB1"/>
        </w:tc>
        <w:tc>
          <w:tcPr>
            <w:tcW w:w="992" w:type="dxa"/>
          </w:tcPr>
          <w:p w14:paraId="19FE097B" w14:textId="77777777" w:rsidR="00C50AB1" w:rsidRDefault="00C50AB1">
            <w:r>
              <w:t>HL7_36</w:t>
            </w:r>
          </w:p>
        </w:tc>
        <w:tc>
          <w:tcPr>
            <w:tcW w:w="3118" w:type="dxa"/>
          </w:tcPr>
          <w:p w14:paraId="41BE6A62" w14:textId="77777777" w:rsidR="00C50AB1" w:rsidRDefault="00C50AB1">
            <w:r>
              <w:t>Message Structure ID</w:t>
            </w:r>
          </w:p>
        </w:tc>
      </w:tr>
      <w:tr w:rsidR="00C50AB1" w14:paraId="59AFD684" w14:textId="77777777">
        <w:tc>
          <w:tcPr>
            <w:tcW w:w="2338" w:type="dxa"/>
          </w:tcPr>
          <w:p w14:paraId="50E79A5D" w14:textId="77777777" w:rsidR="00C50AB1" w:rsidRDefault="00C50AB1">
            <w:r>
              <w:rPr>
                <w:b/>
              </w:rPr>
              <w:t>version_id</w:t>
            </w:r>
          </w:p>
        </w:tc>
        <w:tc>
          <w:tcPr>
            <w:tcW w:w="993" w:type="dxa"/>
          </w:tcPr>
          <w:p w14:paraId="6019C01E" w14:textId="77777777" w:rsidR="00C50AB1" w:rsidRDefault="00C50AB1">
            <w:r>
              <w:t>Long</w:t>
            </w:r>
          </w:p>
        </w:tc>
        <w:tc>
          <w:tcPr>
            <w:tcW w:w="850" w:type="dxa"/>
          </w:tcPr>
          <w:p w14:paraId="56EC3309" w14:textId="77777777" w:rsidR="00C50AB1" w:rsidRDefault="00C50AB1"/>
        </w:tc>
        <w:tc>
          <w:tcPr>
            <w:tcW w:w="851" w:type="dxa"/>
          </w:tcPr>
          <w:p w14:paraId="3E6ECEF0" w14:textId="77777777" w:rsidR="00C50AB1" w:rsidRDefault="00C50AB1"/>
        </w:tc>
        <w:tc>
          <w:tcPr>
            <w:tcW w:w="992" w:type="dxa"/>
          </w:tcPr>
          <w:p w14:paraId="3C05B1E4" w14:textId="77777777" w:rsidR="00C50AB1" w:rsidRDefault="00C50AB1">
            <w:r>
              <w:t>HL7_52</w:t>
            </w:r>
          </w:p>
        </w:tc>
        <w:tc>
          <w:tcPr>
            <w:tcW w:w="3118" w:type="dxa"/>
          </w:tcPr>
          <w:p w14:paraId="41865676" w14:textId="77777777" w:rsidR="00C50AB1" w:rsidRDefault="00C50AB1">
            <w:r>
              <w:t>version ID</w:t>
            </w:r>
          </w:p>
        </w:tc>
      </w:tr>
      <w:tr w:rsidR="00C50AB1" w14:paraId="2918DC08" w14:textId="77777777">
        <w:tc>
          <w:tcPr>
            <w:tcW w:w="2338" w:type="dxa"/>
          </w:tcPr>
          <w:p w14:paraId="49C56423" w14:textId="77777777" w:rsidR="00C50AB1" w:rsidRDefault="00C50AB1">
            <w:r>
              <w:rPr>
                <w:b/>
              </w:rPr>
              <w:t>seq_no</w:t>
            </w:r>
          </w:p>
        </w:tc>
        <w:tc>
          <w:tcPr>
            <w:tcW w:w="993" w:type="dxa"/>
          </w:tcPr>
          <w:p w14:paraId="349F78EB" w14:textId="77777777" w:rsidR="00C50AB1" w:rsidRDefault="00C50AB1">
            <w:r>
              <w:t>Integer</w:t>
            </w:r>
          </w:p>
        </w:tc>
        <w:tc>
          <w:tcPr>
            <w:tcW w:w="850" w:type="dxa"/>
          </w:tcPr>
          <w:p w14:paraId="64EE9FEB" w14:textId="77777777" w:rsidR="00C50AB1" w:rsidRDefault="00C50AB1">
            <w:r>
              <w:t>2</w:t>
            </w:r>
          </w:p>
        </w:tc>
        <w:tc>
          <w:tcPr>
            <w:tcW w:w="851" w:type="dxa"/>
          </w:tcPr>
          <w:p w14:paraId="3179DE54" w14:textId="77777777" w:rsidR="00C50AB1" w:rsidRDefault="00C50AB1">
            <w:r>
              <w:t>1</w:t>
            </w:r>
          </w:p>
        </w:tc>
        <w:tc>
          <w:tcPr>
            <w:tcW w:w="992" w:type="dxa"/>
          </w:tcPr>
          <w:p w14:paraId="2B52FBD5" w14:textId="77777777" w:rsidR="00C50AB1" w:rsidRDefault="00C50AB1">
            <w:r>
              <w:t>HL7_36</w:t>
            </w:r>
          </w:p>
        </w:tc>
        <w:tc>
          <w:tcPr>
            <w:tcW w:w="3118" w:type="dxa"/>
          </w:tcPr>
          <w:p w14:paraId="2993E083" w14:textId="77777777" w:rsidR="00C50AB1" w:rsidRDefault="00C50AB1">
            <w:r>
              <w:t>consecutive increasing number used for 1:n relation</w:t>
            </w:r>
          </w:p>
        </w:tc>
      </w:tr>
      <w:tr w:rsidR="00C50AB1" w14:paraId="122E86D2" w14:textId="77777777">
        <w:tc>
          <w:tcPr>
            <w:tcW w:w="2338" w:type="dxa"/>
          </w:tcPr>
          <w:p w14:paraId="39BDDB99" w14:textId="77777777" w:rsidR="00C50AB1" w:rsidRDefault="00C50AB1">
            <w:pPr>
              <w:rPr>
                <w:lang w:val="fr-FR"/>
              </w:rPr>
            </w:pPr>
            <w:r>
              <w:rPr>
                <w:lang w:val="fr-FR"/>
              </w:rPr>
              <w:t>seg_code</w:t>
            </w:r>
          </w:p>
        </w:tc>
        <w:tc>
          <w:tcPr>
            <w:tcW w:w="993" w:type="dxa"/>
          </w:tcPr>
          <w:p w14:paraId="439E5B5E" w14:textId="77777777" w:rsidR="00C50AB1" w:rsidRDefault="00C50AB1">
            <w:pPr>
              <w:rPr>
                <w:lang w:val="fr-FR"/>
              </w:rPr>
            </w:pPr>
            <w:r>
              <w:rPr>
                <w:lang w:val="fr-FR"/>
              </w:rPr>
              <w:t>Text</w:t>
            </w:r>
          </w:p>
        </w:tc>
        <w:tc>
          <w:tcPr>
            <w:tcW w:w="850" w:type="dxa"/>
          </w:tcPr>
          <w:p w14:paraId="2D23F65F" w14:textId="77777777" w:rsidR="00C50AB1" w:rsidRDefault="00C50AB1">
            <w:pPr>
              <w:rPr>
                <w:lang w:val="fr-FR"/>
              </w:rPr>
            </w:pPr>
            <w:r>
              <w:rPr>
                <w:lang w:val="fr-FR"/>
              </w:rPr>
              <w:t>3</w:t>
            </w:r>
          </w:p>
        </w:tc>
        <w:tc>
          <w:tcPr>
            <w:tcW w:w="851" w:type="dxa"/>
          </w:tcPr>
          <w:p w14:paraId="57AF7074" w14:textId="77777777" w:rsidR="00C50AB1" w:rsidRDefault="00C50AB1">
            <w:pPr>
              <w:rPr>
                <w:lang w:val="fr-FR"/>
              </w:rPr>
            </w:pPr>
          </w:p>
        </w:tc>
        <w:tc>
          <w:tcPr>
            <w:tcW w:w="992" w:type="dxa"/>
          </w:tcPr>
          <w:p w14:paraId="0079F919" w14:textId="77777777" w:rsidR="00C50AB1" w:rsidRDefault="00C50AB1">
            <w:pPr>
              <w:rPr>
                <w:lang w:val="fr-FR"/>
              </w:rPr>
            </w:pPr>
            <w:r>
              <w:rPr>
                <w:lang w:val="fr-FR"/>
              </w:rPr>
              <w:t>HL7_36</w:t>
            </w:r>
          </w:p>
        </w:tc>
        <w:tc>
          <w:tcPr>
            <w:tcW w:w="3118" w:type="dxa"/>
          </w:tcPr>
          <w:p w14:paraId="6255D739" w14:textId="77777777" w:rsidR="00C50AB1" w:rsidRDefault="00C50AB1">
            <w:pPr>
              <w:rPr>
                <w:lang w:val="fr-FR"/>
              </w:rPr>
            </w:pPr>
            <w:r>
              <w:rPr>
                <w:lang w:val="fr-FR"/>
              </w:rPr>
              <w:t>Segment-Code</w:t>
            </w:r>
          </w:p>
        </w:tc>
      </w:tr>
      <w:tr w:rsidR="00C50AB1" w14:paraId="637440AD" w14:textId="77777777">
        <w:tc>
          <w:tcPr>
            <w:tcW w:w="2338" w:type="dxa"/>
          </w:tcPr>
          <w:p w14:paraId="1DF6CE74" w14:textId="77777777" w:rsidR="00C50AB1" w:rsidRDefault="00753D4C">
            <w:r>
              <w:t>G</w:t>
            </w:r>
            <w:r w:rsidR="00C50AB1">
              <w:t>roupname</w:t>
            </w:r>
          </w:p>
        </w:tc>
        <w:tc>
          <w:tcPr>
            <w:tcW w:w="993" w:type="dxa"/>
          </w:tcPr>
          <w:p w14:paraId="205AF968" w14:textId="77777777" w:rsidR="00C50AB1" w:rsidRDefault="00C50AB1">
            <w:r>
              <w:t>Text</w:t>
            </w:r>
          </w:p>
        </w:tc>
        <w:tc>
          <w:tcPr>
            <w:tcW w:w="850" w:type="dxa"/>
          </w:tcPr>
          <w:p w14:paraId="5D1EC646" w14:textId="77777777" w:rsidR="00C50AB1" w:rsidRDefault="00C50AB1">
            <w:r>
              <w:t>10</w:t>
            </w:r>
          </w:p>
        </w:tc>
        <w:tc>
          <w:tcPr>
            <w:tcW w:w="851" w:type="dxa"/>
          </w:tcPr>
          <w:p w14:paraId="00A94DD1" w14:textId="77777777" w:rsidR="00C50AB1" w:rsidRDefault="00C50AB1"/>
        </w:tc>
        <w:tc>
          <w:tcPr>
            <w:tcW w:w="992" w:type="dxa"/>
          </w:tcPr>
          <w:p w14:paraId="7A1AEAFE" w14:textId="77777777" w:rsidR="00C50AB1" w:rsidRDefault="00C50AB1">
            <w:r>
              <w:t>HL7_36</w:t>
            </w:r>
          </w:p>
        </w:tc>
        <w:tc>
          <w:tcPr>
            <w:tcW w:w="3118" w:type="dxa"/>
          </w:tcPr>
          <w:p w14:paraId="75B60895" w14:textId="77777777" w:rsidR="00C50AB1" w:rsidRDefault="00C50AB1">
            <w:r>
              <w:t>string identifying the repetition of subsequent segments (logical embracement)</w:t>
            </w:r>
          </w:p>
        </w:tc>
      </w:tr>
      <w:tr w:rsidR="00C50AB1" w14:paraId="01C61CDC" w14:textId="77777777">
        <w:tc>
          <w:tcPr>
            <w:tcW w:w="2338" w:type="dxa"/>
          </w:tcPr>
          <w:p w14:paraId="7DE2131F" w14:textId="77777777" w:rsidR="00C50AB1" w:rsidRPr="000278A4" w:rsidRDefault="00C50773">
            <w:pPr>
              <w:rPr>
                <w:lang w:val="fr-FR"/>
              </w:rPr>
            </w:pPr>
            <w:r w:rsidRPr="000278A4">
              <w:rPr>
                <w:lang w:val="fr-FR"/>
              </w:rPr>
              <w:t>modification</w:t>
            </w:r>
          </w:p>
        </w:tc>
        <w:tc>
          <w:tcPr>
            <w:tcW w:w="993" w:type="dxa"/>
          </w:tcPr>
          <w:p w14:paraId="65048A24" w14:textId="77777777" w:rsidR="00C50AB1" w:rsidRDefault="00C50AB1">
            <w:pPr>
              <w:rPr>
                <w:lang w:val="fr-FR"/>
              </w:rPr>
            </w:pPr>
            <w:r>
              <w:rPr>
                <w:lang w:val="fr-FR"/>
              </w:rPr>
              <w:t>Text</w:t>
            </w:r>
          </w:p>
        </w:tc>
        <w:tc>
          <w:tcPr>
            <w:tcW w:w="850" w:type="dxa"/>
          </w:tcPr>
          <w:p w14:paraId="7A3466E8" w14:textId="77777777" w:rsidR="00C50AB1" w:rsidRDefault="00C50AB1">
            <w:pPr>
              <w:rPr>
                <w:lang w:val="fr-FR"/>
              </w:rPr>
            </w:pPr>
            <w:r>
              <w:rPr>
                <w:lang w:val="fr-FR"/>
              </w:rPr>
              <w:t>1</w:t>
            </w:r>
          </w:p>
        </w:tc>
        <w:tc>
          <w:tcPr>
            <w:tcW w:w="851" w:type="dxa"/>
          </w:tcPr>
          <w:p w14:paraId="475CDEB2" w14:textId="77777777" w:rsidR="00C50AB1" w:rsidRDefault="00C50AB1">
            <w:pPr>
              <w:rPr>
                <w:lang w:val="fr-FR"/>
              </w:rPr>
            </w:pPr>
            <w:r>
              <w:rPr>
                <w:lang w:val="fr-FR"/>
              </w:rPr>
              <w:t>"O"</w:t>
            </w:r>
          </w:p>
        </w:tc>
        <w:tc>
          <w:tcPr>
            <w:tcW w:w="992" w:type="dxa"/>
          </w:tcPr>
          <w:p w14:paraId="50D83BCA" w14:textId="77777777" w:rsidR="00C50AB1" w:rsidRDefault="00C50AB1">
            <w:r>
              <w:t>HL7_36</w:t>
            </w:r>
          </w:p>
        </w:tc>
        <w:tc>
          <w:tcPr>
            <w:tcW w:w="3118" w:type="dxa"/>
          </w:tcPr>
          <w:p w14:paraId="127A8828" w14:textId="77777777" w:rsidR="00C50AB1" w:rsidRDefault="00C50AB1">
            <w:r>
              <w:t>usage according to the standard</w:t>
            </w:r>
          </w:p>
        </w:tc>
      </w:tr>
      <w:tr w:rsidR="00C50AB1" w14:paraId="0B6CDEEF" w14:textId="77777777">
        <w:tc>
          <w:tcPr>
            <w:tcW w:w="2338" w:type="dxa"/>
          </w:tcPr>
          <w:p w14:paraId="284DCB7C" w14:textId="77777777" w:rsidR="00C50AB1" w:rsidRDefault="00C50AB1">
            <w:r>
              <w:t>repetitional</w:t>
            </w:r>
          </w:p>
        </w:tc>
        <w:tc>
          <w:tcPr>
            <w:tcW w:w="993" w:type="dxa"/>
          </w:tcPr>
          <w:p w14:paraId="4B842A4B" w14:textId="77777777" w:rsidR="00C50AB1" w:rsidRDefault="00C50AB1">
            <w:r>
              <w:t>Yes/No</w:t>
            </w:r>
          </w:p>
        </w:tc>
        <w:tc>
          <w:tcPr>
            <w:tcW w:w="850" w:type="dxa"/>
          </w:tcPr>
          <w:p w14:paraId="28574C59" w14:textId="77777777" w:rsidR="00C50AB1" w:rsidRDefault="00C50AB1">
            <w:r>
              <w:t>1</w:t>
            </w:r>
          </w:p>
        </w:tc>
        <w:tc>
          <w:tcPr>
            <w:tcW w:w="851" w:type="dxa"/>
          </w:tcPr>
          <w:p w14:paraId="3818C8A6" w14:textId="77777777" w:rsidR="00C50AB1" w:rsidRDefault="00C50AB1"/>
        </w:tc>
        <w:tc>
          <w:tcPr>
            <w:tcW w:w="992" w:type="dxa"/>
          </w:tcPr>
          <w:p w14:paraId="29D66BBC" w14:textId="77777777" w:rsidR="00C50AB1" w:rsidRDefault="00C50AB1">
            <w:r>
              <w:t>HL7_36</w:t>
            </w:r>
          </w:p>
        </w:tc>
        <w:tc>
          <w:tcPr>
            <w:tcW w:w="3118" w:type="dxa"/>
          </w:tcPr>
          <w:p w14:paraId="21EFE690" w14:textId="77777777" w:rsidR="00C50AB1" w:rsidRDefault="00C50AB1">
            <w:r>
              <w:t>repetitional</w:t>
            </w:r>
          </w:p>
        </w:tc>
      </w:tr>
      <w:tr w:rsidR="00C50AB1" w14:paraId="644F75AB" w14:textId="77777777">
        <w:tc>
          <w:tcPr>
            <w:tcW w:w="2338" w:type="dxa"/>
          </w:tcPr>
          <w:p w14:paraId="6AB12846" w14:textId="77777777" w:rsidR="00C50AB1" w:rsidRDefault="00C50AB1">
            <w:r>
              <w:t>optional</w:t>
            </w:r>
          </w:p>
        </w:tc>
        <w:tc>
          <w:tcPr>
            <w:tcW w:w="993" w:type="dxa"/>
          </w:tcPr>
          <w:p w14:paraId="29630123" w14:textId="77777777" w:rsidR="00C50AB1" w:rsidRDefault="00C50AB1">
            <w:r>
              <w:t>Yes/no</w:t>
            </w:r>
          </w:p>
        </w:tc>
        <w:tc>
          <w:tcPr>
            <w:tcW w:w="850" w:type="dxa"/>
          </w:tcPr>
          <w:p w14:paraId="562F7148" w14:textId="77777777" w:rsidR="00C50AB1" w:rsidRDefault="00C50AB1">
            <w:r>
              <w:t>1</w:t>
            </w:r>
          </w:p>
        </w:tc>
        <w:tc>
          <w:tcPr>
            <w:tcW w:w="851" w:type="dxa"/>
          </w:tcPr>
          <w:p w14:paraId="7519C1A0" w14:textId="77777777" w:rsidR="00C50AB1" w:rsidRDefault="00C50AB1"/>
        </w:tc>
        <w:tc>
          <w:tcPr>
            <w:tcW w:w="992" w:type="dxa"/>
          </w:tcPr>
          <w:p w14:paraId="78261B98" w14:textId="77777777" w:rsidR="00C50AB1" w:rsidRDefault="00C50AB1">
            <w:r>
              <w:t>HL7_36</w:t>
            </w:r>
          </w:p>
        </w:tc>
        <w:tc>
          <w:tcPr>
            <w:tcW w:w="3118" w:type="dxa"/>
          </w:tcPr>
          <w:p w14:paraId="68FD9BD0" w14:textId="77777777" w:rsidR="00C50AB1" w:rsidRDefault="00C50AB1">
            <w:r>
              <w:t>Optional</w:t>
            </w:r>
          </w:p>
        </w:tc>
      </w:tr>
      <w:tr w:rsidR="00C50AB1" w14:paraId="712DCCB6" w14:textId="77777777">
        <w:tc>
          <w:tcPr>
            <w:tcW w:w="2338" w:type="dxa"/>
          </w:tcPr>
          <w:p w14:paraId="57620BAB" w14:textId="77777777" w:rsidR="00C50AB1" w:rsidRDefault="00C50AB1">
            <w:r>
              <w:t>status</w:t>
            </w:r>
          </w:p>
        </w:tc>
        <w:tc>
          <w:tcPr>
            <w:tcW w:w="993" w:type="dxa"/>
          </w:tcPr>
          <w:p w14:paraId="67668433" w14:textId="77777777" w:rsidR="00C50AB1" w:rsidRDefault="00C50AB1">
            <w:r>
              <w:t>Text</w:t>
            </w:r>
          </w:p>
        </w:tc>
        <w:tc>
          <w:tcPr>
            <w:tcW w:w="850" w:type="dxa"/>
          </w:tcPr>
          <w:p w14:paraId="62EA73A3" w14:textId="77777777" w:rsidR="00C50AB1" w:rsidRDefault="00C50AB1">
            <w:r>
              <w:t>50</w:t>
            </w:r>
          </w:p>
        </w:tc>
        <w:tc>
          <w:tcPr>
            <w:tcW w:w="851" w:type="dxa"/>
          </w:tcPr>
          <w:p w14:paraId="57632F9F" w14:textId="77777777" w:rsidR="00C50AB1" w:rsidRDefault="00C50AB1"/>
        </w:tc>
        <w:tc>
          <w:tcPr>
            <w:tcW w:w="992" w:type="dxa"/>
          </w:tcPr>
          <w:p w14:paraId="1326C6D3" w14:textId="77777777" w:rsidR="00C50AB1" w:rsidRDefault="00C50AB1">
            <w:r>
              <w:t>HL7_55</w:t>
            </w:r>
          </w:p>
        </w:tc>
        <w:tc>
          <w:tcPr>
            <w:tcW w:w="3118" w:type="dxa"/>
          </w:tcPr>
          <w:p w14:paraId="51A63AE2" w14:textId="77777777" w:rsidR="00C50AB1" w:rsidRDefault="00C50AB1">
            <w:r>
              <w:t>Status as identified by the different TCs</w:t>
            </w:r>
          </w:p>
        </w:tc>
      </w:tr>
    </w:tbl>
    <w:p w14:paraId="05134F71" w14:textId="77777777" w:rsidR="00C50AB1" w:rsidRDefault="00C50AB1"/>
    <w:p w14:paraId="50DB5620" w14:textId="77777777" w:rsidR="00C50AB1" w:rsidRDefault="00C50AB1">
      <w:pPr>
        <w:pStyle w:val="berschrift3"/>
      </w:pPr>
      <w:r>
        <w:fldChar w:fldCharType="begin"/>
      </w:r>
      <w:r>
        <w:instrText xml:space="preserve"> AUTONUMLGL </w:instrText>
      </w:r>
      <w:bookmarkStart w:id="43" w:name="_Toc75864095"/>
      <w:r>
        <w:fldChar w:fldCharType="end"/>
      </w:r>
      <w:r>
        <w:t xml:space="preserve"> Table HL7SegmentDataElements</w:t>
      </w:r>
      <w:bookmarkEnd w:id="43"/>
    </w:p>
    <w:p w14:paraId="0983ECAF" w14:textId="77777777" w:rsidR="00C50AB1" w:rsidRDefault="00C50AB1">
      <w:r>
        <w:t>Every segment uses a set of data elements. The ordering of the assignment is done by the help „lfd_nr“.</w:t>
      </w:r>
    </w:p>
    <w:p w14:paraId="251BADFF"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52310D49" w14:textId="77777777">
        <w:tc>
          <w:tcPr>
            <w:tcW w:w="2338" w:type="dxa"/>
            <w:shd w:val="pct20" w:color="auto" w:fill="auto"/>
          </w:tcPr>
          <w:p w14:paraId="31EEE0DC" w14:textId="77777777" w:rsidR="00C50AB1" w:rsidRDefault="00C50AB1">
            <w:r>
              <w:t>Attribute</w:t>
            </w:r>
          </w:p>
        </w:tc>
        <w:tc>
          <w:tcPr>
            <w:tcW w:w="993" w:type="dxa"/>
            <w:shd w:val="pct20" w:color="auto" w:fill="auto"/>
          </w:tcPr>
          <w:p w14:paraId="34352DDE" w14:textId="77777777" w:rsidR="00C50AB1" w:rsidRDefault="00C50AB1">
            <w:r>
              <w:t>Type</w:t>
            </w:r>
          </w:p>
        </w:tc>
        <w:tc>
          <w:tcPr>
            <w:tcW w:w="850" w:type="dxa"/>
            <w:shd w:val="pct20" w:color="auto" w:fill="auto"/>
          </w:tcPr>
          <w:p w14:paraId="772D5E3C" w14:textId="77777777" w:rsidR="00C50AB1" w:rsidRDefault="00C50AB1">
            <w:r>
              <w:t>Size</w:t>
            </w:r>
          </w:p>
        </w:tc>
        <w:tc>
          <w:tcPr>
            <w:tcW w:w="851" w:type="dxa"/>
            <w:shd w:val="pct20" w:color="auto" w:fill="auto"/>
          </w:tcPr>
          <w:p w14:paraId="228513AB" w14:textId="77777777" w:rsidR="00C50AB1" w:rsidRDefault="00C50AB1">
            <w:r>
              <w:t>Default</w:t>
            </w:r>
          </w:p>
        </w:tc>
        <w:tc>
          <w:tcPr>
            <w:tcW w:w="992" w:type="dxa"/>
            <w:shd w:val="pct20" w:color="auto" w:fill="auto"/>
          </w:tcPr>
          <w:p w14:paraId="665041F0" w14:textId="77777777" w:rsidR="00C50AB1" w:rsidRDefault="00C50AB1">
            <w:r>
              <w:t>Database</w:t>
            </w:r>
          </w:p>
        </w:tc>
        <w:tc>
          <w:tcPr>
            <w:tcW w:w="3118" w:type="dxa"/>
            <w:shd w:val="pct20" w:color="auto" w:fill="auto"/>
          </w:tcPr>
          <w:p w14:paraId="2FFE8495" w14:textId="77777777" w:rsidR="00C50AB1" w:rsidRDefault="00C50AB1">
            <w:r>
              <w:t>Description</w:t>
            </w:r>
          </w:p>
        </w:tc>
      </w:tr>
      <w:tr w:rsidR="00C50AB1" w14:paraId="088D0FFA" w14:textId="77777777">
        <w:tc>
          <w:tcPr>
            <w:tcW w:w="2338" w:type="dxa"/>
          </w:tcPr>
          <w:p w14:paraId="3ED79C76" w14:textId="77777777" w:rsidR="00C50AB1" w:rsidRDefault="00C50AB1">
            <w:r>
              <w:rPr>
                <w:b/>
              </w:rPr>
              <w:t>seg_code</w:t>
            </w:r>
          </w:p>
        </w:tc>
        <w:tc>
          <w:tcPr>
            <w:tcW w:w="993" w:type="dxa"/>
          </w:tcPr>
          <w:p w14:paraId="709A26C4" w14:textId="77777777" w:rsidR="00C50AB1" w:rsidRDefault="00C50AB1">
            <w:r>
              <w:t>Text</w:t>
            </w:r>
          </w:p>
        </w:tc>
        <w:tc>
          <w:tcPr>
            <w:tcW w:w="850" w:type="dxa"/>
          </w:tcPr>
          <w:p w14:paraId="64CE2D7A" w14:textId="77777777" w:rsidR="00C50AB1" w:rsidRDefault="00C50AB1">
            <w:r>
              <w:t>3</w:t>
            </w:r>
          </w:p>
        </w:tc>
        <w:tc>
          <w:tcPr>
            <w:tcW w:w="851" w:type="dxa"/>
          </w:tcPr>
          <w:p w14:paraId="54B3A053" w14:textId="77777777" w:rsidR="00C50AB1" w:rsidRDefault="00C50AB1"/>
        </w:tc>
        <w:tc>
          <w:tcPr>
            <w:tcW w:w="992" w:type="dxa"/>
          </w:tcPr>
          <w:p w14:paraId="0A1A656D" w14:textId="77777777" w:rsidR="00C50AB1" w:rsidRDefault="00C50AB1">
            <w:r>
              <w:t>HL7_36</w:t>
            </w:r>
          </w:p>
        </w:tc>
        <w:tc>
          <w:tcPr>
            <w:tcW w:w="3118" w:type="dxa"/>
          </w:tcPr>
          <w:p w14:paraId="31B1AED6" w14:textId="77777777" w:rsidR="00C50AB1" w:rsidRDefault="00C50AB1">
            <w:r>
              <w:t>Name of the Segment</w:t>
            </w:r>
          </w:p>
        </w:tc>
      </w:tr>
      <w:tr w:rsidR="00C50AB1" w14:paraId="5E497CE7" w14:textId="77777777">
        <w:tc>
          <w:tcPr>
            <w:tcW w:w="2338" w:type="dxa"/>
          </w:tcPr>
          <w:p w14:paraId="26AAA132" w14:textId="77777777" w:rsidR="00C50AB1" w:rsidRDefault="00C50AB1">
            <w:r>
              <w:rPr>
                <w:b/>
              </w:rPr>
              <w:t>version_id</w:t>
            </w:r>
          </w:p>
        </w:tc>
        <w:tc>
          <w:tcPr>
            <w:tcW w:w="993" w:type="dxa"/>
          </w:tcPr>
          <w:p w14:paraId="7AF6B78E" w14:textId="77777777" w:rsidR="00C50AB1" w:rsidRDefault="00C50AB1">
            <w:r>
              <w:t>Long</w:t>
            </w:r>
          </w:p>
        </w:tc>
        <w:tc>
          <w:tcPr>
            <w:tcW w:w="850" w:type="dxa"/>
          </w:tcPr>
          <w:p w14:paraId="65ECABDC" w14:textId="77777777" w:rsidR="00C50AB1" w:rsidRDefault="00C50AB1"/>
        </w:tc>
        <w:tc>
          <w:tcPr>
            <w:tcW w:w="851" w:type="dxa"/>
          </w:tcPr>
          <w:p w14:paraId="4389F8B4" w14:textId="77777777" w:rsidR="00C50AB1" w:rsidRDefault="00C50AB1"/>
        </w:tc>
        <w:tc>
          <w:tcPr>
            <w:tcW w:w="992" w:type="dxa"/>
          </w:tcPr>
          <w:p w14:paraId="1F16ECCE" w14:textId="77777777" w:rsidR="00C50AB1" w:rsidRDefault="00C50AB1">
            <w:pPr>
              <w:rPr>
                <w:lang w:val="de-DE"/>
              </w:rPr>
            </w:pPr>
            <w:r>
              <w:rPr>
                <w:lang w:val="de-DE"/>
              </w:rPr>
              <w:t>HL7_52</w:t>
            </w:r>
          </w:p>
        </w:tc>
        <w:tc>
          <w:tcPr>
            <w:tcW w:w="3118" w:type="dxa"/>
          </w:tcPr>
          <w:p w14:paraId="4D876564" w14:textId="77777777" w:rsidR="00C50AB1" w:rsidRDefault="00C50AB1">
            <w:pPr>
              <w:rPr>
                <w:lang w:val="de-DE"/>
              </w:rPr>
            </w:pPr>
            <w:r>
              <w:rPr>
                <w:lang w:val="de-DE"/>
              </w:rPr>
              <w:t>version ID</w:t>
            </w:r>
          </w:p>
        </w:tc>
      </w:tr>
      <w:tr w:rsidR="00C50AB1" w14:paraId="13CAFE79" w14:textId="77777777">
        <w:tc>
          <w:tcPr>
            <w:tcW w:w="2338" w:type="dxa"/>
          </w:tcPr>
          <w:p w14:paraId="44498003" w14:textId="77777777" w:rsidR="00C50AB1" w:rsidRDefault="00C50AB1">
            <w:pPr>
              <w:rPr>
                <w:lang w:val="it-IT"/>
              </w:rPr>
            </w:pPr>
            <w:r>
              <w:rPr>
                <w:b/>
                <w:lang w:val="it-IT"/>
              </w:rPr>
              <w:t>seq_no</w:t>
            </w:r>
          </w:p>
        </w:tc>
        <w:tc>
          <w:tcPr>
            <w:tcW w:w="993" w:type="dxa"/>
          </w:tcPr>
          <w:p w14:paraId="52C0C19D" w14:textId="77777777" w:rsidR="00C50AB1" w:rsidRDefault="00C50AB1">
            <w:pPr>
              <w:rPr>
                <w:lang w:val="it-IT"/>
              </w:rPr>
            </w:pPr>
            <w:r>
              <w:rPr>
                <w:lang w:val="it-IT"/>
              </w:rPr>
              <w:t>Integer</w:t>
            </w:r>
          </w:p>
        </w:tc>
        <w:tc>
          <w:tcPr>
            <w:tcW w:w="850" w:type="dxa"/>
          </w:tcPr>
          <w:p w14:paraId="47D08BA9" w14:textId="77777777" w:rsidR="00C50AB1" w:rsidRDefault="00C50AB1">
            <w:r>
              <w:t>2</w:t>
            </w:r>
          </w:p>
        </w:tc>
        <w:tc>
          <w:tcPr>
            <w:tcW w:w="851" w:type="dxa"/>
          </w:tcPr>
          <w:p w14:paraId="268AB441" w14:textId="77777777" w:rsidR="00C50AB1" w:rsidRDefault="00C50AB1"/>
        </w:tc>
        <w:tc>
          <w:tcPr>
            <w:tcW w:w="992" w:type="dxa"/>
          </w:tcPr>
          <w:p w14:paraId="3231DDA2" w14:textId="77777777" w:rsidR="00C50AB1" w:rsidRDefault="00C50AB1">
            <w:r>
              <w:t>HL7_36</w:t>
            </w:r>
          </w:p>
        </w:tc>
        <w:tc>
          <w:tcPr>
            <w:tcW w:w="3118" w:type="dxa"/>
          </w:tcPr>
          <w:p w14:paraId="3E105649" w14:textId="77777777" w:rsidR="00C50AB1" w:rsidRDefault="00C50AB1">
            <w:r>
              <w:t>Position within the segment</w:t>
            </w:r>
          </w:p>
        </w:tc>
      </w:tr>
      <w:tr w:rsidR="00C50AB1" w14:paraId="61043EC0" w14:textId="77777777">
        <w:tc>
          <w:tcPr>
            <w:tcW w:w="2338" w:type="dxa"/>
          </w:tcPr>
          <w:p w14:paraId="6D91142A" w14:textId="77777777" w:rsidR="00C50AB1" w:rsidRDefault="00C50AB1">
            <w:r>
              <w:t>data_item</w:t>
            </w:r>
          </w:p>
        </w:tc>
        <w:tc>
          <w:tcPr>
            <w:tcW w:w="993" w:type="dxa"/>
          </w:tcPr>
          <w:p w14:paraId="71BF6F8A" w14:textId="77777777" w:rsidR="00C50AB1" w:rsidRDefault="00C50AB1">
            <w:r>
              <w:t>Long</w:t>
            </w:r>
          </w:p>
        </w:tc>
        <w:tc>
          <w:tcPr>
            <w:tcW w:w="850" w:type="dxa"/>
          </w:tcPr>
          <w:p w14:paraId="5826EAB5" w14:textId="77777777" w:rsidR="00C50AB1" w:rsidRDefault="00C50AB1">
            <w:r>
              <w:t>4</w:t>
            </w:r>
          </w:p>
        </w:tc>
        <w:tc>
          <w:tcPr>
            <w:tcW w:w="851" w:type="dxa"/>
          </w:tcPr>
          <w:p w14:paraId="6806F90B" w14:textId="77777777" w:rsidR="00C50AB1" w:rsidRDefault="00C50AB1">
            <w:r>
              <w:t>0</w:t>
            </w:r>
          </w:p>
        </w:tc>
        <w:tc>
          <w:tcPr>
            <w:tcW w:w="992" w:type="dxa"/>
          </w:tcPr>
          <w:p w14:paraId="6E8D0C49" w14:textId="77777777" w:rsidR="00C50AB1" w:rsidRDefault="00C50AB1">
            <w:r>
              <w:t>HL7_36</w:t>
            </w:r>
          </w:p>
        </w:tc>
        <w:tc>
          <w:tcPr>
            <w:tcW w:w="3118" w:type="dxa"/>
          </w:tcPr>
          <w:p w14:paraId="341D3EF0" w14:textId="77777777" w:rsidR="00C50AB1" w:rsidRDefault="00C50AB1">
            <w:r>
              <w:t>Data Element ID</w:t>
            </w:r>
          </w:p>
        </w:tc>
      </w:tr>
      <w:tr w:rsidR="00C50AB1" w14:paraId="5128427A" w14:textId="77777777">
        <w:tc>
          <w:tcPr>
            <w:tcW w:w="2338" w:type="dxa"/>
          </w:tcPr>
          <w:p w14:paraId="7AE8231D" w14:textId="77777777" w:rsidR="00C50AB1" w:rsidRDefault="00C50AB1">
            <w:r>
              <w:t>req_opt</w:t>
            </w:r>
          </w:p>
        </w:tc>
        <w:tc>
          <w:tcPr>
            <w:tcW w:w="993" w:type="dxa"/>
          </w:tcPr>
          <w:p w14:paraId="369807CC" w14:textId="77777777" w:rsidR="00C50AB1" w:rsidRDefault="00C50AB1">
            <w:r>
              <w:t>Text</w:t>
            </w:r>
          </w:p>
        </w:tc>
        <w:tc>
          <w:tcPr>
            <w:tcW w:w="850" w:type="dxa"/>
          </w:tcPr>
          <w:p w14:paraId="016FE51F" w14:textId="5C797C37" w:rsidR="00C50AB1" w:rsidRDefault="007C531D">
            <w:r w:rsidRPr="007C531D">
              <w:rPr>
                <w:color w:val="FF0000"/>
              </w:rPr>
              <w:t>8</w:t>
            </w:r>
          </w:p>
        </w:tc>
        <w:tc>
          <w:tcPr>
            <w:tcW w:w="851" w:type="dxa"/>
          </w:tcPr>
          <w:p w14:paraId="3CB578BB" w14:textId="77777777" w:rsidR="00C50AB1" w:rsidRDefault="00C50AB1"/>
        </w:tc>
        <w:tc>
          <w:tcPr>
            <w:tcW w:w="992" w:type="dxa"/>
          </w:tcPr>
          <w:p w14:paraId="18E566B1" w14:textId="77777777" w:rsidR="00C50AB1" w:rsidRDefault="00C50AB1">
            <w:r>
              <w:t>HL7_36</w:t>
            </w:r>
          </w:p>
        </w:tc>
        <w:tc>
          <w:tcPr>
            <w:tcW w:w="3118" w:type="dxa"/>
          </w:tcPr>
          <w:p w14:paraId="33A1618E" w14:textId="77777777" w:rsidR="00C50AB1" w:rsidRDefault="00C50AB1">
            <w:r>
              <w:t>required/ optional/backward compatibility</w:t>
            </w:r>
          </w:p>
        </w:tc>
      </w:tr>
      <w:tr w:rsidR="00C50AB1" w14:paraId="450C9B08" w14:textId="77777777">
        <w:tc>
          <w:tcPr>
            <w:tcW w:w="2338" w:type="dxa"/>
          </w:tcPr>
          <w:p w14:paraId="108B1D83" w14:textId="77777777" w:rsidR="00C50AB1" w:rsidRDefault="00C50AB1">
            <w:r>
              <w:t>repetitional</w:t>
            </w:r>
          </w:p>
        </w:tc>
        <w:tc>
          <w:tcPr>
            <w:tcW w:w="993" w:type="dxa"/>
          </w:tcPr>
          <w:p w14:paraId="43F7E03D" w14:textId="77777777" w:rsidR="00C50AB1" w:rsidRDefault="00C50AB1">
            <w:r>
              <w:t>Text</w:t>
            </w:r>
          </w:p>
        </w:tc>
        <w:tc>
          <w:tcPr>
            <w:tcW w:w="850" w:type="dxa"/>
          </w:tcPr>
          <w:p w14:paraId="1762601A" w14:textId="77777777" w:rsidR="00C50AB1" w:rsidRDefault="00C50AB1">
            <w:r>
              <w:t>1</w:t>
            </w:r>
          </w:p>
        </w:tc>
        <w:tc>
          <w:tcPr>
            <w:tcW w:w="851" w:type="dxa"/>
          </w:tcPr>
          <w:p w14:paraId="340D740D" w14:textId="77777777" w:rsidR="00C50AB1" w:rsidRDefault="00C50AB1"/>
        </w:tc>
        <w:tc>
          <w:tcPr>
            <w:tcW w:w="992" w:type="dxa"/>
          </w:tcPr>
          <w:p w14:paraId="0329EFD1" w14:textId="77777777" w:rsidR="00C50AB1" w:rsidRDefault="00C50AB1">
            <w:r>
              <w:t>HL7_36</w:t>
            </w:r>
          </w:p>
        </w:tc>
        <w:tc>
          <w:tcPr>
            <w:tcW w:w="3118" w:type="dxa"/>
          </w:tcPr>
          <w:p w14:paraId="7AE1D746" w14:textId="77777777" w:rsidR="00C50AB1" w:rsidRDefault="00C50AB1">
            <w:r>
              <w:t>repetitional</w:t>
            </w:r>
          </w:p>
        </w:tc>
      </w:tr>
      <w:tr w:rsidR="00C50AB1" w14:paraId="25ED9D86" w14:textId="77777777">
        <w:tc>
          <w:tcPr>
            <w:tcW w:w="2338" w:type="dxa"/>
          </w:tcPr>
          <w:p w14:paraId="0FA46364" w14:textId="77777777" w:rsidR="00C50AB1" w:rsidRDefault="00C50AB1">
            <w:r>
              <w:t>repetitions</w:t>
            </w:r>
          </w:p>
        </w:tc>
        <w:tc>
          <w:tcPr>
            <w:tcW w:w="993" w:type="dxa"/>
          </w:tcPr>
          <w:p w14:paraId="3085B2DE" w14:textId="77777777" w:rsidR="00C50AB1" w:rsidRDefault="00C50AB1">
            <w:r>
              <w:t>Integer</w:t>
            </w:r>
          </w:p>
        </w:tc>
        <w:tc>
          <w:tcPr>
            <w:tcW w:w="850" w:type="dxa"/>
          </w:tcPr>
          <w:p w14:paraId="142BC9B0" w14:textId="77777777" w:rsidR="00C50AB1" w:rsidRDefault="00C50AB1">
            <w:r>
              <w:t>2</w:t>
            </w:r>
          </w:p>
        </w:tc>
        <w:tc>
          <w:tcPr>
            <w:tcW w:w="851" w:type="dxa"/>
          </w:tcPr>
          <w:p w14:paraId="6EE53303" w14:textId="77777777" w:rsidR="00C50AB1" w:rsidRDefault="00C50AB1"/>
        </w:tc>
        <w:tc>
          <w:tcPr>
            <w:tcW w:w="992" w:type="dxa"/>
          </w:tcPr>
          <w:p w14:paraId="69E2DE44" w14:textId="77777777" w:rsidR="00C50AB1" w:rsidRDefault="00C50AB1">
            <w:r>
              <w:t>HL7_36</w:t>
            </w:r>
          </w:p>
        </w:tc>
        <w:tc>
          <w:tcPr>
            <w:tcW w:w="3118" w:type="dxa"/>
          </w:tcPr>
          <w:p w14:paraId="3F75D15C" w14:textId="77777777" w:rsidR="00C50AB1" w:rsidRDefault="00C50AB1">
            <w:r>
              <w:t>number of repetitions</w:t>
            </w:r>
          </w:p>
        </w:tc>
      </w:tr>
      <w:tr w:rsidR="00C50AB1" w14:paraId="08483F4C" w14:textId="77777777">
        <w:tc>
          <w:tcPr>
            <w:tcW w:w="2338" w:type="dxa"/>
          </w:tcPr>
          <w:p w14:paraId="27C0F51F" w14:textId="77777777" w:rsidR="00C50AB1" w:rsidRDefault="00C50AB1">
            <w:r>
              <w:t>section</w:t>
            </w:r>
          </w:p>
        </w:tc>
        <w:tc>
          <w:tcPr>
            <w:tcW w:w="993" w:type="dxa"/>
          </w:tcPr>
          <w:p w14:paraId="30887F21" w14:textId="77777777" w:rsidR="00C50AB1" w:rsidRDefault="00C50AB1">
            <w:r>
              <w:t>Text</w:t>
            </w:r>
          </w:p>
        </w:tc>
        <w:tc>
          <w:tcPr>
            <w:tcW w:w="850" w:type="dxa"/>
          </w:tcPr>
          <w:p w14:paraId="7F81D8CB" w14:textId="77777777" w:rsidR="00C50AB1" w:rsidRPr="000278A4" w:rsidRDefault="00C50AB1">
            <w:r w:rsidRPr="000278A4">
              <w:t>15</w:t>
            </w:r>
          </w:p>
        </w:tc>
        <w:tc>
          <w:tcPr>
            <w:tcW w:w="851" w:type="dxa"/>
          </w:tcPr>
          <w:p w14:paraId="3366F2B6" w14:textId="77777777" w:rsidR="00C50AB1" w:rsidRDefault="00C50AB1"/>
        </w:tc>
        <w:tc>
          <w:tcPr>
            <w:tcW w:w="992" w:type="dxa"/>
          </w:tcPr>
          <w:p w14:paraId="0F79F97A" w14:textId="77777777" w:rsidR="00C50AB1" w:rsidRDefault="00C50AB1">
            <w:r>
              <w:t>HL7_36</w:t>
            </w:r>
          </w:p>
        </w:tc>
        <w:tc>
          <w:tcPr>
            <w:tcW w:w="3118" w:type="dxa"/>
          </w:tcPr>
          <w:p w14:paraId="55646A20" w14:textId="77777777" w:rsidR="00C50AB1" w:rsidRDefault="00C50AB1">
            <w:r>
              <w:t>Chapter</w:t>
            </w:r>
          </w:p>
        </w:tc>
      </w:tr>
      <w:tr w:rsidR="00C50AB1" w14:paraId="5401F0CA" w14:textId="77777777">
        <w:tc>
          <w:tcPr>
            <w:tcW w:w="2338" w:type="dxa"/>
          </w:tcPr>
          <w:p w14:paraId="56B0E8C7" w14:textId="77777777" w:rsidR="00C50AB1" w:rsidRDefault="00C50AB1">
            <w:r>
              <w:t>anchor</w:t>
            </w:r>
          </w:p>
        </w:tc>
        <w:tc>
          <w:tcPr>
            <w:tcW w:w="993" w:type="dxa"/>
          </w:tcPr>
          <w:p w14:paraId="5BDEED89" w14:textId="77777777" w:rsidR="00C50AB1" w:rsidRDefault="00C50AB1">
            <w:r>
              <w:t>Text</w:t>
            </w:r>
          </w:p>
        </w:tc>
        <w:tc>
          <w:tcPr>
            <w:tcW w:w="850" w:type="dxa"/>
          </w:tcPr>
          <w:p w14:paraId="124B9968" w14:textId="77777777" w:rsidR="00C50AB1" w:rsidRDefault="00C50AB1">
            <w:r>
              <w:t>50</w:t>
            </w:r>
          </w:p>
        </w:tc>
        <w:tc>
          <w:tcPr>
            <w:tcW w:w="851" w:type="dxa"/>
          </w:tcPr>
          <w:p w14:paraId="7948EF30" w14:textId="77777777" w:rsidR="00C50AB1" w:rsidRDefault="00C50AB1"/>
        </w:tc>
        <w:tc>
          <w:tcPr>
            <w:tcW w:w="992" w:type="dxa"/>
          </w:tcPr>
          <w:p w14:paraId="7E0CFE6B" w14:textId="77777777" w:rsidR="00C50AB1" w:rsidRDefault="00C50AB1">
            <w:r>
              <w:t>HL7_36</w:t>
            </w:r>
          </w:p>
        </w:tc>
        <w:tc>
          <w:tcPr>
            <w:tcW w:w="3118" w:type="dxa"/>
          </w:tcPr>
          <w:p w14:paraId="538943FC" w14:textId="77777777" w:rsidR="00C50AB1" w:rsidRDefault="00C50AB1">
            <w:r>
              <w:t>HTML-Reference to the Standard</w:t>
            </w:r>
          </w:p>
        </w:tc>
      </w:tr>
    </w:tbl>
    <w:p w14:paraId="697F51D8" w14:textId="77777777" w:rsidR="00C50AB1" w:rsidRDefault="00C50AB1"/>
    <w:p w14:paraId="5473AADA" w14:textId="77777777" w:rsidR="00C50AB1" w:rsidRDefault="00C50AB1">
      <w:pPr>
        <w:pStyle w:val="berschrift3"/>
      </w:pPr>
      <w:r>
        <w:fldChar w:fldCharType="begin"/>
      </w:r>
      <w:r>
        <w:instrText xml:space="preserve"> AUTONUMLGL </w:instrText>
      </w:r>
      <w:bookmarkStart w:id="44" w:name="_Toc75864096"/>
      <w:r>
        <w:fldChar w:fldCharType="end"/>
      </w:r>
      <w:r>
        <w:t xml:space="preserve"> Table HL7TableValues</w:t>
      </w:r>
      <w:bookmarkEnd w:id="44"/>
    </w:p>
    <w:p w14:paraId="746E4FCC" w14:textId="77777777" w:rsidR="00C50AB1" w:rsidRDefault="00C50AB1">
      <w:r>
        <w:t>For some of the tables the HL7 organization suggests values to be used. This table collects this kind of information.</w:t>
      </w:r>
    </w:p>
    <w:p w14:paraId="46F846CF"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19FFCFBD" w14:textId="77777777" w:rsidTr="00753D4C">
        <w:trPr>
          <w:tblHeader/>
        </w:trPr>
        <w:tc>
          <w:tcPr>
            <w:tcW w:w="2338" w:type="dxa"/>
            <w:shd w:val="pct20" w:color="auto" w:fill="auto"/>
          </w:tcPr>
          <w:p w14:paraId="3DC15D39" w14:textId="77777777" w:rsidR="00C50AB1" w:rsidRDefault="00C50AB1">
            <w:r>
              <w:t>Attribute</w:t>
            </w:r>
          </w:p>
        </w:tc>
        <w:tc>
          <w:tcPr>
            <w:tcW w:w="993" w:type="dxa"/>
            <w:shd w:val="pct20" w:color="auto" w:fill="auto"/>
          </w:tcPr>
          <w:p w14:paraId="3E222E5F" w14:textId="77777777" w:rsidR="00C50AB1" w:rsidRDefault="00C50AB1">
            <w:r>
              <w:t>Type</w:t>
            </w:r>
          </w:p>
        </w:tc>
        <w:tc>
          <w:tcPr>
            <w:tcW w:w="850" w:type="dxa"/>
            <w:shd w:val="pct20" w:color="auto" w:fill="auto"/>
          </w:tcPr>
          <w:p w14:paraId="4059C41C" w14:textId="77777777" w:rsidR="00C50AB1" w:rsidRDefault="00C50AB1">
            <w:r>
              <w:t>Size</w:t>
            </w:r>
          </w:p>
        </w:tc>
        <w:tc>
          <w:tcPr>
            <w:tcW w:w="851" w:type="dxa"/>
            <w:shd w:val="pct20" w:color="auto" w:fill="auto"/>
          </w:tcPr>
          <w:p w14:paraId="4EC53898" w14:textId="77777777" w:rsidR="00C50AB1" w:rsidRDefault="00C50AB1">
            <w:r>
              <w:t>Default</w:t>
            </w:r>
          </w:p>
        </w:tc>
        <w:tc>
          <w:tcPr>
            <w:tcW w:w="992" w:type="dxa"/>
            <w:shd w:val="pct20" w:color="auto" w:fill="auto"/>
          </w:tcPr>
          <w:p w14:paraId="7F18F190" w14:textId="77777777" w:rsidR="00C50AB1" w:rsidRDefault="00C50AB1">
            <w:r>
              <w:t>Database</w:t>
            </w:r>
          </w:p>
        </w:tc>
        <w:tc>
          <w:tcPr>
            <w:tcW w:w="3118" w:type="dxa"/>
            <w:shd w:val="pct20" w:color="auto" w:fill="auto"/>
          </w:tcPr>
          <w:p w14:paraId="7AF8130D" w14:textId="77777777" w:rsidR="00C50AB1" w:rsidRDefault="00C50AB1">
            <w:r>
              <w:t>Description</w:t>
            </w:r>
          </w:p>
        </w:tc>
      </w:tr>
      <w:tr w:rsidR="00C50AB1" w14:paraId="766E1375" w14:textId="77777777">
        <w:tc>
          <w:tcPr>
            <w:tcW w:w="2338" w:type="dxa"/>
          </w:tcPr>
          <w:p w14:paraId="05D13C70" w14:textId="77777777" w:rsidR="00C50AB1" w:rsidRDefault="00C50AB1">
            <w:r>
              <w:rPr>
                <w:b/>
              </w:rPr>
              <w:t>table_id</w:t>
            </w:r>
          </w:p>
        </w:tc>
        <w:tc>
          <w:tcPr>
            <w:tcW w:w="993" w:type="dxa"/>
          </w:tcPr>
          <w:p w14:paraId="47083FB2" w14:textId="77777777" w:rsidR="00C50AB1" w:rsidRDefault="00C50AB1">
            <w:r>
              <w:t>Long</w:t>
            </w:r>
          </w:p>
        </w:tc>
        <w:tc>
          <w:tcPr>
            <w:tcW w:w="850" w:type="dxa"/>
          </w:tcPr>
          <w:p w14:paraId="2280738C" w14:textId="77777777" w:rsidR="00C50AB1" w:rsidRDefault="00C50AB1">
            <w:r>
              <w:t>4</w:t>
            </w:r>
          </w:p>
        </w:tc>
        <w:tc>
          <w:tcPr>
            <w:tcW w:w="851" w:type="dxa"/>
          </w:tcPr>
          <w:p w14:paraId="34DD7A35" w14:textId="77777777" w:rsidR="00C50AB1" w:rsidRDefault="00C50AB1">
            <w:r>
              <w:t>0</w:t>
            </w:r>
          </w:p>
        </w:tc>
        <w:tc>
          <w:tcPr>
            <w:tcW w:w="992" w:type="dxa"/>
          </w:tcPr>
          <w:p w14:paraId="2FA60D82" w14:textId="77777777" w:rsidR="00C50AB1" w:rsidRDefault="00C50AB1">
            <w:r>
              <w:t>HL7_36</w:t>
            </w:r>
          </w:p>
        </w:tc>
        <w:tc>
          <w:tcPr>
            <w:tcW w:w="3118" w:type="dxa"/>
          </w:tcPr>
          <w:p w14:paraId="10610E4B" w14:textId="77777777" w:rsidR="00C50AB1" w:rsidRDefault="00C50AB1">
            <w:r>
              <w:t>ID of this table</w:t>
            </w:r>
          </w:p>
        </w:tc>
      </w:tr>
      <w:tr w:rsidR="00C50AB1" w14:paraId="65059A29" w14:textId="77777777">
        <w:tc>
          <w:tcPr>
            <w:tcW w:w="2338" w:type="dxa"/>
          </w:tcPr>
          <w:p w14:paraId="77ED62E4" w14:textId="77777777" w:rsidR="00C50AB1" w:rsidRDefault="00C50AB1">
            <w:r>
              <w:rPr>
                <w:b/>
              </w:rPr>
              <w:t>version_id</w:t>
            </w:r>
          </w:p>
        </w:tc>
        <w:tc>
          <w:tcPr>
            <w:tcW w:w="993" w:type="dxa"/>
          </w:tcPr>
          <w:p w14:paraId="68F7BA8A" w14:textId="77777777" w:rsidR="00C50AB1" w:rsidRDefault="00C50AB1">
            <w:r>
              <w:t>Long</w:t>
            </w:r>
          </w:p>
        </w:tc>
        <w:tc>
          <w:tcPr>
            <w:tcW w:w="850" w:type="dxa"/>
          </w:tcPr>
          <w:p w14:paraId="02BC27C3" w14:textId="77777777" w:rsidR="00C50AB1" w:rsidRDefault="00C50AB1">
            <w:pPr>
              <w:rPr>
                <w:lang w:val="de-DE"/>
              </w:rPr>
            </w:pPr>
            <w:r>
              <w:rPr>
                <w:lang w:val="de-DE"/>
              </w:rPr>
              <w:t>4</w:t>
            </w:r>
          </w:p>
        </w:tc>
        <w:tc>
          <w:tcPr>
            <w:tcW w:w="851" w:type="dxa"/>
          </w:tcPr>
          <w:p w14:paraId="074E1F56" w14:textId="77777777" w:rsidR="00C50AB1" w:rsidRDefault="00C50AB1">
            <w:pPr>
              <w:rPr>
                <w:lang w:val="de-DE"/>
              </w:rPr>
            </w:pPr>
          </w:p>
        </w:tc>
        <w:tc>
          <w:tcPr>
            <w:tcW w:w="992" w:type="dxa"/>
          </w:tcPr>
          <w:p w14:paraId="5B14E243" w14:textId="77777777" w:rsidR="00C50AB1" w:rsidRDefault="00C50AB1">
            <w:pPr>
              <w:rPr>
                <w:lang w:val="de-DE"/>
              </w:rPr>
            </w:pPr>
            <w:r>
              <w:rPr>
                <w:lang w:val="de-DE"/>
              </w:rPr>
              <w:t>HL7_52</w:t>
            </w:r>
          </w:p>
        </w:tc>
        <w:tc>
          <w:tcPr>
            <w:tcW w:w="3118" w:type="dxa"/>
          </w:tcPr>
          <w:p w14:paraId="4B3901C4" w14:textId="77777777" w:rsidR="00C50AB1" w:rsidRDefault="00C50AB1">
            <w:pPr>
              <w:rPr>
                <w:lang w:val="de-DE"/>
              </w:rPr>
            </w:pPr>
            <w:r>
              <w:rPr>
                <w:lang w:val="de-DE"/>
              </w:rPr>
              <w:t>version ID</w:t>
            </w:r>
          </w:p>
        </w:tc>
      </w:tr>
      <w:tr w:rsidR="00C50AB1" w14:paraId="45910814" w14:textId="77777777">
        <w:tc>
          <w:tcPr>
            <w:tcW w:w="2338" w:type="dxa"/>
          </w:tcPr>
          <w:p w14:paraId="22F80E8F" w14:textId="77777777" w:rsidR="00C50AB1" w:rsidRDefault="00C50AB1">
            <w:r>
              <w:rPr>
                <w:b/>
              </w:rPr>
              <w:t>table_value</w:t>
            </w:r>
          </w:p>
        </w:tc>
        <w:tc>
          <w:tcPr>
            <w:tcW w:w="993" w:type="dxa"/>
          </w:tcPr>
          <w:p w14:paraId="21533A80" w14:textId="77777777" w:rsidR="00C50AB1" w:rsidRDefault="00C50AB1">
            <w:r>
              <w:t>Text</w:t>
            </w:r>
          </w:p>
        </w:tc>
        <w:tc>
          <w:tcPr>
            <w:tcW w:w="850" w:type="dxa"/>
          </w:tcPr>
          <w:p w14:paraId="10F7FCF8" w14:textId="77777777" w:rsidR="00C50AB1" w:rsidRDefault="00C50AB1">
            <w:r>
              <w:t>12</w:t>
            </w:r>
          </w:p>
        </w:tc>
        <w:tc>
          <w:tcPr>
            <w:tcW w:w="851" w:type="dxa"/>
          </w:tcPr>
          <w:p w14:paraId="14B07FFA" w14:textId="77777777" w:rsidR="00C50AB1" w:rsidRDefault="00C50AB1"/>
        </w:tc>
        <w:tc>
          <w:tcPr>
            <w:tcW w:w="992" w:type="dxa"/>
          </w:tcPr>
          <w:p w14:paraId="522A510B" w14:textId="77777777" w:rsidR="00C50AB1" w:rsidRDefault="00C50AB1">
            <w:r>
              <w:t>HL7_36</w:t>
            </w:r>
          </w:p>
        </w:tc>
        <w:tc>
          <w:tcPr>
            <w:tcW w:w="3118" w:type="dxa"/>
          </w:tcPr>
          <w:p w14:paraId="3C73E7D1" w14:textId="77777777" w:rsidR="00C50AB1" w:rsidRDefault="00C50AB1">
            <w:r>
              <w:t>individual value for this special table</w:t>
            </w:r>
          </w:p>
        </w:tc>
      </w:tr>
      <w:tr w:rsidR="00D52E2C" w:rsidRPr="00D52E2C" w14:paraId="11238C73" w14:textId="77777777">
        <w:tc>
          <w:tcPr>
            <w:tcW w:w="2338" w:type="dxa"/>
          </w:tcPr>
          <w:p w14:paraId="67EFC839" w14:textId="77777777" w:rsidR="002717F0" w:rsidRPr="00D52E2C" w:rsidRDefault="002717F0">
            <w:pPr>
              <w:rPr>
                <w:lang w:val="fr-FR"/>
              </w:rPr>
            </w:pPr>
            <w:r w:rsidRPr="00D52E2C">
              <w:rPr>
                <w:lang w:val="fr-FR"/>
              </w:rPr>
              <w:t>Display_name</w:t>
            </w:r>
          </w:p>
        </w:tc>
        <w:tc>
          <w:tcPr>
            <w:tcW w:w="993" w:type="dxa"/>
          </w:tcPr>
          <w:p w14:paraId="74E10E31" w14:textId="77777777" w:rsidR="002717F0" w:rsidRPr="00D52E2C" w:rsidRDefault="002717F0">
            <w:pPr>
              <w:rPr>
                <w:lang w:val="fr-FR"/>
              </w:rPr>
            </w:pPr>
            <w:r w:rsidRPr="00D52E2C">
              <w:rPr>
                <w:lang w:val="fr-FR"/>
              </w:rPr>
              <w:t>Text</w:t>
            </w:r>
          </w:p>
        </w:tc>
        <w:tc>
          <w:tcPr>
            <w:tcW w:w="850" w:type="dxa"/>
          </w:tcPr>
          <w:p w14:paraId="78EA65AF" w14:textId="77777777" w:rsidR="002717F0" w:rsidRPr="00D52E2C" w:rsidRDefault="002717F0">
            <w:pPr>
              <w:rPr>
                <w:lang w:val="fr-FR"/>
              </w:rPr>
            </w:pPr>
            <w:r w:rsidRPr="00D52E2C">
              <w:rPr>
                <w:lang w:val="fr-FR"/>
              </w:rPr>
              <w:t>255</w:t>
            </w:r>
          </w:p>
        </w:tc>
        <w:tc>
          <w:tcPr>
            <w:tcW w:w="851" w:type="dxa"/>
          </w:tcPr>
          <w:p w14:paraId="534BDC64" w14:textId="77777777" w:rsidR="002717F0" w:rsidRPr="00D52E2C" w:rsidRDefault="002717F0">
            <w:pPr>
              <w:rPr>
                <w:lang w:val="fr-FR"/>
              </w:rPr>
            </w:pPr>
          </w:p>
        </w:tc>
        <w:tc>
          <w:tcPr>
            <w:tcW w:w="992" w:type="dxa"/>
          </w:tcPr>
          <w:p w14:paraId="2052BEDF" w14:textId="77777777" w:rsidR="002717F0" w:rsidRPr="00D52E2C" w:rsidRDefault="002717F0">
            <w:pPr>
              <w:rPr>
                <w:lang w:val="fr-FR"/>
              </w:rPr>
            </w:pPr>
            <w:r w:rsidRPr="00D52E2C">
              <w:rPr>
                <w:lang w:val="fr-FR"/>
              </w:rPr>
              <w:t>HL7_77</w:t>
            </w:r>
          </w:p>
        </w:tc>
        <w:tc>
          <w:tcPr>
            <w:tcW w:w="3118" w:type="dxa"/>
          </w:tcPr>
          <w:p w14:paraId="217142FC" w14:textId="77777777" w:rsidR="002717F0" w:rsidRPr="00D52E2C" w:rsidRDefault="002717F0">
            <w:pPr>
              <w:rPr>
                <w:lang w:val="fr-FR"/>
              </w:rPr>
            </w:pPr>
            <w:r w:rsidRPr="00D52E2C">
              <w:rPr>
                <w:lang w:val="fr-FR"/>
              </w:rPr>
              <w:t>taken from original description</w:t>
            </w:r>
          </w:p>
        </w:tc>
      </w:tr>
      <w:tr w:rsidR="00D52E2C" w:rsidRPr="00D52E2C" w14:paraId="7E94FF0C" w14:textId="77777777">
        <w:tc>
          <w:tcPr>
            <w:tcW w:w="2338" w:type="dxa"/>
          </w:tcPr>
          <w:p w14:paraId="1BCFD585" w14:textId="77777777" w:rsidR="00C50AB1" w:rsidRPr="00D52E2C" w:rsidRDefault="00753D4C">
            <w:pPr>
              <w:rPr>
                <w:lang w:val="fr-FR"/>
              </w:rPr>
            </w:pPr>
            <w:r w:rsidRPr="00D52E2C">
              <w:rPr>
                <w:lang w:val="fr-FR"/>
              </w:rPr>
              <w:t>D</w:t>
            </w:r>
            <w:r w:rsidR="00C50AB1" w:rsidRPr="00D52E2C">
              <w:rPr>
                <w:lang w:val="fr-FR"/>
              </w:rPr>
              <w:t>escription</w:t>
            </w:r>
            <w:r w:rsidR="002717F0" w:rsidRPr="00D52E2C">
              <w:rPr>
                <w:lang w:val="fr-FR"/>
              </w:rPr>
              <w:t>_as_pub</w:t>
            </w:r>
          </w:p>
        </w:tc>
        <w:tc>
          <w:tcPr>
            <w:tcW w:w="993" w:type="dxa"/>
          </w:tcPr>
          <w:p w14:paraId="0F3F1C92" w14:textId="77777777" w:rsidR="00C50AB1" w:rsidRPr="00D52E2C" w:rsidRDefault="000E5604">
            <w:pPr>
              <w:rPr>
                <w:lang w:val="fr-FR"/>
              </w:rPr>
            </w:pPr>
            <w:r w:rsidRPr="00D52E2C">
              <w:rPr>
                <w:lang w:val="fr-FR"/>
              </w:rPr>
              <w:t>Memo</w:t>
            </w:r>
          </w:p>
        </w:tc>
        <w:tc>
          <w:tcPr>
            <w:tcW w:w="850" w:type="dxa"/>
          </w:tcPr>
          <w:p w14:paraId="0337CAEF" w14:textId="77777777" w:rsidR="00C50AB1" w:rsidRPr="00D52E2C" w:rsidRDefault="00C50AB1">
            <w:pPr>
              <w:rPr>
                <w:lang w:val="fr-FR"/>
              </w:rPr>
            </w:pPr>
          </w:p>
        </w:tc>
        <w:tc>
          <w:tcPr>
            <w:tcW w:w="851" w:type="dxa"/>
          </w:tcPr>
          <w:p w14:paraId="0E70E7A7" w14:textId="77777777" w:rsidR="00C50AB1" w:rsidRPr="00D52E2C" w:rsidRDefault="00C50AB1">
            <w:pPr>
              <w:rPr>
                <w:lang w:val="fr-FR"/>
              </w:rPr>
            </w:pPr>
          </w:p>
        </w:tc>
        <w:tc>
          <w:tcPr>
            <w:tcW w:w="992" w:type="dxa"/>
          </w:tcPr>
          <w:p w14:paraId="1C73A752" w14:textId="77777777" w:rsidR="00C50AB1" w:rsidRPr="00D52E2C" w:rsidRDefault="00C50AB1">
            <w:pPr>
              <w:rPr>
                <w:lang w:val="fr-FR"/>
              </w:rPr>
            </w:pPr>
            <w:r w:rsidRPr="00D52E2C">
              <w:rPr>
                <w:lang w:val="fr-FR"/>
              </w:rPr>
              <w:t>HL7_36</w:t>
            </w:r>
            <w:r w:rsidR="002717F0" w:rsidRPr="00D52E2C">
              <w:rPr>
                <w:lang w:val="fr-FR"/>
              </w:rPr>
              <w:t>, HL7_77</w:t>
            </w:r>
          </w:p>
        </w:tc>
        <w:tc>
          <w:tcPr>
            <w:tcW w:w="3118" w:type="dxa"/>
          </w:tcPr>
          <w:p w14:paraId="1BE6C15E" w14:textId="77777777" w:rsidR="00C50AB1" w:rsidRPr="00D52E2C" w:rsidRDefault="002717F0">
            <w:pPr>
              <w:rPr>
                <w:lang w:val="fr-FR"/>
              </w:rPr>
            </w:pPr>
            <w:r w:rsidRPr="00D52E2C">
              <w:rPr>
                <w:lang w:val="fr-FR"/>
              </w:rPr>
              <w:t>D</w:t>
            </w:r>
            <w:r w:rsidR="00C50AB1" w:rsidRPr="00D52E2C">
              <w:rPr>
                <w:lang w:val="fr-FR"/>
              </w:rPr>
              <w:t>escription</w:t>
            </w:r>
          </w:p>
        </w:tc>
      </w:tr>
      <w:tr w:rsidR="00C50AB1" w14:paraId="2391F74D" w14:textId="77777777">
        <w:tc>
          <w:tcPr>
            <w:tcW w:w="2338" w:type="dxa"/>
          </w:tcPr>
          <w:p w14:paraId="35096FA3" w14:textId="77777777" w:rsidR="00C50AB1" w:rsidRDefault="00753D4C">
            <w:pPr>
              <w:rPr>
                <w:lang w:val="fr-FR"/>
              </w:rPr>
            </w:pPr>
            <w:r>
              <w:rPr>
                <w:lang w:val="fr-FR"/>
              </w:rPr>
              <w:t>I</w:t>
            </w:r>
            <w:r w:rsidR="00C50AB1">
              <w:rPr>
                <w:lang w:val="fr-FR"/>
              </w:rPr>
              <w:t>nterpretation</w:t>
            </w:r>
          </w:p>
        </w:tc>
        <w:tc>
          <w:tcPr>
            <w:tcW w:w="993" w:type="dxa"/>
          </w:tcPr>
          <w:p w14:paraId="460C98DB" w14:textId="77777777" w:rsidR="00C50AB1" w:rsidRDefault="00C50AB1">
            <w:r>
              <w:t>Text</w:t>
            </w:r>
          </w:p>
        </w:tc>
        <w:tc>
          <w:tcPr>
            <w:tcW w:w="850" w:type="dxa"/>
          </w:tcPr>
          <w:p w14:paraId="6C50DED3" w14:textId="77777777" w:rsidR="00C50AB1" w:rsidRDefault="00C50AB1">
            <w:r>
              <w:t>100</w:t>
            </w:r>
          </w:p>
        </w:tc>
        <w:tc>
          <w:tcPr>
            <w:tcW w:w="851" w:type="dxa"/>
          </w:tcPr>
          <w:p w14:paraId="7581399D" w14:textId="77777777" w:rsidR="00C50AB1" w:rsidRDefault="00C50AB1"/>
        </w:tc>
        <w:tc>
          <w:tcPr>
            <w:tcW w:w="992" w:type="dxa"/>
          </w:tcPr>
          <w:p w14:paraId="798C2AB3" w14:textId="77777777" w:rsidR="00C50AB1" w:rsidRDefault="00C50AB1">
            <w:r>
              <w:t>HL7_36</w:t>
            </w:r>
          </w:p>
        </w:tc>
        <w:tc>
          <w:tcPr>
            <w:tcW w:w="3118" w:type="dxa"/>
          </w:tcPr>
          <w:p w14:paraId="114F202C" w14:textId="77777777" w:rsidR="00C50AB1" w:rsidRDefault="00C50AB1">
            <w:r>
              <w:t>German Interpretation according to the German HL7 user group</w:t>
            </w:r>
          </w:p>
        </w:tc>
      </w:tr>
      <w:tr w:rsidR="00C50AB1" w14:paraId="413EA1F0" w14:textId="77777777">
        <w:tc>
          <w:tcPr>
            <w:tcW w:w="2338" w:type="dxa"/>
          </w:tcPr>
          <w:p w14:paraId="31C90B1B" w14:textId="77777777" w:rsidR="00C50AB1" w:rsidRDefault="00C50AB1">
            <w:r>
              <w:t>table_item</w:t>
            </w:r>
          </w:p>
        </w:tc>
        <w:tc>
          <w:tcPr>
            <w:tcW w:w="993" w:type="dxa"/>
          </w:tcPr>
          <w:p w14:paraId="08BBE540" w14:textId="77777777" w:rsidR="00C50AB1" w:rsidRDefault="00C50AB1">
            <w:r>
              <w:t>Text</w:t>
            </w:r>
          </w:p>
        </w:tc>
        <w:tc>
          <w:tcPr>
            <w:tcW w:w="850" w:type="dxa"/>
          </w:tcPr>
          <w:p w14:paraId="2B5684F2" w14:textId="77777777" w:rsidR="00C50AB1" w:rsidRDefault="00C50AB1">
            <w:r>
              <w:t>6</w:t>
            </w:r>
          </w:p>
        </w:tc>
        <w:tc>
          <w:tcPr>
            <w:tcW w:w="851" w:type="dxa"/>
          </w:tcPr>
          <w:p w14:paraId="3136F056" w14:textId="77777777" w:rsidR="00C50AB1" w:rsidRDefault="00C50AB1"/>
        </w:tc>
        <w:tc>
          <w:tcPr>
            <w:tcW w:w="992" w:type="dxa"/>
          </w:tcPr>
          <w:p w14:paraId="23AEE477" w14:textId="77777777" w:rsidR="00C50AB1" w:rsidRDefault="00C50AB1">
            <w:r>
              <w:t>HL7_36</w:t>
            </w:r>
          </w:p>
        </w:tc>
        <w:tc>
          <w:tcPr>
            <w:tcW w:w="3118" w:type="dxa"/>
          </w:tcPr>
          <w:p w14:paraId="077F7F2D" w14:textId="77777777" w:rsidR="00C50AB1" w:rsidRDefault="00C50AB1">
            <w:r>
              <w:t xml:space="preserve">this field contains the approach </w:t>
            </w:r>
            <w:r>
              <w:lastRenderedPageBreak/>
              <w:t>to number every value over all tables</w:t>
            </w:r>
          </w:p>
        </w:tc>
      </w:tr>
      <w:tr w:rsidR="00C50AB1" w14:paraId="0836B543" w14:textId="77777777">
        <w:tc>
          <w:tcPr>
            <w:tcW w:w="2338" w:type="dxa"/>
          </w:tcPr>
          <w:p w14:paraId="1AD73DB2" w14:textId="77777777" w:rsidR="00C50AB1" w:rsidRDefault="00C50AB1">
            <w:r>
              <w:lastRenderedPageBreak/>
              <w:t>sort_no</w:t>
            </w:r>
          </w:p>
        </w:tc>
        <w:tc>
          <w:tcPr>
            <w:tcW w:w="993" w:type="dxa"/>
          </w:tcPr>
          <w:p w14:paraId="4E669068" w14:textId="77777777" w:rsidR="00C50AB1" w:rsidRDefault="00C50AB1">
            <w:r>
              <w:t>Integer</w:t>
            </w:r>
          </w:p>
        </w:tc>
        <w:tc>
          <w:tcPr>
            <w:tcW w:w="850" w:type="dxa"/>
          </w:tcPr>
          <w:p w14:paraId="4FBECF34" w14:textId="77777777" w:rsidR="00C50AB1" w:rsidRDefault="00C50AB1">
            <w:r>
              <w:t>2</w:t>
            </w:r>
          </w:p>
        </w:tc>
        <w:tc>
          <w:tcPr>
            <w:tcW w:w="851" w:type="dxa"/>
          </w:tcPr>
          <w:p w14:paraId="661FED88" w14:textId="77777777" w:rsidR="00C50AB1" w:rsidRDefault="00C50AB1">
            <w:r>
              <w:t>0</w:t>
            </w:r>
          </w:p>
        </w:tc>
        <w:tc>
          <w:tcPr>
            <w:tcW w:w="992" w:type="dxa"/>
          </w:tcPr>
          <w:p w14:paraId="71E86CF8" w14:textId="77777777" w:rsidR="00C50AB1" w:rsidRDefault="00C50AB1">
            <w:r>
              <w:t>HL7_36</w:t>
            </w:r>
          </w:p>
        </w:tc>
        <w:tc>
          <w:tcPr>
            <w:tcW w:w="3118" w:type="dxa"/>
          </w:tcPr>
          <w:p w14:paraId="7CA95BE1" w14:textId="77777777" w:rsidR="00C50AB1" w:rsidRDefault="00C50AB1">
            <w:r>
              <w:t>number for sorting the values according to the official document</w:t>
            </w:r>
          </w:p>
        </w:tc>
      </w:tr>
      <w:tr w:rsidR="00C50AB1" w14:paraId="47F4347A" w14:textId="77777777">
        <w:tc>
          <w:tcPr>
            <w:tcW w:w="2338" w:type="dxa"/>
          </w:tcPr>
          <w:p w14:paraId="35D47BD2" w14:textId="77777777" w:rsidR="00C50AB1" w:rsidRPr="000278A4" w:rsidRDefault="00753D4C">
            <w:pPr>
              <w:rPr>
                <w:lang w:val="fr-FR"/>
              </w:rPr>
            </w:pPr>
            <w:r w:rsidRPr="000278A4">
              <w:rPr>
                <w:lang w:val="fr-FR"/>
              </w:rPr>
              <w:t>M</w:t>
            </w:r>
            <w:r w:rsidR="00C50773" w:rsidRPr="000278A4">
              <w:rPr>
                <w:lang w:val="fr-FR"/>
              </w:rPr>
              <w:t>odification</w:t>
            </w:r>
          </w:p>
        </w:tc>
        <w:tc>
          <w:tcPr>
            <w:tcW w:w="993" w:type="dxa"/>
          </w:tcPr>
          <w:p w14:paraId="339EEEC6" w14:textId="77777777" w:rsidR="00C50AB1" w:rsidRDefault="00C50AB1">
            <w:pPr>
              <w:rPr>
                <w:lang w:val="fr-FR"/>
              </w:rPr>
            </w:pPr>
            <w:r>
              <w:rPr>
                <w:lang w:val="fr-FR"/>
              </w:rPr>
              <w:t>Text</w:t>
            </w:r>
          </w:p>
        </w:tc>
        <w:tc>
          <w:tcPr>
            <w:tcW w:w="850" w:type="dxa"/>
          </w:tcPr>
          <w:p w14:paraId="733AE058" w14:textId="77777777" w:rsidR="00C50AB1" w:rsidRDefault="00C50AB1">
            <w:pPr>
              <w:rPr>
                <w:lang w:val="fr-FR"/>
              </w:rPr>
            </w:pPr>
            <w:r>
              <w:rPr>
                <w:lang w:val="fr-FR"/>
              </w:rPr>
              <w:t>1</w:t>
            </w:r>
          </w:p>
        </w:tc>
        <w:tc>
          <w:tcPr>
            <w:tcW w:w="851" w:type="dxa"/>
          </w:tcPr>
          <w:p w14:paraId="34BD7593" w14:textId="77777777" w:rsidR="00C50AB1" w:rsidRDefault="00C50AB1">
            <w:pPr>
              <w:rPr>
                <w:lang w:val="fr-FR"/>
              </w:rPr>
            </w:pPr>
            <w:r>
              <w:rPr>
                <w:lang w:val="fr-FR"/>
              </w:rPr>
              <w:t>"O"</w:t>
            </w:r>
          </w:p>
        </w:tc>
        <w:tc>
          <w:tcPr>
            <w:tcW w:w="992" w:type="dxa"/>
          </w:tcPr>
          <w:p w14:paraId="63544791" w14:textId="77777777" w:rsidR="00C50AB1" w:rsidRDefault="00C50AB1">
            <w:r>
              <w:t>HL7_36</w:t>
            </w:r>
          </w:p>
        </w:tc>
        <w:tc>
          <w:tcPr>
            <w:tcW w:w="3118" w:type="dxa"/>
          </w:tcPr>
          <w:p w14:paraId="334A643D" w14:textId="77777777" w:rsidR="00C50AB1" w:rsidRDefault="00C50AB1">
            <w:r>
              <w:t>how is this data element used (Original, Added</w:t>
            </w:r>
            <w:r w:rsidR="002717F0">
              <w:t xml:space="preserve"> manually</w:t>
            </w:r>
            <w:r>
              <w:t xml:space="preserve">, </w:t>
            </w:r>
            <w:r w:rsidR="002717F0">
              <w:t xml:space="preserve">virtually </w:t>
            </w:r>
            <w:r>
              <w:t>Deleted)</w:t>
            </w:r>
          </w:p>
        </w:tc>
      </w:tr>
      <w:tr w:rsidR="00D52E2C" w:rsidRPr="00D52E2C" w14:paraId="26C99B13" w14:textId="77777777">
        <w:tc>
          <w:tcPr>
            <w:tcW w:w="2338" w:type="dxa"/>
          </w:tcPr>
          <w:p w14:paraId="7E8E0E9F" w14:textId="77777777" w:rsidR="00C50AB1" w:rsidRPr="00D52E2C" w:rsidRDefault="002717F0">
            <w:r w:rsidRPr="00D52E2C">
              <w:t>C</w:t>
            </w:r>
            <w:r w:rsidR="00C50AB1" w:rsidRPr="00D52E2C">
              <w:t>omment</w:t>
            </w:r>
            <w:r w:rsidRPr="00D52E2C">
              <w:t>_as_pub</w:t>
            </w:r>
          </w:p>
        </w:tc>
        <w:tc>
          <w:tcPr>
            <w:tcW w:w="993" w:type="dxa"/>
          </w:tcPr>
          <w:p w14:paraId="2AD3F5F4" w14:textId="77777777" w:rsidR="00C50AB1" w:rsidRPr="00D52E2C" w:rsidRDefault="000E5604">
            <w:r w:rsidRPr="00D52E2C">
              <w:t>Memo</w:t>
            </w:r>
          </w:p>
        </w:tc>
        <w:tc>
          <w:tcPr>
            <w:tcW w:w="850" w:type="dxa"/>
          </w:tcPr>
          <w:p w14:paraId="208F65CA" w14:textId="77777777" w:rsidR="00C50AB1" w:rsidRPr="00D52E2C" w:rsidRDefault="00C50AB1"/>
        </w:tc>
        <w:tc>
          <w:tcPr>
            <w:tcW w:w="851" w:type="dxa"/>
          </w:tcPr>
          <w:p w14:paraId="3840A92F" w14:textId="77777777" w:rsidR="00C50AB1" w:rsidRPr="00D52E2C" w:rsidRDefault="00C50AB1"/>
        </w:tc>
        <w:tc>
          <w:tcPr>
            <w:tcW w:w="992" w:type="dxa"/>
          </w:tcPr>
          <w:p w14:paraId="23A74FC2" w14:textId="77777777" w:rsidR="00C50AB1" w:rsidRPr="00D52E2C" w:rsidRDefault="00C50AB1">
            <w:r w:rsidRPr="00D52E2C">
              <w:t>HL7_55</w:t>
            </w:r>
            <w:r w:rsidR="002717F0" w:rsidRPr="00D52E2C">
              <w:t>, HL7_77</w:t>
            </w:r>
          </w:p>
        </w:tc>
        <w:tc>
          <w:tcPr>
            <w:tcW w:w="3118" w:type="dxa"/>
          </w:tcPr>
          <w:p w14:paraId="64AB9D97" w14:textId="77777777" w:rsidR="00C50AB1" w:rsidRPr="00D52E2C" w:rsidRDefault="00C50AB1">
            <w:r w:rsidRPr="00D52E2C">
              <w:t>Comments on different values</w:t>
            </w:r>
          </w:p>
        </w:tc>
      </w:tr>
      <w:tr w:rsidR="00D52E2C" w:rsidRPr="00D52E2C" w14:paraId="7C7FF2C6" w14:textId="77777777">
        <w:tc>
          <w:tcPr>
            <w:tcW w:w="2338" w:type="dxa"/>
          </w:tcPr>
          <w:p w14:paraId="1F4EECFD" w14:textId="77777777" w:rsidR="00B3000C" w:rsidRPr="00D52E2C" w:rsidRDefault="00B3000C">
            <w:r w:rsidRPr="00D52E2C">
              <w:t>Comment</w:t>
            </w:r>
          </w:p>
        </w:tc>
        <w:tc>
          <w:tcPr>
            <w:tcW w:w="993" w:type="dxa"/>
          </w:tcPr>
          <w:p w14:paraId="31E66B85" w14:textId="77777777" w:rsidR="00B3000C" w:rsidRPr="00D52E2C" w:rsidRDefault="00B3000C">
            <w:r w:rsidRPr="00D52E2C">
              <w:t>Text</w:t>
            </w:r>
          </w:p>
        </w:tc>
        <w:tc>
          <w:tcPr>
            <w:tcW w:w="850" w:type="dxa"/>
          </w:tcPr>
          <w:p w14:paraId="6FB79D56" w14:textId="77777777" w:rsidR="00B3000C" w:rsidRPr="00D52E2C" w:rsidRDefault="00B3000C">
            <w:r w:rsidRPr="00D52E2C">
              <w:t>255</w:t>
            </w:r>
          </w:p>
        </w:tc>
        <w:tc>
          <w:tcPr>
            <w:tcW w:w="851" w:type="dxa"/>
          </w:tcPr>
          <w:p w14:paraId="721BEC24" w14:textId="77777777" w:rsidR="00B3000C" w:rsidRPr="00D52E2C" w:rsidRDefault="00B3000C"/>
        </w:tc>
        <w:tc>
          <w:tcPr>
            <w:tcW w:w="992" w:type="dxa"/>
          </w:tcPr>
          <w:p w14:paraId="343F23AE" w14:textId="77777777" w:rsidR="00B3000C" w:rsidRPr="00D52E2C" w:rsidRDefault="00B3000C">
            <w:r w:rsidRPr="00D52E2C">
              <w:t>HL7_78</w:t>
            </w:r>
          </w:p>
        </w:tc>
        <w:tc>
          <w:tcPr>
            <w:tcW w:w="3118" w:type="dxa"/>
          </w:tcPr>
          <w:p w14:paraId="754894C3" w14:textId="77777777" w:rsidR="00B3000C" w:rsidRPr="00D52E2C" w:rsidRDefault="00B3000C">
            <w:r w:rsidRPr="00D52E2C">
              <w:t>Modified comment; taken from original publication, but deleted usage note</w:t>
            </w:r>
          </w:p>
        </w:tc>
      </w:tr>
      <w:tr w:rsidR="00D52E2C" w:rsidRPr="00D52E2C" w14:paraId="5978F6F3" w14:textId="77777777">
        <w:tc>
          <w:tcPr>
            <w:tcW w:w="2338" w:type="dxa"/>
          </w:tcPr>
          <w:p w14:paraId="53919289" w14:textId="77777777" w:rsidR="002717F0" w:rsidRPr="00D52E2C" w:rsidRDefault="002717F0">
            <w:r w:rsidRPr="00D52E2C">
              <w:t>Usage_note</w:t>
            </w:r>
          </w:p>
        </w:tc>
        <w:tc>
          <w:tcPr>
            <w:tcW w:w="993" w:type="dxa"/>
          </w:tcPr>
          <w:p w14:paraId="12AF6E4F" w14:textId="77777777" w:rsidR="002717F0" w:rsidRPr="00D52E2C" w:rsidRDefault="002717F0">
            <w:r w:rsidRPr="00D52E2C">
              <w:t>Text</w:t>
            </w:r>
          </w:p>
        </w:tc>
        <w:tc>
          <w:tcPr>
            <w:tcW w:w="850" w:type="dxa"/>
          </w:tcPr>
          <w:p w14:paraId="6F278CAF" w14:textId="77777777" w:rsidR="002717F0" w:rsidRPr="00D52E2C" w:rsidRDefault="002717F0">
            <w:r w:rsidRPr="00D52E2C">
              <w:t>255</w:t>
            </w:r>
          </w:p>
        </w:tc>
        <w:tc>
          <w:tcPr>
            <w:tcW w:w="851" w:type="dxa"/>
          </w:tcPr>
          <w:p w14:paraId="5B4D1A6C" w14:textId="77777777" w:rsidR="002717F0" w:rsidRPr="00D52E2C" w:rsidRDefault="002717F0"/>
        </w:tc>
        <w:tc>
          <w:tcPr>
            <w:tcW w:w="992" w:type="dxa"/>
          </w:tcPr>
          <w:p w14:paraId="37FB7D06" w14:textId="77777777" w:rsidR="002717F0" w:rsidRPr="00D52E2C" w:rsidRDefault="002717F0">
            <w:r w:rsidRPr="00D52E2C">
              <w:t>HL7_77</w:t>
            </w:r>
          </w:p>
        </w:tc>
        <w:tc>
          <w:tcPr>
            <w:tcW w:w="3118" w:type="dxa"/>
          </w:tcPr>
          <w:p w14:paraId="45F81636" w14:textId="77777777" w:rsidR="002717F0" w:rsidRPr="00D52E2C" w:rsidRDefault="00B3000C">
            <w:r w:rsidRPr="00D52E2C">
              <w:t>Usage note taken from original comment</w:t>
            </w:r>
          </w:p>
        </w:tc>
      </w:tr>
      <w:tr w:rsidR="00C50AB1" w14:paraId="4C607950" w14:textId="77777777">
        <w:tc>
          <w:tcPr>
            <w:tcW w:w="2338" w:type="dxa"/>
          </w:tcPr>
          <w:p w14:paraId="10A6A03F" w14:textId="77777777" w:rsidR="00C50AB1" w:rsidRDefault="00C50AB1">
            <w:r>
              <w:t>section</w:t>
            </w:r>
          </w:p>
        </w:tc>
        <w:tc>
          <w:tcPr>
            <w:tcW w:w="993" w:type="dxa"/>
          </w:tcPr>
          <w:p w14:paraId="635E4DCD" w14:textId="77777777" w:rsidR="00C50AB1" w:rsidRDefault="00C50AB1">
            <w:r>
              <w:t>Text</w:t>
            </w:r>
          </w:p>
        </w:tc>
        <w:tc>
          <w:tcPr>
            <w:tcW w:w="850" w:type="dxa"/>
          </w:tcPr>
          <w:p w14:paraId="33DBA52A" w14:textId="77777777" w:rsidR="00C50AB1" w:rsidRPr="000278A4" w:rsidRDefault="00C50AB1">
            <w:r w:rsidRPr="000278A4">
              <w:t>15</w:t>
            </w:r>
          </w:p>
        </w:tc>
        <w:tc>
          <w:tcPr>
            <w:tcW w:w="851" w:type="dxa"/>
          </w:tcPr>
          <w:p w14:paraId="0C5C011F" w14:textId="77777777" w:rsidR="00C50AB1" w:rsidRDefault="00C50AB1"/>
        </w:tc>
        <w:tc>
          <w:tcPr>
            <w:tcW w:w="992" w:type="dxa"/>
          </w:tcPr>
          <w:p w14:paraId="40A3B2F7" w14:textId="77777777" w:rsidR="00C50AB1" w:rsidRDefault="00C50AB1">
            <w:r>
              <w:t>HL7_36</w:t>
            </w:r>
          </w:p>
        </w:tc>
        <w:tc>
          <w:tcPr>
            <w:tcW w:w="3118" w:type="dxa"/>
          </w:tcPr>
          <w:p w14:paraId="63158A1E" w14:textId="77777777" w:rsidR="00C50AB1" w:rsidRDefault="002717F0">
            <w:r>
              <w:t>C</w:t>
            </w:r>
            <w:r w:rsidR="00C50AB1">
              <w:t>hapter</w:t>
            </w:r>
          </w:p>
        </w:tc>
      </w:tr>
      <w:tr w:rsidR="002717F0" w14:paraId="7510BC85" w14:textId="77777777">
        <w:tc>
          <w:tcPr>
            <w:tcW w:w="2338" w:type="dxa"/>
          </w:tcPr>
          <w:p w14:paraId="2C1AD8CA" w14:textId="77777777" w:rsidR="002717F0" w:rsidRDefault="002717F0">
            <w:r>
              <w:t>Modification_date</w:t>
            </w:r>
          </w:p>
        </w:tc>
        <w:tc>
          <w:tcPr>
            <w:tcW w:w="993" w:type="dxa"/>
          </w:tcPr>
          <w:p w14:paraId="1CFB9859" w14:textId="77777777" w:rsidR="002717F0" w:rsidRDefault="002717F0">
            <w:r>
              <w:t>Date/time</w:t>
            </w:r>
          </w:p>
        </w:tc>
        <w:tc>
          <w:tcPr>
            <w:tcW w:w="850" w:type="dxa"/>
          </w:tcPr>
          <w:p w14:paraId="7B105570" w14:textId="77777777" w:rsidR="002717F0" w:rsidRPr="000278A4" w:rsidRDefault="002717F0"/>
        </w:tc>
        <w:tc>
          <w:tcPr>
            <w:tcW w:w="851" w:type="dxa"/>
          </w:tcPr>
          <w:p w14:paraId="3CAA91FD" w14:textId="77777777" w:rsidR="002717F0" w:rsidRDefault="002717F0"/>
        </w:tc>
        <w:tc>
          <w:tcPr>
            <w:tcW w:w="992" w:type="dxa"/>
          </w:tcPr>
          <w:p w14:paraId="76AF6AC0" w14:textId="77777777" w:rsidR="002717F0" w:rsidRDefault="002717F0">
            <w:r>
              <w:t>HL7_77</w:t>
            </w:r>
          </w:p>
        </w:tc>
        <w:tc>
          <w:tcPr>
            <w:tcW w:w="3118" w:type="dxa"/>
          </w:tcPr>
          <w:p w14:paraId="429F51C5" w14:textId="77777777" w:rsidR="002717F0" w:rsidRDefault="002717F0">
            <w:r>
              <w:t>Last modification of this entry</w:t>
            </w:r>
          </w:p>
        </w:tc>
      </w:tr>
      <w:tr w:rsidR="002717F0" w14:paraId="67365C20" w14:textId="77777777">
        <w:tc>
          <w:tcPr>
            <w:tcW w:w="2338" w:type="dxa"/>
          </w:tcPr>
          <w:p w14:paraId="1E1D1EDF" w14:textId="77777777" w:rsidR="002717F0" w:rsidRDefault="002717F0">
            <w:r>
              <w:t>Active</w:t>
            </w:r>
          </w:p>
        </w:tc>
        <w:tc>
          <w:tcPr>
            <w:tcW w:w="993" w:type="dxa"/>
          </w:tcPr>
          <w:p w14:paraId="5E3621DC" w14:textId="77777777" w:rsidR="002717F0" w:rsidRDefault="002717F0">
            <w:r>
              <w:t>Yes/no</w:t>
            </w:r>
          </w:p>
        </w:tc>
        <w:tc>
          <w:tcPr>
            <w:tcW w:w="850" w:type="dxa"/>
          </w:tcPr>
          <w:p w14:paraId="5DBDCE63" w14:textId="77777777" w:rsidR="002717F0" w:rsidRPr="000278A4" w:rsidRDefault="002717F0"/>
        </w:tc>
        <w:tc>
          <w:tcPr>
            <w:tcW w:w="851" w:type="dxa"/>
          </w:tcPr>
          <w:p w14:paraId="55A38128" w14:textId="77777777" w:rsidR="002717F0" w:rsidRDefault="002717F0"/>
        </w:tc>
        <w:tc>
          <w:tcPr>
            <w:tcW w:w="992" w:type="dxa"/>
          </w:tcPr>
          <w:p w14:paraId="7C9EC986" w14:textId="77777777" w:rsidR="002717F0" w:rsidRDefault="002717F0">
            <w:r>
              <w:t>HL7_78</w:t>
            </w:r>
          </w:p>
        </w:tc>
        <w:tc>
          <w:tcPr>
            <w:tcW w:w="3118" w:type="dxa"/>
          </w:tcPr>
          <w:p w14:paraId="72A60C64" w14:textId="77777777" w:rsidR="002717F0" w:rsidRDefault="002717F0">
            <w:r>
              <w:t>Is this value active?</w:t>
            </w:r>
          </w:p>
        </w:tc>
      </w:tr>
    </w:tbl>
    <w:p w14:paraId="2B7924F2" w14:textId="77777777" w:rsidR="00C50AB1" w:rsidRDefault="00C50AB1"/>
    <w:p w14:paraId="618B3247" w14:textId="77777777" w:rsidR="00C50AB1" w:rsidRDefault="00C50AB1">
      <w:r>
        <w:t>The attribute table_item is an approach to number all possible table values all over the different tables. This approach is only valid for version 2.1. Therefor I consider to drop this information within the near future.</w:t>
      </w:r>
    </w:p>
    <w:p w14:paraId="3414A9E2" w14:textId="77777777" w:rsidR="00C50AB1" w:rsidRDefault="00C50AB1"/>
    <w:p w14:paraId="17C5FFA5" w14:textId="77777777" w:rsidR="00C50AB1" w:rsidRDefault="00C50AB1">
      <w:pPr>
        <w:pStyle w:val="berschrift3"/>
        <w:rPr>
          <w:lang w:val="fr-FR"/>
        </w:rPr>
      </w:pPr>
      <w:r>
        <w:fldChar w:fldCharType="begin"/>
      </w:r>
      <w:r>
        <w:rPr>
          <w:lang w:val="fr-FR"/>
        </w:rPr>
        <w:instrText xml:space="preserve"> AUTONUMLGL </w:instrText>
      </w:r>
      <w:bookmarkStart w:id="45" w:name="_Toc75864097"/>
      <w:r>
        <w:fldChar w:fldCharType="end"/>
      </w:r>
      <w:r>
        <w:rPr>
          <w:lang w:val="fr-FR"/>
        </w:rPr>
        <w:t xml:space="preserve"> Table HL7QueryRCP</w:t>
      </w:r>
      <w:bookmarkEnd w:id="45"/>
    </w:p>
    <w:p w14:paraId="21ED2DCB" w14:textId="77777777" w:rsidR="00C50AB1" w:rsidRDefault="00C50AB1">
      <w:pPr>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12F4550B" w14:textId="77777777">
        <w:tc>
          <w:tcPr>
            <w:tcW w:w="2338" w:type="dxa"/>
            <w:shd w:val="pct20" w:color="auto" w:fill="auto"/>
          </w:tcPr>
          <w:p w14:paraId="230277D9" w14:textId="77777777" w:rsidR="00C50AB1" w:rsidRDefault="00C50AB1">
            <w:pPr>
              <w:rPr>
                <w:lang w:val="fr-FR"/>
              </w:rPr>
            </w:pPr>
            <w:r>
              <w:rPr>
                <w:lang w:val="fr-FR"/>
              </w:rPr>
              <w:t>Attribute</w:t>
            </w:r>
          </w:p>
        </w:tc>
        <w:tc>
          <w:tcPr>
            <w:tcW w:w="993" w:type="dxa"/>
            <w:shd w:val="pct20" w:color="auto" w:fill="auto"/>
          </w:tcPr>
          <w:p w14:paraId="30BC9507" w14:textId="77777777" w:rsidR="00C50AB1" w:rsidRDefault="00C50AB1">
            <w:r>
              <w:t>Type</w:t>
            </w:r>
          </w:p>
        </w:tc>
        <w:tc>
          <w:tcPr>
            <w:tcW w:w="850" w:type="dxa"/>
            <w:shd w:val="pct20" w:color="auto" w:fill="auto"/>
          </w:tcPr>
          <w:p w14:paraId="4DADF52D" w14:textId="77777777" w:rsidR="00C50AB1" w:rsidRDefault="00C50AB1">
            <w:r>
              <w:t>Size</w:t>
            </w:r>
          </w:p>
        </w:tc>
        <w:tc>
          <w:tcPr>
            <w:tcW w:w="851" w:type="dxa"/>
            <w:shd w:val="pct20" w:color="auto" w:fill="auto"/>
          </w:tcPr>
          <w:p w14:paraId="25A38BB4" w14:textId="77777777" w:rsidR="00C50AB1" w:rsidRDefault="00C50AB1">
            <w:r>
              <w:t>Default</w:t>
            </w:r>
          </w:p>
        </w:tc>
        <w:tc>
          <w:tcPr>
            <w:tcW w:w="1134" w:type="dxa"/>
            <w:shd w:val="pct20" w:color="auto" w:fill="auto"/>
          </w:tcPr>
          <w:p w14:paraId="0E332F64" w14:textId="77777777" w:rsidR="00C50AB1" w:rsidRDefault="00C50AB1">
            <w:r>
              <w:t>Database</w:t>
            </w:r>
          </w:p>
        </w:tc>
        <w:tc>
          <w:tcPr>
            <w:tcW w:w="2976" w:type="dxa"/>
            <w:shd w:val="pct20" w:color="auto" w:fill="auto"/>
          </w:tcPr>
          <w:p w14:paraId="5CADCF3E" w14:textId="77777777" w:rsidR="00C50AB1" w:rsidRDefault="00C50AB1">
            <w:r>
              <w:t>Description</w:t>
            </w:r>
          </w:p>
        </w:tc>
      </w:tr>
      <w:tr w:rsidR="00C50AB1" w14:paraId="4B8DFA4A" w14:textId="77777777">
        <w:tc>
          <w:tcPr>
            <w:tcW w:w="2338" w:type="dxa"/>
          </w:tcPr>
          <w:p w14:paraId="426F4077" w14:textId="77777777" w:rsidR="00C50AB1" w:rsidRDefault="00C50AB1">
            <w:r>
              <w:rPr>
                <w:b/>
              </w:rPr>
              <w:t>query_id</w:t>
            </w:r>
          </w:p>
        </w:tc>
        <w:tc>
          <w:tcPr>
            <w:tcW w:w="993" w:type="dxa"/>
          </w:tcPr>
          <w:p w14:paraId="4108FB48" w14:textId="77777777" w:rsidR="00C50AB1" w:rsidRDefault="00C50AB1">
            <w:r>
              <w:t>Text</w:t>
            </w:r>
          </w:p>
        </w:tc>
        <w:tc>
          <w:tcPr>
            <w:tcW w:w="850" w:type="dxa"/>
          </w:tcPr>
          <w:p w14:paraId="109CE222" w14:textId="77777777" w:rsidR="00C50AB1" w:rsidRDefault="00C50AB1">
            <w:r>
              <w:t>5</w:t>
            </w:r>
          </w:p>
        </w:tc>
        <w:tc>
          <w:tcPr>
            <w:tcW w:w="851" w:type="dxa"/>
          </w:tcPr>
          <w:p w14:paraId="6D9BF82F" w14:textId="77777777" w:rsidR="00C50AB1" w:rsidRDefault="00C50AB1"/>
        </w:tc>
        <w:tc>
          <w:tcPr>
            <w:tcW w:w="1134" w:type="dxa"/>
          </w:tcPr>
          <w:p w14:paraId="138D0801" w14:textId="77777777" w:rsidR="00C50AB1" w:rsidRDefault="00C50AB1">
            <w:r>
              <w:t>HL7_39</w:t>
            </w:r>
          </w:p>
        </w:tc>
        <w:tc>
          <w:tcPr>
            <w:tcW w:w="2976" w:type="dxa"/>
          </w:tcPr>
          <w:p w14:paraId="2478DB9E" w14:textId="77777777" w:rsidR="00C50AB1" w:rsidRDefault="00C50AB1">
            <w:r>
              <w:t>Event code of query</w:t>
            </w:r>
          </w:p>
        </w:tc>
      </w:tr>
      <w:tr w:rsidR="00C50AB1" w14:paraId="6B20BEF6" w14:textId="77777777">
        <w:tc>
          <w:tcPr>
            <w:tcW w:w="2338" w:type="dxa"/>
          </w:tcPr>
          <w:p w14:paraId="20C7C413" w14:textId="77777777" w:rsidR="00C50AB1" w:rsidRDefault="00C50AB1">
            <w:r>
              <w:rPr>
                <w:b/>
              </w:rPr>
              <w:t>version_id</w:t>
            </w:r>
          </w:p>
        </w:tc>
        <w:tc>
          <w:tcPr>
            <w:tcW w:w="993" w:type="dxa"/>
          </w:tcPr>
          <w:p w14:paraId="2AB9C28D" w14:textId="77777777" w:rsidR="00C50AB1" w:rsidRDefault="00C50AB1">
            <w:r>
              <w:t>Long</w:t>
            </w:r>
          </w:p>
        </w:tc>
        <w:tc>
          <w:tcPr>
            <w:tcW w:w="850" w:type="dxa"/>
          </w:tcPr>
          <w:p w14:paraId="33697729" w14:textId="77777777" w:rsidR="00C50AB1" w:rsidRDefault="00C50AB1">
            <w:pPr>
              <w:rPr>
                <w:lang w:val="de-DE"/>
              </w:rPr>
            </w:pPr>
            <w:r>
              <w:rPr>
                <w:lang w:val="de-DE"/>
              </w:rPr>
              <w:t>4</w:t>
            </w:r>
          </w:p>
        </w:tc>
        <w:tc>
          <w:tcPr>
            <w:tcW w:w="851" w:type="dxa"/>
          </w:tcPr>
          <w:p w14:paraId="700D34DC" w14:textId="77777777" w:rsidR="00C50AB1" w:rsidRDefault="00C50AB1">
            <w:pPr>
              <w:rPr>
                <w:lang w:val="de-DE"/>
              </w:rPr>
            </w:pPr>
          </w:p>
        </w:tc>
        <w:tc>
          <w:tcPr>
            <w:tcW w:w="1134" w:type="dxa"/>
          </w:tcPr>
          <w:p w14:paraId="45B1DB60" w14:textId="77777777" w:rsidR="00C50AB1" w:rsidRDefault="00C50AB1">
            <w:pPr>
              <w:rPr>
                <w:lang w:val="de-DE"/>
              </w:rPr>
            </w:pPr>
            <w:r>
              <w:rPr>
                <w:lang w:val="de-DE"/>
              </w:rPr>
              <w:t>HL7_52</w:t>
            </w:r>
          </w:p>
        </w:tc>
        <w:tc>
          <w:tcPr>
            <w:tcW w:w="2976" w:type="dxa"/>
          </w:tcPr>
          <w:p w14:paraId="5339CAAA" w14:textId="77777777" w:rsidR="00C50AB1" w:rsidRDefault="00C50AB1">
            <w:pPr>
              <w:rPr>
                <w:lang w:val="de-DE"/>
              </w:rPr>
            </w:pPr>
            <w:r>
              <w:rPr>
                <w:lang w:val="de-DE"/>
              </w:rPr>
              <w:t>version ID</w:t>
            </w:r>
          </w:p>
        </w:tc>
      </w:tr>
      <w:tr w:rsidR="00C50AB1" w14:paraId="6D16068B" w14:textId="77777777">
        <w:tc>
          <w:tcPr>
            <w:tcW w:w="2338" w:type="dxa"/>
          </w:tcPr>
          <w:p w14:paraId="624AD016" w14:textId="77777777" w:rsidR="00C50AB1" w:rsidRDefault="00C50AB1">
            <w:pPr>
              <w:rPr>
                <w:lang w:val="it-IT"/>
              </w:rPr>
            </w:pPr>
            <w:r>
              <w:rPr>
                <w:b/>
                <w:lang w:val="it-IT"/>
              </w:rPr>
              <w:t>seq_no</w:t>
            </w:r>
          </w:p>
        </w:tc>
        <w:tc>
          <w:tcPr>
            <w:tcW w:w="993" w:type="dxa"/>
          </w:tcPr>
          <w:p w14:paraId="6B1DCB69" w14:textId="77777777" w:rsidR="00C50AB1" w:rsidRDefault="00C50AB1">
            <w:pPr>
              <w:rPr>
                <w:lang w:val="it-IT"/>
              </w:rPr>
            </w:pPr>
            <w:r>
              <w:rPr>
                <w:lang w:val="it-IT"/>
              </w:rPr>
              <w:t>Integer</w:t>
            </w:r>
          </w:p>
        </w:tc>
        <w:tc>
          <w:tcPr>
            <w:tcW w:w="850" w:type="dxa"/>
          </w:tcPr>
          <w:p w14:paraId="711158CD" w14:textId="77777777" w:rsidR="00C50AB1" w:rsidRDefault="00C50AB1">
            <w:pPr>
              <w:rPr>
                <w:lang w:val="it-IT"/>
              </w:rPr>
            </w:pPr>
          </w:p>
        </w:tc>
        <w:tc>
          <w:tcPr>
            <w:tcW w:w="851" w:type="dxa"/>
          </w:tcPr>
          <w:p w14:paraId="4188B2C6" w14:textId="77777777" w:rsidR="00C50AB1" w:rsidRDefault="00C50AB1">
            <w:pPr>
              <w:rPr>
                <w:lang w:val="it-IT"/>
              </w:rPr>
            </w:pPr>
          </w:p>
        </w:tc>
        <w:tc>
          <w:tcPr>
            <w:tcW w:w="1134" w:type="dxa"/>
          </w:tcPr>
          <w:p w14:paraId="343F2AF9" w14:textId="77777777" w:rsidR="00C50AB1" w:rsidRDefault="00C50AB1">
            <w:r>
              <w:t>HL7_39</w:t>
            </w:r>
          </w:p>
        </w:tc>
        <w:tc>
          <w:tcPr>
            <w:tcW w:w="2976" w:type="dxa"/>
          </w:tcPr>
          <w:p w14:paraId="76607283" w14:textId="77777777" w:rsidR="00C50AB1" w:rsidRDefault="00C50AB1">
            <w:r>
              <w:t>consecutive number</w:t>
            </w:r>
          </w:p>
        </w:tc>
      </w:tr>
      <w:tr w:rsidR="00C50AB1" w14:paraId="38B07387" w14:textId="77777777">
        <w:tc>
          <w:tcPr>
            <w:tcW w:w="2338" w:type="dxa"/>
          </w:tcPr>
          <w:p w14:paraId="0106058D" w14:textId="77777777" w:rsidR="00C50AB1" w:rsidRDefault="00C50AB1">
            <w:r>
              <w:t>sequence_no</w:t>
            </w:r>
          </w:p>
        </w:tc>
        <w:tc>
          <w:tcPr>
            <w:tcW w:w="993" w:type="dxa"/>
          </w:tcPr>
          <w:p w14:paraId="5F0F99DC" w14:textId="77777777" w:rsidR="00C50AB1" w:rsidRDefault="00C50AB1">
            <w:r>
              <w:t>Text</w:t>
            </w:r>
          </w:p>
        </w:tc>
        <w:tc>
          <w:tcPr>
            <w:tcW w:w="850" w:type="dxa"/>
          </w:tcPr>
          <w:p w14:paraId="748E6A22" w14:textId="77777777" w:rsidR="00C50AB1" w:rsidRDefault="00C50AB1">
            <w:r>
              <w:t>10</w:t>
            </w:r>
          </w:p>
        </w:tc>
        <w:tc>
          <w:tcPr>
            <w:tcW w:w="851" w:type="dxa"/>
          </w:tcPr>
          <w:p w14:paraId="168A7E29" w14:textId="77777777" w:rsidR="00C50AB1" w:rsidRDefault="00C50AB1"/>
        </w:tc>
        <w:tc>
          <w:tcPr>
            <w:tcW w:w="1134" w:type="dxa"/>
          </w:tcPr>
          <w:p w14:paraId="5A169C45" w14:textId="77777777" w:rsidR="00C50AB1" w:rsidRDefault="00C50AB1">
            <w:r>
              <w:t>HL7_39</w:t>
            </w:r>
          </w:p>
        </w:tc>
        <w:tc>
          <w:tcPr>
            <w:tcW w:w="2976" w:type="dxa"/>
          </w:tcPr>
          <w:p w14:paraId="3075F7CE" w14:textId="77777777" w:rsidR="00C50AB1" w:rsidRDefault="00C50AB1"/>
        </w:tc>
      </w:tr>
      <w:tr w:rsidR="00C50AB1" w14:paraId="70155427" w14:textId="77777777">
        <w:tc>
          <w:tcPr>
            <w:tcW w:w="2338" w:type="dxa"/>
          </w:tcPr>
          <w:p w14:paraId="644CC5C7" w14:textId="77777777" w:rsidR="00C50AB1" w:rsidRDefault="00C50AB1">
            <w:r>
              <w:t>name</w:t>
            </w:r>
          </w:p>
        </w:tc>
        <w:tc>
          <w:tcPr>
            <w:tcW w:w="993" w:type="dxa"/>
          </w:tcPr>
          <w:p w14:paraId="704C44EC" w14:textId="77777777" w:rsidR="00C50AB1" w:rsidRDefault="00C50AB1">
            <w:r>
              <w:t>Text</w:t>
            </w:r>
          </w:p>
        </w:tc>
        <w:tc>
          <w:tcPr>
            <w:tcW w:w="850" w:type="dxa"/>
          </w:tcPr>
          <w:p w14:paraId="38FD0593" w14:textId="77777777" w:rsidR="00C50AB1" w:rsidRDefault="00C50AB1">
            <w:r>
              <w:t>50</w:t>
            </w:r>
          </w:p>
        </w:tc>
        <w:tc>
          <w:tcPr>
            <w:tcW w:w="851" w:type="dxa"/>
          </w:tcPr>
          <w:p w14:paraId="5DCBAB59" w14:textId="77777777" w:rsidR="00C50AB1" w:rsidRDefault="00C50AB1"/>
        </w:tc>
        <w:tc>
          <w:tcPr>
            <w:tcW w:w="1134" w:type="dxa"/>
          </w:tcPr>
          <w:p w14:paraId="69795217" w14:textId="77777777" w:rsidR="00C50AB1" w:rsidRDefault="00C50AB1">
            <w:r>
              <w:t>HL7_39</w:t>
            </w:r>
          </w:p>
        </w:tc>
        <w:tc>
          <w:tcPr>
            <w:tcW w:w="2976" w:type="dxa"/>
          </w:tcPr>
          <w:p w14:paraId="6E4F379C" w14:textId="77777777" w:rsidR="00C50AB1" w:rsidRDefault="00C50AB1"/>
        </w:tc>
      </w:tr>
      <w:tr w:rsidR="00C50AB1" w14:paraId="0EC35DFB" w14:textId="77777777">
        <w:tc>
          <w:tcPr>
            <w:tcW w:w="2338" w:type="dxa"/>
          </w:tcPr>
          <w:p w14:paraId="7D4A5F5D" w14:textId="77777777" w:rsidR="00C50AB1" w:rsidRDefault="00C50AB1">
            <w:r>
              <w:t>component</w:t>
            </w:r>
          </w:p>
        </w:tc>
        <w:tc>
          <w:tcPr>
            <w:tcW w:w="993" w:type="dxa"/>
          </w:tcPr>
          <w:p w14:paraId="29397516" w14:textId="77777777" w:rsidR="00C50AB1" w:rsidRDefault="00C50AB1">
            <w:r>
              <w:t>Text</w:t>
            </w:r>
          </w:p>
        </w:tc>
        <w:tc>
          <w:tcPr>
            <w:tcW w:w="850" w:type="dxa"/>
          </w:tcPr>
          <w:p w14:paraId="1C4DA20A" w14:textId="77777777" w:rsidR="00C50AB1" w:rsidRDefault="00C50AB1">
            <w:r>
              <w:t>50</w:t>
            </w:r>
          </w:p>
        </w:tc>
        <w:tc>
          <w:tcPr>
            <w:tcW w:w="851" w:type="dxa"/>
          </w:tcPr>
          <w:p w14:paraId="694E1353" w14:textId="77777777" w:rsidR="00C50AB1" w:rsidRDefault="00C50AB1"/>
        </w:tc>
        <w:tc>
          <w:tcPr>
            <w:tcW w:w="1134" w:type="dxa"/>
          </w:tcPr>
          <w:p w14:paraId="7348521B" w14:textId="77777777" w:rsidR="00C50AB1" w:rsidRDefault="00C50AB1">
            <w:r>
              <w:t>HL7_39</w:t>
            </w:r>
          </w:p>
        </w:tc>
        <w:tc>
          <w:tcPr>
            <w:tcW w:w="2976" w:type="dxa"/>
          </w:tcPr>
          <w:p w14:paraId="3882D8C9" w14:textId="77777777" w:rsidR="00C50AB1" w:rsidRDefault="00C50AB1"/>
        </w:tc>
      </w:tr>
      <w:tr w:rsidR="00C50AB1" w14:paraId="2D01D212" w14:textId="77777777">
        <w:tc>
          <w:tcPr>
            <w:tcW w:w="2338" w:type="dxa"/>
          </w:tcPr>
          <w:p w14:paraId="77F91A2E" w14:textId="77777777" w:rsidR="00C50AB1" w:rsidRDefault="00C50AB1">
            <w:r>
              <w:t>length</w:t>
            </w:r>
          </w:p>
        </w:tc>
        <w:tc>
          <w:tcPr>
            <w:tcW w:w="993" w:type="dxa"/>
          </w:tcPr>
          <w:p w14:paraId="2A6E592A" w14:textId="77777777" w:rsidR="00C50AB1" w:rsidRDefault="00C50AB1">
            <w:r>
              <w:t>Text</w:t>
            </w:r>
          </w:p>
        </w:tc>
        <w:tc>
          <w:tcPr>
            <w:tcW w:w="850" w:type="dxa"/>
          </w:tcPr>
          <w:p w14:paraId="665F5CDF" w14:textId="77777777" w:rsidR="00C50AB1" w:rsidRDefault="00C50AB1">
            <w:r>
              <w:t>10</w:t>
            </w:r>
          </w:p>
        </w:tc>
        <w:tc>
          <w:tcPr>
            <w:tcW w:w="851" w:type="dxa"/>
          </w:tcPr>
          <w:p w14:paraId="737AD530" w14:textId="77777777" w:rsidR="00C50AB1" w:rsidRDefault="00C50AB1"/>
        </w:tc>
        <w:tc>
          <w:tcPr>
            <w:tcW w:w="1134" w:type="dxa"/>
          </w:tcPr>
          <w:p w14:paraId="4A518E25" w14:textId="77777777" w:rsidR="00C50AB1" w:rsidRDefault="00C50AB1">
            <w:r>
              <w:t>HL7_39</w:t>
            </w:r>
          </w:p>
        </w:tc>
        <w:tc>
          <w:tcPr>
            <w:tcW w:w="2976" w:type="dxa"/>
          </w:tcPr>
          <w:p w14:paraId="35C6F716" w14:textId="77777777" w:rsidR="00C50AB1" w:rsidRDefault="00C50AB1"/>
        </w:tc>
      </w:tr>
      <w:tr w:rsidR="00C50AB1" w14:paraId="40761BCF" w14:textId="77777777">
        <w:tc>
          <w:tcPr>
            <w:tcW w:w="2338" w:type="dxa"/>
          </w:tcPr>
          <w:p w14:paraId="39E4D687" w14:textId="77777777" w:rsidR="00C50AB1" w:rsidRDefault="00C50AB1">
            <w:r>
              <w:t>data_type</w:t>
            </w:r>
          </w:p>
        </w:tc>
        <w:tc>
          <w:tcPr>
            <w:tcW w:w="993" w:type="dxa"/>
          </w:tcPr>
          <w:p w14:paraId="1B06D8A7" w14:textId="77777777" w:rsidR="00C50AB1" w:rsidRDefault="00C50AB1">
            <w:r>
              <w:t>Text</w:t>
            </w:r>
          </w:p>
        </w:tc>
        <w:tc>
          <w:tcPr>
            <w:tcW w:w="850" w:type="dxa"/>
          </w:tcPr>
          <w:p w14:paraId="70B24FD0" w14:textId="77777777" w:rsidR="00C50AB1" w:rsidRDefault="00C50AB1">
            <w:r>
              <w:t>255</w:t>
            </w:r>
          </w:p>
        </w:tc>
        <w:tc>
          <w:tcPr>
            <w:tcW w:w="851" w:type="dxa"/>
          </w:tcPr>
          <w:p w14:paraId="03ACD3E7" w14:textId="77777777" w:rsidR="00C50AB1" w:rsidRDefault="00C50AB1"/>
        </w:tc>
        <w:tc>
          <w:tcPr>
            <w:tcW w:w="1134" w:type="dxa"/>
          </w:tcPr>
          <w:p w14:paraId="184A09C8" w14:textId="77777777" w:rsidR="00C50AB1" w:rsidRDefault="00C50AB1">
            <w:r>
              <w:t>HL7_39</w:t>
            </w:r>
          </w:p>
        </w:tc>
        <w:tc>
          <w:tcPr>
            <w:tcW w:w="2976" w:type="dxa"/>
          </w:tcPr>
          <w:p w14:paraId="6B65EE5B" w14:textId="77777777" w:rsidR="00C50AB1" w:rsidRDefault="00C50AB1"/>
        </w:tc>
      </w:tr>
      <w:tr w:rsidR="00C50AB1" w14:paraId="6861F4A4" w14:textId="77777777">
        <w:tc>
          <w:tcPr>
            <w:tcW w:w="2338" w:type="dxa"/>
          </w:tcPr>
          <w:p w14:paraId="0E15ACB1" w14:textId="77777777" w:rsidR="00C50AB1" w:rsidRDefault="00C50AB1">
            <w:r>
              <w:t>description</w:t>
            </w:r>
          </w:p>
        </w:tc>
        <w:tc>
          <w:tcPr>
            <w:tcW w:w="993" w:type="dxa"/>
          </w:tcPr>
          <w:p w14:paraId="708EC9A1" w14:textId="77777777" w:rsidR="00C50AB1" w:rsidRDefault="00C50AB1">
            <w:r>
              <w:t>Text</w:t>
            </w:r>
          </w:p>
        </w:tc>
        <w:tc>
          <w:tcPr>
            <w:tcW w:w="850" w:type="dxa"/>
          </w:tcPr>
          <w:p w14:paraId="30DA22B2" w14:textId="77777777" w:rsidR="00C50AB1" w:rsidRDefault="00C50AB1">
            <w:r>
              <w:t>255</w:t>
            </w:r>
          </w:p>
        </w:tc>
        <w:tc>
          <w:tcPr>
            <w:tcW w:w="851" w:type="dxa"/>
          </w:tcPr>
          <w:p w14:paraId="3B71CE39" w14:textId="77777777" w:rsidR="00C50AB1" w:rsidRDefault="00C50AB1"/>
        </w:tc>
        <w:tc>
          <w:tcPr>
            <w:tcW w:w="1134" w:type="dxa"/>
          </w:tcPr>
          <w:p w14:paraId="18012618" w14:textId="77777777" w:rsidR="00C50AB1" w:rsidRDefault="00C50AB1">
            <w:r>
              <w:t>HL7_39</w:t>
            </w:r>
          </w:p>
        </w:tc>
        <w:tc>
          <w:tcPr>
            <w:tcW w:w="2976" w:type="dxa"/>
          </w:tcPr>
          <w:p w14:paraId="7F1F21D5" w14:textId="77777777" w:rsidR="00C50AB1" w:rsidRDefault="00C50AB1"/>
        </w:tc>
      </w:tr>
    </w:tbl>
    <w:p w14:paraId="10F338FC" w14:textId="77777777" w:rsidR="00C50AB1" w:rsidRDefault="00C50AB1"/>
    <w:p w14:paraId="5DDDC342" w14:textId="77777777" w:rsidR="00C50AB1" w:rsidRDefault="00C50AB1">
      <w:pPr>
        <w:pStyle w:val="berschrift3"/>
      </w:pPr>
      <w:r>
        <w:fldChar w:fldCharType="begin"/>
      </w:r>
      <w:r>
        <w:instrText xml:space="preserve"> AUTONUMLGL </w:instrText>
      </w:r>
      <w:bookmarkStart w:id="46" w:name="_Toc75864098"/>
      <w:r>
        <w:fldChar w:fldCharType="end"/>
      </w:r>
      <w:r>
        <w:t xml:space="preserve"> Table HL7QueryDisplay</w:t>
      </w:r>
      <w:bookmarkEnd w:id="46"/>
    </w:p>
    <w:p w14:paraId="1F989F28"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5F5418F0" w14:textId="77777777">
        <w:tc>
          <w:tcPr>
            <w:tcW w:w="2338" w:type="dxa"/>
            <w:shd w:val="pct20" w:color="auto" w:fill="auto"/>
          </w:tcPr>
          <w:p w14:paraId="3D1E95C0" w14:textId="77777777" w:rsidR="00C50AB1" w:rsidRDefault="00C50AB1">
            <w:r>
              <w:t>Attribute</w:t>
            </w:r>
          </w:p>
        </w:tc>
        <w:tc>
          <w:tcPr>
            <w:tcW w:w="993" w:type="dxa"/>
            <w:shd w:val="pct20" w:color="auto" w:fill="auto"/>
          </w:tcPr>
          <w:p w14:paraId="5963C6E2" w14:textId="77777777" w:rsidR="00C50AB1" w:rsidRDefault="00C50AB1">
            <w:r>
              <w:t>Type</w:t>
            </w:r>
          </w:p>
        </w:tc>
        <w:tc>
          <w:tcPr>
            <w:tcW w:w="850" w:type="dxa"/>
            <w:shd w:val="pct20" w:color="auto" w:fill="auto"/>
          </w:tcPr>
          <w:p w14:paraId="63D1A7A9" w14:textId="77777777" w:rsidR="00C50AB1" w:rsidRDefault="00C50AB1">
            <w:r>
              <w:t>Size</w:t>
            </w:r>
          </w:p>
        </w:tc>
        <w:tc>
          <w:tcPr>
            <w:tcW w:w="851" w:type="dxa"/>
            <w:shd w:val="pct20" w:color="auto" w:fill="auto"/>
          </w:tcPr>
          <w:p w14:paraId="7D19FD3F" w14:textId="77777777" w:rsidR="00C50AB1" w:rsidRDefault="00C50AB1">
            <w:r>
              <w:t>Default</w:t>
            </w:r>
          </w:p>
        </w:tc>
        <w:tc>
          <w:tcPr>
            <w:tcW w:w="1134" w:type="dxa"/>
            <w:shd w:val="pct20" w:color="auto" w:fill="auto"/>
          </w:tcPr>
          <w:p w14:paraId="69154794" w14:textId="77777777" w:rsidR="00C50AB1" w:rsidRDefault="00C50AB1">
            <w:r>
              <w:t>Database</w:t>
            </w:r>
          </w:p>
        </w:tc>
        <w:tc>
          <w:tcPr>
            <w:tcW w:w="2976" w:type="dxa"/>
            <w:shd w:val="pct20" w:color="auto" w:fill="auto"/>
          </w:tcPr>
          <w:p w14:paraId="7067F5F8" w14:textId="77777777" w:rsidR="00C50AB1" w:rsidRDefault="00C50AB1">
            <w:r>
              <w:t>Description</w:t>
            </w:r>
          </w:p>
        </w:tc>
      </w:tr>
      <w:tr w:rsidR="00C50AB1" w14:paraId="175D30F1" w14:textId="77777777">
        <w:tc>
          <w:tcPr>
            <w:tcW w:w="2338" w:type="dxa"/>
          </w:tcPr>
          <w:p w14:paraId="384D941E" w14:textId="77777777" w:rsidR="00C50AB1" w:rsidRDefault="00C50AB1">
            <w:r>
              <w:rPr>
                <w:b/>
              </w:rPr>
              <w:t>query_id</w:t>
            </w:r>
          </w:p>
        </w:tc>
        <w:tc>
          <w:tcPr>
            <w:tcW w:w="993" w:type="dxa"/>
          </w:tcPr>
          <w:p w14:paraId="13381014" w14:textId="77777777" w:rsidR="00C50AB1" w:rsidRDefault="00C50AB1">
            <w:r>
              <w:t>Text</w:t>
            </w:r>
          </w:p>
        </w:tc>
        <w:tc>
          <w:tcPr>
            <w:tcW w:w="850" w:type="dxa"/>
          </w:tcPr>
          <w:p w14:paraId="68CD8630" w14:textId="77777777" w:rsidR="00C50AB1" w:rsidRDefault="00C50AB1">
            <w:r>
              <w:t>5</w:t>
            </w:r>
          </w:p>
        </w:tc>
        <w:tc>
          <w:tcPr>
            <w:tcW w:w="851" w:type="dxa"/>
          </w:tcPr>
          <w:p w14:paraId="2FA1BEBF" w14:textId="77777777" w:rsidR="00C50AB1" w:rsidRDefault="00C50AB1"/>
        </w:tc>
        <w:tc>
          <w:tcPr>
            <w:tcW w:w="1134" w:type="dxa"/>
          </w:tcPr>
          <w:p w14:paraId="6B1F8106" w14:textId="77777777" w:rsidR="00C50AB1" w:rsidRDefault="00C50AB1">
            <w:r>
              <w:t>HL7_39</w:t>
            </w:r>
          </w:p>
        </w:tc>
        <w:tc>
          <w:tcPr>
            <w:tcW w:w="2976" w:type="dxa"/>
          </w:tcPr>
          <w:p w14:paraId="32A5A2A4" w14:textId="77777777" w:rsidR="00C50AB1" w:rsidRDefault="00C50AB1">
            <w:r>
              <w:t>Event code of query</w:t>
            </w:r>
          </w:p>
        </w:tc>
      </w:tr>
      <w:tr w:rsidR="00C50AB1" w14:paraId="7663409E" w14:textId="77777777">
        <w:tc>
          <w:tcPr>
            <w:tcW w:w="2338" w:type="dxa"/>
          </w:tcPr>
          <w:p w14:paraId="6D2B4C57" w14:textId="77777777" w:rsidR="00C50AB1" w:rsidRDefault="00C50AB1">
            <w:r>
              <w:rPr>
                <w:b/>
              </w:rPr>
              <w:t>version_id</w:t>
            </w:r>
          </w:p>
        </w:tc>
        <w:tc>
          <w:tcPr>
            <w:tcW w:w="993" w:type="dxa"/>
          </w:tcPr>
          <w:p w14:paraId="311C87B0" w14:textId="77777777" w:rsidR="00C50AB1" w:rsidRDefault="00C50AB1">
            <w:r>
              <w:t>Long</w:t>
            </w:r>
          </w:p>
        </w:tc>
        <w:tc>
          <w:tcPr>
            <w:tcW w:w="850" w:type="dxa"/>
          </w:tcPr>
          <w:p w14:paraId="2E8E3BF0" w14:textId="77777777" w:rsidR="00C50AB1" w:rsidRDefault="00C50AB1">
            <w:r>
              <w:t>4</w:t>
            </w:r>
          </w:p>
        </w:tc>
        <w:tc>
          <w:tcPr>
            <w:tcW w:w="851" w:type="dxa"/>
          </w:tcPr>
          <w:p w14:paraId="219E273A" w14:textId="77777777" w:rsidR="00C50AB1" w:rsidRDefault="00C50AB1"/>
        </w:tc>
        <w:tc>
          <w:tcPr>
            <w:tcW w:w="1134" w:type="dxa"/>
          </w:tcPr>
          <w:p w14:paraId="4B53A905" w14:textId="77777777" w:rsidR="00C50AB1" w:rsidRDefault="00C50AB1">
            <w:r>
              <w:t>HL7_52</w:t>
            </w:r>
          </w:p>
        </w:tc>
        <w:tc>
          <w:tcPr>
            <w:tcW w:w="2976" w:type="dxa"/>
          </w:tcPr>
          <w:p w14:paraId="6388138F" w14:textId="77777777" w:rsidR="00C50AB1" w:rsidRDefault="00C50AB1">
            <w:r>
              <w:t>version ID</w:t>
            </w:r>
          </w:p>
        </w:tc>
      </w:tr>
      <w:tr w:rsidR="00C50AB1" w14:paraId="33161DAD" w14:textId="77777777">
        <w:tc>
          <w:tcPr>
            <w:tcW w:w="2338" w:type="dxa"/>
          </w:tcPr>
          <w:p w14:paraId="58B2EE46" w14:textId="77777777" w:rsidR="00C50AB1" w:rsidRDefault="00C50AB1">
            <w:pPr>
              <w:rPr>
                <w:lang w:val="it-IT"/>
              </w:rPr>
            </w:pPr>
            <w:r>
              <w:rPr>
                <w:b/>
                <w:lang w:val="it-IT"/>
              </w:rPr>
              <w:t>seq_no</w:t>
            </w:r>
          </w:p>
        </w:tc>
        <w:tc>
          <w:tcPr>
            <w:tcW w:w="993" w:type="dxa"/>
          </w:tcPr>
          <w:p w14:paraId="636BDD74" w14:textId="77777777" w:rsidR="00C50AB1" w:rsidRDefault="00C50AB1">
            <w:pPr>
              <w:rPr>
                <w:lang w:val="it-IT"/>
              </w:rPr>
            </w:pPr>
            <w:r>
              <w:rPr>
                <w:lang w:val="it-IT"/>
              </w:rPr>
              <w:t>Integer</w:t>
            </w:r>
          </w:p>
        </w:tc>
        <w:tc>
          <w:tcPr>
            <w:tcW w:w="850" w:type="dxa"/>
          </w:tcPr>
          <w:p w14:paraId="3C1B85CE" w14:textId="77777777" w:rsidR="00C50AB1" w:rsidRDefault="00C50AB1">
            <w:pPr>
              <w:rPr>
                <w:lang w:val="it-IT"/>
              </w:rPr>
            </w:pPr>
          </w:p>
        </w:tc>
        <w:tc>
          <w:tcPr>
            <w:tcW w:w="851" w:type="dxa"/>
          </w:tcPr>
          <w:p w14:paraId="06E90170" w14:textId="77777777" w:rsidR="00C50AB1" w:rsidRDefault="00C50AB1">
            <w:pPr>
              <w:rPr>
                <w:lang w:val="it-IT"/>
              </w:rPr>
            </w:pPr>
          </w:p>
        </w:tc>
        <w:tc>
          <w:tcPr>
            <w:tcW w:w="1134" w:type="dxa"/>
          </w:tcPr>
          <w:p w14:paraId="33E8D1BF" w14:textId="77777777" w:rsidR="00C50AB1" w:rsidRDefault="00C50AB1">
            <w:r>
              <w:t>HL7_39</w:t>
            </w:r>
          </w:p>
        </w:tc>
        <w:tc>
          <w:tcPr>
            <w:tcW w:w="2976" w:type="dxa"/>
          </w:tcPr>
          <w:p w14:paraId="05C35EBD" w14:textId="77777777" w:rsidR="00C50AB1" w:rsidRDefault="00C50AB1"/>
        </w:tc>
      </w:tr>
      <w:tr w:rsidR="00C50AB1" w14:paraId="780F3B1D" w14:textId="77777777">
        <w:tc>
          <w:tcPr>
            <w:tcW w:w="2338" w:type="dxa"/>
          </w:tcPr>
          <w:p w14:paraId="727D4558" w14:textId="77777777" w:rsidR="00C50AB1" w:rsidRDefault="00C50AB1">
            <w:r>
              <w:t>line</w:t>
            </w:r>
          </w:p>
        </w:tc>
        <w:tc>
          <w:tcPr>
            <w:tcW w:w="993" w:type="dxa"/>
          </w:tcPr>
          <w:p w14:paraId="4ADA3675" w14:textId="77777777" w:rsidR="00C50AB1" w:rsidRDefault="00C50AB1">
            <w:r>
              <w:t>Text</w:t>
            </w:r>
          </w:p>
        </w:tc>
        <w:tc>
          <w:tcPr>
            <w:tcW w:w="850" w:type="dxa"/>
          </w:tcPr>
          <w:p w14:paraId="3067F927" w14:textId="77777777" w:rsidR="00C50AB1" w:rsidRDefault="00C50AB1">
            <w:r>
              <w:t>255</w:t>
            </w:r>
          </w:p>
        </w:tc>
        <w:tc>
          <w:tcPr>
            <w:tcW w:w="851" w:type="dxa"/>
          </w:tcPr>
          <w:p w14:paraId="1FCE0E0F" w14:textId="77777777" w:rsidR="00C50AB1" w:rsidRDefault="00C50AB1"/>
        </w:tc>
        <w:tc>
          <w:tcPr>
            <w:tcW w:w="1134" w:type="dxa"/>
          </w:tcPr>
          <w:p w14:paraId="3EFE1477" w14:textId="77777777" w:rsidR="00C50AB1" w:rsidRDefault="00C50AB1">
            <w:r>
              <w:t>HL7_39</w:t>
            </w:r>
          </w:p>
        </w:tc>
        <w:tc>
          <w:tcPr>
            <w:tcW w:w="2976" w:type="dxa"/>
          </w:tcPr>
          <w:p w14:paraId="3463E9DB" w14:textId="77777777" w:rsidR="00C50AB1" w:rsidRDefault="00C50AB1"/>
        </w:tc>
      </w:tr>
    </w:tbl>
    <w:p w14:paraId="7B5BCF74" w14:textId="77777777" w:rsidR="00C50AB1" w:rsidRDefault="00C50AB1"/>
    <w:p w14:paraId="0C32822A" w14:textId="77777777" w:rsidR="00C50AB1" w:rsidRDefault="00C50AB1">
      <w:pPr>
        <w:pStyle w:val="berschrift3"/>
      </w:pPr>
      <w:r>
        <w:lastRenderedPageBreak/>
        <w:fldChar w:fldCharType="begin"/>
      </w:r>
      <w:r>
        <w:instrText xml:space="preserve"> AUTONUMLGL </w:instrText>
      </w:r>
      <w:bookmarkStart w:id="47" w:name="_Toc75864099"/>
      <w:r>
        <w:fldChar w:fldCharType="end"/>
      </w:r>
      <w:r>
        <w:t xml:space="preserve"> Table HL7QueryInput</w:t>
      </w:r>
      <w:bookmarkEnd w:id="47"/>
    </w:p>
    <w:p w14:paraId="08B843D4" w14:textId="77777777" w:rsidR="00C50AB1" w:rsidRDefault="00C50AB1">
      <w:r>
        <w:t>This table contains the main information for the input fields of a conformance statement. But the information for virtual tables is maintained here as well.</w:t>
      </w:r>
    </w:p>
    <w:p w14:paraId="200EC2D5"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6CD5ECBC" w14:textId="77777777" w:rsidTr="00753D4C">
        <w:trPr>
          <w:tblHeader/>
        </w:trPr>
        <w:tc>
          <w:tcPr>
            <w:tcW w:w="2338" w:type="dxa"/>
            <w:shd w:val="pct20" w:color="auto" w:fill="auto"/>
          </w:tcPr>
          <w:p w14:paraId="71551C4C" w14:textId="77777777" w:rsidR="00C50AB1" w:rsidRDefault="00C50AB1">
            <w:r>
              <w:t>Attribute</w:t>
            </w:r>
          </w:p>
        </w:tc>
        <w:tc>
          <w:tcPr>
            <w:tcW w:w="993" w:type="dxa"/>
            <w:shd w:val="pct20" w:color="auto" w:fill="auto"/>
          </w:tcPr>
          <w:p w14:paraId="692B9547" w14:textId="77777777" w:rsidR="00C50AB1" w:rsidRDefault="00C50AB1">
            <w:r>
              <w:t>Type</w:t>
            </w:r>
          </w:p>
        </w:tc>
        <w:tc>
          <w:tcPr>
            <w:tcW w:w="850" w:type="dxa"/>
            <w:shd w:val="pct20" w:color="auto" w:fill="auto"/>
          </w:tcPr>
          <w:p w14:paraId="480AC6CB" w14:textId="77777777" w:rsidR="00C50AB1" w:rsidRDefault="00C50AB1">
            <w:r>
              <w:t>Size</w:t>
            </w:r>
          </w:p>
        </w:tc>
        <w:tc>
          <w:tcPr>
            <w:tcW w:w="851" w:type="dxa"/>
            <w:shd w:val="pct20" w:color="auto" w:fill="auto"/>
          </w:tcPr>
          <w:p w14:paraId="60793934" w14:textId="77777777" w:rsidR="00C50AB1" w:rsidRDefault="00C50AB1">
            <w:r>
              <w:t>Default</w:t>
            </w:r>
          </w:p>
        </w:tc>
        <w:tc>
          <w:tcPr>
            <w:tcW w:w="1134" w:type="dxa"/>
            <w:shd w:val="pct20" w:color="auto" w:fill="auto"/>
          </w:tcPr>
          <w:p w14:paraId="25946977" w14:textId="77777777" w:rsidR="00C50AB1" w:rsidRDefault="00C50AB1">
            <w:r>
              <w:t>Database</w:t>
            </w:r>
          </w:p>
        </w:tc>
        <w:tc>
          <w:tcPr>
            <w:tcW w:w="2976" w:type="dxa"/>
            <w:shd w:val="pct20" w:color="auto" w:fill="auto"/>
          </w:tcPr>
          <w:p w14:paraId="499ED172" w14:textId="77777777" w:rsidR="00C50AB1" w:rsidRDefault="00C50AB1">
            <w:r>
              <w:t>Description</w:t>
            </w:r>
          </w:p>
        </w:tc>
      </w:tr>
      <w:tr w:rsidR="00C50AB1" w14:paraId="507ED886" w14:textId="77777777">
        <w:tc>
          <w:tcPr>
            <w:tcW w:w="2338" w:type="dxa"/>
          </w:tcPr>
          <w:p w14:paraId="65E7DED5" w14:textId="77777777" w:rsidR="00C50AB1" w:rsidRDefault="00C50AB1">
            <w:r>
              <w:rPr>
                <w:b/>
              </w:rPr>
              <w:t>query_id</w:t>
            </w:r>
          </w:p>
        </w:tc>
        <w:tc>
          <w:tcPr>
            <w:tcW w:w="993" w:type="dxa"/>
          </w:tcPr>
          <w:p w14:paraId="0B5C7902" w14:textId="77777777" w:rsidR="00C50AB1" w:rsidRDefault="00C50AB1">
            <w:r>
              <w:t>Text</w:t>
            </w:r>
          </w:p>
        </w:tc>
        <w:tc>
          <w:tcPr>
            <w:tcW w:w="850" w:type="dxa"/>
          </w:tcPr>
          <w:p w14:paraId="759AFD37" w14:textId="77777777" w:rsidR="00C50AB1" w:rsidRDefault="00C50AB1">
            <w:r>
              <w:t>5</w:t>
            </w:r>
          </w:p>
        </w:tc>
        <w:tc>
          <w:tcPr>
            <w:tcW w:w="851" w:type="dxa"/>
          </w:tcPr>
          <w:p w14:paraId="55F12FB9" w14:textId="77777777" w:rsidR="00C50AB1" w:rsidRDefault="00C50AB1"/>
        </w:tc>
        <w:tc>
          <w:tcPr>
            <w:tcW w:w="1134" w:type="dxa"/>
          </w:tcPr>
          <w:p w14:paraId="20C0B914" w14:textId="77777777" w:rsidR="00C50AB1" w:rsidRDefault="00C50AB1">
            <w:r>
              <w:t>HL7_39</w:t>
            </w:r>
          </w:p>
        </w:tc>
        <w:tc>
          <w:tcPr>
            <w:tcW w:w="2976" w:type="dxa"/>
          </w:tcPr>
          <w:p w14:paraId="1C890B2F" w14:textId="77777777" w:rsidR="00C50AB1" w:rsidRDefault="00C50AB1">
            <w:r>
              <w:t>conformance statement identifier</w:t>
            </w:r>
          </w:p>
        </w:tc>
      </w:tr>
      <w:tr w:rsidR="00C50AB1" w14:paraId="7A5F6949" w14:textId="77777777">
        <w:tc>
          <w:tcPr>
            <w:tcW w:w="2338" w:type="dxa"/>
          </w:tcPr>
          <w:p w14:paraId="2D456D57" w14:textId="77777777" w:rsidR="00C50AB1" w:rsidRDefault="00C50AB1">
            <w:r>
              <w:rPr>
                <w:b/>
              </w:rPr>
              <w:t>version_id</w:t>
            </w:r>
          </w:p>
        </w:tc>
        <w:tc>
          <w:tcPr>
            <w:tcW w:w="993" w:type="dxa"/>
          </w:tcPr>
          <w:p w14:paraId="5B806238" w14:textId="77777777" w:rsidR="00C50AB1" w:rsidRDefault="00C50AB1">
            <w:r>
              <w:t>Long</w:t>
            </w:r>
          </w:p>
        </w:tc>
        <w:tc>
          <w:tcPr>
            <w:tcW w:w="850" w:type="dxa"/>
          </w:tcPr>
          <w:p w14:paraId="6744E059" w14:textId="77777777" w:rsidR="00C50AB1" w:rsidRDefault="00C50AB1">
            <w:r>
              <w:t>4</w:t>
            </w:r>
          </w:p>
        </w:tc>
        <w:tc>
          <w:tcPr>
            <w:tcW w:w="851" w:type="dxa"/>
          </w:tcPr>
          <w:p w14:paraId="585FA6A6" w14:textId="77777777" w:rsidR="00C50AB1" w:rsidRDefault="00C50AB1"/>
        </w:tc>
        <w:tc>
          <w:tcPr>
            <w:tcW w:w="1134" w:type="dxa"/>
          </w:tcPr>
          <w:p w14:paraId="688912DB" w14:textId="77777777" w:rsidR="00C50AB1" w:rsidRDefault="00C50AB1">
            <w:r>
              <w:t>HL7_52</w:t>
            </w:r>
          </w:p>
        </w:tc>
        <w:tc>
          <w:tcPr>
            <w:tcW w:w="2976" w:type="dxa"/>
          </w:tcPr>
          <w:p w14:paraId="6DA5529E" w14:textId="77777777" w:rsidR="00C50AB1" w:rsidRDefault="00C50AB1">
            <w:r>
              <w:t>version ID</w:t>
            </w:r>
          </w:p>
        </w:tc>
      </w:tr>
      <w:tr w:rsidR="00C50AB1" w14:paraId="1861C1A3" w14:textId="77777777">
        <w:tc>
          <w:tcPr>
            <w:tcW w:w="2338" w:type="dxa"/>
          </w:tcPr>
          <w:p w14:paraId="39571952" w14:textId="77777777" w:rsidR="00C50AB1" w:rsidRDefault="00C50AB1">
            <w:pPr>
              <w:rPr>
                <w:b/>
              </w:rPr>
            </w:pPr>
            <w:r>
              <w:rPr>
                <w:b/>
              </w:rPr>
              <w:t>query_type</w:t>
            </w:r>
          </w:p>
        </w:tc>
        <w:tc>
          <w:tcPr>
            <w:tcW w:w="993" w:type="dxa"/>
          </w:tcPr>
          <w:p w14:paraId="5D7325BF" w14:textId="77777777" w:rsidR="00C50AB1" w:rsidRDefault="00C50AB1">
            <w:r>
              <w:t>Text</w:t>
            </w:r>
          </w:p>
        </w:tc>
        <w:tc>
          <w:tcPr>
            <w:tcW w:w="850" w:type="dxa"/>
          </w:tcPr>
          <w:p w14:paraId="257BEAC1" w14:textId="77777777" w:rsidR="00C50AB1" w:rsidRDefault="00C50AB1">
            <w:r>
              <w:t>8</w:t>
            </w:r>
          </w:p>
        </w:tc>
        <w:tc>
          <w:tcPr>
            <w:tcW w:w="851" w:type="dxa"/>
          </w:tcPr>
          <w:p w14:paraId="1DE9A3D7" w14:textId="77777777" w:rsidR="00C50AB1" w:rsidRDefault="00C50AB1"/>
        </w:tc>
        <w:tc>
          <w:tcPr>
            <w:tcW w:w="1134" w:type="dxa"/>
          </w:tcPr>
          <w:p w14:paraId="273F2BA6" w14:textId="77777777" w:rsidR="00C50AB1" w:rsidRDefault="00C50AB1">
            <w:r>
              <w:t>HL7_39</w:t>
            </w:r>
          </w:p>
        </w:tc>
        <w:tc>
          <w:tcPr>
            <w:tcW w:w="2976" w:type="dxa"/>
          </w:tcPr>
          <w:p w14:paraId="3D7A5027" w14:textId="77777777" w:rsidR="00C50AB1" w:rsidRDefault="00C50AB1">
            <w:r>
              <w:t>QPD/QBE/VIRTUAL</w:t>
            </w:r>
          </w:p>
        </w:tc>
      </w:tr>
      <w:tr w:rsidR="00C50AB1" w14:paraId="608554F4" w14:textId="77777777">
        <w:tc>
          <w:tcPr>
            <w:tcW w:w="2338" w:type="dxa"/>
          </w:tcPr>
          <w:p w14:paraId="794E390B" w14:textId="77777777" w:rsidR="00C50AB1" w:rsidRDefault="00C50AB1">
            <w:pPr>
              <w:rPr>
                <w:lang w:val="it-IT"/>
              </w:rPr>
            </w:pPr>
            <w:r>
              <w:rPr>
                <w:b/>
                <w:lang w:val="it-IT"/>
              </w:rPr>
              <w:t>seq_no</w:t>
            </w:r>
          </w:p>
        </w:tc>
        <w:tc>
          <w:tcPr>
            <w:tcW w:w="993" w:type="dxa"/>
          </w:tcPr>
          <w:p w14:paraId="48EF48FE" w14:textId="77777777" w:rsidR="00C50AB1" w:rsidRDefault="00C50AB1">
            <w:pPr>
              <w:rPr>
                <w:lang w:val="it-IT"/>
              </w:rPr>
            </w:pPr>
            <w:r>
              <w:rPr>
                <w:lang w:val="it-IT"/>
              </w:rPr>
              <w:t>Integer</w:t>
            </w:r>
          </w:p>
        </w:tc>
        <w:tc>
          <w:tcPr>
            <w:tcW w:w="850" w:type="dxa"/>
          </w:tcPr>
          <w:p w14:paraId="1ED004A1" w14:textId="77777777" w:rsidR="00C50AB1" w:rsidRDefault="00C50AB1">
            <w:pPr>
              <w:rPr>
                <w:lang w:val="it-IT"/>
              </w:rPr>
            </w:pPr>
          </w:p>
        </w:tc>
        <w:tc>
          <w:tcPr>
            <w:tcW w:w="851" w:type="dxa"/>
          </w:tcPr>
          <w:p w14:paraId="2D4E4B7D" w14:textId="77777777" w:rsidR="00C50AB1" w:rsidRDefault="00C50AB1">
            <w:pPr>
              <w:rPr>
                <w:lang w:val="it-IT"/>
              </w:rPr>
            </w:pPr>
          </w:p>
        </w:tc>
        <w:tc>
          <w:tcPr>
            <w:tcW w:w="1134" w:type="dxa"/>
          </w:tcPr>
          <w:p w14:paraId="2FB2BA53" w14:textId="77777777" w:rsidR="00C50AB1" w:rsidRDefault="00C50AB1">
            <w:r>
              <w:t>HL7_39</w:t>
            </w:r>
          </w:p>
        </w:tc>
        <w:tc>
          <w:tcPr>
            <w:tcW w:w="2976" w:type="dxa"/>
          </w:tcPr>
          <w:p w14:paraId="76A2D9AA" w14:textId="77777777" w:rsidR="00C50AB1" w:rsidRDefault="00C50AB1">
            <w:r>
              <w:t>consecutive number</w:t>
            </w:r>
          </w:p>
        </w:tc>
      </w:tr>
      <w:tr w:rsidR="00C50AB1" w14:paraId="2306DE1C" w14:textId="77777777">
        <w:tc>
          <w:tcPr>
            <w:tcW w:w="2338" w:type="dxa"/>
          </w:tcPr>
          <w:p w14:paraId="7618FAC4" w14:textId="77777777" w:rsidR="00C50AB1" w:rsidRDefault="00C50AB1">
            <w:r>
              <w:t>field</w:t>
            </w:r>
          </w:p>
        </w:tc>
        <w:tc>
          <w:tcPr>
            <w:tcW w:w="993" w:type="dxa"/>
          </w:tcPr>
          <w:p w14:paraId="37592126" w14:textId="77777777" w:rsidR="00C50AB1" w:rsidRDefault="00C50AB1">
            <w:r>
              <w:t>Text</w:t>
            </w:r>
          </w:p>
        </w:tc>
        <w:tc>
          <w:tcPr>
            <w:tcW w:w="850" w:type="dxa"/>
          </w:tcPr>
          <w:p w14:paraId="715970AA" w14:textId="77777777" w:rsidR="00C50AB1" w:rsidRDefault="00C50AB1">
            <w:r>
              <w:t>255</w:t>
            </w:r>
          </w:p>
        </w:tc>
        <w:tc>
          <w:tcPr>
            <w:tcW w:w="851" w:type="dxa"/>
          </w:tcPr>
          <w:p w14:paraId="0F441D00" w14:textId="77777777" w:rsidR="00C50AB1" w:rsidRDefault="00C50AB1"/>
        </w:tc>
        <w:tc>
          <w:tcPr>
            <w:tcW w:w="1134" w:type="dxa"/>
          </w:tcPr>
          <w:p w14:paraId="43194A90" w14:textId="77777777" w:rsidR="00C50AB1" w:rsidRDefault="00C50AB1">
            <w:r>
              <w:t>HL7_39</w:t>
            </w:r>
          </w:p>
        </w:tc>
        <w:tc>
          <w:tcPr>
            <w:tcW w:w="2976" w:type="dxa"/>
          </w:tcPr>
          <w:p w14:paraId="3C4E4DAE" w14:textId="77777777" w:rsidR="00C50AB1" w:rsidRDefault="00C50AB1"/>
        </w:tc>
      </w:tr>
      <w:tr w:rsidR="00C50AB1" w14:paraId="6181759F" w14:textId="77777777">
        <w:tc>
          <w:tcPr>
            <w:tcW w:w="2338" w:type="dxa"/>
          </w:tcPr>
          <w:p w14:paraId="5983A01A" w14:textId="77777777" w:rsidR="00C50AB1" w:rsidRDefault="00C50AB1">
            <w:r>
              <w:t>key_search</w:t>
            </w:r>
          </w:p>
        </w:tc>
        <w:tc>
          <w:tcPr>
            <w:tcW w:w="993" w:type="dxa"/>
          </w:tcPr>
          <w:p w14:paraId="29A1EDAC" w14:textId="77777777" w:rsidR="00C50AB1" w:rsidRDefault="00C50AB1">
            <w:r>
              <w:t>Text</w:t>
            </w:r>
          </w:p>
        </w:tc>
        <w:tc>
          <w:tcPr>
            <w:tcW w:w="850" w:type="dxa"/>
          </w:tcPr>
          <w:p w14:paraId="4427AC5C" w14:textId="77777777" w:rsidR="00C50AB1" w:rsidRDefault="00C50AB1">
            <w:r>
              <w:t>255</w:t>
            </w:r>
          </w:p>
        </w:tc>
        <w:tc>
          <w:tcPr>
            <w:tcW w:w="851" w:type="dxa"/>
          </w:tcPr>
          <w:p w14:paraId="410C2D33" w14:textId="77777777" w:rsidR="00C50AB1" w:rsidRDefault="00C50AB1"/>
        </w:tc>
        <w:tc>
          <w:tcPr>
            <w:tcW w:w="1134" w:type="dxa"/>
          </w:tcPr>
          <w:p w14:paraId="0B2EC6F6" w14:textId="77777777" w:rsidR="00C50AB1" w:rsidRDefault="00C50AB1">
            <w:r>
              <w:t>HL7_39</w:t>
            </w:r>
          </w:p>
        </w:tc>
        <w:tc>
          <w:tcPr>
            <w:tcW w:w="2976" w:type="dxa"/>
          </w:tcPr>
          <w:p w14:paraId="1C937F25" w14:textId="77777777" w:rsidR="00C50AB1" w:rsidRDefault="00C50AB1"/>
        </w:tc>
      </w:tr>
      <w:tr w:rsidR="00C50AB1" w14:paraId="58EC353D" w14:textId="77777777">
        <w:tc>
          <w:tcPr>
            <w:tcW w:w="2338" w:type="dxa"/>
          </w:tcPr>
          <w:p w14:paraId="3E8A4408" w14:textId="77777777" w:rsidR="00C50AB1" w:rsidRDefault="00C50AB1">
            <w:r>
              <w:t>sort</w:t>
            </w:r>
          </w:p>
        </w:tc>
        <w:tc>
          <w:tcPr>
            <w:tcW w:w="993" w:type="dxa"/>
          </w:tcPr>
          <w:p w14:paraId="5960B6A1" w14:textId="77777777" w:rsidR="00C50AB1" w:rsidRDefault="00C50AB1">
            <w:r>
              <w:t>Text</w:t>
            </w:r>
          </w:p>
        </w:tc>
        <w:tc>
          <w:tcPr>
            <w:tcW w:w="850" w:type="dxa"/>
          </w:tcPr>
          <w:p w14:paraId="6E4B2284" w14:textId="77777777" w:rsidR="00C50AB1" w:rsidRDefault="00C50AB1">
            <w:r>
              <w:t>255</w:t>
            </w:r>
          </w:p>
        </w:tc>
        <w:tc>
          <w:tcPr>
            <w:tcW w:w="851" w:type="dxa"/>
          </w:tcPr>
          <w:p w14:paraId="53780E99" w14:textId="77777777" w:rsidR="00C50AB1" w:rsidRDefault="00C50AB1"/>
        </w:tc>
        <w:tc>
          <w:tcPr>
            <w:tcW w:w="1134" w:type="dxa"/>
          </w:tcPr>
          <w:p w14:paraId="3FD4EC1B" w14:textId="77777777" w:rsidR="00C50AB1" w:rsidRDefault="00C50AB1">
            <w:r>
              <w:t>HL7_39</w:t>
            </w:r>
          </w:p>
        </w:tc>
        <w:tc>
          <w:tcPr>
            <w:tcW w:w="2976" w:type="dxa"/>
          </w:tcPr>
          <w:p w14:paraId="6672B08E" w14:textId="77777777" w:rsidR="00C50AB1" w:rsidRDefault="00C50AB1"/>
        </w:tc>
      </w:tr>
      <w:tr w:rsidR="00C50AB1" w14:paraId="5B604729" w14:textId="77777777">
        <w:tc>
          <w:tcPr>
            <w:tcW w:w="2338" w:type="dxa"/>
          </w:tcPr>
          <w:p w14:paraId="78C35673" w14:textId="77777777" w:rsidR="00C50AB1" w:rsidRDefault="00C50AB1">
            <w:r>
              <w:t>length</w:t>
            </w:r>
          </w:p>
        </w:tc>
        <w:tc>
          <w:tcPr>
            <w:tcW w:w="993" w:type="dxa"/>
          </w:tcPr>
          <w:p w14:paraId="78D86C31" w14:textId="77777777" w:rsidR="00C50AB1" w:rsidRDefault="00C50AB1">
            <w:r>
              <w:t>Integer</w:t>
            </w:r>
          </w:p>
        </w:tc>
        <w:tc>
          <w:tcPr>
            <w:tcW w:w="850" w:type="dxa"/>
          </w:tcPr>
          <w:p w14:paraId="21BB7BBA" w14:textId="77777777" w:rsidR="00C50AB1" w:rsidRDefault="00C50AB1"/>
        </w:tc>
        <w:tc>
          <w:tcPr>
            <w:tcW w:w="851" w:type="dxa"/>
          </w:tcPr>
          <w:p w14:paraId="30866603" w14:textId="77777777" w:rsidR="00C50AB1" w:rsidRDefault="00C50AB1"/>
        </w:tc>
        <w:tc>
          <w:tcPr>
            <w:tcW w:w="1134" w:type="dxa"/>
          </w:tcPr>
          <w:p w14:paraId="2F0459F5" w14:textId="77777777" w:rsidR="00C50AB1" w:rsidRDefault="00C50AB1">
            <w:r>
              <w:t>HL7_39</w:t>
            </w:r>
          </w:p>
        </w:tc>
        <w:tc>
          <w:tcPr>
            <w:tcW w:w="2976" w:type="dxa"/>
          </w:tcPr>
          <w:p w14:paraId="54FBCFD0" w14:textId="77777777" w:rsidR="00C50AB1" w:rsidRDefault="00C50AB1"/>
        </w:tc>
      </w:tr>
      <w:tr w:rsidR="00C50AB1" w14:paraId="7FCF8893" w14:textId="77777777">
        <w:tc>
          <w:tcPr>
            <w:tcW w:w="2338" w:type="dxa"/>
          </w:tcPr>
          <w:p w14:paraId="1796DF9E" w14:textId="77777777" w:rsidR="00C50AB1" w:rsidRDefault="00C50AB1">
            <w:r>
              <w:t>data_type</w:t>
            </w:r>
          </w:p>
        </w:tc>
        <w:tc>
          <w:tcPr>
            <w:tcW w:w="993" w:type="dxa"/>
          </w:tcPr>
          <w:p w14:paraId="120D5D35" w14:textId="77777777" w:rsidR="00C50AB1" w:rsidRDefault="00C50AB1">
            <w:r>
              <w:t>Text</w:t>
            </w:r>
          </w:p>
        </w:tc>
        <w:tc>
          <w:tcPr>
            <w:tcW w:w="850" w:type="dxa"/>
          </w:tcPr>
          <w:p w14:paraId="25BD858F" w14:textId="77777777" w:rsidR="00C50AB1" w:rsidRDefault="00C50AB1">
            <w:r>
              <w:t>255</w:t>
            </w:r>
          </w:p>
        </w:tc>
        <w:tc>
          <w:tcPr>
            <w:tcW w:w="851" w:type="dxa"/>
          </w:tcPr>
          <w:p w14:paraId="72B9877A" w14:textId="77777777" w:rsidR="00C50AB1" w:rsidRDefault="00C50AB1"/>
        </w:tc>
        <w:tc>
          <w:tcPr>
            <w:tcW w:w="1134" w:type="dxa"/>
          </w:tcPr>
          <w:p w14:paraId="528F4CEE" w14:textId="77777777" w:rsidR="00C50AB1" w:rsidRDefault="00C50AB1">
            <w:r>
              <w:t>HL7_39</w:t>
            </w:r>
          </w:p>
        </w:tc>
        <w:tc>
          <w:tcPr>
            <w:tcW w:w="2976" w:type="dxa"/>
          </w:tcPr>
          <w:p w14:paraId="5E8718CE" w14:textId="77777777" w:rsidR="00C50AB1" w:rsidRDefault="00C50AB1"/>
        </w:tc>
      </w:tr>
      <w:tr w:rsidR="00C50AB1" w14:paraId="246EF5DE" w14:textId="77777777">
        <w:tc>
          <w:tcPr>
            <w:tcW w:w="2338" w:type="dxa"/>
          </w:tcPr>
          <w:p w14:paraId="57B76543" w14:textId="77777777" w:rsidR="00C50AB1" w:rsidRDefault="00C50AB1">
            <w:r>
              <w:t>opt</w:t>
            </w:r>
          </w:p>
        </w:tc>
        <w:tc>
          <w:tcPr>
            <w:tcW w:w="993" w:type="dxa"/>
          </w:tcPr>
          <w:p w14:paraId="31B4B0E7" w14:textId="77777777" w:rsidR="00C50AB1" w:rsidRDefault="00C50AB1">
            <w:r>
              <w:t>Text</w:t>
            </w:r>
          </w:p>
        </w:tc>
        <w:tc>
          <w:tcPr>
            <w:tcW w:w="850" w:type="dxa"/>
          </w:tcPr>
          <w:p w14:paraId="7BF36787" w14:textId="77777777" w:rsidR="00C50AB1" w:rsidRDefault="00C50AB1">
            <w:r>
              <w:t>10</w:t>
            </w:r>
          </w:p>
        </w:tc>
        <w:tc>
          <w:tcPr>
            <w:tcW w:w="851" w:type="dxa"/>
          </w:tcPr>
          <w:p w14:paraId="43D7AF89" w14:textId="77777777" w:rsidR="00C50AB1" w:rsidRDefault="00C50AB1"/>
        </w:tc>
        <w:tc>
          <w:tcPr>
            <w:tcW w:w="1134" w:type="dxa"/>
          </w:tcPr>
          <w:p w14:paraId="44760099" w14:textId="77777777" w:rsidR="00C50AB1" w:rsidRDefault="00C50AB1">
            <w:r>
              <w:t>HL7_39</w:t>
            </w:r>
          </w:p>
        </w:tc>
        <w:tc>
          <w:tcPr>
            <w:tcW w:w="2976" w:type="dxa"/>
          </w:tcPr>
          <w:p w14:paraId="7E01C1A6" w14:textId="77777777" w:rsidR="00C50AB1" w:rsidRDefault="00C50AB1"/>
        </w:tc>
      </w:tr>
      <w:tr w:rsidR="00C50AB1" w14:paraId="3D1BF111" w14:textId="77777777">
        <w:tc>
          <w:tcPr>
            <w:tcW w:w="2338" w:type="dxa"/>
          </w:tcPr>
          <w:p w14:paraId="4FDB032A" w14:textId="77777777" w:rsidR="00C50AB1" w:rsidRDefault="00C50AB1">
            <w:r>
              <w:t>rep</w:t>
            </w:r>
          </w:p>
        </w:tc>
        <w:tc>
          <w:tcPr>
            <w:tcW w:w="993" w:type="dxa"/>
          </w:tcPr>
          <w:p w14:paraId="201540F8" w14:textId="77777777" w:rsidR="00C50AB1" w:rsidRDefault="00C50AB1">
            <w:r>
              <w:t>Text</w:t>
            </w:r>
          </w:p>
        </w:tc>
        <w:tc>
          <w:tcPr>
            <w:tcW w:w="850" w:type="dxa"/>
          </w:tcPr>
          <w:p w14:paraId="6A6A3458" w14:textId="77777777" w:rsidR="00C50AB1" w:rsidRDefault="00C50AB1">
            <w:r>
              <w:t>10</w:t>
            </w:r>
          </w:p>
        </w:tc>
        <w:tc>
          <w:tcPr>
            <w:tcW w:w="851" w:type="dxa"/>
          </w:tcPr>
          <w:p w14:paraId="07671466" w14:textId="77777777" w:rsidR="00C50AB1" w:rsidRDefault="00C50AB1"/>
        </w:tc>
        <w:tc>
          <w:tcPr>
            <w:tcW w:w="1134" w:type="dxa"/>
          </w:tcPr>
          <w:p w14:paraId="18864D45" w14:textId="77777777" w:rsidR="00C50AB1" w:rsidRDefault="00C50AB1">
            <w:r>
              <w:t>HL7_39</w:t>
            </w:r>
          </w:p>
        </w:tc>
        <w:tc>
          <w:tcPr>
            <w:tcW w:w="2976" w:type="dxa"/>
          </w:tcPr>
          <w:p w14:paraId="734F1D17" w14:textId="77777777" w:rsidR="00C50AB1" w:rsidRDefault="00C50AB1"/>
        </w:tc>
      </w:tr>
      <w:tr w:rsidR="00C50AB1" w14:paraId="2A20CECC" w14:textId="77777777">
        <w:tc>
          <w:tcPr>
            <w:tcW w:w="2338" w:type="dxa"/>
          </w:tcPr>
          <w:p w14:paraId="73FC00CC" w14:textId="77777777" w:rsidR="00C50AB1" w:rsidRDefault="00C50AB1">
            <w:r>
              <w:t>match_op</w:t>
            </w:r>
          </w:p>
        </w:tc>
        <w:tc>
          <w:tcPr>
            <w:tcW w:w="993" w:type="dxa"/>
          </w:tcPr>
          <w:p w14:paraId="25B79A55" w14:textId="77777777" w:rsidR="00C50AB1" w:rsidRDefault="00C50AB1">
            <w:r>
              <w:t>Text</w:t>
            </w:r>
          </w:p>
        </w:tc>
        <w:tc>
          <w:tcPr>
            <w:tcW w:w="850" w:type="dxa"/>
          </w:tcPr>
          <w:p w14:paraId="0FA86B0D" w14:textId="77777777" w:rsidR="00C50AB1" w:rsidRDefault="00C50AB1">
            <w:r>
              <w:t>10</w:t>
            </w:r>
          </w:p>
        </w:tc>
        <w:tc>
          <w:tcPr>
            <w:tcW w:w="851" w:type="dxa"/>
          </w:tcPr>
          <w:p w14:paraId="4B1F7FBA" w14:textId="77777777" w:rsidR="00C50AB1" w:rsidRDefault="00C50AB1"/>
        </w:tc>
        <w:tc>
          <w:tcPr>
            <w:tcW w:w="1134" w:type="dxa"/>
          </w:tcPr>
          <w:p w14:paraId="1273F0A5" w14:textId="77777777" w:rsidR="00C50AB1" w:rsidRDefault="00C50AB1">
            <w:r>
              <w:t>HL7_39</w:t>
            </w:r>
          </w:p>
        </w:tc>
        <w:tc>
          <w:tcPr>
            <w:tcW w:w="2976" w:type="dxa"/>
          </w:tcPr>
          <w:p w14:paraId="04E396E7" w14:textId="77777777" w:rsidR="00C50AB1" w:rsidRDefault="00C50AB1"/>
        </w:tc>
      </w:tr>
      <w:tr w:rsidR="00C50AB1" w14:paraId="75A3F44E" w14:textId="77777777">
        <w:tc>
          <w:tcPr>
            <w:tcW w:w="2338" w:type="dxa"/>
          </w:tcPr>
          <w:p w14:paraId="47AA2866" w14:textId="77777777" w:rsidR="00C50AB1" w:rsidRDefault="00C50AB1">
            <w:r>
              <w:t>table_id</w:t>
            </w:r>
          </w:p>
        </w:tc>
        <w:tc>
          <w:tcPr>
            <w:tcW w:w="993" w:type="dxa"/>
          </w:tcPr>
          <w:p w14:paraId="65DCA50C" w14:textId="77777777" w:rsidR="00C50AB1" w:rsidRDefault="00C50AB1">
            <w:r>
              <w:t>Integer</w:t>
            </w:r>
          </w:p>
        </w:tc>
        <w:tc>
          <w:tcPr>
            <w:tcW w:w="850" w:type="dxa"/>
          </w:tcPr>
          <w:p w14:paraId="5CB4AEF3" w14:textId="77777777" w:rsidR="00C50AB1" w:rsidRDefault="00C50AB1"/>
        </w:tc>
        <w:tc>
          <w:tcPr>
            <w:tcW w:w="851" w:type="dxa"/>
          </w:tcPr>
          <w:p w14:paraId="1AA88835" w14:textId="77777777" w:rsidR="00C50AB1" w:rsidRDefault="00C50AB1"/>
        </w:tc>
        <w:tc>
          <w:tcPr>
            <w:tcW w:w="1134" w:type="dxa"/>
          </w:tcPr>
          <w:p w14:paraId="4E7E0A42" w14:textId="77777777" w:rsidR="00C50AB1" w:rsidRDefault="00C50AB1">
            <w:r>
              <w:t>HL7_39</w:t>
            </w:r>
          </w:p>
        </w:tc>
        <w:tc>
          <w:tcPr>
            <w:tcW w:w="2976" w:type="dxa"/>
          </w:tcPr>
          <w:p w14:paraId="545C57DF" w14:textId="77777777" w:rsidR="00C50AB1" w:rsidRDefault="00C50AB1"/>
        </w:tc>
      </w:tr>
      <w:tr w:rsidR="00C50AB1" w14:paraId="3D937B34" w14:textId="77777777">
        <w:tc>
          <w:tcPr>
            <w:tcW w:w="2338" w:type="dxa"/>
          </w:tcPr>
          <w:p w14:paraId="2DE03C90" w14:textId="77777777" w:rsidR="00C50AB1" w:rsidRDefault="00C50AB1">
            <w:r>
              <w:t>segment_field_name</w:t>
            </w:r>
          </w:p>
        </w:tc>
        <w:tc>
          <w:tcPr>
            <w:tcW w:w="993" w:type="dxa"/>
          </w:tcPr>
          <w:p w14:paraId="0E802D44" w14:textId="77777777" w:rsidR="00C50AB1" w:rsidRDefault="00C50AB1">
            <w:pPr>
              <w:rPr>
                <w:lang w:val="fr-FR"/>
              </w:rPr>
            </w:pPr>
            <w:r>
              <w:rPr>
                <w:lang w:val="fr-FR"/>
              </w:rPr>
              <w:t>Text</w:t>
            </w:r>
          </w:p>
        </w:tc>
        <w:tc>
          <w:tcPr>
            <w:tcW w:w="850" w:type="dxa"/>
          </w:tcPr>
          <w:p w14:paraId="66555215" w14:textId="77777777" w:rsidR="00C50AB1" w:rsidRDefault="00C50AB1">
            <w:pPr>
              <w:rPr>
                <w:lang w:val="fr-FR"/>
              </w:rPr>
            </w:pPr>
            <w:r>
              <w:rPr>
                <w:lang w:val="fr-FR"/>
              </w:rPr>
              <w:t>255</w:t>
            </w:r>
          </w:p>
        </w:tc>
        <w:tc>
          <w:tcPr>
            <w:tcW w:w="851" w:type="dxa"/>
          </w:tcPr>
          <w:p w14:paraId="723ADB4C" w14:textId="77777777" w:rsidR="00C50AB1" w:rsidRDefault="00C50AB1">
            <w:pPr>
              <w:rPr>
                <w:lang w:val="fr-FR"/>
              </w:rPr>
            </w:pPr>
          </w:p>
        </w:tc>
        <w:tc>
          <w:tcPr>
            <w:tcW w:w="1134" w:type="dxa"/>
          </w:tcPr>
          <w:p w14:paraId="56FBF37C" w14:textId="77777777" w:rsidR="00C50AB1" w:rsidRDefault="00C50AB1">
            <w:pPr>
              <w:rPr>
                <w:lang w:val="fr-FR"/>
              </w:rPr>
            </w:pPr>
            <w:r>
              <w:rPr>
                <w:lang w:val="fr-FR"/>
              </w:rPr>
              <w:t>HL7_39</w:t>
            </w:r>
          </w:p>
        </w:tc>
        <w:tc>
          <w:tcPr>
            <w:tcW w:w="2976" w:type="dxa"/>
          </w:tcPr>
          <w:p w14:paraId="1AB8C613" w14:textId="77777777" w:rsidR="00C50AB1" w:rsidRDefault="00C50AB1">
            <w:pPr>
              <w:rPr>
                <w:lang w:val="fr-FR"/>
              </w:rPr>
            </w:pPr>
          </w:p>
        </w:tc>
      </w:tr>
      <w:tr w:rsidR="00C50AB1" w14:paraId="11C8FF87" w14:textId="77777777">
        <w:tc>
          <w:tcPr>
            <w:tcW w:w="2338" w:type="dxa"/>
          </w:tcPr>
          <w:p w14:paraId="5DEA4B7C" w14:textId="77777777" w:rsidR="00C50AB1" w:rsidRDefault="00C50AB1">
            <w:pPr>
              <w:rPr>
                <w:lang w:val="fr-FR"/>
              </w:rPr>
            </w:pPr>
            <w:r>
              <w:rPr>
                <w:lang w:val="fr-FR"/>
              </w:rPr>
              <w:t>loinc</w:t>
            </w:r>
          </w:p>
        </w:tc>
        <w:tc>
          <w:tcPr>
            <w:tcW w:w="993" w:type="dxa"/>
          </w:tcPr>
          <w:p w14:paraId="005ECCD6" w14:textId="77777777" w:rsidR="00C50AB1" w:rsidRDefault="00C50AB1">
            <w:r>
              <w:t>Text</w:t>
            </w:r>
          </w:p>
        </w:tc>
        <w:tc>
          <w:tcPr>
            <w:tcW w:w="850" w:type="dxa"/>
          </w:tcPr>
          <w:p w14:paraId="4FE4D9B9" w14:textId="77777777" w:rsidR="00C50AB1" w:rsidRDefault="00C50AB1">
            <w:r>
              <w:t>255</w:t>
            </w:r>
          </w:p>
        </w:tc>
        <w:tc>
          <w:tcPr>
            <w:tcW w:w="851" w:type="dxa"/>
          </w:tcPr>
          <w:p w14:paraId="19817FF4" w14:textId="77777777" w:rsidR="00C50AB1" w:rsidRDefault="00C50AB1"/>
        </w:tc>
        <w:tc>
          <w:tcPr>
            <w:tcW w:w="1134" w:type="dxa"/>
          </w:tcPr>
          <w:p w14:paraId="18166B2A" w14:textId="77777777" w:rsidR="00C50AB1" w:rsidRDefault="00C50AB1">
            <w:r>
              <w:t>HL7_39</w:t>
            </w:r>
          </w:p>
        </w:tc>
        <w:tc>
          <w:tcPr>
            <w:tcW w:w="2976" w:type="dxa"/>
          </w:tcPr>
          <w:p w14:paraId="2F19F497" w14:textId="77777777" w:rsidR="00C50AB1" w:rsidRDefault="00C50AB1"/>
        </w:tc>
      </w:tr>
      <w:tr w:rsidR="00C50AB1" w14:paraId="416FA012" w14:textId="77777777">
        <w:tc>
          <w:tcPr>
            <w:tcW w:w="2338" w:type="dxa"/>
          </w:tcPr>
          <w:p w14:paraId="66FF9A22" w14:textId="77777777" w:rsidR="00C50AB1" w:rsidRDefault="00C50AB1">
            <w:r>
              <w:t>element_name</w:t>
            </w:r>
          </w:p>
        </w:tc>
        <w:tc>
          <w:tcPr>
            <w:tcW w:w="993" w:type="dxa"/>
          </w:tcPr>
          <w:p w14:paraId="76C8FE1D" w14:textId="77777777" w:rsidR="00C50AB1" w:rsidRDefault="00C50AB1">
            <w:r>
              <w:t>Text</w:t>
            </w:r>
          </w:p>
        </w:tc>
        <w:tc>
          <w:tcPr>
            <w:tcW w:w="850" w:type="dxa"/>
          </w:tcPr>
          <w:p w14:paraId="17C990BB" w14:textId="77777777" w:rsidR="00C50AB1" w:rsidRDefault="00C50AB1">
            <w:r>
              <w:t>255</w:t>
            </w:r>
          </w:p>
        </w:tc>
        <w:tc>
          <w:tcPr>
            <w:tcW w:w="851" w:type="dxa"/>
          </w:tcPr>
          <w:p w14:paraId="2AC20284" w14:textId="77777777" w:rsidR="00C50AB1" w:rsidRDefault="00C50AB1"/>
        </w:tc>
        <w:tc>
          <w:tcPr>
            <w:tcW w:w="1134" w:type="dxa"/>
          </w:tcPr>
          <w:p w14:paraId="6FE75EB6" w14:textId="77777777" w:rsidR="00C50AB1" w:rsidRDefault="00C50AB1">
            <w:r>
              <w:t>HL7_39</w:t>
            </w:r>
          </w:p>
        </w:tc>
        <w:tc>
          <w:tcPr>
            <w:tcW w:w="2976" w:type="dxa"/>
          </w:tcPr>
          <w:p w14:paraId="1A296760" w14:textId="77777777" w:rsidR="00C50AB1" w:rsidRDefault="00C50AB1"/>
        </w:tc>
      </w:tr>
    </w:tbl>
    <w:p w14:paraId="725CB657" w14:textId="77777777" w:rsidR="00C50AB1" w:rsidRDefault="00C50AB1"/>
    <w:p w14:paraId="69CC25B5" w14:textId="77777777" w:rsidR="00C50AB1" w:rsidRDefault="00C50AB1">
      <w:pPr>
        <w:pStyle w:val="berschrift3"/>
      </w:pPr>
      <w:r>
        <w:fldChar w:fldCharType="begin"/>
      </w:r>
      <w:r>
        <w:instrText xml:space="preserve"> AUTONUMLGL </w:instrText>
      </w:r>
      <w:bookmarkStart w:id="48" w:name="_Toc75864100"/>
      <w:r>
        <w:fldChar w:fldCharType="end"/>
      </w:r>
      <w:r>
        <w:t xml:space="preserve"> Table HL7QueryInputParameter</w:t>
      </w:r>
      <w:bookmarkEnd w:id="48"/>
    </w:p>
    <w:p w14:paraId="57CF8591" w14:textId="77777777" w:rsidR="00C50AB1" w:rsidRDefault="00C50AB1">
      <w:r>
        <w:t>This table contains the comments on input fields of a conformance statement.</w:t>
      </w:r>
    </w:p>
    <w:p w14:paraId="4F43EC55"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3F750905" w14:textId="77777777">
        <w:tc>
          <w:tcPr>
            <w:tcW w:w="2338" w:type="dxa"/>
            <w:shd w:val="pct20" w:color="auto" w:fill="auto"/>
          </w:tcPr>
          <w:p w14:paraId="7BCE5EDA" w14:textId="77777777" w:rsidR="00C50AB1" w:rsidRDefault="00C50AB1">
            <w:r>
              <w:t>Attribute</w:t>
            </w:r>
          </w:p>
        </w:tc>
        <w:tc>
          <w:tcPr>
            <w:tcW w:w="993" w:type="dxa"/>
            <w:shd w:val="pct20" w:color="auto" w:fill="auto"/>
          </w:tcPr>
          <w:p w14:paraId="3719D991" w14:textId="77777777" w:rsidR="00C50AB1" w:rsidRDefault="00C50AB1">
            <w:r>
              <w:t>Type</w:t>
            </w:r>
          </w:p>
        </w:tc>
        <w:tc>
          <w:tcPr>
            <w:tcW w:w="850" w:type="dxa"/>
            <w:shd w:val="pct20" w:color="auto" w:fill="auto"/>
          </w:tcPr>
          <w:p w14:paraId="75BC59A1" w14:textId="77777777" w:rsidR="00C50AB1" w:rsidRDefault="00C50AB1">
            <w:r>
              <w:t>Size</w:t>
            </w:r>
          </w:p>
        </w:tc>
        <w:tc>
          <w:tcPr>
            <w:tcW w:w="851" w:type="dxa"/>
            <w:shd w:val="pct20" w:color="auto" w:fill="auto"/>
          </w:tcPr>
          <w:p w14:paraId="55C75A0B" w14:textId="77777777" w:rsidR="00C50AB1" w:rsidRDefault="00C50AB1">
            <w:r>
              <w:t>Default</w:t>
            </w:r>
          </w:p>
        </w:tc>
        <w:tc>
          <w:tcPr>
            <w:tcW w:w="1134" w:type="dxa"/>
            <w:shd w:val="pct20" w:color="auto" w:fill="auto"/>
          </w:tcPr>
          <w:p w14:paraId="5BD628D8" w14:textId="77777777" w:rsidR="00C50AB1" w:rsidRDefault="00C50AB1">
            <w:r>
              <w:t>Database</w:t>
            </w:r>
          </w:p>
        </w:tc>
        <w:tc>
          <w:tcPr>
            <w:tcW w:w="2976" w:type="dxa"/>
            <w:shd w:val="pct20" w:color="auto" w:fill="auto"/>
          </w:tcPr>
          <w:p w14:paraId="41E9BFEF" w14:textId="77777777" w:rsidR="00C50AB1" w:rsidRDefault="00C50AB1">
            <w:r>
              <w:t>Description</w:t>
            </w:r>
          </w:p>
        </w:tc>
      </w:tr>
      <w:tr w:rsidR="00C50AB1" w14:paraId="7D3C4B02" w14:textId="77777777">
        <w:tc>
          <w:tcPr>
            <w:tcW w:w="2338" w:type="dxa"/>
          </w:tcPr>
          <w:p w14:paraId="07E7CC74" w14:textId="77777777" w:rsidR="00C50AB1" w:rsidRDefault="00C50AB1">
            <w:r>
              <w:rPr>
                <w:b/>
              </w:rPr>
              <w:t>query_id</w:t>
            </w:r>
          </w:p>
        </w:tc>
        <w:tc>
          <w:tcPr>
            <w:tcW w:w="993" w:type="dxa"/>
          </w:tcPr>
          <w:p w14:paraId="629B2421" w14:textId="77777777" w:rsidR="00C50AB1" w:rsidRDefault="00C50AB1">
            <w:r>
              <w:t>Text</w:t>
            </w:r>
          </w:p>
        </w:tc>
        <w:tc>
          <w:tcPr>
            <w:tcW w:w="850" w:type="dxa"/>
          </w:tcPr>
          <w:p w14:paraId="74C5E359" w14:textId="77777777" w:rsidR="00C50AB1" w:rsidRDefault="00C50AB1">
            <w:r>
              <w:t>5</w:t>
            </w:r>
          </w:p>
        </w:tc>
        <w:tc>
          <w:tcPr>
            <w:tcW w:w="851" w:type="dxa"/>
          </w:tcPr>
          <w:p w14:paraId="66AFB39B" w14:textId="77777777" w:rsidR="00C50AB1" w:rsidRDefault="00C50AB1"/>
        </w:tc>
        <w:tc>
          <w:tcPr>
            <w:tcW w:w="1134" w:type="dxa"/>
          </w:tcPr>
          <w:p w14:paraId="7D8A3F42" w14:textId="77777777" w:rsidR="00C50AB1" w:rsidRDefault="00C50AB1">
            <w:r>
              <w:t>HL7_39</w:t>
            </w:r>
          </w:p>
        </w:tc>
        <w:tc>
          <w:tcPr>
            <w:tcW w:w="2976" w:type="dxa"/>
          </w:tcPr>
          <w:p w14:paraId="3BA9D424" w14:textId="77777777" w:rsidR="00C50AB1" w:rsidRDefault="00C50AB1">
            <w:r>
              <w:t>Event code of query</w:t>
            </w:r>
          </w:p>
        </w:tc>
      </w:tr>
      <w:tr w:rsidR="00C50AB1" w14:paraId="7AB81314" w14:textId="77777777">
        <w:tc>
          <w:tcPr>
            <w:tcW w:w="2338" w:type="dxa"/>
          </w:tcPr>
          <w:p w14:paraId="0D167514" w14:textId="77777777" w:rsidR="00C50AB1" w:rsidRDefault="00C50AB1">
            <w:r>
              <w:rPr>
                <w:b/>
              </w:rPr>
              <w:t>version_id</w:t>
            </w:r>
          </w:p>
        </w:tc>
        <w:tc>
          <w:tcPr>
            <w:tcW w:w="993" w:type="dxa"/>
          </w:tcPr>
          <w:p w14:paraId="319642BA" w14:textId="77777777" w:rsidR="00C50AB1" w:rsidRDefault="00C50AB1">
            <w:r>
              <w:t>Long</w:t>
            </w:r>
          </w:p>
        </w:tc>
        <w:tc>
          <w:tcPr>
            <w:tcW w:w="850" w:type="dxa"/>
          </w:tcPr>
          <w:p w14:paraId="6C8AB7D4" w14:textId="77777777" w:rsidR="00C50AB1" w:rsidRDefault="00C50AB1">
            <w:r>
              <w:t>4</w:t>
            </w:r>
          </w:p>
        </w:tc>
        <w:tc>
          <w:tcPr>
            <w:tcW w:w="851" w:type="dxa"/>
          </w:tcPr>
          <w:p w14:paraId="20BB2D30" w14:textId="77777777" w:rsidR="00C50AB1" w:rsidRDefault="00C50AB1"/>
        </w:tc>
        <w:tc>
          <w:tcPr>
            <w:tcW w:w="1134" w:type="dxa"/>
          </w:tcPr>
          <w:p w14:paraId="47C156F0" w14:textId="77777777" w:rsidR="00C50AB1" w:rsidRDefault="00C50AB1">
            <w:r>
              <w:t>HL7_52</w:t>
            </w:r>
          </w:p>
        </w:tc>
        <w:tc>
          <w:tcPr>
            <w:tcW w:w="2976" w:type="dxa"/>
          </w:tcPr>
          <w:p w14:paraId="5F31207C" w14:textId="77777777" w:rsidR="00C50AB1" w:rsidRDefault="00C50AB1">
            <w:r>
              <w:t>version ID</w:t>
            </w:r>
          </w:p>
        </w:tc>
      </w:tr>
      <w:tr w:rsidR="00C50AB1" w14:paraId="74DFFAC8" w14:textId="77777777">
        <w:tc>
          <w:tcPr>
            <w:tcW w:w="2338" w:type="dxa"/>
          </w:tcPr>
          <w:p w14:paraId="02C0E4E6" w14:textId="77777777" w:rsidR="00C50AB1" w:rsidRDefault="00C50AB1">
            <w:pPr>
              <w:rPr>
                <w:b/>
              </w:rPr>
            </w:pPr>
            <w:r>
              <w:rPr>
                <w:b/>
              </w:rPr>
              <w:t>qry_type</w:t>
            </w:r>
          </w:p>
        </w:tc>
        <w:tc>
          <w:tcPr>
            <w:tcW w:w="993" w:type="dxa"/>
          </w:tcPr>
          <w:p w14:paraId="3D19FE22" w14:textId="77777777" w:rsidR="00C50AB1" w:rsidRDefault="00C50AB1">
            <w:r>
              <w:t>Text</w:t>
            </w:r>
          </w:p>
        </w:tc>
        <w:tc>
          <w:tcPr>
            <w:tcW w:w="850" w:type="dxa"/>
          </w:tcPr>
          <w:p w14:paraId="29372922" w14:textId="77777777" w:rsidR="00C50AB1" w:rsidRDefault="00C50AB1">
            <w:pPr>
              <w:rPr>
                <w:lang w:val="it-IT"/>
              </w:rPr>
            </w:pPr>
            <w:r>
              <w:rPr>
                <w:lang w:val="it-IT"/>
              </w:rPr>
              <w:t>8</w:t>
            </w:r>
          </w:p>
        </w:tc>
        <w:tc>
          <w:tcPr>
            <w:tcW w:w="851" w:type="dxa"/>
          </w:tcPr>
          <w:p w14:paraId="4431D278" w14:textId="77777777" w:rsidR="00C50AB1" w:rsidRDefault="00C50AB1">
            <w:pPr>
              <w:rPr>
                <w:lang w:val="it-IT"/>
              </w:rPr>
            </w:pPr>
          </w:p>
        </w:tc>
        <w:tc>
          <w:tcPr>
            <w:tcW w:w="1134" w:type="dxa"/>
          </w:tcPr>
          <w:p w14:paraId="46642C9F" w14:textId="77777777" w:rsidR="00C50AB1" w:rsidRDefault="00C50AB1">
            <w:pPr>
              <w:rPr>
                <w:lang w:val="it-IT"/>
              </w:rPr>
            </w:pPr>
            <w:r>
              <w:rPr>
                <w:lang w:val="it-IT"/>
              </w:rPr>
              <w:t>HL7_39</w:t>
            </w:r>
          </w:p>
        </w:tc>
        <w:tc>
          <w:tcPr>
            <w:tcW w:w="2976" w:type="dxa"/>
          </w:tcPr>
          <w:p w14:paraId="0C10A03D" w14:textId="77777777" w:rsidR="00C50AB1" w:rsidRDefault="00C50AB1">
            <w:pPr>
              <w:rPr>
                <w:lang w:val="it-IT"/>
              </w:rPr>
            </w:pPr>
          </w:p>
        </w:tc>
      </w:tr>
      <w:tr w:rsidR="00C50AB1" w14:paraId="5165C9F4" w14:textId="77777777">
        <w:tc>
          <w:tcPr>
            <w:tcW w:w="2338" w:type="dxa"/>
          </w:tcPr>
          <w:p w14:paraId="4FA4B474" w14:textId="77777777" w:rsidR="00C50AB1" w:rsidRDefault="00C50AB1">
            <w:pPr>
              <w:rPr>
                <w:lang w:val="it-IT"/>
              </w:rPr>
            </w:pPr>
            <w:r>
              <w:rPr>
                <w:b/>
                <w:lang w:val="it-IT"/>
              </w:rPr>
              <w:t>seq_no</w:t>
            </w:r>
          </w:p>
        </w:tc>
        <w:tc>
          <w:tcPr>
            <w:tcW w:w="993" w:type="dxa"/>
          </w:tcPr>
          <w:p w14:paraId="7CABB242" w14:textId="77777777" w:rsidR="00C50AB1" w:rsidRDefault="00C50AB1">
            <w:r>
              <w:t>Integer</w:t>
            </w:r>
          </w:p>
        </w:tc>
        <w:tc>
          <w:tcPr>
            <w:tcW w:w="850" w:type="dxa"/>
          </w:tcPr>
          <w:p w14:paraId="61E2924C" w14:textId="77777777" w:rsidR="00C50AB1" w:rsidRDefault="00C50AB1"/>
        </w:tc>
        <w:tc>
          <w:tcPr>
            <w:tcW w:w="851" w:type="dxa"/>
          </w:tcPr>
          <w:p w14:paraId="4C13656B" w14:textId="77777777" w:rsidR="00C50AB1" w:rsidRDefault="00C50AB1"/>
        </w:tc>
        <w:tc>
          <w:tcPr>
            <w:tcW w:w="1134" w:type="dxa"/>
          </w:tcPr>
          <w:p w14:paraId="1F26A4B9" w14:textId="77777777" w:rsidR="00C50AB1" w:rsidRDefault="00C50AB1">
            <w:r>
              <w:t>HL7_39</w:t>
            </w:r>
          </w:p>
        </w:tc>
        <w:tc>
          <w:tcPr>
            <w:tcW w:w="2976" w:type="dxa"/>
          </w:tcPr>
          <w:p w14:paraId="288A016F" w14:textId="77777777" w:rsidR="00C50AB1" w:rsidRDefault="00C50AB1">
            <w:r>
              <w:t>consecutive number</w:t>
            </w:r>
          </w:p>
        </w:tc>
      </w:tr>
      <w:tr w:rsidR="00C50AB1" w14:paraId="3EE3B455" w14:textId="77777777">
        <w:tc>
          <w:tcPr>
            <w:tcW w:w="2338" w:type="dxa"/>
          </w:tcPr>
          <w:p w14:paraId="49016C2F" w14:textId="77777777" w:rsidR="00C50AB1" w:rsidRDefault="00C50AB1">
            <w:r>
              <w:t>input_field</w:t>
            </w:r>
          </w:p>
        </w:tc>
        <w:tc>
          <w:tcPr>
            <w:tcW w:w="993" w:type="dxa"/>
          </w:tcPr>
          <w:p w14:paraId="56A0190B" w14:textId="77777777" w:rsidR="00C50AB1" w:rsidRDefault="00C50AB1">
            <w:r>
              <w:t>Text</w:t>
            </w:r>
          </w:p>
        </w:tc>
        <w:tc>
          <w:tcPr>
            <w:tcW w:w="850" w:type="dxa"/>
          </w:tcPr>
          <w:p w14:paraId="56EDB042" w14:textId="77777777" w:rsidR="00C50AB1" w:rsidRDefault="00C50AB1">
            <w:r>
              <w:t>30</w:t>
            </w:r>
          </w:p>
        </w:tc>
        <w:tc>
          <w:tcPr>
            <w:tcW w:w="851" w:type="dxa"/>
          </w:tcPr>
          <w:p w14:paraId="778FB814" w14:textId="77777777" w:rsidR="00C50AB1" w:rsidRDefault="00C50AB1"/>
        </w:tc>
        <w:tc>
          <w:tcPr>
            <w:tcW w:w="1134" w:type="dxa"/>
          </w:tcPr>
          <w:p w14:paraId="5F95CAE1" w14:textId="77777777" w:rsidR="00C50AB1" w:rsidRDefault="00C50AB1">
            <w:r>
              <w:t>HL7_39</w:t>
            </w:r>
          </w:p>
        </w:tc>
        <w:tc>
          <w:tcPr>
            <w:tcW w:w="2976" w:type="dxa"/>
          </w:tcPr>
          <w:p w14:paraId="1094FE12" w14:textId="77777777" w:rsidR="00C50AB1" w:rsidRDefault="00C50AB1"/>
        </w:tc>
      </w:tr>
      <w:tr w:rsidR="00C50AB1" w14:paraId="767E8032" w14:textId="77777777">
        <w:tc>
          <w:tcPr>
            <w:tcW w:w="2338" w:type="dxa"/>
          </w:tcPr>
          <w:p w14:paraId="4089F8C5" w14:textId="77777777" w:rsidR="00C50AB1" w:rsidRDefault="00C50AB1">
            <w:r>
              <w:t>input_comment</w:t>
            </w:r>
          </w:p>
        </w:tc>
        <w:tc>
          <w:tcPr>
            <w:tcW w:w="993" w:type="dxa"/>
          </w:tcPr>
          <w:p w14:paraId="081979E2" w14:textId="77777777" w:rsidR="00C50AB1" w:rsidRDefault="00C50AB1">
            <w:r>
              <w:t>Text</w:t>
            </w:r>
          </w:p>
        </w:tc>
        <w:tc>
          <w:tcPr>
            <w:tcW w:w="850" w:type="dxa"/>
          </w:tcPr>
          <w:p w14:paraId="54657E2F" w14:textId="77777777" w:rsidR="00C50AB1" w:rsidRDefault="00C50AB1">
            <w:r>
              <w:t>50</w:t>
            </w:r>
          </w:p>
        </w:tc>
        <w:tc>
          <w:tcPr>
            <w:tcW w:w="851" w:type="dxa"/>
          </w:tcPr>
          <w:p w14:paraId="54A6BBEC" w14:textId="77777777" w:rsidR="00C50AB1" w:rsidRDefault="00C50AB1"/>
        </w:tc>
        <w:tc>
          <w:tcPr>
            <w:tcW w:w="1134" w:type="dxa"/>
          </w:tcPr>
          <w:p w14:paraId="1B842753" w14:textId="77777777" w:rsidR="00C50AB1" w:rsidRDefault="00C50AB1">
            <w:r>
              <w:t>HL7_39</w:t>
            </w:r>
          </w:p>
        </w:tc>
        <w:tc>
          <w:tcPr>
            <w:tcW w:w="2976" w:type="dxa"/>
          </w:tcPr>
          <w:p w14:paraId="37E565C8" w14:textId="77777777" w:rsidR="00C50AB1" w:rsidRDefault="00C50AB1"/>
        </w:tc>
      </w:tr>
      <w:tr w:rsidR="00C50AB1" w14:paraId="6420CC63" w14:textId="77777777">
        <w:tc>
          <w:tcPr>
            <w:tcW w:w="2338" w:type="dxa"/>
          </w:tcPr>
          <w:p w14:paraId="6E08F67F" w14:textId="77777777" w:rsidR="00C50AB1" w:rsidRDefault="00C50AB1">
            <w:r>
              <w:t>data_type</w:t>
            </w:r>
          </w:p>
        </w:tc>
        <w:tc>
          <w:tcPr>
            <w:tcW w:w="993" w:type="dxa"/>
          </w:tcPr>
          <w:p w14:paraId="68E55B8C" w14:textId="77777777" w:rsidR="00C50AB1" w:rsidRDefault="00C50AB1">
            <w:r>
              <w:t>Text</w:t>
            </w:r>
          </w:p>
        </w:tc>
        <w:tc>
          <w:tcPr>
            <w:tcW w:w="850" w:type="dxa"/>
          </w:tcPr>
          <w:p w14:paraId="41F5FBFA" w14:textId="77777777" w:rsidR="00C50AB1" w:rsidRDefault="00C50AB1">
            <w:r>
              <w:t>50</w:t>
            </w:r>
          </w:p>
        </w:tc>
        <w:tc>
          <w:tcPr>
            <w:tcW w:w="851" w:type="dxa"/>
          </w:tcPr>
          <w:p w14:paraId="14D071CD" w14:textId="77777777" w:rsidR="00C50AB1" w:rsidRDefault="00C50AB1"/>
        </w:tc>
        <w:tc>
          <w:tcPr>
            <w:tcW w:w="1134" w:type="dxa"/>
          </w:tcPr>
          <w:p w14:paraId="1BAA7FFF" w14:textId="77777777" w:rsidR="00C50AB1" w:rsidRDefault="00C50AB1">
            <w:r>
              <w:t>HL7_39</w:t>
            </w:r>
          </w:p>
        </w:tc>
        <w:tc>
          <w:tcPr>
            <w:tcW w:w="2976" w:type="dxa"/>
          </w:tcPr>
          <w:p w14:paraId="76FD07CA" w14:textId="77777777" w:rsidR="00C50AB1" w:rsidRDefault="00C50AB1"/>
        </w:tc>
      </w:tr>
      <w:tr w:rsidR="00C50AB1" w14:paraId="11A6802D" w14:textId="77777777">
        <w:tc>
          <w:tcPr>
            <w:tcW w:w="2338" w:type="dxa"/>
          </w:tcPr>
          <w:p w14:paraId="594DE37B" w14:textId="77777777" w:rsidR="00C50AB1" w:rsidRDefault="00C50AB1">
            <w:r>
              <w:t>description</w:t>
            </w:r>
          </w:p>
        </w:tc>
        <w:tc>
          <w:tcPr>
            <w:tcW w:w="993" w:type="dxa"/>
          </w:tcPr>
          <w:p w14:paraId="1C1CC6A5" w14:textId="77777777" w:rsidR="00C50AB1" w:rsidRDefault="00C50AB1">
            <w:r>
              <w:t>Memo</w:t>
            </w:r>
          </w:p>
        </w:tc>
        <w:tc>
          <w:tcPr>
            <w:tcW w:w="850" w:type="dxa"/>
          </w:tcPr>
          <w:p w14:paraId="16FD5D12" w14:textId="77777777" w:rsidR="00C50AB1" w:rsidRDefault="00C50AB1"/>
        </w:tc>
        <w:tc>
          <w:tcPr>
            <w:tcW w:w="851" w:type="dxa"/>
          </w:tcPr>
          <w:p w14:paraId="10E826B3" w14:textId="77777777" w:rsidR="00C50AB1" w:rsidRDefault="00C50AB1"/>
        </w:tc>
        <w:tc>
          <w:tcPr>
            <w:tcW w:w="1134" w:type="dxa"/>
          </w:tcPr>
          <w:p w14:paraId="35216C7B" w14:textId="77777777" w:rsidR="00C50AB1" w:rsidRDefault="00C50AB1">
            <w:r>
              <w:t>HL7_39</w:t>
            </w:r>
          </w:p>
        </w:tc>
        <w:tc>
          <w:tcPr>
            <w:tcW w:w="2976" w:type="dxa"/>
          </w:tcPr>
          <w:p w14:paraId="5E4B8126" w14:textId="77777777" w:rsidR="00C50AB1" w:rsidRDefault="00C50AB1"/>
        </w:tc>
      </w:tr>
    </w:tbl>
    <w:p w14:paraId="3B8FEB01" w14:textId="77777777" w:rsidR="00C50AB1" w:rsidRDefault="00C50AB1"/>
    <w:p w14:paraId="1B376918" w14:textId="77777777" w:rsidR="00C50AB1" w:rsidRDefault="00C50AB1">
      <w:pPr>
        <w:pStyle w:val="berschrift2"/>
      </w:pPr>
      <w:r>
        <w:fldChar w:fldCharType="begin"/>
      </w:r>
      <w:r>
        <w:instrText xml:space="preserve"> AUTONUMLGL </w:instrText>
      </w:r>
      <w:bookmarkStart w:id="49" w:name="_Toc75864101"/>
      <w:r>
        <w:fldChar w:fldCharType="end"/>
      </w:r>
      <w:r>
        <w:t xml:space="preserve"> Tables with Information from the standard documents</w:t>
      </w:r>
      <w:bookmarkEnd w:id="49"/>
    </w:p>
    <w:p w14:paraId="37C78E7E" w14:textId="77777777" w:rsidR="00C50AB1" w:rsidRDefault="00C50AB1">
      <w:r>
        <w:t>These two tables maintain the information from the original standard documents.</w:t>
      </w:r>
    </w:p>
    <w:p w14:paraId="7DB24A44" w14:textId="77777777" w:rsidR="00C50AB1" w:rsidRDefault="00C50AB1">
      <w:pPr>
        <w:pStyle w:val="berschrift3"/>
      </w:pPr>
      <w:r>
        <w:fldChar w:fldCharType="begin"/>
      </w:r>
      <w:r>
        <w:instrText xml:space="preserve"> AUTONUMLGL </w:instrText>
      </w:r>
      <w:bookmarkStart w:id="50" w:name="_Toc75864102"/>
      <w:r>
        <w:fldChar w:fldCharType="end"/>
      </w:r>
      <w:r>
        <w:t xml:space="preserve"> Table HL7ChapterParagraphs</w:t>
      </w:r>
      <w:bookmarkEnd w:id="50"/>
    </w:p>
    <w:p w14:paraId="3BD81262" w14:textId="77777777" w:rsidR="00C50AB1" w:rsidRDefault="00C50AB1">
      <w:r>
        <w:t>This table contains the main information about the involved chapters.</w:t>
      </w:r>
    </w:p>
    <w:p w14:paraId="6B4600DB"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786D7CED" w14:textId="77777777">
        <w:tc>
          <w:tcPr>
            <w:tcW w:w="2338" w:type="dxa"/>
            <w:shd w:val="pct20" w:color="auto" w:fill="auto"/>
          </w:tcPr>
          <w:p w14:paraId="779BC7CB" w14:textId="77777777" w:rsidR="00C50AB1" w:rsidRDefault="00C50AB1">
            <w:pPr>
              <w:rPr>
                <w:lang w:val="fr-FR"/>
              </w:rPr>
            </w:pPr>
            <w:r>
              <w:rPr>
                <w:lang w:val="fr-FR"/>
              </w:rPr>
              <w:t>Attribute</w:t>
            </w:r>
          </w:p>
        </w:tc>
        <w:tc>
          <w:tcPr>
            <w:tcW w:w="993" w:type="dxa"/>
            <w:shd w:val="pct20" w:color="auto" w:fill="auto"/>
          </w:tcPr>
          <w:p w14:paraId="2E4CA8DD" w14:textId="77777777" w:rsidR="00C50AB1" w:rsidRDefault="00C50AB1">
            <w:pPr>
              <w:rPr>
                <w:lang w:val="fr-FR"/>
              </w:rPr>
            </w:pPr>
            <w:r>
              <w:rPr>
                <w:lang w:val="fr-FR"/>
              </w:rPr>
              <w:t>Type</w:t>
            </w:r>
          </w:p>
        </w:tc>
        <w:tc>
          <w:tcPr>
            <w:tcW w:w="850" w:type="dxa"/>
            <w:shd w:val="pct20" w:color="auto" w:fill="auto"/>
          </w:tcPr>
          <w:p w14:paraId="4DF6F256" w14:textId="77777777" w:rsidR="00C50AB1" w:rsidRDefault="00C50AB1">
            <w:pPr>
              <w:rPr>
                <w:lang w:val="fr-FR"/>
              </w:rPr>
            </w:pPr>
            <w:r>
              <w:rPr>
                <w:lang w:val="fr-FR"/>
              </w:rPr>
              <w:t>Size</w:t>
            </w:r>
          </w:p>
        </w:tc>
        <w:tc>
          <w:tcPr>
            <w:tcW w:w="851" w:type="dxa"/>
            <w:shd w:val="pct20" w:color="auto" w:fill="auto"/>
          </w:tcPr>
          <w:p w14:paraId="15BBB519" w14:textId="77777777" w:rsidR="00C50AB1" w:rsidRDefault="00C50AB1">
            <w:pPr>
              <w:rPr>
                <w:lang w:val="fr-FR"/>
              </w:rPr>
            </w:pPr>
            <w:r>
              <w:rPr>
                <w:lang w:val="fr-FR"/>
              </w:rPr>
              <w:t>Default</w:t>
            </w:r>
          </w:p>
        </w:tc>
        <w:tc>
          <w:tcPr>
            <w:tcW w:w="1134" w:type="dxa"/>
            <w:shd w:val="pct20" w:color="auto" w:fill="auto"/>
          </w:tcPr>
          <w:p w14:paraId="5D1F2A1E" w14:textId="77777777" w:rsidR="00C50AB1" w:rsidRDefault="00C50AB1">
            <w:pPr>
              <w:rPr>
                <w:lang w:val="fr-FR"/>
              </w:rPr>
            </w:pPr>
            <w:r>
              <w:rPr>
                <w:lang w:val="fr-FR"/>
              </w:rPr>
              <w:t>Database</w:t>
            </w:r>
          </w:p>
        </w:tc>
        <w:tc>
          <w:tcPr>
            <w:tcW w:w="2976" w:type="dxa"/>
            <w:shd w:val="pct20" w:color="auto" w:fill="auto"/>
          </w:tcPr>
          <w:p w14:paraId="0F9F96EB" w14:textId="77777777" w:rsidR="00C50AB1" w:rsidRDefault="00C50AB1">
            <w:pPr>
              <w:rPr>
                <w:lang w:val="fr-FR"/>
              </w:rPr>
            </w:pPr>
            <w:r>
              <w:rPr>
                <w:lang w:val="fr-FR"/>
              </w:rPr>
              <w:t>Description</w:t>
            </w:r>
          </w:p>
        </w:tc>
      </w:tr>
      <w:tr w:rsidR="00C50AB1" w14:paraId="50FA4B69" w14:textId="77777777">
        <w:tc>
          <w:tcPr>
            <w:tcW w:w="2338" w:type="dxa"/>
          </w:tcPr>
          <w:p w14:paraId="1B5E7BD9" w14:textId="77777777" w:rsidR="00C50AB1" w:rsidRDefault="00C50AB1">
            <w:pPr>
              <w:rPr>
                <w:lang w:val="fr-FR"/>
              </w:rPr>
            </w:pPr>
            <w:r>
              <w:rPr>
                <w:b/>
                <w:lang w:val="fr-FR"/>
              </w:rPr>
              <w:t>chapter</w:t>
            </w:r>
          </w:p>
        </w:tc>
        <w:tc>
          <w:tcPr>
            <w:tcW w:w="993" w:type="dxa"/>
          </w:tcPr>
          <w:p w14:paraId="12C1EF1A" w14:textId="77777777" w:rsidR="00C50AB1" w:rsidRDefault="00C50AB1">
            <w:pPr>
              <w:rPr>
                <w:lang w:val="fr-FR"/>
              </w:rPr>
            </w:pPr>
            <w:r>
              <w:rPr>
                <w:lang w:val="fr-FR"/>
              </w:rPr>
              <w:t>Text</w:t>
            </w:r>
          </w:p>
        </w:tc>
        <w:tc>
          <w:tcPr>
            <w:tcW w:w="850" w:type="dxa"/>
          </w:tcPr>
          <w:p w14:paraId="34FE85EC" w14:textId="77777777" w:rsidR="00C50AB1" w:rsidRDefault="00C50AB1">
            <w:pPr>
              <w:rPr>
                <w:lang w:val="fr-FR"/>
              </w:rPr>
            </w:pPr>
            <w:r>
              <w:rPr>
                <w:lang w:val="fr-FR"/>
              </w:rPr>
              <w:t>10</w:t>
            </w:r>
          </w:p>
        </w:tc>
        <w:tc>
          <w:tcPr>
            <w:tcW w:w="851" w:type="dxa"/>
          </w:tcPr>
          <w:p w14:paraId="23648188" w14:textId="77777777" w:rsidR="00C50AB1" w:rsidRDefault="00C50AB1">
            <w:pPr>
              <w:rPr>
                <w:lang w:val="fr-FR"/>
              </w:rPr>
            </w:pPr>
          </w:p>
        </w:tc>
        <w:tc>
          <w:tcPr>
            <w:tcW w:w="1134" w:type="dxa"/>
          </w:tcPr>
          <w:p w14:paraId="61CA0D3B" w14:textId="77777777" w:rsidR="00C50AB1" w:rsidRDefault="00C50AB1">
            <w:pPr>
              <w:rPr>
                <w:lang w:val="fr-FR"/>
              </w:rPr>
            </w:pPr>
            <w:r>
              <w:rPr>
                <w:lang w:val="fr-FR"/>
              </w:rPr>
              <w:t>HL7_55</w:t>
            </w:r>
          </w:p>
        </w:tc>
        <w:tc>
          <w:tcPr>
            <w:tcW w:w="2976" w:type="dxa"/>
          </w:tcPr>
          <w:p w14:paraId="1F6A6D92" w14:textId="77777777" w:rsidR="00C50AB1" w:rsidRDefault="00C50AB1">
            <w:pPr>
              <w:rPr>
                <w:lang w:val="fr-FR"/>
              </w:rPr>
            </w:pPr>
            <w:r>
              <w:rPr>
                <w:lang w:val="fr-FR"/>
              </w:rPr>
              <w:t>chapter identifier</w:t>
            </w:r>
          </w:p>
        </w:tc>
      </w:tr>
      <w:tr w:rsidR="00C50AB1" w14:paraId="15F0298E" w14:textId="77777777">
        <w:tc>
          <w:tcPr>
            <w:tcW w:w="2338" w:type="dxa"/>
          </w:tcPr>
          <w:p w14:paraId="2D2BDF07" w14:textId="77777777" w:rsidR="00C50AB1" w:rsidRDefault="00C50AB1">
            <w:r>
              <w:rPr>
                <w:b/>
              </w:rPr>
              <w:t>version_id</w:t>
            </w:r>
          </w:p>
        </w:tc>
        <w:tc>
          <w:tcPr>
            <w:tcW w:w="993" w:type="dxa"/>
          </w:tcPr>
          <w:p w14:paraId="0717C7E5" w14:textId="77777777" w:rsidR="00C50AB1" w:rsidRDefault="00C50AB1">
            <w:r>
              <w:t>Long</w:t>
            </w:r>
          </w:p>
        </w:tc>
        <w:tc>
          <w:tcPr>
            <w:tcW w:w="850" w:type="dxa"/>
          </w:tcPr>
          <w:p w14:paraId="365C4015" w14:textId="77777777" w:rsidR="00C50AB1" w:rsidRDefault="00C50AB1"/>
        </w:tc>
        <w:tc>
          <w:tcPr>
            <w:tcW w:w="851" w:type="dxa"/>
          </w:tcPr>
          <w:p w14:paraId="0C133FB2" w14:textId="77777777" w:rsidR="00C50AB1" w:rsidRDefault="00C50AB1"/>
        </w:tc>
        <w:tc>
          <w:tcPr>
            <w:tcW w:w="1134" w:type="dxa"/>
          </w:tcPr>
          <w:p w14:paraId="597F4FE0" w14:textId="77777777" w:rsidR="00C50AB1" w:rsidRDefault="00C50AB1">
            <w:pPr>
              <w:rPr>
                <w:lang w:val="de-DE"/>
              </w:rPr>
            </w:pPr>
            <w:r>
              <w:rPr>
                <w:lang w:val="de-DE"/>
              </w:rPr>
              <w:t>HL7_55</w:t>
            </w:r>
          </w:p>
        </w:tc>
        <w:tc>
          <w:tcPr>
            <w:tcW w:w="2976" w:type="dxa"/>
          </w:tcPr>
          <w:p w14:paraId="042837C5" w14:textId="77777777" w:rsidR="00C50AB1" w:rsidRDefault="00C50AB1">
            <w:pPr>
              <w:rPr>
                <w:lang w:val="de-DE"/>
              </w:rPr>
            </w:pPr>
            <w:r>
              <w:rPr>
                <w:lang w:val="de-DE"/>
              </w:rPr>
              <w:t>version ID</w:t>
            </w:r>
          </w:p>
        </w:tc>
      </w:tr>
      <w:tr w:rsidR="00C50AB1" w14:paraId="02A14614" w14:textId="77777777">
        <w:tc>
          <w:tcPr>
            <w:tcW w:w="2338" w:type="dxa"/>
          </w:tcPr>
          <w:p w14:paraId="3976EDC6" w14:textId="77777777" w:rsidR="00C50AB1" w:rsidRDefault="00C50AB1">
            <w:pPr>
              <w:rPr>
                <w:b/>
                <w:bCs/>
              </w:rPr>
            </w:pPr>
            <w:r>
              <w:rPr>
                <w:b/>
                <w:bCs/>
              </w:rPr>
              <w:lastRenderedPageBreak/>
              <w:t>section</w:t>
            </w:r>
          </w:p>
        </w:tc>
        <w:tc>
          <w:tcPr>
            <w:tcW w:w="993" w:type="dxa"/>
          </w:tcPr>
          <w:p w14:paraId="228C9FD2" w14:textId="77777777" w:rsidR="00C50AB1" w:rsidRDefault="00C50AB1">
            <w:r>
              <w:t>Text</w:t>
            </w:r>
          </w:p>
        </w:tc>
        <w:tc>
          <w:tcPr>
            <w:tcW w:w="850" w:type="dxa"/>
          </w:tcPr>
          <w:p w14:paraId="07DBFB6E" w14:textId="77777777" w:rsidR="00C50AB1" w:rsidRPr="000278A4" w:rsidRDefault="00C50AB1">
            <w:r w:rsidRPr="000278A4">
              <w:t>15</w:t>
            </w:r>
          </w:p>
        </w:tc>
        <w:tc>
          <w:tcPr>
            <w:tcW w:w="851" w:type="dxa"/>
          </w:tcPr>
          <w:p w14:paraId="1D497105" w14:textId="77777777" w:rsidR="00C50AB1" w:rsidRDefault="00C50AB1"/>
        </w:tc>
        <w:tc>
          <w:tcPr>
            <w:tcW w:w="1134" w:type="dxa"/>
          </w:tcPr>
          <w:p w14:paraId="2581A04A" w14:textId="77777777" w:rsidR="00C50AB1" w:rsidRDefault="00C50AB1">
            <w:r>
              <w:t>HL7_55</w:t>
            </w:r>
          </w:p>
        </w:tc>
        <w:tc>
          <w:tcPr>
            <w:tcW w:w="2976" w:type="dxa"/>
          </w:tcPr>
          <w:p w14:paraId="78EEF7B1" w14:textId="77777777" w:rsidR="00C50AB1" w:rsidRDefault="00C50AB1">
            <w:r>
              <w:t>Section number</w:t>
            </w:r>
          </w:p>
        </w:tc>
      </w:tr>
      <w:tr w:rsidR="00C50AB1" w14:paraId="4FD9090D" w14:textId="77777777">
        <w:tc>
          <w:tcPr>
            <w:tcW w:w="2338" w:type="dxa"/>
          </w:tcPr>
          <w:p w14:paraId="000A1BA7" w14:textId="77777777" w:rsidR="00C50AB1" w:rsidRDefault="00C50AB1">
            <w:pPr>
              <w:rPr>
                <w:b/>
                <w:bCs/>
              </w:rPr>
            </w:pPr>
            <w:r>
              <w:rPr>
                <w:b/>
                <w:bCs/>
              </w:rPr>
              <w:t>paragraph</w:t>
            </w:r>
          </w:p>
        </w:tc>
        <w:tc>
          <w:tcPr>
            <w:tcW w:w="993" w:type="dxa"/>
          </w:tcPr>
          <w:p w14:paraId="1ED3737E" w14:textId="77777777" w:rsidR="00C50AB1" w:rsidRDefault="00C50AB1">
            <w:r>
              <w:t>Long</w:t>
            </w:r>
          </w:p>
        </w:tc>
        <w:tc>
          <w:tcPr>
            <w:tcW w:w="850" w:type="dxa"/>
          </w:tcPr>
          <w:p w14:paraId="31027E7D" w14:textId="77777777" w:rsidR="00C50AB1" w:rsidRDefault="00C50AB1"/>
        </w:tc>
        <w:tc>
          <w:tcPr>
            <w:tcW w:w="851" w:type="dxa"/>
          </w:tcPr>
          <w:p w14:paraId="47BB427C" w14:textId="77777777" w:rsidR="00C50AB1" w:rsidRDefault="00C50AB1"/>
        </w:tc>
        <w:tc>
          <w:tcPr>
            <w:tcW w:w="1134" w:type="dxa"/>
          </w:tcPr>
          <w:p w14:paraId="75F272A9" w14:textId="77777777" w:rsidR="00C50AB1" w:rsidRDefault="00C50AB1">
            <w:r>
              <w:t>HL7_55</w:t>
            </w:r>
          </w:p>
        </w:tc>
        <w:tc>
          <w:tcPr>
            <w:tcW w:w="2976" w:type="dxa"/>
          </w:tcPr>
          <w:p w14:paraId="7125BD38" w14:textId="77777777" w:rsidR="00C50AB1" w:rsidRDefault="00C50AB1">
            <w:r>
              <w:t>see below</w:t>
            </w:r>
          </w:p>
        </w:tc>
      </w:tr>
      <w:tr w:rsidR="008736FC" w14:paraId="7754B6CE" w14:textId="77777777" w:rsidTr="008736FC">
        <w:tc>
          <w:tcPr>
            <w:tcW w:w="2338" w:type="dxa"/>
          </w:tcPr>
          <w:p w14:paraId="543D0D5D" w14:textId="77777777" w:rsidR="008736FC" w:rsidRPr="008736FC" w:rsidRDefault="008736FC" w:rsidP="008736FC">
            <w:pPr>
              <w:rPr>
                <w:b/>
              </w:rPr>
            </w:pPr>
            <w:r w:rsidRPr="008736FC">
              <w:rPr>
                <w:b/>
              </w:rPr>
              <w:t>sort</w:t>
            </w:r>
          </w:p>
        </w:tc>
        <w:tc>
          <w:tcPr>
            <w:tcW w:w="993" w:type="dxa"/>
          </w:tcPr>
          <w:p w14:paraId="45369A3A" w14:textId="77777777" w:rsidR="008736FC" w:rsidRDefault="008736FC" w:rsidP="008736FC">
            <w:r>
              <w:t>Text</w:t>
            </w:r>
          </w:p>
        </w:tc>
        <w:tc>
          <w:tcPr>
            <w:tcW w:w="850" w:type="dxa"/>
          </w:tcPr>
          <w:p w14:paraId="5AC77D0F" w14:textId="77777777" w:rsidR="008736FC" w:rsidRDefault="008736FC" w:rsidP="008736FC">
            <w:r>
              <w:t>10</w:t>
            </w:r>
          </w:p>
        </w:tc>
        <w:tc>
          <w:tcPr>
            <w:tcW w:w="851" w:type="dxa"/>
          </w:tcPr>
          <w:p w14:paraId="3215880F" w14:textId="77777777" w:rsidR="008736FC" w:rsidRDefault="008736FC" w:rsidP="008736FC"/>
        </w:tc>
        <w:tc>
          <w:tcPr>
            <w:tcW w:w="1134" w:type="dxa"/>
          </w:tcPr>
          <w:p w14:paraId="7F117898" w14:textId="77777777" w:rsidR="008736FC" w:rsidRDefault="008736FC" w:rsidP="008736FC">
            <w:r>
              <w:t>HL7_55</w:t>
            </w:r>
          </w:p>
        </w:tc>
        <w:tc>
          <w:tcPr>
            <w:tcW w:w="2976" w:type="dxa"/>
          </w:tcPr>
          <w:p w14:paraId="5C4C548E" w14:textId="77777777" w:rsidR="008736FC" w:rsidRDefault="008736FC" w:rsidP="008736FC">
            <w:r>
              <w:t>sort information</w:t>
            </w:r>
          </w:p>
        </w:tc>
      </w:tr>
      <w:tr w:rsidR="00C50AB1" w14:paraId="43E09AC1" w14:textId="77777777">
        <w:tc>
          <w:tcPr>
            <w:tcW w:w="2338" w:type="dxa"/>
          </w:tcPr>
          <w:p w14:paraId="07F5FA45" w14:textId="77777777" w:rsidR="00C50AB1" w:rsidRDefault="00C50AB1">
            <w:r>
              <w:t>style</w:t>
            </w:r>
          </w:p>
        </w:tc>
        <w:tc>
          <w:tcPr>
            <w:tcW w:w="993" w:type="dxa"/>
          </w:tcPr>
          <w:p w14:paraId="028EDF3E" w14:textId="77777777" w:rsidR="00C50AB1" w:rsidRPr="00D52E2C" w:rsidRDefault="00C50AB1">
            <w:r w:rsidRPr="00D52E2C">
              <w:t>Text</w:t>
            </w:r>
          </w:p>
        </w:tc>
        <w:tc>
          <w:tcPr>
            <w:tcW w:w="850" w:type="dxa"/>
          </w:tcPr>
          <w:p w14:paraId="3E170D83" w14:textId="77777777" w:rsidR="00C50AB1" w:rsidRPr="00D52E2C" w:rsidRDefault="00565787">
            <w:r w:rsidRPr="00D52E2C">
              <w:t>40</w:t>
            </w:r>
          </w:p>
        </w:tc>
        <w:tc>
          <w:tcPr>
            <w:tcW w:w="851" w:type="dxa"/>
          </w:tcPr>
          <w:p w14:paraId="156E3914" w14:textId="77777777" w:rsidR="00C50AB1" w:rsidRPr="00D52E2C" w:rsidRDefault="00C50AB1"/>
        </w:tc>
        <w:tc>
          <w:tcPr>
            <w:tcW w:w="1134" w:type="dxa"/>
          </w:tcPr>
          <w:p w14:paraId="4090809E" w14:textId="77777777" w:rsidR="00C50AB1" w:rsidRDefault="00C50AB1">
            <w:r>
              <w:t>HL7_55</w:t>
            </w:r>
          </w:p>
        </w:tc>
        <w:tc>
          <w:tcPr>
            <w:tcW w:w="2976" w:type="dxa"/>
          </w:tcPr>
          <w:p w14:paraId="02A30AC3" w14:textId="77777777" w:rsidR="00C50AB1" w:rsidRDefault="00C50AB1">
            <w:r>
              <w:t>style used for formatting</w:t>
            </w:r>
          </w:p>
        </w:tc>
      </w:tr>
      <w:tr w:rsidR="00C50AB1" w14:paraId="5796166F" w14:textId="77777777">
        <w:tc>
          <w:tcPr>
            <w:tcW w:w="2338" w:type="dxa"/>
          </w:tcPr>
          <w:p w14:paraId="1A9DB5A2" w14:textId="77777777" w:rsidR="00C50AB1" w:rsidRDefault="00C50AB1">
            <w:r>
              <w:t>contents</w:t>
            </w:r>
          </w:p>
        </w:tc>
        <w:tc>
          <w:tcPr>
            <w:tcW w:w="993" w:type="dxa"/>
          </w:tcPr>
          <w:p w14:paraId="2F4DD853" w14:textId="77777777" w:rsidR="00C50AB1" w:rsidRDefault="00C50AB1">
            <w:r>
              <w:t>Memo</w:t>
            </w:r>
          </w:p>
        </w:tc>
        <w:tc>
          <w:tcPr>
            <w:tcW w:w="850" w:type="dxa"/>
          </w:tcPr>
          <w:p w14:paraId="5870C523" w14:textId="77777777" w:rsidR="00C50AB1" w:rsidRDefault="00C50AB1"/>
        </w:tc>
        <w:tc>
          <w:tcPr>
            <w:tcW w:w="851" w:type="dxa"/>
          </w:tcPr>
          <w:p w14:paraId="7947B983" w14:textId="77777777" w:rsidR="00C50AB1" w:rsidRDefault="00C50AB1"/>
        </w:tc>
        <w:tc>
          <w:tcPr>
            <w:tcW w:w="1134" w:type="dxa"/>
          </w:tcPr>
          <w:p w14:paraId="4FA4C2B6" w14:textId="77777777" w:rsidR="00C50AB1" w:rsidRDefault="00C50AB1">
            <w:r>
              <w:t>HL7_55</w:t>
            </w:r>
          </w:p>
        </w:tc>
        <w:tc>
          <w:tcPr>
            <w:tcW w:w="2976" w:type="dxa"/>
          </w:tcPr>
          <w:p w14:paraId="7ECE9E26" w14:textId="77777777" w:rsidR="00C50AB1" w:rsidRDefault="00C50AB1">
            <w:r>
              <w:t>real contents</w:t>
            </w:r>
          </w:p>
        </w:tc>
      </w:tr>
      <w:tr w:rsidR="00D52E2C" w:rsidRPr="00D52E2C" w14:paraId="7B89147E" w14:textId="77777777">
        <w:tc>
          <w:tcPr>
            <w:tcW w:w="2338" w:type="dxa"/>
          </w:tcPr>
          <w:p w14:paraId="33E77944" w14:textId="77777777" w:rsidR="008736FC" w:rsidRPr="00D52E2C" w:rsidRDefault="008736FC">
            <w:r w:rsidRPr="00D52E2C">
              <w:t>Row</w:t>
            </w:r>
          </w:p>
        </w:tc>
        <w:tc>
          <w:tcPr>
            <w:tcW w:w="993" w:type="dxa"/>
          </w:tcPr>
          <w:p w14:paraId="5223F07B" w14:textId="77777777" w:rsidR="008736FC" w:rsidRPr="00D52E2C" w:rsidRDefault="008736FC">
            <w:r w:rsidRPr="00D52E2C">
              <w:t>Integer</w:t>
            </w:r>
          </w:p>
        </w:tc>
        <w:tc>
          <w:tcPr>
            <w:tcW w:w="850" w:type="dxa"/>
          </w:tcPr>
          <w:p w14:paraId="47CD832A" w14:textId="77777777" w:rsidR="008736FC" w:rsidRPr="00D52E2C" w:rsidRDefault="008736FC"/>
        </w:tc>
        <w:tc>
          <w:tcPr>
            <w:tcW w:w="851" w:type="dxa"/>
          </w:tcPr>
          <w:p w14:paraId="322DABFD" w14:textId="77777777" w:rsidR="008736FC" w:rsidRPr="00D52E2C" w:rsidRDefault="008736FC"/>
        </w:tc>
        <w:tc>
          <w:tcPr>
            <w:tcW w:w="1134" w:type="dxa"/>
          </w:tcPr>
          <w:p w14:paraId="1D2BD890" w14:textId="77777777" w:rsidR="008736FC" w:rsidRPr="00D52E2C" w:rsidRDefault="008736FC">
            <w:r w:rsidRPr="00D52E2C">
              <w:t>HL7_94</w:t>
            </w:r>
          </w:p>
        </w:tc>
        <w:tc>
          <w:tcPr>
            <w:tcW w:w="2976" w:type="dxa"/>
          </w:tcPr>
          <w:p w14:paraId="361FC303" w14:textId="77777777" w:rsidR="008736FC" w:rsidRPr="00D52E2C" w:rsidRDefault="008736FC">
            <w:r w:rsidRPr="00D52E2C">
              <w:t>Row in a table</w:t>
            </w:r>
          </w:p>
        </w:tc>
      </w:tr>
      <w:tr w:rsidR="00D52E2C" w:rsidRPr="00D52E2C" w14:paraId="001BE412" w14:textId="77777777">
        <w:tc>
          <w:tcPr>
            <w:tcW w:w="2338" w:type="dxa"/>
          </w:tcPr>
          <w:p w14:paraId="54E40DC6" w14:textId="77777777" w:rsidR="008736FC" w:rsidRPr="00D52E2C" w:rsidRDefault="008736FC">
            <w:r w:rsidRPr="00D52E2C">
              <w:t>Col</w:t>
            </w:r>
          </w:p>
        </w:tc>
        <w:tc>
          <w:tcPr>
            <w:tcW w:w="993" w:type="dxa"/>
          </w:tcPr>
          <w:p w14:paraId="4BF14344" w14:textId="77777777" w:rsidR="008736FC" w:rsidRPr="00D52E2C" w:rsidRDefault="008736FC">
            <w:r w:rsidRPr="00D52E2C">
              <w:t>Integer</w:t>
            </w:r>
          </w:p>
        </w:tc>
        <w:tc>
          <w:tcPr>
            <w:tcW w:w="850" w:type="dxa"/>
          </w:tcPr>
          <w:p w14:paraId="01AE557C" w14:textId="77777777" w:rsidR="008736FC" w:rsidRPr="00D52E2C" w:rsidRDefault="008736FC"/>
        </w:tc>
        <w:tc>
          <w:tcPr>
            <w:tcW w:w="851" w:type="dxa"/>
          </w:tcPr>
          <w:p w14:paraId="181217FE" w14:textId="77777777" w:rsidR="008736FC" w:rsidRPr="00D52E2C" w:rsidRDefault="008736FC"/>
        </w:tc>
        <w:tc>
          <w:tcPr>
            <w:tcW w:w="1134" w:type="dxa"/>
          </w:tcPr>
          <w:p w14:paraId="092F299F" w14:textId="77777777" w:rsidR="008736FC" w:rsidRPr="00D52E2C" w:rsidRDefault="008736FC">
            <w:r w:rsidRPr="00D52E2C">
              <w:t>HL7_94</w:t>
            </w:r>
          </w:p>
        </w:tc>
        <w:tc>
          <w:tcPr>
            <w:tcW w:w="2976" w:type="dxa"/>
          </w:tcPr>
          <w:p w14:paraId="715C61AB" w14:textId="77777777" w:rsidR="008736FC" w:rsidRPr="00D52E2C" w:rsidRDefault="008736FC">
            <w:r w:rsidRPr="00D52E2C">
              <w:t>Column in a table</w:t>
            </w:r>
          </w:p>
        </w:tc>
      </w:tr>
    </w:tbl>
    <w:p w14:paraId="49093F42" w14:textId="77777777" w:rsidR="00C50AB1" w:rsidRDefault="00C50AB1"/>
    <w:p w14:paraId="02CCB414" w14:textId="77777777" w:rsidR="00C50AB1" w:rsidRDefault="00C50AB1">
      <w:r>
        <w:t>"Paragraph" is a counter within a specific section.</w:t>
      </w:r>
    </w:p>
    <w:p w14:paraId="022510C0" w14:textId="77777777" w:rsidR="00C50AB1" w:rsidRDefault="00C50AB1"/>
    <w:p w14:paraId="6300530B" w14:textId="77777777" w:rsidR="00C50AB1" w:rsidRDefault="00C50AB1">
      <w:r>
        <w:t>The attribute "sort" is presented as a text field in order to allow for later add ins, i.e. you can add a suffix to insert the information at the right place. This field is necessary because the section is also character field, which prevents from sorting ("1.10" comes before "1.2").</w:t>
      </w:r>
    </w:p>
    <w:p w14:paraId="1E7EADCD" w14:textId="77777777" w:rsidR="00C50AB1" w:rsidRDefault="00C50AB1"/>
    <w:p w14:paraId="7CDE5761" w14:textId="77777777" w:rsidR="00C50AB1" w:rsidRDefault="00C50AB1">
      <w:r>
        <w:t>The style refers to the formatting style as used within the standard document.</w:t>
      </w:r>
    </w:p>
    <w:p w14:paraId="78CB1022" w14:textId="77777777" w:rsidR="00C50AB1" w:rsidRDefault="00C50AB1">
      <w:r>
        <w:t>In case a basic table like an attribute table, message table, table values or components is introduced, only a reference is listed to indicate the existence of this table.</w:t>
      </w:r>
    </w:p>
    <w:p w14:paraId="2136D7C6" w14:textId="77777777" w:rsidR="00C50AB1" w:rsidRDefault="00C50AB1">
      <w:r>
        <w:t>In such a case the following information is stored:</w:t>
      </w:r>
    </w:p>
    <w:p w14:paraId="50007E4D"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2835"/>
        <w:gridCol w:w="4819"/>
      </w:tblGrid>
      <w:tr w:rsidR="00C50AB1" w14:paraId="3BA3D4CB" w14:textId="77777777" w:rsidTr="00D52E2C">
        <w:trPr>
          <w:tblHeader/>
        </w:trPr>
        <w:tc>
          <w:tcPr>
            <w:tcW w:w="1488" w:type="dxa"/>
            <w:shd w:val="pct20" w:color="auto" w:fill="auto"/>
          </w:tcPr>
          <w:p w14:paraId="3DFA32BB" w14:textId="77777777" w:rsidR="00C50AB1" w:rsidRDefault="00C50AB1">
            <w:pPr>
              <w:rPr>
                <w:lang w:val="fr-FR"/>
              </w:rPr>
            </w:pPr>
            <w:r>
              <w:rPr>
                <w:lang w:val="fr-FR"/>
              </w:rPr>
              <w:t>attribute paragraph</w:t>
            </w:r>
          </w:p>
        </w:tc>
        <w:tc>
          <w:tcPr>
            <w:tcW w:w="2835" w:type="dxa"/>
            <w:shd w:val="pct20" w:color="auto" w:fill="auto"/>
          </w:tcPr>
          <w:p w14:paraId="4278F2D8" w14:textId="77777777" w:rsidR="00C50AB1" w:rsidRDefault="00C50AB1">
            <w:pPr>
              <w:rPr>
                <w:lang w:val="fr-FR"/>
              </w:rPr>
            </w:pPr>
            <w:r>
              <w:rPr>
                <w:lang w:val="fr-FR"/>
              </w:rPr>
              <w:t>attribute contents</w:t>
            </w:r>
          </w:p>
        </w:tc>
        <w:tc>
          <w:tcPr>
            <w:tcW w:w="4819" w:type="dxa"/>
            <w:shd w:val="pct20" w:color="auto" w:fill="auto"/>
          </w:tcPr>
          <w:p w14:paraId="35092A2D" w14:textId="77777777" w:rsidR="00C50AB1" w:rsidRDefault="00C50AB1">
            <w:pPr>
              <w:rPr>
                <w:lang w:val="fr-FR"/>
              </w:rPr>
            </w:pPr>
            <w:r>
              <w:rPr>
                <w:lang w:val="fr-FR"/>
              </w:rPr>
              <w:t>explanation</w:t>
            </w:r>
          </w:p>
        </w:tc>
      </w:tr>
      <w:tr w:rsidR="00C50AB1" w14:paraId="3EA62D51" w14:textId="77777777" w:rsidTr="00D52E2C">
        <w:tc>
          <w:tcPr>
            <w:tcW w:w="1488" w:type="dxa"/>
          </w:tcPr>
          <w:p w14:paraId="17273E6C" w14:textId="77777777" w:rsidR="00C50AB1" w:rsidRDefault="00C50AB1">
            <w:pPr>
              <w:rPr>
                <w:lang w:val="fr-FR"/>
              </w:rPr>
            </w:pPr>
            <w:r>
              <w:rPr>
                <w:lang w:val="fr-FR"/>
              </w:rPr>
              <w:t>segment</w:t>
            </w:r>
          </w:p>
        </w:tc>
        <w:tc>
          <w:tcPr>
            <w:tcW w:w="2835" w:type="dxa"/>
          </w:tcPr>
          <w:p w14:paraId="5792846F" w14:textId="77777777" w:rsidR="00C50AB1" w:rsidRDefault="00C50AB1">
            <w:pPr>
              <w:rPr>
                <w:lang w:val="fr-FR"/>
              </w:rPr>
            </w:pPr>
            <w:r>
              <w:rPr>
                <w:lang w:val="fr-FR"/>
              </w:rPr>
              <w:t>seg_code</w:t>
            </w:r>
          </w:p>
        </w:tc>
        <w:tc>
          <w:tcPr>
            <w:tcW w:w="4819" w:type="dxa"/>
          </w:tcPr>
          <w:p w14:paraId="2AEF6FF1" w14:textId="77777777" w:rsidR="00C50AB1" w:rsidRDefault="00C50AB1">
            <w:r>
              <w:t>code of the segment, e.g. "PID"</w:t>
            </w:r>
          </w:p>
        </w:tc>
      </w:tr>
      <w:tr w:rsidR="00C50AB1" w14:paraId="00BEDB2C" w14:textId="77777777" w:rsidTr="00D52E2C">
        <w:tc>
          <w:tcPr>
            <w:tcW w:w="1488" w:type="dxa"/>
          </w:tcPr>
          <w:p w14:paraId="0825622F" w14:textId="77777777" w:rsidR="00C50AB1" w:rsidRDefault="00C50AB1">
            <w:r>
              <w:t>table</w:t>
            </w:r>
          </w:p>
        </w:tc>
        <w:tc>
          <w:tcPr>
            <w:tcW w:w="2835" w:type="dxa"/>
          </w:tcPr>
          <w:p w14:paraId="1D344BD1" w14:textId="77777777" w:rsidR="00C50AB1" w:rsidRDefault="00C50AB1">
            <w:r>
              <w:t>table_id</w:t>
            </w:r>
          </w:p>
        </w:tc>
        <w:tc>
          <w:tcPr>
            <w:tcW w:w="4819" w:type="dxa"/>
          </w:tcPr>
          <w:p w14:paraId="7A4D40E0" w14:textId="77777777" w:rsidR="00C50AB1" w:rsidRDefault="00C50AB1">
            <w:r>
              <w:t>table number, e.g. "0001"</w:t>
            </w:r>
          </w:p>
        </w:tc>
      </w:tr>
      <w:tr w:rsidR="00C50AB1" w14:paraId="3461301C" w14:textId="77777777" w:rsidTr="00D52E2C">
        <w:tc>
          <w:tcPr>
            <w:tcW w:w="1488" w:type="dxa"/>
          </w:tcPr>
          <w:p w14:paraId="34EADBF6" w14:textId="77777777" w:rsidR="00C50AB1" w:rsidRDefault="00C50AB1">
            <w:r>
              <w:t>message</w:t>
            </w:r>
          </w:p>
        </w:tc>
        <w:tc>
          <w:tcPr>
            <w:tcW w:w="2835" w:type="dxa"/>
          </w:tcPr>
          <w:p w14:paraId="31052FF4" w14:textId="77777777" w:rsidR="00C50AB1" w:rsidRDefault="00C50AB1">
            <w:r>
              <w:t>msg_type^event_code^msg_struct_id</w:t>
            </w:r>
          </w:p>
        </w:tc>
        <w:tc>
          <w:tcPr>
            <w:tcW w:w="4819" w:type="dxa"/>
          </w:tcPr>
          <w:p w14:paraId="2F0D82D7" w14:textId="77777777" w:rsidR="00C50AB1" w:rsidRDefault="00C50AB1">
            <w:r>
              <w:t>message identification, e.g. "ADT^A01^ADT_A01"</w:t>
            </w:r>
          </w:p>
        </w:tc>
      </w:tr>
      <w:tr w:rsidR="00C50AB1" w:rsidRPr="003D7B7A" w14:paraId="122923B0" w14:textId="77777777" w:rsidTr="00D52E2C">
        <w:tc>
          <w:tcPr>
            <w:tcW w:w="1488" w:type="dxa"/>
          </w:tcPr>
          <w:p w14:paraId="0F7F74A2" w14:textId="77777777" w:rsidR="00C50AB1" w:rsidRDefault="00C50AB1">
            <w:r>
              <w:t>component</w:t>
            </w:r>
          </w:p>
        </w:tc>
        <w:tc>
          <w:tcPr>
            <w:tcW w:w="2835" w:type="dxa"/>
          </w:tcPr>
          <w:p w14:paraId="27AA2D81" w14:textId="77777777" w:rsidR="00C50AB1" w:rsidRDefault="00C50AB1">
            <w:r>
              <w:t>data type</w:t>
            </w:r>
          </w:p>
        </w:tc>
        <w:tc>
          <w:tcPr>
            <w:tcW w:w="4819" w:type="dxa"/>
          </w:tcPr>
          <w:p w14:paraId="46A06400" w14:textId="77777777" w:rsidR="00C50AB1" w:rsidRPr="003D7B7A" w:rsidRDefault="00C50AB1">
            <w:pPr>
              <w:rPr>
                <w:lang w:val="fr-FR"/>
              </w:rPr>
            </w:pPr>
            <w:r w:rsidRPr="003D7B7A">
              <w:rPr>
                <w:lang w:val="fr-FR"/>
              </w:rPr>
              <w:t>date type code, e.g. "XPN"</w:t>
            </w:r>
          </w:p>
        </w:tc>
      </w:tr>
    </w:tbl>
    <w:p w14:paraId="4F4AE443" w14:textId="77777777" w:rsidR="00C50AB1" w:rsidRPr="003D7B7A" w:rsidRDefault="00C50AB1">
      <w:pPr>
        <w:rPr>
          <w:lang w:val="fr-FR"/>
        </w:rPr>
      </w:pPr>
    </w:p>
    <w:p w14:paraId="0723C991" w14:textId="77777777" w:rsidR="00C50AB1" w:rsidRDefault="00C50AB1">
      <w:r>
        <w:t>Using this information the original document can be recreated.</w:t>
      </w:r>
    </w:p>
    <w:p w14:paraId="02F87062" w14:textId="77777777" w:rsidR="00C50AB1" w:rsidRDefault="00C50AB1">
      <w:pPr>
        <w:pStyle w:val="berschrift3"/>
      </w:pPr>
      <w:r>
        <w:fldChar w:fldCharType="begin"/>
      </w:r>
      <w:r>
        <w:instrText xml:space="preserve"> AUTONUMLGL </w:instrText>
      </w:r>
      <w:bookmarkStart w:id="51" w:name="_Toc75864103"/>
      <w:r>
        <w:fldChar w:fldCharType="end"/>
      </w:r>
      <w:r>
        <w:t xml:space="preserve"> Table HL7ChapterHeadings</w:t>
      </w:r>
      <w:bookmarkEnd w:id="51"/>
    </w:p>
    <w:p w14:paraId="0FFC15A1" w14:textId="77777777" w:rsidR="00C50AB1" w:rsidRDefault="00C50AB1">
      <w:r>
        <w:t>This table contains the main information about the involved chapters.</w:t>
      </w:r>
    </w:p>
    <w:p w14:paraId="54D6738B"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0FD8988D" w14:textId="77777777">
        <w:tc>
          <w:tcPr>
            <w:tcW w:w="2338" w:type="dxa"/>
            <w:shd w:val="pct20" w:color="auto" w:fill="auto"/>
          </w:tcPr>
          <w:p w14:paraId="421B72DD" w14:textId="77777777" w:rsidR="00C50AB1" w:rsidRDefault="00C50AB1">
            <w:pPr>
              <w:rPr>
                <w:lang w:val="fr-FR"/>
              </w:rPr>
            </w:pPr>
            <w:r>
              <w:rPr>
                <w:lang w:val="fr-FR"/>
              </w:rPr>
              <w:t>Attribute</w:t>
            </w:r>
          </w:p>
        </w:tc>
        <w:tc>
          <w:tcPr>
            <w:tcW w:w="993" w:type="dxa"/>
            <w:shd w:val="pct20" w:color="auto" w:fill="auto"/>
          </w:tcPr>
          <w:p w14:paraId="32125A2F" w14:textId="77777777" w:rsidR="00C50AB1" w:rsidRDefault="00C50AB1">
            <w:pPr>
              <w:rPr>
                <w:lang w:val="fr-FR"/>
              </w:rPr>
            </w:pPr>
            <w:r>
              <w:rPr>
                <w:lang w:val="fr-FR"/>
              </w:rPr>
              <w:t>Type</w:t>
            </w:r>
          </w:p>
        </w:tc>
        <w:tc>
          <w:tcPr>
            <w:tcW w:w="850" w:type="dxa"/>
            <w:shd w:val="pct20" w:color="auto" w:fill="auto"/>
          </w:tcPr>
          <w:p w14:paraId="051A8502" w14:textId="77777777" w:rsidR="00C50AB1" w:rsidRDefault="00C50AB1">
            <w:pPr>
              <w:rPr>
                <w:lang w:val="fr-FR"/>
              </w:rPr>
            </w:pPr>
            <w:r>
              <w:rPr>
                <w:lang w:val="fr-FR"/>
              </w:rPr>
              <w:t>Size</w:t>
            </w:r>
          </w:p>
        </w:tc>
        <w:tc>
          <w:tcPr>
            <w:tcW w:w="851" w:type="dxa"/>
            <w:shd w:val="pct20" w:color="auto" w:fill="auto"/>
          </w:tcPr>
          <w:p w14:paraId="656D5F96" w14:textId="77777777" w:rsidR="00C50AB1" w:rsidRDefault="00C50AB1">
            <w:pPr>
              <w:rPr>
                <w:lang w:val="fr-FR"/>
              </w:rPr>
            </w:pPr>
            <w:r>
              <w:rPr>
                <w:lang w:val="fr-FR"/>
              </w:rPr>
              <w:t>Default</w:t>
            </w:r>
          </w:p>
        </w:tc>
        <w:tc>
          <w:tcPr>
            <w:tcW w:w="1134" w:type="dxa"/>
            <w:shd w:val="pct20" w:color="auto" w:fill="auto"/>
          </w:tcPr>
          <w:p w14:paraId="2FF8F0BC" w14:textId="77777777" w:rsidR="00C50AB1" w:rsidRDefault="00C50AB1">
            <w:pPr>
              <w:rPr>
                <w:lang w:val="fr-FR"/>
              </w:rPr>
            </w:pPr>
            <w:r>
              <w:rPr>
                <w:lang w:val="fr-FR"/>
              </w:rPr>
              <w:t>Database</w:t>
            </w:r>
          </w:p>
        </w:tc>
        <w:tc>
          <w:tcPr>
            <w:tcW w:w="2976" w:type="dxa"/>
            <w:shd w:val="pct20" w:color="auto" w:fill="auto"/>
          </w:tcPr>
          <w:p w14:paraId="7C381DB5" w14:textId="77777777" w:rsidR="00C50AB1" w:rsidRDefault="00C50AB1">
            <w:pPr>
              <w:rPr>
                <w:lang w:val="fr-FR"/>
              </w:rPr>
            </w:pPr>
            <w:r>
              <w:rPr>
                <w:lang w:val="fr-FR"/>
              </w:rPr>
              <w:t>Description</w:t>
            </w:r>
          </w:p>
        </w:tc>
      </w:tr>
      <w:tr w:rsidR="00C50AB1" w14:paraId="03F0B659" w14:textId="77777777">
        <w:tc>
          <w:tcPr>
            <w:tcW w:w="2338" w:type="dxa"/>
          </w:tcPr>
          <w:p w14:paraId="03610D01" w14:textId="77777777" w:rsidR="00C50AB1" w:rsidRDefault="00C50AB1">
            <w:pPr>
              <w:rPr>
                <w:lang w:val="fr-FR"/>
              </w:rPr>
            </w:pPr>
            <w:r>
              <w:rPr>
                <w:b/>
                <w:lang w:val="fr-FR"/>
              </w:rPr>
              <w:t>chapter</w:t>
            </w:r>
          </w:p>
        </w:tc>
        <w:tc>
          <w:tcPr>
            <w:tcW w:w="993" w:type="dxa"/>
          </w:tcPr>
          <w:p w14:paraId="3D3C802F" w14:textId="77777777" w:rsidR="00C50AB1" w:rsidRDefault="00C50AB1">
            <w:pPr>
              <w:rPr>
                <w:lang w:val="fr-FR"/>
              </w:rPr>
            </w:pPr>
            <w:r>
              <w:rPr>
                <w:lang w:val="fr-FR"/>
              </w:rPr>
              <w:t>Text</w:t>
            </w:r>
          </w:p>
        </w:tc>
        <w:tc>
          <w:tcPr>
            <w:tcW w:w="850" w:type="dxa"/>
          </w:tcPr>
          <w:p w14:paraId="550E53FA" w14:textId="77777777" w:rsidR="00C50AB1" w:rsidRDefault="00C50AB1">
            <w:pPr>
              <w:rPr>
                <w:lang w:val="fr-FR"/>
              </w:rPr>
            </w:pPr>
            <w:r>
              <w:rPr>
                <w:lang w:val="fr-FR"/>
              </w:rPr>
              <w:t>10</w:t>
            </w:r>
          </w:p>
        </w:tc>
        <w:tc>
          <w:tcPr>
            <w:tcW w:w="851" w:type="dxa"/>
          </w:tcPr>
          <w:p w14:paraId="21B893E9" w14:textId="77777777" w:rsidR="00C50AB1" w:rsidRDefault="00C50AB1">
            <w:pPr>
              <w:rPr>
                <w:lang w:val="fr-FR"/>
              </w:rPr>
            </w:pPr>
          </w:p>
        </w:tc>
        <w:tc>
          <w:tcPr>
            <w:tcW w:w="1134" w:type="dxa"/>
          </w:tcPr>
          <w:p w14:paraId="410F0F50" w14:textId="77777777" w:rsidR="00C50AB1" w:rsidRDefault="00C50AB1">
            <w:pPr>
              <w:rPr>
                <w:lang w:val="fr-FR"/>
              </w:rPr>
            </w:pPr>
            <w:r>
              <w:rPr>
                <w:lang w:val="fr-FR"/>
              </w:rPr>
              <w:t>HL7_55</w:t>
            </w:r>
          </w:p>
        </w:tc>
        <w:tc>
          <w:tcPr>
            <w:tcW w:w="2976" w:type="dxa"/>
          </w:tcPr>
          <w:p w14:paraId="79CB3658" w14:textId="77777777" w:rsidR="00C50AB1" w:rsidRDefault="00C50AB1">
            <w:pPr>
              <w:rPr>
                <w:lang w:val="fr-FR"/>
              </w:rPr>
            </w:pPr>
            <w:r>
              <w:rPr>
                <w:lang w:val="fr-FR"/>
              </w:rPr>
              <w:t>chapter identifier</w:t>
            </w:r>
          </w:p>
        </w:tc>
      </w:tr>
      <w:tr w:rsidR="00C50AB1" w14:paraId="5BEF7D7E" w14:textId="77777777">
        <w:tc>
          <w:tcPr>
            <w:tcW w:w="2338" w:type="dxa"/>
          </w:tcPr>
          <w:p w14:paraId="449028DB" w14:textId="77777777" w:rsidR="00C50AB1" w:rsidRDefault="00C50AB1">
            <w:r>
              <w:rPr>
                <w:b/>
              </w:rPr>
              <w:t>version_id</w:t>
            </w:r>
          </w:p>
        </w:tc>
        <w:tc>
          <w:tcPr>
            <w:tcW w:w="993" w:type="dxa"/>
          </w:tcPr>
          <w:p w14:paraId="697C400F" w14:textId="77777777" w:rsidR="00C50AB1" w:rsidRDefault="00C50AB1">
            <w:r>
              <w:t>Long</w:t>
            </w:r>
          </w:p>
        </w:tc>
        <w:tc>
          <w:tcPr>
            <w:tcW w:w="850" w:type="dxa"/>
          </w:tcPr>
          <w:p w14:paraId="5EB26BDE" w14:textId="77777777" w:rsidR="00C50AB1" w:rsidRDefault="00C50AB1"/>
        </w:tc>
        <w:tc>
          <w:tcPr>
            <w:tcW w:w="851" w:type="dxa"/>
          </w:tcPr>
          <w:p w14:paraId="7DE11D7A" w14:textId="77777777" w:rsidR="00C50AB1" w:rsidRDefault="00C50AB1"/>
        </w:tc>
        <w:tc>
          <w:tcPr>
            <w:tcW w:w="1134" w:type="dxa"/>
          </w:tcPr>
          <w:p w14:paraId="4034DEDC" w14:textId="77777777" w:rsidR="00C50AB1" w:rsidRDefault="00C50AB1">
            <w:pPr>
              <w:rPr>
                <w:lang w:val="de-DE"/>
              </w:rPr>
            </w:pPr>
            <w:r>
              <w:rPr>
                <w:lang w:val="de-DE"/>
              </w:rPr>
              <w:t>HL7_55</w:t>
            </w:r>
          </w:p>
        </w:tc>
        <w:tc>
          <w:tcPr>
            <w:tcW w:w="2976" w:type="dxa"/>
          </w:tcPr>
          <w:p w14:paraId="47567C68" w14:textId="77777777" w:rsidR="00C50AB1" w:rsidRDefault="00C50AB1">
            <w:pPr>
              <w:rPr>
                <w:lang w:val="de-DE"/>
              </w:rPr>
            </w:pPr>
            <w:r>
              <w:rPr>
                <w:lang w:val="de-DE"/>
              </w:rPr>
              <w:t>version ID</w:t>
            </w:r>
          </w:p>
        </w:tc>
      </w:tr>
      <w:tr w:rsidR="00C50AB1" w14:paraId="6A0F95BA" w14:textId="77777777">
        <w:tc>
          <w:tcPr>
            <w:tcW w:w="2338" w:type="dxa"/>
          </w:tcPr>
          <w:p w14:paraId="0DAE3134" w14:textId="77777777" w:rsidR="00C50AB1" w:rsidRDefault="00C50AB1">
            <w:pPr>
              <w:rPr>
                <w:b/>
                <w:bCs/>
              </w:rPr>
            </w:pPr>
            <w:r>
              <w:rPr>
                <w:b/>
                <w:bCs/>
              </w:rPr>
              <w:t>section</w:t>
            </w:r>
          </w:p>
        </w:tc>
        <w:tc>
          <w:tcPr>
            <w:tcW w:w="993" w:type="dxa"/>
          </w:tcPr>
          <w:p w14:paraId="6EA256FA" w14:textId="77777777" w:rsidR="00C50AB1" w:rsidRDefault="00C50AB1">
            <w:r>
              <w:t>Text</w:t>
            </w:r>
          </w:p>
        </w:tc>
        <w:tc>
          <w:tcPr>
            <w:tcW w:w="850" w:type="dxa"/>
          </w:tcPr>
          <w:p w14:paraId="64EFB2C6" w14:textId="77777777" w:rsidR="00C50AB1" w:rsidRPr="000278A4" w:rsidRDefault="00C50AB1">
            <w:r w:rsidRPr="000278A4">
              <w:t>15</w:t>
            </w:r>
          </w:p>
        </w:tc>
        <w:tc>
          <w:tcPr>
            <w:tcW w:w="851" w:type="dxa"/>
          </w:tcPr>
          <w:p w14:paraId="5AAA3CCE" w14:textId="77777777" w:rsidR="00C50AB1" w:rsidRDefault="00C50AB1"/>
        </w:tc>
        <w:tc>
          <w:tcPr>
            <w:tcW w:w="1134" w:type="dxa"/>
          </w:tcPr>
          <w:p w14:paraId="4FEB93BC" w14:textId="77777777" w:rsidR="00C50AB1" w:rsidRDefault="00C50AB1">
            <w:r>
              <w:t>HL7_55</w:t>
            </w:r>
          </w:p>
        </w:tc>
        <w:tc>
          <w:tcPr>
            <w:tcW w:w="2976" w:type="dxa"/>
          </w:tcPr>
          <w:p w14:paraId="1B8F7887" w14:textId="77777777" w:rsidR="00C50AB1" w:rsidRDefault="00C50AB1">
            <w:r>
              <w:t>Section number</w:t>
            </w:r>
          </w:p>
        </w:tc>
      </w:tr>
      <w:tr w:rsidR="00C50AB1" w14:paraId="6FF3B0E8" w14:textId="77777777">
        <w:tc>
          <w:tcPr>
            <w:tcW w:w="2338" w:type="dxa"/>
          </w:tcPr>
          <w:p w14:paraId="72EFF3BB" w14:textId="77777777" w:rsidR="00C50AB1" w:rsidRDefault="00C50AB1">
            <w:r>
              <w:t>heading</w:t>
            </w:r>
          </w:p>
        </w:tc>
        <w:tc>
          <w:tcPr>
            <w:tcW w:w="993" w:type="dxa"/>
          </w:tcPr>
          <w:p w14:paraId="7A66541A" w14:textId="77777777" w:rsidR="00C50AB1" w:rsidRDefault="00C50AB1">
            <w:r>
              <w:t>Text</w:t>
            </w:r>
          </w:p>
        </w:tc>
        <w:tc>
          <w:tcPr>
            <w:tcW w:w="850" w:type="dxa"/>
          </w:tcPr>
          <w:p w14:paraId="42B55D5C" w14:textId="77777777" w:rsidR="00C50AB1" w:rsidRDefault="00C50AB1">
            <w:r>
              <w:t>255</w:t>
            </w:r>
          </w:p>
        </w:tc>
        <w:tc>
          <w:tcPr>
            <w:tcW w:w="851" w:type="dxa"/>
          </w:tcPr>
          <w:p w14:paraId="42CB6C43" w14:textId="77777777" w:rsidR="00C50AB1" w:rsidRDefault="00C50AB1"/>
        </w:tc>
        <w:tc>
          <w:tcPr>
            <w:tcW w:w="1134" w:type="dxa"/>
          </w:tcPr>
          <w:p w14:paraId="11051804" w14:textId="77777777" w:rsidR="00C50AB1" w:rsidRDefault="00C50AB1">
            <w:r>
              <w:t>HL7_55</w:t>
            </w:r>
          </w:p>
        </w:tc>
        <w:tc>
          <w:tcPr>
            <w:tcW w:w="2976" w:type="dxa"/>
          </w:tcPr>
          <w:p w14:paraId="0B77047C" w14:textId="77777777" w:rsidR="00C50AB1" w:rsidRDefault="00C50AB1">
            <w:r>
              <w:t>original heading</w:t>
            </w:r>
          </w:p>
        </w:tc>
      </w:tr>
      <w:tr w:rsidR="00C50AB1" w14:paraId="55A56597" w14:textId="77777777">
        <w:tc>
          <w:tcPr>
            <w:tcW w:w="2338" w:type="dxa"/>
          </w:tcPr>
          <w:p w14:paraId="72D6A665" w14:textId="77777777" w:rsidR="00C50AB1" w:rsidRDefault="00C50AB1">
            <w:r>
              <w:t>anchor</w:t>
            </w:r>
          </w:p>
        </w:tc>
        <w:tc>
          <w:tcPr>
            <w:tcW w:w="993" w:type="dxa"/>
          </w:tcPr>
          <w:p w14:paraId="2FBA631C" w14:textId="77777777" w:rsidR="00C50AB1" w:rsidRDefault="00C50AB1">
            <w:r>
              <w:t>Text</w:t>
            </w:r>
          </w:p>
        </w:tc>
        <w:tc>
          <w:tcPr>
            <w:tcW w:w="850" w:type="dxa"/>
          </w:tcPr>
          <w:p w14:paraId="1C78EABD" w14:textId="77777777" w:rsidR="00C50AB1" w:rsidRDefault="00C50AB1">
            <w:r>
              <w:t>40</w:t>
            </w:r>
          </w:p>
        </w:tc>
        <w:tc>
          <w:tcPr>
            <w:tcW w:w="851" w:type="dxa"/>
          </w:tcPr>
          <w:p w14:paraId="65D205A9" w14:textId="77777777" w:rsidR="00C50AB1" w:rsidRDefault="00C50AB1"/>
        </w:tc>
        <w:tc>
          <w:tcPr>
            <w:tcW w:w="1134" w:type="dxa"/>
          </w:tcPr>
          <w:p w14:paraId="45301CA8" w14:textId="77777777" w:rsidR="00C50AB1" w:rsidRDefault="00C50AB1">
            <w:r>
              <w:t>HL7_55</w:t>
            </w:r>
          </w:p>
        </w:tc>
        <w:tc>
          <w:tcPr>
            <w:tcW w:w="2976" w:type="dxa"/>
          </w:tcPr>
          <w:p w14:paraId="61C820F6" w14:textId="77777777" w:rsidR="00C50AB1" w:rsidRDefault="00C50AB1">
            <w:r>
              <w:t>HTML reference to standard document</w:t>
            </w:r>
          </w:p>
        </w:tc>
      </w:tr>
      <w:tr w:rsidR="00C50AB1" w14:paraId="49AB60FD" w14:textId="77777777">
        <w:tc>
          <w:tcPr>
            <w:tcW w:w="2338" w:type="dxa"/>
          </w:tcPr>
          <w:p w14:paraId="45374518" w14:textId="77777777" w:rsidR="00C50AB1" w:rsidRDefault="00C50AB1">
            <w:r>
              <w:t>sort</w:t>
            </w:r>
          </w:p>
        </w:tc>
        <w:tc>
          <w:tcPr>
            <w:tcW w:w="993" w:type="dxa"/>
          </w:tcPr>
          <w:p w14:paraId="7462917E" w14:textId="77777777" w:rsidR="00C50AB1" w:rsidRDefault="00C50AB1">
            <w:r>
              <w:t>Text</w:t>
            </w:r>
          </w:p>
        </w:tc>
        <w:tc>
          <w:tcPr>
            <w:tcW w:w="850" w:type="dxa"/>
          </w:tcPr>
          <w:p w14:paraId="04747E92" w14:textId="77777777" w:rsidR="00C50AB1" w:rsidRDefault="00C50AB1">
            <w:r>
              <w:t>10</w:t>
            </w:r>
          </w:p>
        </w:tc>
        <w:tc>
          <w:tcPr>
            <w:tcW w:w="851" w:type="dxa"/>
          </w:tcPr>
          <w:p w14:paraId="04285AD2" w14:textId="77777777" w:rsidR="00C50AB1" w:rsidRDefault="00C50AB1"/>
        </w:tc>
        <w:tc>
          <w:tcPr>
            <w:tcW w:w="1134" w:type="dxa"/>
          </w:tcPr>
          <w:p w14:paraId="1B30CB1C" w14:textId="77777777" w:rsidR="00C50AB1" w:rsidRDefault="00C50AB1">
            <w:r>
              <w:t>HL7_55</w:t>
            </w:r>
          </w:p>
        </w:tc>
        <w:tc>
          <w:tcPr>
            <w:tcW w:w="2976" w:type="dxa"/>
          </w:tcPr>
          <w:p w14:paraId="39ECBA14" w14:textId="77777777" w:rsidR="00C50AB1" w:rsidRDefault="00C50AB1">
            <w:r>
              <w:t>sort information</w:t>
            </w:r>
          </w:p>
        </w:tc>
      </w:tr>
    </w:tbl>
    <w:p w14:paraId="4EB4ADF0" w14:textId="77777777" w:rsidR="00C50AB1" w:rsidRDefault="00C50AB1"/>
    <w:p w14:paraId="0481BCD6" w14:textId="77777777" w:rsidR="00C50AB1" w:rsidRDefault="00C50AB1">
      <w:pPr>
        <w:pStyle w:val="berschrift2"/>
      </w:pPr>
      <w:r>
        <w:fldChar w:fldCharType="begin"/>
      </w:r>
      <w:r>
        <w:instrText xml:space="preserve"> AUTONUMLGL </w:instrText>
      </w:r>
      <w:bookmarkStart w:id="52" w:name="_Toc75864104"/>
      <w:r>
        <w:fldChar w:fldCharType="end"/>
      </w:r>
      <w:r>
        <w:t xml:space="preserve"> Tables with Additional Information</w:t>
      </w:r>
      <w:bookmarkEnd w:id="52"/>
    </w:p>
    <w:p w14:paraId="00361FC2" w14:textId="77777777" w:rsidR="00C50AB1" w:rsidRDefault="00C50AB1">
      <w:r>
        <w:t>The following tables contain information which is not stored directly within the standard. You can compute it out of the official documents by hand.</w:t>
      </w:r>
    </w:p>
    <w:p w14:paraId="376D09ED" w14:textId="77777777" w:rsidR="00C50AB1" w:rsidRDefault="00C50AB1">
      <w:pPr>
        <w:pStyle w:val="berschrift3"/>
      </w:pPr>
      <w:r>
        <w:lastRenderedPageBreak/>
        <w:fldChar w:fldCharType="begin"/>
      </w:r>
      <w:r>
        <w:instrText xml:space="preserve"> AUTONUMLGL </w:instrText>
      </w:r>
      <w:bookmarkStart w:id="53" w:name="_Toc75864105"/>
      <w:r>
        <w:fldChar w:fldCharType="end"/>
      </w:r>
      <w:r>
        <w:t xml:space="preserve"> Table HL7VersionComments</w:t>
      </w:r>
      <w:bookmarkEnd w:id="53"/>
    </w:p>
    <w:p w14:paraId="6D22A8A1" w14:textId="77777777" w:rsidR="00C50AB1" w:rsidRDefault="00C50AB1">
      <w:r>
        <w:t>This table provides additional information to be generated into the HTML files. The lines are printed into the introductory page for the different versions. The version “head” provides the information for the “home page”. This special “version” is the reason why there is no relation to table “Versions”, i.e. referential integrity.</w:t>
      </w:r>
    </w:p>
    <w:p w14:paraId="65AC276A" w14:textId="77777777" w:rsidR="00C50AB1" w:rsidRDefault="00C50AB1"/>
    <w:p w14:paraId="18710253" w14:textId="77777777" w:rsidR="00C50AB1" w:rsidRDefault="00C50AB1">
      <w:r>
        <w:t>The lines are generated directly into the HTML files. Hence they contain HTML tags. The special string “$ANNOTATIONS” refer to the path where the annotations will be found.</w:t>
      </w:r>
    </w:p>
    <w:p w14:paraId="4272E472"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30"/>
        <w:gridCol w:w="871"/>
        <w:gridCol w:w="992"/>
        <w:gridCol w:w="3118"/>
      </w:tblGrid>
      <w:tr w:rsidR="00C50AB1" w14:paraId="46447F20" w14:textId="77777777">
        <w:tc>
          <w:tcPr>
            <w:tcW w:w="2338" w:type="dxa"/>
            <w:shd w:val="pct20" w:color="auto" w:fill="auto"/>
          </w:tcPr>
          <w:p w14:paraId="4CB2CF64" w14:textId="77777777" w:rsidR="00C50AB1" w:rsidRDefault="00C50AB1">
            <w:r>
              <w:t>Attribute</w:t>
            </w:r>
          </w:p>
        </w:tc>
        <w:tc>
          <w:tcPr>
            <w:tcW w:w="993" w:type="dxa"/>
            <w:shd w:val="pct20" w:color="auto" w:fill="auto"/>
          </w:tcPr>
          <w:p w14:paraId="02CB1157" w14:textId="77777777" w:rsidR="00C50AB1" w:rsidRDefault="00C50AB1">
            <w:r>
              <w:t>Type</w:t>
            </w:r>
          </w:p>
        </w:tc>
        <w:tc>
          <w:tcPr>
            <w:tcW w:w="830" w:type="dxa"/>
            <w:shd w:val="pct20" w:color="auto" w:fill="auto"/>
          </w:tcPr>
          <w:p w14:paraId="4364DA32" w14:textId="77777777" w:rsidR="00C50AB1" w:rsidRDefault="00C50AB1">
            <w:r>
              <w:t>Size</w:t>
            </w:r>
          </w:p>
        </w:tc>
        <w:tc>
          <w:tcPr>
            <w:tcW w:w="871" w:type="dxa"/>
            <w:shd w:val="pct20" w:color="auto" w:fill="auto"/>
          </w:tcPr>
          <w:p w14:paraId="0F1394B9" w14:textId="77777777" w:rsidR="00C50AB1" w:rsidRDefault="00C50AB1">
            <w:r>
              <w:t>Default</w:t>
            </w:r>
          </w:p>
        </w:tc>
        <w:tc>
          <w:tcPr>
            <w:tcW w:w="992" w:type="dxa"/>
            <w:shd w:val="pct20" w:color="auto" w:fill="auto"/>
          </w:tcPr>
          <w:p w14:paraId="7D3D3E8B" w14:textId="77777777" w:rsidR="00C50AB1" w:rsidRDefault="00C50AB1">
            <w:r>
              <w:t>Database</w:t>
            </w:r>
          </w:p>
        </w:tc>
        <w:tc>
          <w:tcPr>
            <w:tcW w:w="3118" w:type="dxa"/>
            <w:shd w:val="pct20" w:color="auto" w:fill="auto"/>
          </w:tcPr>
          <w:p w14:paraId="31954352" w14:textId="77777777" w:rsidR="00C50AB1" w:rsidRDefault="00C50AB1">
            <w:r>
              <w:t>Description</w:t>
            </w:r>
          </w:p>
        </w:tc>
      </w:tr>
      <w:tr w:rsidR="00C50AB1" w14:paraId="709272FF" w14:textId="77777777">
        <w:tc>
          <w:tcPr>
            <w:tcW w:w="2338" w:type="dxa"/>
          </w:tcPr>
          <w:p w14:paraId="4CCDBC66" w14:textId="77777777" w:rsidR="00C50AB1" w:rsidRDefault="00C50AB1">
            <w:r>
              <w:rPr>
                <w:b/>
              </w:rPr>
              <w:t>version_id</w:t>
            </w:r>
          </w:p>
        </w:tc>
        <w:tc>
          <w:tcPr>
            <w:tcW w:w="993" w:type="dxa"/>
          </w:tcPr>
          <w:p w14:paraId="0BC183BA" w14:textId="77777777" w:rsidR="00C50AB1" w:rsidRDefault="00C50AB1">
            <w:r>
              <w:t>Long</w:t>
            </w:r>
          </w:p>
        </w:tc>
        <w:tc>
          <w:tcPr>
            <w:tcW w:w="830" w:type="dxa"/>
          </w:tcPr>
          <w:p w14:paraId="19E734EA" w14:textId="77777777" w:rsidR="00C50AB1" w:rsidRDefault="00C50AB1">
            <w:r>
              <w:t>4</w:t>
            </w:r>
          </w:p>
        </w:tc>
        <w:tc>
          <w:tcPr>
            <w:tcW w:w="871" w:type="dxa"/>
          </w:tcPr>
          <w:p w14:paraId="55E5AD47" w14:textId="77777777" w:rsidR="00C50AB1" w:rsidRDefault="00C50AB1"/>
        </w:tc>
        <w:tc>
          <w:tcPr>
            <w:tcW w:w="992" w:type="dxa"/>
          </w:tcPr>
          <w:p w14:paraId="67356671" w14:textId="77777777" w:rsidR="00C50AB1" w:rsidRDefault="00C50AB1">
            <w:r>
              <w:t>HL7_52</w:t>
            </w:r>
          </w:p>
        </w:tc>
        <w:tc>
          <w:tcPr>
            <w:tcW w:w="3118" w:type="dxa"/>
          </w:tcPr>
          <w:p w14:paraId="06A7DB3D" w14:textId="77777777" w:rsidR="00C50AB1" w:rsidRDefault="00C50AB1">
            <w:r>
              <w:t>version ID or “head” (=0)</w:t>
            </w:r>
          </w:p>
        </w:tc>
      </w:tr>
      <w:tr w:rsidR="00C50AB1" w14:paraId="599F9D12" w14:textId="77777777">
        <w:tc>
          <w:tcPr>
            <w:tcW w:w="2338" w:type="dxa"/>
          </w:tcPr>
          <w:p w14:paraId="3D52978C" w14:textId="77777777" w:rsidR="00C50AB1" w:rsidRDefault="00C50AB1">
            <w:r>
              <w:rPr>
                <w:b/>
              </w:rPr>
              <w:t>seq_no</w:t>
            </w:r>
          </w:p>
        </w:tc>
        <w:tc>
          <w:tcPr>
            <w:tcW w:w="993" w:type="dxa"/>
          </w:tcPr>
          <w:p w14:paraId="248CB9E4" w14:textId="77777777" w:rsidR="00C50AB1" w:rsidRDefault="00C50AB1">
            <w:r>
              <w:t>Long</w:t>
            </w:r>
          </w:p>
        </w:tc>
        <w:tc>
          <w:tcPr>
            <w:tcW w:w="830" w:type="dxa"/>
          </w:tcPr>
          <w:p w14:paraId="45C4261C" w14:textId="77777777" w:rsidR="00C50AB1" w:rsidRDefault="00C50AB1">
            <w:r>
              <w:t>4</w:t>
            </w:r>
          </w:p>
        </w:tc>
        <w:tc>
          <w:tcPr>
            <w:tcW w:w="871" w:type="dxa"/>
          </w:tcPr>
          <w:p w14:paraId="10F6E88D" w14:textId="77777777" w:rsidR="00C50AB1" w:rsidRDefault="00C50AB1"/>
        </w:tc>
        <w:tc>
          <w:tcPr>
            <w:tcW w:w="992" w:type="dxa"/>
          </w:tcPr>
          <w:p w14:paraId="6B441DAC" w14:textId="77777777" w:rsidR="00C50AB1" w:rsidRDefault="00C50AB1">
            <w:r>
              <w:t>HL7_39</w:t>
            </w:r>
          </w:p>
        </w:tc>
        <w:tc>
          <w:tcPr>
            <w:tcW w:w="3118" w:type="dxa"/>
          </w:tcPr>
          <w:p w14:paraId="2F332F05" w14:textId="77777777" w:rsidR="00C50AB1" w:rsidRDefault="00C50AB1">
            <w:r>
              <w:t>sequence number</w:t>
            </w:r>
          </w:p>
        </w:tc>
      </w:tr>
      <w:tr w:rsidR="00C50AB1" w14:paraId="3994AF2F" w14:textId="77777777">
        <w:tc>
          <w:tcPr>
            <w:tcW w:w="2338" w:type="dxa"/>
          </w:tcPr>
          <w:p w14:paraId="5B59959A" w14:textId="77777777" w:rsidR="00C50AB1" w:rsidRDefault="00C50AB1">
            <w:r>
              <w:t>line</w:t>
            </w:r>
          </w:p>
        </w:tc>
        <w:tc>
          <w:tcPr>
            <w:tcW w:w="993" w:type="dxa"/>
          </w:tcPr>
          <w:p w14:paraId="16CD1B86" w14:textId="77777777" w:rsidR="00C50AB1" w:rsidRDefault="00C50AB1">
            <w:r>
              <w:t>Text</w:t>
            </w:r>
          </w:p>
        </w:tc>
        <w:tc>
          <w:tcPr>
            <w:tcW w:w="830" w:type="dxa"/>
          </w:tcPr>
          <w:p w14:paraId="55A5B0B4" w14:textId="77777777" w:rsidR="00C50AB1" w:rsidRDefault="00C50AB1">
            <w:r>
              <w:t>120</w:t>
            </w:r>
          </w:p>
        </w:tc>
        <w:tc>
          <w:tcPr>
            <w:tcW w:w="871" w:type="dxa"/>
          </w:tcPr>
          <w:p w14:paraId="5078DF1A" w14:textId="77777777" w:rsidR="00C50AB1" w:rsidRDefault="00C50AB1"/>
        </w:tc>
        <w:tc>
          <w:tcPr>
            <w:tcW w:w="992" w:type="dxa"/>
          </w:tcPr>
          <w:p w14:paraId="4813CFFF" w14:textId="77777777" w:rsidR="00C50AB1" w:rsidRDefault="00C50AB1">
            <w:r>
              <w:t>HL7_39</w:t>
            </w:r>
          </w:p>
        </w:tc>
        <w:tc>
          <w:tcPr>
            <w:tcW w:w="3118" w:type="dxa"/>
          </w:tcPr>
          <w:p w14:paraId="3B1F4486" w14:textId="77777777" w:rsidR="00C50AB1" w:rsidRDefault="00C50AB1">
            <w:r>
              <w:t>display line</w:t>
            </w:r>
          </w:p>
        </w:tc>
      </w:tr>
    </w:tbl>
    <w:p w14:paraId="18116423" w14:textId="77777777" w:rsidR="00C50AB1" w:rsidRDefault="00C50AB1"/>
    <w:p w14:paraId="6E3B3FD2" w14:textId="77777777" w:rsidR="00C50AB1" w:rsidRDefault="00C50AB1">
      <w:pPr>
        <w:pStyle w:val="berschrift3"/>
      </w:pPr>
      <w:r>
        <w:fldChar w:fldCharType="begin"/>
      </w:r>
      <w:r>
        <w:instrText xml:space="preserve"> AUTONUMLGL </w:instrText>
      </w:r>
      <w:bookmarkStart w:id="54" w:name="_Toc75864106"/>
      <w:r>
        <w:fldChar w:fldCharType="end"/>
      </w:r>
      <w:r>
        <w:t xml:space="preserve"> Table HL7Comments</w:t>
      </w:r>
      <w:bookmarkEnd w:id="54"/>
    </w:p>
    <w:p w14:paraId="720C4276" w14:textId="77777777" w:rsidR="00C50AB1" w:rsidRDefault="00C50AB1">
      <w:r>
        <w:t>During the translation/adaptation process the German user group has detected that some elements require additional hints for using them. The attributes 3 to 8 define the corresponding element. Therefor they are optionally filled.</w:t>
      </w:r>
    </w:p>
    <w:p w14:paraId="5B5EADB7"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30"/>
        <w:gridCol w:w="20"/>
        <w:gridCol w:w="851"/>
        <w:gridCol w:w="992"/>
        <w:gridCol w:w="3118"/>
      </w:tblGrid>
      <w:tr w:rsidR="00C50AB1" w14:paraId="7F4E0F0C" w14:textId="77777777" w:rsidTr="00753D4C">
        <w:trPr>
          <w:tblHeader/>
        </w:trPr>
        <w:tc>
          <w:tcPr>
            <w:tcW w:w="2338" w:type="dxa"/>
            <w:shd w:val="pct20" w:color="auto" w:fill="auto"/>
          </w:tcPr>
          <w:p w14:paraId="5A3B2144" w14:textId="77777777" w:rsidR="00C50AB1" w:rsidRDefault="00C50AB1">
            <w:r>
              <w:t>Attribute</w:t>
            </w:r>
          </w:p>
        </w:tc>
        <w:tc>
          <w:tcPr>
            <w:tcW w:w="993" w:type="dxa"/>
            <w:shd w:val="pct20" w:color="auto" w:fill="auto"/>
          </w:tcPr>
          <w:p w14:paraId="29781B1A" w14:textId="77777777" w:rsidR="00C50AB1" w:rsidRDefault="00C50AB1">
            <w:r>
              <w:t>Type</w:t>
            </w:r>
          </w:p>
        </w:tc>
        <w:tc>
          <w:tcPr>
            <w:tcW w:w="830" w:type="dxa"/>
            <w:shd w:val="pct20" w:color="auto" w:fill="auto"/>
          </w:tcPr>
          <w:p w14:paraId="7FB46F69" w14:textId="77777777" w:rsidR="00C50AB1" w:rsidRDefault="00C50AB1">
            <w:r>
              <w:t>Size</w:t>
            </w:r>
          </w:p>
        </w:tc>
        <w:tc>
          <w:tcPr>
            <w:tcW w:w="871" w:type="dxa"/>
            <w:gridSpan w:val="2"/>
            <w:shd w:val="pct20" w:color="auto" w:fill="auto"/>
          </w:tcPr>
          <w:p w14:paraId="48230D79" w14:textId="77777777" w:rsidR="00C50AB1" w:rsidRDefault="00C50AB1">
            <w:r>
              <w:t>Default</w:t>
            </w:r>
          </w:p>
        </w:tc>
        <w:tc>
          <w:tcPr>
            <w:tcW w:w="992" w:type="dxa"/>
            <w:shd w:val="pct20" w:color="auto" w:fill="auto"/>
          </w:tcPr>
          <w:p w14:paraId="03C8BE64" w14:textId="77777777" w:rsidR="00C50AB1" w:rsidRDefault="00C50AB1">
            <w:r>
              <w:t>Database</w:t>
            </w:r>
          </w:p>
        </w:tc>
        <w:tc>
          <w:tcPr>
            <w:tcW w:w="3118" w:type="dxa"/>
            <w:shd w:val="pct20" w:color="auto" w:fill="auto"/>
          </w:tcPr>
          <w:p w14:paraId="473CB73A" w14:textId="77777777" w:rsidR="00C50AB1" w:rsidRDefault="00C50AB1">
            <w:r>
              <w:t>Description</w:t>
            </w:r>
          </w:p>
        </w:tc>
      </w:tr>
      <w:tr w:rsidR="00C50AB1" w14:paraId="70C2D081" w14:textId="77777777">
        <w:tc>
          <w:tcPr>
            <w:tcW w:w="2338" w:type="dxa"/>
          </w:tcPr>
          <w:p w14:paraId="70A43D89" w14:textId="77777777" w:rsidR="00C50AB1" w:rsidRDefault="00C50AB1">
            <w:r>
              <w:rPr>
                <w:b/>
              </w:rPr>
              <w:t>Nr</w:t>
            </w:r>
          </w:p>
        </w:tc>
        <w:tc>
          <w:tcPr>
            <w:tcW w:w="993" w:type="dxa"/>
          </w:tcPr>
          <w:p w14:paraId="67D9AC79" w14:textId="77777777" w:rsidR="00C50AB1" w:rsidRDefault="00C50AB1">
            <w:r>
              <w:t>Long</w:t>
            </w:r>
          </w:p>
        </w:tc>
        <w:tc>
          <w:tcPr>
            <w:tcW w:w="830" w:type="dxa"/>
          </w:tcPr>
          <w:p w14:paraId="24BA99F7" w14:textId="77777777" w:rsidR="00C50AB1" w:rsidRDefault="00C50AB1">
            <w:r>
              <w:t>4</w:t>
            </w:r>
          </w:p>
        </w:tc>
        <w:tc>
          <w:tcPr>
            <w:tcW w:w="871" w:type="dxa"/>
            <w:gridSpan w:val="2"/>
          </w:tcPr>
          <w:p w14:paraId="25B163D0" w14:textId="77777777" w:rsidR="00C50AB1" w:rsidRDefault="00C50AB1"/>
        </w:tc>
        <w:tc>
          <w:tcPr>
            <w:tcW w:w="992" w:type="dxa"/>
          </w:tcPr>
          <w:p w14:paraId="214ED631" w14:textId="77777777" w:rsidR="00C50AB1" w:rsidRDefault="00C50AB1">
            <w:r>
              <w:t>HL7_36</w:t>
            </w:r>
          </w:p>
        </w:tc>
        <w:tc>
          <w:tcPr>
            <w:tcW w:w="3118" w:type="dxa"/>
          </w:tcPr>
          <w:p w14:paraId="687BCF0B" w14:textId="77777777" w:rsidR="00C50AB1" w:rsidRDefault="00C50AB1">
            <w:r>
              <w:t>counter</w:t>
            </w:r>
          </w:p>
        </w:tc>
      </w:tr>
      <w:tr w:rsidR="00C50AB1" w14:paraId="13C89D91" w14:textId="77777777">
        <w:tc>
          <w:tcPr>
            <w:tcW w:w="2338" w:type="dxa"/>
          </w:tcPr>
          <w:p w14:paraId="7CC5DA33" w14:textId="77777777" w:rsidR="00C50AB1" w:rsidRDefault="00C50AB1">
            <w:r>
              <w:t>version_id</w:t>
            </w:r>
          </w:p>
        </w:tc>
        <w:tc>
          <w:tcPr>
            <w:tcW w:w="993" w:type="dxa"/>
          </w:tcPr>
          <w:p w14:paraId="4D50C1C0" w14:textId="77777777" w:rsidR="00C50AB1" w:rsidRDefault="00C50AB1">
            <w:r>
              <w:t>Long</w:t>
            </w:r>
          </w:p>
        </w:tc>
        <w:tc>
          <w:tcPr>
            <w:tcW w:w="830" w:type="dxa"/>
          </w:tcPr>
          <w:p w14:paraId="2E25B9E5" w14:textId="77777777" w:rsidR="00C50AB1" w:rsidRDefault="00C50AB1">
            <w:r>
              <w:t>4</w:t>
            </w:r>
          </w:p>
        </w:tc>
        <w:tc>
          <w:tcPr>
            <w:tcW w:w="871" w:type="dxa"/>
            <w:gridSpan w:val="2"/>
          </w:tcPr>
          <w:p w14:paraId="7859432E" w14:textId="77777777" w:rsidR="00C50AB1" w:rsidRDefault="00C50AB1"/>
        </w:tc>
        <w:tc>
          <w:tcPr>
            <w:tcW w:w="992" w:type="dxa"/>
          </w:tcPr>
          <w:p w14:paraId="1373365F" w14:textId="77777777" w:rsidR="00C50AB1" w:rsidRDefault="00C50AB1">
            <w:r>
              <w:t>HL7_52</w:t>
            </w:r>
          </w:p>
        </w:tc>
        <w:tc>
          <w:tcPr>
            <w:tcW w:w="3118" w:type="dxa"/>
          </w:tcPr>
          <w:p w14:paraId="45F99B53" w14:textId="77777777" w:rsidR="00C50AB1" w:rsidRDefault="00C50AB1">
            <w:r>
              <w:t>version ID</w:t>
            </w:r>
          </w:p>
        </w:tc>
      </w:tr>
      <w:tr w:rsidR="00C50AB1" w14:paraId="705A306B" w14:textId="77777777">
        <w:tc>
          <w:tcPr>
            <w:tcW w:w="2338" w:type="dxa"/>
          </w:tcPr>
          <w:p w14:paraId="1251720F" w14:textId="77777777" w:rsidR="00C50AB1" w:rsidRDefault="00C50AB1">
            <w:r>
              <w:t>event_code</w:t>
            </w:r>
          </w:p>
        </w:tc>
        <w:tc>
          <w:tcPr>
            <w:tcW w:w="993" w:type="dxa"/>
          </w:tcPr>
          <w:p w14:paraId="59916DA2" w14:textId="77777777" w:rsidR="00C50AB1" w:rsidRDefault="00C50AB1">
            <w:r>
              <w:t>Text</w:t>
            </w:r>
          </w:p>
        </w:tc>
        <w:tc>
          <w:tcPr>
            <w:tcW w:w="830" w:type="dxa"/>
          </w:tcPr>
          <w:p w14:paraId="3B27C4EE" w14:textId="77777777" w:rsidR="00C50AB1" w:rsidRDefault="00C50AB1">
            <w:r>
              <w:t>3</w:t>
            </w:r>
          </w:p>
        </w:tc>
        <w:tc>
          <w:tcPr>
            <w:tcW w:w="871" w:type="dxa"/>
            <w:gridSpan w:val="2"/>
          </w:tcPr>
          <w:p w14:paraId="7FBAB992" w14:textId="77777777" w:rsidR="00C50AB1" w:rsidRDefault="00C50AB1"/>
        </w:tc>
        <w:tc>
          <w:tcPr>
            <w:tcW w:w="992" w:type="dxa"/>
          </w:tcPr>
          <w:p w14:paraId="396E1172" w14:textId="77777777" w:rsidR="00C50AB1" w:rsidRDefault="00C50AB1">
            <w:r>
              <w:t>HL7_36</w:t>
            </w:r>
          </w:p>
        </w:tc>
        <w:tc>
          <w:tcPr>
            <w:tcW w:w="3118" w:type="dxa"/>
          </w:tcPr>
          <w:p w14:paraId="4EA0228C" w14:textId="77777777" w:rsidR="00C50AB1" w:rsidRDefault="00C50AB1">
            <w:pPr>
              <w:pStyle w:val="Kopfzeile"/>
              <w:pBdr>
                <w:bottom w:val="none" w:sz="0" w:space="0" w:color="auto"/>
              </w:pBdr>
              <w:tabs>
                <w:tab w:val="clear" w:pos="4536"/>
                <w:tab w:val="clear" w:pos="9072"/>
              </w:tabs>
              <w:rPr>
                <w:lang w:val="fr-FR"/>
              </w:rPr>
            </w:pPr>
            <w:r>
              <w:rPr>
                <w:lang w:val="fr-FR"/>
              </w:rPr>
              <w:t>Event Code</w:t>
            </w:r>
          </w:p>
        </w:tc>
      </w:tr>
      <w:tr w:rsidR="00C50AB1" w14:paraId="710E0B39" w14:textId="77777777">
        <w:tc>
          <w:tcPr>
            <w:tcW w:w="2338" w:type="dxa"/>
          </w:tcPr>
          <w:p w14:paraId="4F0077B9" w14:textId="77777777" w:rsidR="00C50AB1" w:rsidRDefault="00C50AB1">
            <w:pPr>
              <w:rPr>
                <w:lang w:val="fr-FR"/>
              </w:rPr>
            </w:pPr>
            <w:r>
              <w:rPr>
                <w:lang w:val="fr-FR"/>
              </w:rPr>
              <w:t>table_id</w:t>
            </w:r>
          </w:p>
        </w:tc>
        <w:tc>
          <w:tcPr>
            <w:tcW w:w="993" w:type="dxa"/>
          </w:tcPr>
          <w:p w14:paraId="5FFDE1FA" w14:textId="77777777" w:rsidR="00C50AB1" w:rsidRDefault="00C50AB1">
            <w:r>
              <w:t>Long</w:t>
            </w:r>
          </w:p>
        </w:tc>
        <w:tc>
          <w:tcPr>
            <w:tcW w:w="830" w:type="dxa"/>
          </w:tcPr>
          <w:p w14:paraId="29D311A2" w14:textId="77777777" w:rsidR="00C50AB1" w:rsidRDefault="00C50AB1">
            <w:r>
              <w:t>4</w:t>
            </w:r>
          </w:p>
        </w:tc>
        <w:tc>
          <w:tcPr>
            <w:tcW w:w="871" w:type="dxa"/>
            <w:gridSpan w:val="2"/>
          </w:tcPr>
          <w:p w14:paraId="21583737" w14:textId="77777777" w:rsidR="00C50AB1" w:rsidRDefault="00C50AB1">
            <w:r>
              <w:t>0</w:t>
            </w:r>
          </w:p>
        </w:tc>
        <w:tc>
          <w:tcPr>
            <w:tcW w:w="992" w:type="dxa"/>
          </w:tcPr>
          <w:p w14:paraId="504AF7C5" w14:textId="77777777" w:rsidR="00C50AB1" w:rsidRDefault="00C50AB1">
            <w:r>
              <w:t>HL7_36</w:t>
            </w:r>
          </w:p>
        </w:tc>
        <w:tc>
          <w:tcPr>
            <w:tcW w:w="3118" w:type="dxa"/>
          </w:tcPr>
          <w:p w14:paraId="671022A5" w14:textId="77777777" w:rsidR="00C50AB1" w:rsidRDefault="00C50AB1">
            <w:r>
              <w:t>ID of this table</w:t>
            </w:r>
          </w:p>
        </w:tc>
      </w:tr>
      <w:tr w:rsidR="00C50AB1" w14:paraId="628A80A5" w14:textId="77777777">
        <w:tc>
          <w:tcPr>
            <w:tcW w:w="2338" w:type="dxa"/>
          </w:tcPr>
          <w:p w14:paraId="42D19081" w14:textId="77777777" w:rsidR="00C50AB1" w:rsidRDefault="00C50AB1">
            <w:r>
              <w:t>table_value</w:t>
            </w:r>
          </w:p>
        </w:tc>
        <w:tc>
          <w:tcPr>
            <w:tcW w:w="993" w:type="dxa"/>
          </w:tcPr>
          <w:p w14:paraId="7CA17602" w14:textId="77777777" w:rsidR="00C50AB1" w:rsidRDefault="00C50AB1">
            <w:r>
              <w:t>Text</w:t>
            </w:r>
          </w:p>
        </w:tc>
        <w:tc>
          <w:tcPr>
            <w:tcW w:w="830" w:type="dxa"/>
          </w:tcPr>
          <w:p w14:paraId="59392010" w14:textId="77777777" w:rsidR="00C50AB1" w:rsidRDefault="00C50AB1">
            <w:r>
              <w:t>10</w:t>
            </w:r>
          </w:p>
        </w:tc>
        <w:tc>
          <w:tcPr>
            <w:tcW w:w="871" w:type="dxa"/>
            <w:gridSpan w:val="2"/>
          </w:tcPr>
          <w:p w14:paraId="7F8FF108" w14:textId="77777777" w:rsidR="00C50AB1" w:rsidRDefault="00C50AB1"/>
        </w:tc>
        <w:tc>
          <w:tcPr>
            <w:tcW w:w="992" w:type="dxa"/>
          </w:tcPr>
          <w:p w14:paraId="501EBD56" w14:textId="77777777" w:rsidR="00C50AB1" w:rsidRDefault="00C50AB1">
            <w:r>
              <w:t>HL7_36</w:t>
            </w:r>
          </w:p>
        </w:tc>
        <w:tc>
          <w:tcPr>
            <w:tcW w:w="3118" w:type="dxa"/>
          </w:tcPr>
          <w:p w14:paraId="465268C7" w14:textId="77777777" w:rsidR="00C50AB1" w:rsidRDefault="00C50AB1">
            <w:r>
              <w:t>individual value for this special table</w:t>
            </w:r>
          </w:p>
        </w:tc>
      </w:tr>
      <w:tr w:rsidR="00C50AB1" w:rsidRPr="000278A4" w14:paraId="235C005B" w14:textId="77777777">
        <w:tc>
          <w:tcPr>
            <w:tcW w:w="2338" w:type="dxa"/>
          </w:tcPr>
          <w:p w14:paraId="7676186C" w14:textId="77777777" w:rsidR="00C50AB1" w:rsidRPr="000278A4" w:rsidRDefault="00C50AB1">
            <w:pPr>
              <w:rPr>
                <w:bCs/>
              </w:rPr>
            </w:pPr>
            <w:r w:rsidRPr="000278A4">
              <w:rPr>
                <w:bCs/>
              </w:rPr>
              <w:t>data_structure</w:t>
            </w:r>
          </w:p>
        </w:tc>
        <w:tc>
          <w:tcPr>
            <w:tcW w:w="993" w:type="dxa"/>
          </w:tcPr>
          <w:p w14:paraId="2B93E950" w14:textId="77777777" w:rsidR="00C50AB1" w:rsidRPr="000278A4" w:rsidRDefault="00C50AB1">
            <w:r w:rsidRPr="000278A4">
              <w:t>Text</w:t>
            </w:r>
          </w:p>
        </w:tc>
        <w:tc>
          <w:tcPr>
            <w:tcW w:w="850" w:type="dxa"/>
            <w:gridSpan w:val="2"/>
          </w:tcPr>
          <w:p w14:paraId="646A6220" w14:textId="77777777" w:rsidR="00C50AB1" w:rsidRPr="000278A4" w:rsidRDefault="00C50AB1">
            <w:r w:rsidRPr="000278A4">
              <w:t>20</w:t>
            </w:r>
          </w:p>
        </w:tc>
        <w:tc>
          <w:tcPr>
            <w:tcW w:w="851" w:type="dxa"/>
          </w:tcPr>
          <w:p w14:paraId="60434B14" w14:textId="77777777" w:rsidR="00C50AB1" w:rsidRPr="000278A4" w:rsidRDefault="00C50AB1"/>
        </w:tc>
        <w:tc>
          <w:tcPr>
            <w:tcW w:w="992" w:type="dxa"/>
          </w:tcPr>
          <w:p w14:paraId="10A415DC" w14:textId="77777777" w:rsidR="00C50AB1" w:rsidRPr="000278A4" w:rsidRDefault="00C50AB1">
            <w:r w:rsidRPr="000278A4">
              <w:t>HL7_36</w:t>
            </w:r>
          </w:p>
        </w:tc>
        <w:tc>
          <w:tcPr>
            <w:tcW w:w="3118" w:type="dxa"/>
          </w:tcPr>
          <w:p w14:paraId="01E7595D" w14:textId="77777777" w:rsidR="00C50AB1" w:rsidRPr="000278A4" w:rsidRDefault="00C50AB1">
            <w:r w:rsidRPr="000278A4">
              <w:t>logical data type</w:t>
            </w:r>
          </w:p>
        </w:tc>
      </w:tr>
      <w:tr w:rsidR="00C50AB1" w:rsidRPr="000278A4" w14:paraId="7BDA47BE" w14:textId="77777777">
        <w:tc>
          <w:tcPr>
            <w:tcW w:w="2338" w:type="dxa"/>
          </w:tcPr>
          <w:p w14:paraId="1B86660D" w14:textId="77777777" w:rsidR="00C50AB1" w:rsidRPr="000278A4" w:rsidRDefault="00C50AB1">
            <w:pPr>
              <w:rPr>
                <w:lang w:val="fr-FR"/>
              </w:rPr>
            </w:pPr>
            <w:r w:rsidRPr="000278A4">
              <w:rPr>
                <w:lang w:val="fr-FR"/>
              </w:rPr>
              <w:t>seg_code</w:t>
            </w:r>
          </w:p>
        </w:tc>
        <w:tc>
          <w:tcPr>
            <w:tcW w:w="993" w:type="dxa"/>
          </w:tcPr>
          <w:p w14:paraId="0E05B3AD" w14:textId="77777777" w:rsidR="00C50AB1" w:rsidRPr="000278A4" w:rsidRDefault="00C50AB1">
            <w:pPr>
              <w:rPr>
                <w:lang w:val="fr-FR"/>
              </w:rPr>
            </w:pPr>
            <w:r w:rsidRPr="000278A4">
              <w:rPr>
                <w:lang w:val="fr-FR"/>
              </w:rPr>
              <w:t>Text</w:t>
            </w:r>
          </w:p>
        </w:tc>
        <w:tc>
          <w:tcPr>
            <w:tcW w:w="830" w:type="dxa"/>
          </w:tcPr>
          <w:p w14:paraId="0BCABB1C" w14:textId="77777777" w:rsidR="00C50AB1" w:rsidRPr="000278A4" w:rsidRDefault="00C50AB1">
            <w:pPr>
              <w:rPr>
                <w:lang w:val="fr-FR"/>
              </w:rPr>
            </w:pPr>
            <w:r w:rsidRPr="000278A4">
              <w:rPr>
                <w:lang w:val="fr-FR"/>
              </w:rPr>
              <w:t>3</w:t>
            </w:r>
          </w:p>
        </w:tc>
        <w:tc>
          <w:tcPr>
            <w:tcW w:w="871" w:type="dxa"/>
            <w:gridSpan w:val="2"/>
          </w:tcPr>
          <w:p w14:paraId="7B78CAAE" w14:textId="77777777" w:rsidR="00C50AB1" w:rsidRPr="000278A4" w:rsidRDefault="00C50AB1">
            <w:pPr>
              <w:rPr>
                <w:lang w:val="fr-FR"/>
              </w:rPr>
            </w:pPr>
          </w:p>
        </w:tc>
        <w:tc>
          <w:tcPr>
            <w:tcW w:w="992" w:type="dxa"/>
          </w:tcPr>
          <w:p w14:paraId="6404672D" w14:textId="77777777" w:rsidR="00C50AB1" w:rsidRPr="000278A4" w:rsidRDefault="00C50AB1">
            <w:pPr>
              <w:rPr>
                <w:lang w:val="fr-FR"/>
              </w:rPr>
            </w:pPr>
            <w:r w:rsidRPr="000278A4">
              <w:rPr>
                <w:lang w:val="fr-FR"/>
              </w:rPr>
              <w:t>HL7_36</w:t>
            </w:r>
          </w:p>
        </w:tc>
        <w:tc>
          <w:tcPr>
            <w:tcW w:w="3118" w:type="dxa"/>
          </w:tcPr>
          <w:p w14:paraId="17F70DD4" w14:textId="77777777" w:rsidR="00C50AB1" w:rsidRPr="000278A4" w:rsidRDefault="00C50AB1">
            <w:pPr>
              <w:rPr>
                <w:lang w:val="fr-FR"/>
              </w:rPr>
            </w:pPr>
            <w:r w:rsidRPr="000278A4">
              <w:rPr>
                <w:lang w:val="fr-FR"/>
              </w:rPr>
              <w:t>Segment code</w:t>
            </w:r>
          </w:p>
        </w:tc>
      </w:tr>
      <w:tr w:rsidR="00C50AB1" w:rsidRPr="000278A4" w14:paraId="2C9F2762" w14:textId="77777777">
        <w:tc>
          <w:tcPr>
            <w:tcW w:w="2338" w:type="dxa"/>
          </w:tcPr>
          <w:p w14:paraId="7FFF3A08" w14:textId="77777777" w:rsidR="00C50AB1" w:rsidRPr="000278A4" w:rsidRDefault="00C50AB1">
            <w:pPr>
              <w:rPr>
                <w:lang w:val="it-IT"/>
              </w:rPr>
            </w:pPr>
            <w:r w:rsidRPr="000278A4">
              <w:rPr>
                <w:lang w:val="it-IT"/>
              </w:rPr>
              <w:t>seq_no2</w:t>
            </w:r>
          </w:p>
        </w:tc>
        <w:tc>
          <w:tcPr>
            <w:tcW w:w="993" w:type="dxa"/>
          </w:tcPr>
          <w:p w14:paraId="7D624867" w14:textId="77777777" w:rsidR="00C50AB1" w:rsidRPr="000278A4" w:rsidRDefault="00C50AB1">
            <w:pPr>
              <w:rPr>
                <w:lang w:val="it-IT"/>
              </w:rPr>
            </w:pPr>
            <w:r w:rsidRPr="000278A4">
              <w:rPr>
                <w:lang w:val="it-IT"/>
              </w:rPr>
              <w:t>Integer</w:t>
            </w:r>
          </w:p>
        </w:tc>
        <w:tc>
          <w:tcPr>
            <w:tcW w:w="830" w:type="dxa"/>
          </w:tcPr>
          <w:p w14:paraId="3E808F3B" w14:textId="77777777" w:rsidR="00C50AB1" w:rsidRPr="000278A4" w:rsidRDefault="00C50AB1">
            <w:r w:rsidRPr="000278A4">
              <w:t>2</w:t>
            </w:r>
          </w:p>
        </w:tc>
        <w:tc>
          <w:tcPr>
            <w:tcW w:w="871" w:type="dxa"/>
            <w:gridSpan w:val="2"/>
          </w:tcPr>
          <w:p w14:paraId="65038EFE" w14:textId="77777777" w:rsidR="00C50AB1" w:rsidRPr="000278A4" w:rsidRDefault="00C50AB1">
            <w:r w:rsidRPr="000278A4">
              <w:t>0</w:t>
            </w:r>
          </w:p>
        </w:tc>
        <w:tc>
          <w:tcPr>
            <w:tcW w:w="992" w:type="dxa"/>
          </w:tcPr>
          <w:p w14:paraId="549187D4" w14:textId="77777777" w:rsidR="00C50AB1" w:rsidRPr="000278A4" w:rsidRDefault="00C50AB1">
            <w:r w:rsidRPr="000278A4">
              <w:t>HL7_36</w:t>
            </w:r>
          </w:p>
        </w:tc>
        <w:tc>
          <w:tcPr>
            <w:tcW w:w="3118" w:type="dxa"/>
          </w:tcPr>
          <w:p w14:paraId="6E14BCE2" w14:textId="77777777" w:rsidR="00C50AB1" w:rsidRPr="000278A4" w:rsidRDefault="00C50AB1">
            <w:r w:rsidRPr="000278A4">
              <w:t>Position within the segment</w:t>
            </w:r>
          </w:p>
        </w:tc>
      </w:tr>
      <w:tr w:rsidR="00C50AB1" w:rsidRPr="000278A4" w14:paraId="63EB0E8A" w14:textId="77777777">
        <w:tc>
          <w:tcPr>
            <w:tcW w:w="2338" w:type="dxa"/>
          </w:tcPr>
          <w:p w14:paraId="70B6A90D" w14:textId="77777777" w:rsidR="00C50AB1" w:rsidRPr="000278A4" w:rsidRDefault="00C50AB1">
            <w:r w:rsidRPr="000278A4">
              <w:t>data_item</w:t>
            </w:r>
          </w:p>
        </w:tc>
        <w:tc>
          <w:tcPr>
            <w:tcW w:w="993" w:type="dxa"/>
          </w:tcPr>
          <w:p w14:paraId="2A803862" w14:textId="77777777" w:rsidR="00C50AB1" w:rsidRPr="000278A4" w:rsidRDefault="00C50AB1">
            <w:r w:rsidRPr="000278A4">
              <w:t>Long</w:t>
            </w:r>
          </w:p>
        </w:tc>
        <w:tc>
          <w:tcPr>
            <w:tcW w:w="830" w:type="dxa"/>
          </w:tcPr>
          <w:p w14:paraId="13FFC75E" w14:textId="77777777" w:rsidR="00C50AB1" w:rsidRPr="000278A4" w:rsidRDefault="00C50AB1">
            <w:pPr>
              <w:rPr>
                <w:lang w:val="it-IT"/>
              </w:rPr>
            </w:pPr>
            <w:r w:rsidRPr="000278A4">
              <w:rPr>
                <w:lang w:val="it-IT"/>
              </w:rPr>
              <w:t>4</w:t>
            </w:r>
          </w:p>
        </w:tc>
        <w:tc>
          <w:tcPr>
            <w:tcW w:w="871" w:type="dxa"/>
            <w:gridSpan w:val="2"/>
          </w:tcPr>
          <w:p w14:paraId="56902ABA" w14:textId="77777777" w:rsidR="00C50AB1" w:rsidRPr="000278A4" w:rsidRDefault="00C50AB1">
            <w:pPr>
              <w:rPr>
                <w:lang w:val="it-IT"/>
              </w:rPr>
            </w:pPr>
            <w:r w:rsidRPr="000278A4">
              <w:rPr>
                <w:lang w:val="it-IT"/>
              </w:rPr>
              <w:t>0</w:t>
            </w:r>
          </w:p>
        </w:tc>
        <w:tc>
          <w:tcPr>
            <w:tcW w:w="992" w:type="dxa"/>
          </w:tcPr>
          <w:p w14:paraId="73C409A5" w14:textId="77777777" w:rsidR="00C50AB1" w:rsidRPr="000278A4" w:rsidRDefault="00C50AB1">
            <w:pPr>
              <w:rPr>
                <w:lang w:val="it-IT"/>
              </w:rPr>
            </w:pPr>
            <w:r w:rsidRPr="000278A4">
              <w:rPr>
                <w:lang w:val="it-IT"/>
              </w:rPr>
              <w:t>HL7_36</w:t>
            </w:r>
          </w:p>
        </w:tc>
        <w:tc>
          <w:tcPr>
            <w:tcW w:w="3118" w:type="dxa"/>
          </w:tcPr>
          <w:p w14:paraId="42B2E43F" w14:textId="77777777" w:rsidR="00C50AB1" w:rsidRPr="000278A4" w:rsidRDefault="00C50AB1">
            <w:pPr>
              <w:rPr>
                <w:lang w:val="it-IT"/>
              </w:rPr>
            </w:pPr>
            <w:r w:rsidRPr="000278A4">
              <w:rPr>
                <w:lang w:val="it-IT"/>
              </w:rPr>
              <w:t>Data element</w:t>
            </w:r>
          </w:p>
        </w:tc>
      </w:tr>
      <w:tr w:rsidR="00C50AB1" w:rsidRPr="000278A4" w14:paraId="6C7B3145" w14:textId="77777777">
        <w:tc>
          <w:tcPr>
            <w:tcW w:w="2338" w:type="dxa"/>
          </w:tcPr>
          <w:p w14:paraId="4B99B32D" w14:textId="77777777" w:rsidR="00C50AB1" w:rsidRPr="000278A4" w:rsidRDefault="00C50AB1">
            <w:r w:rsidRPr="000278A4">
              <w:t>comment</w:t>
            </w:r>
          </w:p>
        </w:tc>
        <w:tc>
          <w:tcPr>
            <w:tcW w:w="993" w:type="dxa"/>
          </w:tcPr>
          <w:p w14:paraId="627BA687" w14:textId="77777777" w:rsidR="00C50AB1" w:rsidRPr="000278A4" w:rsidRDefault="00C50AB1">
            <w:r w:rsidRPr="000278A4">
              <w:t>Memo</w:t>
            </w:r>
          </w:p>
        </w:tc>
        <w:tc>
          <w:tcPr>
            <w:tcW w:w="830" w:type="dxa"/>
          </w:tcPr>
          <w:p w14:paraId="3CB07970" w14:textId="77777777" w:rsidR="00C50AB1" w:rsidRPr="000278A4" w:rsidRDefault="00C50AB1"/>
        </w:tc>
        <w:tc>
          <w:tcPr>
            <w:tcW w:w="871" w:type="dxa"/>
            <w:gridSpan w:val="2"/>
          </w:tcPr>
          <w:p w14:paraId="592F82D8" w14:textId="77777777" w:rsidR="00C50AB1" w:rsidRPr="000278A4" w:rsidRDefault="00C50AB1"/>
        </w:tc>
        <w:tc>
          <w:tcPr>
            <w:tcW w:w="992" w:type="dxa"/>
          </w:tcPr>
          <w:p w14:paraId="0EBB8B69" w14:textId="77777777" w:rsidR="00C50AB1" w:rsidRPr="000278A4" w:rsidRDefault="00C50AB1">
            <w:r w:rsidRPr="000278A4">
              <w:t>HL7_36</w:t>
            </w:r>
          </w:p>
        </w:tc>
        <w:tc>
          <w:tcPr>
            <w:tcW w:w="3118" w:type="dxa"/>
          </w:tcPr>
          <w:p w14:paraId="4BE0070C" w14:textId="77777777" w:rsidR="00C50AB1" w:rsidRPr="000278A4" w:rsidRDefault="00C50AB1">
            <w:r w:rsidRPr="000278A4">
              <w:t>comment on the specified element</w:t>
            </w:r>
          </w:p>
        </w:tc>
      </w:tr>
      <w:tr w:rsidR="00C50AB1" w:rsidRPr="000278A4" w14:paraId="1C2FE37F" w14:textId="77777777">
        <w:tc>
          <w:tcPr>
            <w:tcW w:w="2338" w:type="dxa"/>
          </w:tcPr>
          <w:p w14:paraId="4D1E2312" w14:textId="77777777" w:rsidR="00C50AB1" w:rsidRPr="000278A4" w:rsidRDefault="00C50AB1">
            <w:r w:rsidRPr="000278A4">
              <w:t>comment_by</w:t>
            </w:r>
          </w:p>
        </w:tc>
        <w:tc>
          <w:tcPr>
            <w:tcW w:w="993" w:type="dxa"/>
          </w:tcPr>
          <w:p w14:paraId="18343EE3" w14:textId="77777777" w:rsidR="00C50AB1" w:rsidRPr="000278A4" w:rsidRDefault="00C50AB1">
            <w:r w:rsidRPr="000278A4">
              <w:t>Text</w:t>
            </w:r>
          </w:p>
        </w:tc>
        <w:tc>
          <w:tcPr>
            <w:tcW w:w="830" w:type="dxa"/>
          </w:tcPr>
          <w:p w14:paraId="275D39AC" w14:textId="77777777" w:rsidR="00C50AB1" w:rsidRPr="000278A4" w:rsidRDefault="00C50AB1">
            <w:r w:rsidRPr="000278A4">
              <w:t>15</w:t>
            </w:r>
          </w:p>
        </w:tc>
        <w:tc>
          <w:tcPr>
            <w:tcW w:w="871" w:type="dxa"/>
            <w:gridSpan w:val="2"/>
          </w:tcPr>
          <w:p w14:paraId="3E7A3F98" w14:textId="77777777" w:rsidR="00C50AB1" w:rsidRPr="000278A4" w:rsidRDefault="00C50AB1"/>
        </w:tc>
        <w:tc>
          <w:tcPr>
            <w:tcW w:w="992" w:type="dxa"/>
          </w:tcPr>
          <w:p w14:paraId="72E68853" w14:textId="77777777" w:rsidR="00C50AB1" w:rsidRPr="000278A4" w:rsidRDefault="00C50AB1">
            <w:r w:rsidRPr="000278A4">
              <w:t>HL7_36</w:t>
            </w:r>
          </w:p>
        </w:tc>
        <w:tc>
          <w:tcPr>
            <w:tcW w:w="3118" w:type="dxa"/>
          </w:tcPr>
          <w:p w14:paraId="1108DDC1" w14:textId="77777777" w:rsidR="00C50AB1" w:rsidRPr="000278A4" w:rsidRDefault="00C50AB1">
            <w:r w:rsidRPr="000278A4">
              <w:t>who made this comment</w:t>
            </w:r>
          </w:p>
        </w:tc>
      </w:tr>
      <w:tr w:rsidR="00C50AB1" w:rsidRPr="000278A4" w14:paraId="039BC365" w14:textId="77777777">
        <w:tc>
          <w:tcPr>
            <w:tcW w:w="2338" w:type="dxa"/>
          </w:tcPr>
          <w:p w14:paraId="74374352" w14:textId="77777777" w:rsidR="00C50AB1" w:rsidRPr="000278A4" w:rsidRDefault="00C50AB1">
            <w:r w:rsidRPr="000278A4">
              <w:t>date</w:t>
            </w:r>
          </w:p>
        </w:tc>
        <w:tc>
          <w:tcPr>
            <w:tcW w:w="993" w:type="dxa"/>
          </w:tcPr>
          <w:p w14:paraId="071E85DF" w14:textId="77777777" w:rsidR="00C50AB1" w:rsidRPr="000278A4" w:rsidRDefault="00C50AB1">
            <w:r w:rsidRPr="000278A4">
              <w:t>Time</w:t>
            </w:r>
          </w:p>
        </w:tc>
        <w:tc>
          <w:tcPr>
            <w:tcW w:w="830" w:type="dxa"/>
          </w:tcPr>
          <w:p w14:paraId="390270D6" w14:textId="77777777" w:rsidR="00C50AB1" w:rsidRPr="000278A4" w:rsidRDefault="00C50AB1">
            <w:r w:rsidRPr="000278A4">
              <w:t>8</w:t>
            </w:r>
          </w:p>
        </w:tc>
        <w:tc>
          <w:tcPr>
            <w:tcW w:w="871" w:type="dxa"/>
            <w:gridSpan w:val="2"/>
          </w:tcPr>
          <w:p w14:paraId="2DAF9DC1" w14:textId="77777777" w:rsidR="00C50AB1" w:rsidRPr="000278A4" w:rsidRDefault="00C50AB1"/>
        </w:tc>
        <w:tc>
          <w:tcPr>
            <w:tcW w:w="992" w:type="dxa"/>
          </w:tcPr>
          <w:p w14:paraId="4543D10D" w14:textId="77777777" w:rsidR="00C50AB1" w:rsidRPr="000278A4" w:rsidRDefault="00C50AB1">
            <w:r w:rsidRPr="000278A4">
              <w:t>HL7_36</w:t>
            </w:r>
          </w:p>
        </w:tc>
        <w:tc>
          <w:tcPr>
            <w:tcW w:w="3118" w:type="dxa"/>
          </w:tcPr>
          <w:p w14:paraId="55B7B4B1" w14:textId="77777777" w:rsidR="00C50AB1" w:rsidRPr="000278A4" w:rsidRDefault="00C50AB1">
            <w:r w:rsidRPr="000278A4">
              <w:t>date of this comment</w:t>
            </w:r>
          </w:p>
        </w:tc>
      </w:tr>
      <w:tr w:rsidR="00C50AB1" w:rsidRPr="000278A4" w14:paraId="1EA19F21" w14:textId="77777777">
        <w:tc>
          <w:tcPr>
            <w:tcW w:w="2338" w:type="dxa"/>
          </w:tcPr>
          <w:p w14:paraId="09A3AC0C" w14:textId="77777777" w:rsidR="00C50AB1" w:rsidRPr="000278A4" w:rsidRDefault="00C50AB1">
            <w:r w:rsidRPr="000278A4">
              <w:t>interpretation</w:t>
            </w:r>
          </w:p>
        </w:tc>
        <w:tc>
          <w:tcPr>
            <w:tcW w:w="993" w:type="dxa"/>
          </w:tcPr>
          <w:p w14:paraId="670BFE3B" w14:textId="77777777" w:rsidR="00C50AB1" w:rsidRPr="000278A4" w:rsidRDefault="00C50AB1">
            <w:r w:rsidRPr="000278A4">
              <w:t>Yes/No</w:t>
            </w:r>
          </w:p>
        </w:tc>
        <w:tc>
          <w:tcPr>
            <w:tcW w:w="830" w:type="dxa"/>
          </w:tcPr>
          <w:p w14:paraId="52250E46" w14:textId="77777777" w:rsidR="00C50AB1" w:rsidRPr="000278A4" w:rsidRDefault="00C50AB1"/>
        </w:tc>
        <w:tc>
          <w:tcPr>
            <w:tcW w:w="871" w:type="dxa"/>
            <w:gridSpan w:val="2"/>
          </w:tcPr>
          <w:p w14:paraId="72A18265" w14:textId="77777777" w:rsidR="00C50AB1" w:rsidRPr="000278A4" w:rsidRDefault="00C50AB1">
            <w:r w:rsidRPr="000278A4">
              <w:t>true</w:t>
            </w:r>
          </w:p>
        </w:tc>
        <w:tc>
          <w:tcPr>
            <w:tcW w:w="992" w:type="dxa"/>
          </w:tcPr>
          <w:p w14:paraId="39145D45" w14:textId="77777777" w:rsidR="00C50AB1" w:rsidRPr="000278A4" w:rsidRDefault="00C50AB1">
            <w:r w:rsidRPr="000278A4">
              <w:t>HL7_65</w:t>
            </w:r>
          </w:p>
        </w:tc>
        <w:tc>
          <w:tcPr>
            <w:tcW w:w="3118" w:type="dxa"/>
          </w:tcPr>
          <w:p w14:paraId="5D4AEE37" w14:textId="77777777" w:rsidR="00C50AB1" w:rsidRPr="000278A4" w:rsidRDefault="00C50AB1">
            <w:r w:rsidRPr="000278A4">
              <w:t>does this entry refer to an interpretation?</w:t>
            </w:r>
          </w:p>
        </w:tc>
      </w:tr>
    </w:tbl>
    <w:p w14:paraId="39628516" w14:textId="77777777" w:rsidR="00C50AB1" w:rsidRDefault="00C50AB1"/>
    <w:p w14:paraId="13987D81" w14:textId="77777777" w:rsidR="00C50AB1" w:rsidRDefault="00C50AB1">
      <w:pPr>
        <w:pStyle w:val="berschrift3"/>
      </w:pPr>
      <w:r>
        <w:fldChar w:fldCharType="begin"/>
      </w:r>
      <w:r>
        <w:instrText xml:space="preserve"> AUTONUMLGL </w:instrText>
      </w:r>
      <w:bookmarkStart w:id="55" w:name="_Toc75864107"/>
      <w:r>
        <w:fldChar w:fldCharType="end"/>
      </w:r>
      <w:r>
        <w:t xml:space="preserve"> Table HL7Components</w:t>
      </w:r>
      <w:bookmarkEnd w:id="55"/>
    </w:p>
    <w:p w14:paraId="5C136F8A" w14:textId="77777777" w:rsidR="00C50AB1" w:rsidRDefault="00C50AB1">
      <w:r>
        <w:t>Every data type consisting of more than one component needs some refinement. Therefor this table is used for the definition of individual components. A component identifier assures uniqueness. The rest of the information is used for the recursive definition of data types according to the standard.</w:t>
      </w:r>
    </w:p>
    <w:p w14:paraId="70AAEB61"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6C472854" w14:textId="77777777">
        <w:tc>
          <w:tcPr>
            <w:tcW w:w="2338" w:type="dxa"/>
            <w:shd w:val="pct20" w:color="auto" w:fill="auto"/>
          </w:tcPr>
          <w:p w14:paraId="6814D7CE" w14:textId="77777777" w:rsidR="00C50AB1" w:rsidRDefault="00C50AB1">
            <w:r>
              <w:t>Attribute</w:t>
            </w:r>
          </w:p>
        </w:tc>
        <w:tc>
          <w:tcPr>
            <w:tcW w:w="993" w:type="dxa"/>
            <w:shd w:val="pct20" w:color="auto" w:fill="auto"/>
          </w:tcPr>
          <w:p w14:paraId="02A7E583" w14:textId="77777777" w:rsidR="00C50AB1" w:rsidRDefault="00C50AB1">
            <w:r>
              <w:t>Type</w:t>
            </w:r>
          </w:p>
        </w:tc>
        <w:tc>
          <w:tcPr>
            <w:tcW w:w="850" w:type="dxa"/>
            <w:shd w:val="pct20" w:color="auto" w:fill="auto"/>
          </w:tcPr>
          <w:p w14:paraId="7E1C86BD" w14:textId="77777777" w:rsidR="00C50AB1" w:rsidRDefault="00C50AB1">
            <w:r>
              <w:t>Size</w:t>
            </w:r>
          </w:p>
        </w:tc>
        <w:tc>
          <w:tcPr>
            <w:tcW w:w="851" w:type="dxa"/>
            <w:shd w:val="pct20" w:color="auto" w:fill="auto"/>
          </w:tcPr>
          <w:p w14:paraId="2769EAB0" w14:textId="77777777" w:rsidR="00C50AB1" w:rsidRDefault="00C50AB1">
            <w:r>
              <w:t>Default</w:t>
            </w:r>
          </w:p>
        </w:tc>
        <w:tc>
          <w:tcPr>
            <w:tcW w:w="992" w:type="dxa"/>
            <w:shd w:val="pct20" w:color="auto" w:fill="auto"/>
          </w:tcPr>
          <w:p w14:paraId="255D2D3E" w14:textId="77777777" w:rsidR="00C50AB1" w:rsidRDefault="00C50AB1">
            <w:r>
              <w:t>Database</w:t>
            </w:r>
          </w:p>
        </w:tc>
        <w:tc>
          <w:tcPr>
            <w:tcW w:w="3118" w:type="dxa"/>
            <w:shd w:val="pct20" w:color="auto" w:fill="auto"/>
          </w:tcPr>
          <w:p w14:paraId="029D6C0F" w14:textId="77777777" w:rsidR="00C50AB1" w:rsidRDefault="00C50AB1">
            <w:r>
              <w:t>Description</w:t>
            </w:r>
          </w:p>
        </w:tc>
      </w:tr>
      <w:tr w:rsidR="00C50AB1" w14:paraId="5DCC83DE" w14:textId="77777777">
        <w:tc>
          <w:tcPr>
            <w:tcW w:w="2338" w:type="dxa"/>
          </w:tcPr>
          <w:p w14:paraId="00E31728" w14:textId="77777777" w:rsidR="00C50AB1" w:rsidRDefault="00C50AB1">
            <w:r>
              <w:rPr>
                <w:b/>
              </w:rPr>
              <w:t>comp_nr</w:t>
            </w:r>
          </w:p>
        </w:tc>
        <w:tc>
          <w:tcPr>
            <w:tcW w:w="993" w:type="dxa"/>
          </w:tcPr>
          <w:p w14:paraId="22FC0EA8" w14:textId="77777777" w:rsidR="00C50AB1" w:rsidRDefault="00C50AB1">
            <w:r>
              <w:t>Long</w:t>
            </w:r>
          </w:p>
        </w:tc>
        <w:tc>
          <w:tcPr>
            <w:tcW w:w="850" w:type="dxa"/>
          </w:tcPr>
          <w:p w14:paraId="3ACB148E" w14:textId="77777777" w:rsidR="00C50AB1" w:rsidRDefault="00C50AB1">
            <w:r>
              <w:t>4</w:t>
            </w:r>
          </w:p>
        </w:tc>
        <w:tc>
          <w:tcPr>
            <w:tcW w:w="851" w:type="dxa"/>
          </w:tcPr>
          <w:p w14:paraId="1BE0628B" w14:textId="77777777" w:rsidR="00C50AB1" w:rsidRDefault="00C50AB1">
            <w:r>
              <w:t>0</w:t>
            </w:r>
          </w:p>
        </w:tc>
        <w:tc>
          <w:tcPr>
            <w:tcW w:w="992" w:type="dxa"/>
          </w:tcPr>
          <w:p w14:paraId="0A312D4A" w14:textId="77777777" w:rsidR="00C50AB1" w:rsidRDefault="00C50AB1">
            <w:r>
              <w:t>HL7_36</w:t>
            </w:r>
          </w:p>
        </w:tc>
        <w:tc>
          <w:tcPr>
            <w:tcW w:w="3118" w:type="dxa"/>
          </w:tcPr>
          <w:p w14:paraId="1BA32B9A" w14:textId="77777777" w:rsidR="00C50AB1" w:rsidRDefault="00C50AB1">
            <w:r>
              <w:t>Component Number (ID)</w:t>
            </w:r>
          </w:p>
        </w:tc>
      </w:tr>
      <w:tr w:rsidR="00C50AB1" w14:paraId="5C605F31" w14:textId="77777777">
        <w:tc>
          <w:tcPr>
            <w:tcW w:w="2338" w:type="dxa"/>
          </w:tcPr>
          <w:p w14:paraId="09EBBC16" w14:textId="77777777" w:rsidR="00C50AB1" w:rsidRDefault="00C50AB1">
            <w:r>
              <w:rPr>
                <w:b/>
              </w:rPr>
              <w:t>version_id</w:t>
            </w:r>
          </w:p>
        </w:tc>
        <w:tc>
          <w:tcPr>
            <w:tcW w:w="993" w:type="dxa"/>
          </w:tcPr>
          <w:p w14:paraId="339B42B4" w14:textId="77777777" w:rsidR="00C50AB1" w:rsidRDefault="00C50AB1">
            <w:r>
              <w:t>Long</w:t>
            </w:r>
          </w:p>
        </w:tc>
        <w:tc>
          <w:tcPr>
            <w:tcW w:w="850" w:type="dxa"/>
          </w:tcPr>
          <w:p w14:paraId="665ABB65" w14:textId="77777777" w:rsidR="00C50AB1" w:rsidRDefault="00C50AB1">
            <w:r>
              <w:t>4</w:t>
            </w:r>
          </w:p>
        </w:tc>
        <w:tc>
          <w:tcPr>
            <w:tcW w:w="851" w:type="dxa"/>
          </w:tcPr>
          <w:p w14:paraId="41D400E3" w14:textId="77777777" w:rsidR="00C50AB1" w:rsidRDefault="00C50AB1"/>
        </w:tc>
        <w:tc>
          <w:tcPr>
            <w:tcW w:w="992" w:type="dxa"/>
          </w:tcPr>
          <w:p w14:paraId="7D32CD38" w14:textId="77777777" w:rsidR="00C50AB1" w:rsidRDefault="00C50AB1">
            <w:r>
              <w:t>HL7_52</w:t>
            </w:r>
          </w:p>
        </w:tc>
        <w:tc>
          <w:tcPr>
            <w:tcW w:w="3118" w:type="dxa"/>
          </w:tcPr>
          <w:p w14:paraId="20F7C57F" w14:textId="77777777" w:rsidR="00C50AB1" w:rsidRDefault="00C50AB1">
            <w:r>
              <w:t>Version ID</w:t>
            </w:r>
          </w:p>
        </w:tc>
      </w:tr>
      <w:tr w:rsidR="00C50AB1" w14:paraId="56CB4595" w14:textId="77777777">
        <w:tc>
          <w:tcPr>
            <w:tcW w:w="2338" w:type="dxa"/>
          </w:tcPr>
          <w:p w14:paraId="7830D4A2" w14:textId="77777777" w:rsidR="00C50AB1" w:rsidRDefault="00C50AB1">
            <w:r>
              <w:t>description</w:t>
            </w:r>
          </w:p>
        </w:tc>
        <w:tc>
          <w:tcPr>
            <w:tcW w:w="993" w:type="dxa"/>
          </w:tcPr>
          <w:p w14:paraId="045A3208" w14:textId="77777777" w:rsidR="00C50AB1" w:rsidRDefault="00C50AB1">
            <w:pPr>
              <w:rPr>
                <w:lang w:val="fr-FR"/>
              </w:rPr>
            </w:pPr>
            <w:r>
              <w:rPr>
                <w:lang w:val="fr-FR"/>
              </w:rPr>
              <w:t>Text</w:t>
            </w:r>
          </w:p>
        </w:tc>
        <w:tc>
          <w:tcPr>
            <w:tcW w:w="850" w:type="dxa"/>
          </w:tcPr>
          <w:p w14:paraId="133E1508" w14:textId="77777777" w:rsidR="00C50AB1" w:rsidRDefault="00C50AB1">
            <w:pPr>
              <w:rPr>
                <w:lang w:val="fr-FR"/>
              </w:rPr>
            </w:pPr>
            <w:r>
              <w:rPr>
                <w:lang w:val="fr-FR"/>
              </w:rPr>
              <w:t>50</w:t>
            </w:r>
          </w:p>
        </w:tc>
        <w:tc>
          <w:tcPr>
            <w:tcW w:w="851" w:type="dxa"/>
          </w:tcPr>
          <w:p w14:paraId="4FB98941" w14:textId="77777777" w:rsidR="00C50AB1" w:rsidRDefault="00C50AB1">
            <w:pPr>
              <w:rPr>
                <w:lang w:val="fr-FR"/>
              </w:rPr>
            </w:pPr>
          </w:p>
        </w:tc>
        <w:tc>
          <w:tcPr>
            <w:tcW w:w="992" w:type="dxa"/>
          </w:tcPr>
          <w:p w14:paraId="1BD3690B" w14:textId="77777777" w:rsidR="00C50AB1" w:rsidRDefault="00C50AB1">
            <w:pPr>
              <w:rPr>
                <w:lang w:val="fr-FR"/>
              </w:rPr>
            </w:pPr>
            <w:r>
              <w:rPr>
                <w:lang w:val="fr-FR"/>
              </w:rPr>
              <w:t>HL7_36</w:t>
            </w:r>
          </w:p>
        </w:tc>
        <w:tc>
          <w:tcPr>
            <w:tcW w:w="3118" w:type="dxa"/>
          </w:tcPr>
          <w:p w14:paraId="18718A17" w14:textId="77777777" w:rsidR="00C50AB1" w:rsidRDefault="00C50AB1">
            <w:pPr>
              <w:rPr>
                <w:lang w:val="fr-FR"/>
              </w:rPr>
            </w:pPr>
            <w:r>
              <w:rPr>
                <w:lang w:val="fr-FR"/>
              </w:rPr>
              <w:t>Description</w:t>
            </w:r>
          </w:p>
        </w:tc>
      </w:tr>
      <w:tr w:rsidR="00C50AB1" w14:paraId="6F718942" w14:textId="77777777">
        <w:tc>
          <w:tcPr>
            <w:tcW w:w="2338" w:type="dxa"/>
          </w:tcPr>
          <w:p w14:paraId="4F394BEE" w14:textId="77777777" w:rsidR="00C50AB1" w:rsidRDefault="00C50AB1">
            <w:pPr>
              <w:rPr>
                <w:lang w:val="fr-FR"/>
              </w:rPr>
            </w:pPr>
            <w:r>
              <w:rPr>
                <w:lang w:val="fr-FR"/>
              </w:rPr>
              <w:lastRenderedPageBreak/>
              <w:t>interpretation</w:t>
            </w:r>
          </w:p>
        </w:tc>
        <w:tc>
          <w:tcPr>
            <w:tcW w:w="993" w:type="dxa"/>
          </w:tcPr>
          <w:p w14:paraId="6422CB64" w14:textId="77777777" w:rsidR="00C50AB1" w:rsidRDefault="00C50AB1">
            <w:r>
              <w:t>Text</w:t>
            </w:r>
          </w:p>
        </w:tc>
        <w:tc>
          <w:tcPr>
            <w:tcW w:w="850" w:type="dxa"/>
          </w:tcPr>
          <w:p w14:paraId="25E1A4AE" w14:textId="77777777" w:rsidR="00C50AB1" w:rsidRDefault="00C50AB1">
            <w:r>
              <w:t>50</w:t>
            </w:r>
          </w:p>
        </w:tc>
        <w:tc>
          <w:tcPr>
            <w:tcW w:w="851" w:type="dxa"/>
          </w:tcPr>
          <w:p w14:paraId="5C776985" w14:textId="77777777" w:rsidR="00C50AB1" w:rsidRDefault="00C50AB1"/>
        </w:tc>
        <w:tc>
          <w:tcPr>
            <w:tcW w:w="992" w:type="dxa"/>
          </w:tcPr>
          <w:p w14:paraId="6C180A00" w14:textId="77777777" w:rsidR="00C50AB1" w:rsidRDefault="00C50AB1">
            <w:r>
              <w:t>HL7_36</w:t>
            </w:r>
          </w:p>
        </w:tc>
        <w:tc>
          <w:tcPr>
            <w:tcW w:w="3118" w:type="dxa"/>
          </w:tcPr>
          <w:p w14:paraId="71449769" w14:textId="77777777" w:rsidR="00C50AB1" w:rsidRDefault="00C50AB1">
            <w:r>
              <w:t>German Interpretation according to the German HL7 user group</w:t>
            </w:r>
          </w:p>
        </w:tc>
      </w:tr>
      <w:tr w:rsidR="00C50AB1" w14:paraId="240EEB98" w14:textId="77777777">
        <w:tc>
          <w:tcPr>
            <w:tcW w:w="2338" w:type="dxa"/>
          </w:tcPr>
          <w:p w14:paraId="71AB9B64" w14:textId="77777777" w:rsidR="00C50AB1" w:rsidRDefault="00C50AB1">
            <w:r>
              <w:t>data_item</w:t>
            </w:r>
          </w:p>
        </w:tc>
        <w:tc>
          <w:tcPr>
            <w:tcW w:w="993" w:type="dxa"/>
          </w:tcPr>
          <w:p w14:paraId="5F753341" w14:textId="77777777" w:rsidR="00C50AB1" w:rsidRDefault="00C50AB1">
            <w:r>
              <w:t>Text</w:t>
            </w:r>
          </w:p>
        </w:tc>
        <w:tc>
          <w:tcPr>
            <w:tcW w:w="850" w:type="dxa"/>
          </w:tcPr>
          <w:p w14:paraId="2E3C1C0E" w14:textId="77777777" w:rsidR="00C50AB1" w:rsidRDefault="00C50AB1">
            <w:r>
              <w:t>5</w:t>
            </w:r>
          </w:p>
        </w:tc>
        <w:tc>
          <w:tcPr>
            <w:tcW w:w="851" w:type="dxa"/>
          </w:tcPr>
          <w:p w14:paraId="530D1DF3" w14:textId="77777777" w:rsidR="00C50AB1" w:rsidRDefault="00C50AB1"/>
        </w:tc>
        <w:tc>
          <w:tcPr>
            <w:tcW w:w="992" w:type="dxa"/>
          </w:tcPr>
          <w:p w14:paraId="3942DD74" w14:textId="77777777" w:rsidR="00C50AB1" w:rsidRDefault="00C50AB1">
            <w:r>
              <w:t>HL7_36</w:t>
            </w:r>
          </w:p>
        </w:tc>
        <w:tc>
          <w:tcPr>
            <w:tcW w:w="3118" w:type="dxa"/>
          </w:tcPr>
          <w:p w14:paraId="55366D60" w14:textId="77777777" w:rsidR="00C50AB1" w:rsidRDefault="00C50AB1">
            <w:r>
              <w:t>assigned data element (can be deleted)</w:t>
            </w:r>
          </w:p>
        </w:tc>
      </w:tr>
      <w:tr w:rsidR="00C50AB1" w14:paraId="321D4355" w14:textId="77777777">
        <w:tc>
          <w:tcPr>
            <w:tcW w:w="2338" w:type="dxa"/>
          </w:tcPr>
          <w:p w14:paraId="6B70F963" w14:textId="77777777" w:rsidR="00C50AB1" w:rsidRDefault="00C50AB1">
            <w:r>
              <w:t>table_id</w:t>
            </w:r>
          </w:p>
        </w:tc>
        <w:tc>
          <w:tcPr>
            <w:tcW w:w="993" w:type="dxa"/>
          </w:tcPr>
          <w:p w14:paraId="681C3CA1" w14:textId="77777777" w:rsidR="00C50AB1" w:rsidRDefault="00C50AB1">
            <w:r>
              <w:t>Long</w:t>
            </w:r>
          </w:p>
        </w:tc>
        <w:tc>
          <w:tcPr>
            <w:tcW w:w="850" w:type="dxa"/>
          </w:tcPr>
          <w:p w14:paraId="1E4EDB76" w14:textId="77777777" w:rsidR="00C50AB1" w:rsidRDefault="00C50AB1">
            <w:r>
              <w:t>4</w:t>
            </w:r>
          </w:p>
        </w:tc>
        <w:tc>
          <w:tcPr>
            <w:tcW w:w="851" w:type="dxa"/>
          </w:tcPr>
          <w:p w14:paraId="5245F1B7" w14:textId="77777777" w:rsidR="00C50AB1" w:rsidRDefault="00C50AB1">
            <w:r>
              <w:t>0</w:t>
            </w:r>
          </w:p>
        </w:tc>
        <w:tc>
          <w:tcPr>
            <w:tcW w:w="992" w:type="dxa"/>
          </w:tcPr>
          <w:p w14:paraId="6056EDFE" w14:textId="77777777" w:rsidR="00C50AB1" w:rsidRDefault="00C50AB1">
            <w:r>
              <w:t>HL7_36</w:t>
            </w:r>
          </w:p>
        </w:tc>
        <w:tc>
          <w:tcPr>
            <w:tcW w:w="3118" w:type="dxa"/>
          </w:tcPr>
          <w:p w14:paraId="01F5146D" w14:textId="77777777" w:rsidR="00C50AB1" w:rsidRDefault="00C50AB1">
            <w:r>
              <w:t>reference to an assigned Table</w:t>
            </w:r>
          </w:p>
        </w:tc>
      </w:tr>
      <w:tr w:rsidR="00C50AB1" w:rsidRPr="000278A4" w14:paraId="4A4CC93D" w14:textId="77777777">
        <w:tc>
          <w:tcPr>
            <w:tcW w:w="2338" w:type="dxa"/>
          </w:tcPr>
          <w:p w14:paraId="27ACF464" w14:textId="77777777" w:rsidR="00C50AB1" w:rsidRPr="000278A4" w:rsidRDefault="00C50773">
            <w:r w:rsidRPr="000278A4">
              <w:t>modification</w:t>
            </w:r>
          </w:p>
        </w:tc>
        <w:tc>
          <w:tcPr>
            <w:tcW w:w="993" w:type="dxa"/>
          </w:tcPr>
          <w:p w14:paraId="31286903" w14:textId="77777777" w:rsidR="00C50AB1" w:rsidRPr="000278A4" w:rsidRDefault="00C50AB1">
            <w:r w:rsidRPr="000278A4">
              <w:t>Text</w:t>
            </w:r>
          </w:p>
        </w:tc>
        <w:tc>
          <w:tcPr>
            <w:tcW w:w="850" w:type="dxa"/>
          </w:tcPr>
          <w:p w14:paraId="765152E8" w14:textId="77777777" w:rsidR="00C50AB1" w:rsidRPr="000278A4" w:rsidRDefault="00C50AB1">
            <w:r w:rsidRPr="000278A4">
              <w:t>1</w:t>
            </w:r>
          </w:p>
        </w:tc>
        <w:tc>
          <w:tcPr>
            <w:tcW w:w="851" w:type="dxa"/>
          </w:tcPr>
          <w:p w14:paraId="28E67EAD" w14:textId="77777777" w:rsidR="00C50AB1" w:rsidRPr="000278A4" w:rsidRDefault="00C50AB1"/>
        </w:tc>
        <w:tc>
          <w:tcPr>
            <w:tcW w:w="992" w:type="dxa"/>
          </w:tcPr>
          <w:p w14:paraId="2D967802" w14:textId="77777777" w:rsidR="00C50AB1" w:rsidRPr="000278A4" w:rsidRDefault="00C50AB1">
            <w:r w:rsidRPr="000278A4">
              <w:t>HL7_36</w:t>
            </w:r>
          </w:p>
        </w:tc>
        <w:tc>
          <w:tcPr>
            <w:tcW w:w="3118" w:type="dxa"/>
          </w:tcPr>
          <w:p w14:paraId="0086B14F" w14:textId="77777777" w:rsidR="00C50AB1" w:rsidRPr="000278A4" w:rsidRDefault="00C50AB1">
            <w:r w:rsidRPr="000278A4">
              <w:t>how is this data element used (Original, Added, Deleted)</w:t>
            </w:r>
          </w:p>
        </w:tc>
      </w:tr>
      <w:tr w:rsidR="00C50AB1" w:rsidRPr="000278A4" w14:paraId="2FE1EFF5" w14:textId="77777777">
        <w:tc>
          <w:tcPr>
            <w:tcW w:w="2338" w:type="dxa"/>
          </w:tcPr>
          <w:p w14:paraId="7ED10312" w14:textId="77777777" w:rsidR="00C50AB1" w:rsidRPr="000278A4" w:rsidRDefault="00C50AB1">
            <w:r w:rsidRPr="000278A4">
              <w:t>data_type_code</w:t>
            </w:r>
          </w:p>
        </w:tc>
        <w:tc>
          <w:tcPr>
            <w:tcW w:w="993" w:type="dxa"/>
          </w:tcPr>
          <w:p w14:paraId="336FD402" w14:textId="77777777" w:rsidR="00C50AB1" w:rsidRPr="000278A4" w:rsidRDefault="00C50AB1">
            <w:r w:rsidRPr="000278A4">
              <w:t>Text</w:t>
            </w:r>
          </w:p>
        </w:tc>
        <w:tc>
          <w:tcPr>
            <w:tcW w:w="850" w:type="dxa"/>
          </w:tcPr>
          <w:p w14:paraId="64251DFA" w14:textId="77777777" w:rsidR="00C50AB1" w:rsidRPr="000278A4" w:rsidRDefault="00C50AB1">
            <w:r w:rsidRPr="000278A4">
              <w:t>3</w:t>
            </w:r>
          </w:p>
        </w:tc>
        <w:tc>
          <w:tcPr>
            <w:tcW w:w="851" w:type="dxa"/>
          </w:tcPr>
          <w:p w14:paraId="7EFBE412" w14:textId="77777777" w:rsidR="00C50AB1" w:rsidRPr="000278A4" w:rsidRDefault="00C50AB1">
            <w:r w:rsidRPr="000278A4">
              <w:t>"ST"</w:t>
            </w:r>
          </w:p>
        </w:tc>
        <w:tc>
          <w:tcPr>
            <w:tcW w:w="992" w:type="dxa"/>
          </w:tcPr>
          <w:p w14:paraId="20698818" w14:textId="77777777" w:rsidR="00C50AB1" w:rsidRPr="000278A4" w:rsidRDefault="00C50AB1">
            <w:r w:rsidRPr="000278A4">
              <w:t>HL7_36</w:t>
            </w:r>
          </w:p>
        </w:tc>
        <w:tc>
          <w:tcPr>
            <w:tcW w:w="3118" w:type="dxa"/>
          </w:tcPr>
          <w:p w14:paraId="0B96B672" w14:textId="77777777" w:rsidR="00C50AB1" w:rsidRPr="000278A4" w:rsidRDefault="00C50AB1">
            <w:r w:rsidRPr="000278A4">
              <w:t>Data type</w:t>
            </w:r>
          </w:p>
        </w:tc>
      </w:tr>
      <w:tr w:rsidR="00C50AB1" w:rsidRPr="000278A4" w14:paraId="7960613D" w14:textId="77777777">
        <w:tc>
          <w:tcPr>
            <w:tcW w:w="2338" w:type="dxa"/>
          </w:tcPr>
          <w:p w14:paraId="09BF5ADB" w14:textId="77777777" w:rsidR="00C50AB1" w:rsidRPr="000278A4" w:rsidRDefault="00C50AB1">
            <w:r w:rsidRPr="000278A4">
              <w:t>data_structure</w:t>
            </w:r>
          </w:p>
        </w:tc>
        <w:tc>
          <w:tcPr>
            <w:tcW w:w="993" w:type="dxa"/>
          </w:tcPr>
          <w:p w14:paraId="0D0D36AA" w14:textId="77777777" w:rsidR="00C50AB1" w:rsidRPr="000278A4" w:rsidRDefault="00C50AB1">
            <w:r w:rsidRPr="000278A4">
              <w:t>Text</w:t>
            </w:r>
          </w:p>
        </w:tc>
        <w:tc>
          <w:tcPr>
            <w:tcW w:w="850" w:type="dxa"/>
          </w:tcPr>
          <w:p w14:paraId="4EF6C696" w14:textId="77777777" w:rsidR="00C50AB1" w:rsidRPr="000278A4" w:rsidRDefault="00C50AB1">
            <w:r w:rsidRPr="000278A4">
              <w:t>20</w:t>
            </w:r>
          </w:p>
        </w:tc>
        <w:tc>
          <w:tcPr>
            <w:tcW w:w="851" w:type="dxa"/>
          </w:tcPr>
          <w:p w14:paraId="6C2D567C" w14:textId="77777777" w:rsidR="00C50AB1" w:rsidRPr="000278A4" w:rsidRDefault="00C50AB1"/>
        </w:tc>
        <w:tc>
          <w:tcPr>
            <w:tcW w:w="992" w:type="dxa"/>
          </w:tcPr>
          <w:p w14:paraId="225BC5C4" w14:textId="77777777" w:rsidR="00C50AB1" w:rsidRPr="000278A4" w:rsidRDefault="00C50AB1">
            <w:r w:rsidRPr="000278A4">
              <w:t>HL7_36</w:t>
            </w:r>
          </w:p>
        </w:tc>
        <w:tc>
          <w:tcPr>
            <w:tcW w:w="3118" w:type="dxa"/>
          </w:tcPr>
          <w:p w14:paraId="35BEA747" w14:textId="77777777" w:rsidR="00C50AB1" w:rsidRPr="000278A4" w:rsidRDefault="00C50AB1">
            <w:r w:rsidRPr="000278A4">
              <w:t>reference to the data structure if this component contains components itself</w:t>
            </w:r>
          </w:p>
          <w:p w14:paraId="6E2415AC" w14:textId="77777777" w:rsidR="00C50AB1" w:rsidRPr="000278A4" w:rsidRDefault="00C50AB1">
            <w:r w:rsidRPr="000278A4">
              <w:t>(here we make a recursive loop)</w:t>
            </w:r>
          </w:p>
        </w:tc>
      </w:tr>
      <w:tr w:rsidR="00C50AB1" w:rsidRPr="000278A4" w14:paraId="5D5101AE" w14:textId="77777777">
        <w:tc>
          <w:tcPr>
            <w:tcW w:w="2338" w:type="dxa"/>
          </w:tcPr>
          <w:p w14:paraId="017F67CF" w14:textId="77777777" w:rsidR="00C50AB1" w:rsidRPr="000278A4" w:rsidRDefault="00C50AB1">
            <w:r w:rsidRPr="000278A4">
              <w:t>last_change</w:t>
            </w:r>
          </w:p>
        </w:tc>
        <w:tc>
          <w:tcPr>
            <w:tcW w:w="993" w:type="dxa"/>
          </w:tcPr>
          <w:p w14:paraId="0FBE336A" w14:textId="77777777" w:rsidR="00C50AB1" w:rsidRPr="000278A4" w:rsidRDefault="00C50AB1">
            <w:r w:rsidRPr="000278A4">
              <w:t>Time</w:t>
            </w:r>
          </w:p>
        </w:tc>
        <w:tc>
          <w:tcPr>
            <w:tcW w:w="850" w:type="dxa"/>
          </w:tcPr>
          <w:p w14:paraId="0EC71A5E" w14:textId="77777777" w:rsidR="00C50AB1" w:rsidRPr="000278A4" w:rsidRDefault="00C50AB1">
            <w:r w:rsidRPr="000278A4">
              <w:t>8</w:t>
            </w:r>
          </w:p>
        </w:tc>
        <w:tc>
          <w:tcPr>
            <w:tcW w:w="851" w:type="dxa"/>
          </w:tcPr>
          <w:p w14:paraId="074B3140" w14:textId="77777777" w:rsidR="00C50AB1" w:rsidRPr="000278A4" w:rsidRDefault="00C50AB1">
            <w:r w:rsidRPr="000278A4">
              <w:t>Now()</w:t>
            </w:r>
          </w:p>
        </w:tc>
        <w:tc>
          <w:tcPr>
            <w:tcW w:w="992" w:type="dxa"/>
          </w:tcPr>
          <w:p w14:paraId="6AAD1CB5" w14:textId="77777777" w:rsidR="00C50AB1" w:rsidRPr="000278A4" w:rsidRDefault="00C50AB1">
            <w:r w:rsidRPr="000278A4">
              <w:t>HL7_36</w:t>
            </w:r>
          </w:p>
        </w:tc>
        <w:tc>
          <w:tcPr>
            <w:tcW w:w="3118" w:type="dxa"/>
          </w:tcPr>
          <w:p w14:paraId="0E3333A5" w14:textId="77777777" w:rsidR="00C50AB1" w:rsidRPr="000278A4" w:rsidRDefault="00C50AB1">
            <w:r w:rsidRPr="000278A4">
              <w:t>Date of last change</w:t>
            </w:r>
          </w:p>
        </w:tc>
      </w:tr>
      <w:tr w:rsidR="00C50AB1" w:rsidRPr="000278A4" w14:paraId="3B57CE93" w14:textId="77777777">
        <w:tc>
          <w:tcPr>
            <w:tcW w:w="2338" w:type="dxa"/>
          </w:tcPr>
          <w:p w14:paraId="07BA47A8" w14:textId="77777777" w:rsidR="00C50AB1" w:rsidRPr="000278A4" w:rsidRDefault="00C50AB1">
            <w:r w:rsidRPr="000278A4">
              <w:t>section</w:t>
            </w:r>
          </w:p>
        </w:tc>
        <w:tc>
          <w:tcPr>
            <w:tcW w:w="993" w:type="dxa"/>
          </w:tcPr>
          <w:p w14:paraId="105BAA89" w14:textId="77777777" w:rsidR="00C50AB1" w:rsidRPr="000278A4" w:rsidRDefault="00C50AB1">
            <w:r w:rsidRPr="000278A4">
              <w:t>Text</w:t>
            </w:r>
          </w:p>
        </w:tc>
        <w:tc>
          <w:tcPr>
            <w:tcW w:w="850" w:type="dxa"/>
          </w:tcPr>
          <w:p w14:paraId="27AA0D95" w14:textId="77777777" w:rsidR="00C50AB1" w:rsidRPr="000278A4" w:rsidRDefault="00C50AB1">
            <w:r w:rsidRPr="000278A4">
              <w:t>15</w:t>
            </w:r>
          </w:p>
        </w:tc>
        <w:tc>
          <w:tcPr>
            <w:tcW w:w="851" w:type="dxa"/>
          </w:tcPr>
          <w:p w14:paraId="41D7CF5E" w14:textId="77777777" w:rsidR="00C50AB1" w:rsidRPr="000278A4" w:rsidRDefault="00C50AB1"/>
        </w:tc>
        <w:tc>
          <w:tcPr>
            <w:tcW w:w="992" w:type="dxa"/>
          </w:tcPr>
          <w:p w14:paraId="0F3B1282" w14:textId="77777777" w:rsidR="00C50AB1" w:rsidRPr="000278A4" w:rsidRDefault="00C50AB1">
            <w:r w:rsidRPr="000278A4">
              <w:t>HL7_36</w:t>
            </w:r>
          </w:p>
        </w:tc>
        <w:tc>
          <w:tcPr>
            <w:tcW w:w="3118" w:type="dxa"/>
          </w:tcPr>
          <w:p w14:paraId="6841B208" w14:textId="77777777" w:rsidR="00C50AB1" w:rsidRPr="000278A4" w:rsidRDefault="00C50AB1">
            <w:r w:rsidRPr="000278A4">
              <w:t>Chapter</w:t>
            </w:r>
          </w:p>
        </w:tc>
      </w:tr>
    </w:tbl>
    <w:p w14:paraId="329CA5EF" w14:textId="77777777" w:rsidR="00C50AB1" w:rsidRDefault="00C50AB1"/>
    <w:p w14:paraId="3E969512" w14:textId="77777777" w:rsidR="00C50AB1" w:rsidRDefault="00C50AB1">
      <w:pPr>
        <w:pStyle w:val="berschrift3"/>
      </w:pPr>
      <w:r>
        <w:fldChar w:fldCharType="begin"/>
      </w:r>
      <w:r>
        <w:instrText xml:space="preserve"> AUTONUMLGL </w:instrText>
      </w:r>
      <w:bookmarkStart w:id="56" w:name="_Toc75864108"/>
      <w:r>
        <w:fldChar w:fldCharType="end"/>
      </w:r>
      <w:r>
        <w:t xml:space="preserve"> Table HL7DataStructures</w:t>
      </w:r>
      <w:bookmarkEnd w:id="56"/>
    </w:p>
    <w:p w14:paraId="31E1A5D0" w14:textId="77777777" w:rsidR="00C50AB1" w:rsidRDefault="00C50AB1">
      <w:r>
        <w:t xml:space="preserve">Every data element needs a data structure which </w:t>
      </w:r>
      <w:r w:rsidR="003F3946">
        <w:t>is</w:t>
      </w:r>
      <w:r>
        <w:t xml:space="preserve"> defined here. By the help of this new definition a table can be assigned to each component of a field.</w:t>
      </w:r>
    </w:p>
    <w:p w14:paraId="38A2E0F9"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0E9B66BE" w14:textId="77777777">
        <w:tc>
          <w:tcPr>
            <w:tcW w:w="2338" w:type="dxa"/>
            <w:shd w:val="pct20" w:color="auto" w:fill="auto"/>
          </w:tcPr>
          <w:p w14:paraId="5B9D8413" w14:textId="77777777" w:rsidR="00C50AB1" w:rsidRDefault="00C50AB1">
            <w:r>
              <w:t>Attribute</w:t>
            </w:r>
          </w:p>
        </w:tc>
        <w:tc>
          <w:tcPr>
            <w:tcW w:w="993" w:type="dxa"/>
            <w:shd w:val="pct20" w:color="auto" w:fill="auto"/>
          </w:tcPr>
          <w:p w14:paraId="44E0C204" w14:textId="77777777" w:rsidR="00C50AB1" w:rsidRDefault="00C50AB1">
            <w:r>
              <w:t>Type</w:t>
            </w:r>
          </w:p>
        </w:tc>
        <w:tc>
          <w:tcPr>
            <w:tcW w:w="850" w:type="dxa"/>
            <w:shd w:val="pct20" w:color="auto" w:fill="auto"/>
          </w:tcPr>
          <w:p w14:paraId="7D7FE99E" w14:textId="77777777" w:rsidR="00C50AB1" w:rsidRDefault="00C50AB1">
            <w:r>
              <w:t>Size</w:t>
            </w:r>
          </w:p>
        </w:tc>
        <w:tc>
          <w:tcPr>
            <w:tcW w:w="851" w:type="dxa"/>
            <w:shd w:val="pct20" w:color="auto" w:fill="auto"/>
          </w:tcPr>
          <w:p w14:paraId="2F324E42" w14:textId="77777777" w:rsidR="00C50AB1" w:rsidRDefault="00C50AB1">
            <w:r>
              <w:t>Default</w:t>
            </w:r>
          </w:p>
        </w:tc>
        <w:tc>
          <w:tcPr>
            <w:tcW w:w="992" w:type="dxa"/>
            <w:shd w:val="pct20" w:color="auto" w:fill="auto"/>
          </w:tcPr>
          <w:p w14:paraId="37F0F732" w14:textId="77777777" w:rsidR="00C50AB1" w:rsidRDefault="00C50AB1">
            <w:r>
              <w:t>Database</w:t>
            </w:r>
          </w:p>
        </w:tc>
        <w:tc>
          <w:tcPr>
            <w:tcW w:w="3118" w:type="dxa"/>
            <w:shd w:val="pct20" w:color="auto" w:fill="auto"/>
          </w:tcPr>
          <w:p w14:paraId="3247FC00" w14:textId="77777777" w:rsidR="00C50AB1" w:rsidRDefault="00C50AB1">
            <w:r>
              <w:t>Description</w:t>
            </w:r>
          </w:p>
        </w:tc>
      </w:tr>
      <w:tr w:rsidR="00C50AB1" w14:paraId="66F9D37D" w14:textId="77777777">
        <w:tc>
          <w:tcPr>
            <w:tcW w:w="2338" w:type="dxa"/>
          </w:tcPr>
          <w:p w14:paraId="7AC13939" w14:textId="77777777" w:rsidR="00C50AB1" w:rsidRDefault="00C50AB1">
            <w:r>
              <w:rPr>
                <w:b/>
              </w:rPr>
              <w:t>data_structure</w:t>
            </w:r>
          </w:p>
        </w:tc>
        <w:tc>
          <w:tcPr>
            <w:tcW w:w="993" w:type="dxa"/>
          </w:tcPr>
          <w:p w14:paraId="61BD345E" w14:textId="77777777" w:rsidR="00C50AB1" w:rsidRDefault="00C50AB1">
            <w:r>
              <w:t>Text</w:t>
            </w:r>
          </w:p>
        </w:tc>
        <w:tc>
          <w:tcPr>
            <w:tcW w:w="850" w:type="dxa"/>
          </w:tcPr>
          <w:p w14:paraId="328EF34F" w14:textId="77777777" w:rsidR="00C50AB1" w:rsidRDefault="00C50AB1">
            <w:r>
              <w:t>20</w:t>
            </w:r>
          </w:p>
        </w:tc>
        <w:tc>
          <w:tcPr>
            <w:tcW w:w="851" w:type="dxa"/>
          </w:tcPr>
          <w:p w14:paraId="3118EC86" w14:textId="77777777" w:rsidR="00C50AB1" w:rsidRDefault="00C50AB1"/>
        </w:tc>
        <w:tc>
          <w:tcPr>
            <w:tcW w:w="992" w:type="dxa"/>
          </w:tcPr>
          <w:p w14:paraId="2436ADD1" w14:textId="77777777" w:rsidR="00C50AB1" w:rsidRDefault="00C50AB1">
            <w:r>
              <w:t>HL7_36</w:t>
            </w:r>
          </w:p>
        </w:tc>
        <w:tc>
          <w:tcPr>
            <w:tcW w:w="3118" w:type="dxa"/>
          </w:tcPr>
          <w:p w14:paraId="60B6FC4C" w14:textId="77777777" w:rsidR="00C50AB1" w:rsidRDefault="00C50AB1">
            <w:r>
              <w:t>logical data type</w:t>
            </w:r>
          </w:p>
        </w:tc>
      </w:tr>
      <w:tr w:rsidR="00C50AB1" w14:paraId="504CB489" w14:textId="77777777">
        <w:tc>
          <w:tcPr>
            <w:tcW w:w="2338" w:type="dxa"/>
          </w:tcPr>
          <w:p w14:paraId="1933411F" w14:textId="77777777" w:rsidR="00C50AB1" w:rsidRDefault="00C50AB1">
            <w:r>
              <w:rPr>
                <w:b/>
              </w:rPr>
              <w:t>version_id</w:t>
            </w:r>
          </w:p>
        </w:tc>
        <w:tc>
          <w:tcPr>
            <w:tcW w:w="993" w:type="dxa"/>
          </w:tcPr>
          <w:p w14:paraId="5E560C84" w14:textId="77777777" w:rsidR="00C50AB1" w:rsidRDefault="00C50AB1">
            <w:r>
              <w:t>Long</w:t>
            </w:r>
          </w:p>
        </w:tc>
        <w:tc>
          <w:tcPr>
            <w:tcW w:w="850" w:type="dxa"/>
          </w:tcPr>
          <w:p w14:paraId="262AFE05" w14:textId="77777777" w:rsidR="00C50AB1" w:rsidRDefault="00C50AB1">
            <w:r>
              <w:t>4</w:t>
            </w:r>
          </w:p>
        </w:tc>
        <w:tc>
          <w:tcPr>
            <w:tcW w:w="851" w:type="dxa"/>
          </w:tcPr>
          <w:p w14:paraId="5A5FC607" w14:textId="77777777" w:rsidR="00C50AB1" w:rsidRDefault="00C50AB1"/>
        </w:tc>
        <w:tc>
          <w:tcPr>
            <w:tcW w:w="992" w:type="dxa"/>
          </w:tcPr>
          <w:p w14:paraId="273CEDEF" w14:textId="77777777" w:rsidR="00C50AB1" w:rsidRDefault="00C50AB1">
            <w:r>
              <w:t>HL7_52</w:t>
            </w:r>
          </w:p>
        </w:tc>
        <w:tc>
          <w:tcPr>
            <w:tcW w:w="3118" w:type="dxa"/>
          </w:tcPr>
          <w:p w14:paraId="6780B92C" w14:textId="77777777" w:rsidR="00C50AB1" w:rsidRDefault="00C50AB1">
            <w:r>
              <w:t>version ID</w:t>
            </w:r>
          </w:p>
        </w:tc>
      </w:tr>
      <w:tr w:rsidR="00C50AB1" w14:paraId="746996A4" w14:textId="77777777">
        <w:tc>
          <w:tcPr>
            <w:tcW w:w="2338" w:type="dxa"/>
          </w:tcPr>
          <w:p w14:paraId="29B6C6A9" w14:textId="77777777" w:rsidR="00C50AB1" w:rsidRDefault="00C50AB1">
            <w:r>
              <w:t>Description</w:t>
            </w:r>
          </w:p>
        </w:tc>
        <w:tc>
          <w:tcPr>
            <w:tcW w:w="993" w:type="dxa"/>
          </w:tcPr>
          <w:p w14:paraId="63F00188" w14:textId="77777777" w:rsidR="00C50AB1" w:rsidRDefault="00C50AB1">
            <w:pPr>
              <w:rPr>
                <w:lang w:val="fr-FR"/>
              </w:rPr>
            </w:pPr>
            <w:r>
              <w:rPr>
                <w:lang w:val="fr-FR"/>
              </w:rPr>
              <w:t>Text</w:t>
            </w:r>
          </w:p>
        </w:tc>
        <w:tc>
          <w:tcPr>
            <w:tcW w:w="850" w:type="dxa"/>
          </w:tcPr>
          <w:p w14:paraId="0977AAD5" w14:textId="77777777" w:rsidR="00C50AB1" w:rsidRDefault="00C50AB1">
            <w:pPr>
              <w:rPr>
                <w:lang w:val="fr-FR"/>
              </w:rPr>
            </w:pPr>
            <w:r>
              <w:rPr>
                <w:lang w:val="fr-FR"/>
              </w:rPr>
              <w:t>80</w:t>
            </w:r>
          </w:p>
        </w:tc>
        <w:tc>
          <w:tcPr>
            <w:tcW w:w="851" w:type="dxa"/>
          </w:tcPr>
          <w:p w14:paraId="4EE15A7C" w14:textId="77777777" w:rsidR="00C50AB1" w:rsidRDefault="00C50AB1">
            <w:pPr>
              <w:rPr>
                <w:lang w:val="fr-FR"/>
              </w:rPr>
            </w:pPr>
          </w:p>
        </w:tc>
        <w:tc>
          <w:tcPr>
            <w:tcW w:w="992" w:type="dxa"/>
          </w:tcPr>
          <w:p w14:paraId="36592E39" w14:textId="77777777" w:rsidR="00C50AB1" w:rsidRDefault="00C50AB1">
            <w:pPr>
              <w:rPr>
                <w:lang w:val="fr-FR"/>
              </w:rPr>
            </w:pPr>
            <w:r>
              <w:rPr>
                <w:lang w:val="fr-FR"/>
              </w:rPr>
              <w:t>HL7_36</w:t>
            </w:r>
          </w:p>
        </w:tc>
        <w:tc>
          <w:tcPr>
            <w:tcW w:w="3118" w:type="dxa"/>
          </w:tcPr>
          <w:p w14:paraId="164F1F1F" w14:textId="77777777" w:rsidR="00C50AB1" w:rsidRDefault="00C50AB1">
            <w:pPr>
              <w:rPr>
                <w:lang w:val="fr-FR"/>
              </w:rPr>
            </w:pPr>
            <w:r>
              <w:rPr>
                <w:lang w:val="fr-FR"/>
              </w:rPr>
              <w:t>description</w:t>
            </w:r>
          </w:p>
        </w:tc>
      </w:tr>
      <w:tr w:rsidR="00C50AB1" w14:paraId="301247D8" w14:textId="77777777">
        <w:tc>
          <w:tcPr>
            <w:tcW w:w="2338" w:type="dxa"/>
          </w:tcPr>
          <w:p w14:paraId="11C4FC21" w14:textId="77777777" w:rsidR="00C50AB1" w:rsidRDefault="00C50AB1">
            <w:pPr>
              <w:rPr>
                <w:lang w:val="fr-FR"/>
              </w:rPr>
            </w:pPr>
            <w:r>
              <w:rPr>
                <w:lang w:val="fr-FR"/>
              </w:rPr>
              <w:t>interpretation</w:t>
            </w:r>
          </w:p>
        </w:tc>
        <w:tc>
          <w:tcPr>
            <w:tcW w:w="993" w:type="dxa"/>
          </w:tcPr>
          <w:p w14:paraId="4D093CDA" w14:textId="77777777" w:rsidR="00C50AB1" w:rsidRDefault="00C50AB1">
            <w:r>
              <w:t>Text</w:t>
            </w:r>
          </w:p>
        </w:tc>
        <w:tc>
          <w:tcPr>
            <w:tcW w:w="850" w:type="dxa"/>
          </w:tcPr>
          <w:p w14:paraId="7670603E" w14:textId="77777777" w:rsidR="00C50AB1" w:rsidRDefault="00C50AB1">
            <w:r>
              <w:t>50</w:t>
            </w:r>
          </w:p>
        </w:tc>
        <w:tc>
          <w:tcPr>
            <w:tcW w:w="851" w:type="dxa"/>
          </w:tcPr>
          <w:p w14:paraId="50291DB0" w14:textId="77777777" w:rsidR="00C50AB1" w:rsidRDefault="00C50AB1"/>
        </w:tc>
        <w:tc>
          <w:tcPr>
            <w:tcW w:w="992" w:type="dxa"/>
          </w:tcPr>
          <w:p w14:paraId="5464C9D2" w14:textId="77777777" w:rsidR="00C50AB1" w:rsidRDefault="00C50AB1">
            <w:r>
              <w:t>HL7_36</w:t>
            </w:r>
          </w:p>
        </w:tc>
        <w:tc>
          <w:tcPr>
            <w:tcW w:w="3118" w:type="dxa"/>
          </w:tcPr>
          <w:p w14:paraId="399F51CF" w14:textId="77777777" w:rsidR="00C50AB1" w:rsidRDefault="00C50AB1">
            <w:r>
              <w:t>German Interpretation according to the German HL7 user group</w:t>
            </w:r>
          </w:p>
        </w:tc>
      </w:tr>
      <w:tr w:rsidR="00C50AB1" w14:paraId="12C0166D" w14:textId="77777777">
        <w:tc>
          <w:tcPr>
            <w:tcW w:w="2338" w:type="dxa"/>
          </w:tcPr>
          <w:p w14:paraId="485AF48C" w14:textId="77777777" w:rsidR="00C50AB1" w:rsidRDefault="00C50AB1">
            <w:r>
              <w:t>data_type_code</w:t>
            </w:r>
          </w:p>
        </w:tc>
        <w:tc>
          <w:tcPr>
            <w:tcW w:w="993" w:type="dxa"/>
          </w:tcPr>
          <w:p w14:paraId="646478D9" w14:textId="77777777" w:rsidR="00C50AB1" w:rsidRDefault="00C50AB1">
            <w:r>
              <w:t>Text</w:t>
            </w:r>
          </w:p>
        </w:tc>
        <w:tc>
          <w:tcPr>
            <w:tcW w:w="850" w:type="dxa"/>
          </w:tcPr>
          <w:p w14:paraId="7D7CFC70" w14:textId="77777777" w:rsidR="00C50AB1" w:rsidRDefault="00C50AB1">
            <w:r>
              <w:t>3</w:t>
            </w:r>
          </w:p>
        </w:tc>
        <w:tc>
          <w:tcPr>
            <w:tcW w:w="851" w:type="dxa"/>
          </w:tcPr>
          <w:p w14:paraId="3EED4C33" w14:textId="77777777" w:rsidR="00C50AB1" w:rsidRDefault="00C50AB1"/>
        </w:tc>
        <w:tc>
          <w:tcPr>
            <w:tcW w:w="992" w:type="dxa"/>
          </w:tcPr>
          <w:p w14:paraId="30910F94" w14:textId="77777777" w:rsidR="00C50AB1" w:rsidRDefault="00C50AB1">
            <w:r>
              <w:t>HL7_36</w:t>
            </w:r>
          </w:p>
        </w:tc>
        <w:tc>
          <w:tcPr>
            <w:tcW w:w="3118" w:type="dxa"/>
          </w:tcPr>
          <w:p w14:paraId="480F6C71" w14:textId="77777777" w:rsidR="00C50AB1" w:rsidRDefault="00C50AB1">
            <w:r>
              <w:t xml:space="preserve">reference to the data type according to the standard </w:t>
            </w:r>
          </w:p>
        </w:tc>
      </w:tr>
      <w:tr w:rsidR="003F3946" w14:paraId="1AB4AB45" w14:textId="77777777">
        <w:tc>
          <w:tcPr>
            <w:tcW w:w="2338" w:type="dxa"/>
          </w:tcPr>
          <w:p w14:paraId="6E29123C" w14:textId="77777777" w:rsidR="003F3946" w:rsidRDefault="003F3946">
            <w:r>
              <w:t>Repeating</w:t>
            </w:r>
          </w:p>
        </w:tc>
        <w:tc>
          <w:tcPr>
            <w:tcW w:w="993" w:type="dxa"/>
          </w:tcPr>
          <w:p w14:paraId="38AD824E" w14:textId="77777777" w:rsidR="003F3946" w:rsidRDefault="003F3946">
            <w:r>
              <w:t>Yes / No</w:t>
            </w:r>
          </w:p>
        </w:tc>
        <w:tc>
          <w:tcPr>
            <w:tcW w:w="850" w:type="dxa"/>
          </w:tcPr>
          <w:p w14:paraId="736CC393" w14:textId="77777777" w:rsidR="003F3946" w:rsidRDefault="003F3946">
            <w:r>
              <w:t>1</w:t>
            </w:r>
          </w:p>
        </w:tc>
        <w:tc>
          <w:tcPr>
            <w:tcW w:w="851" w:type="dxa"/>
          </w:tcPr>
          <w:p w14:paraId="2E97C50E" w14:textId="77777777" w:rsidR="003F3946" w:rsidRDefault="003F3946"/>
        </w:tc>
        <w:tc>
          <w:tcPr>
            <w:tcW w:w="992" w:type="dxa"/>
          </w:tcPr>
          <w:p w14:paraId="0F6F7E3C" w14:textId="77777777" w:rsidR="003F3946" w:rsidRDefault="003F3946">
            <w:r>
              <w:t>HL7_36</w:t>
            </w:r>
          </w:p>
        </w:tc>
        <w:tc>
          <w:tcPr>
            <w:tcW w:w="3118" w:type="dxa"/>
          </w:tcPr>
          <w:p w14:paraId="434A7699" w14:textId="77777777" w:rsidR="003F3946" w:rsidRDefault="003F3946"/>
        </w:tc>
      </w:tr>
      <w:tr w:rsidR="00C50AB1" w14:paraId="2A94C345" w14:textId="77777777">
        <w:tc>
          <w:tcPr>
            <w:tcW w:w="2338" w:type="dxa"/>
          </w:tcPr>
          <w:p w14:paraId="201B27D2" w14:textId="77777777" w:rsidR="00C50AB1" w:rsidRDefault="00C50AB1">
            <w:r>
              <w:t>elementary</w:t>
            </w:r>
          </w:p>
        </w:tc>
        <w:tc>
          <w:tcPr>
            <w:tcW w:w="993" w:type="dxa"/>
          </w:tcPr>
          <w:p w14:paraId="4CD36E24" w14:textId="77777777" w:rsidR="00C50AB1" w:rsidRDefault="00C50AB1">
            <w:r>
              <w:t>Yes / No</w:t>
            </w:r>
          </w:p>
        </w:tc>
        <w:tc>
          <w:tcPr>
            <w:tcW w:w="850" w:type="dxa"/>
          </w:tcPr>
          <w:p w14:paraId="66354686" w14:textId="77777777" w:rsidR="00C50AB1" w:rsidRDefault="00C50AB1">
            <w:r>
              <w:t>1</w:t>
            </w:r>
          </w:p>
        </w:tc>
        <w:tc>
          <w:tcPr>
            <w:tcW w:w="851" w:type="dxa"/>
          </w:tcPr>
          <w:p w14:paraId="24DF6EA7" w14:textId="77777777" w:rsidR="00C50AB1" w:rsidRDefault="00C50AB1"/>
        </w:tc>
        <w:tc>
          <w:tcPr>
            <w:tcW w:w="992" w:type="dxa"/>
          </w:tcPr>
          <w:p w14:paraId="2AA4CCB1" w14:textId="77777777" w:rsidR="00C50AB1" w:rsidRDefault="00C50AB1">
            <w:r>
              <w:t>HL7_36</w:t>
            </w:r>
          </w:p>
        </w:tc>
        <w:tc>
          <w:tcPr>
            <w:tcW w:w="3118" w:type="dxa"/>
          </w:tcPr>
          <w:p w14:paraId="0F4D7BD8" w14:textId="77777777" w:rsidR="00C50AB1" w:rsidRDefault="00C50AB1">
            <w:r>
              <w:t>is this data structure elementary?</w:t>
            </w:r>
          </w:p>
        </w:tc>
      </w:tr>
      <w:tr w:rsidR="00C50AB1" w14:paraId="11949FE0" w14:textId="77777777">
        <w:tc>
          <w:tcPr>
            <w:tcW w:w="2338" w:type="dxa"/>
          </w:tcPr>
          <w:p w14:paraId="2813F194" w14:textId="77777777" w:rsidR="00C50AB1" w:rsidRDefault="00C50AB1">
            <w:r>
              <w:t>date</w:t>
            </w:r>
          </w:p>
        </w:tc>
        <w:tc>
          <w:tcPr>
            <w:tcW w:w="993" w:type="dxa"/>
          </w:tcPr>
          <w:p w14:paraId="2027877F" w14:textId="77777777" w:rsidR="00C50AB1" w:rsidRDefault="00C50AB1">
            <w:r>
              <w:t>Time</w:t>
            </w:r>
          </w:p>
        </w:tc>
        <w:tc>
          <w:tcPr>
            <w:tcW w:w="850" w:type="dxa"/>
          </w:tcPr>
          <w:p w14:paraId="2785C69D" w14:textId="77777777" w:rsidR="00C50AB1" w:rsidRDefault="00C50AB1">
            <w:r>
              <w:t>8</w:t>
            </w:r>
          </w:p>
        </w:tc>
        <w:tc>
          <w:tcPr>
            <w:tcW w:w="851" w:type="dxa"/>
          </w:tcPr>
          <w:p w14:paraId="522146B5" w14:textId="77777777" w:rsidR="00C50AB1" w:rsidRDefault="00C50AB1">
            <w:r>
              <w:t>Now()</w:t>
            </w:r>
          </w:p>
        </w:tc>
        <w:tc>
          <w:tcPr>
            <w:tcW w:w="992" w:type="dxa"/>
          </w:tcPr>
          <w:p w14:paraId="61A26724" w14:textId="77777777" w:rsidR="00C50AB1" w:rsidRDefault="00C50AB1">
            <w:r>
              <w:t>HL7_36</w:t>
            </w:r>
          </w:p>
        </w:tc>
        <w:tc>
          <w:tcPr>
            <w:tcW w:w="3118" w:type="dxa"/>
          </w:tcPr>
          <w:p w14:paraId="2E5BC4AB" w14:textId="77777777" w:rsidR="00C50AB1" w:rsidRDefault="00C50AB1">
            <w:r>
              <w:t>date of last change</w:t>
            </w:r>
          </w:p>
        </w:tc>
      </w:tr>
      <w:tr w:rsidR="00C50AB1" w:rsidRPr="000278A4" w14:paraId="6E4E5F0A" w14:textId="77777777">
        <w:tc>
          <w:tcPr>
            <w:tcW w:w="2338" w:type="dxa"/>
          </w:tcPr>
          <w:p w14:paraId="0DC6205B" w14:textId="77777777" w:rsidR="00C50AB1" w:rsidRPr="000278A4" w:rsidRDefault="00C50AB1">
            <w:r w:rsidRPr="000278A4">
              <w:t>section</w:t>
            </w:r>
          </w:p>
        </w:tc>
        <w:tc>
          <w:tcPr>
            <w:tcW w:w="993" w:type="dxa"/>
          </w:tcPr>
          <w:p w14:paraId="04D3FD95" w14:textId="77777777" w:rsidR="00C50AB1" w:rsidRPr="000278A4" w:rsidRDefault="00C50AB1">
            <w:r w:rsidRPr="000278A4">
              <w:t>Text</w:t>
            </w:r>
          </w:p>
        </w:tc>
        <w:tc>
          <w:tcPr>
            <w:tcW w:w="850" w:type="dxa"/>
          </w:tcPr>
          <w:p w14:paraId="53B3EB49" w14:textId="77777777" w:rsidR="00C50AB1" w:rsidRPr="000278A4" w:rsidRDefault="00C50AB1">
            <w:r w:rsidRPr="000278A4">
              <w:t>15</w:t>
            </w:r>
          </w:p>
        </w:tc>
        <w:tc>
          <w:tcPr>
            <w:tcW w:w="851" w:type="dxa"/>
          </w:tcPr>
          <w:p w14:paraId="3856252A" w14:textId="77777777" w:rsidR="00C50AB1" w:rsidRPr="000278A4" w:rsidRDefault="00C50AB1"/>
        </w:tc>
        <w:tc>
          <w:tcPr>
            <w:tcW w:w="992" w:type="dxa"/>
          </w:tcPr>
          <w:p w14:paraId="5BDC8756" w14:textId="77777777" w:rsidR="00C50AB1" w:rsidRPr="000278A4" w:rsidRDefault="00C50AB1">
            <w:r w:rsidRPr="000278A4">
              <w:t>HL7_36</w:t>
            </w:r>
          </w:p>
        </w:tc>
        <w:tc>
          <w:tcPr>
            <w:tcW w:w="3118" w:type="dxa"/>
          </w:tcPr>
          <w:p w14:paraId="3640C83B" w14:textId="77777777" w:rsidR="00C50AB1" w:rsidRPr="000278A4" w:rsidRDefault="00C50AB1">
            <w:r w:rsidRPr="000278A4">
              <w:t>Chapter where this data structures is described</w:t>
            </w:r>
          </w:p>
        </w:tc>
      </w:tr>
      <w:tr w:rsidR="00C50AB1" w14:paraId="4FA5C048" w14:textId="77777777">
        <w:tc>
          <w:tcPr>
            <w:tcW w:w="2338" w:type="dxa"/>
          </w:tcPr>
          <w:p w14:paraId="4FA0FA25" w14:textId="77777777" w:rsidR="00C50AB1" w:rsidRDefault="00C50AB1">
            <w:r>
              <w:t>anchor</w:t>
            </w:r>
          </w:p>
        </w:tc>
        <w:tc>
          <w:tcPr>
            <w:tcW w:w="993" w:type="dxa"/>
          </w:tcPr>
          <w:p w14:paraId="6DA92C7D" w14:textId="77777777" w:rsidR="00C50AB1" w:rsidRDefault="00C50AB1">
            <w:r>
              <w:t>Text</w:t>
            </w:r>
          </w:p>
        </w:tc>
        <w:tc>
          <w:tcPr>
            <w:tcW w:w="850" w:type="dxa"/>
          </w:tcPr>
          <w:p w14:paraId="0E1CA974" w14:textId="77777777" w:rsidR="00C50AB1" w:rsidRDefault="00C50AB1">
            <w:r>
              <w:t>50</w:t>
            </w:r>
          </w:p>
        </w:tc>
        <w:tc>
          <w:tcPr>
            <w:tcW w:w="851" w:type="dxa"/>
          </w:tcPr>
          <w:p w14:paraId="7C9D8C4C" w14:textId="77777777" w:rsidR="00C50AB1" w:rsidRDefault="00C50AB1"/>
        </w:tc>
        <w:tc>
          <w:tcPr>
            <w:tcW w:w="992" w:type="dxa"/>
          </w:tcPr>
          <w:p w14:paraId="431C328D" w14:textId="77777777" w:rsidR="00C50AB1" w:rsidRDefault="00C50AB1">
            <w:r>
              <w:t>HL7_36</w:t>
            </w:r>
          </w:p>
        </w:tc>
        <w:tc>
          <w:tcPr>
            <w:tcW w:w="3118" w:type="dxa"/>
          </w:tcPr>
          <w:p w14:paraId="2BCC1747" w14:textId="77777777" w:rsidR="00C50AB1" w:rsidRDefault="00C50AB1">
            <w:r>
              <w:t>HTML-Reference to the Standard</w:t>
            </w:r>
          </w:p>
        </w:tc>
      </w:tr>
      <w:tr w:rsidR="003F3946" w14:paraId="650B3C77" w14:textId="77777777">
        <w:tc>
          <w:tcPr>
            <w:tcW w:w="2338" w:type="dxa"/>
          </w:tcPr>
          <w:p w14:paraId="24CE5A8E" w14:textId="77777777" w:rsidR="003F3946" w:rsidRDefault="003F3946">
            <w:r>
              <w:t>Owl_gen</w:t>
            </w:r>
          </w:p>
        </w:tc>
        <w:tc>
          <w:tcPr>
            <w:tcW w:w="993" w:type="dxa"/>
          </w:tcPr>
          <w:p w14:paraId="1B74CF9B" w14:textId="77777777" w:rsidR="003F3946" w:rsidRDefault="003F3946">
            <w:r>
              <w:t>Yes / no</w:t>
            </w:r>
          </w:p>
        </w:tc>
        <w:tc>
          <w:tcPr>
            <w:tcW w:w="850" w:type="dxa"/>
          </w:tcPr>
          <w:p w14:paraId="6B4D34DD" w14:textId="77777777" w:rsidR="003F3946" w:rsidRDefault="003F3946">
            <w:r>
              <w:t>1</w:t>
            </w:r>
          </w:p>
        </w:tc>
        <w:tc>
          <w:tcPr>
            <w:tcW w:w="851" w:type="dxa"/>
          </w:tcPr>
          <w:p w14:paraId="0BF1EE09" w14:textId="77777777" w:rsidR="003F3946" w:rsidRDefault="003F3946"/>
        </w:tc>
        <w:tc>
          <w:tcPr>
            <w:tcW w:w="992" w:type="dxa"/>
          </w:tcPr>
          <w:p w14:paraId="5B458A89" w14:textId="77777777" w:rsidR="003F3946" w:rsidRDefault="003F3946">
            <w:r>
              <w:t>HL7_65</w:t>
            </w:r>
          </w:p>
        </w:tc>
        <w:tc>
          <w:tcPr>
            <w:tcW w:w="3118" w:type="dxa"/>
          </w:tcPr>
          <w:p w14:paraId="15E09D9D" w14:textId="77777777" w:rsidR="003F3946" w:rsidRDefault="003F3946">
            <w:r>
              <w:t>Specifies whether the OWL generator should generate information for this event</w:t>
            </w:r>
          </w:p>
        </w:tc>
      </w:tr>
      <w:tr w:rsidR="003F3946" w14:paraId="545DCCF3" w14:textId="77777777">
        <w:tc>
          <w:tcPr>
            <w:tcW w:w="2338" w:type="dxa"/>
          </w:tcPr>
          <w:p w14:paraId="7B1B966A" w14:textId="77777777" w:rsidR="003F3946" w:rsidRDefault="003F3946">
            <w:r>
              <w:t>Mixed_content</w:t>
            </w:r>
          </w:p>
        </w:tc>
        <w:tc>
          <w:tcPr>
            <w:tcW w:w="993" w:type="dxa"/>
          </w:tcPr>
          <w:p w14:paraId="6C666401" w14:textId="77777777" w:rsidR="003F3946" w:rsidRDefault="003F3946">
            <w:r>
              <w:t>Yes / No</w:t>
            </w:r>
          </w:p>
        </w:tc>
        <w:tc>
          <w:tcPr>
            <w:tcW w:w="850" w:type="dxa"/>
          </w:tcPr>
          <w:p w14:paraId="2F17722D" w14:textId="77777777" w:rsidR="003F3946" w:rsidRDefault="003F3946">
            <w:r>
              <w:t>1</w:t>
            </w:r>
          </w:p>
        </w:tc>
        <w:tc>
          <w:tcPr>
            <w:tcW w:w="851" w:type="dxa"/>
          </w:tcPr>
          <w:p w14:paraId="3183ECE9" w14:textId="77777777" w:rsidR="003F3946" w:rsidRDefault="003F3946"/>
        </w:tc>
        <w:tc>
          <w:tcPr>
            <w:tcW w:w="992" w:type="dxa"/>
          </w:tcPr>
          <w:p w14:paraId="2D2461D7" w14:textId="77777777" w:rsidR="003F3946" w:rsidRDefault="003F3946">
            <w:r>
              <w:t>HL7_80</w:t>
            </w:r>
          </w:p>
        </w:tc>
        <w:tc>
          <w:tcPr>
            <w:tcW w:w="3118" w:type="dxa"/>
          </w:tcPr>
          <w:p w14:paraId="67CA3B9C" w14:textId="77777777" w:rsidR="003F3946" w:rsidRDefault="003F3946">
            <w:r w:rsidRPr="003F3946">
              <w:t>does this data type allow for mixed content with escape sequences</w:t>
            </w:r>
          </w:p>
        </w:tc>
      </w:tr>
    </w:tbl>
    <w:p w14:paraId="2D8C7B18" w14:textId="77777777" w:rsidR="00C50AB1" w:rsidRDefault="00C50AB1"/>
    <w:p w14:paraId="015B0204" w14:textId="77777777" w:rsidR="003F3946" w:rsidRDefault="003F3946">
      <w:r>
        <w:t xml:space="preserve">In principle this table is used to fully specify the details. </w:t>
      </w:r>
    </w:p>
    <w:p w14:paraId="1B691312" w14:textId="77777777" w:rsidR="00C50AB1" w:rsidRDefault="00C50AB1">
      <w:pPr>
        <w:pStyle w:val="berschrift3"/>
      </w:pPr>
      <w:r>
        <w:fldChar w:fldCharType="begin"/>
      </w:r>
      <w:r>
        <w:instrText xml:space="preserve"> AUTONUMLGL </w:instrText>
      </w:r>
      <w:bookmarkStart w:id="57" w:name="_Toc75864109"/>
      <w:r>
        <w:fldChar w:fldCharType="end"/>
      </w:r>
      <w:r>
        <w:t xml:space="preserve"> Table HL7DataStructureComponents</w:t>
      </w:r>
      <w:bookmarkEnd w:id="57"/>
    </w:p>
    <w:p w14:paraId="290D552F" w14:textId="77777777" w:rsidR="00C50AB1" w:rsidRDefault="00C50AB1">
      <w:r>
        <w:t>This table is used to assign the components to the data structures.</w:t>
      </w:r>
    </w:p>
    <w:p w14:paraId="7F89C187"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47"/>
        <w:gridCol w:w="996"/>
        <w:gridCol w:w="3118"/>
      </w:tblGrid>
      <w:tr w:rsidR="00C50AB1" w14:paraId="006EBD0F" w14:textId="77777777">
        <w:tc>
          <w:tcPr>
            <w:tcW w:w="2338" w:type="dxa"/>
            <w:shd w:val="pct20" w:color="auto" w:fill="auto"/>
          </w:tcPr>
          <w:p w14:paraId="62D24B3E" w14:textId="77777777" w:rsidR="00C50AB1" w:rsidRDefault="00C50AB1" w:rsidP="00753D4C">
            <w:pPr>
              <w:keepNext/>
            </w:pPr>
            <w:r>
              <w:lastRenderedPageBreak/>
              <w:t>Attribute</w:t>
            </w:r>
          </w:p>
        </w:tc>
        <w:tc>
          <w:tcPr>
            <w:tcW w:w="993" w:type="dxa"/>
            <w:shd w:val="pct20" w:color="auto" w:fill="auto"/>
          </w:tcPr>
          <w:p w14:paraId="389D8109" w14:textId="77777777" w:rsidR="00C50AB1" w:rsidRDefault="00C50AB1">
            <w:r>
              <w:t>Type</w:t>
            </w:r>
          </w:p>
        </w:tc>
        <w:tc>
          <w:tcPr>
            <w:tcW w:w="850" w:type="dxa"/>
            <w:shd w:val="pct20" w:color="auto" w:fill="auto"/>
          </w:tcPr>
          <w:p w14:paraId="0D6C053F" w14:textId="77777777" w:rsidR="00C50AB1" w:rsidRDefault="00C50AB1">
            <w:r>
              <w:t>Size</w:t>
            </w:r>
          </w:p>
        </w:tc>
        <w:tc>
          <w:tcPr>
            <w:tcW w:w="847" w:type="dxa"/>
            <w:shd w:val="pct20" w:color="auto" w:fill="auto"/>
          </w:tcPr>
          <w:p w14:paraId="0412069A" w14:textId="77777777" w:rsidR="00C50AB1" w:rsidRDefault="00C50AB1">
            <w:r>
              <w:t>Default</w:t>
            </w:r>
          </w:p>
        </w:tc>
        <w:tc>
          <w:tcPr>
            <w:tcW w:w="996" w:type="dxa"/>
            <w:shd w:val="pct20" w:color="auto" w:fill="auto"/>
          </w:tcPr>
          <w:p w14:paraId="4293E4B6" w14:textId="77777777" w:rsidR="00C50AB1" w:rsidRDefault="00C50AB1">
            <w:r>
              <w:t>Database</w:t>
            </w:r>
          </w:p>
        </w:tc>
        <w:tc>
          <w:tcPr>
            <w:tcW w:w="3118" w:type="dxa"/>
            <w:shd w:val="pct20" w:color="auto" w:fill="auto"/>
          </w:tcPr>
          <w:p w14:paraId="3EB9FEBF" w14:textId="77777777" w:rsidR="00C50AB1" w:rsidRDefault="00C50AB1">
            <w:r>
              <w:t>Description</w:t>
            </w:r>
          </w:p>
        </w:tc>
      </w:tr>
      <w:tr w:rsidR="00C50AB1" w14:paraId="315977A3" w14:textId="77777777">
        <w:tc>
          <w:tcPr>
            <w:tcW w:w="2338" w:type="dxa"/>
          </w:tcPr>
          <w:p w14:paraId="3357897E" w14:textId="77777777" w:rsidR="00C50AB1" w:rsidRDefault="00C50AB1">
            <w:r>
              <w:rPr>
                <w:b/>
              </w:rPr>
              <w:t>data_structure</w:t>
            </w:r>
          </w:p>
        </w:tc>
        <w:tc>
          <w:tcPr>
            <w:tcW w:w="993" w:type="dxa"/>
          </w:tcPr>
          <w:p w14:paraId="40428496" w14:textId="77777777" w:rsidR="00C50AB1" w:rsidRDefault="00C50AB1">
            <w:r>
              <w:t>Text</w:t>
            </w:r>
          </w:p>
        </w:tc>
        <w:tc>
          <w:tcPr>
            <w:tcW w:w="850" w:type="dxa"/>
          </w:tcPr>
          <w:p w14:paraId="52E53D5A" w14:textId="77777777" w:rsidR="00C50AB1" w:rsidRDefault="00C50AB1">
            <w:r>
              <w:t>20</w:t>
            </w:r>
          </w:p>
        </w:tc>
        <w:tc>
          <w:tcPr>
            <w:tcW w:w="847" w:type="dxa"/>
          </w:tcPr>
          <w:p w14:paraId="3F6F9989" w14:textId="77777777" w:rsidR="00C50AB1" w:rsidRDefault="00C50AB1"/>
        </w:tc>
        <w:tc>
          <w:tcPr>
            <w:tcW w:w="996" w:type="dxa"/>
          </w:tcPr>
          <w:p w14:paraId="3761EF91" w14:textId="77777777" w:rsidR="00C50AB1" w:rsidRDefault="00C50AB1">
            <w:r>
              <w:t>HL7_36</w:t>
            </w:r>
          </w:p>
        </w:tc>
        <w:tc>
          <w:tcPr>
            <w:tcW w:w="3118" w:type="dxa"/>
          </w:tcPr>
          <w:p w14:paraId="43305C80" w14:textId="77777777" w:rsidR="00C50AB1" w:rsidRDefault="00C50AB1">
            <w:r>
              <w:t>logical data type</w:t>
            </w:r>
          </w:p>
        </w:tc>
      </w:tr>
      <w:tr w:rsidR="00C50AB1" w14:paraId="025F4A2A" w14:textId="77777777">
        <w:tc>
          <w:tcPr>
            <w:tcW w:w="2338" w:type="dxa"/>
          </w:tcPr>
          <w:p w14:paraId="504F7996" w14:textId="77777777" w:rsidR="00C50AB1" w:rsidRDefault="00C50AB1">
            <w:r>
              <w:rPr>
                <w:b/>
              </w:rPr>
              <w:t>version_id</w:t>
            </w:r>
          </w:p>
        </w:tc>
        <w:tc>
          <w:tcPr>
            <w:tcW w:w="993" w:type="dxa"/>
          </w:tcPr>
          <w:p w14:paraId="13F85360" w14:textId="77777777" w:rsidR="00C50AB1" w:rsidRDefault="00C50AB1">
            <w:r>
              <w:t>Long</w:t>
            </w:r>
          </w:p>
        </w:tc>
        <w:tc>
          <w:tcPr>
            <w:tcW w:w="850" w:type="dxa"/>
          </w:tcPr>
          <w:p w14:paraId="38A34239" w14:textId="77777777" w:rsidR="00C50AB1" w:rsidRDefault="00C50AB1">
            <w:r>
              <w:t>4</w:t>
            </w:r>
          </w:p>
        </w:tc>
        <w:tc>
          <w:tcPr>
            <w:tcW w:w="847" w:type="dxa"/>
          </w:tcPr>
          <w:p w14:paraId="6A304EF5" w14:textId="77777777" w:rsidR="00C50AB1" w:rsidRDefault="00C50AB1"/>
        </w:tc>
        <w:tc>
          <w:tcPr>
            <w:tcW w:w="996" w:type="dxa"/>
          </w:tcPr>
          <w:p w14:paraId="5A520D6E" w14:textId="77777777" w:rsidR="00C50AB1" w:rsidRDefault="00C50AB1">
            <w:r>
              <w:t>HL7_52</w:t>
            </w:r>
          </w:p>
        </w:tc>
        <w:tc>
          <w:tcPr>
            <w:tcW w:w="3118" w:type="dxa"/>
          </w:tcPr>
          <w:p w14:paraId="18DA1B8A" w14:textId="77777777" w:rsidR="00C50AB1" w:rsidRDefault="00C50AB1">
            <w:r>
              <w:t>version ID</w:t>
            </w:r>
          </w:p>
        </w:tc>
      </w:tr>
      <w:tr w:rsidR="00C50AB1" w14:paraId="2482EB44" w14:textId="77777777">
        <w:tc>
          <w:tcPr>
            <w:tcW w:w="2338" w:type="dxa"/>
          </w:tcPr>
          <w:p w14:paraId="1CACD63F" w14:textId="77777777" w:rsidR="00C50AB1" w:rsidRDefault="00C50AB1">
            <w:r>
              <w:rPr>
                <w:b/>
              </w:rPr>
              <w:t>seq_no</w:t>
            </w:r>
          </w:p>
        </w:tc>
        <w:tc>
          <w:tcPr>
            <w:tcW w:w="993" w:type="dxa"/>
          </w:tcPr>
          <w:p w14:paraId="2DA3F014" w14:textId="77777777" w:rsidR="00C50AB1" w:rsidRDefault="00C50AB1">
            <w:r>
              <w:t>Integer</w:t>
            </w:r>
          </w:p>
        </w:tc>
        <w:tc>
          <w:tcPr>
            <w:tcW w:w="850" w:type="dxa"/>
          </w:tcPr>
          <w:p w14:paraId="053DFACC" w14:textId="77777777" w:rsidR="00C50AB1" w:rsidRDefault="00C50AB1">
            <w:r>
              <w:t>2</w:t>
            </w:r>
          </w:p>
        </w:tc>
        <w:tc>
          <w:tcPr>
            <w:tcW w:w="847" w:type="dxa"/>
          </w:tcPr>
          <w:p w14:paraId="35CB1B2F" w14:textId="77777777" w:rsidR="00C50AB1" w:rsidRDefault="00C50AB1">
            <w:r>
              <w:t>1</w:t>
            </w:r>
          </w:p>
        </w:tc>
        <w:tc>
          <w:tcPr>
            <w:tcW w:w="996" w:type="dxa"/>
          </w:tcPr>
          <w:p w14:paraId="4BDEA0F5" w14:textId="77777777" w:rsidR="00C50AB1" w:rsidRDefault="00C50AB1">
            <w:r>
              <w:t>HL7_36</w:t>
            </w:r>
          </w:p>
        </w:tc>
        <w:tc>
          <w:tcPr>
            <w:tcW w:w="3118" w:type="dxa"/>
          </w:tcPr>
          <w:p w14:paraId="36D1AA66" w14:textId="77777777" w:rsidR="00C50AB1" w:rsidRDefault="00C50AB1">
            <w:r>
              <w:t>consecutive increasing number used for 1:n relation</w:t>
            </w:r>
          </w:p>
        </w:tc>
      </w:tr>
      <w:tr w:rsidR="00C50AB1" w14:paraId="311952ED" w14:textId="77777777">
        <w:tc>
          <w:tcPr>
            <w:tcW w:w="2338" w:type="dxa"/>
          </w:tcPr>
          <w:p w14:paraId="4D884BDF" w14:textId="77777777" w:rsidR="00C50AB1" w:rsidRDefault="00C50AB1">
            <w:r>
              <w:t>comp_no</w:t>
            </w:r>
          </w:p>
        </w:tc>
        <w:tc>
          <w:tcPr>
            <w:tcW w:w="993" w:type="dxa"/>
          </w:tcPr>
          <w:p w14:paraId="00D37E63" w14:textId="77777777" w:rsidR="00C50AB1" w:rsidRDefault="00C50AB1">
            <w:r>
              <w:t>Long</w:t>
            </w:r>
          </w:p>
        </w:tc>
        <w:tc>
          <w:tcPr>
            <w:tcW w:w="850" w:type="dxa"/>
          </w:tcPr>
          <w:p w14:paraId="4CA43D4F" w14:textId="77777777" w:rsidR="00C50AB1" w:rsidRDefault="00C50AB1">
            <w:r>
              <w:t>4</w:t>
            </w:r>
          </w:p>
        </w:tc>
        <w:tc>
          <w:tcPr>
            <w:tcW w:w="847" w:type="dxa"/>
          </w:tcPr>
          <w:p w14:paraId="53D0D305" w14:textId="77777777" w:rsidR="00C50AB1" w:rsidRDefault="00C50AB1">
            <w:r>
              <w:t>0</w:t>
            </w:r>
          </w:p>
        </w:tc>
        <w:tc>
          <w:tcPr>
            <w:tcW w:w="996" w:type="dxa"/>
          </w:tcPr>
          <w:p w14:paraId="0D3C4B86" w14:textId="77777777" w:rsidR="00C50AB1" w:rsidRDefault="00C50AB1">
            <w:r>
              <w:t>HL7_36</w:t>
            </w:r>
          </w:p>
        </w:tc>
        <w:tc>
          <w:tcPr>
            <w:tcW w:w="3118" w:type="dxa"/>
          </w:tcPr>
          <w:p w14:paraId="5D2A0BF3" w14:textId="77777777" w:rsidR="00C50AB1" w:rsidRDefault="00C50AB1">
            <w:r>
              <w:t>identifying number of the cKomponent</w:t>
            </w:r>
          </w:p>
        </w:tc>
      </w:tr>
      <w:tr w:rsidR="00C50AB1" w14:paraId="44314B6C" w14:textId="77777777">
        <w:tc>
          <w:tcPr>
            <w:tcW w:w="2338" w:type="dxa"/>
          </w:tcPr>
          <w:p w14:paraId="338F2C49" w14:textId="77777777" w:rsidR="00C50AB1" w:rsidRDefault="00C50AB1">
            <w:r>
              <w:t>table_id</w:t>
            </w:r>
          </w:p>
        </w:tc>
        <w:tc>
          <w:tcPr>
            <w:tcW w:w="993" w:type="dxa"/>
          </w:tcPr>
          <w:p w14:paraId="16A2AC5C" w14:textId="77777777" w:rsidR="00C50AB1" w:rsidRDefault="00C50AB1">
            <w:r>
              <w:t>Long</w:t>
            </w:r>
          </w:p>
        </w:tc>
        <w:tc>
          <w:tcPr>
            <w:tcW w:w="850" w:type="dxa"/>
          </w:tcPr>
          <w:p w14:paraId="79BB15F7" w14:textId="77777777" w:rsidR="00C50AB1" w:rsidRDefault="00C50AB1">
            <w:r>
              <w:t>4</w:t>
            </w:r>
          </w:p>
        </w:tc>
        <w:tc>
          <w:tcPr>
            <w:tcW w:w="847" w:type="dxa"/>
          </w:tcPr>
          <w:p w14:paraId="1946AF0D" w14:textId="77777777" w:rsidR="00C50AB1" w:rsidRDefault="00C50AB1">
            <w:r>
              <w:t>0</w:t>
            </w:r>
          </w:p>
        </w:tc>
        <w:tc>
          <w:tcPr>
            <w:tcW w:w="996" w:type="dxa"/>
          </w:tcPr>
          <w:p w14:paraId="47B64530" w14:textId="77777777" w:rsidR="00C50AB1" w:rsidRDefault="00C50AB1">
            <w:r>
              <w:t>HL7_36</w:t>
            </w:r>
          </w:p>
        </w:tc>
        <w:tc>
          <w:tcPr>
            <w:tcW w:w="3118" w:type="dxa"/>
          </w:tcPr>
          <w:p w14:paraId="36891682" w14:textId="77777777" w:rsidR="00C50AB1" w:rsidRDefault="00C50AB1">
            <w:r>
              <w:t>Number of assigned table if different from component (overwrites table number of component)</w:t>
            </w:r>
          </w:p>
        </w:tc>
      </w:tr>
      <w:tr w:rsidR="00C50AB1" w:rsidRPr="000278A4" w14:paraId="03DF56A6" w14:textId="77777777">
        <w:tc>
          <w:tcPr>
            <w:tcW w:w="2338" w:type="dxa"/>
          </w:tcPr>
          <w:p w14:paraId="3227520A" w14:textId="77777777" w:rsidR="00C50AB1" w:rsidRPr="000278A4" w:rsidRDefault="00C50773">
            <w:pPr>
              <w:rPr>
                <w:lang w:val="fr-FR"/>
              </w:rPr>
            </w:pPr>
            <w:r w:rsidRPr="000278A4">
              <w:rPr>
                <w:lang w:val="fr-FR"/>
              </w:rPr>
              <w:t>modification</w:t>
            </w:r>
          </w:p>
        </w:tc>
        <w:tc>
          <w:tcPr>
            <w:tcW w:w="993" w:type="dxa"/>
          </w:tcPr>
          <w:p w14:paraId="29832160" w14:textId="77777777" w:rsidR="00C50AB1" w:rsidRPr="000278A4" w:rsidRDefault="00C50AB1">
            <w:pPr>
              <w:rPr>
                <w:lang w:val="fr-FR"/>
              </w:rPr>
            </w:pPr>
            <w:r w:rsidRPr="000278A4">
              <w:rPr>
                <w:lang w:val="fr-FR"/>
              </w:rPr>
              <w:t>Text</w:t>
            </w:r>
          </w:p>
        </w:tc>
        <w:tc>
          <w:tcPr>
            <w:tcW w:w="850" w:type="dxa"/>
          </w:tcPr>
          <w:p w14:paraId="26A42E40" w14:textId="77777777" w:rsidR="00C50AB1" w:rsidRPr="000278A4" w:rsidRDefault="00C50AB1">
            <w:pPr>
              <w:rPr>
                <w:lang w:val="fr-FR"/>
              </w:rPr>
            </w:pPr>
            <w:r w:rsidRPr="000278A4">
              <w:rPr>
                <w:lang w:val="fr-FR"/>
              </w:rPr>
              <w:t>1</w:t>
            </w:r>
          </w:p>
        </w:tc>
        <w:tc>
          <w:tcPr>
            <w:tcW w:w="847" w:type="dxa"/>
          </w:tcPr>
          <w:p w14:paraId="038F26F1" w14:textId="77777777" w:rsidR="00C50AB1" w:rsidRPr="000278A4" w:rsidRDefault="00C50AB1">
            <w:pPr>
              <w:rPr>
                <w:lang w:val="fr-FR"/>
              </w:rPr>
            </w:pPr>
            <w:r w:rsidRPr="000278A4">
              <w:rPr>
                <w:lang w:val="fr-FR"/>
              </w:rPr>
              <w:t>"O"</w:t>
            </w:r>
          </w:p>
        </w:tc>
        <w:tc>
          <w:tcPr>
            <w:tcW w:w="996" w:type="dxa"/>
          </w:tcPr>
          <w:p w14:paraId="25D5AF4A" w14:textId="77777777" w:rsidR="00C50AB1" w:rsidRPr="000278A4" w:rsidRDefault="00C50AB1">
            <w:r w:rsidRPr="000278A4">
              <w:t>HL7_36</w:t>
            </w:r>
          </w:p>
        </w:tc>
        <w:tc>
          <w:tcPr>
            <w:tcW w:w="3118" w:type="dxa"/>
          </w:tcPr>
          <w:p w14:paraId="11B26527" w14:textId="77777777" w:rsidR="00C50AB1" w:rsidRPr="000278A4" w:rsidRDefault="00C50AB1">
            <w:r w:rsidRPr="000278A4">
              <w:t>how is this data element used (Original, Added, Deleted)</w:t>
            </w:r>
          </w:p>
        </w:tc>
      </w:tr>
      <w:tr w:rsidR="00C50AB1" w:rsidRPr="000278A4" w14:paraId="0E740237" w14:textId="77777777">
        <w:tc>
          <w:tcPr>
            <w:tcW w:w="2338" w:type="dxa"/>
          </w:tcPr>
          <w:p w14:paraId="2A0BCABD" w14:textId="77777777" w:rsidR="00C50AB1" w:rsidRPr="000278A4" w:rsidRDefault="00FA54B8">
            <w:r w:rsidRPr="000278A4">
              <w:t>L</w:t>
            </w:r>
            <w:r w:rsidR="00C50AB1" w:rsidRPr="000278A4">
              <w:t>ength</w:t>
            </w:r>
            <w:r w:rsidRPr="000278A4">
              <w:t>_old</w:t>
            </w:r>
          </w:p>
        </w:tc>
        <w:tc>
          <w:tcPr>
            <w:tcW w:w="993" w:type="dxa"/>
          </w:tcPr>
          <w:p w14:paraId="216D837D" w14:textId="77777777" w:rsidR="00C50AB1" w:rsidRPr="000278A4" w:rsidRDefault="00235022">
            <w:r w:rsidRPr="000278A4">
              <w:t>Text</w:t>
            </w:r>
          </w:p>
        </w:tc>
        <w:tc>
          <w:tcPr>
            <w:tcW w:w="850" w:type="dxa"/>
          </w:tcPr>
          <w:p w14:paraId="015A0930" w14:textId="77777777" w:rsidR="00C50AB1" w:rsidRPr="000278A4" w:rsidRDefault="00235022">
            <w:r w:rsidRPr="000278A4">
              <w:t>10</w:t>
            </w:r>
          </w:p>
        </w:tc>
        <w:tc>
          <w:tcPr>
            <w:tcW w:w="847" w:type="dxa"/>
          </w:tcPr>
          <w:p w14:paraId="761F2172" w14:textId="77777777" w:rsidR="00C50AB1" w:rsidRPr="000278A4" w:rsidRDefault="00C50AB1"/>
        </w:tc>
        <w:tc>
          <w:tcPr>
            <w:tcW w:w="996" w:type="dxa"/>
          </w:tcPr>
          <w:p w14:paraId="2352F64C" w14:textId="77777777" w:rsidR="00C50AB1" w:rsidRPr="000278A4" w:rsidRDefault="00C50AB1">
            <w:r w:rsidRPr="000278A4">
              <w:t>HL7_56</w:t>
            </w:r>
          </w:p>
        </w:tc>
        <w:tc>
          <w:tcPr>
            <w:tcW w:w="3118" w:type="dxa"/>
          </w:tcPr>
          <w:p w14:paraId="40BF8592" w14:textId="77777777" w:rsidR="00C50AB1" w:rsidRPr="000278A4" w:rsidRDefault="00C50AB1">
            <w:r w:rsidRPr="000278A4">
              <w:t>length of this component</w:t>
            </w:r>
          </w:p>
        </w:tc>
      </w:tr>
      <w:tr w:rsidR="00FA54B8" w:rsidRPr="000278A4" w14:paraId="5C464690" w14:textId="77777777">
        <w:tc>
          <w:tcPr>
            <w:tcW w:w="2338" w:type="dxa"/>
          </w:tcPr>
          <w:p w14:paraId="1385B919" w14:textId="77777777" w:rsidR="00FA54B8" w:rsidRPr="000278A4" w:rsidRDefault="00FA54B8">
            <w:r w:rsidRPr="000278A4">
              <w:t>Min_length</w:t>
            </w:r>
          </w:p>
        </w:tc>
        <w:tc>
          <w:tcPr>
            <w:tcW w:w="993" w:type="dxa"/>
          </w:tcPr>
          <w:p w14:paraId="0C1AA1A4" w14:textId="77777777" w:rsidR="00FA54B8" w:rsidRPr="000278A4" w:rsidRDefault="00FA54B8">
            <w:r w:rsidRPr="000278A4">
              <w:t>Long</w:t>
            </w:r>
          </w:p>
        </w:tc>
        <w:tc>
          <w:tcPr>
            <w:tcW w:w="850" w:type="dxa"/>
          </w:tcPr>
          <w:p w14:paraId="74B7D4D6" w14:textId="77777777" w:rsidR="00FA54B8" w:rsidRPr="000278A4" w:rsidRDefault="00FA54B8"/>
        </w:tc>
        <w:tc>
          <w:tcPr>
            <w:tcW w:w="847" w:type="dxa"/>
          </w:tcPr>
          <w:p w14:paraId="4B6D01CA" w14:textId="77777777" w:rsidR="00FA54B8" w:rsidRPr="000278A4" w:rsidRDefault="00FA54B8"/>
        </w:tc>
        <w:tc>
          <w:tcPr>
            <w:tcW w:w="996" w:type="dxa"/>
          </w:tcPr>
          <w:p w14:paraId="2FEA7987" w14:textId="77777777" w:rsidR="00FA54B8" w:rsidRPr="000278A4" w:rsidRDefault="00FA54B8">
            <w:r w:rsidRPr="000278A4">
              <w:t>HL7_66</w:t>
            </w:r>
          </w:p>
        </w:tc>
        <w:tc>
          <w:tcPr>
            <w:tcW w:w="3118" w:type="dxa"/>
          </w:tcPr>
          <w:p w14:paraId="5144ED09" w14:textId="77777777" w:rsidR="00FA54B8" w:rsidRPr="000278A4" w:rsidRDefault="00FA54B8"/>
        </w:tc>
      </w:tr>
      <w:tr w:rsidR="00FA54B8" w:rsidRPr="000278A4" w14:paraId="74A91364" w14:textId="77777777">
        <w:tc>
          <w:tcPr>
            <w:tcW w:w="2338" w:type="dxa"/>
          </w:tcPr>
          <w:p w14:paraId="0F0DE96B" w14:textId="77777777" w:rsidR="00FA54B8" w:rsidRPr="000278A4" w:rsidRDefault="00FA54B8">
            <w:r w:rsidRPr="000278A4">
              <w:t>Max_length</w:t>
            </w:r>
          </w:p>
        </w:tc>
        <w:tc>
          <w:tcPr>
            <w:tcW w:w="993" w:type="dxa"/>
          </w:tcPr>
          <w:p w14:paraId="23C05EF4" w14:textId="77777777" w:rsidR="00FA54B8" w:rsidRPr="000278A4" w:rsidRDefault="00FA54B8">
            <w:r w:rsidRPr="000278A4">
              <w:t>Long</w:t>
            </w:r>
          </w:p>
        </w:tc>
        <w:tc>
          <w:tcPr>
            <w:tcW w:w="850" w:type="dxa"/>
          </w:tcPr>
          <w:p w14:paraId="26076925" w14:textId="77777777" w:rsidR="00FA54B8" w:rsidRPr="000278A4" w:rsidRDefault="00FA54B8"/>
        </w:tc>
        <w:tc>
          <w:tcPr>
            <w:tcW w:w="847" w:type="dxa"/>
          </w:tcPr>
          <w:p w14:paraId="05597441" w14:textId="77777777" w:rsidR="00FA54B8" w:rsidRPr="000278A4" w:rsidRDefault="00FA54B8"/>
        </w:tc>
        <w:tc>
          <w:tcPr>
            <w:tcW w:w="996" w:type="dxa"/>
          </w:tcPr>
          <w:p w14:paraId="53CDA3D9" w14:textId="77777777" w:rsidR="00FA54B8" w:rsidRPr="000278A4" w:rsidRDefault="00FA54B8">
            <w:r w:rsidRPr="000278A4">
              <w:t>HL7_66</w:t>
            </w:r>
          </w:p>
        </w:tc>
        <w:tc>
          <w:tcPr>
            <w:tcW w:w="3118" w:type="dxa"/>
          </w:tcPr>
          <w:p w14:paraId="1313AB8E" w14:textId="77777777" w:rsidR="00FA54B8" w:rsidRPr="000278A4" w:rsidRDefault="00FA54B8"/>
        </w:tc>
      </w:tr>
      <w:tr w:rsidR="00235022" w:rsidRPr="000278A4" w14:paraId="62CD6577" w14:textId="77777777">
        <w:tc>
          <w:tcPr>
            <w:tcW w:w="2338" w:type="dxa"/>
          </w:tcPr>
          <w:p w14:paraId="1559D4FF" w14:textId="77777777" w:rsidR="00235022" w:rsidRPr="000278A4" w:rsidRDefault="00235022">
            <w:r w:rsidRPr="000278A4">
              <w:t>Conf_length</w:t>
            </w:r>
          </w:p>
        </w:tc>
        <w:tc>
          <w:tcPr>
            <w:tcW w:w="993" w:type="dxa"/>
          </w:tcPr>
          <w:p w14:paraId="324D033E" w14:textId="77777777" w:rsidR="00235022" w:rsidRPr="000278A4" w:rsidRDefault="00235022">
            <w:r w:rsidRPr="000278A4">
              <w:t>Text</w:t>
            </w:r>
          </w:p>
        </w:tc>
        <w:tc>
          <w:tcPr>
            <w:tcW w:w="850" w:type="dxa"/>
          </w:tcPr>
          <w:p w14:paraId="4F823BBD" w14:textId="77777777" w:rsidR="00235022" w:rsidRPr="000278A4" w:rsidRDefault="00235022">
            <w:r w:rsidRPr="000278A4">
              <w:t>10</w:t>
            </w:r>
          </w:p>
        </w:tc>
        <w:tc>
          <w:tcPr>
            <w:tcW w:w="847" w:type="dxa"/>
          </w:tcPr>
          <w:p w14:paraId="523A8FCF" w14:textId="77777777" w:rsidR="00235022" w:rsidRPr="000278A4" w:rsidRDefault="00235022"/>
        </w:tc>
        <w:tc>
          <w:tcPr>
            <w:tcW w:w="996" w:type="dxa"/>
          </w:tcPr>
          <w:p w14:paraId="2BABE359" w14:textId="77777777" w:rsidR="00235022" w:rsidRPr="000278A4" w:rsidRDefault="00235022">
            <w:r w:rsidRPr="000278A4">
              <w:t>HL7_66</w:t>
            </w:r>
          </w:p>
        </w:tc>
        <w:tc>
          <w:tcPr>
            <w:tcW w:w="3118" w:type="dxa"/>
          </w:tcPr>
          <w:p w14:paraId="7C3D9D6D" w14:textId="77777777" w:rsidR="00235022" w:rsidRPr="000278A4" w:rsidRDefault="00235022">
            <w:r w:rsidRPr="000278A4">
              <w:t>Conformance length</w:t>
            </w:r>
          </w:p>
        </w:tc>
      </w:tr>
      <w:tr w:rsidR="00C50AB1" w14:paraId="363F041E" w14:textId="77777777">
        <w:tc>
          <w:tcPr>
            <w:tcW w:w="2338" w:type="dxa"/>
          </w:tcPr>
          <w:p w14:paraId="7CBA84A2" w14:textId="77777777" w:rsidR="00C50AB1" w:rsidRDefault="00C50AB1">
            <w:r>
              <w:t>req_opt</w:t>
            </w:r>
          </w:p>
        </w:tc>
        <w:tc>
          <w:tcPr>
            <w:tcW w:w="993" w:type="dxa"/>
          </w:tcPr>
          <w:p w14:paraId="1A7F251A" w14:textId="77777777" w:rsidR="00C50AB1" w:rsidRDefault="00C50AB1">
            <w:r>
              <w:t>Text</w:t>
            </w:r>
          </w:p>
        </w:tc>
        <w:tc>
          <w:tcPr>
            <w:tcW w:w="850" w:type="dxa"/>
          </w:tcPr>
          <w:p w14:paraId="1ABF1FCD" w14:textId="63677E5F" w:rsidR="00C50AB1" w:rsidRDefault="007C531D">
            <w:r w:rsidRPr="007C531D">
              <w:rPr>
                <w:color w:val="FF0000"/>
              </w:rPr>
              <w:t>8</w:t>
            </w:r>
          </w:p>
        </w:tc>
        <w:tc>
          <w:tcPr>
            <w:tcW w:w="847" w:type="dxa"/>
          </w:tcPr>
          <w:p w14:paraId="3133CEA5" w14:textId="77777777" w:rsidR="00C50AB1" w:rsidRDefault="00C50AB1"/>
        </w:tc>
        <w:tc>
          <w:tcPr>
            <w:tcW w:w="996" w:type="dxa"/>
          </w:tcPr>
          <w:p w14:paraId="2B8B5B3F" w14:textId="77777777" w:rsidR="00C50AB1" w:rsidRDefault="00C50AB1">
            <w:r>
              <w:t>HL7_56</w:t>
            </w:r>
          </w:p>
        </w:tc>
        <w:tc>
          <w:tcPr>
            <w:tcW w:w="3118" w:type="dxa"/>
          </w:tcPr>
          <w:p w14:paraId="1C38486B" w14:textId="77777777" w:rsidR="00C50AB1" w:rsidRDefault="00C50AB1">
            <w:r>
              <w:t>optionality of this component</w:t>
            </w:r>
          </w:p>
        </w:tc>
      </w:tr>
    </w:tbl>
    <w:p w14:paraId="2A8DC52C" w14:textId="08175899" w:rsidR="00C50AB1" w:rsidRDefault="00C50AB1"/>
    <w:p w14:paraId="00E79278" w14:textId="5612BEAF" w:rsidR="00136300" w:rsidRDefault="00136300" w:rsidP="00136300">
      <w:pPr>
        <w:pStyle w:val="berschrift3"/>
      </w:pPr>
      <w:r>
        <w:fldChar w:fldCharType="begin"/>
      </w:r>
      <w:r>
        <w:instrText xml:space="preserve"> AUTONUMLGL </w:instrText>
      </w:r>
      <w:bookmarkStart w:id="58" w:name="_Toc75864110"/>
      <w:r>
        <w:fldChar w:fldCharType="end"/>
      </w:r>
      <w:r>
        <w:t xml:space="preserve"> Table HL7AckChoreography</w:t>
      </w:r>
      <w:bookmarkEnd w:id="58"/>
    </w:p>
    <w:p w14:paraId="4EEAAC09" w14:textId="3F4A02EC" w:rsidR="00136300" w:rsidRDefault="00136300" w:rsidP="00136300">
      <w:r>
        <w:t>The standard defines a set of responses to be used for response messages for a specific event.</w:t>
      </w:r>
    </w:p>
    <w:p w14:paraId="1BD6A6B7" w14:textId="77777777" w:rsidR="00136300" w:rsidRDefault="00136300" w:rsidP="0013630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136300" w14:paraId="528ED0D9" w14:textId="77777777" w:rsidTr="00642A14">
        <w:tc>
          <w:tcPr>
            <w:tcW w:w="2338" w:type="dxa"/>
            <w:shd w:val="pct20" w:color="auto" w:fill="auto"/>
          </w:tcPr>
          <w:p w14:paraId="14C66BDC" w14:textId="77777777" w:rsidR="00136300" w:rsidRDefault="00136300" w:rsidP="00642A14">
            <w:r>
              <w:t>Attribute</w:t>
            </w:r>
          </w:p>
        </w:tc>
        <w:tc>
          <w:tcPr>
            <w:tcW w:w="993" w:type="dxa"/>
            <w:shd w:val="pct20" w:color="auto" w:fill="auto"/>
          </w:tcPr>
          <w:p w14:paraId="1B24A54D" w14:textId="77777777" w:rsidR="00136300" w:rsidRDefault="00136300" w:rsidP="00642A14">
            <w:r>
              <w:t>Type</w:t>
            </w:r>
          </w:p>
        </w:tc>
        <w:tc>
          <w:tcPr>
            <w:tcW w:w="850" w:type="dxa"/>
            <w:shd w:val="pct20" w:color="auto" w:fill="auto"/>
          </w:tcPr>
          <w:p w14:paraId="67E62E4C" w14:textId="77777777" w:rsidR="00136300" w:rsidRDefault="00136300" w:rsidP="00642A14">
            <w:r>
              <w:t>Size</w:t>
            </w:r>
          </w:p>
        </w:tc>
        <w:tc>
          <w:tcPr>
            <w:tcW w:w="851" w:type="dxa"/>
            <w:shd w:val="pct20" w:color="auto" w:fill="auto"/>
          </w:tcPr>
          <w:p w14:paraId="048B03B6" w14:textId="77777777" w:rsidR="00136300" w:rsidRDefault="00136300" w:rsidP="00642A14">
            <w:r>
              <w:t>Default</w:t>
            </w:r>
          </w:p>
        </w:tc>
        <w:tc>
          <w:tcPr>
            <w:tcW w:w="992" w:type="dxa"/>
            <w:shd w:val="pct20" w:color="auto" w:fill="auto"/>
          </w:tcPr>
          <w:p w14:paraId="641A1862" w14:textId="77777777" w:rsidR="00136300" w:rsidRDefault="00136300" w:rsidP="00642A14">
            <w:r>
              <w:t>Database</w:t>
            </w:r>
          </w:p>
        </w:tc>
        <w:tc>
          <w:tcPr>
            <w:tcW w:w="3118" w:type="dxa"/>
            <w:shd w:val="pct20" w:color="auto" w:fill="auto"/>
          </w:tcPr>
          <w:p w14:paraId="58265B71" w14:textId="77777777" w:rsidR="00136300" w:rsidRDefault="00136300" w:rsidP="00642A14">
            <w:r>
              <w:t>Description</w:t>
            </w:r>
          </w:p>
        </w:tc>
      </w:tr>
      <w:tr w:rsidR="00136300" w14:paraId="08CC2A3B" w14:textId="77777777" w:rsidTr="00642A14">
        <w:tc>
          <w:tcPr>
            <w:tcW w:w="2338" w:type="dxa"/>
          </w:tcPr>
          <w:p w14:paraId="4BEEE3A8" w14:textId="10F1B0FA" w:rsidR="00136300" w:rsidRDefault="00136300" w:rsidP="00642A14">
            <w:r>
              <w:rPr>
                <w:b/>
              </w:rPr>
              <w:t>msg_type</w:t>
            </w:r>
          </w:p>
        </w:tc>
        <w:tc>
          <w:tcPr>
            <w:tcW w:w="993" w:type="dxa"/>
          </w:tcPr>
          <w:p w14:paraId="26A0812B" w14:textId="77777777" w:rsidR="00136300" w:rsidRDefault="00136300" w:rsidP="00642A14">
            <w:r>
              <w:t>Text</w:t>
            </w:r>
          </w:p>
        </w:tc>
        <w:tc>
          <w:tcPr>
            <w:tcW w:w="850" w:type="dxa"/>
          </w:tcPr>
          <w:p w14:paraId="76881FFD" w14:textId="203B2C9E" w:rsidR="00136300" w:rsidRDefault="00136300" w:rsidP="00642A14">
            <w:r>
              <w:t>15</w:t>
            </w:r>
          </w:p>
        </w:tc>
        <w:tc>
          <w:tcPr>
            <w:tcW w:w="851" w:type="dxa"/>
          </w:tcPr>
          <w:p w14:paraId="5F403727" w14:textId="77777777" w:rsidR="00136300" w:rsidRDefault="00136300" w:rsidP="00642A14"/>
        </w:tc>
        <w:tc>
          <w:tcPr>
            <w:tcW w:w="992" w:type="dxa"/>
          </w:tcPr>
          <w:p w14:paraId="3D90B1F4" w14:textId="37462081" w:rsidR="00136300" w:rsidRDefault="00136300" w:rsidP="00642A14">
            <w:r>
              <w:t>HL7_96</w:t>
            </w:r>
          </w:p>
        </w:tc>
        <w:tc>
          <w:tcPr>
            <w:tcW w:w="3118" w:type="dxa"/>
          </w:tcPr>
          <w:p w14:paraId="7307AEDC" w14:textId="77777777" w:rsidR="00136300" w:rsidRDefault="00136300" w:rsidP="00642A14">
            <w:r>
              <w:t>reference to the data type according to the standard</w:t>
            </w:r>
          </w:p>
        </w:tc>
      </w:tr>
      <w:tr w:rsidR="00136300" w14:paraId="4119FAD4" w14:textId="77777777" w:rsidTr="00642A14">
        <w:tc>
          <w:tcPr>
            <w:tcW w:w="2338" w:type="dxa"/>
          </w:tcPr>
          <w:p w14:paraId="1E46B19C" w14:textId="323117C9" w:rsidR="00136300" w:rsidRDefault="00136300" w:rsidP="00642A14">
            <w:pPr>
              <w:rPr>
                <w:b/>
              </w:rPr>
            </w:pPr>
            <w:r>
              <w:rPr>
                <w:b/>
              </w:rPr>
              <w:t>Event</w:t>
            </w:r>
          </w:p>
        </w:tc>
        <w:tc>
          <w:tcPr>
            <w:tcW w:w="993" w:type="dxa"/>
          </w:tcPr>
          <w:p w14:paraId="19187CB9" w14:textId="1191A767" w:rsidR="00136300" w:rsidRDefault="00136300" w:rsidP="00642A14">
            <w:r>
              <w:t>Text</w:t>
            </w:r>
          </w:p>
        </w:tc>
        <w:tc>
          <w:tcPr>
            <w:tcW w:w="850" w:type="dxa"/>
          </w:tcPr>
          <w:p w14:paraId="5B7590E2" w14:textId="31237D33" w:rsidR="00136300" w:rsidRDefault="00136300" w:rsidP="00642A14">
            <w:r>
              <w:t>15</w:t>
            </w:r>
          </w:p>
        </w:tc>
        <w:tc>
          <w:tcPr>
            <w:tcW w:w="851" w:type="dxa"/>
          </w:tcPr>
          <w:p w14:paraId="48441979" w14:textId="77777777" w:rsidR="00136300" w:rsidRDefault="00136300" w:rsidP="00642A14"/>
        </w:tc>
        <w:tc>
          <w:tcPr>
            <w:tcW w:w="992" w:type="dxa"/>
          </w:tcPr>
          <w:p w14:paraId="77921BF5" w14:textId="4E8A4195" w:rsidR="00136300" w:rsidRDefault="00136300" w:rsidP="00642A14">
            <w:r>
              <w:rPr>
                <w:lang w:val="de-DE"/>
              </w:rPr>
              <w:t>HL7_96</w:t>
            </w:r>
          </w:p>
        </w:tc>
        <w:tc>
          <w:tcPr>
            <w:tcW w:w="3118" w:type="dxa"/>
          </w:tcPr>
          <w:p w14:paraId="3B478083" w14:textId="54623C5F" w:rsidR="00136300" w:rsidRDefault="00136300" w:rsidP="00642A14">
            <w:r>
              <w:t>Event code</w:t>
            </w:r>
          </w:p>
        </w:tc>
      </w:tr>
      <w:tr w:rsidR="00136300" w14:paraId="7DF2BC07" w14:textId="77777777" w:rsidTr="00642A14">
        <w:tc>
          <w:tcPr>
            <w:tcW w:w="2338" w:type="dxa"/>
          </w:tcPr>
          <w:p w14:paraId="64D6592D" w14:textId="79873AC6" w:rsidR="00136300" w:rsidRDefault="00136300" w:rsidP="00642A14">
            <w:pPr>
              <w:rPr>
                <w:b/>
              </w:rPr>
            </w:pPr>
            <w:r>
              <w:rPr>
                <w:b/>
              </w:rPr>
              <w:t>Msg_struct_id</w:t>
            </w:r>
          </w:p>
        </w:tc>
        <w:tc>
          <w:tcPr>
            <w:tcW w:w="993" w:type="dxa"/>
          </w:tcPr>
          <w:p w14:paraId="0E27F68F" w14:textId="50FD8372" w:rsidR="00136300" w:rsidRDefault="00136300" w:rsidP="00642A14">
            <w:r>
              <w:t>Text</w:t>
            </w:r>
          </w:p>
        </w:tc>
        <w:tc>
          <w:tcPr>
            <w:tcW w:w="850" w:type="dxa"/>
          </w:tcPr>
          <w:p w14:paraId="2E2A82F3" w14:textId="085847F6" w:rsidR="00136300" w:rsidRDefault="00136300" w:rsidP="00642A14">
            <w:r>
              <w:t>10</w:t>
            </w:r>
          </w:p>
        </w:tc>
        <w:tc>
          <w:tcPr>
            <w:tcW w:w="851" w:type="dxa"/>
          </w:tcPr>
          <w:p w14:paraId="2FEE6431" w14:textId="77777777" w:rsidR="00136300" w:rsidRDefault="00136300" w:rsidP="00642A14"/>
        </w:tc>
        <w:tc>
          <w:tcPr>
            <w:tcW w:w="992" w:type="dxa"/>
          </w:tcPr>
          <w:p w14:paraId="67868351" w14:textId="54474E0E" w:rsidR="00136300" w:rsidRDefault="00136300" w:rsidP="00642A14">
            <w:r>
              <w:rPr>
                <w:lang w:val="de-DE"/>
              </w:rPr>
              <w:t>HL7_96</w:t>
            </w:r>
          </w:p>
        </w:tc>
        <w:tc>
          <w:tcPr>
            <w:tcW w:w="3118" w:type="dxa"/>
          </w:tcPr>
          <w:p w14:paraId="2E689A43" w14:textId="12D0FCA3" w:rsidR="00136300" w:rsidRDefault="00136300" w:rsidP="00642A14">
            <w:r>
              <w:t>Message structure identifier</w:t>
            </w:r>
          </w:p>
        </w:tc>
      </w:tr>
      <w:tr w:rsidR="00136300" w14:paraId="00D4560F" w14:textId="77777777" w:rsidTr="00642A14">
        <w:tc>
          <w:tcPr>
            <w:tcW w:w="2338" w:type="dxa"/>
          </w:tcPr>
          <w:p w14:paraId="1B7CDA19" w14:textId="77777777" w:rsidR="00136300" w:rsidRDefault="00136300" w:rsidP="00642A14">
            <w:r>
              <w:rPr>
                <w:b/>
              </w:rPr>
              <w:t>version_id</w:t>
            </w:r>
          </w:p>
        </w:tc>
        <w:tc>
          <w:tcPr>
            <w:tcW w:w="993" w:type="dxa"/>
          </w:tcPr>
          <w:p w14:paraId="1FC7C18F" w14:textId="77777777" w:rsidR="00136300" w:rsidRDefault="00136300" w:rsidP="00642A14">
            <w:r>
              <w:t>Long</w:t>
            </w:r>
          </w:p>
        </w:tc>
        <w:tc>
          <w:tcPr>
            <w:tcW w:w="850" w:type="dxa"/>
          </w:tcPr>
          <w:p w14:paraId="4D594192" w14:textId="77777777" w:rsidR="00136300" w:rsidRDefault="00136300" w:rsidP="00642A14">
            <w:pPr>
              <w:rPr>
                <w:lang w:val="de-DE"/>
              </w:rPr>
            </w:pPr>
            <w:r>
              <w:rPr>
                <w:lang w:val="de-DE"/>
              </w:rPr>
              <w:t>4</w:t>
            </w:r>
          </w:p>
        </w:tc>
        <w:tc>
          <w:tcPr>
            <w:tcW w:w="851" w:type="dxa"/>
          </w:tcPr>
          <w:p w14:paraId="743567D6" w14:textId="77777777" w:rsidR="00136300" w:rsidRDefault="00136300" w:rsidP="00642A14">
            <w:pPr>
              <w:rPr>
                <w:lang w:val="de-DE"/>
              </w:rPr>
            </w:pPr>
          </w:p>
        </w:tc>
        <w:tc>
          <w:tcPr>
            <w:tcW w:w="992" w:type="dxa"/>
          </w:tcPr>
          <w:p w14:paraId="3FDD68DD" w14:textId="3CA184B1" w:rsidR="00136300" w:rsidRDefault="00136300" w:rsidP="00642A14">
            <w:pPr>
              <w:rPr>
                <w:lang w:val="de-DE"/>
              </w:rPr>
            </w:pPr>
            <w:r>
              <w:rPr>
                <w:lang w:val="de-DE"/>
              </w:rPr>
              <w:t>HL7_96</w:t>
            </w:r>
          </w:p>
        </w:tc>
        <w:tc>
          <w:tcPr>
            <w:tcW w:w="3118" w:type="dxa"/>
          </w:tcPr>
          <w:p w14:paraId="2C0CC452" w14:textId="77777777" w:rsidR="00136300" w:rsidRDefault="00136300" w:rsidP="00642A14">
            <w:pPr>
              <w:rPr>
                <w:lang w:val="de-DE"/>
              </w:rPr>
            </w:pPr>
            <w:r>
              <w:rPr>
                <w:lang w:val="de-DE"/>
              </w:rPr>
              <w:t>version ID</w:t>
            </w:r>
          </w:p>
        </w:tc>
      </w:tr>
      <w:tr w:rsidR="00136300" w14:paraId="3928D411" w14:textId="77777777" w:rsidTr="00642A14">
        <w:tc>
          <w:tcPr>
            <w:tcW w:w="2338" w:type="dxa"/>
          </w:tcPr>
          <w:p w14:paraId="5C995983" w14:textId="709FD25F" w:rsidR="00136300" w:rsidRDefault="00136300" w:rsidP="00642A14">
            <w:pPr>
              <w:rPr>
                <w:b/>
              </w:rPr>
            </w:pPr>
            <w:r>
              <w:rPr>
                <w:b/>
              </w:rPr>
              <w:t>Row</w:t>
            </w:r>
          </w:p>
        </w:tc>
        <w:tc>
          <w:tcPr>
            <w:tcW w:w="993" w:type="dxa"/>
          </w:tcPr>
          <w:p w14:paraId="020BED6E" w14:textId="49FCCA9C" w:rsidR="00136300" w:rsidRDefault="00136300" w:rsidP="00642A14">
            <w:r>
              <w:t>Long</w:t>
            </w:r>
          </w:p>
        </w:tc>
        <w:tc>
          <w:tcPr>
            <w:tcW w:w="850" w:type="dxa"/>
          </w:tcPr>
          <w:p w14:paraId="1EA04B96" w14:textId="77777777" w:rsidR="00136300" w:rsidRDefault="00136300" w:rsidP="00642A14">
            <w:pPr>
              <w:rPr>
                <w:lang w:val="de-DE"/>
              </w:rPr>
            </w:pPr>
          </w:p>
        </w:tc>
        <w:tc>
          <w:tcPr>
            <w:tcW w:w="851" w:type="dxa"/>
          </w:tcPr>
          <w:p w14:paraId="06807CEF" w14:textId="77777777" w:rsidR="00136300" w:rsidRDefault="00136300" w:rsidP="00642A14">
            <w:pPr>
              <w:rPr>
                <w:lang w:val="de-DE"/>
              </w:rPr>
            </w:pPr>
          </w:p>
        </w:tc>
        <w:tc>
          <w:tcPr>
            <w:tcW w:w="992" w:type="dxa"/>
          </w:tcPr>
          <w:p w14:paraId="0A45933A" w14:textId="5D2A3611" w:rsidR="00136300" w:rsidRDefault="00136300" w:rsidP="00642A14">
            <w:pPr>
              <w:rPr>
                <w:lang w:val="de-DE"/>
              </w:rPr>
            </w:pPr>
            <w:r>
              <w:rPr>
                <w:lang w:val="de-DE"/>
              </w:rPr>
              <w:t>HL7_96</w:t>
            </w:r>
          </w:p>
        </w:tc>
        <w:tc>
          <w:tcPr>
            <w:tcW w:w="3118" w:type="dxa"/>
          </w:tcPr>
          <w:p w14:paraId="2A2DC69A" w14:textId="6830DF2B" w:rsidR="00136300" w:rsidRDefault="00136300" w:rsidP="00642A14">
            <w:pPr>
              <w:rPr>
                <w:lang w:val="de-DE"/>
              </w:rPr>
            </w:pPr>
            <w:r>
              <w:rPr>
                <w:lang w:val="de-DE"/>
              </w:rPr>
              <w:t>Sequence number</w:t>
            </w:r>
          </w:p>
        </w:tc>
      </w:tr>
      <w:tr w:rsidR="00136300" w14:paraId="605E6C0D" w14:textId="77777777" w:rsidTr="00642A14">
        <w:tc>
          <w:tcPr>
            <w:tcW w:w="2338" w:type="dxa"/>
          </w:tcPr>
          <w:p w14:paraId="6CF62FE0" w14:textId="47A15007" w:rsidR="00136300" w:rsidRDefault="00136300" w:rsidP="00642A14">
            <w:r>
              <w:t>Msh15</w:t>
            </w:r>
          </w:p>
        </w:tc>
        <w:tc>
          <w:tcPr>
            <w:tcW w:w="993" w:type="dxa"/>
          </w:tcPr>
          <w:p w14:paraId="3B978795" w14:textId="77777777" w:rsidR="00136300" w:rsidRDefault="00136300" w:rsidP="00642A14">
            <w:r>
              <w:t>Text</w:t>
            </w:r>
          </w:p>
        </w:tc>
        <w:tc>
          <w:tcPr>
            <w:tcW w:w="850" w:type="dxa"/>
          </w:tcPr>
          <w:p w14:paraId="3F393107" w14:textId="6838CDD0" w:rsidR="00136300" w:rsidRDefault="00136300" w:rsidP="00642A14">
            <w:r>
              <w:t>30</w:t>
            </w:r>
          </w:p>
        </w:tc>
        <w:tc>
          <w:tcPr>
            <w:tcW w:w="851" w:type="dxa"/>
          </w:tcPr>
          <w:p w14:paraId="101AA17A" w14:textId="77777777" w:rsidR="00136300" w:rsidRDefault="00136300" w:rsidP="00642A14"/>
        </w:tc>
        <w:tc>
          <w:tcPr>
            <w:tcW w:w="992" w:type="dxa"/>
          </w:tcPr>
          <w:p w14:paraId="68B1872E" w14:textId="7E21F766" w:rsidR="00136300" w:rsidRDefault="00136300" w:rsidP="00642A14">
            <w:r>
              <w:t>HL7_96</w:t>
            </w:r>
          </w:p>
        </w:tc>
        <w:tc>
          <w:tcPr>
            <w:tcW w:w="3118" w:type="dxa"/>
          </w:tcPr>
          <w:p w14:paraId="7D9BE2F2" w14:textId="0657DC5F" w:rsidR="00136300" w:rsidRDefault="00136300" w:rsidP="00642A14"/>
        </w:tc>
      </w:tr>
      <w:tr w:rsidR="00136300" w14:paraId="42318BB8" w14:textId="77777777" w:rsidTr="00642A14">
        <w:tc>
          <w:tcPr>
            <w:tcW w:w="2338" w:type="dxa"/>
          </w:tcPr>
          <w:p w14:paraId="21641E98" w14:textId="3832662D" w:rsidR="00136300" w:rsidRDefault="00136300" w:rsidP="00642A14">
            <w:r>
              <w:t>Msh16</w:t>
            </w:r>
          </w:p>
        </w:tc>
        <w:tc>
          <w:tcPr>
            <w:tcW w:w="993" w:type="dxa"/>
          </w:tcPr>
          <w:p w14:paraId="18F667F7" w14:textId="17002C10" w:rsidR="00136300" w:rsidRDefault="00136300" w:rsidP="00642A14">
            <w:r>
              <w:t>Text</w:t>
            </w:r>
          </w:p>
        </w:tc>
        <w:tc>
          <w:tcPr>
            <w:tcW w:w="850" w:type="dxa"/>
          </w:tcPr>
          <w:p w14:paraId="3FFF31CB" w14:textId="306DCD93" w:rsidR="00136300" w:rsidRDefault="00136300" w:rsidP="00642A14">
            <w:r>
              <w:t>30</w:t>
            </w:r>
          </w:p>
        </w:tc>
        <w:tc>
          <w:tcPr>
            <w:tcW w:w="851" w:type="dxa"/>
          </w:tcPr>
          <w:p w14:paraId="3C260207" w14:textId="77777777" w:rsidR="00136300" w:rsidRDefault="00136300" w:rsidP="00642A14"/>
        </w:tc>
        <w:tc>
          <w:tcPr>
            <w:tcW w:w="992" w:type="dxa"/>
          </w:tcPr>
          <w:p w14:paraId="192892BF" w14:textId="7D7E8851" w:rsidR="00136300" w:rsidRDefault="00136300" w:rsidP="00642A14">
            <w:r>
              <w:t>HL7_96</w:t>
            </w:r>
          </w:p>
        </w:tc>
        <w:tc>
          <w:tcPr>
            <w:tcW w:w="3118" w:type="dxa"/>
          </w:tcPr>
          <w:p w14:paraId="449278D0" w14:textId="4A464F2A" w:rsidR="00136300" w:rsidRDefault="00136300" w:rsidP="00642A14"/>
        </w:tc>
      </w:tr>
      <w:tr w:rsidR="00136300" w14:paraId="4CA4E8A5" w14:textId="77777777" w:rsidTr="00642A14">
        <w:tc>
          <w:tcPr>
            <w:tcW w:w="2338" w:type="dxa"/>
          </w:tcPr>
          <w:p w14:paraId="0D6FFF17" w14:textId="206B2A66" w:rsidR="00136300" w:rsidRDefault="00136300" w:rsidP="00642A14">
            <w:r>
              <w:t>ImmediateAck</w:t>
            </w:r>
          </w:p>
        </w:tc>
        <w:tc>
          <w:tcPr>
            <w:tcW w:w="993" w:type="dxa"/>
          </w:tcPr>
          <w:p w14:paraId="1C99C144" w14:textId="1ACA5B75" w:rsidR="00136300" w:rsidRDefault="00136300" w:rsidP="00642A14">
            <w:r>
              <w:t>Text</w:t>
            </w:r>
          </w:p>
        </w:tc>
        <w:tc>
          <w:tcPr>
            <w:tcW w:w="850" w:type="dxa"/>
          </w:tcPr>
          <w:p w14:paraId="5198121D" w14:textId="1036630E" w:rsidR="00136300" w:rsidRDefault="00136300" w:rsidP="00642A14">
            <w:r>
              <w:t>60</w:t>
            </w:r>
          </w:p>
        </w:tc>
        <w:tc>
          <w:tcPr>
            <w:tcW w:w="851" w:type="dxa"/>
          </w:tcPr>
          <w:p w14:paraId="51FBB628" w14:textId="77777777" w:rsidR="00136300" w:rsidRDefault="00136300" w:rsidP="00642A14"/>
        </w:tc>
        <w:tc>
          <w:tcPr>
            <w:tcW w:w="992" w:type="dxa"/>
          </w:tcPr>
          <w:p w14:paraId="4087EB48" w14:textId="70AC4145" w:rsidR="00136300" w:rsidRDefault="00136300" w:rsidP="00642A14">
            <w:r>
              <w:t>HL7_96</w:t>
            </w:r>
          </w:p>
        </w:tc>
        <w:tc>
          <w:tcPr>
            <w:tcW w:w="3118" w:type="dxa"/>
          </w:tcPr>
          <w:p w14:paraId="3959FF53" w14:textId="77777777" w:rsidR="00136300" w:rsidRDefault="00136300" w:rsidP="00642A14"/>
        </w:tc>
      </w:tr>
      <w:tr w:rsidR="00136300" w14:paraId="7DF54E02" w14:textId="77777777" w:rsidTr="00642A14">
        <w:tc>
          <w:tcPr>
            <w:tcW w:w="2338" w:type="dxa"/>
          </w:tcPr>
          <w:p w14:paraId="3970B7AD" w14:textId="23574F27" w:rsidR="00136300" w:rsidRDefault="00136300" w:rsidP="00642A14">
            <w:r>
              <w:t>ApplAck</w:t>
            </w:r>
          </w:p>
        </w:tc>
        <w:tc>
          <w:tcPr>
            <w:tcW w:w="993" w:type="dxa"/>
          </w:tcPr>
          <w:p w14:paraId="34433806" w14:textId="0A0DFFC1" w:rsidR="00136300" w:rsidRDefault="00136300" w:rsidP="00642A14">
            <w:r>
              <w:t>Text</w:t>
            </w:r>
          </w:p>
        </w:tc>
        <w:tc>
          <w:tcPr>
            <w:tcW w:w="850" w:type="dxa"/>
          </w:tcPr>
          <w:p w14:paraId="11C8FF4C" w14:textId="746D171A" w:rsidR="00136300" w:rsidRDefault="00136300" w:rsidP="00642A14">
            <w:r>
              <w:t>60</w:t>
            </w:r>
          </w:p>
        </w:tc>
        <w:tc>
          <w:tcPr>
            <w:tcW w:w="851" w:type="dxa"/>
          </w:tcPr>
          <w:p w14:paraId="66F6B42A" w14:textId="77777777" w:rsidR="00136300" w:rsidRDefault="00136300" w:rsidP="00642A14"/>
        </w:tc>
        <w:tc>
          <w:tcPr>
            <w:tcW w:w="992" w:type="dxa"/>
          </w:tcPr>
          <w:p w14:paraId="216A99E2" w14:textId="1B50D7CC" w:rsidR="00136300" w:rsidRDefault="00136300" w:rsidP="00642A14">
            <w:r>
              <w:t>HL7_96</w:t>
            </w:r>
          </w:p>
        </w:tc>
        <w:tc>
          <w:tcPr>
            <w:tcW w:w="3118" w:type="dxa"/>
          </w:tcPr>
          <w:p w14:paraId="119E38CA" w14:textId="77777777" w:rsidR="00136300" w:rsidRDefault="00136300" w:rsidP="00642A14"/>
        </w:tc>
      </w:tr>
      <w:tr w:rsidR="00136300" w14:paraId="33A52F03" w14:textId="77777777" w:rsidTr="00642A14">
        <w:tc>
          <w:tcPr>
            <w:tcW w:w="2338" w:type="dxa"/>
          </w:tcPr>
          <w:p w14:paraId="2F16ADAD" w14:textId="35A2BDEF" w:rsidR="00136300" w:rsidRDefault="00136300" w:rsidP="00642A14">
            <w:r>
              <w:t>Section</w:t>
            </w:r>
          </w:p>
        </w:tc>
        <w:tc>
          <w:tcPr>
            <w:tcW w:w="993" w:type="dxa"/>
          </w:tcPr>
          <w:p w14:paraId="14119BDE" w14:textId="592D7063" w:rsidR="00136300" w:rsidRDefault="00136300" w:rsidP="00642A14">
            <w:r>
              <w:t>Text</w:t>
            </w:r>
          </w:p>
        </w:tc>
        <w:tc>
          <w:tcPr>
            <w:tcW w:w="850" w:type="dxa"/>
          </w:tcPr>
          <w:p w14:paraId="02955B36" w14:textId="377645CA" w:rsidR="00136300" w:rsidRDefault="00136300" w:rsidP="00642A14">
            <w:r>
              <w:t>15</w:t>
            </w:r>
          </w:p>
        </w:tc>
        <w:tc>
          <w:tcPr>
            <w:tcW w:w="851" w:type="dxa"/>
          </w:tcPr>
          <w:p w14:paraId="36D8C5A3" w14:textId="77777777" w:rsidR="00136300" w:rsidRDefault="00136300" w:rsidP="00642A14"/>
        </w:tc>
        <w:tc>
          <w:tcPr>
            <w:tcW w:w="992" w:type="dxa"/>
          </w:tcPr>
          <w:p w14:paraId="3522DFB3" w14:textId="07737DF6" w:rsidR="00136300" w:rsidRDefault="00136300" w:rsidP="00642A14">
            <w:r>
              <w:t>HL7_96</w:t>
            </w:r>
          </w:p>
        </w:tc>
        <w:tc>
          <w:tcPr>
            <w:tcW w:w="3118" w:type="dxa"/>
          </w:tcPr>
          <w:p w14:paraId="15ECAC93" w14:textId="77777777" w:rsidR="00136300" w:rsidRDefault="00136300" w:rsidP="00642A14"/>
        </w:tc>
      </w:tr>
      <w:tr w:rsidR="00136300" w14:paraId="0C25A441" w14:textId="77777777" w:rsidTr="00642A14">
        <w:tc>
          <w:tcPr>
            <w:tcW w:w="2338" w:type="dxa"/>
          </w:tcPr>
          <w:p w14:paraId="01C9E89D" w14:textId="77777777" w:rsidR="00136300" w:rsidRDefault="00136300" w:rsidP="00642A14">
            <w:r>
              <w:t>anchor</w:t>
            </w:r>
          </w:p>
        </w:tc>
        <w:tc>
          <w:tcPr>
            <w:tcW w:w="993" w:type="dxa"/>
          </w:tcPr>
          <w:p w14:paraId="39ED8F8D" w14:textId="77777777" w:rsidR="00136300" w:rsidRDefault="00136300" w:rsidP="00642A14">
            <w:r>
              <w:t>Text</w:t>
            </w:r>
          </w:p>
        </w:tc>
        <w:tc>
          <w:tcPr>
            <w:tcW w:w="850" w:type="dxa"/>
          </w:tcPr>
          <w:p w14:paraId="69A8D6C2" w14:textId="2538F533" w:rsidR="00136300" w:rsidRDefault="00136300" w:rsidP="00642A14">
            <w:r>
              <w:t>40</w:t>
            </w:r>
          </w:p>
        </w:tc>
        <w:tc>
          <w:tcPr>
            <w:tcW w:w="851" w:type="dxa"/>
          </w:tcPr>
          <w:p w14:paraId="0D43CCB6" w14:textId="77777777" w:rsidR="00136300" w:rsidRDefault="00136300" w:rsidP="00642A14"/>
        </w:tc>
        <w:tc>
          <w:tcPr>
            <w:tcW w:w="992" w:type="dxa"/>
          </w:tcPr>
          <w:p w14:paraId="7D111BBC" w14:textId="734B53A2" w:rsidR="00136300" w:rsidRDefault="00136300" w:rsidP="00642A14">
            <w:r>
              <w:t>HL7_96</w:t>
            </w:r>
          </w:p>
        </w:tc>
        <w:tc>
          <w:tcPr>
            <w:tcW w:w="3118" w:type="dxa"/>
          </w:tcPr>
          <w:p w14:paraId="1461EF4A" w14:textId="77777777" w:rsidR="00136300" w:rsidRDefault="00136300" w:rsidP="00642A14">
            <w:r>
              <w:t>HTML-Reference to the Standard</w:t>
            </w:r>
          </w:p>
        </w:tc>
      </w:tr>
    </w:tbl>
    <w:p w14:paraId="02AEA473" w14:textId="77777777" w:rsidR="00136300" w:rsidRDefault="00136300"/>
    <w:p w14:paraId="1BD1ED65" w14:textId="77777777" w:rsidR="00C50AB1" w:rsidRDefault="00C50AB1">
      <w:pPr>
        <w:pStyle w:val="berschrift3"/>
      </w:pPr>
      <w:r>
        <w:fldChar w:fldCharType="begin"/>
      </w:r>
      <w:r>
        <w:instrText xml:space="preserve"> AUTONUMLGL </w:instrText>
      </w:r>
      <w:bookmarkStart w:id="59" w:name="_Toc75864111"/>
      <w:r>
        <w:fldChar w:fldCharType="end"/>
      </w:r>
      <w:r>
        <w:t xml:space="preserve"> Table HL7DataTypes</w:t>
      </w:r>
      <w:bookmarkEnd w:id="59"/>
    </w:p>
    <w:p w14:paraId="5F8D0F4F" w14:textId="77777777" w:rsidR="00C50AB1" w:rsidRDefault="00C50AB1">
      <w:r>
        <w:t>The standard uses data types which are referred to by data structures. The reference from data elements to data types is indirectly done by data structures.</w:t>
      </w:r>
    </w:p>
    <w:p w14:paraId="41913ED0"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164D1F33" w14:textId="77777777">
        <w:tc>
          <w:tcPr>
            <w:tcW w:w="2338" w:type="dxa"/>
            <w:shd w:val="pct20" w:color="auto" w:fill="auto"/>
          </w:tcPr>
          <w:p w14:paraId="7C2387BA" w14:textId="77777777" w:rsidR="00C50AB1" w:rsidRDefault="00C50AB1">
            <w:r>
              <w:t>Attribute</w:t>
            </w:r>
          </w:p>
        </w:tc>
        <w:tc>
          <w:tcPr>
            <w:tcW w:w="993" w:type="dxa"/>
            <w:shd w:val="pct20" w:color="auto" w:fill="auto"/>
          </w:tcPr>
          <w:p w14:paraId="7A1AE66C" w14:textId="77777777" w:rsidR="00C50AB1" w:rsidRDefault="00C50AB1">
            <w:r>
              <w:t>Type</w:t>
            </w:r>
          </w:p>
        </w:tc>
        <w:tc>
          <w:tcPr>
            <w:tcW w:w="850" w:type="dxa"/>
            <w:shd w:val="pct20" w:color="auto" w:fill="auto"/>
          </w:tcPr>
          <w:p w14:paraId="7506C72D" w14:textId="77777777" w:rsidR="00C50AB1" w:rsidRDefault="00C50AB1">
            <w:r>
              <w:t>Size</w:t>
            </w:r>
          </w:p>
        </w:tc>
        <w:tc>
          <w:tcPr>
            <w:tcW w:w="851" w:type="dxa"/>
            <w:shd w:val="pct20" w:color="auto" w:fill="auto"/>
          </w:tcPr>
          <w:p w14:paraId="2013F2A0" w14:textId="77777777" w:rsidR="00C50AB1" w:rsidRDefault="00C50AB1">
            <w:r>
              <w:t>Default</w:t>
            </w:r>
          </w:p>
        </w:tc>
        <w:tc>
          <w:tcPr>
            <w:tcW w:w="992" w:type="dxa"/>
            <w:shd w:val="pct20" w:color="auto" w:fill="auto"/>
          </w:tcPr>
          <w:p w14:paraId="384F9F8B" w14:textId="77777777" w:rsidR="00C50AB1" w:rsidRDefault="00C50AB1">
            <w:r>
              <w:t>Database</w:t>
            </w:r>
          </w:p>
        </w:tc>
        <w:tc>
          <w:tcPr>
            <w:tcW w:w="3118" w:type="dxa"/>
            <w:shd w:val="pct20" w:color="auto" w:fill="auto"/>
          </w:tcPr>
          <w:p w14:paraId="61A872E8" w14:textId="77777777" w:rsidR="00C50AB1" w:rsidRDefault="00C50AB1">
            <w:r>
              <w:t>Description</w:t>
            </w:r>
          </w:p>
        </w:tc>
      </w:tr>
      <w:tr w:rsidR="00C50AB1" w14:paraId="491F7544" w14:textId="77777777">
        <w:tc>
          <w:tcPr>
            <w:tcW w:w="2338" w:type="dxa"/>
          </w:tcPr>
          <w:p w14:paraId="27B2B71A" w14:textId="77777777" w:rsidR="00C50AB1" w:rsidRDefault="00C50AB1">
            <w:r>
              <w:rPr>
                <w:b/>
              </w:rPr>
              <w:t>data_type_code</w:t>
            </w:r>
          </w:p>
        </w:tc>
        <w:tc>
          <w:tcPr>
            <w:tcW w:w="993" w:type="dxa"/>
          </w:tcPr>
          <w:p w14:paraId="0E27368B" w14:textId="77777777" w:rsidR="00C50AB1" w:rsidRDefault="00C50AB1">
            <w:r>
              <w:t>Text</w:t>
            </w:r>
          </w:p>
        </w:tc>
        <w:tc>
          <w:tcPr>
            <w:tcW w:w="850" w:type="dxa"/>
          </w:tcPr>
          <w:p w14:paraId="11641AA9" w14:textId="77777777" w:rsidR="00C50AB1" w:rsidRDefault="00C50AB1">
            <w:r>
              <w:t>3</w:t>
            </w:r>
          </w:p>
        </w:tc>
        <w:tc>
          <w:tcPr>
            <w:tcW w:w="851" w:type="dxa"/>
          </w:tcPr>
          <w:p w14:paraId="485F86A8" w14:textId="77777777" w:rsidR="00C50AB1" w:rsidRDefault="00C50AB1"/>
        </w:tc>
        <w:tc>
          <w:tcPr>
            <w:tcW w:w="992" w:type="dxa"/>
          </w:tcPr>
          <w:p w14:paraId="13BDBCE4" w14:textId="77777777" w:rsidR="00C50AB1" w:rsidRDefault="00C50AB1">
            <w:r>
              <w:t>HL7_36</w:t>
            </w:r>
          </w:p>
        </w:tc>
        <w:tc>
          <w:tcPr>
            <w:tcW w:w="3118" w:type="dxa"/>
          </w:tcPr>
          <w:p w14:paraId="710432D8" w14:textId="77777777" w:rsidR="00C50AB1" w:rsidRDefault="00C50AB1">
            <w:r>
              <w:t>reference to the data type according to the standard</w:t>
            </w:r>
          </w:p>
        </w:tc>
      </w:tr>
      <w:tr w:rsidR="00C50AB1" w14:paraId="05D7846F" w14:textId="77777777">
        <w:tc>
          <w:tcPr>
            <w:tcW w:w="2338" w:type="dxa"/>
          </w:tcPr>
          <w:p w14:paraId="56E281A7" w14:textId="77777777" w:rsidR="00C50AB1" w:rsidRDefault="00C50AB1">
            <w:r>
              <w:rPr>
                <w:b/>
              </w:rPr>
              <w:t>version_id</w:t>
            </w:r>
          </w:p>
        </w:tc>
        <w:tc>
          <w:tcPr>
            <w:tcW w:w="993" w:type="dxa"/>
          </w:tcPr>
          <w:p w14:paraId="4A94B63D" w14:textId="77777777" w:rsidR="00C50AB1" w:rsidRDefault="00C50AB1">
            <w:r>
              <w:t>Long</w:t>
            </w:r>
          </w:p>
        </w:tc>
        <w:tc>
          <w:tcPr>
            <w:tcW w:w="850" w:type="dxa"/>
          </w:tcPr>
          <w:p w14:paraId="46202271" w14:textId="77777777" w:rsidR="00C50AB1" w:rsidRDefault="00C50AB1">
            <w:pPr>
              <w:rPr>
                <w:lang w:val="de-DE"/>
              </w:rPr>
            </w:pPr>
            <w:r>
              <w:rPr>
                <w:lang w:val="de-DE"/>
              </w:rPr>
              <w:t>4</w:t>
            </w:r>
          </w:p>
        </w:tc>
        <w:tc>
          <w:tcPr>
            <w:tcW w:w="851" w:type="dxa"/>
          </w:tcPr>
          <w:p w14:paraId="59D6328C" w14:textId="77777777" w:rsidR="00C50AB1" w:rsidRDefault="00C50AB1">
            <w:pPr>
              <w:rPr>
                <w:lang w:val="de-DE"/>
              </w:rPr>
            </w:pPr>
          </w:p>
        </w:tc>
        <w:tc>
          <w:tcPr>
            <w:tcW w:w="992" w:type="dxa"/>
          </w:tcPr>
          <w:p w14:paraId="095E1B79" w14:textId="77777777" w:rsidR="00C50AB1" w:rsidRDefault="00C50AB1">
            <w:pPr>
              <w:rPr>
                <w:lang w:val="de-DE"/>
              </w:rPr>
            </w:pPr>
            <w:r>
              <w:rPr>
                <w:lang w:val="de-DE"/>
              </w:rPr>
              <w:t>HL7_52</w:t>
            </w:r>
          </w:p>
        </w:tc>
        <w:tc>
          <w:tcPr>
            <w:tcW w:w="3118" w:type="dxa"/>
          </w:tcPr>
          <w:p w14:paraId="7A50B909" w14:textId="77777777" w:rsidR="00C50AB1" w:rsidRDefault="00C50AB1">
            <w:pPr>
              <w:rPr>
                <w:lang w:val="de-DE"/>
              </w:rPr>
            </w:pPr>
            <w:r>
              <w:rPr>
                <w:lang w:val="de-DE"/>
              </w:rPr>
              <w:t>version ID</w:t>
            </w:r>
          </w:p>
        </w:tc>
      </w:tr>
      <w:tr w:rsidR="00C50AB1" w14:paraId="472EEEF8" w14:textId="77777777">
        <w:tc>
          <w:tcPr>
            <w:tcW w:w="2338" w:type="dxa"/>
          </w:tcPr>
          <w:p w14:paraId="38005B09" w14:textId="77777777" w:rsidR="00C50AB1" w:rsidRDefault="00C50AB1">
            <w:r>
              <w:t>description</w:t>
            </w:r>
          </w:p>
        </w:tc>
        <w:tc>
          <w:tcPr>
            <w:tcW w:w="993" w:type="dxa"/>
          </w:tcPr>
          <w:p w14:paraId="00B13167" w14:textId="77777777" w:rsidR="00C50AB1" w:rsidRDefault="00C50AB1">
            <w:r>
              <w:t>Text</w:t>
            </w:r>
          </w:p>
        </w:tc>
        <w:tc>
          <w:tcPr>
            <w:tcW w:w="850" w:type="dxa"/>
          </w:tcPr>
          <w:p w14:paraId="28C0FAAF" w14:textId="77777777" w:rsidR="00C50AB1" w:rsidRDefault="00C50AB1">
            <w:r>
              <w:t>80</w:t>
            </w:r>
          </w:p>
        </w:tc>
        <w:tc>
          <w:tcPr>
            <w:tcW w:w="851" w:type="dxa"/>
          </w:tcPr>
          <w:p w14:paraId="0E5DE33F" w14:textId="77777777" w:rsidR="00C50AB1" w:rsidRDefault="00C50AB1"/>
        </w:tc>
        <w:tc>
          <w:tcPr>
            <w:tcW w:w="992" w:type="dxa"/>
          </w:tcPr>
          <w:p w14:paraId="42E3946F" w14:textId="77777777" w:rsidR="00C50AB1" w:rsidRDefault="00C50AB1">
            <w:r>
              <w:t>HL7_36</w:t>
            </w:r>
          </w:p>
        </w:tc>
        <w:tc>
          <w:tcPr>
            <w:tcW w:w="3118" w:type="dxa"/>
          </w:tcPr>
          <w:p w14:paraId="2FC22C6C" w14:textId="77777777" w:rsidR="00C50AB1" w:rsidRDefault="00C50AB1">
            <w:r>
              <w:t>description</w:t>
            </w:r>
          </w:p>
        </w:tc>
      </w:tr>
      <w:tr w:rsidR="00C50AB1" w14:paraId="5610BF42" w14:textId="77777777">
        <w:tc>
          <w:tcPr>
            <w:tcW w:w="2338" w:type="dxa"/>
          </w:tcPr>
          <w:p w14:paraId="6E9281B9" w14:textId="77777777" w:rsidR="00C50AB1" w:rsidRDefault="00C50AB1">
            <w:r>
              <w:t>length</w:t>
            </w:r>
          </w:p>
        </w:tc>
        <w:tc>
          <w:tcPr>
            <w:tcW w:w="993" w:type="dxa"/>
          </w:tcPr>
          <w:p w14:paraId="05878A0D" w14:textId="77777777" w:rsidR="00C50AB1" w:rsidRDefault="00C50AB1">
            <w:r>
              <w:t>Integer</w:t>
            </w:r>
          </w:p>
        </w:tc>
        <w:tc>
          <w:tcPr>
            <w:tcW w:w="850" w:type="dxa"/>
          </w:tcPr>
          <w:p w14:paraId="3BC7C14E" w14:textId="77777777" w:rsidR="00C50AB1" w:rsidRDefault="00C50AB1">
            <w:r>
              <w:t>2</w:t>
            </w:r>
          </w:p>
        </w:tc>
        <w:tc>
          <w:tcPr>
            <w:tcW w:w="851" w:type="dxa"/>
          </w:tcPr>
          <w:p w14:paraId="794FAA18" w14:textId="77777777" w:rsidR="00C50AB1" w:rsidRDefault="00C50AB1"/>
        </w:tc>
        <w:tc>
          <w:tcPr>
            <w:tcW w:w="992" w:type="dxa"/>
          </w:tcPr>
          <w:p w14:paraId="003D55FB" w14:textId="77777777" w:rsidR="00C50AB1" w:rsidRDefault="00C50AB1">
            <w:r>
              <w:t>HL7_36</w:t>
            </w:r>
          </w:p>
        </w:tc>
        <w:tc>
          <w:tcPr>
            <w:tcW w:w="3118" w:type="dxa"/>
          </w:tcPr>
          <w:p w14:paraId="4C182A04" w14:textId="77777777" w:rsidR="00C50AB1" w:rsidRDefault="00C50AB1">
            <w:r>
              <w:t>proposed length of this data type</w:t>
            </w:r>
          </w:p>
        </w:tc>
      </w:tr>
      <w:tr w:rsidR="00C50AB1" w14:paraId="087625FE" w14:textId="77777777">
        <w:tc>
          <w:tcPr>
            <w:tcW w:w="2338" w:type="dxa"/>
          </w:tcPr>
          <w:p w14:paraId="5B862D1A" w14:textId="77777777" w:rsidR="00C50AB1" w:rsidRDefault="00C50AB1">
            <w:r>
              <w:lastRenderedPageBreak/>
              <w:t>anchor</w:t>
            </w:r>
          </w:p>
        </w:tc>
        <w:tc>
          <w:tcPr>
            <w:tcW w:w="993" w:type="dxa"/>
          </w:tcPr>
          <w:p w14:paraId="457D2E63" w14:textId="77777777" w:rsidR="00C50AB1" w:rsidRDefault="00C50AB1">
            <w:r>
              <w:t>Text</w:t>
            </w:r>
          </w:p>
        </w:tc>
        <w:tc>
          <w:tcPr>
            <w:tcW w:w="850" w:type="dxa"/>
          </w:tcPr>
          <w:p w14:paraId="6E69740A" w14:textId="77777777" w:rsidR="00C50AB1" w:rsidRDefault="00C50AB1">
            <w:r>
              <w:t>50</w:t>
            </w:r>
          </w:p>
        </w:tc>
        <w:tc>
          <w:tcPr>
            <w:tcW w:w="851" w:type="dxa"/>
          </w:tcPr>
          <w:p w14:paraId="5E9588EF" w14:textId="77777777" w:rsidR="00C50AB1" w:rsidRDefault="00C50AB1"/>
        </w:tc>
        <w:tc>
          <w:tcPr>
            <w:tcW w:w="992" w:type="dxa"/>
          </w:tcPr>
          <w:p w14:paraId="29B328D8" w14:textId="77777777" w:rsidR="00C50AB1" w:rsidRDefault="00C50AB1">
            <w:r>
              <w:t>HL7_36</w:t>
            </w:r>
          </w:p>
        </w:tc>
        <w:tc>
          <w:tcPr>
            <w:tcW w:w="3118" w:type="dxa"/>
          </w:tcPr>
          <w:p w14:paraId="5932AF26" w14:textId="77777777" w:rsidR="00C50AB1" w:rsidRDefault="00C50AB1">
            <w:r>
              <w:t>HTML-Reference to the Standard</w:t>
            </w:r>
          </w:p>
        </w:tc>
      </w:tr>
      <w:tr w:rsidR="001757AD" w14:paraId="012E6ED1" w14:textId="77777777">
        <w:tc>
          <w:tcPr>
            <w:tcW w:w="2338" w:type="dxa"/>
          </w:tcPr>
          <w:p w14:paraId="379C24F1" w14:textId="77777777" w:rsidR="001757AD" w:rsidRDefault="001757AD">
            <w:r>
              <w:t>Owl_gen</w:t>
            </w:r>
          </w:p>
        </w:tc>
        <w:tc>
          <w:tcPr>
            <w:tcW w:w="993" w:type="dxa"/>
          </w:tcPr>
          <w:p w14:paraId="7C41F6B5" w14:textId="77777777" w:rsidR="001757AD" w:rsidRDefault="001757AD">
            <w:r>
              <w:t>Yes/no</w:t>
            </w:r>
          </w:p>
        </w:tc>
        <w:tc>
          <w:tcPr>
            <w:tcW w:w="850" w:type="dxa"/>
          </w:tcPr>
          <w:p w14:paraId="09A270B3" w14:textId="77777777" w:rsidR="001757AD" w:rsidRDefault="001757AD"/>
        </w:tc>
        <w:tc>
          <w:tcPr>
            <w:tcW w:w="851" w:type="dxa"/>
          </w:tcPr>
          <w:p w14:paraId="37CA28B8" w14:textId="77777777" w:rsidR="001757AD" w:rsidRDefault="001757AD"/>
        </w:tc>
        <w:tc>
          <w:tcPr>
            <w:tcW w:w="992" w:type="dxa"/>
          </w:tcPr>
          <w:p w14:paraId="6188DC54" w14:textId="77777777" w:rsidR="001757AD" w:rsidRDefault="001757AD">
            <w:r>
              <w:t>HL7_65</w:t>
            </w:r>
          </w:p>
        </w:tc>
        <w:tc>
          <w:tcPr>
            <w:tcW w:w="3118" w:type="dxa"/>
          </w:tcPr>
          <w:p w14:paraId="5A797947" w14:textId="77777777" w:rsidR="001757AD" w:rsidRDefault="001757AD">
            <w:r>
              <w:t>Specifies whether the OWL generator should generate information for this event</w:t>
            </w:r>
          </w:p>
        </w:tc>
      </w:tr>
    </w:tbl>
    <w:p w14:paraId="6D5DE91E" w14:textId="77777777" w:rsidR="00C50AB1" w:rsidRDefault="00C50AB1"/>
    <w:p w14:paraId="46C50FA5" w14:textId="77777777" w:rsidR="00C50AB1" w:rsidRDefault="00C50AB1">
      <w:pPr>
        <w:pStyle w:val="berschrift3"/>
      </w:pPr>
      <w:r>
        <w:fldChar w:fldCharType="begin"/>
      </w:r>
      <w:r>
        <w:instrText xml:space="preserve"> AUTONUMLGL </w:instrText>
      </w:r>
      <w:bookmarkStart w:id="60" w:name="_Toc75864112"/>
      <w:r>
        <w:fldChar w:fldCharType="end"/>
      </w:r>
      <w:r>
        <w:t xml:space="preserve"> Table HL7Mapping-Table DataElements</w:t>
      </w:r>
      <w:bookmarkEnd w:id="60"/>
    </w:p>
    <w:p w14:paraId="10F619F7" w14:textId="77777777" w:rsidR="00C50AB1" w:rsidRDefault="00C50AB1">
      <w:r>
        <w:t>On account of the fact that data element identifiers are reused from version to version a mapping among consecutive versions become necessary. This is especially true for the version change from 2.1 to 2.2.</w:t>
      </w:r>
    </w:p>
    <w:p w14:paraId="4C4ED738"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1EEB9474" w14:textId="77777777">
        <w:tc>
          <w:tcPr>
            <w:tcW w:w="2338" w:type="dxa"/>
            <w:shd w:val="pct20" w:color="auto" w:fill="auto"/>
          </w:tcPr>
          <w:p w14:paraId="07A36BEB" w14:textId="77777777" w:rsidR="00C50AB1" w:rsidRDefault="00C50AB1">
            <w:r>
              <w:t>Attribute</w:t>
            </w:r>
          </w:p>
        </w:tc>
        <w:tc>
          <w:tcPr>
            <w:tcW w:w="993" w:type="dxa"/>
            <w:shd w:val="pct20" w:color="auto" w:fill="auto"/>
          </w:tcPr>
          <w:p w14:paraId="236FD16B" w14:textId="77777777" w:rsidR="00C50AB1" w:rsidRDefault="00C50AB1">
            <w:r>
              <w:t>Type</w:t>
            </w:r>
          </w:p>
        </w:tc>
        <w:tc>
          <w:tcPr>
            <w:tcW w:w="850" w:type="dxa"/>
            <w:shd w:val="pct20" w:color="auto" w:fill="auto"/>
          </w:tcPr>
          <w:p w14:paraId="13C1AE72" w14:textId="77777777" w:rsidR="00C50AB1" w:rsidRDefault="00C50AB1">
            <w:r>
              <w:t>Size</w:t>
            </w:r>
          </w:p>
        </w:tc>
        <w:tc>
          <w:tcPr>
            <w:tcW w:w="851" w:type="dxa"/>
            <w:shd w:val="pct20" w:color="auto" w:fill="auto"/>
          </w:tcPr>
          <w:p w14:paraId="084E0437" w14:textId="77777777" w:rsidR="00C50AB1" w:rsidRDefault="00C50AB1">
            <w:r>
              <w:t>Default</w:t>
            </w:r>
          </w:p>
        </w:tc>
        <w:tc>
          <w:tcPr>
            <w:tcW w:w="992" w:type="dxa"/>
            <w:shd w:val="pct20" w:color="auto" w:fill="auto"/>
          </w:tcPr>
          <w:p w14:paraId="34045952" w14:textId="77777777" w:rsidR="00C50AB1" w:rsidRDefault="00C50AB1">
            <w:r>
              <w:t>Database</w:t>
            </w:r>
          </w:p>
        </w:tc>
        <w:tc>
          <w:tcPr>
            <w:tcW w:w="3118" w:type="dxa"/>
            <w:shd w:val="pct20" w:color="auto" w:fill="auto"/>
          </w:tcPr>
          <w:p w14:paraId="25E36021" w14:textId="77777777" w:rsidR="00C50AB1" w:rsidRDefault="00C50AB1">
            <w:r>
              <w:t>Description</w:t>
            </w:r>
          </w:p>
        </w:tc>
      </w:tr>
      <w:tr w:rsidR="00C50AB1" w14:paraId="0030F1DE" w14:textId="77777777">
        <w:tc>
          <w:tcPr>
            <w:tcW w:w="2338" w:type="dxa"/>
          </w:tcPr>
          <w:p w14:paraId="4EAADE09" w14:textId="77777777" w:rsidR="00C50AB1" w:rsidRDefault="00C50AB1">
            <w:r>
              <w:t>version_id</w:t>
            </w:r>
          </w:p>
        </w:tc>
        <w:tc>
          <w:tcPr>
            <w:tcW w:w="993" w:type="dxa"/>
          </w:tcPr>
          <w:p w14:paraId="0C14EC72" w14:textId="77777777" w:rsidR="00C50AB1" w:rsidRDefault="00C50AB1">
            <w:r>
              <w:t>Long</w:t>
            </w:r>
          </w:p>
        </w:tc>
        <w:tc>
          <w:tcPr>
            <w:tcW w:w="850" w:type="dxa"/>
          </w:tcPr>
          <w:p w14:paraId="19BF777B" w14:textId="77777777" w:rsidR="00C50AB1" w:rsidRDefault="00C50AB1">
            <w:r>
              <w:t>4</w:t>
            </w:r>
          </w:p>
        </w:tc>
        <w:tc>
          <w:tcPr>
            <w:tcW w:w="851" w:type="dxa"/>
          </w:tcPr>
          <w:p w14:paraId="615767A6" w14:textId="77777777" w:rsidR="00C50AB1" w:rsidRDefault="00C50AB1"/>
        </w:tc>
        <w:tc>
          <w:tcPr>
            <w:tcW w:w="992" w:type="dxa"/>
          </w:tcPr>
          <w:p w14:paraId="71302D75" w14:textId="77777777" w:rsidR="00C50AB1" w:rsidRDefault="00C50AB1">
            <w:r>
              <w:t>HL7_52</w:t>
            </w:r>
          </w:p>
        </w:tc>
        <w:tc>
          <w:tcPr>
            <w:tcW w:w="3118" w:type="dxa"/>
          </w:tcPr>
          <w:p w14:paraId="604CDFC2" w14:textId="77777777" w:rsidR="00C50AB1" w:rsidRDefault="00C50AB1">
            <w:r>
              <w:t>version ID</w:t>
            </w:r>
          </w:p>
        </w:tc>
      </w:tr>
      <w:tr w:rsidR="00C50AB1" w14:paraId="10A523A8" w14:textId="77777777">
        <w:tc>
          <w:tcPr>
            <w:tcW w:w="2338" w:type="dxa"/>
          </w:tcPr>
          <w:p w14:paraId="70BB83B3" w14:textId="77777777" w:rsidR="00C50AB1" w:rsidRDefault="00C50AB1">
            <w:r>
              <w:t>data_item</w:t>
            </w:r>
          </w:p>
        </w:tc>
        <w:tc>
          <w:tcPr>
            <w:tcW w:w="993" w:type="dxa"/>
          </w:tcPr>
          <w:p w14:paraId="64B850C1" w14:textId="77777777" w:rsidR="00C50AB1" w:rsidRDefault="00C50AB1">
            <w:r>
              <w:t>Long</w:t>
            </w:r>
          </w:p>
        </w:tc>
        <w:tc>
          <w:tcPr>
            <w:tcW w:w="850" w:type="dxa"/>
          </w:tcPr>
          <w:p w14:paraId="0DFEE58A" w14:textId="77777777" w:rsidR="00C50AB1" w:rsidRDefault="00C50AB1">
            <w:r>
              <w:t>4</w:t>
            </w:r>
          </w:p>
        </w:tc>
        <w:tc>
          <w:tcPr>
            <w:tcW w:w="851" w:type="dxa"/>
          </w:tcPr>
          <w:p w14:paraId="06B8A86B" w14:textId="77777777" w:rsidR="00C50AB1" w:rsidRDefault="00C50AB1">
            <w:r>
              <w:t>0</w:t>
            </w:r>
          </w:p>
        </w:tc>
        <w:tc>
          <w:tcPr>
            <w:tcW w:w="992" w:type="dxa"/>
          </w:tcPr>
          <w:p w14:paraId="7521B6B5" w14:textId="77777777" w:rsidR="00C50AB1" w:rsidRDefault="00C50AB1">
            <w:r>
              <w:t>HL7_36</w:t>
            </w:r>
          </w:p>
        </w:tc>
        <w:tc>
          <w:tcPr>
            <w:tcW w:w="3118" w:type="dxa"/>
          </w:tcPr>
          <w:p w14:paraId="296B338B" w14:textId="77777777" w:rsidR="00C50AB1" w:rsidRDefault="00C50AB1">
            <w:r>
              <w:t>ID of the Data Element</w:t>
            </w:r>
          </w:p>
        </w:tc>
      </w:tr>
      <w:tr w:rsidR="00C50AB1" w14:paraId="71856D6C" w14:textId="77777777">
        <w:tc>
          <w:tcPr>
            <w:tcW w:w="2338" w:type="dxa"/>
          </w:tcPr>
          <w:p w14:paraId="2A559470" w14:textId="77777777" w:rsidR="00C50AB1" w:rsidRDefault="00C50AB1">
            <w:r>
              <w:t>data_item_prev</w:t>
            </w:r>
          </w:p>
        </w:tc>
        <w:tc>
          <w:tcPr>
            <w:tcW w:w="993" w:type="dxa"/>
          </w:tcPr>
          <w:p w14:paraId="302C4D34" w14:textId="77777777" w:rsidR="00C50AB1" w:rsidRDefault="00C50AB1">
            <w:r>
              <w:t>Long</w:t>
            </w:r>
          </w:p>
        </w:tc>
        <w:tc>
          <w:tcPr>
            <w:tcW w:w="850" w:type="dxa"/>
          </w:tcPr>
          <w:p w14:paraId="2E9A866E" w14:textId="77777777" w:rsidR="00C50AB1" w:rsidRDefault="00C50AB1">
            <w:r>
              <w:t>4</w:t>
            </w:r>
          </w:p>
        </w:tc>
        <w:tc>
          <w:tcPr>
            <w:tcW w:w="851" w:type="dxa"/>
          </w:tcPr>
          <w:p w14:paraId="7923E8D3" w14:textId="77777777" w:rsidR="00C50AB1" w:rsidRDefault="00C50AB1">
            <w:r>
              <w:t>0</w:t>
            </w:r>
          </w:p>
        </w:tc>
        <w:tc>
          <w:tcPr>
            <w:tcW w:w="992" w:type="dxa"/>
          </w:tcPr>
          <w:p w14:paraId="71A7CFB3" w14:textId="77777777" w:rsidR="00C50AB1" w:rsidRDefault="00C50AB1">
            <w:r>
              <w:t>HL7_36</w:t>
            </w:r>
          </w:p>
        </w:tc>
        <w:tc>
          <w:tcPr>
            <w:tcW w:w="3118" w:type="dxa"/>
          </w:tcPr>
          <w:p w14:paraId="4DD7F957" w14:textId="77777777" w:rsidR="00C50AB1" w:rsidRDefault="00C50AB1">
            <w:r>
              <w:t>ID of the Data Element within the previous version</w:t>
            </w:r>
          </w:p>
        </w:tc>
      </w:tr>
      <w:tr w:rsidR="00C50AB1" w14:paraId="751D4509" w14:textId="77777777">
        <w:tc>
          <w:tcPr>
            <w:tcW w:w="2338" w:type="dxa"/>
          </w:tcPr>
          <w:p w14:paraId="26C3BAE0" w14:textId="77777777" w:rsidR="00C50AB1" w:rsidRDefault="00C50AB1">
            <w:r>
              <w:t>version_id_prev</w:t>
            </w:r>
          </w:p>
        </w:tc>
        <w:tc>
          <w:tcPr>
            <w:tcW w:w="993" w:type="dxa"/>
          </w:tcPr>
          <w:p w14:paraId="3DE4F9EB" w14:textId="77777777" w:rsidR="00C50AB1" w:rsidRDefault="00C50AB1">
            <w:r>
              <w:t>Long</w:t>
            </w:r>
          </w:p>
        </w:tc>
        <w:tc>
          <w:tcPr>
            <w:tcW w:w="850" w:type="dxa"/>
          </w:tcPr>
          <w:p w14:paraId="14547E58" w14:textId="77777777" w:rsidR="00C50AB1" w:rsidRDefault="00C50AB1">
            <w:r>
              <w:t>4</w:t>
            </w:r>
          </w:p>
        </w:tc>
        <w:tc>
          <w:tcPr>
            <w:tcW w:w="851" w:type="dxa"/>
          </w:tcPr>
          <w:p w14:paraId="087FC4DF" w14:textId="77777777" w:rsidR="00C50AB1" w:rsidRDefault="00C50AB1"/>
        </w:tc>
        <w:tc>
          <w:tcPr>
            <w:tcW w:w="992" w:type="dxa"/>
          </w:tcPr>
          <w:p w14:paraId="28B05CC1" w14:textId="77777777" w:rsidR="00C50AB1" w:rsidRDefault="00C50AB1">
            <w:r>
              <w:t>HL7_52</w:t>
            </w:r>
          </w:p>
        </w:tc>
        <w:tc>
          <w:tcPr>
            <w:tcW w:w="3118" w:type="dxa"/>
          </w:tcPr>
          <w:p w14:paraId="10E3255E" w14:textId="77777777" w:rsidR="00C50AB1" w:rsidRDefault="00C50AB1">
            <w:r>
              <w:t>version number of the previous version</w:t>
            </w:r>
          </w:p>
        </w:tc>
      </w:tr>
      <w:tr w:rsidR="00C50AB1" w14:paraId="7AF75B44" w14:textId="77777777">
        <w:tc>
          <w:tcPr>
            <w:tcW w:w="2338" w:type="dxa"/>
          </w:tcPr>
          <w:p w14:paraId="7EEE6BD1" w14:textId="77777777" w:rsidR="00C50AB1" w:rsidRDefault="00C50AB1">
            <w:r>
              <w:t>annotation</w:t>
            </w:r>
          </w:p>
        </w:tc>
        <w:tc>
          <w:tcPr>
            <w:tcW w:w="993" w:type="dxa"/>
          </w:tcPr>
          <w:p w14:paraId="1BAB3361" w14:textId="77777777" w:rsidR="00C50AB1" w:rsidRDefault="00C50AB1">
            <w:r>
              <w:t>Text</w:t>
            </w:r>
          </w:p>
        </w:tc>
        <w:tc>
          <w:tcPr>
            <w:tcW w:w="850" w:type="dxa"/>
          </w:tcPr>
          <w:p w14:paraId="11DECCDC" w14:textId="77777777" w:rsidR="00C50AB1" w:rsidRDefault="00C50AB1">
            <w:r>
              <w:t>20</w:t>
            </w:r>
          </w:p>
        </w:tc>
        <w:tc>
          <w:tcPr>
            <w:tcW w:w="851" w:type="dxa"/>
          </w:tcPr>
          <w:p w14:paraId="2B65C560" w14:textId="77777777" w:rsidR="00C50AB1" w:rsidRDefault="00C50AB1"/>
        </w:tc>
        <w:tc>
          <w:tcPr>
            <w:tcW w:w="992" w:type="dxa"/>
          </w:tcPr>
          <w:p w14:paraId="7A51C937" w14:textId="77777777" w:rsidR="00C50AB1" w:rsidRDefault="00C50AB1">
            <w:r>
              <w:t>HL7_36</w:t>
            </w:r>
          </w:p>
        </w:tc>
        <w:tc>
          <w:tcPr>
            <w:tcW w:w="3118" w:type="dxa"/>
          </w:tcPr>
          <w:p w14:paraId="2EA13EEA" w14:textId="77777777" w:rsidR="00C50AB1" w:rsidRDefault="00C50AB1">
            <w:r>
              <w:t>comment on this mapping</w:t>
            </w:r>
          </w:p>
        </w:tc>
      </w:tr>
    </w:tbl>
    <w:p w14:paraId="7E752BBF" w14:textId="77777777" w:rsidR="00C50AB1" w:rsidRDefault="00C50AB1"/>
    <w:p w14:paraId="701C3BE4" w14:textId="77777777" w:rsidR="00C50AB1" w:rsidRDefault="00C50AB1">
      <w:pPr>
        <w:pStyle w:val="berschrift2"/>
      </w:pPr>
      <w:r>
        <w:fldChar w:fldCharType="begin"/>
      </w:r>
      <w:r>
        <w:instrText xml:space="preserve"> AUTONUMLGL </w:instrText>
      </w:r>
      <w:bookmarkStart w:id="61" w:name="_Toc75864113"/>
      <w:r>
        <w:fldChar w:fldCharType="end"/>
      </w:r>
      <w:r>
        <w:t xml:space="preserve"> Tables with Control Information</w:t>
      </w:r>
      <w:bookmarkEnd w:id="61"/>
    </w:p>
    <w:p w14:paraId="06327D43" w14:textId="77777777" w:rsidR="00C50AB1" w:rsidRDefault="00C50AB1">
      <w:r>
        <w:t xml:space="preserve">Relations beginning with „DB“ are used to maintain additional information about the database and changes to the database. </w:t>
      </w:r>
    </w:p>
    <w:p w14:paraId="59FC2850" w14:textId="77777777" w:rsidR="00C50AB1" w:rsidRDefault="00C50AB1">
      <w:pPr>
        <w:pStyle w:val="berschrift3"/>
      </w:pPr>
      <w:r>
        <w:fldChar w:fldCharType="begin"/>
      </w:r>
      <w:r>
        <w:instrText xml:space="preserve"> AUTONUMLGL </w:instrText>
      </w:r>
      <w:bookmarkStart w:id="62" w:name="_Toc75864114"/>
      <w:r>
        <w:fldChar w:fldCharType="end"/>
      </w:r>
      <w:r>
        <w:t xml:space="preserve"> Table DBChanges</w:t>
      </w:r>
      <w:bookmarkEnd w:id="62"/>
    </w:p>
    <w:p w14:paraId="39A36F03" w14:textId="77777777" w:rsidR="00C50AB1" w:rsidRDefault="00C50AB1">
      <w:r>
        <w:t>The changes made on the database are recorded within this table. Therefor you can find the history of the development process right here.</w:t>
      </w:r>
    </w:p>
    <w:p w14:paraId="4DE699C9"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2"/>
        <w:gridCol w:w="851"/>
        <w:gridCol w:w="828"/>
        <w:gridCol w:w="1015"/>
        <w:gridCol w:w="3118"/>
      </w:tblGrid>
      <w:tr w:rsidR="00C50AB1" w14:paraId="6176C420" w14:textId="77777777">
        <w:tc>
          <w:tcPr>
            <w:tcW w:w="2338" w:type="dxa"/>
            <w:shd w:val="pct20" w:color="auto" w:fill="auto"/>
          </w:tcPr>
          <w:p w14:paraId="22A689BD" w14:textId="77777777" w:rsidR="00C50AB1" w:rsidRDefault="00C50AB1">
            <w:r>
              <w:t>Attribute</w:t>
            </w:r>
          </w:p>
        </w:tc>
        <w:tc>
          <w:tcPr>
            <w:tcW w:w="992" w:type="dxa"/>
            <w:shd w:val="pct20" w:color="auto" w:fill="auto"/>
          </w:tcPr>
          <w:p w14:paraId="69FEE9B4" w14:textId="77777777" w:rsidR="00C50AB1" w:rsidRDefault="00C50AB1">
            <w:r>
              <w:t>Type</w:t>
            </w:r>
          </w:p>
        </w:tc>
        <w:tc>
          <w:tcPr>
            <w:tcW w:w="851" w:type="dxa"/>
            <w:shd w:val="pct20" w:color="auto" w:fill="auto"/>
          </w:tcPr>
          <w:p w14:paraId="73589A9E" w14:textId="77777777" w:rsidR="00C50AB1" w:rsidRDefault="00C50AB1">
            <w:r>
              <w:t>Size</w:t>
            </w:r>
          </w:p>
        </w:tc>
        <w:tc>
          <w:tcPr>
            <w:tcW w:w="828" w:type="dxa"/>
            <w:shd w:val="pct20" w:color="auto" w:fill="auto"/>
          </w:tcPr>
          <w:p w14:paraId="2930A5BF" w14:textId="77777777" w:rsidR="00C50AB1" w:rsidRDefault="00C50AB1">
            <w:r>
              <w:t>Default</w:t>
            </w:r>
          </w:p>
        </w:tc>
        <w:tc>
          <w:tcPr>
            <w:tcW w:w="1015" w:type="dxa"/>
            <w:shd w:val="pct20" w:color="auto" w:fill="auto"/>
          </w:tcPr>
          <w:p w14:paraId="4A535E16" w14:textId="77777777" w:rsidR="00C50AB1" w:rsidRDefault="00C50AB1">
            <w:r>
              <w:t>Database</w:t>
            </w:r>
          </w:p>
        </w:tc>
        <w:tc>
          <w:tcPr>
            <w:tcW w:w="3118" w:type="dxa"/>
            <w:shd w:val="pct20" w:color="auto" w:fill="auto"/>
          </w:tcPr>
          <w:p w14:paraId="7B4D59B1" w14:textId="77777777" w:rsidR="00C50AB1" w:rsidRDefault="00C50AB1">
            <w:r>
              <w:t>Description</w:t>
            </w:r>
          </w:p>
        </w:tc>
      </w:tr>
      <w:tr w:rsidR="00C50AB1" w14:paraId="4642B14C" w14:textId="77777777">
        <w:tc>
          <w:tcPr>
            <w:tcW w:w="2338" w:type="dxa"/>
          </w:tcPr>
          <w:p w14:paraId="244EDDF6" w14:textId="77777777" w:rsidR="00C50AB1" w:rsidRDefault="00C50AB1">
            <w:r>
              <w:rPr>
                <w:b/>
              </w:rPr>
              <w:t>Datum</w:t>
            </w:r>
          </w:p>
        </w:tc>
        <w:tc>
          <w:tcPr>
            <w:tcW w:w="992" w:type="dxa"/>
          </w:tcPr>
          <w:p w14:paraId="00A5F426" w14:textId="77777777" w:rsidR="00C50AB1" w:rsidRDefault="00C50AB1">
            <w:r>
              <w:t>Time</w:t>
            </w:r>
          </w:p>
        </w:tc>
        <w:tc>
          <w:tcPr>
            <w:tcW w:w="851" w:type="dxa"/>
          </w:tcPr>
          <w:p w14:paraId="7993F7BE" w14:textId="77777777" w:rsidR="00C50AB1" w:rsidRDefault="00C50AB1">
            <w:r>
              <w:t>8</w:t>
            </w:r>
          </w:p>
        </w:tc>
        <w:tc>
          <w:tcPr>
            <w:tcW w:w="828" w:type="dxa"/>
          </w:tcPr>
          <w:p w14:paraId="3C943F18" w14:textId="77777777" w:rsidR="00C50AB1" w:rsidRDefault="00C50AB1"/>
        </w:tc>
        <w:tc>
          <w:tcPr>
            <w:tcW w:w="1015" w:type="dxa"/>
          </w:tcPr>
          <w:p w14:paraId="1E453F88" w14:textId="77777777" w:rsidR="00C50AB1" w:rsidRDefault="00C50AB1">
            <w:r>
              <w:t>HL7_36</w:t>
            </w:r>
          </w:p>
        </w:tc>
        <w:tc>
          <w:tcPr>
            <w:tcW w:w="3118" w:type="dxa"/>
          </w:tcPr>
          <w:p w14:paraId="61A306A4" w14:textId="77777777" w:rsidR="00C50AB1" w:rsidRDefault="00C50AB1">
            <w:r>
              <w:t>date of change</w:t>
            </w:r>
          </w:p>
        </w:tc>
      </w:tr>
      <w:tr w:rsidR="00C50AB1" w14:paraId="40F6ADFC" w14:textId="77777777">
        <w:tc>
          <w:tcPr>
            <w:tcW w:w="2338" w:type="dxa"/>
          </w:tcPr>
          <w:p w14:paraId="079883C9" w14:textId="77777777" w:rsidR="00C50AB1" w:rsidRDefault="00C50AB1">
            <w:r>
              <w:t>change</w:t>
            </w:r>
          </w:p>
        </w:tc>
        <w:tc>
          <w:tcPr>
            <w:tcW w:w="992" w:type="dxa"/>
          </w:tcPr>
          <w:p w14:paraId="01045AF7" w14:textId="77777777" w:rsidR="00C50AB1" w:rsidRDefault="00C50AB1">
            <w:r>
              <w:t>Memo</w:t>
            </w:r>
          </w:p>
        </w:tc>
        <w:tc>
          <w:tcPr>
            <w:tcW w:w="851" w:type="dxa"/>
          </w:tcPr>
          <w:p w14:paraId="1F2257E6" w14:textId="77777777" w:rsidR="00C50AB1" w:rsidRDefault="00C50AB1">
            <w:r>
              <w:t>0</w:t>
            </w:r>
          </w:p>
        </w:tc>
        <w:tc>
          <w:tcPr>
            <w:tcW w:w="828" w:type="dxa"/>
          </w:tcPr>
          <w:p w14:paraId="0392E5CE" w14:textId="77777777" w:rsidR="00C50AB1" w:rsidRDefault="00C50AB1"/>
        </w:tc>
        <w:tc>
          <w:tcPr>
            <w:tcW w:w="1015" w:type="dxa"/>
          </w:tcPr>
          <w:p w14:paraId="3586C73F" w14:textId="77777777" w:rsidR="00C50AB1" w:rsidRDefault="00C50AB1">
            <w:r>
              <w:t>HL7_36</w:t>
            </w:r>
          </w:p>
        </w:tc>
        <w:tc>
          <w:tcPr>
            <w:tcW w:w="3118" w:type="dxa"/>
          </w:tcPr>
          <w:p w14:paraId="0E968EF3" w14:textId="77777777" w:rsidR="00C50AB1" w:rsidRDefault="00C50AB1">
            <w:r>
              <w:t>comment on this change</w:t>
            </w:r>
          </w:p>
        </w:tc>
      </w:tr>
      <w:tr w:rsidR="00C50AB1" w14:paraId="056E782A" w14:textId="77777777">
        <w:tc>
          <w:tcPr>
            <w:tcW w:w="2338" w:type="dxa"/>
          </w:tcPr>
          <w:p w14:paraId="527D6EBE" w14:textId="77777777" w:rsidR="00C50AB1" w:rsidRDefault="00C50AB1">
            <w:r>
              <w:t>filename</w:t>
            </w:r>
          </w:p>
        </w:tc>
        <w:tc>
          <w:tcPr>
            <w:tcW w:w="992" w:type="dxa"/>
          </w:tcPr>
          <w:p w14:paraId="310E52D4" w14:textId="77777777" w:rsidR="00C50AB1" w:rsidRDefault="00C50AB1">
            <w:r>
              <w:t>Text</w:t>
            </w:r>
          </w:p>
        </w:tc>
        <w:tc>
          <w:tcPr>
            <w:tcW w:w="851" w:type="dxa"/>
          </w:tcPr>
          <w:p w14:paraId="0D8C66C3" w14:textId="77777777" w:rsidR="00C50AB1" w:rsidRDefault="00C50AB1">
            <w:r>
              <w:t>50</w:t>
            </w:r>
          </w:p>
        </w:tc>
        <w:tc>
          <w:tcPr>
            <w:tcW w:w="828" w:type="dxa"/>
          </w:tcPr>
          <w:p w14:paraId="5E4EEEDA" w14:textId="77777777" w:rsidR="00C50AB1" w:rsidRDefault="00C50AB1"/>
        </w:tc>
        <w:tc>
          <w:tcPr>
            <w:tcW w:w="1015" w:type="dxa"/>
          </w:tcPr>
          <w:p w14:paraId="152DFAE3" w14:textId="77777777" w:rsidR="00C50AB1" w:rsidRDefault="00C50AB1">
            <w:r>
              <w:t>HL7_36</w:t>
            </w:r>
          </w:p>
        </w:tc>
        <w:tc>
          <w:tcPr>
            <w:tcW w:w="3118" w:type="dxa"/>
          </w:tcPr>
          <w:p w14:paraId="1FFE9A34" w14:textId="77777777" w:rsidR="00C50AB1" w:rsidRDefault="00C50AB1">
            <w:r>
              <w:t>Name of Database</w:t>
            </w:r>
          </w:p>
        </w:tc>
      </w:tr>
    </w:tbl>
    <w:p w14:paraId="7A048A5E" w14:textId="77777777" w:rsidR="00C50AB1" w:rsidRDefault="00C50AB1"/>
    <w:p w14:paraId="1B3D314F" w14:textId="77777777" w:rsidR="00C50AB1" w:rsidRDefault="00C50AB1">
      <w:pPr>
        <w:pStyle w:val="berschrift3"/>
      </w:pPr>
      <w:r>
        <w:fldChar w:fldCharType="begin"/>
      </w:r>
      <w:r>
        <w:instrText xml:space="preserve"> AUTONUMLGL </w:instrText>
      </w:r>
      <w:bookmarkStart w:id="63" w:name="_Toc75864115"/>
      <w:r>
        <w:fldChar w:fldCharType="end"/>
      </w:r>
      <w:r>
        <w:t xml:space="preserve"> Table DBOpenPoints</w:t>
      </w:r>
      <w:bookmarkEnd w:id="63"/>
    </w:p>
    <w:p w14:paraId="1599729A" w14:textId="77777777" w:rsidR="00C50AB1" w:rsidRDefault="00C50AB1">
      <w:r>
        <w:t>On account of the fact that not everything can be done right now the points left for further work are stored here.</w:t>
      </w:r>
    </w:p>
    <w:p w14:paraId="3ACE3BB0"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7B7E19E0" w14:textId="77777777">
        <w:tc>
          <w:tcPr>
            <w:tcW w:w="2338" w:type="dxa"/>
            <w:shd w:val="pct20" w:color="auto" w:fill="auto"/>
          </w:tcPr>
          <w:p w14:paraId="14D49C31" w14:textId="77777777" w:rsidR="00C50AB1" w:rsidRDefault="00C50AB1">
            <w:r>
              <w:t>Attribute</w:t>
            </w:r>
          </w:p>
        </w:tc>
        <w:tc>
          <w:tcPr>
            <w:tcW w:w="993" w:type="dxa"/>
            <w:shd w:val="pct20" w:color="auto" w:fill="auto"/>
          </w:tcPr>
          <w:p w14:paraId="3B78C1B1" w14:textId="77777777" w:rsidR="00C50AB1" w:rsidRDefault="00C50AB1">
            <w:r>
              <w:t>Type</w:t>
            </w:r>
          </w:p>
        </w:tc>
        <w:tc>
          <w:tcPr>
            <w:tcW w:w="850" w:type="dxa"/>
            <w:shd w:val="pct20" w:color="auto" w:fill="auto"/>
          </w:tcPr>
          <w:p w14:paraId="22AB7E7E" w14:textId="77777777" w:rsidR="00C50AB1" w:rsidRDefault="00C50AB1">
            <w:r>
              <w:t>Size</w:t>
            </w:r>
          </w:p>
        </w:tc>
        <w:tc>
          <w:tcPr>
            <w:tcW w:w="851" w:type="dxa"/>
            <w:shd w:val="pct20" w:color="auto" w:fill="auto"/>
          </w:tcPr>
          <w:p w14:paraId="28205D6D" w14:textId="77777777" w:rsidR="00C50AB1" w:rsidRDefault="00C50AB1">
            <w:r>
              <w:t>Default</w:t>
            </w:r>
          </w:p>
        </w:tc>
        <w:tc>
          <w:tcPr>
            <w:tcW w:w="992" w:type="dxa"/>
            <w:shd w:val="pct20" w:color="auto" w:fill="auto"/>
          </w:tcPr>
          <w:p w14:paraId="7CACD42B" w14:textId="77777777" w:rsidR="00C50AB1" w:rsidRDefault="00C50AB1">
            <w:r>
              <w:t>Database</w:t>
            </w:r>
          </w:p>
        </w:tc>
        <w:tc>
          <w:tcPr>
            <w:tcW w:w="3118" w:type="dxa"/>
            <w:shd w:val="pct20" w:color="auto" w:fill="auto"/>
          </w:tcPr>
          <w:p w14:paraId="0D5470F5" w14:textId="77777777" w:rsidR="00C50AB1" w:rsidRDefault="00C50AB1">
            <w:r>
              <w:t>Description</w:t>
            </w:r>
          </w:p>
        </w:tc>
      </w:tr>
      <w:tr w:rsidR="00C50AB1" w14:paraId="0E436CED" w14:textId="77777777">
        <w:tc>
          <w:tcPr>
            <w:tcW w:w="2338" w:type="dxa"/>
          </w:tcPr>
          <w:p w14:paraId="2FB3B364" w14:textId="77777777" w:rsidR="00C50AB1" w:rsidRDefault="00C50AB1">
            <w:r>
              <w:rPr>
                <w:b/>
              </w:rPr>
              <w:t>Datum</w:t>
            </w:r>
          </w:p>
        </w:tc>
        <w:tc>
          <w:tcPr>
            <w:tcW w:w="993" w:type="dxa"/>
          </w:tcPr>
          <w:p w14:paraId="1BF5D77A" w14:textId="77777777" w:rsidR="00C50AB1" w:rsidRDefault="00C50AB1">
            <w:r>
              <w:t>Time</w:t>
            </w:r>
          </w:p>
        </w:tc>
        <w:tc>
          <w:tcPr>
            <w:tcW w:w="850" w:type="dxa"/>
          </w:tcPr>
          <w:p w14:paraId="4158161F" w14:textId="77777777" w:rsidR="00C50AB1" w:rsidRDefault="00C50AB1">
            <w:r>
              <w:t>8</w:t>
            </w:r>
          </w:p>
        </w:tc>
        <w:tc>
          <w:tcPr>
            <w:tcW w:w="851" w:type="dxa"/>
          </w:tcPr>
          <w:p w14:paraId="6B5582F1" w14:textId="77777777" w:rsidR="00C50AB1" w:rsidRDefault="00C50AB1"/>
        </w:tc>
        <w:tc>
          <w:tcPr>
            <w:tcW w:w="992" w:type="dxa"/>
          </w:tcPr>
          <w:p w14:paraId="4A8D5608" w14:textId="77777777" w:rsidR="00C50AB1" w:rsidRDefault="00C50AB1">
            <w:r>
              <w:t>HL7_36</w:t>
            </w:r>
          </w:p>
        </w:tc>
        <w:tc>
          <w:tcPr>
            <w:tcW w:w="3118" w:type="dxa"/>
          </w:tcPr>
          <w:p w14:paraId="2B2A3BC3" w14:textId="77777777" w:rsidR="00C50AB1" w:rsidRDefault="00C50AB1">
            <w:r>
              <w:t>date of this topic</w:t>
            </w:r>
          </w:p>
        </w:tc>
      </w:tr>
      <w:tr w:rsidR="00C50AB1" w14:paraId="578866FB" w14:textId="77777777">
        <w:tc>
          <w:tcPr>
            <w:tcW w:w="2338" w:type="dxa"/>
          </w:tcPr>
          <w:p w14:paraId="4BB685B5" w14:textId="77777777" w:rsidR="00C50AB1" w:rsidRDefault="00C50AB1">
            <w:pPr>
              <w:rPr>
                <w:lang w:val="it-IT"/>
              </w:rPr>
            </w:pPr>
            <w:r>
              <w:rPr>
                <w:b/>
                <w:lang w:val="it-IT"/>
              </w:rPr>
              <w:t>seq_no</w:t>
            </w:r>
          </w:p>
        </w:tc>
        <w:tc>
          <w:tcPr>
            <w:tcW w:w="993" w:type="dxa"/>
          </w:tcPr>
          <w:p w14:paraId="343440C7" w14:textId="77777777" w:rsidR="00C50AB1" w:rsidRDefault="00C50AB1">
            <w:pPr>
              <w:rPr>
                <w:lang w:val="it-IT"/>
              </w:rPr>
            </w:pPr>
            <w:r>
              <w:rPr>
                <w:lang w:val="it-IT"/>
              </w:rPr>
              <w:t>Integer</w:t>
            </w:r>
          </w:p>
        </w:tc>
        <w:tc>
          <w:tcPr>
            <w:tcW w:w="850" w:type="dxa"/>
          </w:tcPr>
          <w:p w14:paraId="53A5EBD5" w14:textId="77777777" w:rsidR="00C50AB1" w:rsidRDefault="00C50AB1">
            <w:r>
              <w:t>2</w:t>
            </w:r>
          </w:p>
        </w:tc>
        <w:tc>
          <w:tcPr>
            <w:tcW w:w="851" w:type="dxa"/>
          </w:tcPr>
          <w:p w14:paraId="1F55268B" w14:textId="77777777" w:rsidR="00C50AB1" w:rsidRDefault="00C50AB1">
            <w:r>
              <w:t>1</w:t>
            </w:r>
          </w:p>
        </w:tc>
        <w:tc>
          <w:tcPr>
            <w:tcW w:w="992" w:type="dxa"/>
          </w:tcPr>
          <w:p w14:paraId="20B46602" w14:textId="77777777" w:rsidR="00C50AB1" w:rsidRDefault="00C50AB1">
            <w:r>
              <w:t>HL7_36</w:t>
            </w:r>
          </w:p>
        </w:tc>
        <w:tc>
          <w:tcPr>
            <w:tcW w:w="3118" w:type="dxa"/>
          </w:tcPr>
          <w:p w14:paraId="43BA2774" w14:textId="77777777" w:rsidR="00C50AB1" w:rsidRDefault="00C50AB1">
            <w:r>
              <w:t>subsequent number</w:t>
            </w:r>
          </w:p>
        </w:tc>
      </w:tr>
      <w:tr w:rsidR="00C50AB1" w14:paraId="05378002" w14:textId="77777777">
        <w:tc>
          <w:tcPr>
            <w:tcW w:w="2338" w:type="dxa"/>
          </w:tcPr>
          <w:p w14:paraId="26E37CDB" w14:textId="77777777" w:rsidR="00C50AB1" w:rsidRDefault="00C50AB1">
            <w:pPr>
              <w:rPr>
                <w:lang w:val="de-DE"/>
              </w:rPr>
            </w:pPr>
            <w:r>
              <w:rPr>
                <w:lang w:val="de-DE"/>
              </w:rPr>
              <w:t>version_id</w:t>
            </w:r>
          </w:p>
        </w:tc>
        <w:tc>
          <w:tcPr>
            <w:tcW w:w="993" w:type="dxa"/>
          </w:tcPr>
          <w:p w14:paraId="0039B6F4" w14:textId="77777777" w:rsidR="00C50AB1" w:rsidRDefault="00C50AB1">
            <w:pPr>
              <w:rPr>
                <w:lang w:val="de-DE"/>
              </w:rPr>
            </w:pPr>
            <w:r>
              <w:rPr>
                <w:lang w:val="de-DE"/>
              </w:rPr>
              <w:t>Text</w:t>
            </w:r>
          </w:p>
        </w:tc>
        <w:tc>
          <w:tcPr>
            <w:tcW w:w="850" w:type="dxa"/>
          </w:tcPr>
          <w:p w14:paraId="412C5681" w14:textId="77777777" w:rsidR="00C50AB1" w:rsidRDefault="00C50AB1">
            <w:pPr>
              <w:rPr>
                <w:lang w:val="de-DE"/>
              </w:rPr>
            </w:pPr>
            <w:r>
              <w:rPr>
                <w:lang w:val="de-DE"/>
              </w:rPr>
              <w:t>8</w:t>
            </w:r>
          </w:p>
        </w:tc>
        <w:tc>
          <w:tcPr>
            <w:tcW w:w="851" w:type="dxa"/>
          </w:tcPr>
          <w:p w14:paraId="5CFF5E9E" w14:textId="77777777" w:rsidR="00C50AB1" w:rsidRDefault="00C50AB1">
            <w:pPr>
              <w:rPr>
                <w:lang w:val="de-DE"/>
              </w:rPr>
            </w:pPr>
          </w:p>
        </w:tc>
        <w:tc>
          <w:tcPr>
            <w:tcW w:w="992" w:type="dxa"/>
          </w:tcPr>
          <w:p w14:paraId="4BDDADC3" w14:textId="77777777" w:rsidR="00C50AB1" w:rsidRDefault="00C50AB1">
            <w:pPr>
              <w:rPr>
                <w:lang w:val="de-DE"/>
              </w:rPr>
            </w:pPr>
            <w:r>
              <w:rPr>
                <w:lang w:val="de-DE"/>
              </w:rPr>
              <w:t>HL7_36</w:t>
            </w:r>
          </w:p>
        </w:tc>
        <w:tc>
          <w:tcPr>
            <w:tcW w:w="3118" w:type="dxa"/>
          </w:tcPr>
          <w:p w14:paraId="125FEDEE" w14:textId="77777777" w:rsidR="00C50AB1" w:rsidRDefault="00C50AB1">
            <w:pPr>
              <w:rPr>
                <w:lang w:val="de-DE"/>
              </w:rPr>
            </w:pPr>
            <w:r>
              <w:rPr>
                <w:lang w:val="de-DE"/>
              </w:rPr>
              <w:t>version numer</w:t>
            </w:r>
          </w:p>
        </w:tc>
      </w:tr>
      <w:tr w:rsidR="00C50AB1" w14:paraId="4AE60B11" w14:textId="77777777">
        <w:tc>
          <w:tcPr>
            <w:tcW w:w="2338" w:type="dxa"/>
          </w:tcPr>
          <w:p w14:paraId="3D367736" w14:textId="77777777" w:rsidR="00C50AB1" w:rsidRDefault="00C50AB1">
            <w:r>
              <w:t>open_issue</w:t>
            </w:r>
          </w:p>
        </w:tc>
        <w:tc>
          <w:tcPr>
            <w:tcW w:w="993" w:type="dxa"/>
          </w:tcPr>
          <w:p w14:paraId="6D882C14" w14:textId="77777777" w:rsidR="00C50AB1" w:rsidRDefault="00C50AB1">
            <w:r>
              <w:t>Memo</w:t>
            </w:r>
          </w:p>
        </w:tc>
        <w:tc>
          <w:tcPr>
            <w:tcW w:w="850" w:type="dxa"/>
          </w:tcPr>
          <w:p w14:paraId="1C0FF6D3" w14:textId="77777777" w:rsidR="00C50AB1" w:rsidRDefault="00C50AB1">
            <w:r>
              <w:t>0</w:t>
            </w:r>
          </w:p>
        </w:tc>
        <w:tc>
          <w:tcPr>
            <w:tcW w:w="851" w:type="dxa"/>
          </w:tcPr>
          <w:p w14:paraId="2B7CC45C" w14:textId="77777777" w:rsidR="00C50AB1" w:rsidRDefault="00C50AB1"/>
        </w:tc>
        <w:tc>
          <w:tcPr>
            <w:tcW w:w="992" w:type="dxa"/>
          </w:tcPr>
          <w:p w14:paraId="6C85D0BD" w14:textId="77777777" w:rsidR="00C50AB1" w:rsidRDefault="00C50AB1">
            <w:r>
              <w:t>HL7_36</w:t>
            </w:r>
          </w:p>
        </w:tc>
        <w:tc>
          <w:tcPr>
            <w:tcW w:w="3118" w:type="dxa"/>
          </w:tcPr>
          <w:p w14:paraId="64A5E243" w14:textId="77777777" w:rsidR="00C50AB1" w:rsidRDefault="00C50AB1">
            <w:r>
              <w:t>description</w:t>
            </w:r>
          </w:p>
        </w:tc>
      </w:tr>
    </w:tbl>
    <w:p w14:paraId="76436623" w14:textId="77777777" w:rsidR="00C50AB1" w:rsidRDefault="00C50AB1"/>
    <w:p w14:paraId="12B23A30" w14:textId="77777777" w:rsidR="00C50AB1" w:rsidRDefault="00C50AB1">
      <w:pPr>
        <w:pStyle w:val="berschrift3"/>
      </w:pPr>
      <w:r>
        <w:lastRenderedPageBreak/>
        <w:fldChar w:fldCharType="begin"/>
      </w:r>
      <w:r>
        <w:instrText xml:space="preserve"> AUTONUMLGL </w:instrText>
      </w:r>
      <w:bookmarkStart w:id="64" w:name="_Toc75864116"/>
      <w:r>
        <w:fldChar w:fldCharType="end"/>
      </w:r>
      <w:r>
        <w:t xml:space="preserve"> Table DBOptions</w:t>
      </w:r>
      <w:bookmarkEnd w:id="64"/>
    </w:p>
    <w:p w14:paraId="5A6F0573" w14:textId="77777777" w:rsidR="00C50AB1" w:rsidRDefault="00C50AB1">
      <w:r>
        <w:t>This relation substitutes an INI-file for configuration. At the moment it only contains one record which specifies the target directory for the generator.</w:t>
      </w:r>
    </w:p>
    <w:p w14:paraId="7030E796"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5A4FE546" w14:textId="77777777">
        <w:tc>
          <w:tcPr>
            <w:tcW w:w="2338" w:type="dxa"/>
            <w:shd w:val="pct20" w:color="auto" w:fill="auto"/>
          </w:tcPr>
          <w:p w14:paraId="1F316B64" w14:textId="77777777" w:rsidR="00C50AB1" w:rsidRDefault="00C50AB1">
            <w:r>
              <w:t>Attribute</w:t>
            </w:r>
          </w:p>
        </w:tc>
        <w:tc>
          <w:tcPr>
            <w:tcW w:w="993" w:type="dxa"/>
            <w:shd w:val="pct20" w:color="auto" w:fill="auto"/>
          </w:tcPr>
          <w:p w14:paraId="45F1A595" w14:textId="77777777" w:rsidR="00C50AB1" w:rsidRDefault="00C50AB1">
            <w:r>
              <w:t>Type</w:t>
            </w:r>
          </w:p>
        </w:tc>
        <w:tc>
          <w:tcPr>
            <w:tcW w:w="850" w:type="dxa"/>
            <w:shd w:val="pct20" w:color="auto" w:fill="auto"/>
          </w:tcPr>
          <w:p w14:paraId="626A1F31" w14:textId="77777777" w:rsidR="00C50AB1" w:rsidRDefault="00C50AB1">
            <w:r>
              <w:t>Size</w:t>
            </w:r>
          </w:p>
        </w:tc>
        <w:tc>
          <w:tcPr>
            <w:tcW w:w="851" w:type="dxa"/>
            <w:shd w:val="pct20" w:color="auto" w:fill="auto"/>
          </w:tcPr>
          <w:p w14:paraId="1C3B8161" w14:textId="77777777" w:rsidR="00C50AB1" w:rsidRDefault="00C50AB1">
            <w:r>
              <w:t>Default</w:t>
            </w:r>
          </w:p>
        </w:tc>
        <w:tc>
          <w:tcPr>
            <w:tcW w:w="992" w:type="dxa"/>
            <w:shd w:val="pct20" w:color="auto" w:fill="auto"/>
          </w:tcPr>
          <w:p w14:paraId="31DF3344" w14:textId="77777777" w:rsidR="00C50AB1" w:rsidRDefault="00C50AB1">
            <w:r>
              <w:t>Database</w:t>
            </w:r>
          </w:p>
        </w:tc>
        <w:tc>
          <w:tcPr>
            <w:tcW w:w="3118" w:type="dxa"/>
            <w:shd w:val="pct20" w:color="auto" w:fill="auto"/>
          </w:tcPr>
          <w:p w14:paraId="5ABE870D" w14:textId="77777777" w:rsidR="00C50AB1" w:rsidRDefault="00C50AB1">
            <w:r>
              <w:t>Description</w:t>
            </w:r>
          </w:p>
        </w:tc>
      </w:tr>
      <w:tr w:rsidR="00C50AB1" w14:paraId="6639C917" w14:textId="77777777">
        <w:tc>
          <w:tcPr>
            <w:tcW w:w="2338" w:type="dxa"/>
          </w:tcPr>
          <w:p w14:paraId="461B8951" w14:textId="77777777" w:rsidR="00C50AB1" w:rsidRDefault="00C50AB1">
            <w:r>
              <w:rPr>
                <w:b/>
              </w:rPr>
              <w:t>seq_no</w:t>
            </w:r>
          </w:p>
        </w:tc>
        <w:tc>
          <w:tcPr>
            <w:tcW w:w="993" w:type="dxa"/>
          </w:tcPr>
          <w:p w14:paraId="296FCEEE" w14:textId="77777777" w:rsidR="00C50AB1" w:rsidRDefault="00C50AB1">
            <w:r>
              <w:t>Long</w:t>
            </w:r>
          </w:p>
        </w:tc>
        <w:tc>
          <w:tcPr>
            <w:tcW w:w="850" w:type="dxa"/>
          </w:tcPr>
          <w:p w14:paraId="41624685" w14:textId="77777777" w:rsidR="00C50AB1" w:rsidRDefault="00C50AB1">
            <w:r>
              <w:t>4</w:t>
            </w:r>
          </w:p>
        </w:tc>
        <w:tc>
          <w:tcPr>
            <w:tcW w:w="851" w:type="dxa"/>
          </w:tcPr>
          <w:p w14:paraId="72382FC9" w14:textId="77777777" w:rsidR="00C50AB1" w:rsidRDefault="00C50AB1">
            <w:r>
              <w:t>0</w:t>
            </w:r>
          </w:p>
        </w:tc>
        <w:tc>
          <w:tcPr>
            <w:tcW w:w="992" w:type="dxa"/>
          </w:tcPr>
          <w:p w14:paraId="708E1931" w14:textId="77777777" w:rsidR="00C50AB1" w:rsidRDefault="00C50AB1">
            <w:r>
              <w:t>HL7_36</w:t>
            </w:r>
          </w:p>
        </w:tc>
        <w:tc>
          <w:tcPr>
            <w:tcW w:w="3118" w:type="dxa"/>
          </w:tcPr>
          <w:p w14:paraId="166971A7" w14:textId="77777777" w:rsidR="00C50AB1" w:rsidRDefault="00C50AB1">
            <w:r>
              <w:t>Number of this option</w:t>
            </w:r>
          </w:p>
        </w:tc>
      </w:tr>
      <w:tr w:rsidR="00C50AB1" w14:paraId="30397E71" w14:textId="77777777">
        <w:tc>
          <w:tcPr>
            <w:tcW w:w="2338" w:type="dxa"/>
          </w:tcPr>
          <w:p w14:paraId="51E464C0" w14:textId="77777777" w:rsidR="00C50AB1" w:rsidRDefault="00C50AB1">
            <w:r>
              <w:t>Description</w:t>
            </w:r>
          </w:p>
        </w:tc>
        <w:tc>
          <w:tcPr>
            <w:tcW w:w="993" w:type="dxa"/>
          </w:tcPr>
          <w:p w14:paraId="41F9FB15" w14:textId="77777777" w:rsidR="00C50AB1" w:rsidRDefault="00C50AB1">
            <w:r>
              <w:t>Text</w:t>
            </w:r>
          </w:p>
        </w:tc>
        <w:tc>
          <w:tcPr>
            <w:tcW w:w="850" w:type="dxa"/>
          </w:tcPr>
          <w:p w14:paraId="2E222C99" w14:textId="77777777" w:rsidR="00C50AB1" w:rsidRDefault="00C50AB1">
            <w:r>
              <w:t>50</w:t>
            </w:r>
          </w:p>
        </w:tc>
        <w:tc>
          <w:tcPr>
            <w:tcW w:w="851" w:type="dxa"/>
          </w:tcPr>
          <w:p w14:paraId="7015A67F" w14:textId="77777777" w:rsidR="00C50AB1" w:rsidRDefault="00C50AB1"/>
        </w:tc>
        <w:tc>
          <w:tcPr>
            <w:tcW w:w="992" w:type="dxa"/>
          </w:tcPr>
          <w:p w14:paraId="09A149D4" w14:textId="77777777" w:rsidR="00C50AB1" w:rsidRDefault="00C50AB1">
            <w:r>
              <w:t>HL7_36</w:t>
            </w:r>
          </w:p>
        </w:tc>
        <w:tc>
          <w:tcPr>
            <w:tcW w:w="3118" w:type="dxa"/>
          </w:tcPr>
          <w:p w14:paraId="0B9A0EE1" w14:textId="77777777" w:rsidR="00C50AB1" w:rsidRDefault="00C50AB1">
            <w:r>
              <w:t>description</w:t>
            </w:r>
          </w:p>
        </w:tc>
      </w:tr>
      <w:tr w:rsidR="00C50AB1" w14:paraId="1EC3C1C4" w14:textId="77777777">
        <w:tc>
          <w:tcPr>
            <w:tcW w:w="2338" w:type="dxa"/>
          </w:tcPr>
          <w:p w14:paraId="28B49170" w14:textId="77777777" w:rsidR="00C50AB1" w:rsidRDefault="00C50AB1">
            <w:r>
              <w:t>value</w:t>
            </w:r>
          </w:p>
        </w:tc>
        <w:tc>
          <w:tcPr>
            <w:tcW w:w="993" w:type="dxa"/>
          </w:tcPr>
          <w:p w14:paraId="323C4E1B" w14:textId="77777777" w:rsidR="00C50AB1" w:rsidRPr="000278A4" w:rsidRDefault="00C50AB1">
            <w:r w:rsidRPr="000278A4">
              <w:t>Text</w:t>
            </w:r>
          </w:p>
        </w:tc>
        <w:tc>
          <w:tcPr>
            <w:tcW w:w="850" w:type="dxa"/>
          </w:tcPr>
          <w:p w14:paraId="4E8D222C" w14:textId="77777777" w:rsidR="00C50AB1" w:rsidRPr="000278A4" w:rsidRDefault="00C50AB1">
            <w:r w:rsidRPr="000278A4">
              <w:t>100</w:t>
            </w:r>
          </w:p>
        </w:tc>
        <w:tc>
          <w:tcPr>
            <w:tcW w:w="851" w:type="dxa"/>
          </w:tcPr>
          <w:p w14:paraId="1764CCF3" w14:textId="77777777" w:rsidR="00C50AB1" w:rsidRPr="000278A4" w:rsidRDefault="00C50AB1"/>
        </w:tc>
        <w:tc>
          <w:tcPr>
            <w:tcW w:w="992" w:type="dxa"/>
          </w:tcPr>
          <w:p w14:paraId="11174D63" w14:textId="77777777" w:rsidR="00C50AB1" w:rsidRDefault="00C50AB1">
            <w:r>
              <w:t>HL7_36</w:t>
            </w:r>
          </w:p>
        </w:tc>
        <w:tc>
          <w:tcPr>
            <w:tcW w:w="3118" w:type="dxa"/>
          </w:tcPr>
          <w:p w14:paraId="460090E7" w14:textId="77777777" w:rsidR="00C50AB1" w:rsidRDefault="00C50AB1">
            <w:r>
              <w:t>value of this option</w:t>
            </w:r>
          </w:p>
        </w:tc>
      </w:tr>
      <w:tr w:rsidR="00C50AB1" w14:paraId="48C42436" w14:textId="77777777">
        <w:tc>
          <w:tcPr>
            <w:tcW w:w="2338" w:type="dxa"/>
          </w:tcPr>
          <w:p w14:paraId="56ED397E" w14:textId="77777777" w:rsidR="00C50AB1" w:rsidRDefault="00C50AB1">
            <w:r>
              <w:t>datatype</w:t>
            </w:r>
          </w:p>
        </w:tc>
        <w:tc>
          <w:tcPr>
            <w:tcW w:w="993" w:type="dxa"/>
          </w:tcPr>
          <w:p w14:paraId="65C386F0" w14:textId="77777777" w:rsidR="00C50AB1" w:rsidRDefault="00C50AB1">
            <w:r>
              <w:t>Text</w:t>
            </w:r>
          </w:p>
        </w:tc>
        <w:tc>
          <w:tcPr>
            <w:tcW w:w="850" w:type="dxa"/>
          </w:tcPr>
          <w:p w14:paraId="191CA22C" w14:textId="77777777" w:rsidR="00C50AB1" w:rsidRDefault="00C50AB1">
            <w:r>
              <w:t>50</w:t>
            </w:r>
          </w:p>
        </w:tc>
        <w:tc>
          <w:tcPr>
            <w:tcW w:w="851" w:type="dxa"/>
          </w:tcPr>
          <w:p w14:paraId="7A86248F" w14:textId="77777777" w:rsidR="00C50AB1" w:rsidRDefault="00C50AB1"/>
        </w:tc>
        <w:tc>
          <w:tcPr>
            <w:tcW w:w="992" w:type="dxa"/>
          </w:tcPr>
          <w:p w14:paraId="07357318" w14:textId="77777777" w:rsidR="00C50AB1" w:rsidRDefault="00C50AB1">
            <w:r>
              <w:t>HL7_37</w:t>
            </w:r>
          </w:p>
        </w:tc>
        <w:tc>
          <w:tcPr>
            <w:tcW w:w="3118" w:type="dxa"/>
          </w:tcPr>
          <w:p w14:paraId="288D1DFC" w14:textId="77777777" w:rsidR="00C50AB1" w:rsidRDefault="00C50AB1">
            <w:r>
              <w:t>Describes the data type of the value. This is used for displaying what kind of information is requested for this option.</w:t>
            </w:r>
          </w:p>
        </w:tc>
      </w:tr>
    </w:tbl>
    <w:p w14:paraId="27AE1964" w14:textId="77777777" w:rsidR="00C50AB1" w:rsidRDefault="00C50AB1"/>
    <w:p w14:paraId="5D10C8C6" w14:textId="77777777" w:rsidR="00C50AB1" w:rsidRDefault="00C50AB1">
      <w:pPr>
        <w:pStyle w:val="berschrift3"/>
      </w:pPr>
      <w:r>
        <w:fldChar w:fldCharType="begin"/>
      </w:r>
      <w:r>
        <w:instrText xml:space="preserve"> AUTONUMLGL </w:instrText>
      </w:r>
      <w:bookmarkStart w:id="65" w:name="_Toc75864117"/>
      <w:r>
        <w:fldChar w:fldCharType="end"/>
      </w:r>
      <w:r>
        <w:t xml:space="preserve"> Table DBVersion</w:t>
      </w:r>
      <w:bookmarkEnd w:id="65"/>
    </w:p>
    <w:p w14:paraId="67F33DA7" w14:textId="77777777" w:rsidR="00C50AB1" w:rsidRDefault="00C50AB1">
      <w:r>
        <w:t>This table only contains one record. It is used to store information about the author like his e-mail address.</w:t>
      </w:r>
    </w:p>
    <w:p w14:paraId="799114D1"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366A555E" w14:textId="77777777">
        <w:tc>
          <w:tcPr>
            <w:tcW w:w="2338" w:type="dxa"/>
            <w:shd w:val="pct20" w:color="auto" w:fill="auto"/>
          </w:tcPr>
          <w:p w14:paraId="4DD89E5F" w14:textId="77777777" w:rsidR="00C50AB1" w:rsidRDefault="00C50AB1">
            <w:r>
              <w:t>Attribute</w:t>
            </w:r>
          </w:p>
        </w:tc>
        <w:tc>
          <w:tcPr>
            <w:tcW w:w="993" w:type="dxa"/>
            <w:shd w:val="pct20" w:color="auto" w:fill="auto"/>
          </w:tcPr>
          <w:p w14:paraId="0A407383" w14:textId="77777777" w:rsidR="00C50AB1" w:rsidRDefault="00C50AB1">
            <w:r>
              <w:t>Type</w:t>
            </w:r>
          </w:p>
        </w:tc>
        <w:tc>
          <w:tcPr>
            <w:tcW w:w="850" w:type="dxa"/>
            <w:shd w:val="pct20" w:color="auto" w:fill="auto"/>
          </w:tcPr>
          <w:p w14:paraId="659C29A0" w14:textId="77777777" w:rsidR="00C50AB1" w:rsidRDefault="00C50AB1">
            <w:r>
              <w:t>Size</w:t>
            </w:r>
          </w:p>
        </w:tc>
        <w:tc>
          <w:tcPr>
            <w:tcW w:w="851" w:type="dxa"/>
            <w:shd w:val="pct20" w:color="auto" w:fill="auto"/>
          </w:tcPr>
          <w:p w14:paraId="32F5D271" w14:textId="77777777" w:rsidR="00C50AB1" w:rsidRDefault="00C50AB1">
            <w:r>
              <w:t>Default</w:t>
            </w:r>
          </w:p>
        </w:tc>
        <w:tc>
          <w:tcPr>
            <w:tcW w:w="992" w:type="dxa"/>
            <w:shd w:val="pct20" w:color="auto" w:fill="auto"/>
          </w:tcPr>
          <w:p w14:paraId="1B97016F" w14:textId="77777777" w:rsidR="00C50AB1" w:rsidRDefault="00C50AB1">
            <w:r>
              <w:t>Database</w:t>
            </w:r>
          </w:p>
        </w:tc>
        <w:tc>
          <w:tcPr>
            <w:tcW w:w="3118" w:type="dxa"/>
            <w:shd w:val="pct20" w:color="auto" w:fill="auto"/>
          </w:tcPr>
          <w:p w14:paraId="0B1EC4A3" w14:textId="77777777" w:rsidR="00C50AB1" w:rsidRDefault="00C50AB1">
            <w:r>
              <w:t>Description</w:t>
            </w:r>
          </w:p>
        </w:tc>
      </w:tr>
      <w:tr w:rsidR="00C50AB1" w14:paraId="75D8D33B" w14:textId="77777777">
        <w:tc>
          <w:tcPr>
            <w:tcW w:w="2338" w:type="dxa"/>
          </w:tcPr>
          <w:p w14:paraId="2859BACF" w14:textId="77777777" w:rsidR="00C50AB1" w:rsidRDefault="00DF6DFE">
            <w:r>
              <w:rPr>
                <w:b/>
              </w:rPr>
              <w:t>Db_name</w:t>
            </w:r>
          </w:p>
        </w:tc>
        <w:tc>
          <w:tcPr>
            <w:tcW w:w="993" w:type="dxa"/>
          </w:tcPr>
          <w:p w14:paraId="156071DE" w14:textId="77777777" w:rsidR="00C50AB1" w:rsidRDefault="00C50AB1">
            <w:r>
              <w:t>Text</w:t>
            </w:r>
          </w:p>
        </w:tc>
        <w:tc>
          <w:tcPr>
            <w:tcW w:w="850" w:type="dxa"/>
          </w:tcPr>
          <w:p w14:paraId="2FFCFCE2" w14:textId="77777777" w:rsidR="00C50AB1" w:rsidRDefault="00C50AB1">
            <w:r>
              <w:t>10</w:t>
            </w:r>
          </w:p>
        </w:tc>
        <w:tc>
          <w:tcPr>
            <w:tcW w:w="851" w:type="dxa"/>
          </w:tcPr>
          <w:p w14:paraId="177E3C87" w14:textId="77777777" w:rsidR="00C50AB1" w:rsidRDefault="00C50AB1"/>
        </w:tc>
        <w:tc>
          <w:tcPr>
            <w:tcW w:w="992" w:type="dxa"/>
          </w:tcPr>
          <w:p w14:paraId="60E4B306" w14:textId="77777777" w:rsidR="00C50AB1" w:rsidRDefault="00DF6DFE">
            <w:r>
              <w:t>HL7_92</w:t>
            </w:r>
          </w:p>
        </w:tc>
        <w:tc>
          <w:tcPr>
            <w:tcW w:w="3118" w:type="dxa"/>
          </w:tcPr>
          <w:p w14:paraId="40B4DEEC" w14:textId="77777777" w:rsidR="00C50AB1" w:rsidRDefault="00DF6DFE" w:rsidP="00DF6DFE">
            <w:r>
              <w:t>Number/Name</w:t>
            </w:r>
            <w:r w:rsidR="00C50AB1">
              <w:t xml:space="preserve"> of this database</w:t>
            </w:r>
          </w:p>
        </w:tc>
      </w:tr>
      <w:tr w:rsidR="00C50AB1" w14:paraId="4F278013" w14:textId="77777777">
        <w:tc>
          <w:tcPr>
            <w:tcW w:w="2338" w:type="dxa"/>
          </w:tcPr>
          <w:p w14:paraId="1A2C73EC" w14:textId="77777777" w:rsidR="00C50AB1" w:rsidRDefault="00C50AB1">
            <w:r>
              <w:t>Author</w:t>
            </w:r>
          </w:p>
        </w:tc>
        <w:tc>
          <w:tcPr>
            <w:tcW w:w="993" w:type="dxa"/>
          </w:tcPr>
          <w:p w14:paraId="3667F762" w14:textId="77777777" w:rsidR="00C50AB1" w:rsidRDefault="00C50AB1">
            <w:r>
              <w:t>Text</w:t>
            </w:r>
          </w:p>
        </w:tc>
        <w:tc>
          <w:tcPr>
            <w:tcW w:w="850" w:type="dxa"/>
          </w:tcPr>
          <w:p w14:paraId="4D8A2B7D" w14:textId="77777777" w:rsidR="00C50AB1" w:rsidRDefault="00C50AB1">
            <w:r>
              <w:t>50</w:t>
            </w:r>
          </w:p>
        </w:tc>
        <w:tc>
          <w:tcPr>
            <w:tcW w:w="851" w:type="dxa"/>
          </w:tcPr>
          <w:p w14:paraId="48B33FCA" w14:textId="77777777" w:rsidR="00C50AB1" w:rsidRDefault="00C50AB1"/>
        </w:tc>
        <w:tc>
          <w:tcPr>
            <w:tcW w:w="992" w:type="dxa"/>
          </w:tcPr>
          <w:p w14:paraId="1FA2F902" w14:textId="77777777" w:rsidR="00C50AB1" w:rsidRDefault="00C50AB1">
            <w:r>
              <w:t>HL7_36</w:t>
            </w:r>
          </w:p>
        </w:tc>
        <w:tc>
          <w:tcPr>
            <w:tcW w:w="3118" w:type="dxa"/>
          </w:tcPr>
          <w:p w14:paraId="4A378649" w14:textId="77777777" w:rsidR="00C50AB1" w:rsidRDefault="00C50AB1">
            <w:r>
              <w:t>name of the author</w:t>
            </w:r>
          </w:p>
        </w:tc>
      </w:tr>
      <w:tr w:rsidR="00C50AB1" w14:paraId="23A00409" w14:textId="77777777">
        <w:tc>
          <w:tcPr>
            <w:tcW w:w="2338" w:type="dxa"/>
          </w:tcPr>
          <w:p w14:paraId="396945C6" w14:textId="77777777" w:rsidR="00C50AB1" w:rsidRDefault="00C50AB1">
            <w:r>
              <w:t>E-Mail</w:t>
            </w:r>
          </w:p>
        </w:tc>
        <w:tc>
          <w:tcPr>
            <w:tcW w:w="993" w:type="dxa"/>
          </w:tcPr>
          <w:p w14:paraId="16A693D9" w14:textId="77777777" w:rsidR="00C50AB1" w:rsidRDefault="00C50AB1">
            <w:r>
              <w:t>Text</w:t>
            </w:r>
          </w:p>
        </w:tc>
        <w:tc>
          <w:tcPr>
            <w:tcW w:w="850" w:type="dxa"/>
          </w:tcPr>
          <w:p w14:paraId="0F82BA49" w14:textId="77777777" w:rsidR="00C50AB1" w:rsidRDefault="00C50AB1">
            <w:r>
              <w:t>50</w:t>
            </w:r>
          </w:p>
        </w:tc>
        <w:tc>
          <w:tcPr>
            <w:tcW w:w="851" w:type="dxa"/>
          </w:tcPr>
          <w:p w14:paraId="25313CD1" w14:textId="77777777" w:rsidR="00C50AB1" w:rsidRDefault="00C50AB1"/>
        </w:tc>
        <w:tc>
          <w:tcPr>
            <w:tcW w:w="992" w:type="dxa"/>
          </w:tcPr>
          <w:p w14:paraId="6CF6DD8A" w14:textId="77777777" w:rsidR="00C50AB1" w:rsidRDefault="00C50AB1">
            <w:r>
              <w:t>HL7_36</w:t>
            </w:r>
          </w:p>
        </w:tc>
        <w:tc>
          <w:tcPr>
            <w:tcW w:w="3118" w:type="dxa"/>
          </w:tcPr>
          <w:p w14:paraId="559DD923" w14:textId="77777777" w:rsidR="00C50AB1" w:rsidRDefault="00C50AB1">
            <w:r>
              <w:t>email address for annotations/questions/etc.</w:t>
            </w:r>
          </w:p>
        </w:tc>
      </w:tr>
      <w:tr w:rsidR="00DF6DFE" w14:paraId="1BBC20FD" w14:textId="77777777">
        <w:tc>
          <w:tcPr>
            <w:tcW w:w="2338" w:type="dxa"/>
          </w:tcPr>
          <w:p w14:paraId="4CC78B76" w14:textId="77777777" w:rsidR="00DF6DFE" w:rsidRDefault="00DF6DFE">
            <w:r>
              <w:t>Last_release</w:t>
            </w:r>
          </w:p>
        </w:tc>
        <w:tc>
          <w:tcPr>
            <w:tcW w:w="993" w:type="dxa"/>
          </w:tcPr>
          <w:p w14:paraId="1E3DFE91" w14:textId="77777777" w:rsidR="00DF6DFE" w:rsidRDefault="00DF6DFE">
            <w:r>
              <w:t>Date</w:t>
            </w:r>
          </w:p>
        </w:tc>
        <w:tc>
          <w:tcPr>
            <w:tcW w:w="850" w:type="dxa"/>
          </w:tcPr>
          <w:p w14:paraId="4B5BCC34" w14:textId="77777777" w:rsidR="00DF6DFE" w:rsidRDefault="00DF6DFE"/>
        </w:tc>
        <w:tc>
          <w:tcPr>
            <w:tcW w:w="851" w:type="dxa"/>
          </w:tcPr>
          <w:p w14:paraId="1BB5C454" w14:textId="77777777" w:rsidR="00DF6DFE" w:rsidRDefault="00DF6DFE"/>
        </w:tc>
        <w:tc>
          <w:tcPr>
            <w:tcW w:w="992" w:type="dxa"/>
          </w:tcPr>
          <w:p w14:paraId="27399166" w14:textId="77777777" w:rsidR="00DF6DFE" w:rsidRDefault="00DF6DFE">
            <w:r>
              <w:t>HL7_77</w:t>
            </w:r>
          </w:p>
        </w:tc>
        <w:tc>
          <w:tcPr>
            <w:tcW w:w="3118" w:type="dxa"/>
          </w:tcPr>
          <w:p w14:paraId="668BC973" w14:textId="77777777" w:rsidR="00DF6DFE" w:rsidRDefault="00DF6DFE"/>
        </w:tc>
      </w:tr>
    </w:tbl>
    <w:p w14:paraId="1B4A4615" w14:textId="77777777" w:rsidR="00C50AB1" w:rsidRDefault="00C50AB1"/>
    <w:p w14:paraId="0B6F41A3" w14:textId="77777777" w:rsidR="001F3725" w:rsidRDefault="001F3725" w:rsidP="001F3725">
      <w:pPr>
        <w:pStyle w:val="berschrift2"/>
      </w:pPr>
      <w:r>
        <w:fldChar w:fldCharType="begin"/>
      </w:r>
      <w:r>
        <w:instrText xml:space="preserve"> AUTONUMLGL </w:instrText>
      </w:r>
      <w:bookmarkStart w:id="66" w:name="_Toc75864118"/>
      <w:r>
        <w:fldChar w:fldCharType="end"/>
      </w:r>
      <w:r>
        <w:t xml:space="preserve"> Tables for external files</w:t>
      </w:r>
      <w:bookmarkEnd w:id="66"/>
    </w:p>
    <w:p w14:paraId="4635D1EC" w14:textId="77777777" w:rsidR="00C00FE8" w:rsidRDefault="00C00FE8" w:rsidP="00C00FE8">
      <w:pPr>
        <w:pStyle w:val="berschrift3"/>
      </w:pPr>
      <w:r>
        <w:fldChar w:fldCharType="begin"/>
      </w:r>
      <w:r>
        <w:instrText xml:space="preserve"> AUTONUMLGL </w:instrText>
      </w:r>
      <w:bookmarkStart w:id="67" w:name="_Toc75864119"/>
      <w:r>
        <w:fldChar w:fldCharType="end"/>
      </w:r>
      <w:r>
        <w:t xml:space="preserve"> Table HL7Files</w:t>
      </w:r>
      <w:bookmarkEnd w:id="67"/>
    </w:p>
    <w:p w14:paraId="19C31E0F" w14:textId="77777777" w:rsidR="001F3725" w:rsidRDefault="001F3725">
      <w:r>
        <w:t xml:space="preserve">This table contains external files which are stored as ASCII of Base64 encoded strings. These files are necessary for the HTML generation. </w:t>
      </w:r>
    </w:p>
    <w:p w14:paraId="6D64D853" w14:textId="77777777" w:rsidR="001F3725" w:rsidRDefault="001F3725"/>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1F3725" w14:paraId="15F63A47" w14:textId="77777777" w:rsidTr="00753D4C">
        <w:trPr>
          <w:tblHeader/>
        </w:trPr>
        <w:tc>
          <w:tcPr>
            <w:tcW w:w="2338" w:type="dxa"/>
            <w:shd w:val="pct20" w:color="auto" w:fill="auto"/>
          </w:tcPr>
          <w:p w14:paraId="50CBCECE" w14:textId="77777777" w:rsidR="001F3725" w:rsidRDefault="001F3725" w:rsidP="00591731">
            <w:r>
              <w:t>Attribute</w:t>
            </w:r>
          </w:p>
        </w:tc>
        <w:tc>
          <w:tcPr>
            <w:tcW w:w="993" w:type="dxa"/>
            <w:shd w:val="pct20" w:color="auto" w:fill="auto"/>
          </w:tcPr>
          <w:p w14:paraId="35C988FB" w14:textId="77777777" w:rsidR="001F3725" w:rsidRDefault="001F3725" w:rsidP="00591731">
            <w:r>
              <w:t>Type</w:t>
            </w:r>
          </w:p>
        </w:tc>
        <w:tc>
          <w:tcPr>
            <w:tcW w:w="850" w:type="dxa"/>
            <w:shd w:val="pct20" w:color="auto" w:fill="auto"/>
          </w:tcPr>
          <w:p w14:paraId="0F98DE5A" w14:textId="77777777" w:rsidR="001F3725" w:rsidRDefault="001F3725" w:rsidP="00591731">
            <w:r>
              <w:t>Size</w:t>
            </w:r>
          </w:p>
        </w:tc>
        <w:tc>
          <w:tcPr>
            <w:tcW w:w="851" w:type="dxa"/>
            <w:shd w:val="pct20" w:color="auto" w:fill="auto"/>
          </w:tcPr>
          <w:p w14:paraId="7696DC03" w14:textId="77777777" w:rsidR="001F3725" w:rsidRDefault="001F3725" w:rsidP="00591731">
            <w:r>
              <w:t>Default</w:t>
            </w:r>
          </w:p>
        </w:tc>
        <w:tc>
          <w:tcPr>
            <w:tcW w:w="992" w:type="dxa"/>
            <w:shd w:val="pct20" w:color="auto" w:fill="auto"/>
          </w:tcPr>
          <w:p w14:paraId="14835D92" w14:textId="77777777" w:rsidR="001F3725" w:rsidRDefault="001F3725" w:rsidP="00591731">
            <w:r>
              <w:t>Database</w:t>
            </w:r>
          </w:p>
        </w:tc>
        <w:tc>
          <w:tcPr>
            <w:tcW w:w="3118" w:type="dxa"/>
            <w:shd w:val="pct20" w:color="auto" w:fill="auto"/>
          </w:tcPr>
          <w:p w14:paraId="0EA974E5" w14:textId="77777777" w:rsidR="001F3725" w:rsidRDefault="001F3725" w:rsidP="00591731">
            <w:r>
              <w:t>Description</w:t>
            </w:r>
          </w:p>
        </w:tc>
      </w:tr>
      <w:tr w:rsidR="001F3725" w14:paraId="3D92055D" w14:textId="77777777" w:rsidTr="00591731">
        <w:tc>
          <w:tcPr>
            <w:tcW w:w="2338" w:type="dxa"/>
          </w:tcPr>
          <w:p w14:paraId="22267B67" w14:textId="77777777" w:rsidR="001F3725" w:rsidRDefault="001F3725" w:rsidP="00591731">
            <w:pPr>
              <w:rPr>
                <w:bCs/>
              </w:rPr>
            </w:pPr>
            <w:r>
              <w:rPr>
                <w:bCs/>
              </w:rPr>
              <w:t>Directory</w:t>
            </w:r>
          </w:p>
        </w:tc>
        <w:tc>
          <w:tcPr>
            <w:tcW w:w="993" w:type="dxa"/>
          </w:tcPr>
          <w:p w14:paraId="3958EE71" w14:textId="77777777" w:rsidR="001F3725" w:rsidRDefault="001F3725" w:rsidP="00591731">
            <w:r>
              <w:t>Text</w:t>
            </w:r>
          </w:p>
        </w:tc>
        <w:tc>
          <w:tcPr>
            <w:tcW w:w="850" w:type="dxa"/>
          </w:tcPr>
          <w:p w14:paraId="23C03E98" w14:textId="77777777" w:rsidR="001F3725" w:rsidRDefault="001F3725" w:rsidP="00591731">
            <w:r>
              <w:t>100</w:t>
            </w:r>
          </w:p>
        </w:tc>
        <w:tc>
          <w:tcPr>
            <w:tcW w:w="851" w:type="dxa"/>
          </w:tcPr>
          <w:p w14:paraId="212E0305" w14:textId="77777777" w:rsidR="001F3725" w:rsidRDefault="001F3725" w:rsidP="00591731"/>
        </w:tc>
        <w:tc>
          <w:tcPr>
            <w:tcW w:w="992" w:type="dxa"/>
          </w:tcPr>
          <w:p w14:paraId="7D369A53" w14:textId="77777777" w:rsidR="001F3725" w:rsidRDefault="001F3725" w:rsidP="00591731">
            <w:r>
              <w:t>HL7_72</w:t>
            </w:r>
          </w:p>
        </w:tc>
        <w:tc>
          <w:tcPr>
            <w:tcW w:w="3118" w:type="dxa"/>
          </w:tcPr>
          <w:p w14:paraId="32CB553E" w14:textId="77777777" w:rsidR="001F3725" w:rsidRDefault="001F3725" w:rsidP="00591731"/>
        </w:tc>
      </w:tr>
      <w:tr w:rsidR="001F3725" w14:paraId="0A12510A" w14:textId="77777777" w:rsidTr="00591731">
        <w:tc>
          <w:tcPr>
            <w:tcW w:w="2338" w:type="dxa"/>
          </w:tcPr>
          <w:p w14:paraId="25E49275" w14:textId="77777777" w:rsidR="001F3725" w:rsidRDefault="001F3725" w:rsidP="00591731">
            <w:pPr>
              <w:rPr>
                <w:bCs/>
              </w:rPr>
            </w:pPr>
            <w:r>
              <w:rPr>
                <w:bCs/>
              </w:rPr>
              <w:t>Filename</w:t>
            </w:r>
          </w:p>
        </w:tc>
        <w:tc>
          <w:tcPr>
            <w:tcW w:w="993" w:type="dxa"/>
          </w:tcPr>
          <w:p w14:paraId="4CD36BE5" w14:textId="77777777" w:rsidR="001F3725" w:rsidRDefault="001F3725" w:rsidP="00591731">
            <w:r>
              <w:t>Text</w:t>
            </w:r>
          </w:p>
        </w:tc>
        <w:tc>
          <w:tcPr>
            <w:tcW w:w="850" w:type="dxa"/>
          </w:tcPr>
          <w:p w14:paraId="65DEFE6A" w14:textId="77777777" w:rsidR="001F3725" w:rsidRDefault="001F3725" w:rsidP="00591731">
            <w:r>
              <w:t>50</w:t>
            </w:r>
          </w:p>
        </w:tc>
        <w:tc>
          <w:tcPr>
            <w:tcW w:w="851" w:type="dxa"/>
          </w:tcPr>
          <w:p w14:paraId="36D31AA0" w14:textId="77777777" w:rsidR="001F3725" w:rsidRDefault="001F3725" w:rsidP="00591731"/>
        </w:tc>
        <w:tc>
          <w:tcPr>
            <w:tcW w:w="992" w:type="dxa"/>
          </w:tcPr>
          <w:p w14:paraId="5BB1381A" w14:textId="77777777" w:rsidR="001F3725" w:rsidRDefault="001F3725" w:rsidP="00591731">
            <w:r>
              <w:t>HL7_72</w:t>
            </w:r>
          </w:p>
        </w:tc>
        <w:tc>
          <w:tcPr>
            <w:tcW w:w="3118" w:type="dxa"/>
          </w:tcPr>
          <w:p w14:paraId="38C21E54" w14:textId="77777777" w:rsidR="001F3725" w:rsidRDefault="001F3725" w:rsidP="00591731"/>
        </w:tc>
      </w:tr>
      <w:tr w:rsidR="001F3725" w14:paraId="52801111" w14:textId="77777777" w:rsidTr="00591731">
        <w:tc>
          <w:tcPr>
            <w:tcW w:w="2338" w:type="dxa"/>
          </w:tcPr>
          <w:p w14:paraId="7BBB9BE9" w14:textId="77777777" w:rsidR="001F3725" w:rsidRDefault="001F3725" w:rsidP="00591731">
            <w:pPr>
              <w:rPr>
                <w:bCs/>
              </w:rPr>
            </w:pPr>
            <w:r>
              <w:rPr>
                <w:bCs/>
              </w:rPr>
              <w:t>Blob</w:t>
            </w:r>
          </w:p>
        </w:tc>
        <w:tc>
          <w:tcPr>
            <w:tcW w:w="993" w:type="dxa"/>
          </w:tcPr>
          <w:p w14:paraId="67592B15" w14:textId="77777777" w:rsidR="001F3725" w:rsidRDefault="001F3725" w:rsidP="00591731">
            <w:r>
              <w:t>Memo</w:t>
            </w:r>
          </w:p>
        </w:tc>
        <w:tc>
          <w:tcPr>
            <w:tcW w:w="850" w:type="dxa"/>
          </w:tcPr>
          <w:p w14:paraId="62D6C521" w14:textId="77777777" w:rsidR="001F3725" w:rsidRDefault="001F3725" w:rsidP="00591731"/>
        </w:tc>
        <w:tc>
          <w:tcPr>
            <w:tcW w:w="851" w:type="dxa"/>
          </w:tcPr>
          <w:p w14:paraId="64557088" w14:textId="77777777" w:rsidR="001F3725" w:rsidRDefault="001F3725" w:rsidP="00591731"/>
        </w:tc>
        <w:tc>
          <w:tcPr>
            <w:tcW w:w="992" w:type="dxa"/>
          </w:tcPr>
          <w:p w14:paraId="3CCB00AD" w14:textId="77777777" w:rsidR="001F3725" w:rsidRDefault="001F3725" w:rsidP="00591731">
            <w:r>
              <w:t>HL7_72</w:t>
            </w:r>
          </w:p>
        </w:tc>
        <w:tc>
          <w:tcPr>
            <w:tcW w:w="3118" w:type="dxa"/>
          </w:tcPr>
          <w:p w14:paraId="52E5BC92" w14:textId="77777777" w:rsidR="001F3725" w:rsidRDefault="001F3725" w:rsidP="00591731"/>
        </w:tc>
      </w:tr>
      <w:tr w:rsidR="001F3725" w14:paraId="68AA744B" w14:textId="77777777" w:rsidTr="00591731">
        <w:tc>
          <w:tcPr>
            <w:tcW w:w="2338" w:type="dxa"/>
          </w:tcPr>
          <w:p w14:paraId="161BA5D3" w14:textId="77777777" w:rsidR="001F3725" w:rsidRDefault="001F3725" w:rsidP="00591731">
            <w:pPr>
              <w:rPr>
                <w:bCs/>
              </w:rPr>
            </w:pPr>
            <w:r>
              <w:rPr>
                <w:bCs/>
              </w:rPr>
              <w:t>Size</w:t>
            </w:r>
          </w:p>
        </w:tc>
        <w:tc>
          <w:tcPr>
            <w:tcW w:w="993" w:type="dxa"/>
          </w:tcPr>
          <w:p w14:paraId="3DB551AA" w14:textId="77777777" w:rsidR="001F3725" w:rsidRDefault="001F3725" w:rsidP="00591731">
            <w:r>
              <w:t>Long</w:t>
            </w:r>
          </w:p>
        </w:tc>
        <w:tc>
          <w:tcPr>
            <w:tcW w:w="850" w:type="dxa"/>
          </w:tcPr>
          <w:p w14:paraId="700AC191" w14:textId="77777777" w:rsidR="001F3725" w:rsidRDefault="001F3725" w:rsidP="00591731"/>
        </w:tc>
        <w:tc>
          <w:tcPr>
            <w:tcW w:w="851" w:type="dxa"/>
          </w:tcPr>
          <w:p w14:paraId="67B0DD92" w14:textId="77777777" w:rsidR="001F3725" w:rsidRDefault="001F3725" w:rsidP="00591731"/>
        </w:tc>
        <w:tc>
          <w:tcPr>
            <w:tcW w:w="992" w:type="dxa"/>
          </w:tcPr>
          <w:p w14:paraId="07311AA9" w14:textId="77777777" w:rsidR="001F3725" w:rsidRDefault="001F3725" w:rsidP="00591731">
            <w:r>
              <w:t>HL7_72</w:t>
            </w:r>
          </w:p>
        </w:tc>
        <w:tc>
          <w:tcPr>
            <w:tcW w:w="3118" w:type="dxa"/>
          </w:tcPr>
          <w:p w14:paraId="01D87919" w14:textId="77777777" w:rsidR="001F3725" w:rsidRDefault="001F3725" w:rsidP="00591731"/>
        </w:tc>
      </w:tr>
      <w:tr w:rsidR="001F3725" w14:paraId="6CAC8D14" w14:textId="77777777" w:rsidTr="00591731">
        <w:tc>
          <w:tcPr>
            <w:tcW w:w="2338" w:type="dxa"/>
          </w:tcPr>
          <w:p w14:paraId="6E3C54A3" w14:textId="77777777" w:rsidR="001F3725" w:rsidRDefault="001F3725" w:rsidP="00591731">
            <w:pPr>
              <w:rPr>
                <w:bCs/>
              </w:rPr>
            </w:pPr>
            <w:r>
              <w:rPr>
                <w:bCs/>
              </w:rPr>
              <w:t>Version_id</w:t>
            </w:r>
          </w:p>
        </w:tc>
        <w:tc>
          <w:tcPr>
            <w:tcW w:w="993" w:type="dxa"/>
          </w:tcPr>
          <w:p w14:paraId="1B87D792" w14:textId="77777777" w:rsidR="001F3725" w:rsidRDefault="001F3725" w:rsidP="00591731">
            <w:r>
              <w:t>Long</w:t>
            </w:r>
          </w:p>
        </w:tc>
        <w:tc>
          <w:tcPr>
            <w:tcW w:w="850" w:type="dxa"/>
          </w:tcPr>
          <w:p w14:paraId="4565B44F" w14:textId="77777777" w:rsidR="001F3725" w:rsidRDefault="001F3725" w:rsidP="00591731"/>
        </w:tc>
        <w:tc>
          <w:tcPr>
            <w:tcW w:w="851" w:type="dxa"/>
          </w:tcPr>
          <w:p w14:paraId="69C32459" w14:textId="77777777" w:rsidR="001F3725" w:rsidRDefault="001F3725" w:rsidP="00591731"/>
        </w:tc>
        <w:tc>
          <w:tcPr>
            <w:tcW w:w="992" w:type="dxa"/>
          </w:tcPr>
          <w:p w14:paraId="7E564883" w14:textId="77777777" w:rsidR="001F3725" w:rsidRDefault="001F3725" w:rsidP="00591731">
            <w:r>
              <w:t>HL7_72</w:t>
            </w:r>
          </w:p>
        </w:tc>
        <w:tc>
          <w:tcPr>
            <w:tcW w:w="3118" w:type="dxa"/>
          </w:tcPr>
          <w:p w14:paraId="4F28D628" w14:textId="77777777" w:rsidR="001F3725" w:rsidRDefault="001F3725" w:rsidP="00591731"/>
        </w:tc>
      </w:tr>
    </w:tbl>
    <w:p w14:paraId="32AD1C39" w14:textId="77777777" w:rsidR="001F3725" w:rsidRDefault="001F3725"/>
    <w:p w14:paraId="3620762C" w14:textId="77777777" w:rsidR="00C50AB1" w:rsidRDefault="00C50AB1">
      <w:pPr>
        <w:pStyle w:val="berschrift2"/>
      </w:pPr>
      <w:r>
        <w:fldChar w:fldCharType="begin"/>
      </w:r>
      <w:r>
        <w:instrText xml:space="preserve"> AUTONUMLGL </w:instrText>
      </w:r>
      <w:bookmarkStart w:id="68" w:name="_Toc75864120"/>
      <w:r>
        <w:fldChar w:fldCharType="end"/>
      </w:r>
      <w:r>
        <w:t xml:space="preserve"> Tables with Temporary Information</w:t>
      </w:r>
      <w:bookmarkEnd w:id="68"/>
    </w:p>
    <w:p w14:paraId="16624A0F" w14:textId="77777777" w:rsidR="00C50AB1" w:rsidRDefault="00C50AB1">
      <w:r>
        <w:t>Relations beginning with „Generated“ are used to store data temporarily.</w:t>
      </w:r>
    </w:p>
    <w:p w14:paraId="53BFCD48" w14:textId="77777777" w:rsidR="00C50AB1" w:rsidRDefault="00C50AB1">
      <w:pPr>
        <w:pStyle w:val="berschrift3"/>
      </w:pPr>
      <w:r>
        <w:fldChar w:fldCharType="begin"/>
      </w:r>
      <w:r>
        <w:instrText xml:space="preserve"> AUTONUMLGL </w:instrText>
      </w:r>
      <w:bookmarkStart w:id="69" w:name="_Toc75864121"/>
      <w:r>
        <w:fldChar w:fldCharType="end"/>
      </w:r>
      <w:r>
        <w:t xml:space="preserve"> Table GeneratedDataDifferences</w:t>
      </w:r>
      <w:bookmarkEnd w:id="69"/>
    </w:p>
    <w:p w14:paraId="003326F7" w14:textId="77777777" w:rsidR="00C50AB1" w:rsidRDefault="00C50AB1">
      <w:r>
        <w:t>This table is only used when generating the HTML version. Therefore, it is deleted at the beginning of the generating process. During the process this table is filled with data. At the end it contains all differences among the different versions.</w:t>
      </w:r>
    </w:p>
    <w:p w14:paraId="456A831C" w14:textId="77777777" w:rsidR="00C50AB1" w:rsidRDefault="00C50AB1"/>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1943B9F2" w14:textId="77777777">
        <w:tc>
          <w:tcPr>
            <w:tcW w:w="2338" w:type="dxa"/>
            <w:shd w:val="pct20" w:color="auto" w:fill="auto"/>
          </w:tcPr>
          <w:p w14:paraId="2234978D" w14:textId="77777777" w:rsidR="00C50AB1" w:rsidRDefault="00C50AB1">
            <w:r>
              <w:lastRenderedPageBreak/>
              <w:t>Attribute</w:t>
            </w:r>
          </w:p>
        </w:tc>
        <w:tc>
          <w:tcPr>
            <w:tcW w:w="993" w:type="dxa"/>
            <w:shd w:val="pct20" w:color="auto" w:fill="auto"/>
          </w:tcPr>
          <w:p w14:paraId="56A6BDEF" w14:textId="77777777" w:rsidR="00C50AB1" w:rsidRDefault="00C50AB1">
            <w:r>
              <w:t>Type</w:t>
            </w:r>
          </w:p>
        </w:tc>
        <w:tc>
          <w:tcPr>
            <w:tcW w:w="850" w:type="dxa"/>
            <w:shd w:val="pct20" w:color="auto" w:fill="auto"/>
          </w:tcPr>
          <w:p w14:paraId="55D15F20" w14:textId="77777777" w:rsidR="00C50AB1" w:rsidRDefault="00C50AB1">
            <w:r>
              <w:t>Size</w:t>
            </w:r>
          </w:p>
        </w:tc>
        <w:tc>
          <w:tcPr>
            <w:tcW w:w="851" w:type="dxa"/>
            <w:shd w:val="pct20" w:color="auto" w:fill="auto"/>
          </w:tcPr>
          <w:p w14:paraId="5C3B3EA4" w14:textId="77777777" w:rsidR="00C50AB1" w:rsidRDefault="00C50AB1">
            <w:r>
              <w:t>Default</w:t>
            </w:r>
          </w:p>
        </w:tc>
        <w:tc>
          <w:tcPr>
            <w:tcW w:w="992" w:type="dxa"/>
            <w:shd w:val="pct20" w:color="auto" w:fill="auto"/>
          </w:tcPr>
          <w:p w14:paraId="67DF089F" w14:textId="77777777" w:rsidR="00C50AB1" w:rsidRDefault="00C50AB1">
            <w:r>
              <w:t>Database</w:t>
            </w:r>
          </w:p>
        </w:tc>
        <w:tc>
          <w:tcPr>
            <w:tcW w:w="3118" w:type="dxa"/>
            <w:shd w:val="pct20" w:color="auto" w:fill="auto"/>
          </w:tcPr>
          <w:p w14:paraId="725A9CF1" w14:textId="77777777" w:rsidR="00C50AB1" w:rsidRDefault="00C50AB1">
            <w:r>
              <w:t>Description</w:t>
            </w:r>
          </w:p>
        </w:tc>
      </w:tr>
      <w:tr w:rsidR="00C50AB1" w14:paraId="4356C29D" w14:textId="77777777">
        <w:tc>
          <w:tcPr>
            <w:tcW w:w="2338" w:type="dxa"/>
          </w:tcPr>
          <w:p w14:paraId="56413E12" w14:textId="77777777" w:rsidR="00C50AB1" w:rsidRDefault="00C50AB1">
            <w:pPr>
              <w:rPr>
                <w:bCs/>
              </w:rPr>
            </w:pPr>
            <w:r>
              <w:rPr>
                <w:bCs/>
              </w:rPr>
              <w:t>version_id</w:t>
            </w:r>
          </w:p>
        </w:tc>
        <w:tc>
          <w:tcPr>
            <w:tcW w:w="993" w:type="dxa"/>
          </w:tcPr>
          <w:p w14:paraId="1FF72B7B" w14:textId="77777777" w:rsidR="00C50AB1" w:rsidRDefault="00C50AB1">
            <w:r>
              <w:t>Long</w:t>
            </w:r>
          </w:p>
        </w:tc>
        <w:tc>
          <w:tcPr>
            <w:tcW w:w="850" w:type="dxa"/>
          </w:tcPr>
          <w:p w14:paraId="684BD995" w14:textId="77777777" w:rsidR="00C50AB1" w:rsidRDefault="00C50AB1"/>
        </w:tc>
        <w:tc>
          <w:tcPr>
            <w:tcW w:w="851" w:type="dxa"/>
          </w:tcPr>
          <w:p w14:paraId="40E72968" w14:textId="77777777" w:rsidR="00C50AB1" w:rsidRDefault="00C50AB1"/>
        </w:tc>
        <w:tc>
          <w:tcPr>
            <w:tcW w:w="992" w:type="dxa"/>
          </w:tcPr>
          <w:p w14:paraId="7F2C536B" w14:textId="77777777" w:rsidR="00C50AB1" w:rsidRDefault="00C50AB1">
            <w:r>
              <w:t>HL7_52</w:t>
            </w:r>
          </w:p>
        </w:tc>
        <w:tc>
          <w:tcPr>
            <w:tcW w:w="3118" w:type="dxa"/>
          </w:tcPr>
          <w:p w14:paraId="62892B80" w14:textId="77777777" w:rsidR="00C50AB1" w:rsidRDefault="00C50AB1">
            <w:r>
              <w:t>version ID</w:t>
            </w:r>
          </w:p>
        </w:tc>
      </w:tr>
      <w:tr w:rsidR="00C50AB1" w14:paraId="791A77EB" w14:textId="77777777">
        <w:tc>
          <w:tcPr>
            <w:tcW w:w="2338" w:type="dxa"/>
          </w:tcPr>
          <w:p w14:paraId="7274D733" w14:textId="77777777" w:rsidR="00C50AB1" w:rsidRDefault="00C50AB1">
            <w:pPr>
              <w:rPr>
                <w:bCs/>
              </w:rPr>
            </w:pPr>
            <w:r>
              <w:rPr>
                <w:bCs/>
              </w:rPr>
              <w:t>version_id_pre</w:t>
            </w:r>
          </w:p>
        </w:tc>
        <w:tc>
          <w:tcPr>
            <w:tcW w:w="993" w:type="dxa"/>
          </w:tcPr>
          <w:p w14:paraId="0770BB63" w14:textId="77777777" w:rsidR="00C50AB1" w:rsidRDefault="00C50AB1">
            <w:r>
              <w:t>Long</w:t>
            </w:r>
          </w:p>
        </w:tc>
        <w:tc>
          <w:tcPr>
            <w:tcW w:w="850" w:type="dxa"/>
          </w:tcPr>
          <w:p w14:paraId="0AD1822F" w14:textId="77777777" w:rsidR="00C50AB1" w:rsidRDefault="00C50AB1"/>
        </w:tc>
        <w:tc>
          <w:tcPr>
            <w:tcW w:w="851" w:type="dxa"/>
          </w:tcPr>
          <w:p w14:paraId="227C07EA" w14:textId="77777777" w:rsidR="00C50AB1" w:rsidRDefault="00C50AB1"/>
        </w:tc>
        <w:tc>
          <w:tcPr>
            <w:tcW w:w="992" w:type="dxa"/>
          </w:tcPr>
          <w:p w14:paraId="0B485063" w14:textId="77777777" w:rsidR="00C50AB1" w:rsidRDefault="00C50AB1">
            <w:r>
              <w:t>HL7_52</w:t>
            </w:r>
          </w:p>
        </w:tc>
        <w:tc>
          <w:tcPr>
            <w:tcW w:w="3118" w:type="dxa"/>
          </w:tcPr>
          <w:p w14:paraId="7040982A" w14:textId="77777777" w:rsidR="00C50AB1" w:rsidRDefault="00C50AB1"/>
        </w:tc>
      </w:tr>
      <w:tr w:rsidR="00C50AB1" w:rsidRPr="000278A4" w14:paraId="34BB5CFD" w14:textId="77777777">
        <w:tc>
          <w:tcPr>
            <w:tcW w:w="2338" w:type="dxa"/>
          </w:tcPr>
          <w:p w14:paraId="07776B89" w14:textId="77777777" w:rsidR="00C50AB1" w:rsidRPr="000278A4" w:rsidRDefault="00C50AB1">
            <w:pPr>
              <w:rPr>
                <w:bCs/>
              </w:rPr>
            </w:pPr>
            <w:r w:rsidRPr="000278A4">
              <w:rPr>
                <w:bCs/>
              </w:rPr>
              <w:t>type</w:t>
            </w:r>
          </w:p>
        </w:tc>
        <w:tc>
          <w:tcPr>
            <w:tcW w:w="993" w:type="dxa"/>
          </w:tcPr>
          <w:p w14:paraId="0B650F4F" w14:textId="77777777" w:rsidR="00C50AB1" w:rsidRPr="000278A4" w:rsidRDefault="00C50AB1">
            <w:r w:rsidRPr="000278A4">
              <w:t>Text</w:t>
            </w:r>
          </w:p>
        </w:tc>
        <w:tc>
          <w:tcPr>
            <w:tcW w:w="850" w:type="dxa"/>
          </w:tcPr>
          <w:p w14:paraId="3F090771" w14:textId="77777777" w:rsidR="00C50AB1" w:rsidRPr="000278A4" w:rsidRDefault="00C50AB1">
            <w:r w:rsidRPr="000278A4">
              <w:t>4</w:t>
            </w:r>
          </w:p>
        </w:tc>
        <w:tc>
          <w:tcPr>
            <w:tcW w:w="851" w:type="dxa"/>
          </w:tcPr>
          <w:p w14:paraId="586F474D" w14:textId="77777777" w:rsidR="00C50AB1" w:rsidRPr="000278A4" w:rsidRDefault="00C50AB1"/>
        </w:tc>
        <w:tc>
          <w:tcPr>
            <w:tcW w:w="992" w:type="dxa"/>
          </w:tcPr>
          <w:p w14:paraId="400F393A" w14:textId="77777777" w:rsidR="00C50AB1" w:rsidRPr="000278A4" w:rsidRDefault="00C50AB1">
            <w:r w:rsidRPr="000278A4">
              <w:t>HL7_63</w:t>
            </w:r>
          </w:p>
        </w:tc>
        <w:tc>
          <w:tcPr>
            <w:tcW w:w="3118" w:type="dxa"/>
          </w:tcPr>
          <w:p w14:paraId="23134143" w14:textId="77777777" w:rsidR="00C50AB1" w:rsidRPr="000278A4" w:rsidRDefault="00C50AB1">
            <w:r w:rsidRPr="000278A4">
              <w:t>type of element (segm, dt)</w:t>
            </w:r>
          </w:p>
        </w:tc>
      </w:tr>
      <w:tr w:rsidR="00C50AB1" w:rsidRPr="000278A4" w14:paraId="609BB652" w14:textId="77777777">
        <w:tc>
          <w:tcPr>
            <w:tcW w:w="2338" w:type="dxa"/>
          </w:tcPr>
          <w:p w14:paraId="12EB31DA" w14:textId="77777777" w:rsidR="00C50AB1" w:rsidRPr="000278A4" w:rsidRDefault="00C50AB1">
            <w:pPr>
              <w:rPr>
                <w:bCs/>
              </w:rPr>
            </w:pPr>
            <w:r w:rsidRPr="000278A4">
              <w:rPr>
                <w:bCs/>
              </w:rPr>
              <w:t>element</w:t>
            </w:r>
          </w:p>
        </w:tc>
        <w:tc>
          <w:tcPr>
            <w:tcW w:w="993" w:type="dxa"/>
          </w:tcPr>
          <w:p w14:paraId="63E426CD" w14:textId="77777777" w:rsidR="00C50AB1" w:rsidRPr="000278A4" w:rsidRDefault="00C50AB1">
            <w:r w:rsidRPr="000278A4">
              <w:t>Text</w:t>
            </w:r>
          </w:p>
        </w:tc>
        <w:tc>
          <w:tcPr>
            <w:tcW w:w="850" w:type="dxa"/>
          </w:tcPr>
          <w:p w14:paraId="42B15F90" w14:textId="77777777" w:rsidR="00C50AB1" w:rsidRPr="000278A4" w:rsidRDefault="00C50AB1">
            <w:r w:rsidRPr="000278A4">
              <w:t>20</w:t>
            </w:r>
          </w:p>
        </w:tc>
        <w:tc>
          <w:tcPr>
            <w:tcW w:w="851" w:type="dxa"/>
          </w:tcPr>
          <w:p w14:paraId="29ABF007" w14:textId="77777777" w:rsidR="00C50AB1" w:rsidRPr="000278A4" w:rsidRDefault="00C50AB1"/>
        </w:tc>
        <w:tc>
          <w:tcPr>
            <w:tcW w:w="992" w:type="dxa"/>
          </w:tcPr>
          <w:p w14:paraId="442418C8" w14:textId="77777777" w:rsidR="00C50AB1" w:rsidRPr="000278A4" w:rsidRDefault="00C50AB1">
            <w:r w:rsidRPr="000278A4">
              <w:t>HL7_63</w:t>
            </w:r>
          </w:p>
        </w:tc>
        <w:tc>
          <w:tcPr>
            <w:tcW w:w="3118" w:type="dxa"/>
          </w:tcPr>
          <w:p w14:paraId="37D77B23" w14:textId="77777777" w:rsidR="00C50AB1" w:rsidRPr="000278A4" w:rsidRDefault="00C50AB1">
            <w:pPr>
              <w:pStyle w:val="Kopfzeile"/>
              <w:pBdr>
                <w:bottom w:val="none" w:sz="0" w:space="0" w:color="auto"/>
              </w:pBdr>
              <w:tabs>
                <w:tab w:val="clear" w:pos="4536"/>
                <w:tab w:val="clear" w:pos="9072"/>
              </w:tabs>
            </w:pPr>
            <w:r w:rsidRPr="000278A4">
              <w:t>element which has been changed (segment, data structure)</w:t>
            </w:r>
          </w:p>
        </w:tc>
      </w:tr>
      <w:tr w:rsidR="00C50AB1" w14:paraId="6E3701BD" w14:textId="77777777">
        <w:tc>
          <w:tcPr>
            <w:tcW w:w="2338" w:type="dxa"/>
          </w:tcPr>
          <w:p w14:paraId="50AE4201" w14:textId="77777777" w:rsidR="00C50AB1" w:rsidRDefault="00C50AB1">
            <w:pPr>
              <w:rPr>
                <w:bCs/>
              </w:rPr>
            </w:pPr>
            <w:r>
              <w:rPr>
                <w:bCs/>
              </w:rPr>
              <w:t>lfd_nr</w:t>
            </w:r>
          </w:p>
        </w:tc>
        <w:tc>
          <w:tcPr>
            <w:tcW w:w="993" w:type="dxa"/>
          </w:tcPr>
          <w:p w14:paraId="4826EE83" w14:textId="77777777" w:rsidR="00C50AB1" w:rsidRDefault="00C50AB1">
            <w:r>
              <w:t>Long</w:t>
            </w:r>
          </w:p>
        </w:tc>
        <w:tc>
          <w:tcPr>
            <w:tcW w:w="850" w:type="dxa"/>
          </w:tcPr>
          <w:p w14:paraId="189902BD" w14:textId="77777777" w:rsidR="00C50AB1" w:rsidRDefault="00C50AB1"/>
        </w:tc>
        <w:tc>
          <w:tcPr>
            <w:tcW w:w="851" w:type="dxa"/>
          </w:tcPr>
          <w:p w14:paraId="410ADCC2" w14:textId="77777777" w:rsidR="00C50AB1" w:rsidRDefault="00C50AB1"/>
        </w:tc>
        <w:tc>
          <w:tcPr>
            <w:tcW w:w="992" w:type="dxa"/>
          </w:tcPr>
          <w:p w14:paraId="58C3DEFC" w14:textId="77777777" w:rsidR="00C50AB1" w:rsidRDefault="00C50AB1">
            <w:r>
              <w:t>HL7_52</w:t>
            </w:r>
          </w:p>
        </w:tc>
        <w:tc>
          <w:tcPr>
            <w:tcW w:w="3118" w:type="dxa"/>
          </w:tcPr>
          <w:p w14:paraId="6D4E4196" w14:textId="77777777" w:rsidR="00C50AB1" w:rsidRDefault="00C50AB1"/>
        </w:tc>
      </w:tr>
      <w:tr w:rsidR="00C50AB1" w14:paraId="0A42F00E" w14:textId="77777777">
        <w:tc>
          <w:tcPr>
            <w:tcW w:w="2338" w:type="dxa"/>
          </w:tcPr>
          <w:p w14:paraId="4F4A9F61" w14:textId="77777777" w:rsidR="00C50AB1" w:rsidRDefault="00C50AB1">
            <w:pPr>
              <w:rPr>
                <w:bCs/>
              </w:rPr>
            </w:pPr>
            <w:r>
              <w:rPr>
                <w:bCs/>
              </w:rPr>
              <w:t>value_old</w:t>
            </w:r>
          </w:p>
        </w:tc>
        <w:tc>
          <w:tcPr>
            <w:tcW w:w="993" w:type="dxa"/>
          </w:tcPr>
          <w:p w14:paraId="7CD11F7B" w14:textId="77777777" w:rsidR="00C50AB1" w:rsidRDefault="00C50AB1">
            <w:r>
              <w:t>Text</w:t>
            </w:r>
          </w:p>
        </w:tc>
        <w:tc>
          <w:tcPr>
            <w:tcW w:w="850" w:type="dxa"/>
          </w:tcPr>
          <w:p w14:paraId="7DB1AA51" w14:textId="77777777" w:rsidR="00C50AB1" w:rsidRDefault="00C50AB1">
            <w:r>
              <w:t>80</w:t>
            </w:r>
          </w:p>
        </w:tc>
        <w:tc>
          <w:tcPr>
            <w:tcW w:w="851" w:type="dxa"/>
          </w:tcPr>
          <w:p w14:paraId="23DFD05A" w14:textId="77777777" w:rsidR="00C50AB1" w:rsidRDefault="00C50AB1"/>
        </w:tc>
        <w:tc>
          <w:tcPr>
            <w:tcW w:w="992" w:type="dxa"/>
          </w:tcPr>
          <w:p w14:paraId="5C48C7F6" w14:textId="77777777" w:rsidR="00C50AB1" w:rsidRDefault="00C50AB1">
            <w:r>
              <w:t>HL7_52</w:t>
            </w:r>
          </w:p>
        </w:tc>
        <w:tc>
          <w:tcPr>
            <w:tcW w:w="3118" w:type="dxa"/>
          </w:tcPr>
          <w:p w14:paraId="6F2C1C34" w14:textId="77777777" w:rsidR="00C50AB1" w:rsidRDefault="00C50AB1"/>
        </w:tc>
      </w:tr>
      <w:tr w:rsidR="00C50AB1" w14:paraId="2B021BC2" w14:textId="77777777">
        <w:tc>
          <w:tcPr>
            <w:tcW w:w="2338" w:type="dxa"/>
          </w:tcPr>
          <w:p w14:paraId="44FFF19F" w14:textId="77777777" w:rsidR="00C50AB1" w:rsidRDefault="00C50AB1">
            <w:pPr>
              <w:rPr>
                <w:bCs/>
              </w:rPr>
            </w:pPr>
            <w:r>
              <w:rPr>
                <w:bCs/>
              </w:rPr>
              <w:t>value_new</w:t>
            </w:r>
          </w:p>
        </w:tc>
        <w:tc>
          <w:tcPr>
            <w:tcW w:w="993" w:type="dxa"/>
          </w:tcPr>
          <w:p w14:paraId="29E544DE" w14:textId="77777777" w:rsidR="00C50AB1" w:rsidRDefault="00C50AB1">
            <w:r>
              <w:t>Text</w:t>
            </w:r>
          </w:p>
        </w:tc>
        <w:tc>
          <w:tcPr>
            <w:tcW w:w="850" w:type="dxa"/>
          </w:tcPr>
          <w:p w14:paraId="5B8FC5E6" w14:textId="77777777" w:rsidR="00C50AB1" w:rsidRDefault="00C50AB1">
            <w:r>
              <w:t>80</w:t>
            </w:r>
          </w:p>
        </w:tc>
        <w:tc>
          <w:tcPr>
            <w:tcW w:w="851" w:type="dxa"/>
          </w:tcPr>
          <w:p w14:paraId="35A7ECCF" w14:textId="77777777" w:rsidR="00C50AB1" w:rsidRDefault="00C50AB1"/>
        </w:tc>
        <w:tc>
          <w:tcPr>
            <w:tcW w:w="992" w:type="dxa"/>
          </w:tcPr>
          <w:p w14:paraId="06349C64" w14:textId="77777777" w:rsidR="00C50AB1" w:rsidRDefault="00C50AB1">
            <w:r>
              <w:t>HL7_52</w:t>
            </w:r>
          </w:p>
        </w:tc>
        <w:tc>
          <w:tcPr>
            <w:tcW w:w="3118" w:type="dxa"/>
          </w:tcPr>
          <w:p w14:paraId="2B605DFA" w14:textId="77777777" w:rsidR="00C50AB1" w:rsidRDefault="00C50AB1"/>
        </w:tc>
      </w:tr>
      <w:tr w:rsidR="00C50AB1" w14:paraId="223E5931" w14:textId="77777777">
        <w:tc>
          <w:tcPr>
            <w:tcW w:w="2338" w:type="dxa"/>
          </w:tcPr>
          <w:p w14:paraId="0AEFB673" w14:textId="77777777" w:rsidR="00C50AB1" w:rsidRDefault="00C50AB1">
            <w:pPr>
              <w:rPr>
                <w:bCs/>
              </w:rPr>
            </w:pPr>
            <w:r>
              <w:rPr>
                <w:bCs/>
              </w:rPr>
              <w:t>diff_type</w:t>
            </w:r>
          </w:p>
        </w:tc>
        <w:tc>
          <w:tcPr>
            <w:tcW w:w="993" w:type="dxa"/>
          </w:tcPr>
          <w:p w14:paraId="29370C81" w14:textId="77777777" w:rsidR="00C50AB1" w:rsidRDefault="00C50AB1">
            <w:r>
              <w:t>Text</w:t>
            </w:r>
          </w:p>
        </w:tc>
        <w:tc>
          <w:tcPr>
            <w:tcW w:w="850" w:type="dxa"/>
          </w:tcPr>
          <w:p w14:paraId="3FE78994" w14:textId="77777777" w:rsidR="00C50AB1" w:rsidRDefault="00C50AB1">
            <w:r>
              <w:t>50</w:t>
            </w:r>
          </w:p>
        </w:tc>
        <w:tc>
          <w:tcPr>
            <w:tcW w:w="851" w:type="dxa"/>
          </w:tcPr>
          <w:p w14:paraId="3095CF01" w14:textId="77777777" w:rsidR="00C50AB1" w:rsidRDefault="00C50AB1"/>
        </w:tc>
        <w:tc>
          <w:tcPr>
            <w:tcW w:w="992" w:type="dxa"/>
          </w:tcPr>
          <w:p w14:paraId="7E3323D7" w14:textId="77777777" w:rsidR="00C50AB1" w:rsidRDefault="00C50AB1">
            <w:r>
              <w:t>HL7_52</w:t>
            </w:r>
          </w:p>
        </w:tc>
        <w:tc>
          <w:tcPr>
            <w:tcW w:w="3118" w:type="dxa"/>
          </w:tcPr>
          <w:p w14:paraId="0AF2DE14" w14:textId="77777777" w:rsidR="00C50AB1" w:rsidRDefault="00C50AB1">
            <w:r>
              <w:t>What field is different</w:t>
            </w:r>
          </w:p>
        </w:tc>
      </w:tr>
    </w:tbl>
    <w:p w14:paraId="4CF081EB" w14:textId="77777777" w:rsidR="00C50AB1" w:rsidRDefault="00C50AB1"/>
    <w:p w14:paraId="41B4FB66" w14:textId="77777777" w:rsidR="00C50AB1" w:rsidRDefault="00C50AB1">
      <w:pPr>
        <w:pStyle w:val="berschrift3"/>
      </w:pPr>
      <w:r>
        <w:fldChar w:fldCharType="begin"/>
      </w:r>
      <w:r>
        <w:instrText xml:space="preserve"> AUTONUMLGL </w:instrText>
      </w:r>
      <w:bookmarkStart w:id="70" w:name="_Toc75864122"/>
      <w:r>
        <w:fldChar w:fldCharType="end"/>
      </w:r>
      <w:r>
        <w:t xml:space="preserve"> Table GeneratedDataIndex</w:t>
      </w:r>
      <w:bookmarkEnd w:id="70"/>
    </w:p>
    <w:p w14:paraId="571D4887" w14:textId="77777777" w:rsidR="00C50AB1" w:rsidRDefault="00C50AB1">
      <w:r>
        <w:t>This table is only used for generating the HTML version. Therefore, it is deleted at the beginning of the generating process (depending on the option). During the process this table is filled with data. At the end the contents is used to generate an index for the HTML files.</w:t>
      </w:r>
    </w:p>
    <w:p w14:paraId="19744008" w14:textId="77777777" w:rsidR="00C50AB1" w:rsidRDefault="00C50AB1"/>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311BC0FE" w14:textId="77777777">
        <w:tc>
          <w:tcPr>
            <w:tcW w:w="2338" w:type="dxa"/>
            <w:shd w:val="pct20" w:color="auto" w:fill="auto"/>
          </w:tcPr>
          <w:p w14:paraId="1BC93658" w14:textId="77777777" w:rsidR="00C50AB1" w:rsidRDefault="00C50AB1">
            <w:r>
              <w:t>Attribute</w:t>
            </w:r>
          </w:p>
        </w:tc>
        <w:tc>
          <w:tcPr>
            <w:tcW w:w="993" w:type="dxa"/>
            <w:shd w:val="pct20" w:color="auto" w:fill="auto"/>
          </w:tcPr>
          <w:p w14:paraId="113693BB" w14:textId="77777777" w:rsidR="00C50AB1" w:rsidRDefault="00C50AB1">
            <w:r>
              <w:t>Type</w:t>
            </w:r>
          </w:p>
        </w:tc>
        <w:tc>
          <w:tcPr>
            <w:tcW w:w="850" w:type="dxa"/>
            <w:shd w:val="pct20" w:color="auto" w:fill="auto"/>
          </w:tcPr>
          <w:p w14:paraId="75CE2487" w14:textId="77777777" w:rsidR="00C50AB1" w:rsidRDefault="00C50AB1">
            <w:r>
              <w:t>Size</w:t>
            </w:r>
          </w:p>
        </w:tc>
        <w:tc>
          <w:tcPr>
            <w:tcW w:w="851" w:type="dxa"/>
            <w:shd w:val="pct20" w:color="auto" w:fill="auto"/>
          </w:tcPr>
          <w:p w14:paraId="005C46B5" w14:textId="77777777" w:rsidR="00C50AB1" w:rsidRDefault="00C50AB1">
            <w:r>
              <w:t>Default</w:t>
            </w:r>
          </w:p>
        </w:tc>
        <w:tc>
          <w:tcPr>
            <w:tcW w:w="992" w:type="dxa"/>
            <w:shd w:val="pct20" w:color="auto" w:fill="auto"/>
          </w:tcPr>
          <w:p w14:paraId="6F114460" w14:textId="77777777" w:rsidR="00C50AB1" w:rsidRDefault="00C50AB1">
            <w:r>
              <w:t>Database</w:t>
            </w:r>
          </w:p>
        </w:tc>
        <w:tc>
          <w:tcPr>
            <w:tcW w:w="3118" w:type="dxa"/>
            <w:shd w:val="pct20" w:color="auto" w:fill="auto"/>
          </w:tcPr>
          <w:p w14:paraId="047900AE" w14:textId="77777777" w:rsidR="00C50AB1" w:rsidRDefault="00C50AB1">
            <w:r>
              <w:t>Description</w:t>
            </w:r>
          </w:p>
        </w:tc>
      </w:tr>
      <w:tr w:rsidR="00C50AB1" w14:paraId="32E073C3" w14:textId="77777777">
        <w:tc>
          <w:tcPr>
            <w:tcW w:w="2338" w:type="dxa"/>
          </w:tcPr>
          <w:p w14:paraId="10C7A971" w14:textId="77777777" w:rsidR="00C50AB1" w:rsidRDefault="00C50AB1">
            <w:pPr>
              <w:pStyle w:val="Kopfzeile"/>
              <w:pBdr>
                <w:bottom w:val="none" w:sz="0" w:space="0" w:color="auto"/>
              </w:pBdr>
              <w:tabs>
                <w:tab w:val="clear" w:pos="4536"/>
                <w:tab w:val="clear" w:pos="9072"/>
              </w:tabs>
              <w:rPr>
                <w:bCs/>
              </w:rPr>
            </w:pPr>
            <w:r>
              <w:rPr>
                <w:bCs/>
              </w:rPr>
              <w:t>version_id</w:t>
            </w:r>
          </w:p>
        </w:tc>
        <w:tc>
          <w:tcPr>
            <w:tcW w:w="993" w:type="dxa"/>
          </w:tcPr>
          <w:p w14:paraId="56BC0D5F" w14:textId="77777777" w:rsidR="00C50AB1" w:rsidRDefault="00C50AB1">
            <w:r>
              <w:t>Long</w:t>
            </w:r>
          </w:p>
        </w:tc>
        <w:tc>
          <w:tcPr>
            <w:tcW w:w="850" w:type="dxa"/>
          </w:tcPr>
          <w:p w14:paraId="0759CDA2" w14:textId="77777777" w:rsidR="00C50AB1" w:rsidRDefault="00C50AB1"/>
        </w:tc>
        <w:tc>
          <w:tcPr>
            <w:tcW w:w="851" w:type="dxa"/>
          </w:tcPr>
          <w:p w14:paraId="1B326458" w14:textId="77777777" w:rsidR="00C50AB1" w:rsidRDefault="00C50AB1"/>
        </w:tc>
        <w:tc>
          <w:tcPr>
            <w:tcW w:w="992" w:type="dxa"/>
          </w:tcPr>
          <w:p w14:paraId="7740490D" w14:textId="77777777" w:rsidR="00C50AB1" w:rsidRDefault="00C50AB1">
            <w:r>
              <w:t>HL7_52</w:t>
            </w:r>
          </w:p>
        </w:tc>
        <w:tc>
          <w:tcPr>
            <w:tcW w:w="3118" w:type="dxa"/>
          </w:tcPr>
          <w:p w14:paraId="783F63B1" w14:textId="77777777" w:rsidR="00C50AB1" w:rsidRDefault="00C50AB1">
            <w:r>
              <w:t>version ID</w:t>
            </w:r>
          </w:p>
        </w:tc>
      </w:tr>
      <w:tr w:rsidR="00C50AB1" w14:paraId="70410BEB" w14:textId="77777777">
        <w:tc>
          <w:tcPr>
            <w:tcW w:w="2338" w:type="dxa"/>
          </w:tcPr>
          <w:p w14:paraId="67C5E06C" w14:textId="77777777" w:rsidR="00C50AB1" w:rsidRDefault="00C50AB1">
            <w:pPr>
              <w:rPr>
                <w:bCs/>
              </w:rPr>
            </w:pPr>
            <w:r>
              <w:rPr>
                <w:bCs/>
              </w:rPr>
              <w:t>language</w:t>
            </w:r>
          </w:p>
        </w:tc>
        <w:tc>
          <w:tcPr>
            <w:tcW w:w="993" w:type="dxa"/>
          </w:tcPr>
          <w:p w14:paraId="2D3F6E3F" w14:textId="77777777" w:rsidR="00C50AB1" w:rsidRDefault="00C50AB1">
            <w:r>
              <w:t>Text</w:t>
            </w:r>
          </w:p>
        </w:tc>
        <w:tc>
          <w:tcPr>
            <w:tcW w:w="850" w:type="dxa"/>
          </w:tcPr>
          <w:p w14:paraId="757526A6" w14:textId="77777777" w:rsidR="00C50AB1" w:rsidRDefault="00C50AB1">
            <w:r>
              <w:t>3</w:t>
            </w:r>
          </w:p>
        </w:tc>
        <w:tc>
          <w:tcPr>
            <w:tcW w:w="851" w:type="dxa"/>
          </w:tcPr>
          <w:p w14:paraId="2A589E40" w14:textId="77777777" w:rsidR="00C50AB1" w:rsidRDefault="00C50AB1"/>
        </w:tc>
        <w:tc>
          <w:tcPr>
            <w:tcW w:w="992" w:type="dxa"/>
          </w:tcPr>
          <w:p w14:paraId="24BBBF1D" w14:textId="77777777" w:rsidR="00C50AB1" w:rsidRDefault="00C50AB1">
            <w:r>
              <w:t>HL7_36</w:t>
            </w:r>
          </w:p>
        </w:tc>
        <w:tc>
          <w:tcPr>
            <w:tcW w:w="3118" w:type="dxa"/>
          </w:tcPr>
          <w:p w14:paraId="519F8869" w14:textId="77777777" w:rsidR="00C50AB1" w:rsidRDefault="00C50AB1">
            <w:r>
              <w:t>Language of this entry (deu, eng)</w:t>
            </w:r>
          </w:p>
        </w:tc>
      </w:tr>
      <w:tr w:rsidR="00C50AB1" w14:paraId="07A20B2F" w14:textId="77777777">
        <w:tc>
          <w:tcPr>
            <w:tcW w:w="2338" w:type="dxa"/>
          </w:tcPr>
          <w:p w14:paraId="0A73262B" w14:textId="77777777" w:rsidR="00C50AB1" w:rsidRDefault="00C50AB1">
            <w:pPr>
              <w:rPr>
                <w:bCs/>
              </w:rPr>
            </w:pPr>
            <w:r>
              <w:rPr>
                <w:bCs/>
              </w:rPr>
              <w:t>character</w:t>
            </w:r>
          </w:p>
        </w:tc>
        <w:tc>
          <w:tcPr>
            <w:tcW w:w="993" w:type="dxa"/>
          </w:tcPr>
          <w:p w14:paraId="7E8BF365" w14:textId="77777777" w:rsidR="00C50AB1" w:rsidRDefault="00C50AB1">
            <w:r>
              <w:t>Text</w:t>
            </w:r>
          </w:p>
        </w:tc>
        <w:tc>
          <w:tcPr>
            <w:tcW w:w="850" w:type="dxa"/>
          </w:tcPr>
          <w:p w14:paraId="5A05573C" w14:textId="77777777" w:rsidR="00C50AB1" w:rsidRDefault="00C50AB1">
            <w:r>
              <w:t>3</w:t>
            </w:r>
          </w:p>
        </w:tc>
        <w:tc>
          <w:tcPr>
            <w:tcW w:w="851" w:type="dxa"/>
          </w:tcPr>
          <w:p w14:paraId="19F08838" w14:textId="77777777" w:rsidR="00C50AB1" w:rsidRDefault="00C50AB1"/>
        </w:tc>
        <w:tc>
          <w:tcPr>
            <w:tcW w:w="992" w:type="dxa"/>
          </w:tcPr>
          <w:p w14:paraId="3BA683A4" w14:textId="77777777" w:rsidR="00C50AB1" w:rsidRDefault="00C50AB1">
            <w:r>
              <w:t>HL7_36</w:t>
            </w:r>
          </w:p>
        </w:tc>
        <w:tc>
          <w:tcPr>
            <w:tcW w:w="3118" w:type="dxa"/>
          </w:tcPr>
          <w:p w14:paraId="7E15065D" w14:textId="77777777" w:rsidR="00C50AB1" w:rsidRDefault="00C50AB1">
            <w:r>
              <w:t>Character for sorting (first alphabetic character within the text)</w:t>
            </w:r>
          </w:p>
        </w:tc>
      </w:tr>
      <w:tr w:rsidR="00C50AB1" w14:paraId="566DAD21" w14:textId="77777777">
        <w:tc>
          <w:tcPr>
            <w:tcW w:w="2338" w:type="dxa"/>
          </w:tcPr>
          <w:p w14:paraId="6E93C50A" w14:textId="77777777" w:rsidR="00C50AB1" w:rsidRDefault="00C50AB1">
            <w:pPr>
              <w:rPr>
                <w:bCs/>
              </w:rPr>
            </w:pPr>
            <w:r>
              <w:rPr>
                <w:bCs/>
              </w:rPr>
              <w:t>text</w:t>
            </w:r>
          </w:p>
        </w:tc>
        <w:tc>
          <w:tcPr>
            <w:tcW w:w="993" w:type="dxa"/>
          </w:tcPr>
          <w:p w14:paraId="35FB0EF6" w14:textId="77777777" w:rsidR="00C50AB1" w:rsidRDefault="00C50AB1">
            <w:r>
              <w:t>Text</w:t>
            </w:r>
          </w:p>
        </w:tc>
        <w:tc>
          <w:tcPr>
            <w:tcW w:w="850" w:type="dxa"/>
          </w:tcPr>
          <w:p w14:paraId="7B79D6CB" w14:textId="77777777" w:rsidR="00C50AB1" w:rsidRDefault="00C50AB1">
            <w:r>
              <w:t>78</w:t>
            </w:r>
          </w:p>
        </w:tc>
        <w:tc>
          <w:tcPr>
            <w:tcW w:w="851" w:type="dxa"/>
          </w:tcPr>
          <w:p w14:paraId="0C322B60" w14:textId="77777777" w:rsidR="00C50AB1" w:rsidRDefault="00C50AB1"/>
        </w:tc>
        <w:tc>
          <w:tcPr>
            <w:tcW w:w="992" w:type="dxa"/>
          </w:tcPr>
          <w:p w14:paraId="7BB6BEA3" w14:textId="77777777" w:rsidR="00C50AB1" w:rsidRDefault="00C50AB1">
            <w:r>
              <w:t>HL7_36</w:t>
            </w:r>
          </w:p>
        </w:tc>
        <w:tc>
          <w:tcPr>
            <w:tcW w:w="3118" w:type="dxa"/>
          </w:tcPr>
          <w:p w14:paraId="2CBC7F55" w14:textId="77777777" w:rsidR="00C50AB1" w:rsidRDefault="00C50AB1">
            <w:r>
              <w:t>textual description</w:t>
            </w:r>
          </w:p>
        </w:tc>
      </w:tr>
      <w:tr w:rsidR="00C50AB1" w14:paraId="5EF6B66B" w14:textId="77777777">
        <w:tc>
          <w:tcPr>
            <w:tcW w:w="2338" w:type="dxa"/>
          </w:tcPr>
          <w:p w14:paraId="4897AF3E" w14:textId="77777777" w:rsidR="00C50AB1" w:rsidRDefault="00C50AB1">
            <w:pPr>
              <w:pStyle w:val="Kopfzeile"/>
              <w:pBdr>
                <w:bottom w:val="none" w:sz="0" w:space="0" w:color="auto"/>
              </w:pBdr>
              <w:tabs>
                <w:tab w:val="clear" w:pos="4536"/>
                <w:tab w:val="clear" w:pos="9072"/>
              </w:tabs>
              <w:rPr>
                <w:bCs/>
              </w:rPr>
            </w:pPr>
            <w:r>
              <w:rPr>
                <w:bCs/>
              </w:rPr>
              <w:t>value</w:t>
            </w:r>
          </w:p>
        </w:tc>
        <w:tc>
          <w:tcPr>
            <w:tcW w:w="993" w:type="dxa"/>
          </w:tcPr>
          <w:p w14:paraId="7E2AB8B5" w14:textId="77777777" w:rsidR="00C50AB1" w:rsidRDefault="00C50AB1">
            <w:r>
              <w:t>Text</w:t>
            </w:r>
          </w:p>
        </w:tc>
        <w:tc>
          <w:tcPr>
            <w:tcW w:w="850" w:type="dxa"/>
          </w:tcPr>
          <w:p w14:paraId="47FCFA21" w14:textId="77777777" w:rsidR="00C50AB1" w:rsidRDefault="00C50AB1">
            <w:r>
              <w:t>60</w:t>
            </w:r>
          </w:p>
        </w:tc>
        <w:tc>
          <w:tcPr>
            <w:tcW w:w="851" w:type="dxa"/>
          </w:tcPr>
          <w:p w14:paraId="4F149FED" w14:textId="77777777" w:rsidR="00C50AB1" w:rsidRDefault="00C50AB1"/>
        </w:tc>
        <w:tc>
          <w:tcPr>
            <w:tcW w:w="992" w:type="dxa"/>
          </w:tcPr>
          <w:p w14:paraId="65481C10" w14:textId="77777777" w:rsidR="00C50AB1" w:rsidRDefault="00C50AB1">
            <w:r>
              <w:t>HL7_61</w:t>
            </w:r>
          </w:p>
        </w:tc>
        <w:tc>
          <w:tcPr>
            <w:tcW w:w="3118" w:type="dxa"/>
          </w:tcPr>
          <w:p w14:paraId="1A699145" w14:textId="77777777" w:rsidR="00C50AB1" w:rsidRDefault="00C50AB1">
            <w:r>
              <w:t>text to be displayed in the hyperlink entry</w:t>
            </w:r>
          </w:p>
        </w:tc>
      </w:tr>
      <w:tr w:rsidR="00C50AB1" w14:paraId="6965FEF6" w14:textId="77777777">
        <w:tc>
          <w:tcPr>
            <w:tcW w:w="2338" w:type="dxa"/>
          </w:tcPr>
          <w:p w14:paraId="39C1031C" w14:textId="77777777" w:rsidR="00C50AB1" w:rsidRDefault="00C50AB1">
            <w:r>
              <w:t>section</w:t>
            </w:r>
          </w:p>
        </w:tc>
        <w:tc>
          <w:tcPr>
            <w:tcW w:w="993" w:type="dxa"/>
          </w:tcPr>
          <w:p w14:paraId="3CA113A7" w14:textId="77777777" w:rsidR="00C50AB1" w:rsidRDefault="00C50AB1">
            <w:r>
              <w:t>Text</w:t>
            </w:r>
          </w:p>
        </w:tc>
        <w:tc>
          <w:tcPr>
            <w:tcW w:w="850" w:type="dxa"/>
          </w:tcPr>
          <w:p w14:paraId="0A7BB647" w14:textId="77777777" w:rsidR="00C50AB1" w:rsidRPr="000278A4" w:rsidRDefault="00C50AB1">
            <w:r w:rsidRPr="000278A4">
              <w:t>15</w:t>
            </w:r>
          </w:p>
        </w:tc>
        <w:tc>
          <w:tcPr>
            <w:tcW w:w="851" w:type="dxa"/>
          </w:tcPr>
          <w:p w14:paraId="470C75A5" w14:textId="77777777" w:rsidR="00C50AB1" w:rsidRPr="000278A4" w:rsidRDefault="00C50AB1"/>
        </w:tc>
        <w:tc>
          <w:tcPr>
            <w:tcW w:w="992" w:type="dxa"/>
          </w:tcPr>
          <w:p w14:paraId="440A0917" w14:textId="77777777" w:rsidR="00C50AB1" w:rsidRDefault="00C50AB1">
            <w:r>
              <w:t>HL7_36</w:t>
            </w:r>
          </w:p>
        </w:tc>
        <w:tc>
          <w:tcPr>
            <w:tcW w:w="3118" w:type="dxa"/>
          </w:tcPr>
          <w:p w14:paraId="500BA281" w14:textId="77777777" w:rsidR="00C50AB1" w:rsidRDefault="00C50AB1">
            <w:r>
              <w:t>Chapter where this event code is described</w:t>
            </w:r>
          </w:p>
        </w:tc>
      </w:tr>
      <w:tr w:rsidR="00C50AB1" w14:paraId="12A14094" w14:textId="77777777">
        <w:tc>
          <w:tcPr>
            <w:tcW w:w="2338" w:type="dxa"/>
          </w:tcPr>
          <w:p w14:paraId="08F303E1" w14:textId="77777777" w:rsidR="00C50AB1" w:rsidRDefault="00C50AB1">
            <w:r>
              <w:t>anchor</w:t>
            </w:r>
          </w:p>
        </w:tc>
        <w:tc>
          <w:tcPr>
            <w:tcW w:w="993" w:type="dxa"/>
          </w:tcPr>
          <w:p w14:paraId="6DE8806A" w14:textId="77777777" w:rsidR="00C50AB1" w:rsidRDefault="00C50AB1">
            <w:r>
              <w:t>Text</w:t>
            </w:r>
          </w:p>
        </w:tc>
        <w:tc>
          <w:tcPr>
            <w:tcW w:w="850" w:type="dxa"/>
          </w:tcPr>
          <w:p w14:paraId="0B934CC2" w14:textId="77777777" w:rsidR="00C50AB1" w:rsidRDefault="00C50AB1">
            <w:r>
              <w:t>50</w:t>
            </w:r>
          </w:p>
        </w:tc>
        <w:tc>
          <w:tcPr>
            <w:tcW w:w="851" w:type="dxa"/>
          </w:tcPr>
          <w:p w14:paraId="2CF477D5" w14:textId="77777777" w:rsidR="00C50AB1" w:rsidRDefault="00C50AB1"/>
        </w:tc>
        <w:tc>
          <w:tcPr>
            <w:tcW w:w="992" w:type="dxa"/>
          </w:tcPr>
          <w:p w14:paraId="39A5F98D" w14:textId="77777777" w:rsidR="00C50AB1" w:rsidRDefault="00C50AB1">
            <w:r>
              <w:t>HL7_55</w:t>
            </w:r>
          </w:p>
        </w:tc>
        <w:tc>
          <w:tcPr>
            <w:tcW w:w="3118" w:type="dxa"/>
          </w:tcPr>
          <w:p w14:paraId="2F636187" w14:textId="77777777" w:rsidR="00C50AB1" w:rsidRDefault="00C50AB1">
            <w:r>
              <w:t>HTML-Reference to the Standard</w:t>
            </w:r>
          </w:p>
        </w:tc>
      </w:tr>
      <w:tr w:rsidR="00C50AB1" w14:paraId="114B99B6" w14:textId="77777777">
        <w:tc>
          <w:tcPr>
            <w:tcW w:w="2338" w:type="dxa"/>
          </w:tcPr>
          <w:p w14:paraId="4F371AA6" w14:textId="77777777" w:rsidR="00C50AB1" w:rsidRDefault="00C50AB1">
            <w:r>
              <w:t>type</w:t>
            </w:r>
          </w:p>
        </w:tc>
        <w:tc>
          <w:tcPr>
            <w:tcW w:w="993" w:type="dxa"/>
          </w:tcPr>
          <w:p w14:paraId="10062494" w14:textId="77777777" w:rsidR="00C50AB1" w:rsidRDefault="00C50AB1">
            <w:r>
              <w:t>long</w:t>
            </w:r>
          </w:p>
        </w:tc>
        <w:tc>
          <w:tcPr>
            <w:tcW w:w="850" w:type="dxa"/>
          </w:tcPr>
          <w:p w14:paraId="56B6062D" w14:textId="77777777" w:rsidR="00C50AB1" w:rsidRDefault="00C50AB1">
            <w:r>
              <w:t>4</w:t>
            </w:r>
          </w:p>
        </w:tc>
        <w:tc>
          <w:tcPr>
            <w:tcW w:w="851" w:type="dxa"/>
          </w:tcPr>
          <w:p w14:paraId="2017BFF8" w14:textId="77777777" w:rsidR="00C50AB1" w:rsidRDefault="00C50AB1"/>
        </w:tc>
        <w:tc>
          <w:tcPr>
            <w:tcW w:w="992" w:type="dxa"/>
          </w:tcPr>
          <w:p w14:paraId="4A2C5BD8" w14:textId="77777777" w:rsidR="00C50AB1" w:rsidRDefault="00C50AB1">
            <w:r>
              <w:t>HL7_61</w:t>
            </w:r>
          </w:p>
        </w:tc>
        <w:tc>
          <w:tcPr>
            <w:tcW w:w="3118" w:type="dxa"/>
          </w:tcPr>
          <w:p w14:paraId="22CC43A3" w14:textId="77777777" w:rsidR="00C50AB1" w:rsidRDefault="00C50AB1">
            <w:r>
              <w:t>type of entry (number is oriented according to the HTML generation script)</w:t>
            </w:r>
          </w:p>
        </w:tc>
      </w:tr>
    </w:tbl>
    <w:p w14:paraId="1C549843" w14:textId="77777777" w:rsidR="00C50AB1" w:rsidRDefault="00C50AB1"/>
    <w:p w14:paraId="7461FE34" w14:textId="77777777" w:rsidR="00C50AB1" w:rsidRDefault="00C50AB1">
      <w:r>
        <w:t>In contrast to the previous release (v3.0) of the database the necessary information is stored to generate the link directly. This feature is required in order to generate different links for the generated HTML files and the PHP scripting.</w:t>
      </w:r>
    </w:p>
    <w:p w14:paraId="6E62161C" w14:textId="77777777" w:rsidR="00C50AB1" w:rsidRDefault="00C50AB1">
      <w:pPr>
        <w:pStyle w:val="berschrift2"/>
      </w:pPr>
      <w:r>
        <w:fldChar w:fldCharType="begin"/>
      </w:r>
      <w:r>
        <w:instrText xml:space="preserve"> AUTONUMLGL </w:instrText>
      </w:r>
      <w:bookmarkStart w:id="71" w:name="_Toc75864123"/>
      <w:r>
        <w:fldChar w:fldCharType="end"/>
      </w:r>
      <w:r>
        <w:t xml:space="preserve"> Tables for Generating Documentation</w:t>
      </w:r>
      <w:bookmarkEnd w:id="71"/>
    </w:p>
    <w:p w14:paraId="43F72EE0" w14:textId="77777777" w:rsidR="00C50AB1" w:rsidRDefault="00C50AB1"/>
    <w:p w14:paraId="7CCE2734" w14:textId="77777777" w:rsidR="00C50AB1" w:rsidRPr="003D7B7A" w:rsidRDefault="00C50AB1">
      <w:pPr>
        <w:pStyle w:val="berschrift3"/>
        <w:rPr>
          <w:lang w:val="en-GB"/>
        </w:rPr>
      </w:pPr>
      <w:r>
        <w:fldChar w:fldCharType="begin"/>
      </w:r>
      <w:r w:rsidRPr="003D7B7A">
        <w:rPr>
          <w:lang w:val="en-GB"/>
        </w:rPr>
        <w:instrText xml:space="preserve"> AUTONUMLGL </w:instrText>
      </w:r>
      <w:bookmarkStart w:id="72" w:name="_Toc75864124"/>
      <w:r>
        <w:fldChar w:fldCharType="end"/>
      </w:r>
      <w:r w:rsidRPr="003D7B7A">
        <w:rPr>
          <w:lang w:val="en-GB"/>
        </w:rPr>
        <w:t xml:space="preserve"> Table DbDocumentation</w:t>
      </w:r>
      <w:bookmarkEnd w:id="72"/>
    </w:p>
    <w:p w14:paraId="0BC3024F" w14:textId="77777777" w:rsidR="00C50AB1" w:rsidRPr="003D7B7A" w:rsidRDefault="00753D4C">
      <w:pPr>
        <w:rPr>
          <w:lang w:val="en-GB"/>
        </w:rPr>
      </w:pPr>
      <w:r>
        <w:rPr>
          <w:lang w:val="en-GB"/>
        </w:rPr>
        <w:t>This table is used to store the SQL statement for generating arbitrary views into Word documents.</w:t>
      </w:r>
    </w:p>
    <w:p w14:paraId="533C5376" w14:textId="77777777" w:rsidR="00753D4C" w:rsidRPr="00753D4C" w:rsidRDefault="00753D4C" w:rsidP="00753D4C">
      <w:pPr>
        <w:rPr>
          <w:lang w:val="en-GB"/>
        </w:rPr>
      </w:pPr>
    </w:p>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753D4C" w14:paraId="5132BE2C" w14:textId="77777777" w:rsidTr="003F4D98">
        <w:tc>
          <w:tcPr>
            <w:tcW w:w="2338" w:type="dxa"/>
            <w:shd w:val="pct20" w:color="auto" w:fill="auto"/>
          </w:tcPr>
          <w:p w14:paraId="4C5AA9A3" w14:textId="77777777" w:rsidR="00753D4C" w:rsidRDefault="00753D4C" w:rsidP="003F4D98">
            <w:r>
              <w:t>Attribute</w:t>
            </w:r>
          </w:p>
        </w:tc>
        <w:tc>
          <w:tcPr>
            <w:tcW w:w="993" w:type="dxa"/>
            <w:shd w:val="pct20" w:color="auto" w:fill="auto"/>
          </w:tcPr>
          <w:p w14:paraId="4D2AAEE7" w14:textId="77777777" w:rsidR="00753D4C" w:rsidRDefault="00753D4C" w:rsidP="003F4D98">
            <w:r>
              <w:t>Type</w:t>
            </w:r>
          </w:p>
        </w:tc>
        <w:tc>
          <w:tcPr>
            <w:tcW w:w="850" w:type="dxa"/>
            <w:shd w:val="pct20" w:color="auto" w:fill="auto"/>
          </w:tcPr>
          <w:p w14:paraId="7984A1D7" w14:textId="77777777" w:rsidR="00753D4C" w:rsidRDefault="00753D4C" w:rsidP="003F4D98">
            <w:r>
              <w:t>Size</w:t>
            </w:r>
          </w:p>
        </w:tc>
        <w:tc>
          <w:tcPr>
            <w:tcW w:w="851" w:type="dxa"/>
            <w:shd w:val="pct20" w:color="auto" w:fill="auto"/>
          </w:tcPr>
          <w:p w14:paraId="7041B1B5" w14:textId="77777777" w:rsidR="00753D4C" w:rsidRDefault="00753D4C" w:rsidP="003F4D98">
            <w:r>
              <w:t>Default</w:t>
            </w:r>
          </w:p>
        </w:tc>
        <w:tc>
          <w:tcPr>
            <w:tcW w:w="992" w:type="dxa"/>
            <w:shd w:val="pct20" w:color="auto" w:fill="auto"/>
          </w:tcPr>
          <w:p w14:paraId="234B6FA8" w14:textId="77777777" w:rsidR="00753D4C" w:rsidRDefault="00753D4C" w:rsidP="003F4D98">
            <w:r>
              <w:t>Database</w:t>
            </w:r>
          </w:p>
        </w:tc>
        <w:tc>
          <w:tcPr>
            <w:tcW w:w="3118" w:type="dxa"/>
            <w:shd w:val="pct20" w:color="auto" w:fill="auto"/>
          </w:tcPr>
          <w:p w14:paraId="20074019" w14:textId="77777777" w:rsidR="00753D4C" w:rsidRDefault="00753D4C" w:rsidP="003F4D98">
            <w:r>
              <w:t>Description</w:t>
            </w:r>
          </w:p>
        </w:tc>
      </w:tr>
      <w:tr w:rsidR="00753D4C" w14:paraId="4930A738" w14:textId="77777777" w:rsidTr="003F4D98">
        <w:tc>
          <w:tcPr>
            <w:tcW w:w="2338" w:type="dxa"/>
          </w:tcPr>
          <w:p w14:paraId="22B67594" w14:textId="77777777" w:rsidR="00753D4C" w:rsidRPr="00753D4C" w:rsidRDefault="00753D4C" w:rsidP="003F4D98">
            <w:pPr>
              <w:pStyle w:val="Kopfzeile"/>
              <w:pBdr>
                <w:bottom w:val="none" w:sz="0" w:space="0" w:color="auto"/>
              </w:pBdr>
              <w:tabs>
                <w:tab w:val="clear" w:pos="4536"/>
                <w:tab w:val="clear" w:pos="9072"/>
              </w:tabs>
              <w:rPr>
                <w:b/>
                <w:bCs/>
              </w:rPr>
            </w:pPr>
            <w:r w:rsidRPr="00753D4C">
              <w:rPr>
                <w:b/>
                <w:bCs/>
              </w:rPr>
              <w:t>doc_id</w:t>
            </w:r>
          </w:p>
        </w:tc>
        <w:tc>
          <w:tcPr>
            <w:tcW w:w="993" w:type="dxa"/>
          </w:tcPr>
          <w:p w14:paraId="4CC96F34" w14:textId="77777777" w:rsidR="00753D4C" w:rsidRDefault="00753D4C" w:rsidP="003F4D98">
            <w:r>
              <w:t>Long</w:t>
            </w:r>
          </w:p>
        </w:tc>
        <w:tc>
          <w:tcPr>
            <w:tcW w:w="850" w:type="dxa"/>
          </w:tcPr>
          <w:p w14:paraId="66BBFFD2" w14:textId="77777777" w:rsidR="00753D4C" w:rsidRDefault="00753D4C" w:rsidP="003F4D98"/>
        </w:tc>
        <w:tc>
          <w:tcPr>
            <w:tcW w:w="851" w:type="dxa"/>
          </w:tcPr>
          <w:p w14:paraId="555204A3" w14:textId="77777777" w:rsidR="00753D4C" w:rsidRDefault="00753D4C" w:rsidP="003F4D98"/>
        </w:tc>
        <w:tc>
          <w:tcPr>
            <w:tcW w:w="992" w:type="dxa"/>
          </w:tcPr>
          <w:p w14:paraId="4688C9E4" w14:textId="77777777" w:rsidR="00753D4C" w:rsidRDefault="00753D4C" w:rsidP="003F4D98">
            <w:r>
              <w:t>HL7_64</w:t>
            </w:r>
          </w:p>
        </w:tc>
        <w:tc>
          <w:tcPr>
            <w:tcW w:w="3118" w:type="dxa"/>
          </w:tcPr>
          <w:p w14:paraId="08B60028" w14:textId="77777777" w:rsidR="00753D4C" w:rsidRDefault="00753D4C" w:rsidP="003F4D98"/>
        </w:tc>
      </w:tr>
      <w:tr w:rsidR="00753D4C" w14:paraId="7C0C20A4" w14:textId="77777777" w:rsidTr="003F4D98">
        <w:tc>
          <w:tcPr>
            <w:tcW w:w="2338" w:type="dxa"/>
          </w:tcPr>
          <w:p w14:paraId="6A8BDB05" w14:textId="77777777" w:rsidR="00753D4C" w:rsidRDefault="00753D4C" w:rsidP="003F4D98">
            <w:pPr>
              <w:pStyle w:val="Kopfzeile"/>
              <w:pBdr>
                <w:bottom w:val="none" w:sz="0" w:space="0" w:color="auto"/>
              </w:pBdr>
              <w:tabs>
                <w:tab w:val="clear" w:pos="4536"/>
                <w:tab w:val="clear" w:pos="9072"/>
              </w:tabs>
              <w:rPr>
                <w:bCs/>
              </w:rPr>
            </w:pPr>
            <w:r>
              <w:rPr>
                <w:bCs/>
              </w:rPr>
              <w:t>Beschreibung</w:t>
            </w:r>
          </w:p>
        </w:tc>
        <w:tc>
          <w:tcPr>
            <w:tcW w:w="993" w:type="dxa"/>
          </w:tcPr>
          <w:p w14:paraId="125E3A31" w14:textId="77777777" w:rsidR="00753D4C" w:rsidRDefault="00753D4C" w:rsidP="003F4D98">
            <w:r>
              <w:t>Text</w:t>
            </w:r>
          </w:p>
        </w:tc>
        <w:tc>
          <w:tcPr>
            <w:tcW w:w="850" w:type="dxa"/>
          </w:tcPr>
          <w:p w14:paraId="43EB2871" w14:textId="77777777" w:rsidR="00753D4C" w:rsidRDefault="00753D4C" w:rsidP="003F4D98"/>
        </w:tc>
        <w:tc>
          <w:tcPr>
            <w:tcW w:w="851" w:type="dxa"/>
          </w:tcPr>
          <w:p w14:paraId="2F7B4B32" w14:textId="77777777" w:rsidR="00753D4C" w:rsidRDefault="00753D4C" w:rsidP="003F4D98"/>
        </w:tc>
        <w:tc>
          <w:tcPr>
            <w:tcW w:w="992" w:type="dxa"/>
          </w:tcPr>
          <w:p w14:paraId="28009655" w14:textId="77777777" w:rsidR="00753D4C" w:rsidRDefault="00753D4C" w:rsidP="003F4D98">
            <w:r>
              <w:t>HL7_64</w:t>
            </w:r>
          </w:p>
        </w:tc>
        <w:tc>
          <w:tcPr>
            <w:tcW w:w="3118" w:type="dxa"/>
          </w:tcPr>
          <w:p w14:paraId="3993F433" w14:textId="77777777" w:rsidR="00753D4C" w:rsidRDefault="00753D4C" w:rsidP="003F4D98"/>
        </w:tc>
      </w:tr>
      <w:tr w:rsidR="00753D4C" w14:paraId="1328922A" w14:textId="77777777" w:rsidTr="003F4D98">
        <w:tc>
          <w:tcPr>
            <w:tcW w:w="2338" w:type="dxa"/>
          </w:tcPr>
          <w:p w14:paraId="784D24CB" w14:textId="77777777" w:rsidR="00753D4C" w:rsidRDefault="00753D4C" w:rsidP="003F4D98">
            <w:pPr>
              <w:pStyle w:val="Kopfzeile"/>
              <w:pBdr>
                <w:bottom w:val="none" w:sz="0" w:space="0" w:color="auto"/>
              </w:pBdr>
              <w:tabs>
                <w:tab w:val="clear" w:pos="4536"/>
                <w:tab w:val="clear" w:pos="9072"/>
              </w:tabs>
              <w:rPr>
                <w:bCs/>
              </w:rPr>
            </w:pPr>
            <w:r w:rsidRPr="00753D4C">
              <w:rPr>
                <w:bCs/>
              </w:rPr>
              <w:t>sql_statement</w:t>
            </w:r>
          </w:p>
        </w:tc>
        <w:tc>
          <w:tcPr>
            <w:tcW w:w="993" w:type="dxa"/>
          </w:tcPr>
          <w:p w14:paraId="42896B45" w14:textId="77777777" w:rsidR="00753D4C" w:rsidRDefault="00753D4C" w:rsidP="003F4D98">
            <w:r>
              <w:t>Text</w:t>
            </w:r>
          </w:p>
        </w:tc>
        <w:tc>
          <w:tcPr>
            <w:tcW w:w="850" w:type="dxa"/>
          </w:tcPr>
          <w:p w14:paraId="2CE502B8" w14:textId="77777777" w:rsidR="00753D4C" w:rsidRDefault="00753D4C" w:rsidP="003F4D98"/>
        </w:tc>
        <w:tc>
          <w:tcPr>
            <w:tcW w:w="851" w:type="dxa"/>
          </w:tcPr>
          <w:p w14:paraId="68A61FB6" w14:textId="77777777" w:rsidR="00753D4C" w:rsidRDefault="00753D4C" w:rsidP="003F4D98"/>
        </w:tc>
        <w:tc>
          <w:tcPr>
            <w:tcW w:w="992" w:type="dxa"/>
          </w:tcPr>
          <w:p w14:paraId="481B8546" w14:textId="77777777" w:rsidR="00753D4C" w:rsidRDefault="00753D4C" w:rsidP="003F4D98">
            <w:r>
              <w:t>HL7_64</w:t>
            </w:r>
          </w:p>
        </w:tc>
        <w:tc>
          <w:tcPr>
            <w:tcW w:w="3118" w:type="dxa"/>
          </w:tcPr>
          <w:p w14:paraId="62D4A771" w14:textId="77777777" w:rsidR="00753D4C" w:rsidRDefault="00753D4C" w:rsidP="003F4D98">
            <w:r w:rsidRPr="00753D4C">
              <w:t>SQL statement to be performed</w:t>
            </w:r>
          </w:p>
        </w:tc>
      </w:tr>
      <w:tr w:rsidR="00753D4C" w14:paraId="52C1F00B" w14:textId="77777777" w:rsidTr="003F4D98">
        <w:tc>
          <w:tcPr>
            <w:tcW w:w="2338" w:type="dxa"/>
          </w:tcPr>
          <w:p w14:paraId="167C0F41"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lastRenderedPageBreak/>
              <w:t>group_by</w:t>
            </w:r>
          </w:p>
        </w:tc>
        <w:tc>
          <w:tcPr>
            <w:tcW w:w="993" w:type="dxa"/>
          </w:tcPr>
          <w:p w14:paraId="3061FAB8" w14:textId="77777777" w:rsidR="00753D4C" w:rsidRDefault="00753D4C" w:rsidP="003F4D98">
            <w:r>
              <w:t>Text</w:t>
            </w:r>
          </w:p>
        </w:tc>
        <w:tc>
          <w:tcPr>
            <w:tcW w:w="850" w:type="dxa"/>
          </w:tcPr>
          <w:p w14:paraId="39DC30F9" w14:textId="77777777" w:rsidR="00753D4C" w:rsidRDefault="00753D4C" w:rsidP="003F4D98"/>
        </w:tc>
        <w:tc>
          <w:tcPr>
            <w:tcW w:w="851" w:type="dxa"/>
          </w:tcPr>
          <w:p w14:paraId="4F4F88E9" w14:textId="77777777" w:rsidR="00753D4C" w:rsidRDefault="00753D4C" w:rsidP="003F4D98"/>
        </w:tc>
        <w:tc>
          <w:tcPr>
            <w:tcW w:w="992" w:type="dxa"/>
          </w:tcPr>
          <w:p w14:paraId="39444549" w14:textId="77777777" w:rsidR="00753D4C" w:rsidRDefault="00753D4C" w:rsidP="003F4D98">
            <w:r>
              <w:t>HL7_64</w:t>
            </w:r>
          </w:p>
        </w:tc>
        <w:tc>
          <w:tcPr>
            <w:tcW w:w="3118" w:type="dxa"/>
          </w:tcPr>
          <w:p w14:paraId="0B22D7EA" w14:textId="77777777" w:rsidR="00753D4C" w:rsidRDefault="00753D4C" w:rsidP="003F4D98">
            <w:r w:rsidRPr="00753D4C">
              <w:t>which field defines the group, i.e. the beginning of the next group</w:t>
            </w:r>
          </w:p>
        </w:tc>
      </w:tr>
      <w:tr w:rsidR="00753D4C" w14:paraId="6B98BD52" w14:textId="77777777" w:rsidTr="003F4D98">
        <w:tc>
          <w:tcPr>
            <w:tcW w:w="2338" w:type="dxa"/>
          </w:tcPr>
          <w:p w14:paraId="7522AD23"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Title</w:t>
            </w:r>
          </w:p>
        </w:tc>
        <w:tc>
          <w:tcPr>
            <w:tcW w:w="993" w:type="dxa"/>
          </w:tcPr>
          <w:p w14:paraId="4E58FB12" w14:textId="77777777" w:rsidR="00753D4C" w:rsidRDefault="00753D4C" w:rsidP="003F4D98">
            <w:r>
              <w:t>Text</w:t>
            </w:r>
          </w:p>
        </w:tc>
        <w:tc>
          <w:tcPr>
            <w:tcW w:w="850" w:type="dxa"/>
          </w:tcPr>
          <w:p w14:paraId="46A4B5FC" w14:textId="77777777" w:rsidR="00753D4C" w:rsidRDefault="00753D4C" w:rsidP="003F4D98"/>
        </w:tc>
        <w:tc>
          <w:tcPr>
            <w:tcW w:w="851" w:type="dxa"/>
          </w:tcPr>
          <w:p w14:paraId="37E65339" w14:textId="77777777" w:rsidR="00753D4C" w:rsidRDefault="00753D4C" w:rsidP="003F4D98"/>
        </w:tc>
        <w:tc>
          <w:tcPr>
            <w:tcW w:w="992" w:type="dxa"/>
          </w:tcPr>
          <w:p w14:paraId="1A1380E9" w14:textId="77777777" w:rsidR="00753D4C" w:rsidRDefault="00753D4C" w:rsidP="003F4D98">
            <w:r>
              <w:t>HL7_64</w:t>
            </w:r>
          </w:p>
        </w:tc>
        <w:tc>
          <w:tcPr>
            <w:tcW w:w="3118" w:type="dxa"/>
          </w:tcPr>
          <w:p w14:paraId="79451DE4" w14:textId="77777777" w:rsidR="00753D4C" w:rsidRDefault="00753D4C" w:rsidP="003F4D98">
            <w:r w:rsidRPr="00753D4C">
              <w:t>which field defines the title</w:t>
            </w:r>
          </w:p>
        </w:tc>
      </w:tr>
      <w:tr w:rsidR="00753D4C" w14:paraId="3EB0CFFE" w14:textId="77777777" w:rsidTr="003F4D98">
        <w:tc>
          <w:tcPr>
            <w:tcW w:w="2338" w:type="dxa"/>
          </w:tcPr>
          <w:p w14:paraId="5DA3D89D"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sql_select1</w:t>
            </w:r>
          </w:p>
        </w:tc>
        <w:tc>
          <w:tcPr>
            <w:tcW w:w="993" w:type="dxa"/>
          </w:tcPr>
          <w:p w14:paraId="71B9F98A" w14:textId="77777777" w:rsidR="00753D4C" w:rsidRDefault="00753D4C" w:rsidP="003F4D98">
            <w:r>
              <w:t>Text</w:t>
            </w:r>
          </w:p>
        </w:tc>
        <w:tc>
          <w:tcPr>
            <w:tcW w:w="850" w:type="dxa"/>
          </w:tcPr>
          <w:p w14:paraId="06A722AA" w14:textId="77777777" w:rsidR="00753D4C" w:rsidRDefault="00753D4C" w:rsidP="003F4D98"/>
        </w:tc>
        <w:tc>
          <w:tcPr>
            <w:tcW w:w="851" w:type="dxa"/>
          </w:tcPr>
          <w:p w14:paraId="54E98D3A" w14:textId="77777777" w:rsidR="00753D4C" w:rsidRDefault="00753D4C" w:rsidP="003F4D98"/>
        </w:tc>
        <w:tc>
          <w:tcPr>
            <w:tcW w:w="992" w:type="dxa"/>
          </w:tcPr>
          <w:p w14:paraId="1EDBD020" w14:textId="77777777" w:rsidR="00753D4C" w:rsidRDefault="00753D4C" w:rsidP="003F4D98">
            <w:r>
              <w:t>HL7_64</w:t>
            </w:r>
          </w:p>
        </w:tc>
        <w:tc>
          <w:tcPr>
            <w:tcW w:w="3118" w:type="dxa"/>
          </w:tcPr>
          <w:p w14:paraId="71CC1E3C" w14:textId="77777777" w:rsidR="00753D4C" w:rsidRDefault="00753D4C" w:rsidP="003F4D98"/>
        </w:tc>
      </w:tr>
      <w:tr w:rsidR="00753D4C" w14:paraId="4B7586F0" w14:textId="77777777" w:rsidTr="003F4D98">
        <w:tc>
          <w:tcPr>
            <w:tcW w:w="2338" w:type="dxa"/>
          </w:tcPr>
          <w:p w14:paraId="20282834"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sql_select</w:t>
            </w:r>
            <w:r>
              <w:rPr>
                <w:bCs/>
              </w:rPr>
              <w:t>2</w:t>
            </w:r>
          </w:p>
        </w:tc>
        <w:tc>
          <w:tcPr>
            <w:tcW w:w="993" w:type="dxa"/>
          </w:tcPr>
          <w:p w14:paraId="3F9B2011" w14:textId="77777777" w:rsidR="00753D4C" w:rsidRDefault="00753D4C" w:rsidP="003F4D98">
            <w:r>
              <w:t>Text</w:t>
            </w:r>
          </w:p>
        </w:tc>
        <w:tc>
          <w:tcPr>
            <w:tcW w:w="850" w:type="dxa"/>
          </w:tcPr>
          <w:p w14:paraId="3D2A0976" w14:textId="77777777" w:rsidR="00753D4C" w:rsidRDefault="00753D4C" w:rsidP="003F4D98"/>
        </w:tc>
        <w:tc>
          <w:tcPr>
            <w:tcW w:w="851" w:type="dxa"/>
          </w:tcPr>
          <w:p w14:paraId="10B9D32E" w14:textId="77777777" w:rsidR="00753D4C" w:rsidRDefault="00753D4C" w:rsidP="003F4D98"/>
        </w:tc>
        <w:tc>
          <w:tcPr>
            <w:tcW w:w="992" w:type="dxa"/>
          </w:tcPr>
          <w:p w14:paraId="43E740FC" w14:textId="77777777" w:rsidR="00753D4C" w:rsidRDefault="00753D4C" w:rsidP="003F4D98">
            <w:r>
              <w:t>HL7_64</w:t>
            </w:r>
          </w:p>
        </w:tc>
        <w:tc>
          <w:tcPr>
            <w:tcW w:w="3118" w:type="dxa"/>
          </w:tcPr>
          <w:p w14:paraId="19B4E302" w14:textId="77777777" w:rsidR="00753D4C" w:rsidRDefault="00753D4C" w:rsidP="003F4D98"/>
        </w:tc>
      </w:tr>
      <w:tr w:rsidR="00753D4C" w14:paraId="2E6585AD" w14:textId="77777777" w:rsidTr="003F4D98">
        <w:tc>
          <w:tcPr>
            <w:tcW w:w="2338" w:type="dxa"/>
          </w:tcPr>
          <w:p w14:paraId="76C67C67"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sql_from1</w:t>
            </w:r>
          </w:p>
        </w:tc>
        <w:tc>
          <w:tcPr>
            <w:tcW w:w="993" w:type="dxa"/>
          </w:tcPr>
          <w:p w14:paraId="379F65BE" w14:textId="77777777" w:rsidR="00753D4C" w:rsidRDefault="00753D4C" w:rsidP="003F4D98">
            <w:r>
              <w:t>Text</w:t>
            </w:r>
          </w:p>
        </w:tc>
        <w:tc>
          <w:tcPr>
            <w:tcW w:w="850" w:type="dxa"/>
          </w:tcPr>
          <w:p w14:paraId="790EFA45" w14:textId="77777777" w:rsidR="00753D4C" w:rsidRDefault="00753D4C" w:rsidP="003F4D98"/>
        </w:tc>
        <w:tc>
          <w:tcPr>
            <w:tcW w:w="851" w:type="dxa"/>
          </w:tcPr>
          <w:p w14:paraId="4EA41783" w14:textId="77777777" w:rsidR="00753D4C" w:rsidRDefault="00753D4C" w:rsidP="003F4D98"/>
        </w:tc>
        <w:tc>
          <w:tcPr>
            <w:tcW w:w="992" w:type="dxa"/>
          </w:tcPr>
          <w:p w14:paraId="0826CC8B" w14:textId="77777777" w:rsidR="00753D4C" w:rsidRDefault="00753D4C" w:rsidP="003F4D98">
            <w:r>
              <w:t>HL7_64</w:t>
            </w:r>
          </w:p>
        </w:tc>
        <w:tc>
          <w:tcPr>
            <w:tcW w:w="3118" w:type="dxa"/>
          </w:tcPr>
          <w:p w14:paraId="53819CB4" w14:textId="77777777" w:rsidR="00753D4C" w:rsidRDefault="00753D4C" w:rsidP="003F4D98"/>
        </w:tc>
      </w:tr>
      <w:tr w:rsidR="00753D4C" w14:paraId="424AE9A2" w14:textId="77777777" w:rsidTr="003F4D98">
        <w:tc>
          <w:tcPr>
            <w:tcW w:w="2338" w:type="dxa"/>
          </w:tcPr>
          <w:p w14:paraId="07C600FD"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sql_from</w:t>
            </w:r>
            <w:r>
              <w:rPr>
                <w:bCs/>
              </w:rPr>
              <w:t>2</w:t>
            </w:r>
          </w:p>
        </w:tc>
        <w:tc>
          <w:tcPr>
            <w:tcW w:w="993" w:type="dxa"/>
          </w:tcPr>
          <w:p w14:paraId="522093CB" w14:textId="77777777" w:rsidR="00753D4C" w:rsidRDefault="00753D4C" w:rsidP="003F4D98">
            <w:r>
              <w:t>Text</w:t>
            </w:r>
          </w:p>
        </w:tc>
        <w:tc>
          <w:tcPr>
            <w:tcW w:w="850" w:type="dxa"/>
          </w:tcPr>
          <w:p w14:paraId="46D2C131" w14:textId="77777777" w:rsidR="00753D4C" w:rsidRDefault="00753D4C" w:rsidP="003F4D98"/>
        </w:tc>
        <w:tc>
          <w:tcPr>
            <w:tcW w:w="851" w:type="dxa"/>
          </w:tcPr>
          <w:p w14:paraId="1E4A449A" w14:textId="77777777" w:rsidR="00753D4C" w:rsidRDefault="00753D4C" w:rsidP="003F4D98"/>
        </w:tc>
        <w:tc>
          <w:tcPr>
            <w:tcW w:w="992" w:type="dxa"/>
          </w:tcPr>
          <w:p w14:paraId="22368C95" w14:textId="77777777" w:rsidR="00753D4C" w:rsidRDefault="00753D4C" w:rsidP="003F4D98">
            <w:r>
              <w:t>HL7_64</w:t>
            </w:r>
          </w:p>
        </w:tc>
        <w:tc>
          <w:tcPr>
            <w:tcW w:w="3118" w:type="dxa"/>
          </w:tcPr>
          <w:p w14:paraId="21BBF24B" w14:textId="77777777" w:rsidR="00753D4C" w:rsidRDefault="00753D4C" w:rsidP="003F4D98"/>
        </w:tc>
      </w:tr>
      <w:tr w:rsidR="00753D4C" w14:paraId="3A42A148" w14:textId="77777777" w:rsidTr="003F4D98">
        <w:tc>
          <w:tcPr>
            <w:tcW w:w="2338" w:type="dxa"/>
          </w:tcPr>
          <w:p w14:paraId="4EF1C324"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sql_where1</w:t>
            </w:r>
          </w:p>
        </w:tc>
        <w:tc>
          <w:tcPr>
            <w:tcW w:w="993" w:type="dxa"/>
          </w:tcPr>
          <w:p w14:paraId="2BD82D5F" w14:textId="77777777" w:rsidR="00753D4C" w:rsidRDefault="00753D4C" w:rsidP="003F4D98">
            <w:r>
              <w:t>Text</w:t>
            </w:r>
          </w:p>
        </w:tc>
        <w:tc>
          <w:tcPr>
            <w:tcW w:w="850" w:type="dxa"/>
          </w:tcPr>
          <w:p w14:paraId="1F516191" w14:textId="77777777" w:rsidR="00753D4C" w:rsidRDefault="00753D4C" w:rsidP="003F4D98"/>
        </w:tc>
        <w:tc>
          <w:tcPr>
            <w:tcW w:w="851" w:type="dxa"/>
          </w:tcPr>
          <w:p w14:paraId="1018B92B" w14:textId="77777777" w:rsidR="00753D4C" w:rsidRDefault="00753D4C" w:rsidP="003F4D98"/>
        </w:tc>
        <w:tc>
          <w:tcPr>
            <w:tcW w:w="992" w:type="dxa"/>
          </w:tcPr>
          <w:p w14:paraId="1F8450A8" w14:textId="77777777" w:rsidR="00753D4C" w:rsidRDefault="00753D4C" w:rsidP="003F4D98">
            <w:r>
              <w:t>HL7_64</w:t>
            </w:r>
          </w:p>
        </w:tc>
        <w:tc>
          <w:tcPr>
            <w:tcW w:w="3118" w:type="dxa"/>
          </w:tcPr>
          <w:p w14:paraId="3217130D" w14:textId="77777777" w:rsidR="00753D4C" w:rsidRDefault="00753D4C" w:rsidP="003F4D98"/>
        </w:tc>
      </w:tr>
      <w:tr w:rsidR="00753D4C" w14:paraId="69F0CF14" w14:textId="77777777" w:rsidTr="003F4D98">
        <w:tc>
          <w:tcPr>
            <w:tcW w:w="2338" w:type="dxa"/>
          </w:tcPr>
          <w:p w14:paraId="29320C8B"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sql_where</w:t>
            </w:r>
            <w:r>
              <w:rPr>
                <w:bCs/>
              </w:rPr>
              <w:t>2</w:t>
            </w:r>
          </w:p>
        </w:tc>
        <w:tc>
          <w:tcPr>
            <w:tcW w:w="993" w:type="dxa"/>
          </w:tcPr>
          <w:p w14:paraId="0017EB9E" w14:textId="77777777" w:rsidR="00753D4C" w:rsidRDefault="00753D4C" w:rsidP="003F4D98">
            <w:r>
              <w:t>Text</w:t>
            </w:r>
          </w:p>
        </w:tc>
        <w:tc>
          <w:tcPr>
            <w:tcW w:w="850" w:type="dxa"/>
          </w:tcPr>
          <w:p w14:paraId="30B6CBF0" w14:textId="77777777" w:rsidR="00753D4C" w:rsidRDefault="00753D4C" w:rsidP="003F4D98"/>
        </w:tc>
        <w:tc>
          <w:tcPr>
            <w:tcW w:w="851" w:type="dxa"/>
          </w:tcPr>
          <w:p w14:paraId="6FBA9139" w14:textId="77777777" w:rsidR="00753D4C" w:rsidRDefault="00753D4C" w:rsidP="003F4D98"/>
        </w:tc>
        <w:tc>
          <w:tcPr>
            <w:tcW w:w="992" w:type="dxa"/>
          </w:tcPr>
          <w:p w14:paraId="636239C8" w14:textId="77777777" w:rsidR="00753D4C" w:rsidRDefault="00753D4C" w:rsidP="003F4D98">
            <w:r>
              <w:t>HL7_64</w:t>
            </w:r>
          </w:p>
        </w:tc>
        <w:tc>
          <w:tcPr>
            <w:tcW w:w="3118" w:type="dxa"/>
          </w:tcPr>
          <w:p w14:paraId="4A4F9415" w14:textId="77777777" w:rsidR="00753D4C" w:rsidRDefault="00753D4C" w:rsidP="003F4D98"/>
        </w:tc>
      </w:tr>
      <w:tr w:rsidR="00753D4C" w14:paraId="3D82D134" w14:textId="77777777" w:rsidTr="003F4D98">
        <w:tc>
          <w:tcPr>
            <w:tcW w:w="2338" w:type="dxa"/>
          </w:tcPr>
          <w:p w14:paraId="56453038"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sql_order_by1</w:t>
            </w:r>
          </w:p>
        </w:tc>
        <w:tc>
          <w:tcPr>
            <w:tcW w:w="993" w:type="dxa"/>
          </w:tcPr>
          <w:p w14:paraId="3757BB25" w14:textId="77777777" w:rsidR="00753D4C" w:rsidRDefault="00753D4C" w:rsidP="003F4D98">
            <w:r>
              <w:t>Text</w:t>
            </w:r>
          </w:p>
        </w:tc>
        <w:tc>
          <w:tcPr>
            <w:tcW w:w="850" w:type="dxa"/>
          </w:tcPr>
          <w:p w14:paraId="3BB35C60" w14:textId="77777777" w:rsidR="00753D4C" w:rsidRDefault="00753D4C" w:rsidP="003F4D98"/>
        </w:tc>
        <w:tc>
          <w:tcPr>
            <w:tcW w:w="851" w:type="dxa"/>
          </w:tcPr>
          <w:p w14:paraId="6AEB91DC" w14:textId="77777777" w:rsidR="00753D4C" w:rsidRDefault="00753D4C" w:rsidP="003F4D98"/>
        </w:tc>
        <w:tc>
          <w:tcPr>
            <w:tcW w:w="992" w:type="dxa"/>
          </w:tcPr>
          <w:p w14:paraId="6A478D98" w14:textId="77777777" w:rsidR="00753D4C" w:rsidRDefault="00753D4C" w:rsidP="003F4D98">
            <w:r>
              <w:t>HL7_64</w:t>
            </w:r>
          </w:p>
        </w:tc>
        <w:tc>
          <w:tcPr>
            <w:tcW w:w="3118" w:type="dxa"/>
          </w:tcPr>
          <w:p w14:paraId="560FF6FB" w14:textId="77777777" w:rsidR="00753D4C" w:rsidRDefault="00753D4C" w:rsidP="003F4D98"/>
        </w:tc>
      </w:tr>
      <w:tr w:rsidR="00753D4C" w14:paraId="4A490DD2" w14:textId="77777777" w:rsidTr="003F4D98">
        <w:tc>
          <w:tcPr>
            <w:tcW w:w="2338" w:type="dxa"/>
          </w:tcPr>
          <w:p w14:paraId="5EA07F72"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sql_order_by</w:t>
            </w:r>
            <w:r>
              <w:rPr>
                <w:bCs/>
              </w:rPr>
              <w:t>2</w:t>
            </w:r>
          </w:p>
        </w:tc>
        <w:tc>
          <w:tcPr>
            <w:tcW w:w="993" w:type="dxa"/>
          </w:tcPr>
          <w:p w14:paraId="4E462429" w14:textId="77777777" w:rsidR="00753D4C" w:rsidRDefault="00753D4C" w:rsidP="003F4D98">
            <w:r>
              <w:t>Text</w:t>
            </w:r>
          </w:p>
        </w:tc>
        <w:tc>
          <w:tcPr>
            <w:tcW w:w="850" w:type="dxa"/>
          </w:tcPr>
          <w:p w14:paraId="73E61A60" w14:textId="77777777" w:rsidR="00753D4C" w:rsidRDefault="00753D4C" w:rsidP="003F4D98"/>
        </w:tc>
        <w:tc>
          <w:tcPr>
            <w:tcW w:w="851" w:type="dxa"/>
          </w:tcPr>
          <w:p w14:paraId="5D8EBAC7" w14:textId="77777777" w:rsidR="00753D4C" w:rsidRDefault="00753D4C" w:rsidP="003F4D98"/>
        </w:tc>
        <w:tc>
          <w:tcPr>
            <w:tcW w:w="992" w:type="dxa"/>
          </w:tcPr>
          <w:p w14:paraId="47A03F55" w14:textId="77777777" w:rsidR="00753D4C" w:rsidRDefault="00753D4C" w:rsidP="003F4D98">
            <w:r>
              <w:t>HL7_64</w:t>
            </w:r>
          </w:p>
        </w:tc>
        <w:tc>
          <w:tcPr>
            <w:tcW w:w="3118" w:type="dxa"/>
          </w:tcPr>
          <w:p w14:paraId="69AA6DF4" w14:textId="77777777" w:rsidR="00753D4C" w:rsidRDefault="00753D4C" w:rsidP="003F4D98"/>
        </w:tc>
      </w:tr>
      <w:tr w:rsidR="00753D4C" w14:paraId="260576B0" w14:textId="77777777" w:rsidTr="003F4D98">
        <w:tc>
          <w:tcPr>
            <w:tcW w:w="2338" w:type="dxa"/>
          </w:tcPr>
          <w:p w14:paraId="6FA40582"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title_level</w:t>
            </w:r>
          </w:p>
        </w:tc>
        <w:tc>
          <w:tcPr>
            <w:tcW w:w="993" w:type="dxa"/>
          </w:tcPr>
          <w:p w14:paraId="02742C5D" w14:textId="77777777" w:rsidR="00753D4C" w:rsidRDefault="00753D4C" w:rsidP="00753D4C">
            <w:r>
              <w:t>Long</w:t>
            </w:r>
          </w:p>
        </w:tc>
        <w:tc>
          <w:tcPr>
            <w:tcW w:w="850" w:type="dxa"/>
          </w:tcPr>
          <w:p w14:paraId="3DD6A10F" w14:textId="77777777" w:rsidR="00753D4C" w:rsidRDefault="00753D4C" w:rsidP="003F4D98"/>
        </w:tc>
        <w:tc>
          <w:tcPr>
            <w:tcW w:w="851" w:type="dxa"/>
          </w:tcPr>
          <w:p w14:paraId="6DED9BE8" w14:textId="77777777" w:rsidR="00753D4C" w:rsidRDefault="00753D4C" w:rsidP="003F4D98"/>
        </w:tc>
        <w:tc>
          <w:tcPr>
            <w:tcW w:w="992" w:type="dxa"/>
          </w:tcPr>
          <w:p w14:paraId="4F8313DC" w14:textId="77777777" w:rsidR="00753D4C" w:rsidRDefault="00753D4C" w:rsidP="003F4D98">
            <w:r>
              <w:t>HL7_64</w:t>
            </w:r>
          </w:p>
        </w:tc>
        <w:tc>
          <w:tcPr>
            <w:tcW w:w="3118" w:type="dxa"/>
          </w:tcPr>
          <w:p w14:paraId="729DAD12" w14:textId="77777777" w:rsidR="00753D4C" w:rsidRDefault="00753D4C" w:rsidP="003F4D98"/>
        </w:tc>
      </w:tr>
      <w:tr w:rsidR="00753D4C" w14:paraId="0D78F710" w14:textId="77777777" w:rsidTr="003F4D98">
        <w:tc>
          <w:tcPr>
            <w:tcW w:w="2338" w:type="dxa"/>
          </w:tcPr>
          <w:p w14:paraId="3AA70E30"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Border</w:t>
            </w:r>
          </w:p>
        </w:tc>
        <w:tc>
          <w:tcPr>
            <w:tcW w:w="993" w:type="dxa"/>
          </w:tcPr>
          <w:p w14:paraId="35D80F85" w14:textId="77777777" w:rsidR="00753D4C" w:rsidRDefault="00753D4C" w:rsidP="003F4D98">
            <w:r>
              <w:t>Yes/No</w:t>
            </w:r>
          </w:p>
        </w:tc>
        <w:tc>
          <w:tcPr>
            <w:tcW w:w="850" w:type="dxa"/>
          </w:tcPr>
          <w:p w14:paraId="3CD8311E" w14:textId="77777777" w:rsidR="00753D4C" w:rsidRDefault="00753D4C" w:rsidP="003F4D98"/>
        </w:tc>
        <w:tc>
          <w:tcPr>
            <w:tcW w:w="851" w:type="dxa"/>
          </w:tcPr>
          <w:p w14:paraId="4CE11088" w14:textId="77777777" w:rsidR="00753D4C" w:rsidRDefault="00753D4C" w:rsidP="003F4D98"/>
        </w:tc>
        <w:tc>
          <w:tcPr>
            <w:tcW w:w="992" w:type="dxa"/>
          </w:tcPr>
          <w:p w14:paraId="714419EE" w14:textId="77777777" w:rsidR="00753D4C" w:rsidRDefault="00753D4C" w:rsidP="003F4D98">
            <w:r>
              <w:t>HL7_64</w:t>
            </w:r>
          </w:p>
        </w:tc>
        <w:tc>
          <w:tcPr>
            <w:tcW w:w="3118" w:type="dxa"/>
          </w:tcPr>
          <w:p w14:paraId="5CA3A836" w14:textId="77777777" w:rsidR="00753D4C" w:rsidRDefault="00753D4C" w:rsidP="003F4D98"/>
        </w:tc>
      </w:tr>
    </w:tbl>
    <w:p w14:paraId="74AAD350" w14:textId="77777777" w:rsidR="00753D4C" w:rsidRPr="003D7B7A" w:rsidRDefault="00753D4C">
      <w:pPr>
        <w:rPr>
          <w:lang w:val="en-GB"/>
        </w:rPr>
      </w:pPr>
    </w:p>
    <w:p w14:paraId="58798E3C" w14:textId="77777777" w:rsidR="00C50AB1" w:rsidRPr="003D7B7A" w:rsidRDefault="00C50AB1">
      <w:pPr>
        <w:pStyle w:val="berschrift3"/>
        <w:rPr>
          <w:lang w:val="en-GB"/>
        </w:rPr>
      </w:pPr>
      <w:r>
        <w:fldChar w:fldCharType="begin"/>
      </w:r>
      <w:r w:rsidRPr="003D7B7A">
        <w:rPr>
          <w:lang w:val="en-GB"/>
        </w:rPr>
        <w:instrText xml:space="preserve"> AUTONUMLGL </w:instrText>
      </w:r>
      <w:bookmarkStart w:id="73" w:name="_Toc75864125"/>
      <w:r>
        <w:fldChar w:fldCharType="end"/>
      </w:r>
      <w:r w:rsidRPr="003D7B7A">
        <w:rPr>
          <w:lang w:val="en-GB"/>
        </w:rPr>
        <w:t xml:space="preserve"> Table DbDocumentationcolumns</w:t>
      </w:r>
      <w:bookmarkEnd w:id="73"/>
    </w:p>
    <w:p w14:paraId="4A527C79" w14:textId="77777777" w:rsidR="00C50AB1" w:rsidRPr="003D7B7A" w:rsidRDefault="00753D4C">
      <w:pPr>
        <w:rPr>
          <w:lang w:val="en-GB"/>
        </w:rPr>
      </w:pPr>
      <w:r>
        <w:rPr>
          <w:lang w:val="en-GB"/>
        </w:rPr>
        <w:t>This table contains the information for displaying and formatting the individual fields for the generated Word documents.</w:t>
      </w:r>
    </w:p>
    <w:p w14:paraId="597DFE47" w14:textId="77777777" w:rsidR="00C50AB1" w:rsidRPr="003D7B7A" w:rsidRDefault="00C50AB1">
      <w:pPr>
        <w:rPr>
          <w:lang w:val="en-GB"/>
        </w:rPr>
      </w:pPr>
    </w:p>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753D4C" w14:paraId="6AE7FC0E" w14:textId="77777777" w:rsidTr="003F4D98">
        <w:tc>
          <w:tcPr>
            <w:tcW w:w="2338" w:type="dxa"/>
            <w:shd w:val="pct20" w:color="auto" w:fill="auto"/>
          </w:tcPr>
          <w:p w14:paraId="5190DF34" w14:textId="77777777" w:rsidR="00753D4C" w:rsidRDefault="00753D4C" w:rsidP="003F4D98">
            <w:r>
              <w:t>Attribute</w:t>
            </w:r>
          </w:p>
        </w:tc>
        <w:tc>
          <w:tcPr>
            <w:tcW w:w="993" w:type="dxa"/>
            <w:shd w:val="pct20" w:color="auto" w:fill="auto"/>
          </w:tcPr>
          <w:p w14:paraId="3DCFBFEF" w14:textId="77777777" w:rsidR="00753D4C" w:rsidRDefault="00753D4C" w:rsidP="003F4D98">
            <w:r>
              <w:t>Type</w:t>
            </w:r>
          </w:p>
        </w:tc>
        <w:tc>
          <w:tcPr>
            <w:tcW w:w="850" w:type="dxa"/>
            <w:shd w:val="pct20" w:color="auto" w:fill="auto"/>
          </w:tcPr>
          <w:p w14:paraId="6602F8D5" w14:textId="77777777" w:rsidR="00753D4C" w:rsidRDefault="00753D4C" w:rsidP="003F4D98">
            <w:r>
              <w:t>Size</w:t>
            </w:r>
          </w:p>
        </w:tc>
        <w:tc>
          <w:tcPr>
            <w:tcW w:w="851" w:type="dxa"/>
            <w:shd w:val="pct20" w:color="auto" w:fill="auto"/>
          </w:tcPr>
          <w:p w14:paraId="1B10E863" w14:textId="77777777" w:rsidR="00753D4C" w:rsidRDefault="00753D4C" w:rsidP="003F4D98">
            <w:r>
              <w:t>Default</w:t>
            </w:r>
          </w:p>
        </w:tc>
        <w:tc>
          <w:tcPr>
            <w:tcW w:w="992" w:type="dxa"/>
            <w:shd w:val="pct20" w:color="auto" w:fill="auto"/>
          </w:tcPr>
          <w:p w14:paraId="72AFCBBE" w14:textId="77777777" w:rsidR="00753D4C" w:rsidRDefault="00753D4C" w:rsidP="003F4D98">
            <w:r>
              <w:t>Database</w:t>
            </w:r>
          </w:p>
        </w:tc>
        <w:tc>
          <w:tcPr>
            <w:tcW w:w="3118" w:type="dxa"/>
            <w:shd w:val="pct20" w:color="auto" w:fill="auto"/>
          </w:tcPr>
          <w:p w14:paraId="5D28378D" w14:textId="77777777" w:rsidR="00753D4C" w:rsidRDefault="00753D4C" w:rsidP="003F4D98">
            <w:r>
              <w:t>Description</w:t>
            </w:r>
          </w:p>
        </w:tc>
      </w:tr>
      <w:tr w:rsidR="00753D4C" w14:paraId="5198DC61" w14:textId="77777777" w:rsidTr="003F4D98">
        <w:tc>
          <w:tcPr>
            <w:tcW w:w="2338" w:type="dxa"/>
          </w:tcPr>
          <w:p w14:paraId="60BD8B23" w14:textId="77777777" w:rsidR="00753D4C" w:rsidRPr="00753D4C" w:rsidRDefault="00753D4C" w:rsidP="003F4D98">
            <w:pPr>
              <w:pStyle w:val="Kopfzeile"/>
              <w:pBdr>
                <w:bottom w:val="none" w:sz="0" w:space="0" w:color="auto"/>
              </w:pBdr>
              <w:tabs>
                <w:tab w:val="clear" w:pos="4536"/>
                <w:tab w:val="clear" w:pos="9072"/>
              </w:tabs>
              <w:rPr>
                <w:b/>
                <w:bCs/>
              </w:rPr>
            </w:pPr>
            <w:r w:rsidRPr="00753D4C">
              <w:rPr>
                <w:b/>
                <w:bCs/>
              </w:rPr>
              <w:t>doc_id</w:t>
            </w:r>
          </w:p>
        </w:tc>
        <w:tc>
          <w:tcPr>
            <w:tcW w:w="993" w:type="dxa"/>
          </w:tcPr>
          <w:p w14:paraId="628FA6D6" w14:textId="77777777" w:rsidR="00753D4C" w:rsidRDefault="00753D4C" w:rsidP="003F4D98">
            <w:r>
              <w:t>Long</w:t>
            </w:r>
          </w:p>
        </w:tc>
        <w:tc>
          <w:tcPr>
            <w:tcW w:w="850" w:type="dxa"/>
          </w:tcPr>
          <w:p w14:paraId="3C0059E0" w14:textId="77777777" w:rsidR="00753D4C" w:rsidRDefault="00753D4C" w:rsidP="003F4D98"/>
        </w:tc>
        <w:tc>
          <w:tcPr>
            <w:tcW w:w="851" w:type="dxa"/>
          </w:tcPr>
          <w:p w14:paraId="7484C30F" w14:textId="77777777" w:rsidR="00753D4C" w:rsidRDefault="00753D4C" w:rsidP="003F4D98"/>
        </w:tc>
        <w:tc>
          <w:tcPr>
            <w:tcW w:w="992" w:type="dxa"/>
          </w:tcPr>
          <w:p w14:paraId="243C0ABD" w14:textId="77777777" w:rsidR="00753D4C" w:rsidRDefault="00753D4C" w:rsidP="003F4D98">
            <w:r>
              <w:t>HL7_64</w:t>
            </w:r>
          </w:p>
        </w:tc>
        <w:tc>
          <w:tcPr>
            <w:tcW w:w="3118" w:type="dxa"/>
          </w:tcPr>
          <w:p w14:paraId="2E74CAE7" w14:textId="77777777" w:rsidR="00753D4C" w:rsidRDefault="00753D4C" w:rsidP="003F4D98"/>
        </w:tc>
      </w:tr>
      <w:tr w:rsidR="00753D4C" w14:paraId="6CD46C7F" w14:textId="77777777" w:rsidTr="003F4D98">
        <w:tc>
          <w:tcPr>
            <w:tcW w:w="2338" w:type="dxa"/>
          </w:tcPr>
          <w:p w14:paraId="704B549F" w14:textId="77777777" w:rsidR="00753D4C" w:rsidRPr="00753D4C" w:rsidRDefault="00753D4C" w:rsidP="003F4D98">
            <w:pPr>
              <w:pStyle w:val="Kopfzeile"/>
              <w:pBdr>
                <w:bottom w:val="none" w:sz="0" w:space="0" w:color="auto"/>
              </w:pBdr>
              <w:tabs>
                <w:tab w:val="clear" w:pos="4536"/>
                <w:tab w:val="clear" w:pos="9072"/>
              </w:tabs>
              <w:rPr>
                <w:b/>
                <w:bCs/>
              </w:rPr>
            </w:pPr>
            <w:r w:rsidRPr="00753D4C">
              <w:rPr>
                <w:b/>
                <w:bCs/>
              </w:rPr>
              <w:t>lfd_nr</w:t>
            </w:r>
          </w:p>
        </w:tc>
        <w:tc>
          <w:tcPr>
            <w:tcW w:w="993" w:type="dxa"/>
          </w:tcPr>
          <w:p w14:paraId="14FA3A5F" w14:textId="77777777" w:rsidR="00753D4C" w:rsidRDefault="00753D4C" w:rsidP="003F4D98">
            <w:r>
              <w:t>Long</w:t>
            </w:r>
          </w:p>
        </w:tc>
        <w:tc>
          <w:tcPr>
            <w:tcW w:w="850" w:type="dxa"/>
          </w:tcPr>
          <w:p w14:paraId="5E9E037C" w14:textId="77777777" w:rsidR="00753D4C" w:rsidRDefault="00753D4C" w:rsidP="003F4D98"/>
        </w:tc>
        <w:tc>
          <w:tcPr>
            <w:tcW w:w="851" w:type="dxa"/>
          </w:tcPr>
          <w:p w14:paraId="6EF895FE" w14:textId="77777777" w:rsidR="00753D4C" w:rsidRDefault="00753D4C" w:rsidP="003F4D98"/>
        </w:tc>
        <w:tc>
          <w:tcPr>
            <w:tcW w:w="992" w:type="dxa"/>
          </w:tcPr>
          <w:p w14:paraId="519F2B55" w14:textId="77777777" w:rsidR="00753D4C" w:rsidRDefault="00753D4C" w:rsidP="003F4D98">
            <w:r>
              <w:t>HL7_64</w:t>
            </w:r>
          </w:p>
        </w:tc>
        <w:tc>
          <w:tcPr>
            <w:tcW w:w="3118" w:type="dxa"/>
          </w:tcPr>
          <w:p w14:paraId="624E31AC" w14:textId="77777777" w:rsidR="00753D4C" w:rsidRDefault="00753D4C" w:rsidP="003F4D98">
            <w:r w:rsidRPr="00753D4C">
              <w:t>sequence number</w:t>
            </w:r>
          </w:p>
        </w:tc>
      </w:tr>
      <w:tr w:rsidR="00753D4C" w14:paraId="585396F7" w14:textId="77777777" w:rsidTr="003F4D98">
        <w:tc>
          <w:tcPr>
            <w:tcW w:w="2338" w:type="dxa"/>
          </w:tcPr>
          <w:p w14:paraId="2C533C40"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header</w:t>
            </w:r>
          </w:p>
        </w:tc>
        <w:tc>
          <w:tcPr>
            <w:tcW w:w="993" w:type="dxa"/>
          </w:tcPr>
          <w:p w14:paraId="103B1D53" w14:textId="77777777" w:rsidR="00753D4C" w:rsidRDefault="00753D4C" w:rsidP="003F4D98">
            <w:r>
              <w:t>Text</w:t>
            </w:r>
          </w:p>
        </w:tc>
        <w:tc>
          <w:tcPr>
            <w:tcW w:w="850" w:type="dxa"/>
          </w:tcPr>
          <w:p w14:paraId="46E0A3DD" w14:textId="77777777" w:rsidR="00753D4C" w:rsidRDefault="00753D4C" w:rsidP="003F4D98"/>
        </w:tc>
        <w:tc>
          <w:tcPr>
            <w:tcW w:w="851" w:type="dxa"/>
          </w:tcPr>
          <w:p w14:paraId="32FB1D4B" w14:textId="77777777" w:rsidR="00753D4C" w:rsidRDefault="00753D4C" w:rsidP="003F4D98"/>
        </w:tc>
        <w:tc>
          <w:tcPr>
            <w:tcW w:w="992" w:type="dxa"/>
          </w:tcPr>
          <w:p w14:paraId="669F8F13" w14:textId="77777777" w:rsidR="00753D4C" w:rsidRDefault="00753D4C" w:rsidP="003F4D98">
            <w:r>
              <w:t>HL7_64</w:t>
            </w:r>
          </w:p>
        </w:tc>
        <w:tc>
          <w:tcPr>
            <w:tcW w:w="3118" w:type="dxa"/>
          </w:tcPr>
          <w:p w14:paraId="1240BB06" w14:textId="77777777" w:rsidR="00753D4C" w:rsidRDefault="00753D4C" w:rsidP="003F4D98">
            <w:r w:rsidRPr="00753D4C">
              <w:t>text for header</w:t>
            </w:r>
          </w:p>
        </w:tc>
      </w:tr>
      <w:tr w:rsidR="00753D4C" w14:paraId="1CAB1F5F" w14:textId="77777777" w:rsidTr="003F4D98">
        <w:tc>
          <w:tcPr>
            <w:tcW w:w="2338" w:type="dxa"/>
          </w:tcPr>
          <w:p w14:paraId="19D36E01"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Field</w:t>
            </w:r>
          </w:p>
        </w:tc>
        <w:tc>
          <w:tcPr>
            <w:tcW w:w="993" w:type="dxa"/>
          </w:tcPr>
          <w:p w14:paraId="5F2FE1E5" w14:textId="77777777" w:rsidR="00753D4C" w:rsidRDefault="00753D4C" w:rsidP="003F4D98">
            <w:r>
              <w:t>Text</w:t>
            </w:r>
          </w:p>
        </w:tc>
        <w:tc>
          <w:tcPr>
            <w:tcW w:w="850" w:type="dxa"/>
          </w:tcPr>
          <w:p w14:paraId="4AF9FD9C" w14:textId="77777777" w:rsidR="00753D4C" w:rsidRDefault="00753D4C" w:rsidP="003F4D98"/>
        </w:tc>
        <w:tc>
          <w:tcPr>
            <w:tcW w:w="851" w:type="dxa"/>
          </w:tcPr>
          <w:p w14:paraId="73832754" w14:textId="77777777" w:rsidR="00753D4C" w:rsidRDefault="00753D4C" w:rsidP="003F4D98"/>
        </w:tc>
        <w:tc>
          <w:tcPr>
            <w:tcW w:w="992" w:type="dxa"/>
          </w:tcPr>
          <w:p w14:paraId="0988C3AB" w14:textId="77777777" w:rsidR="00753D4C" w:rsidRDefault="00753D4C" w:rsidP="003F4D98">
            <w:r>
              <w:t>HL7_64</w:t>
            </w:r>
          </w:p>
        </w:tc>
        <w:tc>
          <w:tcPr>
            <w:tcW w:w="3118" w:type="dxa"/>
          </w:tcPr>
          <w:p w14:paraId="5EC73E3A" w14:textId="77777777" w:rsidR="00753D4C" w:rsidRDefault="00753D4C" w:rsidP="003F4D98">
            <w:r w:rsidRPr="00753D4C">
              <w:t>fieldname from SQL statement</w:t>
            </w:r>
          </w:p>
        </w:tc>
      </w:tr>
      <w:tr w:rsidR="00753D4C" w14:paraId="6B0FD49E" w14:textId="77777777" w:rsidTr="003F4D98">
        <w:tc>
          <w:tcPr>
            <w:tcW w:w="2338" w:type="dxa"/>
          </w:tcPr>
          <w:p w14:paraId="6BDF535B"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background_header</w:t>
            </w:r>
          </w:p>
        </w:tc>
        <w:tc>
          <w:tcPr>
            <w:tcW w:w="993" w:type="dxa"/>
          </w:tcPr>
          <w:p w14:paraId="718DADB6" w14:textId="77777777" w:rsidR="00753D4C" w:rsidRDefault="00753D4C" w:rsidP="003F4D98">
            <w:r>
              <w:t>Text</w:t>
            </w:r>
          </w:p>
        </w:tc>
        <w:tc>
          <w:tcPr>
            <w:tcW w:w="850" w:type="dxa"/>
          </w:tcPr>
          <w:p w14:paraId="634E0F6F" w14:textId="77777777" w:rsidR="00753D4C" w:rsidRDefault="00753D4C" w:rsidP="003F4D98"/>
        </w:tc>
        <w:tc>
          <w:tcPr>
            <w:tcW w:w="851" w:type="dxa"/>
          </w:tcPr>
          <w:p w14:paraId="44B2F9F4" w14:textId="77777777" w:rsidR="00753D4C" w:rsidRDefault="00753D4C" w:rsidP="003F4D98"/>
        </w:tc>
        <w:tc>
          <w:tcPr>
            <w:tcW w:w="992" w:type="dxa"/>
          </w:tcPr>
          <w:p w14:paraId="212BDD4F" w14:textId="77777777" w:rsidR="00753D4C" w:rsidRDefault="00753D4C" w:rsidP="003F4D98">
            <w:r>
              <w:t>HL7_64</w:t>
            </w:r>
          </w:p>
        </w:tc>
        <w:tc>
          <w:tcPr>
            <w:tcW w:w="3118" w:type="dxa"/>
          </w:tcPr>
          <w:p w14:paraId="2AD5E71C" w14:textId="77777777" w:rsidR="00753D4C" w:rsidRDefault="00753D4C" w:rsidP="003F4D98">
            <w:r w:rsidRPr="00753D4C">
              <w:t>RGB value for background colour</w:t>
            </w:r>
          </w:p>
        </w:tc>
      </w:tr>
      <w:tr w:rsidR="00753D4C" w14:paraId="3F4494DB" w14:textId="77777777" w:rsidTr="003F4D98">
        <w:tc>
          <w:tcPr>
            <w:tcW w:w="2338" w:type="dxa"/>
          </w:tcPr>
          <w:p w14:paraId="595C9B1F"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background_field_odd</w:t>
            </w:r>
          </w:p>
        </w:tc>
        <w:tc>
          <w:tcPr>
            <w:tcW w:w="993" w:type="dxa"/>
          </w:tcPr>
          <w:p w14:paraId="50B7D97D" w14:textId="77777777" w:rsidR="00753D4C" w:rsidRDefault="00753D4C" w:rsidP="003F4D98">
            <w:r>
              <w:t>Text</w:t>
            </w:r>
          </w:p>
        </w:tc>
        <w:tc>
          <w:tcPr>
            <w:tcW w:w="850" w:type="dxa"/>
          </w:tcPr>
          <w:p w14:paraId="381F7976" w14:textId="77777777" w:rsidR="00753D4C" w:rsidRDefault="00753D4C" w:rsidP="003F4D98"/>
        </w:tc>
        <w:tc>
          <w:tcPr>
            <w:tcW w:w="851" w:type="dxa"/>
          </w:tcPr>
          <w:p w14:paraId="2A8370AC" w14:textId="77777777" w:rsidR="00753D4C" w:rsidRDefault="00753D4C" w:rsidP="003F4D98"/>
        </w:tc>
        <w:tc>
          <w:tcPr>
            <w:tcW w:w="992" w:type="dxa"/>
          </w:tcPr>
          <w:p w14:paraId="0F8630EF" w14:textId="77777777" w:rsidR="00753D4C" w:rsidRDefault="00753D4C" w:rsidP="003F4D98">
            <w:r>
              <w:t>HL7_64</w:t>
            </w:r>
          </w:p>
        </w:tc>
        <w:tc>
          <w:tcPr>
            <w:tcW w:w="3118" w:type="dxa"/>
          </w:tcPr>
          <w:p w14:paraId="2A0FE803" w14:textId="77777777" w:rsidR="00753D4C" w:rsidRDefault="00753D4C" w:rsidP="003F4D98">
            <w:r w:rsidRPr="00753D4C">
              <w:t>RGB value for background colour</w:t>
            </w:r>
          </w:p>
        </w:tc>
      </w:tr>
      <w:tr w:rsidR="00753D4C" w14:paraId="01C27A37" w14:textId="77777777" w:rsidTr="003F4D98">
        <w:tc>
          <w:tcPr>
            <w:tcW w:w="2338" w:type="dxa"/>
          </w:tcPr>
          <w:p w14:paraId="450F6043"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background_field_even</w:t>
            </w:r>
          </w:p>
        </w:tc>
        <w:tc>
          <w:tcPr>
            <w:tcW w:w="993" w:type="dxa"/>
          </w:tcPr>
          <w:p w14:paraId="79ECC7D9" w14:textId="77777777" w:rsidR="00753D4C" w:rsidRDefault="00753D4C" w:rsidP="003F4D98">
            <w:r>
              <w:t>Text</w:t>
            </w:r>
          </w:p>
        </w:tc>
        <w:tc>
          <w:tcPr>
            <w:tcW w:w="850" w:type="dxa"/>
          </w:tcPr>
          <w:p w14:paraId="0BBBC40D" w14:textId="77777777" w:rsidR="00753D4C" w:rsidRDefault="00753D4C" w:rsidP="003F4D98"/>
        </w:tc>
        <w:tc>
          <w:tcPr>
            <w:tcW w:w="851" w:type="dxa"/>
          </w:tcPr>
          <w:p w14:paraId="3D5CCFB5" w14:textId="77777777" w:rsidR="00753D4C" w:rsidRDefault="00753D4C" w:rsidP="003F4D98"/>
        </w:tc>
        <w:tc>
          <w:tcPr>
            <w:tcW w:w="992" w:type="dxa"/>
          </w:tcPr>
          <w:p w14:paraId="2C993A4E" w14:textId="77777777" w:rsidR="00753D4C" w:rsidRDefault="00753D4C" w:rsidP="003F4D98">
            <w:r>
              <w:t>HL7_64</w:t>
            </w:r>
          </w:p>
        </w:tc>
        <w:tc>
          <w:tcPr>
            <w:tcW w:w="3118" w:type="dxa"/>
          </w:tcPr>
          <w:p w14:paraId="0D5E9D3A" w14:textId="77777777" w:rsidR="00753D4C" w:rsidRDefault="00753D4C" w:rsidP="003F4D98">
            <w:r w:rsidRPr="00753D4C">
              <w:t>RGB value for background colour</w:t>
            </w:r>
          </w:p>
        </w:tc>
      </w:tr>
      <w:tr w:rsidR="00753D4C" w14:paraId="30ECCC2D" w14:textId="77777777" w:rsidTr="003F4D98">
        <w:tc>
          <w:tcPr>
            <w:tcW w:w="2338" w:type="dxa"/>
          </w:tcPr>
          <w:p w14:paraId="1CD72FAD"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style_header</w:t>
            </w:r>
          </w:p>
        </w:tc>
        <w:tc>
          <w:tcPr>
            <w:tcW w:w="993" w:type="dxa"/>
          </w:tcPr>
          <w:p w14:paraId="064CD353" w14:textId="77777777" w:rsidR="00753D4C" w:rsidRDefault="00753D4C" w:rsidP="003F4D98">
            <w:r>
              <w:t>Text</w:t>
            </w:r>
          </w:p>
        </w:tc>
        <w:tc>
          <w:tcPr>
            <w:tcW w:w="850" w:type="dxa"/>
          </w:tcPr>
          <w:p w14:paraId="4C53C89B" w14:textId="77777777" w:rsidR="00753D4C" w:rsidRDefault="00753D4C" w:rsidP="003F4D98"/>
        </w:tc>
        <w:tc>
          <w:tcPr>
            <w:tcW w:w="851" w:type="dxa"/>
          </w:tcPr>
          <w:p w14:paraId="4543B7A7" w14:textId="77777777" w:rsidR="00753D4C" w:rsidRDefault="00753D4C" w:rsidP="003F4D98"/>
        </w:tc>
        <w:tc>
          <w:tcPr>
            <w:tcW w:w="992" w:type="dxa"/>
          </w:tcPr>
          <w:p w14:paraId="51E9573C" w14:textId="77777777" w:rsidR="00753D4C" w:rsidRDefault="00753D4C" w:rsidP="003F4D98">
            <w:r>
              <w:t>HL7_64</w:t>
            </w:r>
          </w:p>
        </w:tc>
        <w:tc>
          <w:tcPr>
            <w:tcW w:w="3118" w:type="dxa"/>
          </w:tcPr>
          <w:p w14:paraId="7FC48344" w14:textId="77777777" w:rsidR="00753D4C" w:rsidRPr="00753D4C" w:rsidRDefault="00753D4C" w:rsidP="003F4D98"/>
        </w:tc>
      </w:tr>
      <w:tr w:rsidR="00753D4C" w14:paraId="418AB798" w14:textId="77777777" w:rsidTr="003F4D98">
        <w:tc>
          <w:tcPr>
            <w:tcW w:w="2338" w:type="dxa"/>
          </w:tcPr>
          <w:p w14:paraId="0761B996"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style_field</w:t>
            </w:r>
          </w:p>
        </w:tc>
        <w:tc>
          <w:tcPr>
            <w:tcW w:w="993" w:type="dxa"/>
          </w:tcPr>
          <w:p w14:paraId="4B195DCC" w14:textId="77777777" w:rsidR="00753D4C" w:rsidRDefault="00753D4C" w:rsidP="003F4D98">
            <w:r>
              <w:t>Text</w:t>
            </w:r>
          </w:p>
        </w:tc>
        <w:tc>
          <w:tcPr>
            <w:tcW w:w="850" w:type="dxa"/>
          </w:tcPr>
          <w:p w14:paraId="27303EB1" w14:textId="77777777" w:rsidR="00753D4C" w:rsidRDefault="00753D4C" w:rsidP="003F4D98"/>
        </w:tc>
        <w:tc>
          <w:tcPr>
            <w:tcW w:w="851" w:type="dxa"/>
          </w:tcPr>
          <w:p w14:paraId="00E1CF24" w14:textId="77777777" w:rsidR="00753D4C" w:rsidRDefault="00753D4C" w:rsidP="003F4D98"/>
        </w:tc>
        <w:tc>
          <w:tcPr>
            <w:tcW w:w="992" w:type="dxa"/>
          </w:tcPr>
          <w:p w14:paraId="71D44C73" w14:textId="77777777" w:rsidR="00753D4C" w:rsidRDefault="00753D4C" w:rsidP="003F4D98">
            <w:r>
              <w:t>HL7_64</w:t>
            </w:r>
          </w:p>
        </w:tc>
        <w:tc>
          <w:tcPr>
            <w:tcW w:w="3118" w:type="dxa"/>
          </w:tcPr>
          <w:p w14:paraId="7885D6B4" w14:textId="77777777" w:rsidR="00753D4C" w:rsidRPr="00753D4C" w:rsidRDefault="00753D4C" w:rsidP="003F4D98"/>
        </w:tc>
      </w:tr>
      <w:tr w:rsidR="00753D4C" w14:paraId="1C97D306" w14:textId="77777777" w:rsidTr="003F4D98">
        <w:tc>
          <w:tcPr>
            <w:tcW w:w="2338" w:type="dxa"/>
          </w:tcPr>
          <w:p w14:paraId="01B213F8"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Width</w:t>
            </w:r>
          </w:p>
        </w:tc>
        <w:tc>
          <w:tcPr>
            <w:tcW w:w="993" w:type="dxa"/>
          </w:tcPr>
          <w:p w14:paraId="27B4CB17" w14:textId="77777777" w:rsidR="00753D4C" w:rsidRDefault="00753D4C" w:rsidP="003F4D98">
            <w:r>
              <w:t>Long</w:t>
            </w:r>
          </w:p>
        </w:tc>
        <w:tc>
          <w:tcPr>
            <w:tcW w:w="850" w:type="dxa"/>
          </w:tcPr>
          <w:p w14:paraId="5DDFFB76" w14:textId="77777777" w:rsidR="00753D4C" w:rsidRDefault="00753D4C" w:rsidP="003F4D98"/>
        </w:tc>
        <w:tc>
          <w:tcPr>
            <w:tcW w:w="851" w:type="dxa"/>
          </w:tcPr>
          <w:p w14:paraId="74BEC0FF" w14:textId="77777777" w:rsidR="00753D4C" w:rsidRDefault="00753D4C" w:rsidP="003F4D98"/>
        </w:tc>
        <w:tc>
          <w:tcPr>
            <w:tcW w:w="992" w:type="dxa"/>
          </w:tcPr>
          <w:p w14:paraId="54FEDC63" w14:textId="77777777" w:rsidR="00753D4C" w:rsidRDefault="00753D4C" w:rsidP="003F4D98">
            <w:r>
              <w:t>HL7_64</w:t>
            </w:r>
          </w:p>
        </w:tc>
        <w:tc>
          <w:tcPr>
            <w:tcW w:w="3118" w:type="dxa"/>
          </w:tcPr>
          <w:p w14:paraId="5059B594" w14:textId="77777777" w:rsidR="00753D4C" w:rsidRPr="00753D4C" w:rsidRDefault="00753D4C" w:rsidP="003F4D98">
            <w:r w:rsidRPr="00753D4C">
              <w:t>width of this column</w:t>
            </w:r>
          </w:p>
        </w:tc>
      </w:tr>
      <w:tr w:rsidR="00753D4C" w14:paraId="6E9AABA2" w14:textId="77777777" w:rsidTr="003F4D98">
        <w:tc>
          <w:tcPr>
            <w:tcW w:w="2338" w:type="dxa"/>
          </w:tcPr>
          <w:p w14:paraId="07874202"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border</w:t>
            </w:r>
          </w:p>
        </w:tc>
        <w:tc>
          <w:tcPr>
            <w:tcW w:w="993" w:type="dxa"/>
          </w:tcPr>
          <w:p w14:paraId="6AFBFC5F" w14:textId="77777777" w:rsidR="00753D4C" w:rsidRDefault="00753D4C" w:rsidP="003F4D98">
            <w:r>
              <w:t>Yes/no</w:t>
            </w:r>
          </w:p>
        </w:tc>
        <w:tc>
          <w:tcPr>
            <w:tcW w:w="850" w:type="dxa"/>
          </w:tcPr>
          <w:p w14:paraId="600DCACF" w14:textId="77777777" w:rsidR="00753D4C" w:rsidRDefault="00753D4C" w:rsidP="003F4D98"/>
        </w:tc>
        <w:tc>
          <w:tcPr>
            <w:tcW w:w="851" w:type="dxa"/>
          </w:tcPr>
          <w:p w14:paraId="0C2A629C" w14:textId="77777777" w:rsidR="00753D4C" w:rsidRDefault="00753D4C" w:rsidP="003F4D98"/>
        </w:tc>
        <w:tc>
          <w:tcPr>
            <w:tcW w:w="992" w:type="dxa"/>
          </w:tcPr>
          <w:p w14:paraId="5115B45E" w14:textId="77777777" w:rsidR="00753D4C" w:rsidRDefault="00753D4C" w:rsidP="003F4D98">
            <w:r>
              <w:t>HL7_64</w:t>
            </w:r>
          </w:p>
        </w:tc>
        <w:tc>
          <w:tcPr>
            <w:tcW w:w="3118" w:type="dxa"/>
          </w:tcPr>
          <w:p w14:paraId="48B54EBE" w14:textId="77777777" w:rsidR="00753D4C" w:rsidRPr="00753D4C" w:rsidRDefault="00753D4C" w:rsidP="003F4D98"/>
        </w:tc>
      </w:tr>
    </w:tbl>
    <w:p w14:paraId="3EB7532C" w14:textId="417EA0CA" w:rsidR="00C50AB1" w:rsidRDefault="00C50AB1">
      <w:pPr>
        <w:rPr>
          <w:b/>
          <w:lang w:val="en-GB"/>
        </w:rPr>
      </w:pPr>
    </w:p>
    <w:p w14:paraId="2866C512" w14:textId="1B8C1866" w:rsidR="00D52E2C" w:rsidRDefault="00D52E2C" w:rsidP="00D52E2C">
      <w:pPr>
        <w:pStyle w:val="berschrift2"/>
      </w:pPr>
      <w:r>
        <w:fldChar w:fldCharType="begin"/>
      </w:r>
      <w:r>
        <w:instrText xml:space="preserve"> AUTONUMLGL </w:instrText>
      </w:r>
      <w:bookmarkStart w:id="74" w:name="_Toc75864126"/>
      <w:r>
        <w:fldChar w:fldCharType="end"/>
      </w:r>
      <w:r>
        <w:t xml:space="preserve"> Tables </w:t>
      </w:r>
      <w:r>
        <w:t>for generating v2plus</w:t>
      </w:r>
      <w:bookmarkEnd w:id="74"/>
    </w:p>
    <w:p w14:paraId="09A31271" w14:textId="6EF22873" w:rsidR="00D52E2C" w:rsidRDefault="00D52E2C" w:rsidP="00D52E2C">
      <w:r>
        <w:t xml:space="preserve">These tables maintain the information </w:t>
      </w:r>
      <w:r>
        <w:t>which is used to generate v2plus</w:t>
      </w:r>
      <w:r>
        <w:t>.</w:t>
      </w:r>
    </w:p>
    <w:p w14:paraId="500736CB" w14:textId="15140B55" w:rsidR="00D52E2C" w:rsidRDefault="00D52E2C" w:rsidP="00D52E2C">
      <w:pPr>
        <w:pStyle w:val="berschrift3"/>
      </w:pPr>
      <w:r>
        <w:fldChar w:fldCharType="begin"/>
      </w:r>
      <w:r>
        <w:instrText xml:space="preserve"> AUTONUMLGL </w:instrText>
      </w:r>
      <w:bookmarkStart w:id="75" w:name="_Toc75864127"/>
      <w:r>
        <w:fldChar w:fldCharType="end"/>
      </w:r>
      <w:r>
        <w:t xml:space="preserve"> Table HL7</w:t>
      </w:r>
      <w:r>
        <w:t>v2plusControl</w:t>
      </w:r>
      <w:bookmarkEnd w:id="75"/>
    </w:p>
    <w:p w14:paraId="3FCDD6FF" w14:textId="77777777" w:rsidR="00D52E2C" w:rsidRDefault="00D52E2C" w:rsidP="00D52E2C">
      <w:r>
        <w:t>This table contains the main information about the involved chapters.</w:t>
      </w:r>
    </w:p>
    <w:p w14:paraId="56BDD8E4" w14:textId="77777777" w:rsidR="00D52E2C" w:rsidRDefault="00D52E2C" w:rsidP="00D52E2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D52E2C" w14:paraId="162F2006" w14:textId="77777777" w:rsidTr="00B03BD3">
        <w:tc>
          <w:tcPr>
            <w:tcW w:w="2338" w:type="dxa"/>
            <w:shd w:val="pct20" w:color="auto" w:fill="auto"/>
          </w:tcPr>
          <w:p w14:paraId="4C367E04" w14:textId="77777777" w:rsidR="00D52E2C" w:rsidRDefault="00D52E2C" w:rsidP="00B03BD3">
            <w:pPr>
              <w:rPr>
                <w:lang w:val="fr-FR"/>
              </w:rPr>
            </w:pPr>
            <w:r>
              <w:rPr>
                <w:lang w:val="fr-FR"/>
              </w:rPr>
              <w:t>Attribute</w:t>
            </w:r>
          </w:p>
        </w:tc>
        <w:tc>
          <w:tcPr>
            <w:tcW w:w="993" w:type="dxa"/>
            <w:shd w:val="pct20" w:color="auto" w:fill="auto"/>
          </w:tcPr>
          <w:p w14:paraId="618D3B77" w14:textId="77777777" w:rsidR="00D52E2C" w:rsidRDefault="00D52E2C" w:rsidP="00B03BD3">
            <w:pPr>
              <w:rPr>
                <w:lang w:val="fr-FR"/>
              </w:rPr>
            </w:pPr>
            <w:r>
              <w:rPr>
                <w:lang w:val="fr-FR"/>
              </w:rPr>
              <w:t>Type</w:t>
            </w:r>
          </w:p>
        </w:tc>
        <w:tc>
          <w:tcPr>
            <w:tcW w:w="850" w:type="dxa"/>
            <w:shd w:val="pct20" w:color="auto" w:fill="auto"/>
          </w:tcPr>
          <w:p w14:paraId="022F202C" w14:textId="77777777" w:rsidR="00D52E2C" w:rsidRDefault="00D52E2C" w:rsidP="00B03BD3">
            <w:pPr>
              <w:rPr>
                <w:lang w:val="fr-FR"/>
              </w:rPr>
            </w:pPr>
            <w:r>
              <w:rPr>
                <w:lang w:val="fr-FR"/>
              </w:rPr>
              <w:t>Size</w:t>
            </w:r>
          </w:p>
        </w:tc>
        <w:tc>
          <w:tcPr>
            <w:tcW w:w="851" w:type="dxa"/>
            <w:shd w:val="pct20" w:color="auto" w:fill="auto"/>
          </w:tcPr>
          <w:p w14:paraId="64F1E696" w14:textId="77777777" w:rsidR="00D52E2C" w:rsidRDefault="00D52E2C" w:rsidP="00B03BD3">
            <w:pPr>
              <w:rPr>
                <w:lang w:val="fr-FR"/>
              </w:rPr>
            </w:pPr>
            <w:r>
              <w:rPr>
                <w:lang w:val="fr-FR"/>
              </w:rPr>
              <w:t>Default</w:t>
            </w:r>
          </w:p>
        </w:tc>
        <w:tc>
          <w:tcPr>
            <w:tcW w:w="1134" w:type="dxa"/>
            <w:shd w:val="pct20" w:color="auto" w:fill="auto"/>
          </w:tcPr>
          <w:p w14:paraId="2F2807F3" w14:textId="77777777" w:rsidR="00D52E2C" w:rsidRDefault="00D52E2C" w:rsidP="00B03BD3">
            <w:pPr>
              <w:rPr>
                <w:lang w:val="fr-FR"/>
              </w:rPr>
            </w:pPr>
            <w:r>
              <w:rPr>
                <w:lang w:val="fr-FR"/>
              </w:rPr>
              <w:t>Database</w:t>
            </w:r>
          </w:p>
        </w:tc>
        <w:tc>
          <w:tcPr>
            <w:tcW w:w="2976" w:type="dxa"/>
            <w:shd w:val="pct20" w:color="auto" w:fill="auto"/>
          </w:tcPr>
          <w:p w14:paraId="2DC5BEA2" w14:textId="77777777" w:rsidR="00D52E2C" w:rsidRDefault="00D52E2C" w:rsidP="00B03BD3">
            <w:pPr>
              <w:rPr>
                <w:lang w:val="fr-FR"/>
              </w:rPr>
            </w:pPr>
            <w:r>
              <w:rPr>
                <w:lang w:val="fr-FR"/>
              </w:rPr>
              <w:t>Description</w:t>
            </w:r>
          </w:p>
        </w:tc>
      </w:tr>
      <w:tr w:rsidR="00D52E2C" w14:paraId="51CBDAC5" w14:textId="77777777" w:rsidTr="00B03BD3">
        <w:tc>
          <w:tcPr>
            <w:tcW w:w="2338" w:type="dxa"/>
          </w:tcPr>
          <w:p w14:paraId="28EC517C" w14:textId="7084AF79" w:rsidR="00D52E2C" w:rsidRDefault="00D52E2C" w:rsidP="00B03BD3">
            <w:pPr>
              <w:rPr>
                <w:lang w:val="fr-FR"/>
              </w:rPr>
            </w:pPr>
            <w:r>
              <w:rPr>
                <w:b/>
                <w:lang w:val="fr-FR"/>
              </w:rPr>
              <w:t>Main_type</w:t>
            </w:r>
          </w:p>
        </w:tc>
        <w:tc>
          <w:tcPr>
            <w:tcW w:w="993" w:type="dxa"/>
          </w:tcPr>
          <w:p w14:paraId="0CFECA95" w14:textId="09B1F391" w:rsidR="00D52E2C" w:rsidRDefault="006B30F4" w:rsidP="00B03BD3">
            <w:pPr>
              <w:rPr>
                <w:lang w:val="fr-FR"/>
              </w:rPr>
            </w:pPr>
            <w:r>
              <w:rPr>
                <w:lang w:val="fr-FR"/>
              </w:rPr>
              <w:t>Long</w:t>
            </w:r>
          </w:p>
        </w:tc>
        <w:tc>
          <w:tcPr>
            <w:tcW w:w="850" w:type="dxa"/>
          </w:tcPr>
          <w:p w14:paraId="25AE6303" w14:textId="4ECD470B" w:rsidR="00D52E2C" w:rsidRDefault="00D52E2C" w:rsidP="00B03BD3">
            <w:pPr>
              <w:rPr>
                <w:lang w:val="fr-FR"/>
              </w:rPr>
            </w:pPr>
          </w:p>
        </w:tc>
        <w:tc>
          <w:tcPr>
            <w:tcW w:w="851" w:type="dxa"/>
          </w:tcPr>
          <w:p w14:paraId="2E193C5D" w14:textId="77777777" w:rsidR="00D52E2C" w:rsidRDefault="00D52E2C" w:rsidP="00B03BD3">
            <w:pPr>
              <w:rPr>
                <w:lang w:val="fr-FR"/>
              </w:rPr>
            </w:pPr>
          </w:p>
        </w:tc>
        <w:tc>
          <w:tcPr>
            <w:tcW w:w="1134" w:type="dxa"/>
          </w:tcPr>
          <w:p w14:paraId="192D8033" w14:textId="6CE928BA" w:rsidR="00D52E2C" w:rsidRDefault="00D52E2C" w:rsidP="00B03BD3">
            <w:pPr>
              <w:rPr>
                <w:lang w:val="fr-FR"/>
              </w:rPr>
            </w:pPr>
            <w:r>
              <w:rPr>
                <w:lang w:val="fr-FR"/>
              </w:rPr>
              <w:t>HL7_</w:t>
            </w:r>
            <w:r>
              <w:rPr>
                <w:lang w:val="fr-FR"/>
              </w:rPr>
              <w:t>96</w:t>
            </w:r>
          </w:p>
        </w:tc>
        <w:tc>
          <w:tcPr>
            <w:tcW w:w="2976" w:type="dxa"/>
          </w:tcPr>
          <w:p w14:paraId="3C64F7F9" w14:textId="77777777" w:rsidR="00D52E2C" w:rsidRDefault="006B30F4" w:rsidP="00B03BD3">
            <w:pPr>
              <w:rPr>
                <w:lang w:val="fr-FR"/>
              </w:rPr>
            </w:pPr>
            <w:r>
              <w:rPr>
                <w:lang w:val="fr-FR"/>
              </w:rPr>
              <w:t>Special section for generating the different parts of the standard:</w:t>
            </w:r>
          </w:p>
          <w:p w14:paraId="70C4D945" w14:textId="77777777" w:rsidR="006B30F4" w:rsidRDefault="006B30F4" w:rsidP="00B03BD3">
            <w:pPr>
              <w:rPr>
                <w:lang w:val="fr-FR"/>
              </w:rPr>
            </w:pPr>
            <w:r w:rsidRPr="006B30F4">
              <w:rPr>
                <w:lang w:val="fr-FR"/>
              </w:rPr>
              <w:t xml:space="preserve">1: home, </w:t>
            </w:r>
          </w:p>
          <w:p w14:paraId="2EC94A31" w14:textId="77777777" w:rsidR="006B30F4" w:rsidRDefault="006B30F4" w:rsidP="00B03BD3">
            <w:pPr>
              <w:rPr>
                <w:lang w:val="fr-FR"/>
              </w:rPr>
            </w:pPr>
            <w:r w:rsidRPr="006B30F4">
              <w:rPr>
                <w:lang w:val="fr-FR"/>
              </w:rPr>
              <w:t xml:space="preserve">2: control; </w:t>
            </w:r>
          </w:p>
          <w:p w14:paraId="7D06FC6A" w14:textId="77777777" w:rsidR="006B30F4" w:rsidRDefault="006B30F4" w:rsidP="00B03BD3">
            <w:pPr>
              <w:rPr>
                <w:lang w:val="fr-FR"/>
              </w:rPr>
            </w:pPr>
            <w:r w:rsidRPr="006B30F4">
              <w:rPr>
                <w:lang w:val="fr-FR"/>
              </w:rPr>
              <w:t xml:space="preserve">3: encoding, </w:t>
            </w:r>
          </w:p>
          <w:p w14:paraId="11617468" w14:textId="77777777" w:rsidR="006B30F4" w:rsidRDefault="006B30F4" w:rsidP="00B03BD3">
            <w:pPr>
              <w:rPr>
                <w:lang w:val="fr-FR"/>
              </w:rPr>
            </w:pPr>
            <w:r w:rsidRPr="006B30F4">
              <w:rPr>
                <w:lang w:val="fr-FR"/>
              </w:rPr>
              <w:t xml:space="preserve">4: transport, </w:t>
            </w:r>
          </w:p>
          <w:p w14:paraId="4C66A29F" w14:textId="77777777" w:rsidR="006B30F4" w:rsidRDefault="006B30F4" w:rsidP="00B03BD3">
            <w:pPr>
              <w:rPr>
                <w:lang w:val="fr-FR"/>
              </w:rPr>
            </w:pPr>
            <w:r w:rsidRPr="006B30F4">
              <w:rPr>
                <w:lang w:val="fr-FR"/>
              </w:rPr>
              <w:lastRenderedPageBreak/>
              <w:t xml:space="preserve">5: profile, </w:t>
            </w:r>
          </w:p>
          <w:p w14:paraId="095110C0" w14:textId="77777777" w:rsidR="006B30F4" w:rsidRDefault="006B30F4" w:rsidP="00B03BD3">
            <w:pPr>
              <w:rPr>
                <w:lang w:val="fr-FR"/>
              </w:rPr>
            </w:pPr>
            <w:r w:rsidRPr="006B30F4">
              <w:rPr>
                <w:lang w:val="fr-FR"/>
              </w:rPr>
              <w:t xml:space="preserve">6: domain, </w:t>
            </w:r>
          </w:p>
          <w:p w14:paraId="3B1EE168" w14:textId="77777777" w:rsidR="006B30F4" w:rsidRDefault="006B30F4" w:rsidP="00B03BD3">
            <w:pPr>
              <w:rPr>
                <w:lang w:val="fr-FR"/>
              </w:rPr>
            </w:pPr>
            <w:r w:rsidRPr="006B30F4">
              <w:rPr>
                <w:lang w:val="fr-FR"/>
              </w:rPr>
              <w:t xml:space="preserve">7: MsgStruct, </w:t>
            </w:r>
          </w:p>
          <w:p w14:paraId="41B953AB" w14:textId="77777777" w:rsidR="006B30F4" w:rsidRDefault="006B30F4" w:rsidP="00B03BD3">
            <w:pPr>
              <w:rPr>
                <w:lang w:val="fr-FR"/>
              </w:rPr>
            </w:pPr>
            <w:r w:rsidRPr="006B30F4">
              <w:rPr>
                <w:lang w:val="fr-FR"/>
              </w:rPr>
              <w:t xml:space="preserve">8: segment, </w:t>
            </w:r>
          </w:p>
          <w:p w14:paraId="08B1261F" w14:textId="77777777" w:rsidR="006B30F4" w:rsidRDefault="006B30F4" w:rsidP="00B03BD3">
            <w:pPr>
              <w:rPr>
                <w:lang w:val="fr-FR"/>
              </w:rPr>
            </w:pPr>
            <w:r w:rsidRPr="006B30F4">
              <w:rPr>
                <w:lang w:val="fr-FR"/>
              </w:rPr>
              <w:t xml:space="preserve">9: table, </w:t>
            </w:r>
          </w:p>
          <w:p w14:paraId="019BD1CA" w14:textId="7DCBA620" w:rsidR="006B30F4" w:rsidRDefault="006B30F4" w:rsidP="00B03BD3">
            <w:pPr>
              <w:rPr>
                <w:lang w:val="fr-FR"/>
              </w:rPr>
            </w:pPr>
            <w:r w:rsidRPr="006B30F4">
              <w:rPr>
                <w:lang w:val="fr-FR"/>
              </w:rPr>
              <w:t>10: datatype</w:t>
            </w:r>
          </w:p>
        </w:tc>
      </w:tr>
      <w:tr w:rsidR="00D52E2C" w14:paraId="05A6F086" w14:textId="77777777" w:rsidTr="00B03BD3">
        <w:tc>
          <w:tcPr>
            <w:tcW w:w="2338" w:type="dxa"/>
          </w:tcPr>
          <w:p w14:paraId="14948DBD" w14:textId="27E8B45F" w:rsidR="00D52E2C" w:rsidRPr="00D52E2C" w:rsidRDefault="00D52E2C" w:rsidP="00B03BD3">
            <w:pPr>
              <w:rPr>
                <w:bCs/>
              </w:rPr>
            </w:pPr>
            <w:r w:rsidRPr="00D52E2C">
              <w:rPr>
                <w:bCs/>
              </w:rPr>
              <w:lastRenderedPageBreak/>
              <w:t>description</w:t>
            </w:r>
          </w:p>
        </w:tc>
        <w:tc>
          <w:tcPr>
            <w:tcW w:w="993" w:type="dxa"/>
          </w:tcPr>
          <w:p w14:paraId="220E4642" w14:textId="484082D8" w:rsidR="00D52E2C" w:rsidRDefault="00D52E2C" w:rsidP="00B03BD3">
            <w:r>
              <w:t>Text</w:t>
            </w:r>
          </w:p>
        </w:tc>
        <w:tc>
          <w:tcPr>
            <w:tcW w:w="850" w:type="dxa"/>
          </w:tcPr>
          <w:p w14:paraId="18AA071A" w14:textId="09C96EA0" w:rsidR="00D52E2C" w:rsidRDefault="00D52E2C" w:rsidP="00B03BD3">
            <w:r>
              <w:t>30</w:t>
            </w:r>
          </w:p>
        </w:tc>
        <w:tc>
          <w:tcPr>
            <w:tcW w:w="851" w:type="dxa"/>
          </w:tcPr>
          <w:p w14:paraId="4DDF41F7" w14:textId="77777777" w:rsidR="00D52E2C" w:rsidRDefault="00D52E2C" w:rsidP="00B03BD3"/>
        </w:tc>
        <w:tc>
          <w:tcPr>
            <w:tcW w:w="1134" w:type="dxa"/>
          </w:tcPr>
          <w:p w14:paraId="08F2928D" w14:textId="71885C17" w:rsidR="00D52E2C" w:rsidRDefault="00D52E2C" w:rsidP="00B03BD3">
            <w:pPr>
              <w:rPr>
                <w:lang w:val="de-DE"/>
              </w:rPr>
            </w:pPr>
            <w:r>
              <w:rPr>
                <w:lang w:val="de-DE"/>
              </w:rPr>
              <w:t>HL7_</w:t>
            </w:r>
            <w:r>
              <w:rPr>
                <w:lang w:val="de-DE"/>
              </w:rPr>
              <w:t>96</w:t>
            </w:r>
          </w:p>
        </w:tc>
        <w:tc>
          <w:tcPr>
            <w:tcW w:w="2976" w:type="dxa"/>
          </w:tcPr>
          <w:p w14:paraId="5CECDB53" w14:textId="2AE3C96E" w:rsidR="00D52E2C" w:rsidRDefault="006B30F4" w:rsidP="00B03BD3">
            <w:pPr>
              <w:rPr>
                <w:lang w:val="de-DE"/>
              </w:rPr>
            </w:pPr>
            <w:r>
              <w:rPr>
                <w:lang w:val="de-DE"/>
              </w:rPr>
              <w:t>description</w:t>
            </w:r>
          </w:p>
        </w:tc>
      </w:tr>
    </w:tbl>
    <w:p w14:paraId="31EB3BED" w14:textId="22B627E3" w:rsidR="00D52E2C" w:rsidRDefault="00D52E2C">
      <w:pPr>
        <w:rPr>
          <w:b/>
          <w:lang w:val="en-GB"/>
        </w:rPr>
      </w:pPr>
    </w:p>
    <w:p w14:paraId="4287222B" w14:textId="5CDA228A" w:rsidR="006B30F4" w:rsidRDefault="006B30F4" w:rsidP="006B30F4">
      <w:pPr>
        <w:pStyle w:val="berschrift3"/>
      </w:pPr>
      <w:r>
        <w:fldChar w:fldCharType="begin"/>
      </w:r>
      <w:r>
        <w:instrText xml:space="preserve"> AUTONUMLGL </w:instrText>
      </w:r>
      <w:bookmarkStart w:id="76" w:name="_Toc75864128"/>
      <w:r>
        <w:fldChar w:fldCharType="end"/>
      </w:r>
      <w:r>
        <w:t xml:space="preserve"> Table HL7v2plu</w:t>
      </w:r>
      <w:r>
        <w:t>s</w:t>
      </w:r>
      <w:bookmarkEnd w:id="76"/>
    </w:p>
    <w:p w14:paraId="4124F992" w14:textId="3C40441A" w:rsidR="006B30F4" w:rsidRDefault="006B30F4">
      <w:pPr>
        <w:rPr>
          <w:b/>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6B30F4" w14:paraId="5E1A5F9F" w14:textId="77777777" w:rsidTr="00B03BD3">
        <w:tc>
          <w:tcPr>
            <w:tcW w:w="2338" w:type="dxa"/>
            <w:shd w:val="pct20" w:color="auto" w:fill="auto"/>
          </w:tcPr>
          <w:p w14:paraId="69758616" w14:textId="77777777" w:rsidR="006B30F4" w:rsidRDefault="006B30F4" w:rsidP="00B03BD3">
            <w:pPr>
              <w:rPr>
                <w:lang w:val="fr-FR"/>
              </w:rPr>
            </w:pPr>
            <w:r>
              <w:rPr>
                <w:lang w:val="fr-FR"/>
              </w:rPr>
              <w:t>Attribute</w:t>
            </w:r>
          </w:p>
        </w:tc>
        <w:tc>
          <w:tcPr>
            <w:tcW w:w="993" w:type="dxa"/>
            <w:shd w:val="pct20" w:color="auto" w:fill="auto"/>
          </w:tcPr>
          <w:p w14:paraId="5CA5E391" w14:textId="77777777" w:rsidR="006B30F4" w:rsidRDefault="006B30F4" w:rsidP="00B03BD3">
            <w:pPr>
              <w:rPr>
                <w:lang w:val="fr-FR"/>
              </w:rPr>
            </w:pPr>
            <w:r>
              <w:rPr>
                <w:lang w:val="fr-FR"/>
              </w:rPr>
              <w:t>Type</w:t>
            </w:r>
          </w:p>
        </w:tc>
        <w:tc>
          <w:tcPr>
            <w:tcW w:w="850" w:type="dxa"/>
            <w:shd w:val="pct20" w:color="auto" w:fill="auto"/>
          </w:tcPr>
          <w:p w14:paraId="631808E4" w14:textId="77777777" w:rsidR="006B30F4" w:rsidRDefault="006B30F4" w:rsidP="00B03BD3">
            <w:pPr>
              <w:rPr>
                <w:lang w:val="fr-FR"/>
              </w:rPr>
            </w:pPr>
            <w:r>
              <w:rPr>
                <w:lang w:val="fr-FR"/>
              </w:rPr>
              <w:t>Size</w:t>
            </w:r>
          </w:p>
        </w:tc>
        <w:tc>
          <w:tcPr>
            <w:tcW w:w="851" w:type="dxa"/>
            <w:shd w:val="pct20" w:color="auto" w:fill="auto"/>
          </w:tcPr>
          <w:p w14:paraId="2C19FD27" w14:textId="77777777" w:rsidR="006B30F4" w:rsidRDefault="006B30F4" w:rsidP="00B03BD3">
            <w:pPr>
              <w:rPr>
                <w:lang w:val="fr-FR"/>
              </w:rPr>
            </w:pPr>
            <w:r>
              <w:rPr>
                <w:lang w:val="fr-FR"/>
              </w:rPr>
              <w:t>Default</w:t>
            </w:r>
          </w:p>
        </w:tc>
        <w:tc>
          <w:tcPr>
            <w:tcW w:w="1134" w:type="dxa"/>
            <w:shd w:val="pct20" w:color="auto" w:fill="auto"/>
          </w:tcPr>
          <w:p w14:paraId="7C119157" w14:textId="77777777" w:rsidR="006B30F4" w:rsidRDefault="006B30F4" w:rsidP="00B03BD3">
            <w:pPr>
              <w:rPr>
                <w:lang w:val="fr-FR"/>
              </w:rPr>
            </w:pPr>
            <w:r>
              <w:rPr>
                <w:lang w:val="fr-FR"/>
              </w:rPr>
              <w:t>Database</w:t>
            </w:r>
          </w:p>
        </w:tc>
        <w:tc>
          <w:tcPr>
            <w:tcW w:w="2976" w:type="dxa"/>
            <w:shd w:val="pct20" w:color="auto" w:fill="auto"/>
          </w:tcPr>
          <w:p w14:paraId="49019E15" w14:textId="77777777" w:rsidR="006B30F4" w:rsidRDefault="006B30F4" w:rsidP="00B03BD3">
            <w:pPr>
              <w:rPr>
                <w:lang w:val="fr-FR"/>
              </w:rPr>
            </w:pPr>
            <w:r>
              <w:rPr>
                <w:lang w:val="fr-FR"/>
              </w:rPr>
              <w:t>Description</w:t>
            </w:r>
          </w:p>
        </w:tc>
      </w:tr>
      <w:tr w:rsidR="006B30F4" w14:paraId="196C414B" w14:textId="77777777" w:rsidTr="00B03BD3">
        <w:tc>
          <w:tcPr>
            <w:tcW w:w="2338" w:type="dxa"/>
          </w:tcPr>
          <w:p w14:paraId="34D3485B" w14:textId="77777777" w:rsidR="006B30F4" w:rsidRDefault="006B30F4" w:rsidP="00B03BD3">
            <w:pPr>
              <w:rPr>
                <w:lang w:val="fr-FR"/>
              </w:rPr>
            </w:pPr>
            <w:r>
              <w:rPr>
                <w:b/>
                <w:lang w:val="fr-FR"/>
              </w:rPr>
              <w:t>Main_type</w:t>
            </w:r>
          </w:p>
        </w:tc>
        <w:tc>
          <w:tcPr>
            <w:tcW w:w="993" w:type="dxa"/>
          </w:tcPr>
          <w:p w14:paraId="288B8C9F" w14:textId="1935A2B9" w:rsidR="006B30F4" w:rsidRDefault="006B30F4" w:rsidP="00B03BD3">
            <w:pPr>
              <w:rPr>
                <w:lang w:val="fr-FR"/>
              </w:rPr>
            </w:pPr>
            <w:r>
              <w:rPr>
                <w:lang w:val="fr-FR"/>
              </w:rPr>
              <w:t>Long</w:t>
            </w:r>
          </w:p>
        </w:tc>
        <w:tc>
          <w:tcPr>
            <w:tcW w:w="850" w:type="dxa"/>
          </w:tcPr>
          <w:p w14:paraId="0C9E8722" w14:textId="7A02B15D" w:rsidR="006B30F4" w:rsidRDefault="006B30F4" w:rsidP="00B03BD3">
            <w:pPr>
              <w:rPr>
                <w:lang w:val="fr-FR"/>
              </w:rPr>
            </w:pPr>
          </w:p>
        </w:tc>
        <w:tc>
          <w:tcPr>
            <w:tcW w:w="851" w:type="dxa"/>
          </w:tcPr>
          <w:p w14:paraId="38B2CEE3" w14:textId="77777777" w:rsidR="006B30F4" w:rsidRDefault="006B30F4" w:rsidP="00B03BD3">
            <w:pPr>
              <w:rPr>
                <w:lang w:val="fr-FR"/>
              </w:rPr>
            </w:pPr>
          </w:p>
        </w:tc>
        <w:tc>
          <w:tcPr>
            <w:tcW w:w="1134" w:type="dxa"/>
          </w:tcPr>
          <w:p w14:paraId="3EB7A265" w14:textId="77777777" w:rsidR="006B30F4" w:rsidRDefault="006B30F4" w:rsidP="00B03BD3">
            <w:pPr>
              <w:rPr>
                <w:lang w:val="fr-FR"/>
              </w:rPr>
            </w:pPr>
            <w:r>
              <w:rPr>
                <w:lang w:val="fr-FR"/>
              </w:rPr>
              <w:t>HL7_96</w:t>
            </w:r>
          </w:p>
        </w:tc>
        <w:tc>
          <w:tcPr>
            <w:tcW w:w="2976" w:type="dxa"/>
          </w:tcPr>
          <w:p w14:paraId="79D271FF" w14:textId="6EC7EE01" w:rsidR="006B30F4" w:rsidRDefault="006B30F4" w:rsidP="006B30F4">
            <w:pPr>
              <w:rPr>
                <w:lang w:val="fr-FR"/>
              </w:rPr>
            </w:pPr>
            <w:r>
              <w:rPr>
                <w:lang w:val="fr-FR"/>
              </w:rPr>
              <w:t>Special section for generating the different parts of the standard</w:t>
            </w:r>
          </w:p>
        </w:tc>
      </w:tr>
      <w:tr w:rsidR="006B30F4" w14:paraId="6BC48E0E" w14:textId="77777777" w:rsidTr="00B03BD3">
        <w:tc>
          <w:tcPr>
            <w:tcW w:w="2338" w:type="dxa"/>
          </w:tcPr>
          <w:p w14:paraId="117C45CE" w14:textId="60364D98" w:rsidR="006B30F4" w:rsidRDefault="006B30F4" w:rsidP="00B03BD3">
            <w:pPr>
              <w:rPr>
                <w:b/>
                <w:lang w:val="fr-FR"/>
              </w:rPr>
            </w:pPr>
            <w:r>
              <w:rPr>
                <w:b/>
                <w:lang w:val="fr-FR"/>
              </w:rPr>
              <w:t>subtype</w:t>
            </w:r>
          </w:p>
        </w:tc>
        <w:tc>
          <w:tcPr>
            <w:tcW w:w="993" w:type="dxa"/>
          </w:tcPr>
          <w:p w14:paraId="678EB824" w14:textId="04985517" w:rsidR="006B30F4" w:rsidRDefault="006B30F4" w:rsidP="00B03BD3">
            <w:pPr>
              <w:rPr>
                <w:lang w:val="fr-FR"/>
              </w:rPr>
            </w:pPr>
            <w:r>
              <w:rPr>
                <w:lang w:val="fr-FR"/>
              </w:rPr>
              <w:t>Long</w:t>
            </w:r>
          </w:p>
        </w:tc>
        <w:tc>
          <w:tcPr>
            <w:tcW w:w="850" w:type="dxa"/>
          </w:tcPr>
          <w:p w14:paraId="693B21C8" w14:textId="77777777" w:rsidR="006B30F4" w:rsidRDefault="006B30F4" w:rsidP="00B03BD3">
            <w:pPr>
              <w:rPr>
                <w:lang w:val="fr-FR"/>
              </w:rPr>
            </w:pPr>
          </w:p>
        </w:tc>
        <w:tc>
          <w:tcPr>
            <w:tcW w:w="851" w:type="dxa"/>
          </w:tcPr>
          <w:p w14:paraId="1C8BD44B" w14:textId="77777777" w:rsidR="006B30F4" w:rsidRDefault="006B30F4" w:rsidP="00B03BD3">
            <w:pPr>
              <w:rPr>
                <w:lang w:val="fr-FR"/>
              </w:rPr>
            </w:pPr>
          </w:p>
        </w:tc>
        <w:tc>
          <w:tcPr>
            <w:tcW w:w="1134" w:type="dxa"/>
          </w:tcPr>
          <w:p w14:paraId="3B5C0488" w14:textId="4D60030F" w:rsidR="006B30F4" w:rsidRDefault="006B30F4" w:rsidP="00B03BD3">
            <w:pPr>
              <w:rPr>
                <w:lang w:val="fr-FR"/>
              </w:rPr>
            </w:pPr>
            <w:r>
              <w:rPr>
                <w:lang w:val="fr-FR"/>
              </w:rPr>
              <w:t>HL7_96</w:t>
            </w:r>
          </w:p>
        </w:tc>
        <w:tc>
          <w:tcPr>
            <w:tcW w:w="2976" w:type="dxa"/>
          </w:tcPr>
          <w:p w14:paraId="60EB8CA6" w14:textId="77777777" w:rsidR="006B30F4" w:rsidRDefault="006B30F4" w:rsidP="006B30F4">
            <w:pPr>
              <w:rPr>
                <w:lang w:val="fr-FR"/>
              </w:rPr>
            </w:pPr>
            <w:r w:rsidRPr="006B30F4">
              <w:rPr>
                <w:lang w:val="fr-FR"/>
              </w:rPr>
              <w:t xml:space="preserve">1: prefix, </w:t>
            </w:r>
          </w:p>
          <w:p w14:paraId="79B6681F" w14:textId="65C5661E" w:rsidR="006B30F4" w:rsidRDefault="006B30F4" w:rsidP="006B30F4">
            <w:pPr>
              <w:rPr>
                <w:lang w:val="fr-FR"/>
              </w:rPr>
            </w:pPr>
            <w:r w:rsidRPr="006B30F4">
              <w:rPr>
                <w:lang w:val="fr-FR"/>
              </w:rPr>
              <w:t xml:space="preserve">2: main, </w:t>
            </w:r>
          </w:p>
          <w:p w14:paraId="5426B397" w14:textId="34108B22" w:rsidR="006B30F4" w:rsidRDefault="006B30F4" w:rsidP="006B30F4">
            <w:pPr>
              <w:rPr>
                <w:lang w:val="fr-FR"/>
              </w:rPr>
            </w:pPr>
            <w:r w:rsidRPr="006B30F4">
              <w:rPr>
                <w:lang w:val="fr-FR"/>
              </w:rPr>
              <w:t>3: suffix</w:t>
            </w:r>
          </w:p>
        </w:tc>
      </w:tr>
      <w:tr w:rsidR="006B30F4" w14:paraId="2703F362" w14:textId="77777777" w:rsidTr="00B03BD3">
        <w:tc>
          <w:tcPr>
            <w:tcW w:w="2338" w:type="dxa"/>
          </w:tcPr>
          <w:p w14:paraId="726FB8FF" w14:textId="1842BC49" w:rsidR="006B30F4" w:rsidRDefault="006B30F4" w:rsidP="00B03BD3">
            <w:pPr>
              <w:rPr>
                <w:b/>
                <w:lang w:val="fr-FR"/>
              </w:rPr>
            </w:pPr>
            <w:r>
              <w:rPr>
                <w:b/>
                <w:lang w:val="fr-FR"/>
              </w:rPr>
              <w:t>Sort</w:t>
            </w:r>
          </w:p>
        </w:tc>
        <w:tc>
          <w:tcPr>
            <w:tcW w:w="993" w:type="dxa"/>
          </w:tcPr>
          <w:p w14:paraId="43190EFD" w14:textId="7E32A8E1" w:rsidR="006B30F4" w:rsidRDefault="006B30F4" w:rsidP="00B03BD3">
            <w:pPr>
              <w:rPr>
                <w:lang w:val="fr-FR"/>
              </w:rPr>
            </w:pPr>
            <w:r>
              <w:rPr>
                <w:lang w:val="fr-FR"/>
              </w:rPr>
              <w:t>Text</w:t>
            </w:r>
          </w:p>
        </w:tc>
        <w:tc>
          <w:tcPr>
            <w:tcW w:w="850" w:type="dxa"/>
          </w:tcPr>
          <w:p w14:paraId="3360DF98" w14:textId="4520AF5E" w:rsidR="006B30F4" w:rsidRDefault="006B30F4" w:rsidP="00B03BD3">
            <w:pPr>
              <w:rPr>
                <w:lang w:val="fr-FR"/>
              </w:rPr>
            </w:pPr>
            <w:r>
              <w:rPr>
                <w:lang w:val="fr-FR"/>
              </w:rPr>
              <w:t>10</w:t>
            </w:r>
          </w:p>
        </w:tc>
        <w:tc>
          <w:tcPr>
            <w:tcW w:w="851" w:type="dxa"/>
          </w:tcPr>
          <w:p w14:paraId="266EA256" w14:textId="77777777" w:rsidR="006B30F4" w:rsidRDefault="006B30F4" w:rsidP="00B03BD3">
            <w:pPr>
              <w:rPr>
                <w:lang w:val="fr-FR"/>
              </w:rPr>
            </w:pPr>
          </w:p>
        </w:tc>
        <w:tc>
          <w:tcPr>
            <w:tcW w:w="1134" w:type="dxa"/>
          </w:tcPr>
          <w:p w14:paraId="7D568818" w14:textId="776232E8" w:rsidR="006B30F4" w:rsidRDefault="006B30F4" w:rsidP="00B03BD3">
            <w:pPr>
              <w:rPr>
                <w:lang w:val="fr-FR"/>
              </w:rPr>
            </w:pPr>
            <w:r>
              <w:rPr>
                <w:lang w:val="fr-FR"/>
              </w:rPr>
              <w:t>HL7_96</w:t>
            </w:r>
          </w:p>
        </w:tc>
        <w:tc>
          <w:tcPr>
            <w:tcW w:w="2976" w:type="dxa"/>
          </w:tcPr>
          <w:p w14:paraId="7BAFEC2A" w14:textId="45222289" w:rsidR="006B30F4" w:rsidRPr="006B30F4" w:rsidRDefault="006B30F4" w:rsidP="006B30F4">
            <w:pPr>
              <w:rPr>
                <w:lang w:val="fr-FR"/>
              </w:rPr>
            </w:pPr>
            <w:r w:rsidRPr="006B30F4">
              <w:rPr>
                <w:lang w:val="fr-FR"/>
              </w:rPr>
              <w:t>used for grouping and sorting</w:t>
            </w:r>
          </w:p>
        </w:tc>
      </w:tr>
      <w:tr w:rsidR="006B30F4" w14:paraId="104B0455" w14:textId="77777777" w:rsidTr="00B03BD3">
        <w:tc>
          <w:tcPr>
            <w:tcW w:w="2338" w:type="dxa"/>
          </w:tcPr>
          <w:p w14:paraId="7D77A269" w14:textId="53B61992" w:rsidR="006B30F4" w:rsidRDefault="006B30F4" w:rsidP="00B03BD3">
            <w:pPr>
              <w:rPr>
                <w:b/>
                <w:lang w:val="fr-FR"/>
              </w:rPr>
            </w:pPr>
            <w:r>
              <w:rPr>
                <w:b/>
                <w:lang w:val="fr-FR"/>
              </w:rPr>
              <w:t>Seq_no</w:t>
            </w:r>
          </w:p>
        </w:tc>
        <w:tc>
          <w:tcPr>
            <w:tcW w:w="993" w:type="dxa"/>
          </w:tcPr>
          <w:p w14:paraId="719E98AB" w14:textId="621E8DB4" w:rsidR="006B30F4" w:rsidRDefault="006B30F4" w:rsidP="00B03BD3">
            <w:pPr>
              <w:rPr>
                <w:lang w:val="fr-FR"/>
              </w:rPr>
            </w:pPr>
            <w:r>
              <w:rPr>
                <w:lang w:val="fr-FR"/>
              </w:rPr>
              <w:t>Long</w:t>
            </w:r>
          </w:p>
        </w:tc>
        <w:tc>
          <w:tcPr>
            <w:tcW w:w="850" w:type="dxa"/>
          </w:tcPr>
          <w:p w14:paraId="6C53C224" w14:textId="77777777" w:rsidR="006B30F4" w:rsidRDefault="006B30F4" w:rsidP="00B03BD3">
            <w:pPr>
              <w:rPr>
                <w:lang w:val="fr-FR"/>
              </w:rPr>
            </w:pPr>
          </w:p>
        </w:tc>
        <w:tc>
          <w:tcPr>
            <w:tcW w:w="851" w:type="dxa"/>
          </w:tcPr>
          <w:p w14:paraId="644BE02D" w14:textId="77777777" w:rsidR="006B30F4" w:rsidRDefault="006B30F4" w:rsidP="00B03BD3">
            <w:pPr>
              <w:rPr>
                <w:lang w:val="fr-FR"/>
              </w:rPr>
            </w:pPr>
          </w:p>
        </w:tc>
        <w:tc>
          <w:tcPr>
            <w:tcW w:w="1134" w:type="dxa"/>
          </w:tcPr>
          <w:p w14:paraId="4DE41D5A" w14:textId="0D47F408" w:rsidR="006B30F4" w:rsidRDefault="006B30F4" w:rsidP="00B03BD3">
            <w:pPr>
              <w:rPr>
                <w:lang w:val="fr-FR"/>
              </w:rPr>
            </w:pPr>
            <w:r>
              <w:rPr>
                <w:lang w:val="fr-FR"/>
              </w:rPr>
              <w:t>HL7_96</w:t>
            </w:r>
          </w:p>
        </w:tc>
        <w:tc>
          <w:tcPr>
            <w:tcW w:w="2976" w:type="dxa"/>
          </w:tcPr>
          <w:p w14:paraId="4346DAF7" w14:textId="77777777" w:rsidR="006B30F4" w:rsidRDefault="006B30F4" w:rsidP="006B30F4">
            <w:pPr>
              <w:rPr>
                <w:lang w:val="fr-FR"/>
              </w:rPr>
            </w:pPr>
          </w:p>
        </w:tc>
      </w:tr>
      <w:tr w:rsidR="006B30F4" w14:paraId="4C9BCCF0" w14:textId="77777777" w:rsidTr="006B30F4">
        <w:tc>
          <w:tcPr>
            <w:tcW w:w="2338" w:type="dxa"/>
            <w:tcBorders>
              <w:top w:val="single" w:sz="6" w:space="0" w:color="auto"/>
              <w:left w:val="single" w:sz="6" w:space="0" w:color="auto"/>
              <w:bottom w:val="single" w:sz="6" w:space="0" w:color="auto"/>
              <w:right w:val="single" w:sz="6" w:space="0" w:color="auto"/>
            </w:tcBorders>
          </w:tcPr>
          <w:p w14:paraId="229C7B55" w14:textId="77777777" w:rsidR="006B30F4" w:rsidRPr="006B30F4" w:rsidRDefault="006B30F4" w:rsidP="006B30F4">
            <w:pPr>
              <w:rPr>
                <w:bCs/>
                <w:lang w:val="fr-FR"/>
              </w:rPr>
            </w:pPr>
            <w:r w:rsidRPr="006B30F4">
              <w:rPr>
                <w:bCs/>
                <w:lang w:val="fr-FR"/>
              </w:rPr>
              <w:t>version_id</w:t>
            </w:r>
          </w:p>
        </w:tc>
        <w:tc>
          <w:tcPr>
            <w:tcW w:w="993" w:type="dxa"/>
            <w:tcBorders>
              <w:top w:val="single" w:sz="6" w:space="0" w:color="auto"/>
              <w:left w:val="single" w:sz="6" w:space="0" w:color="auto"/>
              <w:bottom w:val="single" w:sz="6" w:space="0" w:color="auto"/>
              <w:right w:val="single" w:sz="6" w:space="0" w:color="auto"/>
            </w:tcBorders>
          </w:tcPr>
          <w:p w14:paraId="68342AD1" w14:textId="77777777" w:rsidR="006B30F4" w:rsidRPr="006B30F4" w:rsidRDefault="006B30F4" w:rsidP="00B03BD3">
            <w:pPr>
              <w:rPr>
                <w:lang w:val="fr-FR"/>
              </w:rPr>
            </w:pPr>
            <w:r w:rsidRPr="006B30F4">
              <w:rPr>
                <w:lang w:val="fr-FR"/>
              </w:rPr>
              <w:t>Long</w:t>
            </w:r>
          </w:p>
        </w:tc>
        <w:tc>
          <w:tcPr>
            <w:tcW w:w="850" w:type="dxa"/>
            <w:tcBorders>
              <w:top w:val="single" w:sz="6" w:space="0" w:color="auto"/>
              <w:left w:val="single" w:sz="6" w:space="0" w:color="auto"/>
              <w:bottom w:val="single" w:sz="6" w:space="0" w:color="auto"/>
              <w:right w:val="single" w:sz="6" w:space="0" w:color="auto"/>
            </w:tcBorders>
          </w:tcPr>
          <w:p w14:paraId="345B83F2" w14:textId="77777777" w:rsidR="006B30F4" w:rsidRPr="006B30F4" w:rsidRDefault="006B30F4" w:rsidP="00B03BD3">
            <w:pPr>
              <w:rPr>
                <w:lang w:val="fr-FR"/>
              </w:rPr>
            </w:pPr>
          </w:p>
        </w:tc>
        <w:tc>
          <w:tcPr>
            <w:tcW w:w="851" w:type="dxa"/>
            <w:tcBorders>
              <w:top w:val="single" w:sz="6" w:space="0" w:color="auto"/>
              <w:left w:val="single" w:sz="6" w:space="0" w:color="auto"/>
              <w:bottom w:val="single" w:sz="6" w:space="0" w:color="auto"/>
              <w:right w:val="single" w:sz="6" w:space="0" w:color="auto"/>
            </w:tcBorders>
          </w:tcPr>
          <w:p w14:paraId="35E1A398" w14:textId="77777777" w:rsidR="006B30F4" w:rsidRPr="006B30F4" w:rsidRDefault="006B30F4" w:rsidP="00B03BD3">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2C4DDF67" w14:textId="1C69933A" w:rsidR="006B30F4" w:rsidRPr="006B30F4" w:rsidRDefault="006B30F4" w:rsidP="00B03BD3">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42803C73" w14:textId="77777777" w:rsidR="006B30F4" w:rsidRPr="006B30F4" w:rsidRDefault="006B30F4" w:rsidP="00B03BD3">
            <w:pPr>
              <w:rPr>
                <w:lang w:val="fr-FR"/>
              </w:rPr>
            </w:pPr>
            <w:r w:rsidRPr="006B30F4">
              <w:rPr>
                <w:lang w:val="fr-FR"/>
              </w:rPr>
              <w:t>version ID</w:t>
            </w:r>
          </w:p>
        </w:tc>
      </w:tr>
      <w:tr w:rsidR="006B30F4" w14:paraId="62E211A4" w14:textId="77777777" w:rsidTr="006B30F4">
        <w:tc>
          <w:tcPr>
            <w:tcW w:w="2338" w:type="dxa"/>
            <w:tcBorders>
              <w:top w:val="single" w:sz="6" w:space="0" w:color="auto"/>
              <w:left w:val="single" w:sz="6" w:space="0" w:color="auto"/>
              <w:bottom w:val="single" w:sz="6" w:space="0" w:color="auto"/>
              <w:right w:val="single" w:sz="6" w:space="0" w:color="auto"/>
            </w:tcBorders>
          </w:tcPr>
          <w:p w14:paraId="218329EC" w14:textId="23CEC0DE" w:rsidR="006B30F4" w:rsidRPr="006B30F4" w:rsidRDefault="006B30F4" w:rsidP="006B30F4">
            <w:pPr>
              <w:rPr>
                <w:bCs/>
                <w:lang w:val="fr-FR"/>
              </w:rPr>
            </w:pPr>
            <w:r>
              <w:rPr>
                <w:bCs/>
                <w:lang w:val="fr-FR"/>
              </w:rPr>
              <w:t>vonSection</w:t>
            </w:r>
          </w:p>
        </w:tc>
        <w:tc>
          <w:tcPr>
            <w:tcW w:w="993" w:type="dxa"/>
            <w:tcBorders>
              <w:top w:val="single" w:sz="6" w:space="0" w:color="auto"/>
              <w:left w:val="single" w:sz="6" w:space="0" w:color="auto"/>
              <w:bottom w:val="single" w:sz="6" w:space="0" w:color="auto"/>
              <w:right w:val="single" w:sz="6" w:space="0" w:color="auto"/>
            </w:tcBorders>
          </w:tcPr>
          <w:p w14:paraId="3FEC1754" w14:textId="2CD5C5A5" w:rsidR="006B30F4" w:rsidRPr="006B30F4" w:rsidRDefault="006B30F4" w:rsidP="00B03BD3">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5F47CE20" w14:textId="6B584299" w:rsidR="006B30F4" w:rsidRPr="006B30F4" w:rsidRDefault="006B30F4" w:rsidP="00B03BD3">
            <w:pPr>
              <w:rPr>
                <w:lang w:val="fr-FR"/>
              </w:rPr>
            </w:pPr>
            <w:r>
              <w:rPr>
                <w:lang w:val="fr-FR"/>
              </w:rPr>
              <w:t>15</w:t>
            </w:r>
          </w:p>
        </w:tc>
        <w:tc>
          <w:tcPr>
            <w:tcW w:w="851" w:type="dxa"/>
            <w:tcBorders>
              <w:top w:val="single" w:sz="6" w:space="0" w:color="auto"/>
              <w:left w:val="single" w:sz="6" w:space="0" w:color="auto"/>
              <w:bottom w:val="single" w:sz="6" w:space="0" w:color="auto"/>
              <w:right w:val="single" w:sz="6" w:space="0" w:color="auto"/>
            </w:tcBorders>
          </w:tcPr>
          <w:p w14:paraId="60BB8EF2" w14:textId="77777777" w:rsidR="006B30F4" w:rsidRPr="006B30F4" w:rsidRDefault="006B30F4" w:rsidP="00B03BD3">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1667B448" w14:textId="1941D404" w:rsidR="006B30F4" w:rsidRPr="006B30F4" w:rsidRDefault="006B30F4" w:rsidP="00B03BD3">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237BE3E2" w14:textId="77777777" w:rsidR="006B30F4" w:rsidRPr="006B30F4" w:rsidRDefault="006B30F4" w:rsidP="00B03BD3">
            <w:pPr>
              <w:rPr>
                <w:lang w:val="fr-FR"/>
              </w:rPr>
            </w:pPr>
          </w:p>
        </w:tc>
      </w:tr>
      <w:tr w:rsidR="006B30F4" w14:paraId="14029069" w14:textId="77777777" w:rsidTr="006B30F4">
        <w:tc>
          <w:tcPr>
            <w:tcW w:w="2338" w:type="dxa"/>
            <w:tcBorders>
              <w:top w:val="single" w:sz="6" w:space="0" w:color="auto"/>
              <w:left w:val="single" w:sz="6" w:space="0" w:color="auto"/>
              <w:bottom w:val="single" w:sz="6" w:space="0" w:color="auto"/>
              <w:right w:val="single" w:sz="6" w:space="0" w:color="auto"/>
            </w:tcBorders>
          </w:tcPr>
          <w:p w14:paraId="68407C59" w14:textId="4DC9B7C0" w:rsidR="006B30F4" w:rsidRDefault="006B30F4" w:rsidP="006B30F4">
            <w:pPr>
              <w:rPr>
                <w:bCs/>
                <w:lang w:val="fr-FR"/>
              </w:rPr>
            </w:pPr>
            <w:r>
              <w:rPr>
                <w:bCs/>
                <w:lang w:val="fr-FR"/>
              </w:rPr>
              <w:t>bisSection</w:t>
            </w:r>
          </w:p>
        </w:tc>
        <w:tc>
          <w:tcPr>
            <w:tcW w:w="993" w:type="dxa"/>
            <w:tcBorders>
              <w:top w:val="single" w:sz="6" w:space="0" w:color="auto"/>
              <w:left w:val="single" w:sz="6" w:space="0" w:color="auto"/>
              <w:bottom w:val="single" w:sz="6" w:space="0" w:color="auto"/>
              <w:right w:val="single" w:sz="6" w:space="0" w:color="auto"/>
            </w:tcBorders>
          </w:tcPr>
          <w:p w14:paraId="0CEF4D42" w14:textId="5E6B3386" w:rsidR="006B30F4" w:rsidRPr="006B30F4" w:rsidRDefault="006B30F4" w:rsidP="00B03BD3">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5373982B" w14:textId="39B7E9A8" w:rsidR="006B30F4" w:rsidRPr="006B30F4" w:rsidRDefault="006B30F4" w:rsidP="00B03BD3">
            <w:pPr>
              <w:rPr>
                <w:lang w:val="fr-FR"/>
              </w:rPr>
            </w:pPr>
            <w:r>
              <w:rPr>
                <w:lang w:val="fr-FR"/>
              </w:rPr>
              <w:t>15</w:t>
            </w:r>
          </w:p>
        </w:tc>
        <w:tc>
          <w:tcPr>
            <w:tcW w:w="851" w:type="dxa"/>
            <w:tcBorders>
              <w:top w:val="single" w:sz="6" w:space="0" w:color="auto"/>
              <w:left w:val="single" w:sz="6" w:space="0" w:color="auto"/>
              <w:bottom w:val="single" w:sz="6" w:space="0" w:color="auto"/>
              <w:right w:val="single" w:sz="6" w:space="0" w:color="auto"/>
            </w:tcBorders>
          </w:tcPr>
          <w:p w14:paraId="14A1967F" w14:textId="77777777" w:rsidR="006B30F4" w:rsidRPr="006B30F4" w:rsidRDefault="006B30F4" w:rsidP="00B03BD3">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161736B1" w14:textId="0D6F5CEC" w:rsidR="006B30F4" w:rsidRPr="006B30F4" w:rsidRDefault="006B30F4" w:rsidP="00B03BD3">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1399F2C1" w14:textId="77777777" w:rsidR="006B30F4" w:rsidRPr="006B30F4" w:rsidRDefault="006B30F4" w:rsidP="00B03BD3">
            <w:pPr>
              <w:rPr>
                <w:lang w:val="fr-FR"/>
              </w:rPr>
            </w:pPr>
          </w:p>
        </w:tc>
      </w:tr>
      <w:tr w:rsidR="006B30F4" w14:paraId="7B9924EE" w14:textId="77777777" w:rsidTr="006B30F4">
        <w:tc>
          <w:tcPr>
            <w:tcW w:w="2338" w:type="dxa"/>
            <w:tcBorders>
              <w:top w:val="single" w:sz="6" w:space="0" w:color="auto"/>
              <w:left w:val="single" w:sz="6" w:space="0" w:color="auto"/>
              <w:bottom w:val="single" w:sz="6" w:space="0" w:color="auto"/>
              <w:right w:val="single" w:sz="6" w:space="0" w:color="auto"/>
            </w:tcBorders>
          </w:tcPr>
          <w:p w14:paraId="30369F46" w14:textId="63B20056" w:rsidR="006B30F4" w:rsidRDefault="006B30F4" w:rsidP="006B30F4">
            <w:pPr>
              <w:rPr>
                <w:bCs/>
                <w:lang w:val="fr-FR"/>
              </w:rPr>
            </w:pPr>
            <w:r>
              <w:rPr>
                <w:bCs/>
                <w:lang w:val="fr-FR"/>
              </w:rPr>
              <w:t>vonSort</w:t>
            </w:r>
          </w:p>
        </w:tc>
        <w:tc>
          <w:tcPr>
            <w:tcW w:w="993" w:type="dxa"/>
            <w:tcBorders>
              <w:top w:val="single" w:sz="6" w:space="0" w:color="auto"/>
              <w:left w:val="single" w:sz="6" w:space="0" w:color="auto"/>
              <w:bottom w:val="single" w:sz="6" w:space="0" w:color="auto"/>
              <w:right w:val="single" w:sz="6" w:space="0" w:color="auto"/>
            </w:tcBorders>
          </w:tcPr>
          <w:p w14:paraId="3A890969" w14:textId="490D0683" w:rsidR="006B30F4" w:rsidRDefault="006B30F4" w:rsidP="00B03BD3">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363AD7D6" w14:textId="4198CC47" w:rsidR="006B30F4" w:rsidRDefault="006B30F4" w:rsidP="00B03BD3">
            <w:pPr>
              <w:rPr>
                <w:lang w:val="fr-FR"/>
              </w:rPr>
            </w:pPr>
            <w:r>
              <w:rPr>
                <w:lang w:val="fr-FR"/>
              </w:rPr>
              <w:t>255</w:t>
            </w:r>
          </w:p>
        </w:tc>
        <w:tc>
          <w:tcPr>
            <w:tcW w:w="851" w:type="dxa"/>
            <w:tcBorders>
              <w:top w:val="single" w:sz="6" w:space="0" w:color="auto"/>
              <w:left w:val="single" w:sz="6" w:space="0" w:color="auto"/>
              <w:bottom w:val="single" w:sz="6" w:space="0" w:color="auto"/>
              <w:right w:val="single" w:sz="6" w:space="0" w:color="auto"/>
            </w:tcBorders>
          </w:tcPr>
          <w:p w14:paraId="0A770CA7" w14:textId="77777777" w:rsidR="006B30F4" w:rsidRPr="006B30F4" w:rsidRDefault="006B30F4" w:rsidP="00B03BD3">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142D2954" w14:textId="044C7772" w:rsidR="006B30F4" w:rsidRPr="006B30F4" w:rsidRDefault="006B30F4" w:rsidP="00B03BD3">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23973A02" w14:textId="77777777" w:rsidR="006B30F4" w:rsidRPr="006B30F4" w:rsidRDefault="006B30F4" w:rsidP="00B03BD3">
            <w:pPr>
              <w:rPr>
                <w:lang w:val="fr-FR"/>
              </w:rPr>
            </w:pPr>
          </w:p>
        </w:tc>
      </w:tr>
      <w:tr w:rsidR="006B30F4" w14:paraId="22C8E81C" w14:textId="77777777" w:rsidTr="006B30F4">
        <w:tc>
          <w:tcPr>
            <w:tcW w:w="2338" w:type="dxa"/>
            <w:tcBorders>
              <w:top w:val="single" w:sz="6" w:space="0" w:color="auto"/>
              <w:left w:val="single" w:sz="6" w:space="0" w:color="auto"/>
              <w:bottom w:val="single" w:sz="6" w:space="0" w:color="auto"/>
              <w:right w:val="single" w:sz="6" w:space="0" w:color="auto"/>
            </w:tcBorders>
          </w:tcPr>
          <w:p w14:paraId="40CBF7EB" w14:textId="0F387612" w:rsidR="006B30F4" w:rsidRDefault="006B30F4" w:rsidP="006B30F4">
            <w:pPr>
              <w:rPr>
                <w:bCs/>
                <w:lang w:val="fr-FR"/>
              </w:rPr>
            </w:pPr>
            <w:r>
              <w:rPr>
                <w:bCs/>
                <w:lang w:val="fr-FR"/>
              </w:rPr>
              <w:t>bisSort</w:t>
            </w:r>
          </w:p>
        </w:tc>
        <w:tc>
          <w:tcPr>
            <w:tcW w:w="993" w:type="dxa"/>
            <w:tcBorders>
              <w:top w:val="single" w:sz="6" w:space="0" w:color="auto"/>
              <w:left w:val="single" w:sz="6" w:space="0" w:color="auto"/>
              <w:bottom w:val="single" w:sz="6" w:space="0" w:color="auto"/>
              <w:right w:val="single" w:sz="6" w:space="0" w:color="auto"/>
            </w:tcBorders>
          </w:tcPr>
          <w:p w14:paraId="6BF2D1E7" w14:textId="3DF88E6C" w:rsidR="006B30F4" w:rsidRDefault="006B30F4" w:rsidP="00B03BD3">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5D6B7B75" w14:textId="22A257BF" w:rsidR="006B30F4" w:rsidRDefault="006B30F4" w:rsidP="00B03BD3">
            <w:pPr>
              <w:rPr>
                <w:lang w:val="fr-FR"/>
              </w:rPr>
            </w:pPr>
            <w:r>
              <w:rPr>
                <w:lang w:val="fr-FR"/>
              </w:rPr>
              <w:t>255</w:t>
            </w:r>
          </w:p>
        </w:tc>
        <w:tc>
          <w:tcPr>
            <w:tcW w:w="851" w:type="dxa"/>
            <w:tcBorders>
              <w:top w:val="single" w:sz="6" w:space="0" w:color="auto"/>
              <w:left w:val="single" w:sz="6" w:space="0" w:color="auto"/>
              <w:bottom w:val="single" w:sz="6" w:space="0" w:color="auto"/>
              <w:right w:val="single" w:sz="6" w:space="0" w:color="auto"/>
            </w:tcBorders>
          </w:tcPr>
          <w:p w14:paraId="7F6C311C" w14:textId="77777777" w:rsidR="006B30F4" w:rsidRPr="006B30F4" w:rsidRDefault="006B30F4" w:rsidP="00B03BD3">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74A4F7CE" w14:textId="048EFC40" w:rsidR="006B30F4" w:rsidRPr="006B30F4" w:rsidRDefault="006B30F4" w:rsidP="00B03BD3">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77C384C1" w14:textId="77777777" w:rsidR="006B30F4" w:rsidRPr="006B30F4" w:rsidRDefault="006B30F4" w:rsidP="00B03BD3">
            <w:pPr>
              <w:rPr>
                <w:lang w:val="fr-FR"/>
              </w:rPr>
            </w:pPr>
          </w:p>
        </w:tc>
      </w:tr>
      <w:tr w:rsidR="006B30F4" w14:paraId="682019A6" w14:textId="77777777" w:rsidTr="006B30F4">
        <w:tc>
          <w:tcPr>
            <w:tcW w:w="2338" w:type="dxa"/>
            <w:tcBorders>
              <w:top w:val="single" w:sz="6" w:space="0" w:color="auto"/>
              <w:left w:val="single" w:sz="6" w:space="0" w:color="auto"/>
              <w:bottom w:val="single" w:sz="6" w:space="0" w:color="auto"/>
              <w:right w:val="single" w:sz="6" w:space="0" w:color="auto"/>
            </w:tcBorders>
          </w:tcPr>
          <w:p w14:paraId="6F5A6847" w14:textId="50156C5A" w:rsidR="006B30F4" w:rsidRDefault="006B30F4" w:rsidP="006B30F4">
            <w:pPr>
              <w:rPr>
                <w:bCs/>
                <w:lang w:val="fr-FR"/>
              </w:rPr>
            </w:pPr>
            <w:r>
              <w:rPr>
                <w:bCs/>
                <w:lang w:val="fr-FR"/>
              </w:rPr>
              <w:t>Chapter</w:t>
            </w:r>
          </w:p>
        </w:tc>
        <w:tc>
          <w:tcPr>
            <w:tcW w:w="993" w:type="dxa"/>
            <w:tcBorders>
              <w:top w:val="single" w:sz="6" w:space="0" w:color="auto"/>
              <w:left w:val="single" w:sz="6" w:space="0" w:color="auto"/>
              <w:bottom w:val="single" w:sz="6" w:space="0" w:color="auto"/>
              <w:right w:val="single" w:sz="6" w:space="0" w:color="auto"/>
            </w:tcBorders>
          </w:tcPr>
          <w:p w14:paraId="7A5F4DA5" w14:textId="35872DF8" w:rsidR="006B30F4" w:rsidRDefault="006B30F4" w:rsidP="00B03BD3">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3532BBD6" w14:textId="0E120C5A" w:rsidR="006B30F4" w:rsidRDefault="006B30F4" w:rsidP="00B03BD3">
            <w:pPr>
              <w:rPr>
                <w:lang w:val="fr-FR"/>
              </w:rPr>
            </w:pPr>
            <w:r>
              <w:rPr>
                <w:lang w:val="fr-FR"/>
              </w:rPr>
              <w:t>10</w:t>
            </w:r>
          </w:p>
        </w:tc>
        <w:tc>
          <w:tcPr>
            <w:tcW w:w="851" w:type="dxa"/>
            <w:tcBorders>
              <w:top w:val="single" w:sz="6" w:space="0" w:color="auto"/>
              <w:left w:val="single" w:sz="6" w:space="0" w:color="auto"/>
              <w:bottom w:val="single" w:sz="6" w:space="0" w:color="auto"/>
              <w:right w:val="single" w:sz="6" w:space="0" w:color="auto"/>
            </w:tcBorders>
          </w:tcPr>
          <w:p w14:paraId="765CD52F" w14:textId="77777777" w:rsidR="006B30F4" w:rsidRPr="006B30F4" w:rsidRDefault="006B30F4" w:rsidP="00B03BD3">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626B611C" w14:textId="7C6FE0B0" w:rsidR="006B30F4" w:rsidRPr="006B30F4" w:rsidRDefault="006B30F4" w:rsidP="00B03BD3">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4C7964E2" w14:textId="77777777" w:rsidR="006B30F4" w:rsidRPr="006B30F4" w:rsidRDefault="006B30F4" w:rsidP="00B03BD3">
            <w:pPr>
              <w:rPr>
                <w:lang w:val="fr-FR"/>
              </w:rPr>
            </w:pPr>
          </w:p>
        </w:tc>
      </w:tr>
      <w:tr w:rsidR="006B30F4" w14:paraId="71BA56D9" w14:textId="77777777" w:rsidTr="006B30F4">
        <w:tc>
          <w:tcPr>
            <w:tcW w:w="2338" w:type="dxa"/>
            <w:tcBorders>
              <w:top w:val="single" w:sz="6" w:space="0" w:color="auto"/>
              <w:left w:val="single" w:sz="6" w:space="0" w:color="auto"/>
              <w:bottom w:val="single" w:sz="6" w:space="0" w:color="auto"/>
              <w:right w:val="single" w:sz="6" w:space="0" w:color="auto"/>
            </w:tcBorders>
          </w:tcPr>
          <w:p w14:paraId="4D3AD9D1" w14:textId="059765FF" w:rsidR="006B30F4" w:rsidRDefault="006B30F4" w:rsidP="006B30F4">
            <w:pPr>
              <w:rPr>
                <w:bCs/>
                <w:lang w:val="fr-FR"/>
              </w:rPr>
            </w:pPr>
            <w:r>
              <w:rPr>
                <w:bCs/>
                <w:lang w:val="fr-FR"/>
              </w:rPr>
              <w:t>text</w:t>
            </w:r>
          </w:p>
        </w:tc>
        <w:tc>
          <w:tcPr>
            <w:tcW w:w="993" w:type="dxa"/>
            <w:tcBorders>
              <w:top w:val="single" w:sz="6" w:space="0" w:color="auto"/>
              <w:left w:val="single" w:sz="6" w:space="0" w:color="auto"/>
              <w:bottom w:val="single" w:sz="6" w:space="0" w:color="auto"/>
              <w:right w:val="single" w:sz="6" w:space="0" w:color="auto"/>
            </w:tcBorders>
          </w:tcPr>
          <w:p w14:paraId="65C31478" w14:textId="07E0138E" w:rsidR="006B30F4" w:rsidRDefault="006B30F4" w:rsidP="00B03BD3">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07F52EDE" w14:textId="1CA4B2BC" w:rsidR="006B30F4" w:rsidRDefault="006B30F4" w:rsidP="00B03BD3">
            <w:pPr>
              <w:rPr>
                <w:lang w:val="fr-FR"/>
              </w:rPr>
            </w:pPr>
            <w:r>
              <w:rPr>
                <w:lang w:val="fr-FR"/>
              </w:rPr>
              <w:t>100</w:t>
            </w:r>
          </w:p>
        </w:tc>
        <w:tc>
          <w:tcPr>
            <w:tcW w:w="851" w:type="dxa"/>
            <w:tcBorders>
              <w:top w:val="single" w:sz="6" w:space="0" w:color="auto"/>
              <w:left w:val="single" w:sz="6" w:space="0" w:color="auto"/>
              <w:bottom w:val="single" w:sz="6" w:space="0" w:color="auto"/>
              <w:right w:val="single" w:sz="6" w:space="0" w:color="auto"/>
            </w:tcBorders>
          </w:tcPr>
          <w:p w14:paraId="6413A402" w14:textId="77777777" w:rsidR="006B30F4" w:rsidRPr="006B30F4" w:rsidRDefault="006B30F4" w:rsidP="00B03BD3">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6087C4C1" w14:textId="6B0BBE0A" w:rsidR="006B30F4" w:rsidRPr="006B30F4" w:rsidRDefault="006B30F4" w:rsidP="00B03BD3">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53940CC2" w14:textId="77777777" w:rsidR="006B30F4" w:rsidRPr="006B30F4" w:rsidRDefault="006B30F4" w:rsidP="00B03BD3">
            <w:pPr>
              <w:rPr>
                <w:lang w:val="fr-FR"/>
              </w:rPr>
            </w:pPr>
          </w:p>
        </w:tc>
      </w:tr>
    </w:tbl>
    <w:p w14:paraId="08817516" w14:textId="3B20A063" w:rsidR="006B30F4" w:rsidRDefault="006B30F4">
      <w:pPr>
        <w:rPr>
          <w:b/>
        </w:rPr>
      </w:pPr>
    </w:p>
    <w:p w14:paraId="738D1C85" w14:textId="3325258E" w:rsidR="006B30F4" w:rsidRDefault="006B30F4" w:rsidP="006B30F4">
      <w:pPr>
        <w:pStyle w:val="berschrift3"/>
      </w:pPr>
      <w:r>
        <w:fldChar w:fldCharType="begin"/>
      </w:r>
      <w:r>
        <w:instrText xml:space="preserve"> AUTONUMLGL </w:instrText>
      </w:r>
      <w:bookmarkStart w:id="77" w:name="_Toc75864129"/>
      <w:r>
        <w:fldChar w:fldCharType="end"/>
      </w:r>
      <w:r>
        <w:t xml:space="preserve"> Table HL7v2plus</w:t>
      </w:r>
      <w:r>
        <w:t>v282</w:t>
      </w:r>
      <w:bookmarkEnd w:id="77"/>
    </w:p>
    <w:p w14:paraId="6DB5D3D9" w14:textId="0AF2352A" w:rsidR="006B30F4" w:rsidRPr="006B30F4" w:rsidRDefault="006B30F4" w:rsidP="006B30F4">
      <w:r>
        <w:t>Same as HL7v12plus, but for v2.8.2.</w:t>
      </w:r>
    </w:p>
    <w:p w14:paraId="19FE996D" w14:textId="77777777" w:rsidR="00C50AB1" w:rsidRDefault="00C50AB1">
      <w:pPr>
        <w:pStyle w:val="berschrift1"/>
      </w:pPr>
      <w:r>
        <w:lastRenderedPageBreak/>
        <w:fldChar w:fldCharType="begin"/>
      </w:r>
      <w:r>
        <w:instrText xml:space="preserve"> AUTONUMLGL </w:instrText>
      </w:r>
      <w:bookmarkStart w:id="78" w:name="_Toc75864130"/>
      <w:r>
        <w:fldChar w:fldCharType="end"/>
      </w:r>
      <w:r>
        <w:t xml:space="preserve"> Queries</w:t>
      </w:r>
      <w:bookmarkEnd w:id="78"/>
    </w:p>
    <w:p w14:paraId="5750A74A" w14:textId="77777777" w:rsidR="00C50AB1" w:rsidRDefault="00C50AB1">
      <w:r>
        <w:t>Queries are mainly used to reduce the amount of data for viewing. Queries beginning with „xInconsistency“ are used to find inconsistencies not covered by referential integrity.</w:t>
      </w:r>
    </w:p>
    <w:p w14:paraId="4C2EA0AB" w14:textId="77777777" w:rsidR="00C50AB1" w:rsidRDefault="00C50AB1"/>
    <w:tbl>
      <w:tblPr>
        <w:tblW w:w="9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993"/>
        <w:gridCol w:w="4819"/>
      </w:tblGrid>
      <w:tr w:rsidR="00C50AB1" w14:paraId="74206615" w14:textId="77777777">
        <w:trPr>
          <w:tblHeader/>
        </w:trPr>
        <w:tc>
          <w:tcPr>
            <w:tcW w:w="3472" w:type="dxa"/>
            <w:shd w:val="pct10" w:color="auto" w:fill="auto"/>
          </w:tcPr>
          <w:p w14:paraId="33D69158" w14:textId="77777777" w:rsidR="00C50AB1" w:rsidRDefault="00C50AB1">
            <w:r>
              <w:t>Query</w:t>
            </w:r>
          </w:p>
        </w:tc>
        <w:tc>
          <w:tcPr>
            <w:tcW w:w="993" w:type="dxa"/>
            <w:shd w:val="pct10" w:color="auto" w:fill="auto"/>
          </w:tcPr>
          <w:p w14:paraId="4992B2E9" w14:textId="77777777" w:rsidR="00C50AB1" w:rsidRDefault="00C50AB1">
            <w:r>
              <w:t>Database</w:t>
            </w:r>
          </w:p>
        </w:tc>
        <w:tc>
          <w:tcPr>
            <w:tcW w:w="4819" w:type="dxa"/>
            <w:shd w:val="pct10" w:color="auto" w:fill="auto"/>
          </w:tcPr>
          <w:p w14:paraId="1BE67B99" w14:textId="77777777" w:rsidR="00C50AB1" w:rsidRDefault="00C50AB1">
            <w:r>
              <w:t>Purpose</w:t>
            </w:r>
          </w:p>
        </w:tc>
      </w:tr>
      <w:tr w:rsidR="00C50AB1" w14:paraId="7D030A6D" w14:textId="77777777">
        <w:tc>
          <w:tcPr>
            <w:tcW w:w="3472" w:type="dxa"/>
          </w:tcPr>
          <w:p w14:paraId="19F93B1A" w14:textId="77777777" w:rsidR="00C50AB1" w:rsidRDefault="00C50AB1">
            <w:r>
              <w:t>Comments sorted by Segment, LfdNr, Table</w:t>
            </w:r>
          </w:p>
        </w:tc>
        <w:tc>
          <w:tcPr>
            <w:tcW w:w="993" w:type="dxa"/>
          </w:tcPr>
          <w:p w14:paraId="095D1783" w14:textId="77777777" w:rsidR="00C50AB1" w:rsidRDefault="00C50AB1">
            <w:r>
              <w:t>HL7_36</w:t>
            </w:r>
          </w:p>
        </w:tc>
        <w:tc>
          <w:tcPr>
            <w:tcW w:w="4819" w:type="dxa"/>
          </w:tcPr>
          <w:p w14:paraId="535B9F81" w14:textId="77777777" w:rsidR="00C50AB1" w:rsidRDefault="00C50AB1"/>
        </w:tc>
      </w:tr>
      <w:tr w:rsidR="00C50AB1" w14:paraId="5AD38E4A" w14:textId="77777777">
        <w:tc>
          <w:tcPr>
            <w:tcW w:w="3472" w:type="dxa"/>
          </w:tcPr>
          <w:p w14:paraId="78B3ED62" w14:textId="77777777" w:rsidR="00C50AB1" w:rsidRDefault="00C50AB1">
            <w:r>
              <w:t>Comparison of Message Structures sorted</w:t>
            </w:r>
          </w:p>
        </w:tc>
        <w:tc>
          <w:tcPr>
            <w:tcW w:w="993" w:type="dxa"/>
          </w:tcPr>
          <w:p w14:paraId="29A6B71F" w14:textId="77777777" w:rsidR="00C50AB1" w:rsidRDefault="00C50AB1">
            <w:r>
              <w:t>HL7_36</w:t>
            </w:r>
          </w:p>
        </w:tc>
        <w:tc>
          <w:tcPr>
            <w:tcW w:w="4819" w:type="dxa"/>
          </w:tcPr>
          <w:p w14:paraId="7BCBF71A" w14:textId="77777777" w:rsidR="00C50AB1" w:rsidRDefault="00C50AB1">
            <w:r>
              <w:t>used the next query to display a sorted comparison of message structures.</w:t>
            </w:r>
          </w:p>
        </w:tc>
      </w:tr>
      <w:tr w:rsidR="00C50AB1" w14:paraId="1327CED7" w14:textId="77777777">
        <w:tc>
          <w:tcPr>
            <w:tcW w:w="3472" w:type="dxa"/>
          </w:tcPr>
          <w:p w14:paraId="010691D1" w14:textId="77777777" w:rsidR="00C50AB1" w:rsidRDefault="00C50AB1">
            <w:r>
              <w:t>Comparison of Message Structures for Version and Event</w:t>
            </w:r>
          </w:p>
        </w:tc>
        <w:tc>
          <w:tcPr>
            <w:tcW w:w="993" w:type="dxa"/>
          </w:tcPr>
          <w:p w14:paraId="7414A5BC" w14:textId="77777777" w:rsidR="00C50AB1" w:rsidRDefault="00C50AB1">
            <w:r>
              <w:t>HL7_36</w:t>
            </w:r>
          </w:p>
        </w:tc>
        <w:tc>
          <w:tcPr>
            <w:tcW w:w="4819" w:type="dxa"/>
          </w:tcPr>
          <w:p w14:paraId="572720F2" w14:textId="77777777" w:rsidR="00C50AB1" w:rsidRDefault="00C50AB1">
            <w:r>
              <w:t xml:space="preserve">generates a cross table about message structures (to the right) for an event code and a version </w:t>
            </w:r>
            <w:r>
              <w:noBreakHyphen/>
              <w:t xml:space="preserve"> both can be entered using wildcards („*“).</w:t>
            </w:r>
          </w:p>
        </w:tc>
      </w:tr>
      <w:tr w:rsidR="00C50AB1" w14:paraId="59019044" w14:textId="77777777">
        <w:tc>
          <w:tcPr>
            <w:tcW w:w="3472" w:type="dxa"/>
          </w:tcPr>
          <w:p w14:paraId="7936C94C" w14:textId="77777777" w:rsidR="00C50AB1" w:rsidRDefault="00C50AB1">
            <w:r>
              <w:t>Comparison of Message Structures sorted</w:t>
            </w:r>
          </w:p>
        </w:tc>
        <w:tc>
          <w:tcPr>
            <w:tcW w:w="993" w:type="dxa"/>
          </w:tcPr>
          <w:p w14:paraId="45D5557B" w14:textId="77777777" w:rsidR="00C50AB1" w:rsidRDefault="00C50AB1">
            <w:r>
              <w:t>HL7_36</w:t>
            </w:r>
          </w:p>
        </w:tc>
        <w:tc>
          <w:tcPr>
            <w:tcW w:w="4819" w:type="dxa"/>
          </w:tcPr>
          <w:p w14:paraId="243D26AD" w14:textId="77777777" w:rsidR="00C50AB1" w:rsidRDefault="00C50AB1"/>
        </w:tc>
      </w:tr>
      <w:tr w:rsidR="00C50AB1" w14:paraId="545FDF9D" w14:textId="77777777">
        <w:tc>
          <w:tcPr>
            <w:tcW w:w="3472" w:type="dxa"/>
          </w:tcPr>
          <w:p w14:paraId="2C085D3E" w14:textId="77777777" w:rsidR="00C50AB1" w:rsidRDefault="00C50AB1">
            <w:r>
              <w:t>Components inconsistent with DataStructure-Component</w:t>
            </w:r>
          </w:p>
        </w:tc>
        <w:tc>
          <w:tcPr>
            <w:tcW w:w="993" w:type="dxa"/>
          </w:tcPr>
          <w:p w14:paraId="57EDD383" w14:textId="77777777" w:rsidR="00C50AB1" w:rsidRDefault="00C50AB1">
            <w:r>
              <w:t>HL7_36</w:t>
            </w:r>
          </w:p>
        </w:tc>
        <w:tc>
          <w:tcPr>
            <w:tcW w:w="4819" w:type="dxa"/>
          </w:tcPr>
          <w:p w14:paraId="59D82713" w14:textId="77777777" w:rsidR="00C50AB1" w:rsidRDefault="00C50AB1"/>
        </w:tc>
      </w:tr>
      <w:tr w:rsidR="00C50AB1" w14:paraId="214A90C9" w14:textId="77777777">
        <w:tc>
          <w:tcPr>
            <w:tcW w:w="3472" w:type="dxa"/>
          </w:tcPr>
          <w:p w14:paraId="7D127075" w14:textId="77777777" w:rsidR="00C50AB1" w:rsidRDefault="00C50AB1">
            <w:r>
              <w:t>CreateAppA DataElementNames</w:t>
            </w:r>
          </w:p>
        </w:tc>
        <w:tc>
          <w:tcPr>
            <w:tcW w:w="993" w:type="dxa"/>
          </w:tcPr>
          <w:p w14:paraId="47714452" w14:textId="77777777" w:rsidR="00C50AB1" w:rsidRDefault="00C50AB1">
            <w:r>
              <w:t>HL7_37</w:t>
            </w:r>
          </w:p>
        </w:tc>
        <w:tc>
          <w:tcPr>
            <w:tcW w:w="4819" w:type="dxa"/>
          </w:tcPr>
          <w:p w14:paraId="5F56D587" w14:textId="77777777" w:rsidR="00C50AB1" w:rsidRDefault="00C50AB1">
            <w:r>
              <w:t>Query for Appendix A.6</w:t>
            </w:r>
          </w:p>
        </w:tc>
      </w:tr>
      <w:tr w:rsidR="00C50AB1" w14:paraId="6C5A7FBF" w14:textId="77777777">
        <w:tc>
          <w:tcPr>
            <w:tcW w:w="3472" w:type="dxa"/>
          </w:tcPr>
          <w:p w14:paraId="44A12258" w14:textId="77777777" w:rsidR="00C50AB1" w:rsidRDefault="00C50AB1">
            <w:r>
              <w:t>CreateAppA MsgType</w:t>
            </w:r>
          </w:p>
        </w:tc>
        <w:tc>
          <w:tcPr>
            <w:tcW w:w="993" w:type="dxa"/>
          </w:tcPr>
          <w:p w14:paraId="74AF7410" w14:textId="77777777" w:rsidR="00C50AB1" w:rsidRDefault="00C50AB1">
            <w:r>
              <w:t>HL7_37</w:t>
            </w:r>
          </w:p>
        </w:tc>
        <w:tc>
          <w:tcPr>
            <w:tcW w:w="4819" w:type="dxa"/>
          </w:tcPr>
          <w:p w14:paraId="0A0491D0" w14:textId="77777777" w:rsidR="00C50AB1" w:rsidRDefault="00C50AB1">
            <w:r>
              <w:t>Query for Appendix A.2</w:t>
            </w:r>
          </w:p>
        </w:tc>
      </w:tr>
      <w:tr w:rsidR="00C50AB1" w14:paraId="185B8421" w14:textId="77777777">
        <w:tc>
          <w:tcPr>
            <w:tcW w:w="3472" w:type="dxa"/>
          </w:tcPr>
          <w:p w14:paraId="66E3C283" w14:textId="77777777" w:rsidR="00C50AB1" w:rsidRDefault="00C50AB1">
            <w:r>
              <w:t>CreateAppA Segments</w:t>
            </w:r>
          </w:p>
        </w:tc>
        <w:tc>
          <w:tcPr>
            <w:tcW w:w="993" w:type="dxa"/>
          </w:tcPr>
          <w:p w14:paraId="4AAA0CCE" w14:textId="77777777" w:rsidR="00C50AB1" w:rsidRDefault="00C50AB1">
            <w:r>
              <w:t>HL7_37</w:t>
            </w:r>
          </w:p>
        </w:tc>
        <w:tc>
          <w:tcPr>
            <w:tcW w:w="4819" w:type="dxa"/>
          </w:tcPr>
          <w:p w14:paraId="78BA2648" w14:textId="77777777" w:rsidR="00C50AB1" w:rsidRDefault="00C50AB1">
            <w:r>
              <w:t>Query for Appendix A.3</w:t>
            </w:r>
          </w:p>
        </w:tc>
      </w:tr>
      <w:tr w:rsidR="00C50AB1" w14:paraId="3C91E062" w14:textId="77777777">
        <w:tc>
          <w:tcPr>
            <w:tcW w:w="3472" w:type="dxa"/>
          </w:tcPr>
          <w:p w14:paraId="09E8B617" w14:textId="77777777" w:rsidR="00C50AB1" w:rsidRDefault="00C50AB1">
            <w:r>
              <w:t>CreateAppA Tables AlphabeticSort</w:t>
            </w:r>
          </w:p>
        </w:tc>
        <w:tc>
          <w:tcPr>
            <w:tcW w:w="993" w:type="dxa"/>
          </w:tcPr>
          <w:p w14:paraId="3F9E4A80" w14:textId="77777777" w:rsidR="00C50AB1" w:rsidRDefault="00C50AB1">
            <w:r>
              <w:t>HL7_37</w:t>
            </w:r>
          </w:p>
        </w:tc>
        <w:tc>
          <w:tcPr>
            <w:tcW w:w="4819" w:type="dxa"/>
          </w:tcPr>
          <w:p w14:paraId="369CE88B" w14:textId="77777777" w:rsidR="00C50AB1" w:rsidRDefault="00C50AB1">
            <w:r>
              <w:t>Query for Appendix A.4</w:t>
            </w:r>
          </w:p>
        </w:tc>
      </w:tr>
      <w:tr w:rsidR="00C50AB1" w14:paraId="3D4485CB" w14:textId="77777777">
        <w:tc>
          <w:tcPr>
            <w:tcW w:w="3472" w:type="dxa"/>
          </w:tcPr>
          <w:p w14:paraId="4359D8CE" w14:textId="77777777" w:rsidR="00C50AB1" w:rsidRDefault="00C50AB1">
            <w:r>
              <w:t>CreateAppA Tables NumericSort</w:t>
            </w:r>
          </w:p>
        </w:tc>
        <w:tc>
          <w:tcPr>
            <w:tcW w:w="993" w:type="dxa"/>
          </w:tcPr>
          <w:p w14:paraId="68DF426E" w14:textId="77777777" w:rsidR="00C50AB1" w:rsidRDefault="00C50AB1">
            <w:r>
              <w:t>HL7_37</w:t>
            </w:r>
          </w:p>
        </w:tc>
        <w:tc>
          <w:tcPr>
            <w:tcW w:w="4819" w:type="dxa"/>
          </w:tcPr>
          <w:p w14:paraId="58046FDE" w14:textId="77777777" w:rsidR="00C50AB1" w:rsidRDefault="00C50AB1">
            <w:r>
              <w:t>Query for Appendix A.5</w:t>
            </w:r>
          </w:p>
        </w:tc>
      </w:tr>
      <w:tr w:rsidR="00C50AB1" w14:paraId="59423DBF" w14:textId="77777777">
        <w:tc>
          <w:tcPr>
            <w:tcW w:w="3472" w:type="dxa"/>
          </w:tcPr>
          <w:p w14:paraId="08CD970A" w14:textId="77777777" w:rsidR="00C50AB1" w:rsidRDefault="00C50AB1">
            <w:r>
              <w:t>CreateDoc Events</w:t>
            </w:r>
          </w:p>
        </w:tc>
        <w:tc>
          <w:tcPr>
            <w:tcW w:w="993" w:type="dxa"/>
          </w:tcPr>
          <w:p w14:paraId="52280963" w14:textId="77777777" w:rsidR="00C50AB1" w:rsidRDefault="00C50AB1">
            <w:r>
              <w:t>HL7_37</w:t>
            </w:r>
          </w:p>
        </w:tc>
        <w:tc>
          <w:tcPr>
            <w:tcW w:w="4819" w:type="dxa"/>
          </w:tcPr>
          <w:p w14:paraId="64FD01FD" w14:textId="77777777" w:rsidR="00C50AB1" w:rsidRDefault="00C50AB1">
            <w:r>
              <w:t>Query for documenting events</w:t>
            </w:r>
          </w:p>
        </w:tc>
      </w:tr>
      <w:tr w:rsidR="00C50AB1" w14:paraId="17A3DF40" w14:textId="77777777">
        <w:tc>
          <w:tcPr>
            <w:tcW w:w="3472" w:type="dxa"/>
          </w:tcPr>
          <w:p w14:paraId="5D47A55F" w14:textId="77777777" w:rsidR="00C50AB1" w:rsidRDefault="00C50AB1">
            <w:r>
              <w:t>CreateDoc Segments</w:t>
            </w:r>
          </w:p>
        </w:tc>
        <w:tc>
          <w:tcPr>
            <w:tcW w:w="993" w:type="dxa"/>
          </w:tcPr>
          <w:p w14:paraId="20A01750" w14:textId="77777777" w:rsidR="00C50AB1" w:rsidRDefault="00C50AB1">
            <w:r>
              <w:t>HL7_37</w:t>
            </w:r>
          </w:p>
        </w:tc>
        <w:tc>
          <w:tcPr>
            <w:tcW w:w="4819" w:type="dxa"/>
          </w:tcPr>
          <w:p w14:paraId="38AB1DD2" w14:textId="77777777" w:rsidR="00C50AB1" w:rsidRDefault="00C50AB1">
            <w:r>
              <w:t>Query for documenting segments</w:t>
            </w:r>
          </w:p>
        </w:tc>
      </w:tr>
      <w:tr w:rsidR="00C50AB1" w14:paraId="5372C0EF" w14:textId="77777777">
        <w:tc>
          <w:tcPr>
            <w:tcW w:w="3472" w:type="dxa"/>
          </w:tcPr>
          <w:p w14:paraId="04B86B8D" w14:textId="77777777" w:rsidR="00C50AB1" w:rsidRDefault="00C50AB1">
            <w:r>
              <w:t>CreateDoc Tables</w:t>
            </w:r>
          </w:p>
        </w:tc>
        <w:tc>
          <w:tcPr>
            <w:tcW w:w="993" w:type="dxa"/>
          </w:tcPr>
          <w:p w14:paraId="3202B6C6" w14:textId="77777777" w:rsidR="00C50AB1" w:rsidRDefault="00C50AB1">
            <w:r>
              <w:t>HL7_37</w:t>
            </w:r>
          </w:p>
        </w:tc>
        <w:tc>
          <w:tcPr>
            <w:tcW w:w="4819" w:type="dxa"/>
          </w:tcPr>
          <w:p w14:paraId="2D2A8666" w14:textId="77777777" w:rsidR="00C50AB1" w:rsidRDefault="00C50AB1">
            <w:r>
              <w:t>Query for documenting tables</w:t>
            </w:r>
          </w:p>
        </w:tc>
      </w:tr>
      <w:tr w:rsidR="00C50AB1" w14:paraId="7669CB0E" w14:textId="77777777">
        <w:tc>
          <w:tcPr>
            <w:tcW w:w="3472" w:type="dxa"/>
          </w:tcPr>
          <w:p w14:paraId="74606E68" w14:textId="77777777" w:rsidR="00C50AB1" w:rsidRDefault="00C50AB1">
            <w:r>
              <w:t>DataElements not yet translated sorted by Segments for Version</w:t>
            </w:r>
          </w:p>
        </w:tc>
        <w:tc>
          <w:tcPr>
            <w:tcW w:w="993" w:type="dxa"/>
          </w:tcPr>
          <w:p w14:paraId="327886F7" w14:textId="77777777" w:rsidR="00C50AB1" w:rsidRDefault="00C50AB1">
            <w:r>
              <w:t>HL7_36</w:t>
            </w:r>
          </w:p>
        </w:tc>
        <w:tc>
          <w:tcPr>
            <w:tcW w:w="4819" w:type="dxa"/>
          </w:tcPr>
          <w:p w14:paraId="54DE7CE2" w14:textId="77777777" w:rsidR="00C50AB1" w:rsidRDefault="00C50AB1"/>
        </w:tc>
      </w:tr>
      <w:tr w:rsidR="00C50AB1" w14:paraId="4D199366" w14:textId="77777777">
        <w:tc>
          <w:tcPr>
            <w:tcW w:w="3472" w:type="dxa"/>
          </w:tcPr>
          <w:p w14:paraId="539FD9F0" w14:textId="77777777" w:rsidR="00C50AB1" w:rsidRDefault="00C50AB1">
            <w:r>
              <w:t>DataElements sorted by Segment, LfdNr for Version</w:t>
            </w:r>
          </w:p>
        </w:tc>
        <w:tc>
          <w:tcPr>
            <w:tcW w:w="993" w:type="dxa"/>
          </w:tcPr>
          <w:p w14:paraId="36789DC9" w14:textId="77777777" w:rsidR="00C50AB1" w:rsidRDefault="00C50AB1">
            <w:r>
              <w:t>HL7_36</w:t>
            </w:r>
          </w:p>
        </w:tc>
        <w:tc>
          <w:tcPr>
            <w:tcW w:w="4819" w:type="dxa"/>
          </w:tcPr>
          <w:p w14:paraId="4C49FA71" w14:textId="77777777" w:rsidR="00C50AB1" w:rsidRDefault="00C50AB1"/>
        </w:tc>
      </w:tr>
      <w:tr w:rsidR="00C50AB1" w14:paraId="77395DF0" w14:textId="77777777">
        <w:tc>
          <w:tcPr>
            <w:tcW w:w="3472" w:type="dxa"/>
          </w:tcPr>
          <w:p w14:paraId="69387B6E" w14:textId="77777777" w:rsidR="00C50AB1" w:rsidRDefault="00C50AB1">
            <w:r>
              <w:t>DataStructureComponents complete</w:t>
            </w:r>
          </w:p>
        </w:tc>
        <w:tc>
          <w:tcPr>
            <w:tcW w:w="993" w:type="dxa"/>
          </w:tcPr>
          <w:p w14:paraId="36E420D3" w14:textId="77777777" w:rsidR="00C50AB1" w:rsidRDefault="00C50AB1">
            <w:r>
              <w:t>HL7_36</w:t>
            </w:r>
          </w:p>
        </w:tc>
        <w:tc>
          <w:tcPr>
            <w:tcW w:w="4819" w:type="dxa"/>
          </w:tcPr>
          <w:p w14:paraId="68CC0DC6" w14:textId="77777777" w:rsidR="00C50AB1" w:rsidRDefault="00C50AB1">
            <w:r>
              <w:t>joins the tables DataStructure, Components according with the definitions of DataStructureComponents.</w:t>
            </w:r>
          </w:p>
        </w:tc>
      </w:tr>
      <w:tr w:rsidR="00C50AB1" w14:paraId="535F7DAF" w14:textId="77777777">
        <w:tc>
          <w:tcPr>
            <w:tcW w:w="3472" w:type="dxa"/>
          </w:tcPr>
          <w:p w14:paraId="6ED5A770" w14:textId="77777777" w:rsidR="00C50AB1" w:rsidRDefault="00C50AB1">
            <w:r>
              <w:t>DataType for Version</w:t>
            </w:r>
          </w:p>
        </w:tc>
        <w:tc>
          <w:tcPr>
            <w:tcW w:w="993" w:type="dxa"/>
          </w:tcPr>
          <w:p w14:paraId="15855938" w14:textId="77777777" w:rsidR="00C50AB1" w:rsidRDefault="00C50AB1">
            <w:r>
              <w:t>HL7_36</w:t>
            </w:r>
          </w:p>
        </w:tc>
        <w:tc>
          <w:tcPr>
            <w:tcW w:w="4819" w:type="dxa"/>
          </w:tcPr>
          <w:p w14:paraId="37BC719E" w14:textId="77777777" w:rsidR="00C50AB1" w:rsidRDefault="00C50AB1"/>
        </w:tc>
      </w:tr>
      <w:tr w:rsidR="00C50AB1" w14:paraId="5BF13282" w14:textId="77777777">
        <w:tc>
          <w:tcPr>
            <w:tcW w:w="3472" w:type="dxa"/>
          </w:tcPr>
          <w:p w14:paraId="116580C3" w14:textId="77777777" w:rsidR="00C50AB1" w:rsidRDefault="00C50AB1">
            <w:r>
              <w:t>Events for Version</w:t>
            </w:r>
          </w:p>
        </w:tc>
        <w:tc>
          <w:tcPr>
            <w:tcW w:w="993" w:type="dxa"/>
          </w:tcPr>
          <w:p w14:paraId="7E0978AD" w14:textId="77777777" w:rsidR="00C50AB1" w:rsidRDefault="00C50AB1">
            <w:r>
              <w:t>HL7_36</w:t>
            </w:r>
          </w:p>
        </w:tc>
        <w:tc>
          <w:tcPr>
            <w:tcW w:w="4819" w:type="dxa"/>
          </w:tcPr>
          <w:p w14:paraId="4C677BC2" w14:textId="77777777" w:rsidR="00C50AB1" w:rsidRDefault="00C50AB1">
            <w:r>
              <w:t>Creates a virtual table with all events for one version.</w:t>
            </w:r>
          </w:p>
          <w:p w14:paraId="3903A582" w14:textId="77777777" w:rsidR="00C50AB1" w:rsidRDefault="00C50AB1">
            <w:r>
              <w:t>Parameter: The currently selected version within the main form.</w:t>
            </w:r>
          </w:p>
        </w:tc>
      </w:tr>
      <w:tr w:rsidR="00C50AB1" w14:paraId="25FDC798" w14:textId="77777777">
        <w:tc>
          <w:tcPr>
            <w:tcW w:w="3472" w:type="dxa"/>
          </w:tcPr>
          <w:p w14:paraId="4F2B8D9A" w14:textId="77777777" w:rsidR="00C50AB1" w:rsidRDefault="00C50AB1">
            <w:r>
              <w:t>FrmQryChapters for Version</w:t>
            </w:r>
          </w:p>
        </w:tc>
        <w:tc>
          <w:tcPr>
            <w:tcW w:w="993" w:type="dxa"/>
          </w:tcPr>
          <w:p w14:paraId="54E427C2" w14:textId="77777777" w:rsidR="00C50AB1" w:rsidRDefault="00C50AB1">
            <w:r>
              <w:t>HL7_55</w:t>
            </w:r>
          </w:p>
        </w:tc>
        <w:tc>
          <w:tcPr>
            <w:tcW w:w="4819" w:type="dxa"/>
          </w:tcPr>
          <w:p w14:paraId="4FD61D02" w14:textId="77777777" w:rsidR="00C50AB1" w:rsidRDefault="00C50AB1">
            <w:r>
              <w:t>Reduces alls chapters to the ones belonging to the selected version.</w:t>
            </w:r>
          </w:p>
          <w:p w14:paraId="6423C644" w14:textId="77777777" w:rsidR="00C50AB1" w:rsidRDefault="00C50AB1">
            <w:pPr>
              <w:rPr>
                <w:lang w:val="fr-FR"/>
              </w:rPr>
            </w:pPr>
            <w:r>
              <w:rPr>
                <w:lang w:val="fr-FR"/>
              </w:rPr>
              <w:t>Relation: Chapters</w:t>
            </w:r>
          </w:p>
          <w:p w14:paraId="4B7A1829" w14:textId="77777777" w:rsidR="00C50AB1" w:rsidRDefault="00C50AB1">
            <w:pPr>
              <w:rPr>
                <w:lang w:val="fr-FR"/>
              </w:rPr>
            </w:pPr>
            <w:r>
              <w:rPr>
                <w:lang w:val="fr-FR"/>
              </w:rPr>
              <w:t>Parameter: MainForm.version_id</w:t>
            </w:r>
          </w:p>
        </w:tc>
      </w:tr>
      <w:tr w:rsidR="00C50AB1" w14:paraId="61D96C34" w14:textId="77777777">
        <w:tc>
          <w:tcPr>
            <w:tcW w:w="3472" w:type="dxa"/>
          </w:tcPr>
          <w:p w14:paraId="13DEDEE0" w14:textId="77777777" w:rsidR="00C50AB1" w:rsidRDefault="00C50AB1">
            <w:r>
              <w:t>FrmQryComponents for Version</w:t>
            </w:r>
          </w:p>
        </w:tc>
        <w:tc>
          <w:tcPr>
            <w:tcW w:w="993" w:type="dxa"/>
          </w:tcPr>
          <w:p w14:paraId="6818E3E1" w14:textId="77777777" w:rsidR="00C50AB1" w:rsidRDefault="00C50AB1">
            <w:r>
              <w:t>HL7_39</w:t>
            </w:r>
          </w:p>
        </w:tc>
        <w:tc>
          <w:tcPr>
            <w:tcW w:w="4819" w:type="dxa"/>
          </w:tcPr>
          <w:p w14:paraId="1DEB2AE6" w14:textId="77777777" w:rsidR="00C50AB1" w:rsidRDefault="00C50AB1">
            <w:r>
              <w:t>creates a list of all components for a special verison</w:t>
            </w:r>
          </w:p>
        </w:tc>
      </w:tr>
      <w:tr w:rsidR="00C50AB1" w14:paraId="12C7F6A1" w14:textId="77777777">
        <w:tc>
          <w:tcPr>
            <w:tcW w:w="3472" w:type="dxa"/>
          </w:tcPr>
          <w:p w14:paraId="6D18FF00" w14:textId="77777777" w:rsidR="00C50AB1" w:rsidRDefault="00C50AB1">
            <w:r>
              <w:t>FrmQryDataElements for Segment</w:t>
            </w:r>
          </w:p>
        </w:tc>
        <w:tc>
          <w:tcPr>
            <w:tcW w:w="993" w:type="dxa"/>
          </w:tcPr>
          <w:p w14:paraId="72FB835B" w14:textId="77777777" w:rsidR="00C50AB1" w:rsidRDefault="00C50AB1">
            <w:r>
              <w:t>HL7_36</w:t>
            </w:r>
          </w:p>
        </w:tc>
        <w:tc>
          <w:tcPr>
            <w:tcW w:w="4819" w:type="dxa"/>
          </w:tcPr>
          <w:p w14:paraId="35EB2AAD" w14:textId="77777777" w:rsidR="00C50AB1" w:rsidRDefault="00C50AB1">
            <w:r>
              <w:t>Generates a joined table for one segment with all the information about data elements.</w:t>
            </w:r>
          </w:p>
          <w:p w14:paraId="19D108FD" w14:textId="77777777" w:rsidR="00C50AB1" w:rsidRDefault="00C50AB1">
            <w:r>
              <w:t>Relations: DataElements + SegmentDataElements</w:t>
            </w:r>
          </w:p>
          <w:p w14:paraId="03529919" w14:textId="77777777" w:rsidR="00C50AB1" w:rsidRDefault="00C50AB1">
            <w:r>
              <w:t>Parameter: MainForm.version_id + FormSegments.seg_code</w:t>
            </w:r>
          </w:p>
        </w:tc>
      </w:tr>
      <w:tr w:rsidR="00C50AB1" w14:paraId="228715CA" w14:textId="77777777">
        <w:tc>
          <w:tcPr>
            <w:tcW w:w="3472" w:type="dxa"/>
          </w:tcPr>
          <w:p w14:paraId="1C4D27DB" w14:textId="77777777" w:rsidR="00C50AB1" w:rsidRDefault="00C50AB1">
            <w:r>
              <w:lastRenderedPageBreak/>
              <w:t>FrmQryDataElements for Version</w:t>
            </w:r>
          </w:p>
        </w:tc>
        <w:tc>
          <w:tcPr>
            <w:tcW w:w="993" w:type="dxa"/>
          </w:tcPr>
          <w:p w14:paraId="56FEAADD" w14:textId="77777777" w:rsidR="00C50AB1" w:rsidRDefault="00C50AB1">
            <w:r>
              <w:t>HL7_36</w:t>
            </w:r>
          </w:p>
        </w:tc>
        <w:tc>
          <w:tcPr>
            <w:tcW w:w="4819" w:type="dxa"/>
          </w:tcPr>
          <w:p w14:paraId="02EDC3DE" w14:textId="77777777" w:rsidR="00C50AB1" w:rsidRDefault="00C50AB1">
            <w:r>
              <w:t>Extracts the data elements for one version.</w:t>
            </w:r>
          </w:p>
          <w:p w14:paraId="767FDE7B" w14:textId="77777777" w:rsidR="00C50AB1" w:rsidRDefault="00C50AB1">
            <w:r>
              <w:t>Relation: DataElements</w:t>
            </w:r>
          </w:p>
        </w:tc>
      </w:tr>
      <w:tr w:rsidR="00C50AB1" w14:paraId="43F1F7B3" w14:textId="77777777">
        <w:tc>
          <w:tcPr>
            <w:tcW w:w="3472" w:type="dxa"/>
          </w:tcPr>
          <w:p w14:paraId="335BAF97" w14:textId="77777777" w:rsidR="00C50AB1" w:rsidRDefault="00C50AB1">
            <w:r>
              <w:t>FrmQryDataElements with DataStructure for Version</w:t>
            </w:r>
          </w:p>
        </w:tc>
        <w:tc>
          <w:tcPr>
            <w:tcW w:w="993" w:type="dxa"/>
          </w:tcPr>
          <w:p w14:paraId="5F6BF916" w14:textId="77777777" w:rsidR="00C50AB1" w:rsidRDefault="00C50AB1">
            <w:r>
              <w:t>HL7_36</w:t>
            </w:r>
          </w:p>
        </w:tc>
        <w:tc>
          <w:tcPr>
            <w:tcW w:w="4819" w:type="dxa"/>
          </w:tcPr>
          <w:p w14:paraId="4C3FBAE6" w14:textId="77777777" w:rsidR="00C50AB1" w:rsidRDefault="00C50AB1"/>
        </w:tc>
      </w:tr>
      <w:tr w:rsidR="00C50AB1" w14:paraId="06B09428" w14:textId="77777777">
        <w:tc>
          <w:tcPr>
            <w:tcW w:w="3472" w:type="dxa"/>
          </w:tcPr>
          <w:p w14:paraId="34B86851" w14:textId="77777777" w:rsidR="00C50AB1" w:rsidRDefault="00C50AB1">
            <w:r>
              <w:t>FrmQryDataStructure for Version</w:t>
            </w:r>
          </w:p>
        </w:tc>
        <w:tc>
          <w:tcPr>
            <w:tcW w:w="993" w:type="dxa"/>
          </w:tcPr>
          <w:p w14:paraId="2186C08C" w14:textId="77777777" w:rsidR="00C50AB1" w:rsidRDefault="00C50AB1">
            <w:r>
              <w:t>HL7_36</w:t>
            </w:r>
          </w:p>
        </w:tc>
        <w:tc>
          <w:tcPr>
            <w:tcW w:w="4819" w:type="dxa"/>
          </w:tcPr>
          <w:p w14:paraId="49957B86" w14:textId="77777777" w:rsidR="00C50AB1" w:rsidRDefault="00C50AB1">
            <w:r>
              <w:t>Extracts the data structures for one version.</w:t>
            </w:r>
          </w:p>
        </w:tc>
      </w:tr>
      <w:tr w:rsidR="00C50AB1" w14:paraId="547C4228" w14:textId="77777777">
        <w:tc>
          <w:tcPr>
            <w:tcW w:w="3472" w:type="dxa"/>
          </w:tcPr>
          <w:p w14:paraId="3F307928" w14:textId="77777777" w:rsidR="00C50AB1" w:rsidRDefault="00C50AB1">
            <w:r>
              <w:t>FrmQryDataStructureComponents for Version</w:t>
            </w:r>
          </w:p>
        </w:tc>
        <w:tc>
          <w:tcPr>
            <w:tcW w:w="993" w:type="dxa"/>
          </w:tcPr>
          <w:p w14:paraId="41A4B6F8" w14:textId="77777777" w:rsidR="00C50AB1" w:rsidRDefault="00C50AB1">
            <w:r>
              <w:t>HL7_36</w:t>
            </w:r>
          </w:p>
        </w:tc>
        <w:tc>
          <w:tcPr>
            <w:tcW w:w="4819" w:type="dxa"/>
          </w:tcPr>
          <w:p w14:paraId="670C0DDA" w14:textId="77777777" w:rsidR="00C50AB1" w:rsidRDefault="00C50AB1">
            <w:r>
              <w:t>joins the tables DataStructure, Components according with the definitions of DataStructureComponents for one version.</w:t>
            </w:r>
          </w:p>
        </w:tc>
      </w:tr>
      <w:tr w:rsidR="00C50AB1" w14:paraId="20E6D858" w14:textId="77777777">
        <w:tc>
          <w:tcPr>
            <w:tcW w:w="3472" w:type="dxa"/>
          </w:tcPr>
          <w:p w14:paraId="3E02C9D4" w14:textId="77777777" w:rsidR="00C50AB1" w:rsidRDefault="00C50AB1">
            <w:r>
              <w:t>FrmQryEventMessages for Version</w:t>
            </w:r>
          </w:p>
        </w:tc>
        <w:tc>
          <w:tcPr>
            <w:tcW w:w="993" w:type="dxa"/>
          </w:tcPr>
          <w:p w14:paraId="0C05A6EE" w14:textId="77777777" w:rsidR="00C50AB1" w:rsidRDefault="00C50AB1">
            <w:r>
              <w:t>HL7_36</w:t>
            </w:r>
          </w:p>
        </w:tc>
        <w:tc>
          <w:tcPr>
            <w:tcW w:w="4819" w:type="dxa"/>
          </w:tcPr>
          <w:p w14:paraId="4FE1B4ED" w14:textId="77777777" w:rsidR="00C50AB1" w:rsidRDefault="00C50AB1">
            <w:r>
              <w:t>virtual table for all event codes with the specification of the sending resp. Receiving message for one version</w:t>
            </w:r>
          </w:p>
        </w:tc>
      </w:tr>
      <w:tr w:rsidR="00C50AB1" w14:paraId="19F9E538" w14:textId="77777777">
        <w:tc>
          <w:tcPr>
            <w:tcW w:w="3472" w:type="dxa"/>
          </w:tcPr>
          <w:p w14:paraId="53065F31" w14:textId="77777777" w:rsidR="00C50AB1" w:rsidRDefault="00C50AB1">
            <w:r>
              <w:t>FrmQryMsgStructIDs for Version</w:t>
            </w:r>
          </w:p>
        </w:tc>
        <w:tc>
          <w:tcPr>
            <w:tcW w:w="993" w:type="dxa"/>
          </w:tcPr>
          <w:p w14:paraId="367EAF9F" w14:textId="77777777" w:rsidR="00C50AB1" w:rsidRDefault="00C50AB1">
            <w:r>
              <w:t>HL7_36</w:t>
            </w:r>
          </w:p>
        </w:tc>
        <w:tc>
          <w:tcPr>
            <w:tcW w:w="4819" w:type="dxa"/>
          </w:tcPr>
          <w:p w14:paraId="352431EA" w14:textId="77777777" w:rsidR="00C50AB1" w:rsidRDefault="00C50AB1">
            <w:r>
              <w:t>Creates a virtual table with all message structures for one version.</w:t>
            </w:r>
          </w:p>
          <w:p w14:paraId="489BBEF7" w14:textId="77777777" w:rsidR="00C50AB1" w:rsidRDefault="00C50AB1">
            <w:r>
              <w:t>Parameter: The currently selected version within the main form.</w:t>
            </w:r>
          </w:p>
        </w:tc>
      </w:tr>
      <w:tr w:rsidR="00C50AB1" w14:paraId="64C364E6" w14:textId="77777777">
        <w:tc>
          <w:tcPr>
            <w:tcW w:w="3472" w:type="dxa"/>
          </w:tcPr>
          <w:p w14:paraId="22DB66DE" w14:textId="77777777" w:rsidR="00C50AB1" w:rsidRDefault="00C50AB1">
            <w:r>
              <w:t>FrmQrySegments for Version</w:t>
            </w:r>
          </w:p>
        </w:tc>
        <w:tc>
          <w:tcPr>
            <w:tcW w:w="993" w:type="dxa"/>
          </w:tcPr>
          <w:p w14:paraId="56061E1A" w14:textId="77777777" w:rsidR="00C50AB1" w:rsidRDefault="00C50AB1">
            <w:r>
              <w:t>HL7_36</w:t>
            </w:r>
          </w:p>
        </w:tc>
        <w:tc>
          <w:tcPr>
            <w:tcW w:w="4819" w:type="dxa"/>
          </w:tcPr>
          <w:p w14:paraId="43BDA1EA" w14:textId="77777777" w:rsidR="00C50AB1" w:rsidRDefault="00C50AB1">
            <w:r>
              <w:t>Reduces alls segments to the ones belonging to the selected version.</w:t>
            </w:r>
          </w:p>
          <w:p w14:paraId="5CF95902" w14:textId="77777777" w:rsidR="00C50AB1" w:rsidRDefault="00C50AB1">
            <w:pPr>
              <w:rPr>
                <w:lang w:val="fr-FR"/>
              </w:rPr>
            </w:pPr>
            <w:r>
              <w:rPr>
                <w:lang w:val="fr-FR"/>
              </w:rPr>
              <w:t>Relation: Segments</w:t>
            </w:r>
          </w:p>
          <w:p w14:paraId="64D89B1C" w14:textId="77777777" w:rsidR="00C50AB1" w:rsidRDefault="00C50AB1">
            <w:pPr>
              <w:rPr>
                <w:lang w:val="fr-FR"/>
              </w:rPr>
            </w:pPr>
            <w:r>
              <w:rPr>
                <w:lang w:val="fr-FR"/>
              </w:rPr>
              <w:t>Parameter: MainForm.version_id</w:t>
            </w:r>
          </w:p>
        </w:tc>
      </w:tr>
      <w:tr w:rsidR="00C50AB1" w14:paraId="123EDDDC" w14:textId="77777777">
        <w:tc>
          <w:tcPr>
            <w:tcW w:w="3472" w:type="dxa"/>
          </w:tcPr>
          <w:p w14:paraId="3702C2B1" w14:textId="77777777" w:rsidR="00C50AB1" w:rsidRDefault="00C50AB1">
            <w:r>
              <w:t>Mapping Data-Items among Versions</w:t>
            </w:r>
          </w:p>
        </w:tc>
        <w:tc>
          <w:tcPr>
            <w:tcW w:w="993" w:type="dxa"/>
          </w:tcPr>
          <w:p w14:paraId="7FF3D2CB" w14:textId="77777777" w:rsidR="00C50AB1" w:rsidRDefault="00C50AB1">
            <w:r>
              <w:t>HL7_36</w:t>
            </w:r>
          </w:p>
        </w:tc>
        <w:tc>
          <w:tcPr>
            <w:tcW w:w="4819" w:type="dxa"/>
          </w:tcPr>
          <w:p w14:paraId="47EAB56C" w14:textId="77777777" w:rsidR="00C50AB1" w:rsidRDefault="00C50AB1">
            <w:r>
              <w:t>This query extracts the mapping of data elements among adjacent versions.</w:t>
            </w:r>
          </w:p>
        </w:tc>
      </w:tr>
      <w:tr w:rsidR="00C50AB1" w14:paraId="32A306A0" w14:textId="77777777">
        <w:tc>
          <w:tcPr>
            <w:tcW w:w="3472" w:type="dxa"/>
          </w:tcPr>
          <w:p w14:paraId="10D1EA6F" w14:textId="77777777" w:rsidR="00C50AB1" w:rsidRDefault="00C50AB1">
            <w:r>
              <w:t>RepQryEventMessages for Version</w:t>
            </w:r>
          </w:p>
        </w:tc>
        <w:tc>
          <w:tcPr>
            <w:tcW w:w="993" w:type="dxa"/>
          </w:tcPr>
          <w:p w14:paraId="601B6FED" w14:textId="77777777" w:rsidR="00C50AB1" w:rsidRDefault="00C50AB1">
            <w:r>
              <w:t>HL7_46</w:t>
            </w:r>
          </w:p>
        </w:tc>
        <w:tc>
          <w:tcPr>
            <w:tcW w:w="4819" w:type="dxa"/>
          </w:tcPr>
          <w:p w14:paraId="17A1BB81" w14:textId="77777777" w:rsidR="00C50AB1" w:rsidRDefault="00C50AB1">
            <w:r>
              <w:t>List of all messages for a version</w:t>
            </w:r>
          </w:p>
        </w:tc>
      </w:tr>
      <w:tr w:rsidR="00C50AB1" w14:paraId="0F6FDD01" w14:textId="77777777">
        <w:tc>
          <w:tcPr>
            <w:tcW w:w="3472" w:type="dxa"/>
          </w:tcPr>
          <w:p w14:paraId="3341FBE5" w14:textId="77777777" w:rsidR="00C50AB1" w:rsidRDefault="00C50AB1">
            <w:r>
              <w:t>RepQrySegments (indented)</w:t>
            </w:r>
          </w:p>
        </w:tc>
        <w:tc>
          <w:tcPr>
            <w:tcW w:w="993" w:type="dxa"/>
          </w:tcPr>
          <w:p w14:paraId="05695CE2" w14:textId="77777777" w:rsidR="00C50AB1" w:rsidRDefault="00C50AB1">
            <w:r>
              <w:t>HL7_36</w:t>
            </w:r>
          </w:p>
        </w:tc>
        <w:tc>
          <w:tcPr>
            <w:tcW w:w="4819" w:type="dxa"/>
          </w:tcPr>
          <w:p w14:paraId="361CF1AA" w14:textId="77777777" w:rsidR="00C50AB1" w:rsidRDefault="00C50AB1"/>
        </w:tc>
      </w:tr>
      <w:tr w:rsidR="00C50AB1" w14:paraId="377FD8E6" w14:textId="77777777">
        <w:tc>
          <w:tcPr>
            <w:tcW w:w="3472" w:type="dxa"/>
          </w:tcPr>
          <w:p w14:paraId="517E2576" w14:textId="77777777" w:rsidR="00C50AB1" w:rsidRDefault="00C50AB1">
            <w:r>
              <w:t>Segments for Events</w:t>
            </w:r>
          </w:p>
        </w:tc>
        <w:tc>
          <w:tcPr>
            <w:tcW w:w="993" w:type="dxa"/>
          </w:tcPr>
          <w:p w14:paraId="6F6FFF40" w14:textId="77777777" w:rsidR="00C50AB1" w:rsidRDefault="00C50AB1">
            <w:r>
              <w:t>HL7_36</w:t>
            </w:r>
          </w:p>
        </w:tc>
        <w:tc>
          <w:tcPr>
            <w:tcW w:w="4819" w:type="dxa"/>
          </w:tcPr>
          <w:p w14:paraId="36A01CDB" w14:textId="77777777" w:rsidR="00C50AB1" w:rsidRDefault="00C50AB1">
            <w:r>
              <w:t>Virtual table with segments (sender and recipient) for an event for one version.</w:t>
            </w:r>
          </w:p>
        </w:tc>
      </w:tr>
      <w:tr w:rsidR="00C50AB1" w14:paraId="13AE065B" w14:textId="77777777">
        <w:tc>
          <w:tcPr>
            <w:tcW w:w="3472" w:type="dxa"/>
          </w:tcPr>
          <w:p w14:paraId="3EB0B324" w14:textId="77777777" w:rsidR="00C50AB1" w:rsidRDefault="00C50AB1">
            <w:r>
              <w:t>Segments with DataElements</w:t>
            </w:r>
          </w:p>
        </w:tc>
        <w:tc>
          <w:tcPr>
            <w:tcW w:w="993" w:type="dxa"/>
          </w:tcPr>
          <w:p w14:paraId="1BD53FC7" w14:textId="77777777" w:rsidR="00C50AB1" w:rsidRDefault="00C50AB1">
            <w:r>
              <w:t>HL7_36</w:t>
            </w:r>
          </w:p>
        </w:tc>
        <w:tc>
          <w:tcPr>
            <w:tcW w:w="4819" w:type="dxa"/>
          </w:tcPr>
          <w:p w14:paraId="5EFC64A5" w14:textId="77777777" w:rsidR="00C50AB1" w:rsidRDefault="00C50AB1">
            <w:r>
              <w:t>virtual table with the data items for a segment for one version.</w:t>
            </w:r>
          </w:p>
        </w:tc>
      </w:tr>
      <w:tr w:rsidR="00C50AB1" w14:paraId="56E73F87" w14:textId="77777777">
        <w:tc>
          <w:tcPr>
            <w:tcW w:w="3472" w:type="dxa"/>
          </w:tcPr>
          <w:p w14:paraId="16368091" w14:textId="77777777" w:rsidR="00C50AB1" w:rsidRDefault="00C50AB1">
            <w:r>
              <w:t>Statistics</w:t>
            </w:r>
          </w:p>
        </w:tc>
        <w:tc>
          <w:tcPr>
            <w:tcW w:w="993" w:type="dxa"/>
          </w:tcPr>
          <w:p w14:paraId="43EEF44C" w14:textId="77777777" w:rsidR="00C50AB1" w:rsidRDefault="00C50AB1">
            <w:r>
              <w:t>HL7_42</w:t>
            </w:r>
          </w:p>
        </w:tc>
        <w:tc>
          <w:tcPr>
            <w:tcW w:w="4819" w:type="dxa"/>
          </w:tcPr>
          <w:p w14:paraId="411ED53C" w14:textId="77777777" w:rsidR="00C50AB1" w:rsidRDefault="00C50AB1">
            <w:r>
              <w:t>counts the different sets of information by version</w:t>
            </w:r>
          </w:p>
        </w:tc>
      </w:tr>
      <w:tr w:rsidR="00C50AB1" w14:paraId="2A90922F" w14:textId="77777777">
        <w:tc>
          <w:tcPr>
            <w:tcW w:w="3472" w:type="dxa"/>
          </w:tcPr>
          <w:p w14:paraId="007D0AFE" w14:textId="77777777" w:rsidR="00C50AB1" w:rsidRDefault="00C50AB1">
            <w:pPr>
              <w:rPr>
                <w:lang w:val="de-DE"/>
              </w:rPr>
            </w:pPr>
            <w:r>
              <w:rPr>
                <w:lang w:val="de-DE"/>
              </w:rPr>
              <w:t>Statistics_Kreuztabelle</w:t>
            </w:r>
          </w:p>
        </w:tc>
        <w:tc>
          <w:tcPr>
            <w:tcW w:w="993" w:type="dxa"/>
          </w:tcPr>
          <w:p w14:paraId="581B69CB" w14:textId="77777777" w:rsidR="00C50AB1" w:rsidRDefault="00C50AB1">
            <w:pPr>
              <w:rPr>
                <w:lang w:val="de-DE"/>
              </w:rPr>
            </w:pPr>
            <w:r>
              <w:rPr>
                <w:lang w:val="de-DE"/>
              </w:rPr>
              <w:t>HL7_42</w:t>
            </w:r>
          </w:p>
        </w:tc>
        <w:tc>
          <w:tcPr>
            <w:tcW w:w="4819" w:type="dxa"/>
          </w:tcPr>
          <w:p w14:paraId="2EB68171" w14:textId="77777777" w:rsidR="00C50AB1" w:rsidRDefault="00C50AB1">
            <w:r>
              <w:t>converts the statistics information into pivot form</w:t>
            </w:r>
          </w:p>
        </w:tc>
      </w:tr>
      <w:tr w:rsidR="00C50AB1" w14:paraId="526D37DE" w14:textId="77777777">
        <w:tc>
          <w:tcPr>
            <w:tcW w:w="3472" w:type="dxa"/>
          </w:tcPr>
          <w:p w14:paraId="0744EF84" w14:textId="77777777" w:rsidR="00C50AB1" w:rsidRDefault="00C50AB1">
            <w:r>
              <w:t>TableValues for Version</w:t>
            </w:r>
          </w:p>
        </w:tc>
        <w:tc>
          <w:tcPr>
            <w:tcW w:w="993" w:type="dxa"/>
          </w:tcPr>
          <w:p w14:paraId="7AA557A4" w14:textId="77777777" w:rsidR="00C50AB1" w:rsidRDefault="00C50AB1">
            <w:r>
              <w:t>HL7_36</w:t>
            </w:r>
          </w:p>
        </w:tc>
        <w:tc>
          <w:tcPr>
            <w:tcW w:w="4819" w:type="dxa"/>
          </w:tcPr>
          <w:p w14:paraId="342033BA" w14:textId="77777777" w:rsidR="00C50AB1" w:rsidRDefault="00C50AB1"/>
        </w:tc>
      </w:tr>
      <w:tr w:rsidR="00C50AB1" w14:paraId="06703B5C" w14:textId="77777777">
        <w:tc>
          <w:tcPr>
            <w:tcW w:w="3472" w:type="dxa"/>
          </w:tcPr>
          <w:p w14:paraId="43051C8F" w14:textId="77777777" w:rsidR="00C50AB1" w:rsidRDefault="00C50AB1">
            <w:r>
              <w:t>TableValues sorted by Table-ID, Sot-No, for Version</w:t>
            </w:r>
          </w:p>
        </w:tc>
        <w:tc>
          <w:tcPr>
            <w:tcW w:w="993" w:type="dxa"/>
          </w:tcPr>
          <w:p w14:paraId="36257CC8" w14:textId="77777777" w:rsidR="00C50AB1" w:rsidRDefault="00C50AB1">
            <w:r>
              <w:t>HL7_36</w:t>
            </w:r>
          </w:p>
        </w:tc>
        <w:tc>
          <w:tcPr>
            <w:tcW w:w="4819" w:type="dxa"/>
          </w:tcPr>
          <w:p w14:paraId="5730CE89" w14:textId="77777777" w:rsidR="00C50AB1" w:rsidRDefault="00C50AB1"/>
        </w:tc>
      </w:tr>
      <w:tr w:rsidR="00C50AB1" w14:paraId="353B8982" w14:textId="77777777">
        <w:tc>
          <w:tcPr>
            <w:tcW w:w="3472" w:type="dxa"/>
          </w:tcPr>
          <w:p w14:paraId="1AA1E6E1" w14:textId="77777777" w:rsidR="00C50AB1" w:rsidRDefault="00C50AB1">
            <w:r>
              <w:t>Translate DataElement</w:t>
            </w:r>
          </w:p>
        </w:tc>
        <w:tc>
          <w:tcPr>
            <w:tcW w:w="993" w:type="dxa"/>
          </w:tcPr>
          <w:p w14:paraId="502310E4" w14:textId="77777777" w:rsidR="00C50AB1" w:rsidRDefault="00C50AB1">
            <w:r>
              <w:t>HL7_38</w:t>
            </w:r>
          </w:p>
        </w:tc>
        <w:tc>
          <w:tcPr>
            <w:tcW w:w="4819" w:type="dxa"/>
          </w:tcPr>
          <w:p w14:paraId="6C4BDBC8" w14:textId="77777777" w:rsidR="00C50AB1" w:rsidRDefault="00C50AB1">
            <w:r>
              <w:t>Translates the data elements from one version to another</w:t>
            </w:r>
          </w:p>
        </w:tc>
      </w:tr>
      <w:tr w:rsidR="00C50AB1" w14:paraId="28368FA1" w14:textId="77777777">
        <w:tc>
          <w:tcPr>
            <w:tcW w:w="3472" w:type="dxa"/>
          </w:tcPr>
          <w:p w14:paraId="481711D3" w14:textId="77777777" w:rsidR="00C50AB1" w:rsidRDefault="00C50AB1">
            <w:r>
              <w:t>Translate TableValues</w:t>
            </w:r>
          </w:p>
        </w:tc>
        <w:tc>
          <w:tcPr>
            <w:tcW w:w="993" w:type="dxa"/>
          </w:tcPr>
          <w:p w14:paraId="38139E13" w14:textId="77777777" w:rsidR="00C50AB1" w:rsidRDefault="00C50AB1">
            <w:r>
              <w:t>HL7_38</w:t>
            </w:r>
          </w:p>
        </w:tc>
        <w:tc>
          <w:tcPr>
            <w:tcW w:w="4819" w:type="dxa"/>
          </w:tcPr>
          <w:p w14:paraId="63A4113F" w14:textId="77777777" w:rsidR="00C50AB1" w:rsidRDefault="00C50AB1">
            <w:r>
              <w:t>Translates table values from one version to another</w:t>
            </w:r>
          </w:p>
        </w:tc>
      </w:tr>
      <w:tr w:rsidR="00C50AB1" w14:paraId="65A44255" w14:textId="77777777">
        <w:tc>
          <w:tcPr>
            <w:tcW w:w="3472" w:type="dxa"/>
          </w:tcPr>
          <w:p w14:paraId="5030E2FD" w14:textId="77777777" w:rsidR="00C50AB1" w:rsidRDefault="00C50AB1">
            <w:r>
              <w:t>TranslationCheck Events - Table 0003 for Version</w:t>
            </w:r>
          </w:p>
        </w:tc>
        <w:tc>
          <w:tcPr>
            <w:tcW w:w="993" w:type="dxa"/>
          </w:tcPr>
          <w:p w14:paraId="7E80D308" w14:textId="77777777" w:rsidR="00C50AB1" w:rsidRDefault="00C50AB1">
            <w:r>
              <w:t>HL7_36</w:t>
            </w:r>
          </w:p>
        </w:tc>
        <w:tc>
          <w:tcPr>
            <w:tcW w:w="4819" w:type="dxa"/>
          </w:tcPr>
          <w:p w14:paraId="2F2CD2EB" w14:textId="77777777" w:rsidR="00C50AB1" w:rsidRDefault="00C50AB1"/>
        </w:tc>
      </w:tr>
      <w:tr w:rsidR="00C50AB1" w14:paraId="355E3147" w14:textId="77777777">
        <w:tc>
          <w:tcPr>
            <w:tcW w:w="3472" w:type="dxa"/>
          </w:tcPr>
          <w:p w14:paraId="6991A339" w14:textId="77777777" w:rsidR="00C50AB1" w:rsidRDefault="00C50AB1">
            <w:r>
              <w:t>XCheck Mapping</w:t>
            </w:r>
          </w:p>
        </w:tc>
        <w:tc>
          <w:tcPr>
            <w:tcW w:w="993" w:type="dxa"/>
          </w:tcPr>
          <w:p w14:paraId="132FB493" w14:textId="77777777" w:rsidR="00C50AB1" w:rsidRDefault="00C50AB1">
            <w:r>
              <w:t>HL7_37</w:t>
            </w:r>
          </w:p>
        </w:tc>
        <w:tc>
          <w:tcPr>
            <w:tcW w:w="4819" w:type="dxa"/>
          </w:tcPr>
          <w:p w14:paraId="282F3057" w14:textId="77777777" w:rsidR="00C50AB1" w:rsidRDefault="00C50AB1">
            <w:r>
              <w:t>Displays a list of data elements without an entry within the mapping table to the next version</w:t>
            </w:r>
          </w:p>
        </w:tc>
      </w:tr>
      <w:tr w:rsidR="00C50AB1" w14:paraId="2EAC8C74" w14:textId="77777777">
        <w:tc>
          <w:tcPr>
            <w:tcW w:w="3472" w:type="dxa"/>
          </w:tcPr>
          <w:p w14:paraId="7995490E" w14:textId="77777777" w:rsidR="00C50AB1" w:rsidRDefault="00C50AB1">
            <w:r>
              <w:t>xCopy Components</w:t>
            </w:r>
          </w:p>
        </w:tc>
        <w:tc>
          <w:tcPr>
            <w:tcW w:w="993" w:type="dxa"/>
          </w:tcPr>
          <w:p w14:paraId="6F209D3D" w14:textId="77777777" w:rsidR="00C50AB1" w:rsidRDefault="00C50AB1">
            <w:r>
              <w:t>HL7_38</w:t>
            </w:r>
          </w:p>
        </w:tc>
        <w:tc>
          <w:tcPr>
            <w:tcW w:w="4819" w:type="dxa"/>
          </w:tcPr>
          <w:p w14:paraId="513D1070" w14:textId="77777777" w:rsidR="00C50AB1" w:rsidRDefault="00C50AB1">
            <w:r>
              <w:t>Copies all components from one version to a new one</w:t>
            </w:r>
          </w:p>
        </w:tc>
      </w:tr>
      <w:tr w:rsidR="00C50AB1" w14:paraId="4EF535BC" w14:textId="77777777">
        <w:tc>
          <w:tcPr>
            <w:tcW w:w="3472" w:type="dxa"/>
          </w:tcPr>
          <w:p w14:paraId="2C9509F8" w14:textId="77777777" w:rsidR="00C50AB1" w:rsidRDefault="00C50AB1">
            <w:r>
              <w:t>xCopy DataStructures</w:t>
            </w:r>
          </w:p>
        </w:tc>
        <w:tc>
          <w:tcPr>
            <w:tcW w:w="993" w:type="dxa"/>
          </w:tcPr>
          <w:p w14:paraId="6CAC4209" w14:textId="77777777" w:rsidR="00C50AB1" w:rsidRDefault="00C50AB1">
            <w:r>
              <w:t>HL7_38</w:t>
            </w:r>
          </w:p>
        </w:tc>
        <w:tc>
          <w:tcPr>
            <w:tcW w:w="4819" w:type="dxa"/>
          </w:tcPr>
          <w:p w14:paraId="276E5665" w14:textId="77777777" w:rsidR="00C50AB1" w:rsidRDefault="00C50AB1">
            <w:r>
              <w:t>Copies all data structures from one version to a new one</w:t>
            </w:r>
          </w:p>
        </w:tc>
      </w:tr>
      <w:tr w:rsidR="00C50AB1" w14:paraId="6DDFF81C" w14:textId="77777777">
        <w:tc>
          <w:tcPr>
            <w:tcW w:w="3472" w:type="dxa"/>
          </w:tcPr>
          <w:p w14:paraId="301B4D5B" w14:textId="77777777" w:rsidR="00C50AB1" w:rsidRDefault="00C50AB1">
            <w:r>
              <w:t>Xinconsistency: EventMessagetypes without EventMessagetypSegments</w:t>
            </w:r>
          </w:p>
        </w:tc>
        <w:tc>
          <w:tcPr>
            <w:tcW w:w="993" w:type="dxa"/>
          </w:tcPr>
          <w:p w14:paraId="227370A8" w14:textId="77777777" w:rsidR="00C50AB1" w:rsidRDefault="00C50AB1">
            <w:r>
              <w:t>HL7_36</w:t>
            </w:r>
          </w:p>
        </w:tc>
        <w:tc>
          <w:tcPr>
            <w:tcW w:w="4819" w:type="dxa"/>
          </w:tcPr>
          <w:p w14:paraId="41B59348" w14:textId="77777777" w:rsidR="00C50AB1" w:rsidRDefault="00C50AB1"/>
        </w:tc>
      </w:tr>
      <w:tr w:rsidR="00C50AB1" w14:paraId="1642B4AE" w14:textId="77777777">
        <w:tc>
          <w:tcPr>
            <w:tcW w:w="3472" w:type="dxa"/>
          </w:tcPr>
          <w:p w14:paraId="443E4AE6" w14:textId="77777777" w:rsidR="00C50AB1" w:rsidRDefault="00C50AB1">
            <w:r>
              <w:t>Xinconsistency: EventMessagetypes without corresponding Events</w:t>
            </w:r>
          </w:p>
        </w:tc>
        <w:tc>
          <w:tcPr>
            <w:tcW w:w="993" w:type="dxa"/>
          </w:tcPr>
          <w:p w14:paraId="24CC35CB" w14:textId="77777777" w:rsidR="00C50AB1" w:rsidRDefault="00C50AB1">
            <w:r>
              <w:t>HL7_36</w:t>
            </w:r>
          </w:p>
        </w:tc>
        <w:tc>
          <w:tcPr>
            <w:tcW w:w="4819" w:type="dxa"/>
          </w:tcPr>
          <w:p w14:paraId="49387739" w14:textId="77777777" w:rsidR="00C50AB1" w:rsidRDefault="00C50AB1"/>
        </w:tc>
      </w:tr>
      <w:tr w:rsidR="00C50AB1" w14:paraId="3F97220D" w14:textId="77777777">
        <w:tc>
          <w:tcPr>
            <w:tcW w:w="3472" w:type="dxa"/>
          </w:tcPr>
          <w:p w14:paraId="181A2B10" w14:textId="77777777" w:rsidR="00C50AB1" w:rsidRDefault="00C50AB1">
            <w:r>
              <w:lastRenderedPageBreak/>
              <w:t>Xinconsistency: EventMessagetypSegments without EventMessagetypes</w:t>
            </w:r>
          </w:p>
        </w:tc>
        <w:tc>
          <w:tcPr>
            <w:tcW w:w="993" w:type="dxa"/>
          </w:tcPr>
          <w:p w14:paraId="3EF2D2F7" w14:textId="77777777" w:rsidR="00C50AB1" w:rsidRDefault="00C50AB1">
            <w:r>
              <w:t>HL7_36</w:t>
            </w:r>
          </w:p>
        </w:tc>
        <w:tc>
          <w:tcPr>
            <w:tcW w:w="4819" w:type="dxa"/>
          </w:tcPr>
          <w:p w14:paraId="04941285" w14:textId="77777777" w:rsidR="00C50AB1" w:rsidRDefault="00C50AB1"/>
        </w:tc>
      </w:tr>
      <w:tr w:rsidR="00C50AB1" w14:paraId="66905E76" w14:textId="77777777">
        <w:tc>
          <w:tcPr>
            <w:tcW w:w="3472" w:type="dxa"/>
          </w:tcPr>
          <w:p w14:paraId="24022D3B" w14:textId="77777777" w:rsidR="00C50AB1" w:rsidRDefault="00C50AB1">
            <w:r>
              <w:t>Xinconsistency: Events without EventMessagetypes</w:t>
            </w:r>
          </w:p>
        </w:tc>
        <w:tc>
          <w:tcPr>
            <w:tcW w:w="993" w:type="dxa"/>
          </w:tcPr>
          <w:p w14:paraId="028E087A" w14:textId="77777777" w:rsidR="00C50AB1" w:rsidRDefault="00C50AB1">
            <w:r>
              <w:t>HL7_36</w:t>
            </w:r>
          </w:p>
        </w:tc>
        <w:tc>
          <w:tcPr>
            <w:tcW w:w="4819" w:type="dxa"/>
          </w:tcPr>
          <w:p w14:paraId="1DE7F435" w14:textId="77777777" w:rsidR="00C50AB1" w:rsidRDefault="00C50AB1"/>
        </w:tc>
      </w:tr>
      <w:tr w:rsidR="00C50AB1" w14:paraId="5CFB139F" w14:textId="77777777">
        <w:tc>
          <w:tcPr>
            <w:tcW w:w="3472" w:type="dxa"/>
          </w:tcPr>
          <w:p w14:paraId="4B84B11B" w14:textId="77777777" w:rsidR="00C50AB1" w:rsidRDefault="00C50AB1">
            <w:r>
              <w:t>Xinconsistency: Events without Values in Table 0003</w:t>
            </w:r>
          </w:p>
        </w:tc>
        <w:tc>
          <w:tcPr>
            <w:tcW w:w="993" w:type="dxa"/>
          </w:tcPr>
          <w:p w14:paraId="3C8B234A" w14:textId="77777777" w:rsidR="00C50AB1" w:rsidRDefault="00C50AB1">
            <w:r>
              <w:t>HL7_36</w:t>
            </w:r>
          </w:p>
        </w:tc>
        <w:tc>
          <w:tcPr>
            <w:tcW w:w="4819" w:type="dxa"/>
          </w:tcPr>
          <w:p w14:paraId="40D5967D" w14:textId="77777777" w:rsidR="00C50AB1" w:rsidRDefault="00C50AB1">
            <w:r>
              <w:t>Lists all events out of the table events with no corresponding table value in table 0003.</w:t>
            </w:r>
          </w:p>
        </w:tc>
      </w:tr>
      <w:tr w:rsidR="00C50AB1" w14:paraId="3731FADE" w14:textId="77777777">
        <w:tc>
          <w:tcPr>
            <w:tcW w:w="3472" w:type="dxa"/>
          </w:tcPr>
          <w:p w14:paraId="272CAF47" w14:textId="77777777" w:rsidR="00C50AB1" w:rsidRDefault="00C50AB1">
            <w:r>
              <w:t>Xinconsistency: Messagetypes without Values in Table 0076</w:t>
            </w:r>
          </w:p>
        </w:tc>
        <w:tc>
          <w:tcPr>
            <w:tcW w:w="993" w:type="dxa"/>
          </w:tcPr>
          <w:p w14:paraId="784CFB93" w14:textId="77777777" w:rsidR="00C50AB1" w:rsidRDefault="00C50AB1">
            <w:r>
              <w:t>HL7_36</w:t>
            </w:r>
          </w:p>
        </w:tc>
        <w:tc>
          <w:tcPr>
            <w:tcW w:w="4819" w:type="dxa"/>
          </w:tcPr>
          <w:p w14:paraId="3C5C2CDD" w14:textId="77777777" w:rsidR="00C50AB1" w:rsidRDefault="00C50AB1"/>
        </w:tc>
      </w:tr>
      <w:tr w:rsidR="00C50AB1" w14:paraId="31E13409" w14:textId="77777777">
        <w:tc>
          <w:tcPr>
            <w:tcW w:w="3472" w:type="dxa"/>
          </w:tcPr>
          <w:p w14:paraId="1371F5A9" w14:textId="77777777" w:rsidR="00C50AB1" w:rsidRDefault="00C50AB1">
            <w:r>
              <w:t>Xinconsistency: Table 0003 Values without Events</w:t>
            </w:r>
          </w:p>
        </w:tc>
        <w:tc>
          <w:tcPr>
            <w:tcW w:w="993" w:type="dxa"/>
          </w:tcPr>
          <w:p w14:paraId="15EA1429" w14:textId="77777777" w:rsidR="00C50AB1" w:rsidRDefault="00C50AB1">
            <w:r>
              <w:t>HL7_36</w:t>
            </w:r>
          </w:p>
        </w:tc>
        <w:tc>
          <w:tcPr>
            <w:tcW w:w="4819" w:type="dxa"/>
          </w:tcPr>
          <w:p w14:paraId="50143279" w14:textId="77777777" w:rsidR="00C50AB1" w:rsidRDefault="00C50AB1"/>
        </w:tc>
      </w:tr>
      <w:tr w:rsidR="00C50AB1" w14:paraId="1A39165B" w14:textId="77777777">
        <w:tc>
          <w:tcPr>
            <w:tcW w:w="3472" w:type="dxa"/>
          </w:tcPr>
          <w:p w14:paraId="2795FC36" w14:textId="77777777" w:rsidR="00C50AB1" w:rsidRDefault="00C50AB1">
            <w:r>
              <w:t>Xinconsistency: Table 0076 Values without Messagetypes</w:t>
            </w:r>
          </w:p>
        </w:tc>
        <w:tc>
          <w:tcPr>
            <w:tcW w:w="993" w:type="dxa"/>
          </w:tcPr>
          <w:p w14:paraId="3FF96D46" w14:textId="77777777" w:rsidR="00C50AB1" w:rsidRDefault="00C50AB1">
            <w:r>
              <w:t>HL7_36</w:t>
            </w:r>
          </w:p>
        </w:tc>
        <w:tc>
          <w:tcPr>
            <w:tcW w:w="4819" w:type="dxa"/>
          </w:tcPr>
          <w:p w14:paraId="5EE1DF1C" w14:textId="77777777" w:rsidR="00C50AB1" w:rsidRDefault="00C50AB1"/>
        </w:tc>
      </w:tr>
      <w:tr w:rsidR="00C50AB1" w14:paraId="3166374F" w14:textId="77777777">
        <w:tc>
          <w:tcPr>
            <w:tcW w:w="3472" w:type="dxa"/>
          </w:tcPr>
          <w:p w14:paraId="1B1B6B17" w14:textId="77777777" w:rsidR="00C50AB1" w:rsidRDefault="00C50AB1">
            <w:r>
              <w:t>xReduce EvntMsgTypSegm xx</w:t>
            </w:r>
          </w:p>
        </w:tc>
        <w:tc>
          <w:tcPr>
            <w:tcW w:w="993" w:type="dxa"/>
          </w:tcPr>
          <w:p w14:paraId="05E81685" w14:textId="77777777" w:rsidR="00C50AB1" w:rsidRDefault="00C50AB1">
            <w:r>
              <w:t>HL7_42</w:t>
            </w:r>
          </w:p>
        </w:tc>
        <w:tc>
          <w:tcPr>
            <w:tcW w:w="4819" w:type="dxa"/>
          </w:tcPr>
          <w:p w14:paraId="33B49288" w14:textId="77777777" w:rsidR="00C50AB1" w:rsidRDefault="00C50AB1">
            <w:r>
              <w:t>tries to reduce the amount of information to specify messages for events</w:t>
            </w:r>
          </w:p>
        </w:tc>
      </w:tr>
      <w:tr w:rsidR="00C50AB1" w14:paraId="7932B57F" w14:textId="77777777">
        <w:tc>
          <w:tcPr>
            <w:tcW w:w="3472" w:type="dxa"/>
          </w:tcPr>
          <w:p w14:paraId="3964AB9D" w14:textId="77777777" w:rsidR="00C50AB1" w:rsidRDefault="00C50AB1">
            <w:r>
              <w:t>xReduce MsgStructIdSegm xx</w:t>
            </w:r>
          </w:p>
        </w:tc>
        <w:tc>
          <w:tcPr>
            <w:tcW w:w="993" w:type="dxa"/>
          </w:tcPr>
          <w:p w14:paraId="66187EAC" w14:textId="77777777" w:rsidR="00C50AB1" w:rsidRDefault="00C50AB1">
            <w:r>
              <w:t>HL7_42</w:t>
            </w:r>
          </w:p>
        </w:tc>
        <w:tc>
          <w:tcPr>
            <w:tcW w:w="4819" w:type="dxa"/>
          </w:tcPr>
          <w:p w14:paraId="54C0881D" w14:textId="77777777" w:rsidR="00C50AB1" w:rsidRDefault="00C50AB1">
            <w:r>
              <w:t>dto, but for message structures</w:t>
            </w:r>
          </w:p>
        </w:tc>
      </w:tr>
      <w:tr w:rsidR="00C50AB1" w14:paraId="4A3182A6" w14:textId="77777777">
        <w:tc>
          <w:tcPr>
            <w:tcW w:w="3472" w:type="dxa"/>
          </w:tcPr>
          <w:p w14:paraId="2969B7BC" w14:textId="77777777" w:rsidR="00C50AB1" w:rsidRDefault="00C50AB1">
            <w:r>
              <w:t>XTransfer Events description</w:t>
            </w:r>
          </w:p>
        </w:tc>
        <w:tc>
          <w:tcPr>
            <w:tcW w:w="993" w:type="dxa"/>
          </w:tcPr>
          <w:p w14:paraId="57BA5EAB" w14:textId="77777777" w:rsidR="00C50AB1" w:rsidRDefault="00C50AB1">
            <w:r>
              <w:t>HL7_39</w:t>
            </w:r>
          </w:p>
        </w:tc>
        <w:tc>
          <w:tcPr>
            <w:tcW w:w="4819" w:type="dxa"/>
          </w:tcPr>
          <w:p w14:paraId="23CEA8E1" w14:textId="77777777" w:rsidR="00C50AB1" w:rsidRDefault="00C50AB1">
            <w:r>
              <w:t>Transfers the event description from another version</w:t>
            </w:r>
          </w:p>
        </w:tc>
      </w:tr>
      <w:tr w:rsidR="00C50AB1" w14:paraId="17DBCD9E" w14:textId="77777777">
        <w:tc>
          <w:tcPr>
            <w:tcW w:w="3472" w:type="dxa"/>
          </w:tcPr>
          <w:p w14:paraId="686DFC02" w14:textId="77777777" w:rsidR="00C50AB1" w:rsidRDefault="00C50AB1">
            <w:r>
              <w:t>XTransfer Events interpretation</w:t>
            </w:r>
          </w:p>
        </w:tc>
        <w:tc>
          <w:tcPr>
            <w:tcW w:w="993" w:type="dxa"/>
          </w:tcPr>
          <w:p w14:paraId="5E69D388" w14:textId="77777777" w:rsidR="00C50AB1" w:rsidRDefault="00C50AB1">
            <w:r>
              <w:t>HL7_39</w:t>
            </w:r>
          </w:p>
        </w:tc>
        <w:tc>
          <w:tcPr>
            <w:tcW w:w="4819" w:type="dxa"/>
          </w:tcPr>
          <w:p w14:paraId="1CE4FD72" w14:textId="77777777" w:rsidR="00C50AB1" w:rsidRDefault="00C50AB1">
            <w:r>
              <w:t>Transfers the event interpretation from another version</w:t>
            </w:r>
          </w:p>
        </w:tc>
      </w:tr>
      <w:tr w:rsidR="00C50AB1" w14:paraId="223A8C5E" w14:textId="77777777">
        <w:tc>
          <w:tcPr>
            <w:tcW w:w="3472" w:type="dxa"/>
          </w:tcPr>
          <w:p w14:paraId="666BD9A6" w14:textId="77777777" w:rsidR="00C50AB1" w:rsidRDefault="00C50AB1">
            <w:pPr>
              <w:rPr>
                <w:lang w:val="fr-FR"/>
              </w:rPr>
            </w:pPr>
            <w:r>
              <w:rPr>
                <w:lang w:val="fr-FR"/>
              </w:rPr>
              <w:t>XTransfer MessageTypes description</w:t>
            </w:r>
          </w:p>
        </w:tc>
        <w:tc>
          <w:tcPr>
            <w:tcW w:w="993" w:type="dxa"/>
          </w:tcPr>
          <w:p w14:paraId="5289986F" w14:textId="77777777" w:rsidR="00C50AB1" w:rsidRDefault="00C50AB1">
            <w:r>
              <w:t>HL7_39</w:t>
            </w:r>
          </w:p>
        </w:tc>
        <w:tc>
          <w:tcPr>
            <w:tcW w:w="4819" w:type="dxa"/>
          </w:tcPr>
          <w:p w14:paraId="03A9C015" w14:textId="77777777" w:rsidR="00C50AB1" w:rsidRDefault="00C50AB1">
            <w:r>
              <w:t>Transfers the message type description from another version</w:t>
            </w:r>
          </w:p>
        </w:tc>
      </w:tr>
      <w:tr w:rsidR="00C50AB1" w14:paraId="77D62603" w14:textId="77777777">
        <w:tc>
          <w:tcPr>
            <w:tcW w:w="3472" w:type="dxa"/>
          </w:tcPr>
          <w:p w14:paraId="3B27C877" w14:textId="77777777" w:rsidR="00C50AB1" w:rsidRDefault="00C50AB1">
            <w:r>
              <w:t>XTransfer Segments description</w:t>
            </w:r>
          </w:p>
        </w:tc>
        <w:tc>
          <w:tcPr>
            <w:tcW w:w="993" w:type="dxa"/>
          </w:tcPr>
          <w:p w14:paraId="004260AA" w14:textId="77777777" w:rsidR="00C50AB1" w:rsidRDefault="00C50AB1">
            <w:r>
              <w:t>HL7_39</w:t>
            </w:r>
          </w:p>
        </w:tc>
        <w:tc>
          <w:tcPr>
            <w:tcW w:w="4819" w:type="dxa"/>
          </w:tcPr>
          <w:p w14:paraId="0D830EA9" w14:textId="77777777" w:rsidR="00C50AB1" w:rsidRDefault="00C50AB1">
            <w:r>
              <w:t>Transfers the segment description from another version</w:t>
            </w:r>
          </w:p>
        </w:tc>
      </w:tr>
      <w:tr w:rsidR="00C50AB1" w14:paraId="1A0A33F7" w14:textId="77777777">
        <w:tc>
          <w:tcPr>
            <w:tcW w:w="3472" w:type="dxa"/>
          </w:tcPr>
          <w:p w14:paraId="6D7D2745" w14:textId="77777777" w:rsidR="00C50AB1" w:rsidRDefault="00C50AB1">
            <w:r>
              <w:t>XTransfer Events interpretation</w:t>
            </w:r>
          </w:p>
        </w:tc>
        <w:tc>
          <w:tcPr>
            <w:tcW w:w="993" w:type="dxa"/>
          </w:tcPr>
          <w:p w14:paraId="755880EB" w14:textId="77777777" w:rsidR="00C50AB1" w:rsidRDefault="00C50AB1">
            <w:r>
              <w:t>HL7_39</w:t>
            </w:r>
          </w:p>
        </w:tc>
        <w:tc>
          <w:tcPr>
            <w:tcW w:w="4819" w:type="dxa"/>
          </w:tcPr>
          <w:p w14:paraId="5F56A524" w14:textId="77777777" w:rsidR="00C50AB1" w:rsidRDefault="00C50AB1">
            <w:r>
              <w:t>Transfers the segment interpretation from another version</w:t>
            </w:r>
          </w:p>
        </w:tc>
      </w:tr>
    </w:tbl>
    <w:p w14:paraId="14785510" w14:textId="77777777" w:rsidR="00C50AB1" w:rsidRDefault="00C50AB1"/>
    <w:p w14:paraId="6764017B" w14:textId="77777777" w:rsidR="00C50AB1" w:rsidRDefault="00C50AB1">
      <w:pPr>
        <w:pStyle w:val="berschrift1"/>
      </w:pPr>
      <w:r>
        <w:lastRenderedPageBreak/>
        <w:fldChar w:fldCharType="begin"/>
      </w:r>
      <w:r>
        <w:instrText xml:space="preserve"> AUTONUMLGL </w:instrText>
      </w:r>
      <w:bookmarkStart w:id="79" w:name="_Toc75864131"/>
      <w:r>
        <w:fldChar w:fldCharType="end"/>
      </w:r>
      <w:r>
        <w:t xml:space="preserve"> Forms</w:t>
      </w:r>
      <w:bookmarkEnd w:id="79"/>
    </w:p>
    <w:p w14:paraId="0299AE25" w14:textId="77777777" w:rsidR="00C50AB1" w:rsidRDefault="00C50AB1"/>
    <w:tbl>
      <w:tblPr>
        <w:tblW w:w="9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993"/>
        <w:gridCol w:w="4819"/>
      </w:tblGrid>
      <w:tr w:rsidR="00C50AB1" w14:paraId="12D092FB" w14:textId="77777777">
        <w:trPr>
          <w:tblHeader/>
        </w:trPr>
        <w:tc>
          <w:tcPr>
            <w:tcW w:w="3472" w:type="dxa"/>
            <w:shd w:val="pct10" w:color="auto" w:fill="auto"/>
          </w:tcPr>
          <w:p w14:paraId="5CBA687A" w14:textId="77777777" w:rsidR="00C50AB1" w:rsidRDefault="00C50AB1">
            <w:r>
              <w:t>Form</w:t>
            </w:r>
          </w:p>
        </w:tc>
        <w:tc>
          <w:tcPr>
            <w:tcW w:w="993" w:type="dxa"/>
            <w:shd w:val="pct10" w:color="auto" w:fill="auto"/>
          </w:tcPr>
          <w:p w14:paraId="76470283" w14:textId="77777777" w:rsidR="00C50AB1" w:rsidRDefault="00C50AB1">
            <w:r>
              <w:t>Database</w:t>
            </w:r>
          </w:p>
        </w:tc>
        <w:tc>
          <w:tcPr>
            <w:tcW w:w="4819" w:type="dxa"/>
            <w:shd w:val="pct10" w:color="auto" w:fill="auto"/>
          </w:tcPr>
          <w:p w14:paraId="1D38458A" w14:textId="77777777" w:rsidR="00C50AB1" w:rsidRDefault="00C50AB1">
            <w:r>
              <w:t>Purpose</w:t>
            </w:r>
          </w:p>
        </w:tc>
      </w:tr>
      <w:tr w:rsidR="00C50AB1" w14:paraId="4B8A1377" w14:textId="77777777">
        <w:tc>
          <w:tcPr>
            <w:tcW w:w="3472" w:type="dxa"/>
          </w:tcPr>
          <w:p w14:paraId="66A36479" w14:textId="77777777" w:rsidR="00C50AB1" w:rsidRDefault="00C50AB1">
            <w:r>
              <w:t>HL7Chapters</w:t>
            </w:r>
          </w:p>
        </w:tc>
        <w:tc>
          <w:tcPr>
            <w:tcW w:w="993" w:type="dxa"/>
          </w:tcPr>
          <w:p w14:paraId="25526620" w14:textId="77777777" w:rsidR="00C50AB1" w:rsidRDefault="00C50AB1">
            <w:r>
              <w:t>HL7_55</w:t>
            </w:r>
          </w:p>
        </w:tc>
        <w:tc>
          <w:tcPr>
            <w:tcW w:w="4819" w:type="dxa"/>
          </w:tcPr>
          <w:p w14:paraId="6524B03D" w14:textId="77777777" w:rsidR="00C50AB1" w:rsidRDefault="00C50AB1">
            <w:r>
              <w:t>Administration of Chapters and related sections.</w:t>
            </w:r>
          </w:p>
        </w:tc>
      </w:tr>
      <w:tr w:rsidR="00C50AB1" w14:paraId="7CD64131" w14:textId="77777777">
        <w:tc>
          <w:tcPr>
            <w:tcW w:w="3472" w:type="dxa"/>
          </w:tcPr>
          <w:p w14:paraId="0B198703" w14:textId="77777777" w:rsidR="00C50AB1" w:rsidRDefault="00C50AB1">
            <w:r>
              <w:t>HL7ChapterParagraphs</w:t>
            </w:r>
          </w:p>
        </w:tc>
        <w:tc>
          <w:tcPr>
            <w:tcW w:w="993" w:type="dxa"/>
          </w:tcPr>
          <w:p w14:paraId="6D5D3C34" w14:textId="77777777" w:rsidR="00C50AB1" w:rsidRDefault="00C50AB1"/>
        </w:tc>
        <w:tc>
          <w:tcPr>
            <w:tcW w:w="4819" w:type="dxa"/>
          </w:tcPr>
          <w:p w14:paraId="2CDB86FC" w14:textId="77777777" w:rsidR="00C50AB1" w:rsidRDefault="00C50AB1"/>
        </w:tc>
      </w:tr>
      <w:tr w:rsidR="00C50AB1" w14:paraId="00971920" w14:textId="77777777">
        <w:tc>
          <w:tcPr>
            <w:tcW w:w="3472" w:type="dxa"/>
          </w:tcPr>
          <w:p w14:paraId="428FF83A" w14:textId="77777777" w:rsidR="00C50AB1" w:rsidRDefault="00C50AB1">
            <w:r>
              <w:t>HL7Components for Data Structure</w:t>
            </w:r>
          </w:p>
        </w:tc>
        <w:tc>
          <w:tcPr>
            <w:tcW w:w="993" w:type="dxa"/>
          </w:tcPr>
          <w:p w14:paraId="283293A0" w14:textId="77777777" w:rsidR="00C50AB1" w:rsidRDefault="00C50AB1">
            <w:r>
              <w:t>HL7_36</w:t>
            </w:r>
          </w:p>
        </w:tc>
        <w:tc>
          <w:tcPr>
            <w:tcW w:w="4819" w:type="dxa"/>
          </w:tcPr>
          <w:p w14:paraId="375630B3" w14:textId="77777777" w:rsidR="00C50AB1" w:rsidRDefault="00C50AB1">
            <w:r>
              <w:t>Administration of Data Structures including the according components.</w:t>
            </w:r>
          </w:p>
        </w:tc>
      </w:tr>
      <w:tr w:rsidR="00C50AB1" w14:paraId="795DEDB3" w14:textId="77777777">
        <w:tc>
          <w:tcPr>
            <w:tcW w:w="3472" w:type="dxa"/>
          </w:tcPr>
          <w:p w14:paraId="3FAB88C9" w14:textId="77777777" w:rsidR="00C50AB1" w:rsidRDefault="00C50AB1">
            <w:r>
              <w:t>HL7QueryInput</w:t>
            </w:r>
          </w:p>
        </w:tc>
        <w:tc>
          <w:tcPr>
            <w:tcW w:w="993" w:type="dxa"/>
          </w:tcPr>
          <w:p w14:paraId="32AB6EA6" w14:textId="77777777" w:rsidR="00C50AB1" w:rsidRDefault="00C50AB1">
            <w:r>
              <w:t>HL7_39</w:t>
            </w:r>
          </w:p>
        </w:tc>
        <w:tc>
          <w:tcPr>
            <w:tcW w:w="4819" w:type="dxa"/>
          </w:tcPr>
          <w:p w14:paraId="75C09D42" w14:textId="77777777" w:rsidR="00C50AB1" w:rsidRDefault="00C50AB1">
            <w:r>
              <w:t>Administration of Input fields for conformance statements</w:t>
            </w:r>
          </w:p>
        </w:tc>
      </w:tr>
      <w:tr w:rsidR="00C50AB1" w14:paraId="30756122" w14:textId="77777777">
        <w:tc>
          <w:tcPr>
            <w:tcW w:w="3472" w:type="dxa"/>
          </w:tcPr>
          <w:p w14:paraId="2374EEA1" w14:textId="77777777" w:rsidR="00C50AB1" w:rsidRDefault="00C50AB1">
            <w:r>
              <w:t>HL7QueryInputParameter</w:t>
            </w:r>
          </w:p>
        </w:tc>
        <w:tc>
          <w:tcPr>
            <w:tcW w:w="993" w:type="dxa"/>
          </w:tcPr>
          <w:p w14:paraId="57F3610A" w14:textId="77777777" w:rsidR="00C50AB1" w:rsidRDefault="00C50AB1">
            <w:r>
              <w:t>HL7_39</w:t>
            </w:r>
          </w:p>
        </w:tc>
        <w:tc>
          <w:tcPr>
            <w:tcW w:w="4819" w:type="dxa"/>
          </w:tcPr>
          <w:p w14:paraId="2EDEB292" w14:textId="77777777" w:rsidR="00C50AB1" w:rsidRDefault="00C50AB1">
            <w:r>
              <w:t>Administration of comments on input fields for conformance statements</w:t>
            </w:r>
          </w:p>
        </w:tc>
      </w:tr>
      <w:tr w:rsidR="00C50AB1" w14:paraId="44F820F1" w14:textId="77777777">
        <w:tc>
          <w:tcPr>
            <w:tcW w:w="3472" w:type="dxa"/>
          </w:tcPr>
          <w:p w14:paraId="221C23E1" w14:textId="77777777" w:rsidR="00C50AB1" w:rsidRDefault="00C50AB1">
            <w:r>
              <w:t>HL7Data Elements</w:t>
            </w:r>
          </w:p>
        </w:tc>
        <w:tc>
          <w:tcPr>
            <w:tcW w:w="993" w:type="dxa"/>
          </w:tcPr>
          <w:p w14:paraId="2C993001" w14:textId="77777777" w:rsidR="00C50AB1" w:rsidRDefault="00C50AB1">
            <w:r>
              <w:t>HL7_36</w:t>
            </w:r>
          </w:p>
        </w:tc>
        <w:tc>
          <w:tcPr>
            <w:tcW w:w="4819" w:type="dxa"/>
          </w:tcPr>
          <w:p w14:paraId="0BD351DC" w14:textId="77777777" w:rsidR="00C50AB1" w:rsidRDefault="00C50AB1">
            <w:r>
              <w:t>Administration of data elements.</w:t>
            </w:r>
          </w:p>
        </w:tc>
      </w:tr>
      <w:tr w:rsidR="00C50AB1" w14:paraId="04140BFD" w14:textId="77777777">
        <w:tc>
          <w:tcPr>
            <w:tcW w:w="3472" w:type="dxa"/>
          </w:tcPr>
          <w:p w14:paraId="7E1483FB" w14:textId="77777777" w:rsidR="00C50AB1" w:rsidRDefault="00C50AB1">
            <w:r>
              <w:t>HL7Data Type</w:t>
            </w:r>
          </w:p>
        </w:tc>
        <w:tc>
          <w:tcPr>
            <w:tcW w:w="993" w:type="dxa"/>
          </w:tcPr>
          <w:p w14:paraId="74182A7E" w14:textId="77777777" w:rsidR="00C50AB1" w:rsidRDefault="00C50AB1">
            <w:r>
              <w:t>HL7_36</w:t>
            </w:r>
          </w:p>
        </w:tc>
        <w:tc>
          <w:tcPr>
            <w:tcW w:w="4819" w:type="dxa"/>
          </w:tcPr>
          <w:p w14:paraId="5E231CC8" w14:textId="77777777" w:rsidR="00C50AB1" w:rsidRDefault="00C50AB1">
            <w:r>
              <w:t>Administration of data types.</w:t>
            </w:r>
          </w:p>
        </w:tc>
      </w:tr>
      <w:tr w:rsidR="00C50AB1" w14:paraId="20839BCE" w14:textId="77777777">
        <w:tc>
          <w:tcPr>
            <w:tcW w:w="3472" w:type="dxa"/>
          </w:tcPr>
          <w:p w14:paraId="101C8888" w14:textId="77777777" w:rsidR="00C50AB1" w:rsidRDefault="00C50AB1">
            <w:r>
              <w:t>HL7Events with Messages</w:t>
            </w:r>
          </w:p>
        </w:tc>
        <w:tc>
          <w:tcPr>
            <w:tcW w:w="993" w:type="dxa"/>
          </w:tcPr>
          <w:p w14:paraId="31AE95E9" w14:textId="77777777" w:rsidR="00C50AB1" w:rsidRDefault="00C50AB1">
            <w:r>
              <w:t>HL7_36</w:t>
            </w:r>
          </w:p>
        </w:tc>
        <w:tc>
          <w:tcPr>
            <w:tcW w:w="4819" w:type="dxa"/>
          </w:tcPr>
          <w:p w14:paraId="11B9D095" w14:textId="77777777" w:rsidR="00C50AB1" w:rsidRDefault="00C50AB1">
            <w:r>
              <w:t>Administration of all events with according properties</w:t>
            </w:r>
          </w:p>
        </w:tc>
      </w:tr>
      <w:tr w:rsidR="00C50AB1" w14:paraId="59D46DC6" w14:textId="77777777">
        <w:tc>
          <w:tcPr>
            <w:tcW w:w="3472" w:type="dxa"/>
          </w:tcPr>
          <w:p w14:paraId="73FCDFBC" w14:textId="77777777" w:rsidR="00C50AB1" w:rsidRDefault="00C50AB1">
            <w:r>
              <w:t>HL7FunctionCopyMessage2MsgStruct</w:t>
            </w:r>
          </w:p>
        </w:tc>
        <w:tc>
          <w:tcPr>
            <w:tcW w:w="993" w:type="dxa"/>
          </w:tcPr>
          <w:p w14:paraId="47202E73" w14:textId="77777777" w:rsidR="00C50AB1" w:rsidRDefault="00C50AB1">
            <w:r>
              <w:t>HL7_36</w:t>
            </w:r>
          </w:p>
        </w:tc>
        <w:tc>
          <w:tcPr>
            <w:tcW w:w="4819" w:type="dxa"/>
          </w:tcPr>
          <w:p w14:paraId="38A2D50F" w14:textId="77777777" w:rsidR="00C50AB1" w:rsidRDefault="00C50AB1">
            <w:r>
              <w:t>A form which allows for copying one message description into the table with message structures.</w:t>
            </w:r>
          </w:p>
        </w:tc>
      </w:tr>
      <w:tr w:rsidR="00C50AB1" w14:paraId="7F536C90" w14:textId="77777777">
        <w:tc>
          <w:tcPr>
            <w:tcW w:w="3472" w:type="dxa"/>
          </w:tcPr>
          <w:p w14:paraId="45843027" w14:textId="77777777" w:rsidR="00C50AB1" w:rsidRDefault="00C50AB1">
            <w:r>
              <w:t>HL7FunctionCopyMessages</w:t>
            </w:r>
          </w:p>
        </w:tc>
        <w:tc>
          <w:tcPr>
            <w:tcW w:w="993" w:type="dxa"/>
          </w:tcPr>
          <w:p w14:paraId="7B381F3B" w14:textId="77777777" w:rsidR="00C50AB1" w:rsidRDefault="00C50AB1">
            <w:r>
              <w:t>HL7_36</w:t>
            </w:r>
          </w:p>
        </w:tc>
        <w:tc>
          <w:tcPr>
            <w:tcW w:w="4819" w:type="dxa"/>
          </w:tcPr>
          <w:p w14:paraId="33131D2F" w14:textId="77777777" w:rsidR="00C50AB1" w:rsidRDefault="00C50AB1">
            <w:r>
              <w:t>A form which takes the event of MainForm (source event) and queries for the target event to copy all message information to.</w:t>
            </w:r>
          </w:p>
        </w:tc>
      </w:tr>
      <w:tr w:rsidR="00C50AB1" w14:paraId="4F9B0C18" w14:textId="77777777">
        <w:tc>
          <w:tcPr>
            <w:tcW w:w="3472" w:type="dxa"/>
          </w:tcPr>
          <w:p w14:paraId="3E78BE02" w14:textId="77777777" w:rsidR="00C50AB1" w:rsidRDefault="00C50AB1">
            <w:r>
              <w:t>HL7FunctionCopyMsgStructs</w:t>
            </w:r>
          </w:p>
        </w:tc>
        <w:tc>
          <w:tcPr>
            <w:tcW w:w="993" w:type="dxa"/>
          </w:tcPr>
          <w:p w14:paraId="391E2992" w14:textId="77777777" w:rsidR="00C50AB1" w:rsidRDefault="00C50AB1">
            <w:r>
              <w:t>HL7_36</w:t>
            </w:r>
          </w:p>
        </w:tc>
        <w:tc>
          <w:tcPr>
            <w:tcW w:w="4819" w:type="dxa"/>
          </w:tcPr>
          <w:p w14:paraId="552D8D85" w14:textId="77777777" w:rsidR="00C50AB1" w:rsidRDefault="00C50AB1"/>
        </w:tc>
      </w:tr>
      <w:tr w:rsidR="00C50AB1" w14:paraId="3C122C3A" w14:textId="77777777">
        <w:tc>
          <w:tcPr>
            <w:tcW w:w="3472" w:type="dxa"/>
          </w:tcPr>
          <w:p w14:paraId="0A2BDA53" w14:textId="77777777" w:rsidR="00C50AB1" w:rsidRDefault="00C50AB1">
            <w:r>
              <w:t>HL7FunctionGenerateHTML</w:t>
            </w:r>
          </w:p>
        </w:tc>
        <w:tc>
          <w:tcPr>
            <w:tcW w:w="993" w:type="dxa"/>
          </w:tcPr>
          <w:p w14:paraId="4F636151" w14:textId="77777777" w:rsidR="00C50AB1" w:rsidRDefault="00C50AB1">
            <w:r>
              <w:t>HL7_36</w:t>
            </w:r>
          </w:p>
        </w:tc>
        <w:tc>
          <w:tcPr>
            <w:tcW w:w="4819" w:type="dxa"/>
          </w:tcPr>
          <w:p w14:paraId="32993EFD" w14:textId="77777777" w:rsidR="00C50AB1" w:rsidRDefault="00C50AB1">
            <w:r>
              <w:t>A form with buttons to start the HTML generating process. All buttons has to be pressed in subsequent order (top down).</w:t>
            </w:r>
          </w:p>
        </w:tc>
      </w:tr>
      <w:tr w:rsidR="00C50AB1" w14:paraId="6B634D10" w14:textId="77777777">
        <w:tc>
          <w:tcPr>
            <w:tcW w:w="3472" w:type="dxa"/>
          </w:tcPr>
          <w:p w14:paraId="20378F61" w14:textId="77777777" w:rsidR="00C50AB1" w:rsidRDefault="00C50AB1">
            <w:r>
              <w:t>HL7GenerateAppendixA</w:t>
            </w:r>
          </w:p>
        </w:tc>
        <w:tc>
          <w:tcPr>
            <w:tcW w:w="993" w:type="dxa"/>
          </w:tcPr>
          <w:p w14:paraId="0E843BB5" w14:textId="77777777" w:rsidR="00C50AB1" w:rsidRDefault="00C50AB1">
            <w:r>
              <w:t>HL7_37</w:t>
            </w:r>
          </w:p>
        </w:tc>
        <w:tc>
          <w:tcPr>
            <w:tcW w:w="4819" w:type="dxa"/>
          </w:tcPr>
          <w:p w14:paraId="01F33C77" w14:textId="77777777" w:rsidR="00C50AB1" w:rsidRDefault="00C50AB1">
            <w:r>
              <w:t>A form with buttons to control the generation of a winword document equivalent to Appendix A.</w:t>
            </w:r>
          </w:p>
        </w:tc>
      </w:tr>
      <w:tr w:rsidR="00C50AB1" w14:paraId="3542E028" w14:textId="77777777">
        <w:tc>
          <w:tcPr>
            <w:tcW w:w="3472" w:type="dxa"/>
          </w:tcPr>
          <w:p w14:paraId="5B90429E" w14:textId="77777777" w:rsidR="00C50AB1" w:rsidRDefault="00C50AB1">
            <w:r>
              <w:t>HL7GenerateDocuments</w:t>
            </w:r>
          </w:p>
        </w:tc>
        <w:tc>
          <w:tcPr>
            <w:tcW w:w="993" w:type="dxa"/>
          </w:tcPr>
          <w:p w14:paraId="48589638" w14:textId="77777777" w:rsidR="00C50AB1" w:rsidRDefault="00C50AB1">
            <w:r>
              <w:t>HL7_37</w:t>
            </w:r>
          </w:p>
        </w:tc>
        <w:tc>
          <w:tcPr>
            <w:tcW w:w="4819" w:type="dxa"/>
          </w:tcPr>
          <w:p w14:paraId="0987AEA0" w14:textId="77777777" w:rsidR="00C50AB1" w:rsidRDefault="00C50AB1">
            <w:r>
              <w:t>A form with buttons to control the generation of a winword document which contains especially marked information out of events, segments and tables.</w:t>
            </w:r>
          </w:p>
        </w:tc>
      </w:tr>
      <w:tr w:rsidR="00C50AB1" w14:paraId="04DC6274" w14:textId="77777777">
        <w:tc>
          <w:tcPr>
            <w:tcW w:w="3472" w:type="dxa"/>
          </w:tcPr>
          <w:p w14:paraId="619E2290" w14:textId="77777777" w:rsidR="00C50AB1" w:rsidRDefault="00C50AB1">
            <w:r>
              <w:t>HL7MessageStructures</w:t>
            </w:r>
          </w:p>
        </w:tc>
        <w:tc>
          <w:tcPr>
            <w:tcW w:w="993" w:type="dxa"/>
          </w:tcPr>
          <w:p w14:paraId="0AA0EBD2" w14:textId="77777777" w:rsidR="00C50AB1" w:rsidRDefault="00C50AB1">
            <w:r>
              <w:t>HL7_36</w:t>
            </w:r>
          </w:p>
        </w:tc>
        <w:tc>
          <w:tcPr>
            <w:tcW w:w="4819" w:type="dxa"/>
          </w:tcPr>
          <w:p w14:paraId="5A839448" w14:textId="77777777" w:rsidR="00C50AB1" w:rsidRDefault="00C50AB1">
            <w:r>
              <w:t>Administration of message structures</w:t>
            </w:r>
          </w:p>
        </w:tc>
      </w:tr>
      <w:tr w:rsidR="00C50AB1" w14:paraId="42FE8D93" w14:textId="77777777">
        <w:tc>
          <w:tcPr>
            <w:tcW w:w="3472" w:type="dxa"/>
          </w:tcPr>
          <w:p w14:paraId="15B9BCE2" w14:textId="77777777" w:rsidR="00C50AB1" w:rsidRDefault="00C50AB1">
            <w:r>
              <w:t>HL7RemoveVersion</w:t>
            </w:r>
          </w:p>
        </w:tc>
        <w:tc>
          <w:tcPr>
            <w:tcW w:w="993" w:type="dxa"/>
          </w:tcPr>
          <w:p w14:paraId="118FDB2F" w14:textId="77777777" w:rsidR="00C50AB1" w:rsidRDefault="00C50AB1">
            <w:r>
              <w:t>HL7_36</w:t>
            </w:r>
          </w:p>
        </w:tc>
        <w:tc>
          <w:tcPr>
            <w:tcW w:w="4819" w:type="dxa"/>
          </w:tcPr>
          <w:p w14:paraId="56D84C93" w14:textId="77777777" w:rsidR="00C50AB1" w:rsidRDefault="00C50AB1">
            <w:r>
              <w:t>Presents a list box naming all version contained within this database.</w:t>
            </w:r>
          </w:p>
        </w:tc>
      </w:tr>
      <w:tr w:rsidR="00C50AB1" w14:paraId="7233E6C1" w14:textId="77777777">
        <w:tc>
          <w:tcPr>
            <w:tcW w:w="3472" w:type="dxa"/>
          </w:tcPr>
          <w:p w14:paraId="3A8A2901" w14:textId="77777777" w:rsidR="00C50AB1" w:rsidRDefault="00C50AB1">
            <w:r>
              <w:t>HL7Segments</w:t>
            </w:r>
          </w:p>
        </w:tc>
        <w:tc>
          <w:tcPr>
            <w:tcW w:w="993" w:type="dxa"/>
          </w:tcPr>
          <w:p w14:paraId="6153D4B7" w14:textId="77777777" w:rsidR="00C50AB1" w:rsidRDefault="00C50AB1">
            <w:r>
              <w:t>HL7_36</w:t>
            </w:r>
          </w:p>
        </w:tc>
        <w:tc>
          <w:tcPr>
            <w:tcW w:w="4819" w:type="dxa"/>
          </w:tcPr>
          <w:p w14:paraId="68146A03" w14:textId="77777777" w:rsidR="00C50AB1" w:rsidRDefault="00C50AB1"/>
        </w:tc>
      </w:tr>
      <w:tr w:rsidR="00C50AB1" w14:paraId="156D8859" w14:textId="77777777">
        <w:tc>
          <w:tcPr>
            <w:tcW w:w="3472" w:type="dxa"/>
          </w:tcPr>
          <w:p w14:paraId="4C286902" w14:textId="77777777" w:rsidR="00C50AB1" w:rsidRDefault="00C50AB1">
            <w:r>
              <w:t>HL7StartFunctions</w:t>
            </w:r>
          </w:p>
        </w:tc>
        <w:tc>
          <w:tcPr>
            <w:tcW w:w="993" w:type="dxa"/>
          </w:tcPr>
          <w:p w14:paraId="455144F9" w14:textId="77777777" w:rsidR="00C50AB1" w:rsidRDefault="00C50AB1">
            <w:r>
              <w:t>HL7_37</w:t>
            </w:r>
          </w:p>
        </w:tc>
        <w:tc>
          <w:tcPr>
            <w:tcW w:w="4819" w:type="dxa"/>
          </w:tcPr>
          <w:p w14:paraId="59CFD6BA" w14:textId="77777777" w:rsidR="00C50AB1" w:rsidRDefault="00C50AB1">
            <w:r>
              <w:t>Provides buttons to start the additional functionality.</w:t>
            </w:r>
          </w:p>
        </w:tc>
      </w:tr>
      <w:tr w:rsidR="00C50AB1" w14:paraId="7D5C2BF6" w14:textId="77777777">
        <w:tc>
          <w:tcPr>
            <w:tcW w:w="3472" w:type="dxa"/>
          </w:tcPr>
          <w:p w14:paraId="26146B97" w14:textId="77777777" w:rsidR="00C50AB1" w:rsidRDefault="00C50AB1">
            <w:r>
              <w:t>HL7StartReports</w:t>
            </w:r>
          </w:p>
        </w:tc>
        <w:tc>
          <w:tcPr>
            <w:tcW w:w="993" w:type="dxa"/>
          </w:tcPr>
          <w:p w14:paraId="78704E9A" w14:textId="77777777" w:rsidR="00C50AB1" w:rsidRDefault="00C50AB1">
            <w:r>
              <w:t>HL7_36</w:t>
            </w:r>
          </w:p>
        </w:tc>
        <w:tc>
          <w:tcPr>
            <w:tcW w:w="4819" w:type="dxa"/>
          </w:tcPr>
          <w:p w14:paraId="0784667B" w14:textId="77777777" w:rsidR="00C50AB1" w:rsidRDefault="00C50AB1">
            <w:r>
              <w:t>Provides buttons to start one report.</w:t>
            </w:r>
          </w:p>
        </w:tc>
      </w:tr>
      <w:tr w:rsidR="00C50AB1" w14:paraId="6AF5D670" w14:textId="77777777">
        <w:tc>
          <w:tcPr>
            <w:tcW w:w="3472" w:type="dxa"/>
          </w:tcPr>
          <w:p w14:paraId="540F6DCF" w14:textId="77777777" w:rsidR="00C50AB1" w:rsidRDefault="00C50AB1">
            <w:pPr>
              <w:rPr>
                <w:lang w:val="fr-FR"/>
              </w:rPr>
            </w:pPr>
            <w:r>
              <w:rPr>
                <w:lang w:val="fr-FR"/>
              </w:rPr>
              <w:t>HL7Tables</w:t>
            </w:r>
          </w:p>
        </w:tc>
        <w:tc>
          <w:tcPr>
            <w:tcW w:w="993" w:type="dxa"/>
          </w:tcPr>
          <w:p w14:paraId="6EF47856" w14:textId="77777777" w:rsidR="00C50AB1" w:rsidRDefault="00C50AB1">
            <w:pPr>
              <w:rPr>
                <w:lang w:val="fr-FR"/>
              </w:rPr>
            </w:pPr>
            <w:r>
              <w:rPr>
                <w:lang w:val="fr-FR"/>
              </w:rPr>
              <w:t>HL7_36</w:t>
            </w:r>
          </w:p>
        </w:tc>
        <w:tc>
          <w:tcPr>
            <w:tcW w:w="4819" w:type="dxa"/>
          </w:tcPr>
          <w:p w14:paraId="33B968CA" w14:textId="77777777" w:rsidR="00C50AB1" w:rsidRDefault="00C50AB1">
            <w:pPr>
              <w:rPr>
                <w:lang w:val="fr-FR"/>
              </w:rPr>
            </w:pPr>
          </w:p>
        </w:tc>
      </w:tr>
      <w:tr w:rsidR="00C50AB1" w14:paraId="3BA7AE02" w14:textId="77777777">
        <w:tc>
          <w:tcPr>
            <w:tcW w:w="3472" w:type="dxa"/>
          </w:tcPr>
          <w:p w14:paraId="74306458" w14:textId="77777777" w:rsidR="00C50AB1" w:rsidRDefault="00C50AB1">
            <w:pPr>
              <w:rPr>
                <w:lang w:val="fr-FR"/>
              </w:rPr>
            </w:pPr>
            <w:r>
              <w:rPr>
                <w:lang w:val="fr-FR"/>
              </w:rPr>
              <w:t>MainHL7</w:t>
            </w:r>
          </w:p>
        </w:tc>
        <w:tc>
          <w:tcPr>
            <w:tcW w:w="993" w:type="dxa"/>
          </w:tcPr>
          <w:p w14:paraId="7F868644" w14:textId="77777777" w:rsidR="00C50AB1" w:rsidRDefault="00C50AB1">
            <w:r>
              <w:t>HL7_36</w:t>
            </w:r>
          </w:p>
        </w:tc>
        <w:tc>
          <w:tcPr>
            <w:tcW w:w="4819" w:type="dxa"/>
          </w:tcPr>
          <w:p w14:paraId="66D9DA1C" w14:textId="77777777" w:rsidR="00C50AB1" w:rsidRDefault="00C50AB1">
            <w:r>
              <w:t>This form is opened automatically with the database. You have to select an HL7 version first. According with this selection infor</w:t>
            </w:r>
            <w:r>
              <w:softHyphen/>
              <w:t>mation about events and segments become available. A double click into one data line opens a secondary form to edit the data.</w:t>
            </w:r>
          </w:p>
          <w:p w14:paraId="4E91444E" w14:textId="77777777" w:rsidR="00C50AB1" w:rsidRDefault="00C50AB1">
            <w:r>
              <w:t>The buttons on the right side allow to open further forms with more functions:</w:t>
            </w:r>
          </w:p>
          <w:p w14:paraId="35F63FE6" w14:textId="77777777" w:rsidR="00C50AB1" w:rsidRDefault="00C50AB1">
            <w:r>
              <w:lastRenderedPageBreak/>
              <w:t xml:space="preserve">HTML-Generator </w:t>
            </w:r>
            <w:r>
              <w:sym w:font="Wingdings" w:char="F0F0"/>
            </w:r>
            <w:r>
              <w:t xml:space="preserve"> Subform GenerateHTML</w:t>
            </w:r>
          </w:p>
          <w:p w14:paraId="42FE330C" w14:textId="77777777" w:rsidR="00C50AB1" w:rsidRDefault="00C50AB1">
            <w:r>
              <w:t xml:space="preserve">Edit Options </w:t>
            </w:r>
            <w:r>
              <w:sym w:font="Wingdings" w:char="F0F0"/>
            </w:r>
            <w:r>
              <w:t xml:space="preserve"> Table DBOptions</w:t>
            </w:r>
          </w:p>
          <w:p w14:paraId="2CF91AB1" w14:textId="77777777" w:rsidR="00C50AB1" w:rsidRDefault="00C50AB1">
            <w:r>
              <w:t xml:space="preserve">Copy Messages </w:t>
            </w:r>
            <w:r>
              <w:sym w:font="Wingdings" w:char="F0F0"/>
            </w:r>
            <w:r>
              <w:t xml:space="preserve"> CopyForm</w:t>
            </w:r>
          </w:p>
          <w:p w14:paraId="6B81CF24" w14:textId="77777777" w:rsidR="00C50AB1" w:rsidRDefault="00C50AB1">
            <w:r>
              <w:t xml:space="preserve">Data Elements </w:t>
            </w:r>
            <w:r>
              <w:sym w:font="Wingdings" w:char="F0F0"/>
            </w:r>
            <w:r>
              <w:t xml:space="preserve"> Data Elements</w:t>
            </w:r>
          </w:p>
          <w:p w14:paraId="6DF485EC" w14:textId="77777777" w:rsidR="00C50AB1" w:rsidRDefault="00C50AB1">
            <w:r>
              <w:t xml:space="preserve">Data Structures </w:t>
            </w:r>
            <w:r>
              <w:sym w:font="Wingdings" w:char="F0F0"/>
            </w:r>
            <w:r>
              <w:t xml:space="preserve"> Components for Data Structure</w:t>
            </w:r>
          </w:p>
          <w:p w14:paraId="58C293A9" w14:textId="77777777" w:rsidR="00C50AB1" w:rsidRDefault="00C50AB1">
            <w:pPr>
              <w:rPr>
                <w:lang w:val="fr-FR"/>
              </w:rPr>
            </w:pPr>
            <w:r>
              <w:rPr>
                <w:lang w:val="fr-FR"/>
              </w:rPr>
              <w:t xml:space="preserve">Message Structures </w:t>
            </w:r>
            <w:r>
              <w:sym w:font="Wingdings" w:char="F0F0"/>
            </w:r>
            <w:r>
              <w:rPr>
                <w:lang w:val="fr-FR"/>
              </w:rPr>
              <w:t xml:space="preserve"> MessageStructures</w:t>
            </w:r>
          </w:p>
        </w:tc>
      </w:tr>
      <w:tr w:rsidR="00C50AB1" w14:paraId="6E69DE9D" w14:textId="77777777">
        <w:tc>
          <w:tcPr>
            <w:tcW w:w="3472" w:type="dxa"/>
          </w:tcPr>
          <w:p w14:paraId="2ACB66FB" w14:textId="77777777" w:rsidR="00C50AB1" w:rsidRDefault="00C50AB1">
            <w:r>
              <w:lastRenderedPageBreak/>
              <w:t>Subform HL7 ChapterHeadings</w:t>
            </w:r>
          </w:p>
        </w:tc>
        <w:tc>
          <w:tcPr>
            <w:tcW w:w="993" w:type="dxa"/>
          </w:tcPr>
          <w:p w14:paraId="583A865F" w14:textId="77777777" w:rsidR="00C50AB1" w:rsidRDefault="00C50AB1">
            <w:r>
              <w:t>HL7_57</w:t>
            </w:r>
          </w:p>
        </w:tc>
        <w:tc>
          <w:tcPr>
            <w:tcW w:w="4819" w:type="dxa"/>
          </w:tcPr>
          <w:p w14:paraId="5841C686" w14:textId="77777777" w:rsidR="00C50AB1" w:rsidRDefault="00C50AB1"/>
        </w:tc>
      </w:tr>
      <w:tr w:rsidR="00C50AB1" w14:paraId="3DC21C44" w14:textId="77777777">
        <w:tc>
          <w:tcPr>
            <w:tcW w:w="3472" w:type="dxa"/>
          </w:tcPr>
          <w:p w14:paraId="6E8E285D" w14:textId="77777777" w:rsidR="00C50AB1" w:rsidRDefault="00C50AB1">
            <w:r>
              <w:t>Subform HL7 Chapters</w:t>
            </w:r>
          </w:p>
        </w:tc>
        <w:tc>
          <w:tcPr>
            <w:tcW w:w="993" w:type="dxa"/>
          </w:tcPr>
          <w:p w14:paraId="5EAF7763" w14:textId="77777777" w:rsidR="00C50AB1" w:rsidRDefault="00C50AB1">
            <w:r>
              <w:t>HL7_57</w:t>
            </w:r>
          </w:p>
        </w:tc>
        <w:tc>
          <w:tcPr>
            <w:tcW w:w="4819" w:type="dxa"/>
          </w:tcPr>
          <w:p w14:paraId="0C83F7B2" w14:textId="77777777" w:rsidR="00C50AB1" w:rsidRDefault="00C50AB1"/>
        </w:tc>
      </w:tr>
      <w:tr w:rsidR="00C50AB1" w14:paraId="5EA4919F" w14:textId="77777777">
        <w:tc>
          <w:tcPr>
            <w:tcW w:w="3472" w:type="dxa"/>
          </w:tcPr>
          <w:p w14:paraId="5AC323CF" w14:textId="77777777" w:rsidR="00C50AB1" w:rsidRDefault="00C50AB1">
            <w:r>
              <w:t>Subform HL7 EventMessageTypeSegments</w:t>
            </w:r>
          </w:p>
        </w:tc>
        <w:tc>
          <w:tcPr>
            <w:tcW w:w="993" w:type="dxa"/>
          </w:tcPr>
          <w:p w14:paraId="0B41A481" w14:textId="77777777" w:rsidR="00C50AB1" w:rsidRDefault="00C50AB1">
            <w:r>
              <w:t>HL7_46</w:t>
            </w:r>
          </w:p>
        </w:tc>
        <w:tc>
          <w:tcPr>
            <w:tcW w:w="4819" w:type="dxa"/>
          </w:tcPr>
          <w:p w14:paraId="70509658" w14:textId="77777777" w:rsidR="00C50AB1" w:rsidRDefault="00C50AB1">
            <w:r>
              <w:t>List of all events using a special segment</w:t>
            </w:r>
          </w:p>
        </w:tc>
      </w:tr>
      <w:tr w:rsidR="00C50AB1" w14:paraId="4B924D70" w14:textId="77777777">
        <w:tc>
          <w:tcPr>
            <w:tcW w:w="3472" w:type="dxa"/>
          </w:tcPr>
          <w:p w14:paraId="6A737114" w14:textId="77777777" w:rsidR="00C50AB1" w:rsidRDefault="00C50AB1">
            <w:r>
              <w:t>Subform HL7 MsgStructIDSegments</w:t>
            </w:r>
          </w:p>
        </w:tc>
        <w:tc>
          <w:tcPr>
            <w:tcW w:w="993" w:type="dxa"/>
          </w:tcPr>
          <w:p w14:paraId="69C5F0D1" w14:textId="77777777" w:rsidR="00C50AB1" w:rsidRDefault="00C50AB1">
            <w:r>
              <w:t>HL7_46</w:t>
            </w:r>
          </w:p>
        </w:tc>
        <w:tc>
          <w:tcPr>
            <w:tcW w:w="4819" w:type="dxa"/>
          </w:tcPr>
          <w:p w14:paraId="69B478FC" w14:textId="77777777" w:rsidR="00C50AB1" w:rsidRDefault="00C50AB1">
            <w:r>
              <w:t>List of all message structures using a special segment</w:t>
            </w:r>
          </w:p>
        </w:tc>
      </w:tr>
      <w:tr w:rsidR="00C50AB1" w14:paraId="1BBAC6F9" w14:textId="77777777">
        <w:tc>
          <w:tcPr>
            <w:tcW w:w="3472" w:type="dxa"/>
          </w:tcPr>
          <w:p w14:paraId="46B19F1F" w14:textId="77777777" w:rsidR="00C50AB1" w:rsidRDefault="00C50AB1">
            <w:r>
              <w:t>Subform HL7 Components for Data Structure</w:t>
            </w:r>
          </w:p>
        </w:tc>
        <w:tc>
          <w:tcPr>
            <w:tcW w:w="993" w:type="dxa"/>
          </w:tcPr>
          <w:p w14:paraId="27325582" w14:textId="77777777" w:rsidR="00C50AB1" w:rsidRDefault="00C50AB1">
            <w:r>
              <w:t>HL7_36</w:t>
            </w:r>
          </w:p>
        </w:tc>
        <w:tc>
          <w:tcPr>
            <w:tcW w:w="4819" w:type="dxa"/>
          </w:tcPr>
          <w:p w14:paraId="51072F9F" w14:textId="77777777" w:rsidR="00C50AB1" w:rsidRDefault="00C50AB1">
            <w:r>
              <w:t>Subform of components for data structure with components for a special data structure</w:t>
            </w:r>
          </w:p>
        </w:tc>
      </w:tr>
      <w:tr w:rsidR="00C50AB1" w14:paraId="6AF104C9" w14:textId="77777777">
        <w:tc>
          <w:tcPr>
            <w:tcW w:w="3472" w:type="dxa"/>
          </w:tcPr>
          <w:p w14:paraId="676FFA9F" w14:textId="77777777" w:rsidR="00C50AB1" w:rsidRDefault="00C50AB1">
            <w:pPr>
              <w:rPr>
                <w:lang w:val="fr-FR"/>
              </w:rPr>
            </w:pPr>
            <w:r>
              <w:rPr>
                <w:lang w:val="fr-FR"/>
              </w:rPr>
              <w:t>Subform HL7 Queries</w:t>
            </w:r>
          </w:p>
        </w:tc>
        <w:tc>
          <w:tcPr>
            <w:tcW w:w="993" w:type="dxa"/>
          </w:tcPr>
          <w:p w14:paraId="4DEEA07E" w14:textId="77777777" w:rsidR="00C50AB1" w:rsidRDefault="00C50AB1">
            <w:r>
              <w:t>HL7_39</w:t>
            </w:r>
          </w:p>
        </w:tc>
        <w:tc>
          <w:tcPr>
            <w:tcW w:w="4819" w:type="dxa"/>
          </w:tcPr>
          <w:p w14:paraId="568FEFD8" w14:textId="77777777" w:rsidR="00C50AB1" w:rsidRDefault="00C50AB1">
            <w:r>
              <w:t>Subform of queries for events</w:t>
            </w:r>
          </w:p>
        </w:tc>
      </w:tr>
      <w:tr w:rsidR="00C50AB1" w14:paraId="11A88BFC" w14:textId="77777777">
        <w:tc>
          <w:tcPr>
            <w:tcW w:w="3472" w:type="dxa"/>
          </w:tcPr>
          <w:p w14:paraId="3B51929F" w14:textId="77777777" w:rsidR="00C50AB1" w:rsidRDefault="00C50AB1">
            <w:pPr>
              <w:rPr>
                <w:lang w:val="de-DE"/>
              </w:rPr>
            </w:pPr>
            <w:r>
              <w:rPr>
                <w:lang w:val="de-DE"/>
              </w:rPr>
              <w:t>Subform HL7 DataElements</w:t>
            </w:r>
          </w:p>
        </w:tc>
        <w:tc>
          <w:tcPr>
            <w:tcW w:w="993" w:type="dxa"/>
          </w:tcPr>
          <w:p w14:paraId="4372C47D" w14:textId="77777777" w:rsidR="00C50AB1" w:rsidRDefault="00C50AB1">
            <w:pPr>
              <w:rPr>
                <w:lang w:val="de-DE"/>
              </w:rPr>
            </w:pPr>
            <w:r>
              <w:rPr>
                <w:lang w:val="de-DE"/>
              </w:rPr>
              <w:t>HL7_36</w:t>
            </w:r>
          </w:p>
        </w:tc>
        <w:tc>
          <w:tcPr>
            <w:tcW w:w="4819" w:type="dxa"/>
          </w:tcPr>
          <w:p w14:paraId="24E8CA60" w14:textId="77777777" w:rsidR="00C50AB1" w:rsidRDefault="00C50AB1">
            <w:r>
              <w:t>Subform of FormSegments with according data elements</w:t>
            </w:r>
          </w:p>
        </w:tc>
      </w:tr>
      <w:tr w:rsidR="00C50AB1" w14:paraId="44273100" w14:textId="77777777">
        <w:tc>
          <w:tcPr>
            <w:tcW w:w="3472" w:type="dxa"/>
          </w:tcPr>
          <w:p w14:paraId="0A0F047D" w14:textId="77777777" w:rsidR="00C50AB1" w:rsidRDefault="00C50AB1">
            <w:r>
              <w:t>Subform HL7 Events</w:t>
            </w:r>
          </w:p>
        </w:tc>
        <w:tc>
          <w:tcPr>
            <w:tcW w:w="993" w:type="dxa"/>
          </w:tcPr>
          <w:p w14:paraId="7D2BDCE3" w14:textId="77777777" w:rsidR="00C50AB1" w:rsidRDefault="00C50AB1">
            <w:r>
              <w:t>HL7_36</w:t>
            </w:r>
          </w:p>
        </w:tc>
        <w:tc>
          <w:tcPr>
            <w:tcW w:w="4819" w:type="dxa"/>
          </w:tcPr>
          <w:p w14:paraId="16C5FA7C" w14:textId="77777777" w:rsidR="00C50AB1" w:rsidRDefault="00C50AB1">
            <w:r>
              <w:t>Subform of MainForm with events.</w:t>
            </w:r>
          </w:p>
        </w:tc>
      </w:tr>
      <w:tr w:rsidR="00C50AB1" w14:paraId="682942CB" w14:textId="77777777">
        <w:tc>
          <w:tcPr>
            <w:tcW w:w="3472" w:type="dxa"/>
          </w:tcPr>
          <w:p w14:paraId="2E8FB18E" w14:textId="77777777" w:rsidR="00C50AB1" w:rsidRDefault="00C50AB1">
            <w:r>
              <w:t>Subform HL7 Messages for Events</w:t>
            </w:r>
          </w:p>
        </w:tc>
        <w:tc>
          <w:tcPr>
            <w:tcW w:w="993" w:type="dxa"/>
          </w:tcPr>
          <w:p w14:paraId="599B6548" w14:textId="77777777" w:rsidR="00C50AB1" w:rsidRDefault="00C50AB1">
            <w:r>
              <w:t>HL7_36</w:t>
            </w:r>
          </w:p>
        </w:tc>
        <w:tc>
          <w:tcPr>
            <w:tcW w:w="4819" w:type="dxa"/>
          </w:tcPr>
          <w:p w14:paraId="39896D0C" w14:textId="77777777" w:rsidR="00C50AB1" w:rsidRDefault="00C50AB1">
            <w:r>
              <w:t>Administration of message descriptions for an event</w:t>
            </w:r>
          </w:p>
        </w:tc>
      </w:tr>
      <w:tr w:rsidR="00C50AB1" w14:paraId="4876CE0C" w14:textId="77777777">
        <w:tc>
          <w:tcPr>
            <w:tcW w:w="3472" w:type="dxa"/>
          </w:tcPr>
          <w:p w14:paraId="11F452FF" w14:textId="77777777" w:rsidR="00C50AB1" w:rsidRDefault="00C50AB1">
            <w:r>
              <w:t>Subform HL7 MsgStructIDSegments1</w:t>
            </w:r>
          </w:p>
        </w:tc>
        <w:tc>
          <w:tcPr>
            <w:tcW w:w="993" w:type="dxa"/>
          </w:tcPr>
          <w:p w14:paraId="6520ADAB" w14:textId="77777777" w:rsidR="00C50AB1" w:rsidRDefault="00C50AB1">
            <w:r>
              <w:t>HL7_36</w:t>
            </w:r>
          </w:p>
        </w:tc>
        <w:tc>
          <w:tcPr>
            <w:tcW w:w="4819" w:type="dxa"/>
          </w:tcPr>
          <w:p w14:paraId="31B35955" w14:textId="77777777" w:rsidR="00C50AB1" w:rsidRDefault="00C50AB1">
            <w:r>
              <w:t>Subform of FormMessageStructures</w:t>
            </w:r>
          </w:p>
        </w:tc>
      </w:tr>
      <w:tr w:rsidR="00C50AB1" w14:paraId="7474A1CB" w14:textId="77777777">
        <w:tc>
          <w:tcPr>
            <w:tcW w:w="3472" w:type="dxa"/>
          </w:tcPr>
          <w:p w14:paraId="10CB76BB" w14:textId="77777777" w:rsidR="00C50AB1" w:rsidRDefault="00C50AB1">
            <w:r>
              <w:t>Subform HL7 MsgStructIDSegments2</w:t>
            </w:r>
          </w:p>
        </w:tc>
        <w:tc>
          <w:tcPr>
            <w:tcW w:w="993" w:type="dxa"/>
          </w:tcPr>
          <w:p w14:paraId="6896ABA3" w14:textId="77777777" w:rsidR="00C50AB1" w:rsidRDefault="00C50AB1"/>
        </w:tc>
        <w:tc>
          <w:tcPr>
            <w:tcW w:w="4819" w:type="dxa"/>
          </w:tcPr>
          <w:p w14:paraId="774385E5" w14:textId="77777777" w:rsidR="00C50AB1" w:rsidRDefault="00C50AB1"/>
        </w:tc>
      </w:tr>
      <w:tr w:rsidR="00C50AB1" w14:paraId="548F854C" w14:textId="77777777">
        <w:tc>
          <w:tcPr>
            <w:tcW w:w="3472" w:type="dxa"/>
          </w:tcPr>
          <w:p w14:paraId="396FCF79" w14:textId="77777777" w:rsidR="00C50AB1" w:rsidRDefault="00C50AB1">
            <w:r>
              <w:t>Subform HL7 MsgStructs for Events</w:t>
            </w:r>
          </w:p>
        </w:tc>
        <w:tc>
          <w:tcPr>
            <w:tcW w:w="993" w:type="dxa"/>
          </w:tcPr>
          <w:p w14:paraId="11773000" w14:textId="77777777" w:rsidR="00C50AB1" w:rsidRDefault="00C50AB1">
            <w:r>
              <w:t>HL7_36</w:t>
            </w:r>
          </w:p>
        </w:tc>
        <w:tc>
          <w:tcPr>
            <w:tcW w:w="4819" w:type="dxa"/>
          </w:tcPr>
          <w:p w14:paraId="247917B7" w14:textId="77777777" w:rsidR="00C50AB1" w:rsidRDefault="00C50AB1">
            <w:r>
              <w:t>Administration of message descriptions for an message structure identifier assigned to one event</w:t>
            </w:r>
          </w:p>
        </w:tc>
      </w:tr>
      <w:tr w:rsidR="00C50AB1" w14:paraId="47C45CA3" w14:textId="77777777">
        <w:tc>
          <w:tcPr>
            <w:tcW w:w="3472" w:type="dxa"/>
          </w:tcPr>
          <w:p w14:paraId="20F988D5" w14:textId="77777777" w:rsidR="00C50AB1" w:rsidRDefault="00C50AB1">
            <w:r>
              <w:t>Subform HL7 Segments</w:t>
            </w:r>
          </w:p>
        </w:tc>
        <w:tc>
          <w:tcPr>
            <w:tcW w:w="993" w:type="dxa"/>
          </w:tcPr>
          <w:p w14:paraId="20030D27" w14:textId="77777777" w:rsidR="00C50AB1" w:rsidRDefault="00C50AB1">
            <w:r>
              <w:t>HL7_36</w:t>
            </w:r>
          </w:p>
        </w:tc>
        <w:tc>
          <w:tcPr>
            <w:tcW w:w="4819" w:type="dxa"/>
          </w:tcPr>
          <w:p w14:paraId="301C465E" w14:textId="77777777" w:rsidR="00C50AB1" w:rsidRDefault="00C50AB1">
            <w:r>
              <w:t>Subform of MainForm with segments.</w:t>
            </w:r>
          </w:p>
        </w:tc>
      </w:tr>
      <w:tr w:rsidR="00C50AB1" w14:paraId="3846B0C2" w14:textId="77777777">
        <w:tc>
          <w:tcPr>
            <w:tcW w:w="3472" w:type="dxa"/>
          </w:tcPr>
          <w:p w14:paraId="5322C6E9" w14:textId="77777777" w:rsidR="00C50AB1" w:rsidRDefault="00C50AB1">
            <w:r>
              <w:t>Subform HL7 TableComp for Table</w:t>
            </w:r>
          </w:p>
        </w:tc>
        <w:tc>
          <w:tcPr>
            <w:tcW w:w="993" w:type="dxa"/>
          </w:tcPr>
          <w:p w14:paraId="7835AF7C" w14:textId="77777777" w:rsidR="00C50AB1" w:rsidRDefault="00C50AB1"/>
        </w:tc>
        <w:tc>
          <w:tcPr>
            <w:tcW w:w="4819" w:type="dxa"/>
          </w:tcPr>
          <w:p w14:paraId="3E9A15E4" w14:textId="77777777" w:rsidR="00C50AB1" w:rsidRDefault="00C50AB1"/>
        </w:tc>
      </w:tr>
      <w:tr w:rsidR="00C50AB1" w14:paraId="6685DEEA" w14:textId="77777777">
        <w:tc>
          <w:tcPr>
            <w:tcW w:w="3472" w:type="dxa"/>
          </w:tcPr>
          <w:p w14:paraId="0AF7CFA8" w14:textId="77777777" w:rsidR="00C50AB1" w:rsidRDefault="00C50AB1">
            <w:r>
              <w:t>Subform HL7 Tables</w:t>
            </w:r>
          </w:p>
        </w:tc>
        <w:tc>
          <w:tcPr>
            <w:tcW w:w="993" w:type="dxa"/>
          </w:tcPr>
          <w:p w14:paraId="5FE616F4" w14:textId="77777777" w:rsidR="00C50AB1" w:rsidRDefault="00C50AB1">
            <w:r>
              <w:t>HL7_37</w:t>
            </w:r>
          </w:p>
        </w:tc>
        <w:tc>
          <w:tcPr>
            <w:tcW w:w="4819" w:type="dxa"/>
          </w:tcPr>
          <w:p w14:paraId="190B6DF4" w14:textId="77777777" w:rsidR="00C50AB1" w:rsidRDefault="00C50AB1"/>
        </w:tc>
      </w:tr>
      <w:tr w:rsidR="00C50AB1" w14:paraId="5169170C" w14:textId="77777777">
        <w:tc>
          <w:tcPr>
            <w:tcW w:w="3472" w:type="dxa"/>
          </w:tcPr>
          <w:p w14:paraId="38C59678" w14:textId="77777777" w:rsidR="00C50AB1" w:rsidRDefault="00C50AB1">
            <w:r>
              <w:t>Subform HL7 TableValues for Table</w:t>
            </w:r>
          </w:p>
        </w:tc>
        <w:tc>
          <w:tcPr>
            <w:tcW w:w="993" w:type="dxa"/>
          </w:tcPr>
          <w:p w14:paraId="0F2A3CCF" w14:textId="77777777" w:rsidR="00C50AB1" w:rsidRDefault="00C50AB1">
            <w:r>
              <w:t>HL7_37</w:t>
            </w:r>
          </w:p>
        </w:tc>
        <w:tc>
          <w:tcPr>
            <w:tcW w:w="4819" w:type="dxa"/>
          </w:tcPr>
          <w:p w14:paraId="626B820D" w14:textId="77777777" w:rsidR="00C50AB1" w:rsidRDefault="00C50AB1"/>
        </w:tc>
      </w:tr>
    </w:tbl>
    <w:p w14:paraId="47A5F788" w14:textId="77777777" w:rsidR="00C50AB1" w:rsidRDefault="00C50AB1"/>
    <w:p w14:paraId="451603E2" w14:textId="77777777" w:rsidR="00C50AB1" w:rsidRDefault="00C50AB1">
      <w:pPr>
        <w:pStyle w:val="berschrift2"/>
      </w:pPr>
      <w:r>
        <w:fldChar w:fldCharType="begin"/>
      </w:r>
      <w:r>
        <w:instrText xml:space="preserve"> AUTONUMLGL </w:instrText>
      </w:r>
      <w:bookmarkStart w:id="80" w:name="_Toc75864132"/>
      <w:r>
        <w:fldChar w:fldCharType="end"/>
      </w:r>
      <w:r>
        <w:t xml:space="preserve"> Form Hierarchy</w:t>
      </w:r>
      <w:bookmarkEnd w:id="80"/>
    </w:p>
    <w:p w14:paraId="789FC905" w14:textId="77777777" w:rsidR="00C50AB1" w:rsidRDefault="00C50AB1"/>
    <w:p w14:paraId="24EFAF71" w14:textId="77777777" w:rsidR="00C50AB1" w:rsidRPr="003D7B7A" w:rsidRDefault="00C50AB1">
      <w:pPr>
        <w:rPr>
          <w:lang w:val="fr-FR"/>
        </w:rPr>
      </w:pPr>
      <w:r w:rsidRPr="003D7B7A">
        <w:rPr>
          <w:lang w:val="fr-FR"/>
        </w:rPr>
        <w:t>MainForm ( + SubformSegments + SubformEvents + SubformTables + SubformQueries + SubformChapters)</w:t>
      </w:r>
    </w:p>
    <w:p w14:paraId="1A2A47D0" w14:textId="77777777" w:rsidR="00C50AB1" w:rsidRDefault="00C50AB1">
      <w:pPr>
        <w:ind w:firstLine="708"/>
      </w:pPr>
      <w:r>
        <w:t>FormComponents for Data Structure ( + SubformComponents for DataStructure)</w:t>
      </w:r>
    </w:p>
    <w:p w14:paraId="6311AE28" w14:textId="77777777" w:rsidR="00C50AB1" w:rsidRDefault="00C50AB1">
      <w:pPr>
        <w:ind w:firstLine="708"/>
      </w:pPr>
      <w:r>
        <w:t>FormQueries</w:t>
      </w:r>
    </w:p>
    <w:p w14:paraId="38532C31" w14:textId="77777777" w:rsidR="00C50AB1" w:rsidRDefault="00C50AB1">
      <w:pPr>
        <w:ind w:firstLine="708"/>
      </w:pPr>
      <w:r>
        <w:tab/>
        <w:t>FormQueryInput</w:t>
      </w:r>
    </w:p>
    <w:p w14:paraId="69D330B6" w14:textId="77777777" w:rsidR="00C50AB1" w:rsidRDefault="00C50AB1">
      <w:pPr>
        <w:ind w:firstLine="708"/>
      </w:pPr>
      <w:r>
        <w:tab/>
        <w:t>FormQueryInputParameter</w:t>
      </w:r>
    </w:p>
    <w:p w14:paraId="660098F2" w14:textId="77777777" w:rsidR="00C50AB1" w:rsidRDefault="00C50AB1">
      <w:pPr>
        <w:ind w:firstLine="708"/>
      </w:pPr>
      <w:r>
        <w:tab/>
        <w:t>FormQueryRCP</w:t>
      </w:r>
    </w:p>
    <w:p w14:paraId="3FF86C28" w14:textId="77777777" w:rsidR="00C50AB1" w:rsidRDefault="00C50AB1">
      <w:pPr>
        <w:ind w:firstLine="708"/>
      </w:pPr>
      <w:r>
        <w:t>FormChapters</w:t>
      </w:r>
    </w:p>
    <w:p w14:paraId="385A181E" w14:textId="77777777" w:rsidR="00C50AB1" w:rsidRDefault="00C50AB1">
      <w:pPr>
        <w:ind w:firstLine="708"/>
      </w:pPr>
      <w:r>
        <w:t>FormData Elements</w:t>
      </w:r>
    </w:p>
    <w:p w14:paraId="735C0BB7" w14:textId="77777777" w:rsidR="00C50AB1" w:rsidRDefault="00C50AB1">
      <w:pPr>
        <w:ind w:firstLine="708"/>
      </w:pPr>
      <w:r>
        <w:t>FormData Type</w:t>
      </w:r>
    </w:p>
    <w:p w14:paraId="2D3A5D00" w14:textId="77777777" w:rsidR="00C50AB1" w:rsidRDefault="00C50AB1">
      <w:pPr>
        <w:ind w:firstLine="708"/>
      </w:pPr>
      <w:r>
        <w:t>FormEvents with Messages ( + SubformEvents with Messages ( + 2*SubformMessages for Event</w:t>
      </w:r>
    </w:p>
    <w:p w14:paraId="330E83AC" w14:textId="77777777" w:rsidR="00C50AB1" w:rsidRDefault="00C50AB1">
      <w:pPr>
        <w:ind w:firstLine="708"/>
      </w:pPr>
      <w:r>
        <w:tab/>
      </w:r>
      <w:r>
        <w:tab/>
      </w:r>
      <w:r>
        <w:tab/>
        <w:t xml:space="preserve">     + 2*SubformMsgStructs for Event</w:t>
      </w:r>
    </w:p>
    <w:p w14:paraId="4EDE1994" w14:textId="77777777" w:rsidR="00C50AB1" w:rsidRDefault="00C50AB1">
      <w:pPr>
        <w:ind w:left="2124" w:firstLine="708"/>
      </w:pPr>
      <w:r>
        <w:t xml:space="preserve">     + SubformConfStatements))</w:t>
      </w:r>
    </w:p>
    <w:p w14:paraId="3988102B" w14:textId="77777777" w:rsidR="00C50AB1" w:rsidRDefault="00C50AB1">
      <w:pPr>
        <w:ind w:firstLine="708"/>
      </w:pPr>
      <w:r>
        <w:tab/>
        <w:t>FormFunctionCopyMessage2MsgStruct</w:t>
      </w:r>
    </w:p>
    <w:p w14:paraId="33E10D73" w14:textId="77777777" w:rsidR="00C50AB1" w:rsidRDefault="00C50AB1">
      <w:pPr>
        <w:ind w:firstLine="708"/>
      </w:pPr>
      <w:r>
        <w:t>FormFunctionCopyMessages</w:t>
      </w:r>
    </w:p>
    <w:p w14:paraId="5BCDC7B9" w14:textId="77777777" w:rsidR="00C50AB1" w:rsidRDefault="00C50AB1">
      <w:pPr>
        <w:ind w:left="708" w:firstLine="708"/>
      </w:pPr>
      <w:r>
        <w:t>FormFunctionCopyMessage2MsgStruct</w:t>
      </w:r>
    </w:p>
    <w:p w14:paraId="0073E0F9" w14:textId="77777777" w:rsidR="00C50AB1" w:rsidRDefault="00C50AB1">
      <w:pPr>
        <w:ind w:firstLine="708"/>
      </w:pPr>
      <w:r>
        <w:lastRenderedPageBreak/>
        <w:t>FormMessageStructures ( + SubformMsgStructIDSegments)</w:t>
      </w:r>
    </w:p>
    <w:p w14:paraId="788A5EFC" w14:textId="77777777" w:rsidR="00C50AB1" w:rsidRDefault="00C50AB1">
      <w:pPr>
        <w:ind w:left="708" w:firstLine="708"/>
      </w:pPr>
      <w:r>
        <w:t>FormFunctionCopyMsgStructs</w:t>
      </w:r>
    </w:p>
    <w:p w14:paraId="6F6AE208" w14:textId="77777777" w:rsidR="00C50AB1" w:rsidRDefault="00C50AB1">
      <w:pPr>
        <w:ind w:firstLine="708"/>
      </w:pPr>
      <w:r>
        <w:t xml:space="preserve">FormSegments ( + SubformDataElements + SubformEventMessageTypeSegments </w:t>
      </w:r>
    </w:p>
    <w:p w14:paraId="726E3547" w14:textId="77777777" w:rsidR="00C50AB1" w:rsidRDefault="00C50AB1">
      <w:pPr>
        <w:ind w:left="1416" w:firstLine="708"/>
      </w:pPr>
      <w:r>
        <w:t>+ SubformMsgStructIDSegments)</w:t>
      </w:r>
    </w:p>
    <w:p w14:paraId="08FEE60C" w14:textId="77777777" w:rsidR="00C50AB1" w:rsidRDefault="00C50AB1">
      <w:pPr>
        <w:ind w:firstLine="708"/>
      </w:pPr>
      <w:r>
        <w:t>FromStartFunctions</w:t>
      </w:r>
    </w:p>
    <w:p w14:paraId="35CC1A93" w14:textId="77777777" w:rsidR="00C50AB1" w:rsidRDefault="00C50AB1">
      <w:pPr>
        <w:ind w:left="708" w:firstLine="708"/>
      </w:pPr>
      <w:r>
        <w:t>FormStartReports</w:t>
      </w:r>
    </w:p>
    <w:p w14:paraId="7224466D" w14:textId="77777777" w:rsidR="00C50AB1" w:rsidRDefault="00C50AB1">
      <w:pPr>
        <w:ind w:left="708" w:firstLine="708"/>
      </w:pPr>
      <w:r>
        <w:t>FormFunctionGenerateHTML</w:t>
      </w:r>
    </w:p>
    <w:p w14:paraId="74AEB94F" w14:textId="77777777" w:rsidR="00C50AB1" w:rsidRDefault="00C50AB1">
      <w:pPr>
        <w:ind w:left="708" w:firstLine="708"/>
      </w:pPr>
      <w:r>
        <w:t>FormGenerateAppendixA</w:t>
      </w:r>
    </w:p>
    <w:p w14:paraId="6E07F353" w14:textId="77777777" w:rsidR="00C50AB1" w:rsidRDefault="00C50AB1">
      <w:pPr>
        <w:ind w:left="708" w:firstLine="708"/>
      </w:pPr>
      <w:r>
        <w:t>FormGenerateDocuments</w:t>
      </w:r>
    </w:p>
    <w:p w14:paraId="420E9915" w14:textId="77777777" w:rsidR="00C50AB1" w:rsidRDefault="00C50AB1">
      <w:pPr>
        <w:ind w:firstLine="708"/>
      </w:pPr>
      <w:r>
        <w:t>FormTables</w:t>
      </w:r>
    </w:p>
    <w:p w14:paraId="4513A40E" w14:textId="77777777" w:rsidR="00C50AB1" w:rsidRDefault="00C50AB1">
      <w:pPr>
        <w:ind w:firstLine="708"/>
      </w:pPr>
      <w:r>
        <w:t>DBOptions</w:t>
      </w:r>
    </w:p>
    <w:p w14:paraId="1D89765E" w14:textId="77777777" w:rsidR="00C50AB1" w:rsidRDefault="00C50AB1">
      <w:pPr>
        <w:ind w:firstLine="708"/>
      </w:pPr>
      <w:r>
        <w:t>DBChanges</w:t>
      </w:r>
    </w:p>
    <w:p w14:paraId="3D8EC05A" w14:textId="77777777" w:rsidR="00C50AB1" w:rsidRDefault="00C50AB1">
      <w:pPr>
        <w:ind w:firstLine="708"/>
      </w:pPr>
      <w:r>
        <w:t>DBOpenPoints</w:t>
      </w:r>
    </w:p>
    <w:p w14:paraId="28760C1F" w14:textId="77777777" w:rsidR="00C50AB1" w:rsidRDefault="00C50AB1">
      <w:pPr>
        <w:ind w:firstLine="708"/>
      </w:pPr>
      <w:r>
        <w:t>Versions</w:t>
      </w:r>
    </w:p>
    <w:p w14:paraId="53BBC96B" w14:textId="77777777" w:rsidR="00C50AB1" w:rsidRDefault="00C50AB1"/>
    <w:p w14:paraId="662AE4A3" w14:textId="77777777" w:rsidR="00C50AB1" w:rsidRDefault="00C50AB1">
      <w:pPr>
        <w:pStyle w:val="berschrift1"/>
      </w:pPr>
      <w:r>
        <w:lastRenderedPageBreak/>
        <w:fldChar w:fldCharType="begin"/>
      </w:r>
      <w:r>
        <w:instrText xml:space="preserve"> AUTONUMLGL </w:instrText>
      </w:r>
      <w:bookmarkStart w:id="81" w:name="_Toc75864133"/>
      <w:r>
        <w:fldChar w:fldCharType="end"/>
      </w:r>
      <w:r>
        <w:t xml:space="preserve"> Reports</w:t>
      </w:r>
      <w:bookmarkEnd w:id="81"/>
    </w:p>
    <w:p w14:paraId="16922818"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993"/>
        <w:gridCol w:w="4677"/>
      </w:tblGrid>
      <w:tr w:rsidR="00C50AB1" w14:paraId="109176F9" w14:textId="77777777">
        <w:tc>
          <w:tcPr>
            <w:tcW w:w="3472" w:type="dxa"/>
            <w:shd w:val="pct10" w:color="auto" w:fill="auto"/>
          </w:tcPr>
          <w:p w14:paraId="0018E342" w14:textId="77777777" w:rsidR="00C50AB1" w:rsidRDefault="00C50AB1">
            <w:r>
              <w:t>Report</w:t>
            </w:r>
          </w:p>
        </w:tc>
        <w:tc>
          <w:tcPr>
            <w:tcW w:w="993" w:type="dxa"/>
            <w:shd w:val="pct10" w:color="auto" w:fill="auto"/>
          </w:tcPr>
          <w:p w14:paraId="55D319D7" w14:textId="77777777" w:rsidR="00C50AB1" w:rsidRDefault="00C50AB1">
            <w:r>
              <w:t>Database</w:t>
            </w:r>
          </w:p>
        </w:tc>
        <w:tc>
          <w:tcPr>
            <w:tcW w:w="4677" w:type="dxa"/>
            <w:shd w:val="pct10" w:color="auto" w:fill="auto"/>
          </w:tcPr>
          <w:p w14:paraId="1E933629" w14:textId="77777777" w:rsidR="00C50AB1" w:rsidRDefault="00C50AB1">
            <w:r>
              <w:t>Purpose</w:t>
            </w:r>
          </w:p>
        </w:tc>
      </w:tr>
      <w:tr w:rsidR="00C50AB1" w14:paraId="461CE635" w14:textId="77777777">
        <w:tc>
          <w:tcPr>
            <w:tcW w:w="3472" w:type="dxa"/>
          </w:tcPr>
          <w:p w14:paraId="378DEB26" w14:textId="77777777" w:rsidR="00C50AB1" w:rsidRDefault="00C50AB1">
            <w:r>
              <w:t>DataElements with DataStructure for Version</w:t>
            </w:r>
          </w:p>
        </w:tc>
        <w:tc>
          <w:tcPr>
            <w:tcW w:w="993" w:type="dxa"/>
          </w:tcPr>
          <w:p w14:paraId="5A82EF96" w14:textId="77777777" w:rsidR="00C50AB1" w:rsidRDefault="00C50AB1">
            <w:r>
              <w:t>HL7_36</w:t>
            </w:r>
          </w:p>
        </w:tc>
        <w:tc>
          <w:tcPr>
            <w:tcW w:w="4677" w:type="dxa"/>
          </w:tcPr>
          <w:p w14:paraId="6C2E4513" w14:textId="77777777" w:rsidR="00C50AB1" w:rsidRDefault="00C50AB1">
            <w:r>
              <w:t>List of data elements with the used data structure.</w:t>
            </w:r>
          </w:p>
        </w:tc>
      </w:tr>
      <w:tr w:rsidR="00C50AB1" w14:paraId="03A0DCC3" w14:textId="77777777">
        <w:tc>
          <w:tcPr>
            <w:tcW w:w="3472" w:type="dxa"/>
          </w:tcPr>
          <w:p w14:paraId="5DB86647" w14:textId="77777777" w:rsidR="00C50AB1" w:rsidRDefault="00C50AB1">
            <w:r>
              <w:t>DataStructure for Version</w:t>
            </w:r>
          </w:p>
        </w:tc>
        <w:tc>
          <w:tcPr>
            <w:tcW w:w="993" w:type="dxa"/>
          </w:tcPr>
          <w:p w14:paraId="0638A8A2" w14:textId="77777777" w:rsidR="00C50AB1" w:rsidRDefault="00C50AB1">
            <w:r>
              <w:t>HL7_36</w:t>
            </w:r>
          </w:p>
        </w:tc>
        <w:tc>
          <w:tcPr>
            <w:tcW w:w="4677" w:type="dxa"/>
          </w:tcPr>
          <w:p w14:paraId="46AA0579" w14:textId="77777777" w:rsidR="00C50AB1" w:rsidRDefault="00C50AB1">
            <w:r>
              <w:t>Generates a detailed list of data structures for one version.</w:t>
            </w:r>
          </w:p>
        </w:tc>
      </w:tr>
      <w:tr w:rsidR="00C50AB1" w14:paraId="6C54C6EA" w14:textId="77777777">
        <w:tc>
          <w:tcPr>
            <w:tcW w:w="3472" w:type="dxa"/>
          </w:tcPr>
          <w:p w14:paraId="4D41C43C" w14:textId="77777777" w:rsidR="00C50AB1" w:rsidRDefault="00C50AB1">
            <w:r>
              <w:t>Event-Code (Details)</w:t>
            </w:r>
          </w:p>
        </w:tc>
        <w:tc>
          <w:tcPr>
            <w:tcW w:w="993" w:type="dxa"/>
          </w:tcPr>
          <w:p w14:paraId="6F120FC1" w14:textId="77777777" w:rsidR="00C50AB1" w:rsidRDefault="00C50AB1">
            <w:r>
              <w:t>HL7_36</w:t>
            </w:r>
          </w:p>
        </w:tc>
        <w:tc>
          <w:tcPr>
            <w:tcW w:w="4677" w:type="dxa"/>
          </w:tcPr>
          <w:p w14:paraId="22F356C7" w14:textId="77777777" w:rsidR="00C50AB1" w:rsidRDefault="00C50AB1">
            <w:r>
              <w:t>Generates a detailed list of all event codes for one version.</w:t>
            </w:r>
          </w:p>
        </w:tc>
      </w:tr>
      <w:tr w:rsidR="00C50AB1" w14:paraId="15CFBB2E" w14:textId="77777777">
        <w:tc>
          <w:tcPr>
            <w:tcW w:w="3472" w:type="dxa"/>
          </w:tcPr>
          <w:p w14:paraId="0B5FE8CF" w14:textId="77777777" w:rsidR="00C50AB1" w:rsidRDefault="00C50AB1">
            <w:r>
              <w:t>Event-Codes (Overview)</w:t>
            </w:r>
          </w:p>
        </w:tc>
        <w:tc>
          <w:tcPr>
            <w:tcW w:w="993" w:type="dxa"/>
          </w:tcPr>
          <w:p w14:paraId="797312F4" w14:textId="77777777" w:rsidR="00C50AB1" w:rsidRDefault="00C50AB1">
            <w:r>
              <w:t>HL7_36</w:t>
            </w:r>
          </w:p>
        </w:tc>
        <w:tc>
          <w:tcPr>
            <w:tcW w:w="4677" w:type="dxa"/>
          </w:tcPr>
          <w:p w14:paraId="4EAB1EF7" w14:textId="77777777" w:rsidR="00C50AB1" w:rsidRDefault="00C50AB1">
            <w:r>
              <w:t>Generates a overview list of all event codes for one version.</w:t>
            </w:r>
          </w:p>
        </w:tc>
      </w:tr>
      <w:tr w:rsidR="00C50AB1" w14:paraId="0B847D92" w14:textId="77777777">
        <w:tc>
          <w:tcPr>
            <w:tcW w:w="3472" w:type="dxa"/>
          </w:tcPr>
          <w:p w14:paraId="5D4C9832" w14:textId="77777777" w:rsidR="00C50AB1" w:rsidRDefault="00C50AB1">
            <w:r>
              <w:t>Mapping Versions Data Elements</w:t>
            </w:r>
          </w:p>
        </w:tc>
        <w:tc>
          <w:tcPr>
            <w:tcW w:w="993" w:type="dxa"/>
          </w:tcPr>
          <w:p w14:paraId="5E7790C0" w14:textId="77777777" w:rsidR="00C50AB1" w:rsidRDefault="00C50AB1">
            <w:r>
              <w:t>HL7_36</w:t>
            </w:r>
          </w:p>
        </w:tc>
        <w:tc>
          <w:tcPr>
            <w:tcW w:w="4677" w:type="dxa"/>
          </w:tcPr>
          <w:p w14:paraId="2BF906BE" w14:textId="77777777" w:rsidR="00C50AB1" w:rsidRDefault="00C50AB1">
            <w:r>
              <w:t>Generates a list with the mapping of data elements among consecutive versions.</w:t>
            </w:r>
          </w:p>
        </w:tc>
      </w:tr>
      <w:tr w:rsidR="00C50AB1" w14:paraId="75D849C1" w14:textId="77777777">
        <w:tc>
          <w:tcPr>
            <w:tcW w:w="3472" w:type="dxa"/>
          </w:tcPr>
          <w:p w14:paraId="74D1F5A5" w14:textId="77777777" w:rsidR="00C50AB1" w:rsidRDefault="00C50AB1">
            <w:r>
              <w:t xml:space="preserve">SubReport Segments for Messagetypes </w:t>
            </w:r>
          </w:p>
        </w:tc>
        <w:tc>
          <w:tcPr>
            <w:tcW w:w="993" w:type="dxa"/>
          </w:tcPr>
          <w:p w14:paraId="35C9B035" w14:textId="77777777" w:rsidR="00C50AB1" w:rsidRDefault="00C50AB1">
            <w:r>
              <w:t>HL7_36</w:t>
            </w:r>
          </w:p>
        </w:tc>
        <w:tc>
          <w:tcPr>
            <w:tcW w:w="4677" w:type="dxa"/>
          </w:tcPr>
          <w:p w14:paraId="15799F13" w14:textId="77777777" w:rsidR="00C50AB1" w:rsidRDefault="00C50AB1">
            <w:r>
              <w:t>Sub-report which generates the list of all segments of a specific message type.</w:t>
            </w:r>
          </w:p>
        </w:tc>
      </w:tr>
      <w:tr w:rsidR="00C50AB1" w14:paraId="0FA4751C" w14:textId="77777777">
        <w:tc>
          <w:tcPr>
            <w:tcW w:w="3472" w:type="dxa"/>
          </w:tcPr>
          <w:p w14:paraId="0592779D" w14:textId="77777777" w:rsidR="00C50AB1" w:rsidRDefault="00C50AB1">
            <w:r>
              <w:t>Statistics</w:t>
            </w:r>
          </w:p>
        </w:tc>
        <w:tc>
          <w:tcPr>
            <w:tcW w:w="993" w:type="dxa"/>
          </w:tcPr>
          <w:p w14:paraId="5F03774F" w14:textId="77777777" w:rsidR="00C50AB1" w:rsidRDefault="00C50AB1">
            <w:r>
              <w:t>HL7_42</w:t>
            </w:r>
          </w:p>
        </w:tc>
        <w:tc>
          <w:tcPr>
            <w:tcW w:w="4677" w:type="dxa"/>
          </w:tcPr>
          <w:p w14:paraId="2304F129" w14:textId="77777777" w:rsidR="00C50AB1" w:rsidRDefault="00C50AB1">
            <w:r>
              <w:t>List of all elements (events, segments, etc.) for all versions</w:t>
            </w:r>
          </w:p>
        </w:tc>
      </w:tr>
    </w:tbl>
    <w:p w14:paraId="332D6407" w14:textId="77777777" w:rsidR="00C50AB1" w:rsidRDefault="00C50AB1"/>
    <w:p w14:paraId="6F632480" w14:textId="77777777" w:rsidR="00C50AB1" w:rsidRDefault="00C50AB1">
      <w:pPr>
        <w:pStyle w:val="berschrift2"/>
      </w:pPr>
      <w:r>
        <w:fldChar w:fldCharType="begin"/>
      </w:r>
      <w:r>
        <w:instrText xml:space="preserve"> AUTONUMLGL </w:instrText>
      </w:r>
      <w:bookmarkStart w:id="82" w:name="_Toc75864134"/>
      <w:r>
        <w:fldChar w:fldCharType="end"/>
      </w:r>
      <w:r>
        <w:t xml:space="preserve"> Report Hierarchy</w:t>
      </w:r>
      <w:bookmarkEnd w:id="82"/>
    </w:p>
    <w:p w14:paraId="497C3909" w14:textId="77777777" w:rsidR="00C50AB1" w:rsidRDefault="00C50AB1"/>
    <w:p w14:paraId="3DA4F5E5" w14:textId="77777777" w:rsidR="00C50AB1" w:rsidRDefault="00C50AB1">
      <w:r>
        <w:t>Event-Codes (Detail)</w:t>
      </w:r>
    </w:p>
    <w:p w14:paraId="7C7A340B" w14:textId="77777777" w:rsidR="00C50AB1" w:rsidRDefault="00C50AB1">
      <w:r>
        <w:tab/>
        <w:t>SubReport Segments for Messagetypes</w:t>
      </w:r>
    </w:p>
    <w:p w14:paraId="772B92BD" w14:textId="77777777" w:rsidR="00C50AB1" w:rsidRDefault="00C50AB1"/>
    <w:p w14:paraId="5DA94988" w14:textId="77777777" w:rsidR="00C50AB1" w:rsidRDefault="00C50AB1"/>
    <w:p w14:paraId="4276BD66" w14:textId="77777777" w:rsidR="00C50AB1" w:rsidRDefault="00C50AB1">
      <w:pPr>
        <w:pStyle w:val="berschrift1"/>
      </w:pPr>
      <w:r>
        <w:lastRenderedPageBreak/>
        <w:fldChar w:fldCharType="begin"/>
      </w:r>
      <w:r>
        <w:instrText xml:space="preserve"> AUTONUMLGL </w:instrText>
      </w:r>
      <w:bookmarkStart w:id="83" w:name="_Toc75864135"/>
      <w:r>
        <w:fldChar w:fldCharType="end"/>
      </w:r>
      <w:r>
        <w:t xml:space="preserve"> Macros</w:t>
      </w:r>
      <w:bookmarkEnd w:id="83"/>
    </w:p>
    <w:p w14:paraId="604CC779"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97"/>
        <w:gridCol w:w="992"/>
        <w:gridCol w:w="5953"/>
      </w:tblGrid>
      <w:tr w:rsidR="00C50AB1" w14:paraId="052404A1" w14:textId="77777777">
        <w:tc>
          <w:tcPr>
            <w:tcW w:w="2197" w:type="dxa"/>
            <w:shd w:val="pct10" w:color="auto" w:fill="auto"/>
          </w:tcPr>
          <w:p w14:paraId="7C8D497D" w14:textId="77777777" w:rsidR="00C50AB1" w:rsidRDefault="00C50AB1">
            <w:r>
              <w:t>Macro</w:t>
            </w:r>
          </w:p>
        </w:tc>
        <w:tc>
          <w:tcPr>
            <w:tcW w:w="992" w:type="dxa"/>
            <w:shd w:val="pct10" w:color="auto" w:fill="auto"/>
          </w:tcPr>
          <w:p w14:paraId="53494D20" w14:textId="77777777" w:rsidR="00C50AB1" w:rsidRDefault="00C50AB1">
            <w:r>
              <w:t>Database</w:t>
            </w:r>
          </w:p>
        </w:tc>
        <w:tc>
          <w:tcPr>
            <w:tcW w:w="5953" w:type="dxa"/>
            <w:shd w:val="pct10" w:color="auto" w:fill="auto"/>
          </w:tcPr>
          <w:p w14:paraId="3E20A343" w14:textId="77777777" w:rsidR="00C50AB1" w:rsidRDefault="00C50AB1">
            <w:r>
              <w:t>Purpose</w:t>
            </w:r>
          </w:p>
        </w:tc>
      </w:tr>
      <w:tr w:rsidR="00C50AB1" w14:paraId="5B60C72F" w14:textId="77777777">
        <w:tc>
          <w:tcPr>
            <w:tcW w:w="2197" w:type="dxa"/>
          </w:tcPr>
          <w:p w14:paraId="51D24C4F" w14:textId="77777777" w:rsidR="00C50AB1" w:rsidRDefault="00C50AB1">
            <w:r>
              <w:t>AutoExec</w:t>
            </w:r>
          </w:p>
        </w:tc>
        <w:tc>
          <w:tcPr>
            <w:tcW w:w="992" w:type="dxa"/>
          </w:tcPr>
          <w:p w14:paraId="0BC658E8" w14:textId="77777777" w:rsidR="00C50AB1" w:rsidRDefault="00C50AB1">
            <w:r>
              <w:t>HL7_36</w:t>
            </w:r>
          </w:p>
        </w:tc>
        <w:tc>
          <w:tcPr>
            <w:tcW w:w="5953" w:type="dxa"/>
          </w:tcPr>
          <w:p w14:paraId="534D6677" w14:textId="77777777" w:rsidR="00C50AB1" w:rsidRDefault="00C50AB1">
            <w:r>
              <w:t>Opens the main form when opening the database.</w:t>
            </w:r>
          </w:p>
        </w:tc>
      </w:tr>
      <w:tr w:rsidR="00C50AB1" w14:paraId="00727B36" w14:textId="77777777">
        <w:tc>
          <w:tcPr>
            <w:tcW w:w="2197" w:type="dxa"/>
          </w:tcPr>
          <w:p w14:paraId="2AC63BC1" w14:textId="77777777" w:rsidR="00C50AB1" w:rsidRDefault="00C50AB1">
            <w:r>
              <w:t>Close</w:t>
            </w:r>
          </w:p>
        </w:tc>
        <w:tc>
          <w:tcPr>
            <w:tcW w:w="992" w:type="dxa"/>
          </w:tcPr>
          <w:p w14:paraId="11EF2140" w14:textId="77777777" w:rsidR="00C50AB1" w:rsidRDefault="00C50AB1">
            <w:r>
              <w:t>HL7_36</w:t>
            </w:r>
          </w:p>
        </w:tc>
        <w:tc>
          <w:tcPr>
            <w:tcW w:w="5953" w:type="dxa"/>
          </w:tcPr>
          <w:p w14:paraId="1DDB4854" w14:textId="77777777" w:rsidR="00C50AB1" w:rsidRDefault="00C50AB1">
            <w:r>
              <w:t>Contains all functions for closing forms.</w:t>
            </w:r>
          </w:p>
        </w:tc>
      </w:tr>
      <w:tr w:rsidR="00C50AB1" w14:paraId="495FD7AA" w14:textId="77777777">
        <w:tc>
          <w:tcPr>
            <w:tcW w:w="2197" w:type="dxa"/>
          </w:tcPr>
          <w:p w14:paraId="42ED7F0A" w14:textId="77777777" w:rsidR="00C50AB1" w:rsidRDefault="00C50AB1">
            <w:r>
              <w:t>HTML</w:t>
            </w:r>
          </w:p>
        </w:tc>
        <w:tc>
          <w:tcPr>
            <w:tcW w:w="992" w:type="dxa"/>
          </w:tcPr>
          <w:p w14:paraId="2C2F73DC" w14:textId="77777777" w:rsidR="00C50AB1" w:rsidRDefault="00C50AB1">
            <w:r>
              <w:t>HL7_36</w:t>
            </w:r>
          </w:p>
        </w:tc>
        <w:tc>
          <w:tcPr>
            <w:tcW w:w="5953" w:type="dxa"/>
          </w:tcPr>
          <w:p w14:paraId="337C79F7" w14:textId="77777777" w:rsidR="00C50AB1" w:rsidRDefault="00C50AB1">
            <w:r>
              <w:t>Calls the functions for generating the HTML files.</w:t>
            </w:r>
          </w:p>
        </w:tc>
      </w:tr>
      <w:tr w:rsidR="00C50AB1" w14:paraId="23440AEF" w14:textId="77777777">
        <w:tc>
          <w:tcPr>
            <w:tcW w:w="2197" w:type="dxa"/>
          </w:tcPr>
          <w:p w14:paraId="7CE173EA" w14:textId="77777777" w:rsidR="00C50AB1" w:rsidRDefault="00C50AB1">
            <w:r>
              <w:t>Open</w:t>
            </w:r>
          </w:p>
        </w:tc>
        <w:tc>
          <w:tcPr>
            <w:tcW w:w="992" w:type="dxa"/>
          </w:tcPr>
          <w:p w14:paraId="7028CC12" w14:textId="77777777" w:rsidR="00C50AB1" w:rsidRDefault="00C50AB1">
            <w:r>
              <w:t>HL7_36</w:t>
            </w:r>
          </w:p>
        </w:tc>
        <w:tc>
          <w:tcPr>
            <w:tcW w:w="5953" w:type="dxa"/>
          </w:tcPr>
          <w:p w14:paraId="6829B650" w14:textId="77777777" w:rsidR="00C50AB1" w:rsidRDefault="00C50AB1">
            <w:r>
              <w:t>Contains all functions for opening forms.</w:t>
            </w:r>
          </w:p>
        </w:tc>
      </w:tr>
      <w:tr w:rsidR="00C50AB1" w14:paraId="176F86C6" w14:textId="77777777">
        <w:tc>
          <w:tcPr>
            <w:tcW w:w="2197" w:type="dxa"/>
          </w:tcPr>
          <w:p w14:paraId="04642D92" w14:textId="77777777" w:rsidR="00C50AB1" w:rsidRDefault="00C50AB1">
            <w:r>
              <w:t>RemoveVersion</w:t>
            </w:r>
          </w:p>
        </w:tc>
        <w:tc>
          <w:tcPr>
            <w:tcW w:w="992" w:type="dxa"/>
          </w:tcPr>
          <w:p w14:paraId="1234FD1A" w14:textId="77777777" w:rsidR="00C50AB1" w:rsidRDefault="00C50AB1">
            <w:r>
              <w:t>HL7_36</w:t>
            </w:r>
          </w:p>
        </w:tc>
        <w:tc>
          <w:tcPr>
            <w:tcW w:w="5953" w:type="dxa"/>
          </w:tcPr>
          <w:p w14:paraId="15DE97BA" w14:textId="77777777" w:rsidR="00C50AB1" w:rsidRDefault="00C50AB1">
            <w:r>
              <w:t>Calls the function for removing all information for a specific version.</w:t>
            </w:r>
          </w:p>
        </w:tc>
      </w:tr>
    </w:tbl>
    <w:p w14:paraId="2C92295B" w14:textId="77777777" w:rsidR="00C50AB1" w:rsidRDefault="00C50AB1"/>
    <w:p w14:paraId="7E495036" w14:textId="77777777" w:rsidR="00C50AB1" w:rsidRDefault="00C50AB1">
      <w:pPr>
        <w:pStyle w:val="berschrift1"/>
      </w:pPr>
      <w:r>
        <w:lastRenderedPageBreak/>
        <w:fldChar w:fldCharType="begin"/>
      </w:r>
      <w:r>
        <w:instrText xml:space="preserve"> AUTONUMLGL </w:instrText>
      </w:r>
      <w:bookmarkStart w:id="84" w:name="_Toc75864136"/>
      <w:r>
        <w:fldChar w:fldCharType="end"/>
      </w:r>
      <w:r>
        <w:t xml:space="preserve"> Modules</w:t>
      </w:r>
      <w:bookmarkEnd w:id="84"/>
    </w:p>
    <w:p w14:paraId="5D9724BF"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97"/>
        <w:gridCol w:w="992"/>
        <w:gridCol w:w="5953"/>
      </w:tblGrid>
      <w:tr w:rsidR="00C50AB1" w14:paraId="63D7716B" w14:textId="77777777">
        <w:trPr>
          <w:tblHeader/>
        </w:trPr>
        <w:tc>
          <w:tcPr>
            <w:tcW w:w="2197" w:type="dxa"/>
            <w:shd w:val="pct10" w:color="auto" w:fill="auto"/>
          </w:tcPr>
          <w:p w14:paraId="0A699A6B" w14:textId="77777777" w:rsidR="00C50AB1" w:rsidRDefault="00C50AB1">
            <w:r>
              <w:t>Module</w:t>
            </w:r>
          </w:p>
        </w:tc>
        <w:tc>
          <w:tcPr>
            <w:tcW w:w="992" w:type="dxa"/>
            <w:shd w:val="pct10" w:color="auto" w:fill="auto"/>
          </w:tcPr>
          <w:p w14:paraId="1055A4FC" w14:textId="77777777" w:rsidR="00C50AB1" w:rsidRDefault="00C50AB1">
            <w:r>
              <w:t>Database</w:t>
            </w:r>
          </w:p>
        </w:tc>
        <w:tc>
          <w:tcPr>
            <w:tcW w:w="5953" w:type="dxa"/>
            <w:shd w:val="pct10" w:color="auto" w:fill="auto"/>
          </w:tcPr>
          <w:p w14:paraId="40A70E2B" w14:textId="77777777" w:rsidR="00C50AB1" w:rsidRDefault="00C50AB1">
            <w:r>
              <w:t>Purpose</w:t>
            </w:r>
          </w:p>
        </w:tc>
      </w:tr>
      <w:tr w:rsidR="00C50AB1" w14:paraId="689D9952" w14:textId="77777777">
        <w:tc>
          <w:tcPr>
            <w:tcW w:w="2197" w:type="dxa"/>
          </w:tcPr>
          <w:p w14:paraId="5B2701FE" w14:textId="77777777" w:rsidR="00C50AB1" w:rsidRDefault="00C50AB1">
            <w:r>
              <w:t>HL7Copy</w:t>
            </w:r>
          </w:p>
        </w:tc>
        <w:tc>
          <w:tcPr>
            <w:tcW w:w="992" w:type="dxa"/>
          </w:tcPr>
          <w:p w14:paraId="02844B3D" w14:textId="77777777" w:rsidR="00C50AB1" w:rsidRDefault="00C50AB1">
            <w:r>
              <w:t>HL7_36</w:t>
            </w:r>
          </w:p>
        </w:tc>
        <w:tc>
          <w:tcPr>
            <w:tcW w:w="5953" w:type="dxa"/>
          </w:tcPr>
          <w:p w14:paraId="28470E19" w14:textId="77777777" w:rsidR="00C50AB1" w:rsidRDefault="00C50AB1">
            <w:r>
              <w:t>The only function „CopyMessage“ takes its arguments out of the main form (the currently selected event) and the copy form (the target event). It copies the message structures assigned to the source event to the target event.</w:t>
            </w:r>
          </w:p>
          <w:p w14:paraId="48F48BA2" w14:textId="77777777" w:rsidR="00C50AB1" w:rsidRDefault="00C50AB1">
            <w:r>
              <w:t>Hence it reduces the typing effort because you can copy one message (sender + recipient message) first and alter it subsequently.</w:t>
            </w:r>
          </w:p>
        </w:tc>
      </w:tr>
      <w:tr w:rsidR="00C50AB1" w14:paraId="6BA05D08" w14:textId="77777777">
        <w:tc>
          <w:tcPr>
            <w:tcW w:w="2197" w:type="dxa"/>
          </w:tcPr>
          <w:p w14:paraId="010FC5F8" w14:textId="77777777" w:rsidR="00C50AB1" w:rsidRDefault="00C50AB1">
            <w:r>
              <w:t>HL7Indent</w:t>
            </w:r>
          </w:p>
        </w:tc>
        <w:tc>
          <w:tcPr>
            <w:tcW w:w="992" w:type="dxa"/>
          </w:tcPr>
          <w:p w14:paraId="552A7324" w14:textId="77777777" w:rsidR="00C50AB1" w:rsidRDefault="00C50AB1">
            <w:r>
              <w:t>HL7_36</w:t>
            </w:r>
          </w:p>
        </w:tc>
        <w:tc>
          <w:tcPr>
            <w:tcW w:w="5953" w:type="dxa"/>
          </w:tcPr>
          <w:p w14:paraId="589000D2" w14:textId="77777777" w:rsidR="00C50AB1" w:rsidRDefault="00C50AB1">
            <w:r>
              <w:t>The only function „PrintIndented“ indents the segment code with every opening bracket one step further. The first parameter describes the file pointer to which the output is written. The second parameter is used for determining whether the next message begins. The third parameter is the segment code to test for. The fourth parameter is the text to print.</w:t>
            </w:r>
          </w:p>
          <w:p w14:paraId="277C6E4E" w14:textId="77777777" w:rsidR="00C50AB1" w:rsidRDefault="00C50AB1">
            <w:r>
              <w:t>This function also checks for equal use of opening and closing brackets.</w:t>
            </w:r>
          </w:p>
        </w:tc>
      </w:tr>
      <w:tr w:rsidR="00C50AB1" w14:paraId="2FAAFF46" w14:textId="77777777">
        <w:tc>
          <w:tcPr>
            <w:tcW w:w="2197" w:type="dxa"/>
          </w:tcPr>
          <w:p w14:paraId="021DECAD" w14:textId="77777777" w:rsidR="00C50AB1" w:rsidRDefault="00C50AB1">
            <w:r>
              <w:t>HL7HTML</w:t>
            </w:r>
          </w:p>
        </w:tc>
        <w:tc>
          <w:tcPr>
            <w:tcW w:w="992" w:type="dxa"/>
          </w:tcPr>
          <w:p w14:paraId="510D6A8F" w14:textId="77777777" w:rsidR="00C50AB1" w:rsidRDefault="00C50AB1">
            <w:r>
              <w:t>HL7_36</w:t>
            </w:r>
          </w:p>
        </w:tc>
        <w:tc>
          <w:tcPr>
            <w:tcW w:w="5953" w:type="dxa"/>
          </w:tcPr>
          <w:p w14:paraId="0ABDD542" w14:textId="77777777" w:rsidR="00C50AB1" w:rsidRDefault="00C50AB1">
            <w:r>
              <w:t>Generates the HTML extract out this database. It is described in chapter 10: generator.</w:t>
            </w:r>
          </w:p>
        </w:tc>
      </w:tr>
      <w:tr w:rsidR="00C50AB1" w14:paraId="588C5FFA" w14:textId="77777777">
        <w:tc>
          <w:tcPr>
            <w:tcW w:w="2197" w:type="dxa"/>
          </w:tcPr>
          <w:p w14:paraId="4E0FE00B" w14:textId="77777777" w:rsidR="00C50AB1" w:rsidRDefault="00C50AB1">
            <w:r>
              <w:t>HL7RemoveVersion</w:t>
            </w:r>
          </w:p>
        </w:tc>
        <w:tc>
          <w:tcPr>
            <w:tcW w:w="992" w:type="dxa"/>
          </w:tcPr>
          <w:p w14:paraId="5212E800" w14:textId="77777777" w:rsidR="00C50AB1" w:rsidRDefault="00C50AB1">
            <w:r>
              <w:t>HL7_36</w:t>
            </w:r>
          </w:p>
        </w:tc>
        <w:tc>
          <w:tcPr>
            <w:tcW w:w="5953" w:type="dxa"/>
          </w:tcPr>
          <w:p w14:paraId="3A5B3851" w14:textId="77777777" w:rsidR="00C50AB1" w:rsidRDefault="00C50AB1">
            <w:r>
              <w:t>Removes all information for one version.</w:t>
            </w:r>
          </w:p>
        </w:tc>
      </w:tr>
      <w:tr w:rsidR="00C50AB1" w14:paraId="3F8C94FC" w14:textId="77777777">
        <w:tc>
          <w:tcPr>
            <w:tcW w:w="2197" w:type="dxa"/>
          </w:tcPr>
          <w:p w14:paraId="1C4AF0E2" w14:textId="77777777" w:rsidR="00C50AB1" w:rsidRDefault="00C50AB1">
            <w:r>
              <w:t>HL7CreateAppendixA</w:t>
            </w:r>
          </w:p>
        </w:tc>
        <w:tc>
          <w:tcPr>
            <w:tcW w:w="992" w:type="dxa"/>
          </w:tcPr>
          <w:p w14:paraId="0207D9A2" w14:textId="77777777" w:rsidR="00C50AB1" w:rsidRDefault="00C50AB1">
            <w:r>
              <w:t>HL7_37</w:t>
            </w:r>
          </w:p>
        </w:tc>
        <w:tc>
          <w:tcPr>
            <w:tcW w:w="5953" w:type="dxa"/>
          </w:tcPr>
          <w:p w14:paraId="0234D2EE" w14:textId="77777777" w:rsidR="00C50AB1" w:rsidRDefault="00C50AB1">
            <w:r>
              <w:t>Creates Appendix A</w:t>
            </w:r>
          </w:p>
        </w:tc>
      </w:tr>
      <w:tr w:rsidR="001F52A5" w14:paraId="7A6856A9" w14:textId="77777777">
        <w:tc>
          <w:tcPr>
            <w:tcW w:w="2197" w:type="dxa"/>
          </w:tcPr>
          <w:p w14:paraId="0F3C4B95" w14:textId="77777777" w:rsidR="001F52A5" w:rsidRDefault="001F52A5">
            <w:r>
              <w:t>HL7CreateAppendixC</w:t>
            </w:r>
          </w:p>
        </w:tc>
        <w:tc>
          <w:tcPr>
            <w:tcW w:w="992" w:type="dxa"/>
          </w:tcPr>
          <w:p w14:paraId="172C3C44" w14:textId="77777777" w:rsidR="001F52A5" w:rsidRDefault="001F52A5"/>
        </w:tc>
        <w:tc>
          <w:tcPr>
            <w:tcW w:w="5953" w:type="dxa"/>
          </w:tcPr>
          <w:p w14:paraId="1710CBD5" w14:textId="77777777" w:rsidR="001F52A5" w:rsidRDefault="001F52A5">
            <w:r>
              <w:t>Creates Appendix C, but as eBNF grammar</w:t>
            </w:r>
          </w:p>
        </w:tc>
      </w:tr>
      <w:tr w:rsidR="00C50AB1" w14:paraId="1E681C00" w14:textId="77777777">
        <w:tc>
          <w:tcPr>
            <w:tcW w:w="2197" w:type="dxa"/>
          </w:tcPr>
          <w:p w14:paraId="0FD178A6" w14:textId="77777777" w:rsidR="00C50AB1" w:rsidRDefault="00C50AB1">
            <w:r>
              <w:t>HL7CreateDocuments</w:t>
            </w:r>
          </w:p>
        </w:tc>
        <w:tc>
          <w:tcPr>
            <w:tcW w:w="992" w:type="dxa"/>
          </w:tcPr>
          <w:p w14:paraId="720E3777" w14:textId="77777777" w:rsidR="00C50AB1" w:rsidRDefault="00C50AB1">
            <w:r>
              <w:t>HL7_37</w:t>
            </w:r>
          </w:p>
        </w:tc>
        <w:tc>
          <w:tcPr>
            <w:tcW w:w="5953" w:type="dxa"/>
          </w:tcPr>
          <w:p w14:paraId="2672D528" w14:textId="77777777" w:rsidR="00C50AB1" w:rsidRDefault="00C50AB1">
            <w:r>
              <w:t>Creates Documents for events, segments and tables</w:t>
            </w:r>
          </w:p>
        </w:tc>
      </w:tr>
      <w:tr w:rsidR="001F52A5" w14:paraId="7F96959B" w14:textId="77777777">
        <w:tc>
          <w:tcPr>
            <w:tcW w:w="2197" w:type="dxa"/>
          </w:tcPr>
          <w:p w14:paraId="1B06F5E2" w14:textId="77777777" w:rsidR="001F52A5" w:rsidRDefault="001F52A5">
            <w:r>
              <w:t>HL7manageFiles</w:t>
            </w:r>
          </w:p>
        </w:tc>
        <w:tc>
          <w:tcPr>
            <w:tcW w:w="992" w:type="dxa"/>
          </w:tcPr>
          <w:p w14:paraId="75139652" w14:textId="77777777" w:rsidR="001F52A5" w:rsidRDefault="001F52A5">
            <w:r>
              <w:t>HL7_72</w:t>
            </w:r>
          </w:p>
        </w:tc>
        <w:tc>
          <w:tcPr>
            <w:tcW w:w="5953" w:type="dxa"/>
          </w:tcPr>
          <w:p w14:paraId="0B7AC2FA" w14:textId="77777777" w:rsidR="001F52A5" w:rsidRDefault="001F52A5">
            <w:r>
              <w:t>Import and export files from disk/hard drive and store them either directly or base64 encoded</w:t>
            </w:r>
          </w:p>
        </w:tc>
      </w:tr>
      <w:tr w:rsidR="001F52A5" w14:paraId="7F52F433" w14:textId="77777777">
        <w:tc>
          <w:tcPr>
            <w:tcW w:w="2197" w:type="dxa"/>
          </w:tcPr>
          <w:p w14:paraId="4EF662A1" w14:textId="77777777" w:rsidR="001F52A5" w:rsidRDefault="001F52A5">
            <w:r>
              <w:t>Base64</w:t>
            </w:r>
          </w:p>
        </w:tc>
        <w:tc>
          <w:tcPr>
            <w:tcW w:w="992" w:type="dxa"/>
          </w:tcPr>
          <w:p w14:paraId="5D329620" w14:textId="77777777" w:rsidR="001F52A5" w:rsidRDefault="001F52A5">
            <w:r>
              <w:t>HL7_72</w:t>
            </w:r>
          </w:p>
        </w:tc>
        <w:tc>
          <w:tcPr>
            <w:tcW w:w="5953" w:type="dxa"/>
          </w:tcPr>
          <w:p w14:paraId="78B62915" w14:textId="77777777" w:rsidR="001F52A5" w:rsidRDefault="001F52A5">
            <w:r>
              <w:t>Base64 en-/decoder</w:t>
            </w:r>
          </w:p>
        </w:tc>
      </w:tr>
      <w:tr w:rsidR="001F52A5" w14:paraId="5970823F" w14:textId="77777777">
        <w:tc>
          <w:tcPr>
            <w:tcW w:w="2197" w:type="dxa"/>
          </w:tcPr>
          <w:p w14:paraId="2C6F462F" w14:textId="77777777" w:rsidR="001F52A5" w:rsidRDefault="001F52A5">
            <w:r>
              <w:t>Base64_2</w:t>
            </w:r>
          </w:p>
        </w:tc>
        <w:tc>
          <w:tcPr>
            <w:tcW w:w="992" w:type="dxa"/>
          </w:tcPr>
          <w:p w14:paraId="43E44414" w14:textId="77777777" w:rsidR="001F52A5" w:rsidRDefault="001F52A5">
            <w:r>
              <w:t>HL7_72</w:t>
            </w:r>
          </w:p>
        </w:tc>
        <w:tc>
          <w:tcPr>
            <w:tcW w:w="5953" w:type="dxa"/>
          </w:tcPr>
          <w:p w14:paraId="2714864A" w14:textId="77777777" w:rsidR="001F52A5" w:rsidRDefault="001F52A5">
            <w:r>
              <w:t>Base64 en-/decoder (alternative)</w:t>
            </w:r>
          </w:p>
        </w:tc>
      </w:tr>
      <w:tr w:rsidR="001F52A5" w14:paraId="422171D4" w14:textId="77777777">
        <w:tc>
          <w:tcPr>
            <w:tcW w:w="2197" w:type="dxa"/>
          </w:tcPr>
          <w:p w14:paraId="4C41A206" w14:textId="77777777" w:rsidR="001F52A5" w:rsidRDefault="001F52A5">
            <w:r>
              <w:t>HL7owl</w:t>
            </w:r>
          </w:p>
        </w:tc>
        <w:tc>
          <w:tcPr>
            <w:tcW w:w="992" w:type="dxa"/>
          </w:tcPr>
          <w:p w14:paraId="0CF192AE" w14:textId="77777777" w:rsidR="001F52A5" w:rsidRDefault="001F52A5"/>
        </w:tc>
        <w:tc>
          <w:tcPr>
            <w:tcW w:w="5953" w:type="dxa"/>
          </w:tcPr>
          <w:p w14:paraId="2A94D02A" w14:textId="77777777" w:rsidR="001F52A5" w:rsidRDefault="001F52A5">
            <w:r>
              <w:t>Generate an OWL file for selected version</w:t>
            </w:r>
          </w:p>
          <w:p w14:paraId="2A02A284" w14:textId="77777777" w:rsidR="001F52A5" w:rsidRDefault="001F52A5">
            <w:r>
              <w:t>(the appropriate elements must be marked first)</w:t>
            </w:r>
          </w:p>
        </w:tc>
      </w:tr>
      <w:tr w:rsidR="001F52A5" w14:paraId="0BC9285B" w14:textId="77777777">
        <w:tc>
          <w:tcPr>
            <w:tcW w:w="2197" w:type="dxa"/>
          </w:tcPr>
          <w:p w14:paraId="18189D9F" w14:textId="77777777" w:rsidR="001F52A5" w:rsidRDefault="001F52A5">
            <w:r>
              <w:t>HL7xml</w:t>
            </w:r>
          </w:p>
        </w:tc>
        <w:tc>
          <w:tcPr>
            <w:tcW w:w="992" w:type="dxa"/>
          </w:tcPr>
          <w:p w14:paraId="03639ACE" w14:textId="77777777" w:rsidR="001F52A5" w:rsidRDefault="001F52A5">
            <w:r>
              <w:t>HL7_72</w:t>
            </w:r>
          </w:p>
        </w:tc>
        <w:tc>
          <w:tcPr>
            <w:tcW w:w="5953" w:type="dxa"/>
          </w:tcPr>
          <w:p w14:paraId="1F369399" w14:textId="77777777" w:rsidR="001F52A5" w:rsidRDefault="001F52A5" w:rsidP="001F52A5">
            <w:r>
              <w:t>Generate an XML representation for selected version</w:t>
            </w:r>
          </w:p>
        </w:tc>
      </w:tr>
      <w:tr w:rsidR="00C50AB1" w14:paraId="3BDC840E" w14:textId="77777777">
        <w:tc>
          <w:tcPr>
            <w:tcW w:w="2197" w:type="dxa"/>
          </w:tcPr>
          <w:p w14:paraId="3F1DE162" w14:textId="77777777" w:rsidR="00C50AB1" w:rsidRDefault="00C50AB1">
            <w:r>
              <w:t>HL7xml</w:t>
            </w:r>
            <w:r w:rsidR="001F52A5">
              <w:t>-schema</w:t>
            </w:r>
          </w:p>
        </w:tc>
        <w:tc>
          <w:tcPr>
            <w:tcW w:w="992" w:type="dxa"/>
          </w:tcPr>
          <w:p w14:paraId="785C3A86" w14:textId="77777777" w:rsidR="00C50AB1" w:rsidRDefault="00C50AB1">
            <w:r>
              <w:t>HL7_59</w:t>
            </w:r>
          </w:p>
        </w:tc>
        <w:tc>
          <w:tcPr>
            <w:tcW w:w="5953" w:type="dxa"/>
          </w:tcPr>
          <w:p w14:paraId="053E234A" w14:textId="77777777" w:rsidR="00C50AB1" w:rsidRDefault="00C50AB1">
            <w:r>
              <w:t>generate XML schema for selected version</w:t>
            </w:r>
          </w:p>
        </w:tc>
      </w:tr>
      <w:tr w:rsidR="001F52A5" w14:paraId="1F843818" w14:textId="77777777">
        <w:tc>
          <w:tcPr>
            <w:tcW w:w="2197" w:type="dxa"/>
          </w:tcPr>
          <w:p w14:paraId="15C2F371" w14:textId="77777777" w:rsidR="001F52A5" w:rsidRDefault="001F52A5">
            <w:r>
              <w:t>HL7generateOIDs</w:t>
            </w:r>
          </w:p>
        </w:tc>
        <w:tc>
          <w:tcPr>
            <w:tcW w:w="992" w:type="dxa"/>
          </w:tcPr>
          <w:p w14:paraId="7301EE2B" w14:textId="77777777" w:rsidR="001F52A5" w:rsidRDefault="001F52A5">
            <w:r>
              <w:t>HL7_73</w:t>
            </w:r>
          </w:p>
        </w:tc>
        <w:tc>
          <w:tcPr>
            <w:tcW w:w="5953" w:type="dxa"/>
          </w:tcPr>
          <w:p w14:paraId="2C1AE9B3" w14:textId="77777777" w:rsidR="001F52A5" w:rsidRDefault="001F52A5">
            <w:r>
              <w:t>Generate codesystem and value set OIDs for tables</w:t>
            </w:r>
          </w:p>
        </w:tc>
      </w:tr>
    </w:tbl>
    <w:p w14:paraId="2E68AFCF" w14:textId="77777777" w:rsidR="00C50AB1" w:rsidRDefault="00C50AB1"/>
    <w:p w14:paraId="012D6FCB" w14:textId="77777777" w:rsidR="00C50AB1" w:rsidRDefault="00C50AB1"/>
    <w:p w14:paraId="47267F2F" w14:textId="77777777" w:rsidR="00C50AB1" w:rsidRDefault="00C50AB1">
      <w:pPr>
        <w:pStyle w:val="berschrift1"/>
      </w:pPr>
      <w:r>
        <w:lastRenderedPageBreak/>
        <w:fldChar w:fldCharType="begin"/>
      </w:r>
      <w:r>
        <w:instrText xml:space="preserve"> AUTONUMLGL </w:instrText>
      </w:r>
      <w:bookmarkStart w:id="85" w:name="_Toc75864137"/>
      <w:r>
        <w:fldChar w:fldCharType="end"/>
      </w:r>
      <w:r>
        <w:t xml:space="preserve"> HTML-Generator (a VBA Program within the DB)</w:t>
      </w:r>
      <w:bookmarkEnd w:id="85"/>
    </w:p>
    <w:p w14:paraId="2AEA1002" w14:textId="77777777" w:rsidR="00C50AB1" w:rsidRDefault="00C50AB1">
      <w:r>
        <w:t>The generator allows for generating HTML out of the database. This set of files builds up network so every view onto the database is covered.</w:t>
      </w:r>
    </w:p>
    <w:p w14:paraId="7074EB2D" w14:textId="77777777" w:rsidR="00C50AB1" w:rsidRDefault="00C50AB1">
      <w:pPr>
        <w:pStyle w:val="berschrift2"/>
      </w:pPr>
      <w:r>
        <w:fldChar w:fldCharType="begin"/>
      </w:r>
      <w:r>
        <w:instrText xml:space="preserve"> AUTONUMLGL </w:instrText>
      </w:r>
      <w:bookmarkStart w:id="86" w:name="_Toc75864138"/>
      <w:r>
        <w:fldChar w:fldCharType="end"/>
      </w:r>
      <w:r>
        <w:t xml:space="preserve"> Functions</w:t>
      </w:r>
      <w:bookmarkEnd w:id="86"/>
    </w:p>
    <w:p w14:paraId="506EFE01" w14:textId="77777777" w:rsidR="00C50AB1" w:rsidRDefault="00C50AB1">
      <w:r>
        <w:t>Functions named with the prefix „x“ are sub-programs used by the other routines.</w:t>
      </w:r>
    </w:p>
    <w:p w14:paraId="4D13527D"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993"/>
        <w:gridCol w:w="4677"/>
      </w:tblGrid>
      <w:tr w:rsidR="00C50AB1" w14:paraId="4DDC6389" w14:textId="77777777">
        <w:tc>
          <w:tcPr>
            <w:tcW w:w="3472" w:type="dxa"/>
            <w:shd w:val="pct10" w:color="auto" w:fill="auto"/>
          </w:tcPr>
          <w:p w14:paraId="7950755A" w14:textId="77777777" w:rsidR="00C50AB1" w:rsidRDefault="00C50AB1">
            <w:r>
              <w:t>Function</w:t>
            </w:r>
          </w:p>
        </w:tc>
        <w:tc>
          <w:tcPr>
            <w:tcW w:w="993" w:type="dxa"/>
            <w:shd w:val="pct10" w:color="auto" w:fill="auto"/>
          </w:tcPr>
          <w:p w14:paraId="1EB2E5C6" w14:textId="77777777" w:rsidR="00C50AB1" w:rsidRDefault="00C50AB1">
            <w:r>
              <w:t>Database</w:t>
            </w:r>
          </w:p>
        </w:tc>
        <w:tc>
          <w:tcPr>
            <w:tcW w:w="4677" w:type="dxa"/>
            <w:shd w:val="pct10" w:color="auto" w:fill="auto"/>
          </w:tcPr>
          <w:p w14:paraId="50259BF2" w14:textId="77777777" w:rsidR="00C50AB1" w:rsidRDefault="00C50AB1">
            <w:r>
              <w:t>Purpose</w:t>
            </w:r>
          </w:p>
        </w:tc>
      </w:tr>
      <w:tr w:rsidR="00C50AB1" w14:paraId="426344E1" w14:textId="77777777">
        <w:tc>
          <w:tcPr>
            <w:tcW w:w="3472" w:type="dxa"/>
          </w:tcPr>
          <w:p w14:paraId="1AE369B2" w14:textId="77777777" w:rsidR="00C50AB1" w:rsidRDefault="00C50AB1">
            <w:r>
              <w:t>AddInhaltTextzeilen</w:t>
            </w:r>
          </w:p>
        </w:tc>
        <w:tc>
          <w:tcPr>
            <w:tcW w:w="993" w:type="dxa"/>
          </w:tcPr>
          <w:p w14:paraId="215A8CDC" w14:textId="77777777" w:rsidR="00C50AB1" w:rsidRDefault="00C50AB1">
            <w:r>
              <w:t>HL7_36</w:t>
            </w:r>
          </w:p>
        </w:tc>
        <w:tc>
          <w:tcPr>
            <w:tcW w:w="4677" w:type="dxa"/>
          </w:tcPr>
          <w:p w14:paraId="29DA9A6E" w14:textId="77777777" w:rsidR="00C50AB1" w:rsidRDefault="00C50AB1">
            <w:r>
              <w:t>Adds a few lines of text onto the homepage of the HTML files.</w:t>
            </w:r>
          </w:p>
        </w:tc>
      </w:tr>
      <w:tr w:rsidR="00C50AB1" w14:paraId="5AEA5869" w14:textId="77777777">
        <w:tc>
          <w:tcPr>
            <w:tcW w:w="3472" w:type="dxa"/>
          </w:tcPr>
          <w:p w14:paraId="75563A2F" w14:textId="77777777" w:rsidR="00C50AB1" w:rsidRDefault="00C50AB1">
            <w:r>
              <w:t>beenden</w:t>
            </w:r>
          </w:p>
        </w:tc>
        <w:tc>
          <w:tcPr>
            <w:tcW w:w="993" w:type="dxa"/>
          </w:tcPr>
          <w:p w14:paraId="08032419" w14:textId="77777777" w:rsidR="00C50AB1" w:rsidRDefault="00C50AB1">
            <w:r>
              <w:t>HL7_36</w:t>
            </w:r>
          </w:p>
        </w:tc>
        <w:tc>
          <w:tcPr>
            <w:tcW w:w="4677" w:type="dxa"/>
          </w:tcPr>
          <w:p w14:paraId="7B8C92D8" w14:textId="77777777" w:rsidR="00C50AB1" w:rsidRDefault="00C50AB1">
            <w:r>
              <w:t>Closes the database pointer at the end of the generation process.</w:t>
            </w:r>
          </w:p>
        </w:tc>
      </w:tr>
      <w:tr w:rsidR="00C50AB1" w14:paraId="1D98C832" w14:textId="77777777">
        <w:tc>
          <w:tcPr>
            <w:tcW w:w="3472" w:type="dxa"/>
          </w:tcPr>
          <w:p w14:paraId="6B4E9C5E" w14:textId="77777777" w:rsidR="00C50AB1" w:rsidRDefault="00C50AB1">
            <w:r>
              <w:t>GenContents</w:t>
            </w:r>
          </w:p>
        </w:tc>
        <w:tc>
          <w:tcPr>
            <w:tcW w:w="993" w:type="dxa"/>
          </w:tcPr>
          <w:p w14:paraId="41D1B563" w14:textId="77777777" w:rsidR="00C50AB1" w:rsidRDefault="00C50AB1">
            <w:r>
              <w:t>HL7_36</w:t>
            </w:r>
          </w:p>
        </w:tc>
        <w:tc>
          <w:tcPr>
            <w:tcW w:w="4677" w:type="dxa"/>
          </w:tcPr>
          <w:p w14:paraId="25287EE4" w14:textId="77777777" w:rsidR="00C50AB1" w:rsidRDefault="00C50AB1">
            <w:r>
              <w:t>Generates the starting page with reference to the individual HL7 versions. It also uses AddInhaltTextzeilen to add an introductory text.</w:t>
            </w:r>
          </w:p>
        </w:tc>
      </w:tr>
      <w:tr w:rsidR="00C50AB1" w14:paraId="1BC0CE21" w14:textId="77777777">
        <w:tc>
          <w:tcPr>
            <w:tcW w:w="3472" w:type="dxa"/>
          </w:tcPr>
          <w:p w14:paraId="0944F810" w14:textId="77777777" w:rsidR="00C50AB1" w:rsidRDefault="00C50AB1">
            <w:r>
              <w:t>GenDataelement</w:t>
            </w:r>
          </w:p>
        </w:tc>
        <w:tc>
          <w:tcPr>
            <w:tcW w:w="993" w:type="dxa"/>
          </w:tcPr>
          <w:p w14:paraId="35ED45BF" w14:textId="77777777" w:rsidR="00C50AB1" w:rsidRDefault="00C50AB1">
            <w:r>
              <w:t>HL7_36</w:t>
            </w:r>
          </w:p>
        </w:tc>
        <w:tc>
          <w:tcPr>
            <w:tcW w:w="4677" w:type="dxa"/>
          </w:tcPr>
          <w:p w14:paraId="6A99723F" w14:textId="77777777" w:rsidR="00C50AB1" w:rsidRDefault="00C50AB1">
            <w:r>
              <w:t>Generates a list of all data elements.</w:t>
            </w:r>
          </w:p>
        </w:tc>
      </w:tr>
      <w:tr w:rsidR="00C50AB1" w14:paraId="7C9BE2A3" w14:textId="77777777">
        <w:tc>
          <w:tcPr>
            <w:tcW w:w="3472" w:type="dxa"/>
          </w:tcPr>
          <w:p w14:paraId="4EB08966" w14:textId="77777777" w:rsidR="00C50AB1" w:rsidRDefault="00C50AB1">
            <w:r>
              <w:t>GenDatentypen</w:t>
            </w:r>
          </w:p>
        </w:tc>
        <w:tc>
          <w:tcPr>
            <w:tcW w:w="993" w:type="dxa"/>
          </w:tcPr>
          <w:p w14:paraId="6593FDD9" w14:textId="77777777" w:rsidR="00C50AB1" w:rsidRDefault="00C50AB1">
            <w:r>
              <w:t>HL7_36</w:t>
            </w:r>
          </w:p>
        </w:tc>
        <w:tc>
          <w:tcPr>
            <w:tcW w:w="4677" w:type="dxa"/>
          </w:tcPr>
          <w:p w14:paraId="797E47F8" w14:textId="77777777" w:rsidR="00C50AB1" w:rsidRDefault="00C50AB1">
            <w:r>
              <w:t>Generates a list of all data structure and types.</w:t>
            </w:r>
          </w:p>
        </w:tc>
      </w:tr>
      <w:tr w:rsidR="00C50AB1" w14:paraId="0D46CC2B" w14:textId="77777777">
        <w:tc>
          <w:tcPr>
            <w:tcW w:w="3472" w:type="dxa"/>
          </w:tcPr>
          <w:p w14:paraId="035276A3" w14:textId="77777777" w:rsidR="00C50AB1" w:rsidRDefault="00C50AB1">
            <w:r>
              <w:t>GenEvent</w:t>
            </w:r>
          </w:p>
        </w:tc>
        <w:tc>
          <w:tcPr>
            <w:tcW w:w="993" w:type="dxa"/>
          </w:tcPr>
          <w:p w14:paraId="0D9E0297" w14:textId="77777777" w:rsidR="00C50AB1" w:rsidRDefault="00C50AB1">
            <w:r>
              <w:t>HL7_36</w:t>
            </w:r>
          </w:p>
        </w:tc>
        <w:tc>
          <w:tcPr>
            <w:tcW w:w="4677" w:type="dxa"/>
          </w:tcPr>
          <w:p w14:paraId="01D61741" w14:textId="77777777" w:rsidR="00C50AB1" w:rsidRDefault="00C50AB1">
            <w:r>
              <w:t>Generates a list of all events. Additionally the corresponding messages are printed, too.</w:t>
            </w:r>
          </w:p>
        </w:tc>
      </w:tr>
      <w:tr w:rsidR="00C50AB1" w14:paraId="60E900F5" w14:textId="77777777">
        <w:tc>
          <w:tcPr>
            <w:tcW w:w="3472" w:type="dxa"/>
          </w:tcPr>
          <w:p w14:paraId="70133FE6" w14:textId="77777777" w:rsidR="00C50AB1" w:rsidRDefault="00C50AB1">
            <w:r>
              <w:t>GenIndex</w:t>
            </w:r>
          </w:p>
        </w:tc>
        <w:tc>
          <w:tcPr>
            <w:tcW w:w="993" w:type="dxa"/>
          </w:tcPr>
          <w:p w14:paraId="2D8746D1" w14:textId="77777777" w:rsidR="00C50AB1" w:rsidRDefault="00C50AB1">
            <w:r>
              <w:t>HL7_36</w:t>
            </w:r>
          </w:p>
        </w:tc>
        <w:tc>
          <w:tcPr>
            <w:tcW w:w="4677" w:type="dxa"/>
          </w:tcPr>
          <w:p w14:paraId="39B49C9D" w14:textId="77777777" w:rsidR="00C50AB1" w:rsidRDefault="00C50AB1">
            <w:r>
              <w:t>Generates the index out of the intermediately stored items.</w:t>
            </w:r>
          </w:p>
        </w:tc>
      </w:tr>
      <w:tr w:rsidR="00C50AB1" w14:paraId="70E02DFA" w14:textId="77777777">
        <w:tc>
          <w:tcPr>
            <w:tcW w:w="3472" w:type="dxa"/>
          </w:tcPr>
          <w:p w14:paraId="65D6B39C" w14:textId="77777777" w:rsidR="00C50AB1" w:rsidRDefault="00C50AB1">
            <w:r>
              <w:t>GenMessageStructure</w:t>
            </w:r>
          </w:p>
        </w:tc>
        <w:tc>
          <w:tcPr>
            <w:tcW w:w="993" w:type="dxa"/>
          </w:tcPr>
          <w:p w14:paraId="78B54421" w14:textId="77777777" w:rsidR="00C50AB1" w:rsidRDefault="00C50AB1">
            <w:r>
              <w:t>HL7_36</w:t>
            </w:r>
          </w:p>
        </w:tc>
        <w:tc>
          <w:tcPr>
            <w:tcW w:w="4677" w:type="dxa"/>
          </w:tcPr>
          <w:p w14:paraId="5D03ABBC" w14:textId="77777777" w:rsidR="00C50AB1" w:rsidRDefault="00C50AB1">
            <w:r>
              <w:t>Generates message structures.</w:t>
            </w:r>
          </w:p>
        </w:tc>
      </w:tr>
      <w:tr w:rsidR="00C50AB1" w14:paraId="0246FAD1" w14:textId="77777777">
        <w:tc>
          <w:tcPr>
            <w:tcW w:w="3472" w:type="dxa"/>
          </w:tcPr>
          <w:p w14:paraId="6350B220" w14:textId="77777777" w:rsidR="00C50AB1" w:rsidRDefault="00C50AB1">
            <w:r>
              <w:t>GenQuery</w:t>
            </w:r>
          </w:p>
        </w:tc>
        <w:tc>
          <w:tcPr>
            <w:tcW w:w="993" w:type="dxa"/>
          </w:tcPr>
          <w:p w14:paraId="29CE5B74" w14:textId="77777777" w:rsidR="00C50AB1" w:rsidRDefault="00C50AB1">
            <w:r>
              <w:t>HL7_40</w:t>
            </w:r>
          </w:p>
        </w:tc>
        <w:tc>
          <w:tcPr>
            <w:tcW w:w="4677" w:type="dxa"/>
          </w:tcPr>
          <w:p w14:paraId="6C974535" w14:textId="77777777" w:rsidR="00C50AB1" w:rsidRDefault="00C50AB1">
            <w:r>
              <w:t>generates the conformance statements</w:t>
            </w:r>
          </w:p>
        </w:tc>
      </w:tr>
      <w:tr w:rsidR="00C50AB1" w14:paraId="72163BF3" w14:textId="77777777">
        <w:tc>
          <w:tcPr>
            <w:tcW w:w="3472" w:type="dxa"/>
          </w:tcPr>
          <w:p w14:paraId="7810E170" w14:textId="77777777" w:rsidR="00C50AB1" w:rsidRDefault="00C50AB1">
            <w:r>
              <w:t>GenSegment</w:t>
            </w:r>
          </w:p>
        </w:tc>
        <w:tc>
          <w:tcPr>
            <w:tcW w:w="993" w:type="dxa"/>
          </w:tcPr>
          <w:p w14:paraId="3AA58AC3" w14:textId="77777777" w:rsidR="00C50AB1" w:rsidRDefault="00C50AB1">
            <w:r>
              <w:t>HL7_36</w:t>
            </w:r>
          </w:p>
        </w:tc>
        <w:tc>
          <w:tcPr>
            <w:tcW w:w="4677" w:type="dxa"/>
          </w:tcPr>
          <w:p w14:paraId="7BC93C2B" w14:textId="77777777" w:rsidR="00C50AB1" w:rsidRDefault="00C50AB1">
            <w:r>
              <w:t>Generates segments.</w:t>
            </w:r>
          </w:p>
        </w:tc>
      </w:tr>
      <w:tr w:rsidR="00C50AB1" w14:paraId="7266AF07" w14:textId="77777777">
        <w:tc>
          <w:tcPr>
            <w:tcW w:w="3472" w:type="dxa"/>
          </w:tcPr>
          <w:p w14:paraId="5A06BCB5" w14:textId="77777777" w:rsidR="00C50AB1" w:rsidRDefault="00C50AB1">
            <w:r>
              <w:t>GenTable</w:t>
            </w:r>
          </w:p>
        </w:tc>
        <w:tc>
          <w:tcPr>
            <w:tcW w:w="993" w:type="dxa"/>
          </w:tcPr>
          <w:p w14:paraId="4F824717" w14:textId="77777777" w:rsidR="00C50AB1" w:rsidRDefault="00C50AB1">
            <w:r>
              <w:t>HL7_36</w:t>
            </w:r>
          </w:p>
        </w:tc>
        <w:tc>
          <w:tcPr>
            <w:tcW w:w="4677" w:type="dxa"/>
          </w:tcPr>
          <w:p w14:paraId="53EE274E" w14:textId="77777777" w:rsidR="00C50AB1" w:rsidRDefault="00C50AB1">
            <w:r>
              <w:t>Generates tables and their individual values.</w:t>
            </w:r>
          </w:p>
        </w:tc>
      </w:tr>
      <w:tr w:rsidR="00C50AB1" w14:paraId="2DAE572E" w14:textId="77777777">
        <w:tc>
          <w:tcPr>
            <w:tcW w:w="3472" w:type="dxa"/>
          </w:tcPr>
          <w:p w14:paraId="68559B9F" w14:textId="77777777" w:rsidR="00C50AB1" w:rsidRDefault="00C50AB1">
            <w:r>
              <w:t>GenVergleich</w:t>
            </w:r>
          </w:p>
        </w:tc>
        <w:tc>
          <w:tcPr>
            <w:tcW w:w="993" w:type="dxa"/>
          </w:tcPr>
          <w:p w14:paraId="37401B2C" w14:textId="77777777" w:rsidR="00C50AB1" w:rsidRDefault="00C50AB1">
            <w:r>
              <w:t>HL7_36</w:t>
            </w:r>
          </w:p>
        </w:tc>
        <w:tc>
          <w:tcPr>
            <w:tcW w:w="4677" w:type="dxa"/>
          </w:tcPr>
          <w:p w14:paraId="315F3CDA" w14:textId="77777777" w:rsidR="00C50AB1" w:rsidRDefault="00C50AB1">
            <w:r>
              <w:t>Generates the comparison between data elements.</w:t>
            </w:r>
          </w:p>
        </w:tc>
      </w:tr>
      <w:tr w:rsidR="00C50AB1" w14:paraId="391F04AA" w14:textId="77777777">
        <w:tc>
          <w:tcPr>
            <w:tcW w:w="3472" w:type="dxa"/>
          </w:tcPr>
          <w:p w14:paraId="14534D57" w14:textId="77777777" w:rsidR="00C50AB1" w:rsidRDefault="00C50AB1">
            <w:r>
              <w:t>GetOption</w:t>
            </w:r>
          </w:p>
        </w:tc>
        <w:tc>
          <w:tcPr>
            <w:tcW w:w="993" w:type="dxa"/>
          </w:tcPr>
          <w:p w14:paraId="5ACABCF9" w14:textId="77777777" w:rsidR="00C50AB1" w:rsidRDefault="00C50AB1">
            <w:r>
              <w:t>HL7_36</w:t>
            </w:r>
          </w:p>
        </w:tc>
        <w:tc>
          <w:tcPr>
            <w:tcW w:w="4677" w:type="dxa"/>
          </w:tcPr>
          <w:p w14:paraId="2EC08967" w14:textId="77777777" w:rsidR="00C50AB1" w:rsidRDefault="00C50AB1">
            <w:r>
              <w:t>Sub-routine to query options for the generation process.</w:t>
            </w:r>
          </w:p>
          <w:p w14:paraId="2B64124E" w14:textId="77777777" w:rsidR="00C50AB1" w:rsidRDefault="00C50AB1">
            <w:r>
              <w:t>At the moment there are only two options (path to target directory and path name separator) which is used by the „init“ procedure.</w:t>
            </w:r>
          </w:p>
        </w:tc>
      </w:tr>
      <w:tr w:rsidR="00C50AB1" w14:paraId="076568D1" w14:textId="77777777">
        <w:tc>
          <w:tcPr>
            <w:tcW w:w="3472" w:type="dxa"/>
          </w:tcPr>
          <w:p w14:paraId="7602CEC9" w14:textId="77777777" w:rsidR="00C50AB1" w:rsidRDefault="00C50AB1">
            <w:r>
              <w:t>init</w:t>
            </w:r>
          </w:p>
        </w:tc>
        <w:tc>
          <w:tcPr>
            <w:tcW w:w="993" w:type="dxa"/>
          </w:tcPr>
          <w:p w14:paraId="64C3FDD6" w14:textId="77777777" w:rsidR="00C50AB1" w:rsidRDefault="00C50AB1">
            <w:r>
              <w:t>HL7_36</w:t>
            </w:r>
          </w:p>
        </w:tc>
        <w:tc>
          <w:tcPr>
            <w:tcW w:w="4677" w:type="dxa"/>
          </w:tcPr>
          <w:p w14:paraId="4DEDEEA8" w14:textId="77777777" w:rsidR="00C50AB1" w:rsidRDefault="00C50AB1">
            <w:r>
              <w:t>Initializes the generation process:</w:t>
            </w:r>
          </w:p>
          <w:p w14:paraId="3BE97CCC" w14:textId="77777777" w:rsidR="00C50AB1" w:rsidRDefault="00C50AB1">
            <w:r>
              <w:t>reset counter, query options, initialize structures.</w:t>
            </w:r>
          </w:p>
        </w:tc>
      </w:tr>
      <w:tr w:rsidR="00C50AB1" w14:paraId="0264108D" w14:textId="77777777">
        <w:tc>
          <w:tcPr>
            <w:tcW w:w="3472" w:type="dxa"/>
          </w:tcPr>
          <w:p w14:paraId="5872D112" w14:textId="77777777" w:rsidR="00C50AB1" w:rsidRDefault="00C50AB1">
            <w:r>
              <w:t>xAddIndex</w:t>
            </w:r>
          </w:p>
        </w:tc>
        <w:tc>
          <w:tcPr>
            <w:tcW w:w="993" w:type="dxa"/>
          </w:tcPr>
          <w:p w14:paraId="47CB93C1" w14:textId="77777777" w:rsidR="00C50AB1" w:rsidRDefault="00C50AB1">
            <w:r>
              <w:t>HL7_36</w:t>
            </w:r>
          </w:p>
        </w:tc>
        <w:tc>
          <w:tcPr>
            <w:tcW w:w="4677" w:type="dxa"/>
          </w:tcPr>
          <w:p w14:paraId="67F02263" w14:textId="77777777" w:rsidR="00C50AB1" w:rsidRDefault="00C50AB1">
            <w:r>
              <w:t>Adds the information passed as arguments to a temporary table.</w:t>
            </w:r>
          </w:p>
        </w:tc>
      </w:tr>
      <w:tr w:rsidR="00C50AB1" w14:paraId="1CB06163" w14:textId="77777777">
        <w:tc>
          <w:tcPr>
            <w:tcW w:w="3472" w:type="dxa"/>
          </w:tcPr>
          <w:p w14:paraId="53DBA9DE" w14:textId="77777777" w:rsidR="00C50AB1" w:rsidRDefault="00C50AB1">
            <w:r>
              <w:t>xFindVersion</w:t>
            </w:r>
          </w:p>
        </w:tc>
        <w:tc>
          <w:tcPr>
            <w:tcW w:w="993" w:type="dxa"/>
          </w:tcPr>
          <w:p w14:paraId="2D108FC8" w14:textId="77777777" w:rsidR="00C50AB1" w:rsidRDefault="00C50AB1">
            <w:r>
              <w:t>HL7_36</w:t>
            </w:r>
          </w:p>
        </w:tc>
        <w:tc>
          <w:tcPr>
            <w:tcW w:w="4677" w:type="dxa"/>
          </w:tcPr>
          <w:p w14:paraId="6F68A5DF" w14:textId="77777777" w:rsidR="00C50AB1" w:rsidRDefault="00C50AB1">
            <w:r>
              <w:t>Find information about a special version out of the internal data structures.</w:t>
            </w:r>
          </w:p>
        </w:tc>
      </w:tr>
      <w:tr w:rsidR="00C50AB1" w14:paraId="1523C510" w14:textId="77777777">
        <w:tc>
          <w:tcPr>
            <w:tcW w:w="3472" w:type="dxa"/>
          </w:tcPr>
          <w:p w14:paraId="3594D2BB" w14:textId="77777777" w:rsidR="00C50AB1" w:rsidRDefault="00C50AB1">
            <w:r>
              <w:t>xGenButton</w:t>
            </w:r>
          </w:p>
        </w:tc>
        <w:tc>
          <w:tcPr>
            <w:tcW w:w="993" w:type="dxa"/>
          </w:tcPr>
          <w:p w14:paraId="29651984" w14:textId="77777777" w:rsidR="00C50AB1" w:rsidRDefault="00C50AB1">
            <w:r>
              <w:t>HL7_36</w:t>
            </w:r>
          </w:p>
        </w:tc>
        <w:tc>
          <w:tcPr>
            <w:tcW w:w="4677" w:type="dxa"/>
          </w:tcPr>
          <w:p w14:paraId="26909EAB" w14:textId="77777777" w:rsidR="00C50AB1" w:rsidRDefault="00C50AB1">
            <w:r>
              <w:t>Generates a button using the java applet fphover.class</w:t>
            </w:r>
          </w:p>
        </w:tc>
      </w:tr>
      <w:tr w:rsidR="00C50AB1" w14:paraId="0FEC1B11" w14:textId="77777777">
        <w:tc>
          <w:tcPr>
            <w:tcW w:w="3472" w:type="dxa"/>
          </w:tcPr>
          <w:p w14:paraId="184BC078" w14:textId="77777777" w:rsidR="00C50AB1" w:rsidRDefault="00C50AB1">
            <w:r>
              <w:t>xGenFilename</w:t>
            </w:r>
          </w:p>
        </w:tc>
        <w:tc>
          <w:tcPr>
            <w:tcW w:w="993" w:type="dxa"/>
          </w:tcPr>
          <w:p w14:paraId="2D238447" w14:textId="77777777" w:rsidR="00C50AB1" w:rsidRDefault="00C50AB1">
            <w:r>
              <w:t>HL7_36</w:t>
            </w:r>
          </w:p>
        </w:tc>
        <w:tc>
          <w:tcPr>
            <w:tcW w:w="4677" w:type="dxa"/>
          </w:tcPr>
          <w:p w14:paraId="4696529D" w14:textId="77777777" w:rsidR="00C50AB1" w:rsidRDefault="00C50AB1">
            <w:r>
              <w:t>Computes the filename for a file.</w:t>
            </w:r>
          </w:p>
        </w:tc>
      </w:tr>
      <w:tr w:rsidR="00C50AB1" w14:paraId="7AD7AC74" w14:textId="77777777">
        <w:tc>
          <w:tcPr>
            <w:tcW w:w="3472" w:type="dxa"/>
          </w:tcPr>
          <w:p w14:paraId="6FD72055" w14:textId="77777777" w:rsidR="00C50AB1" w:rsidRDefault="00C50AB1">
            <w:r>
              <w:t>xGenFooter</w:t>
            </w:r>
          </w:p>
        </w:tc>
        <w:tc>
          <w:tcPr>
            <w:tcW w:w="993" w:type="dxa"/>
          </w:tcPr>
          <w:p w14:paraId="2B004FD2" w14:textId="77777777" w:rsidR="00C50AB1" w:rsidRDefault="00C50AB1">
            <w:r>
              <w:t>HL7_36</w:t>
            </w:r>
          </w:p>
        </w:tc>
        <w:tc>
          <w:tcPr>
            <w:tcW w:w="4677" w:type="dxa"/>
          </w:tcPr>
          <w:p w14:paraId="4602F757" w14:textId="77777777" w:rsidR="00C50AB1" w:rsidRDefault="00C50AB1">
            <w:r>
              <w:t>Generates the footer information for the HTML files.</w:t>
            </w:r>
          </w:p>
        </w:tc>
      </w:tr>
      <w:tr w:rsidR="00C50AB1" w14:paraId="282043AA" w14:textId="77777777">
        <w:tc>
          <w:tcPr>
            <w:tcW w:w="3472" w:type="dxa"/>
          </w:tcPr>
          <w:p w14:paraId="3EFFD4E7" w14:textId="77777777" w:rsidR="00C50AB1" w:rsidRDefault="00C50AB1">
            <w:r>
              <w:t>xGenHeader</w:t>
            </w:r>
          </w:p>
        </w:tc>
        <w:tc>
          <w:tcPr>
            <w:tcW w:w="993" w:type="dxa"/>
          </w:tcPr>
          <w:p w14:paraId="77977802" w14:textId="77777777" w:rsidR="00C50AB1" w:rsidRDefault="00C50AB1">
            <w:r>
              <w:t>HL7_36</w:t>
            </w:r>
          </w:p>
        </w:tc>
        <w:tc>
          <w:tcPr>
            <w:tcW w:w="4677" w:type="dxa"/>
          </w:tcPr>
          <w:p w14:paraId="08E3D99E" w14:textId="77777777" w:rsidR="00C50AB1" w:rsidRDefault="00C50AB1">
            <w:r>
              <w:t>Generates the header information for every file including a copy</w:t>
            </w:r>
            <w:r>
              <w:softHyphen/>
              <w:t>right statement.</w:t>
            </w:r>
          </w:p>
        </w:tc>
      </w:tr>
      <w:tr w:rsidR="00C50AB1" w14:paraId="47EB166A" w14:textId="77777777">
        <w:tc>
          <w:tcPr>
            <w:tcW w:w="3472" w:type="dxa"/>
          </w:tcPr>
          <w:p w14:paraId="78D08C3F" w14:textId="77777777" w:rsidR="00C50AB1" w:rsidRDefault="00C50AB1">
            <w:r>
              <w:t>xGenKommentar</w:t>
            </w:r>
          </w:p>
        </w:tc>
        <w:tc>
          <w:tcPr>
            <w:tcW w:w="993" w:type="dxa"/>
          </w:tcPr>
          <w:p w14:paraId="73A155A1" w14:textId="77777777" w:rsidR="00C50AB1" w:rsidRDefault="00C50AB1">
            <w:r>
              <w:t>HL7_36</w:t>
            </w:r>
          </w:p>
        </w:tc>
        <w:tc>
          <w:tcPr>
            <w:tcW w:w="4677" w:type="dxa"/>
          </w:tcPr>
          <w:p w14:paraId="0F5EEE5D" w14:textId="77777777" w:rsidR="00C50AB1" w:rsidRDefault="00C50AB1">
            <w:r>
              <w:t>Generates the comment.</w:t>
            </w:r>
          </w:p>
        </w:tc>
      </w:tr>
      <w:tr w:rsidR="00C50AB1" w14:paraId="046DEB61" w14:textId="77777777">
        <w:tc>
          <w:tcPr>
            <w:tcW w:w="3472" w:type="dxa"/>
          </w:tcPr>
          <w:p w14:paraId="20C7B5EE" w14:textId="77777777" w:rsidR="00C50AB1" w:rsidRDefault="00C50AB1">
            <w:r>
              <w:lastRenderedPageBreak/>
              <w:t>xGenLink</w:t>
            </w:r>
          </w:p>
        </w:tc>
        <w:tc>
          <w:tcPr>
            <w:tcW w:w="993" w:type="dxa"/>
          </w:tcPr>
          <w:p w14:paraId="289B21A3" w14:textId="77777777" w:rsidR="00C50AB1" w:rsidRDefault="00C50AB1">
            <w:r>
              <w:t>HL7_36</w:t>
            </w:r>
          </w:p>
        </w:tc>
        <w:tc>
          <w:tcPr>
            <w:tcW w:w="4677" w:type="dxa"/>
          </w:tcPr>
          <w:p w14:paraId="62662A34" w14:textId="77777777" w:rsidR="00C50AB1" w:rsidRDefault="00C50AB1">
            <w:r>
              <w:t>Generates the text to print for a HTML link. Therefore, it makes use of „xGenFilename“.</w:t>
            </w:r>
          </w:p>
        </w:tc>
      </w:tr>
      <w:tr w:rsidR="00C50AB1" w14:paraId="036FD812" w14:textId="77777777">
        <w:tc>
          <w:tcPr>
            <w:tcW w:w="3472" w:type="dxa"/>
          </w:tcPr>
          <w:p w14:paraId="07EB9D97" w14:textId="77777777" w:rsidR="00C50AB1" w:rsidRDefault="00C50AB1">
            <w:r>
              <w:t>xGenLongFilename</w:t>
            </w:r>
          </w:p>
        </w:tc>
        <w:tc>
          <w:tcPr>
            <w:tcW w:w="993" w:type="dxa"/>
          </w:tcPr>
          <w:p w14:paraId="750969EB" w14:textId="77777777" w:rsidR="00C50AB1" w:rsidRDefault="00C50AB1">
            <w:r>
              <w:t>HL7_36</w:t>
            </w:r>
          </w:p>
        </w:tc>
        <w:tc>
          <w:tcPr>
            <w:tcW w:w="4677" w:type="dxa"/>
          </w:tcPr>
          <w:p w14:paraId="053141D4" w14:textId="77777777" w:rsidR="00C50AB1" w:rsidRDefault="00C50AB1">
            <w:r>
              <w:t>For the generation process I need the filename including the path to it so I can create the HTML file. This function merely prepends the target file name in front of the generated filename.</w:t>
            </w:r>
          </w:p>
          <w:p w14:paraId="4DB71365" w14:textId="77777777" w:rsidR="00C50AB1" w:rsidRDefault="00C50AB1">
            <w:r>
              <w:t>The target information is determined within the initializing of the data structures out of option 1 (compare relation DBOptions).</w:t>
            </w:r>
          </w:p>
        </w:tc>
      </w:tr>
      <w:tr w:rsidR="00C50AB1" w14:paraId="72181145" w14:textId="77777777">
        <w:tc>
          <w:tcPr>
            <w:tcW w:w="3472" w:type="dxa"/>
          </w:tcPr>
          <w:p w14:paraId="74C0DDDD" w14:textId="77777777" w:rsidR="00C50AB1" w:rsidRDefault="00C50AB1">
            <w:r>
              <w:t>xGenMessage</w:t>
            </w:r>
          </w:p>
        </w:tc>
        <w:tc>
          <w:tcPr>
            <w:tcW w:w="993" w:type="dxa"/>
          </w:tcPr>
          <w:p w14:paraId="260C5163" w14:textId="77777777" w:rsidR="00C50AB1" w:rsidRDefault="00C50AB1">
            <w:r>
              <w:t>HL7_36</w:t>
            </w:r>
          </w:p>
        </w:tc>
        <w:tc>
          <w:tcPr>
            <w:tcW w:w="4677" w:type="dxa"/>
          </w:tcPr>
          <w:p w14:paraId="419AFE3C" w14:textId="77777777" w:rsidR="00C50AB1" w:rsidRDefault="00C50AB1">
            <w:r>
              <w:t>Sub-routine to generate the message for one event or one message structure ID. The last parameter defines which query to use.</w:t>
            </w:r>
          </w:p>
        </w:tc>
      </w:tr>
      <w:tr w:rsidR="00C50AB1" w14:paraId="706CAFC7" w14:textId="77777777">
        <w:tc>
          <w:tcPr>
            <w:tcW w:w="3472" w:type="dxa"/>
          </w:tcPr>
          <w:p w14:paraId="205B7D3A" w14:textId="77777777" w:rsidR="00C50AB1" w:rsidRDefault="00C50AB1">
            <w:r>
              <w:t>xPrintCell</w:t>
            </w:r>
          </w:p>
        </w:tc>
        <w:tc>
          <w:tcPr>
            <w:tcW w:w="993" w:type="dxa"/>
          </w:tcPr>
          <w:p w14:paraId="70DFE8F8" w14:textId="77777777" w:rsidR="00C50AB1" w:rsidRDefault="00C50AB1">
            <w:r>
              <w:t>HL7_36</w:t>
            </w:r>
          </w:p>
        </w:tc>
        <w:tc>
          <w:tcPr>
            <w:tcW w:w="4677" w:type="dxa"/>
          </w:tcPr>
          <w:p w14:paraId="58F95632" w14:textId="77777777" w:rsidR="00C50AB1" w:rsidRDefault="00C50AB1">
            <w:r>
              <w:t>Prints the text in form of a cell for a HTML table.</w:t>
            </w:r>
          </w:p>
        </w:tc>
      </w:tr>
      <w:tr w:rsidR="00C50AB1" w14:paraId="36A3673B" w14:textId="77777777">
        <w:tc>
          <w:tcPr>
            <w:tcW w:w="3472" w:type="dxa"/>
          </w:tcPr>
          <w:p w14:paraId="14A0498D" w14:textId="77777777" w:rsidR="00C50AB1" w:rsidRDefault="00C50AB1">
            <w:r>
              <w:t>xPrintHeaderCell</w:t>
            </w:r>
          </w:p>
        </w:tc>
        <w:tc>
          <w:tcPr>
            <w:tcW w:w="993" w:type="dxa"/>
          </w:tcPr>
          <w:p w14:paraId="64325B32" w14:textId="77777777" w:rsidR="00C50AB1" w:rsidRDefault="00C50AB1">
            <w:r>
              <w:t>HL7_36</w:t>
            </w:r>
          </w:p>
        </w:tc>
        <w:tc>
          <w:tcPr>
            <w:tcW w:w="4677" w:type="dxa"/>
          </w:tcPr>
          <w:p w14:paraId="7AE1771C" w14:textId="77777777" w:rsidR="00C50AB1" w:rsidRDefault="00C50AB1">
            <w:r>
              <w:t>The functions prints the text in form of a header cell for a HTML table.</w:t>
            </w:r>
          </w:p>
        </w:tc>
      </w:tr>
      <w:tr w:rsidR="00C50AB1" w14:paraId="3C898E05" w14:textId="77777777">
        <w:tc>
          <w:tcPr>
            <w:tcW w:w="3472" w:type="dxa"/>
          </w:tcPr>
          <w:p w14:paraId="35BC183A" w14:textId="77777777" w:rsidR="00C50AB1" w:rsidRDefault="00C50AB1">
            <w:r>
              <w:t>xxGetTyp</w:t>
            </w:r>
          </w:p>
        </w:tc>
        <w:tc>
          <w:tcPr>
            <w:tcW w:w="993" w:type="dxa"/>
          </w:tcPr>
          <w:p w14:paraId="0BFA4217" w14:textId="77777777" w:rsidR="00C50AB1" w:rsidRDefault="00C50AB1">
            <w:r>
              <w:t>HL7_36</w:t>
            </w:r>
          </w:p>
        </w:tc>
        <w:tc>
          <w:tcPr>
            <w:tcW w:w="4677" w:type="dxa"/>
          </w:tcPr>
          <w:p w14:paraId="1AC617BE" w14:textId="77777777" w:rsidR="00C50AB1" w:rsidRDefault="00C50AB1"/>
        </w:tc>
      </w:tr>
    </w:tbl>
    <w:p w14:paraId="041A1FED" w14:textId="77777777" w:rsidR="00C50AB1" w:rsidRDefault="00C50AB1"/>
    <w:p w14:paraId="79476CDC" w14:textId="77777777" w:rsidR="00C50AB1" w:rsidRDefault="00C50AB1">
      <w:r>
        <w:br w:type="page"/>
      </w:r>
    </w:p>
    <w:p w14:paraId="442822BE" w14:textId="77777777" w:rsidR="00C50AB1" w:rsidRDefault="00C50AB1">
      <w:pPr>
        <w:pStyle w:val="berschrift2"/>
      </w:pPr>
      <w:r>
        <w:lastRenderedPageBreak/>
        <w:fldChar w:fldCharType="begin"/>
      </w:r>
      <w:r>
        <w:instrText xml:space="preserve"> AUTONUMLGL </w:instrText>
      </w:r>
      <w:bookmarkStart w:id="87" w:name="_Toc75864139"/>
      <w:r>
        <w:fldChar w:fldCharType="end"/>
      </w:r>
      <w:r>
        <w:t xml:space="preserve"> Generation</w:t>
      </w:r>
      <w:bookmarkEnd w:id="87"/>
    </w:p>
    <w:p w14:paraId="52C99F60" w14:textId="77777777" w:rsidR="00C50AB1" w:rsidRDefault="00C50AB1">
      <w:r>
        <w:t>To generate the HL7 HTML version you have to click on the buttons of the generator form beginning at the top left corner!</w:t>
      </w:r>
    </w:p>
    <w:p w14:paraId="1BF4033D" w14:textId="77777777" w:rsidR="00C50AB1" w:rsidRDefault="00C50AB1">
      <w:r>
        <w:t>But before doing so you have to adapt the information in relation „DBOptions“ so the generator knows where to store the files.</w:t>
      </w:r>
    </w:p>
    <w:p w14:paraId="7B2CFB12" w14:textId="77777777" w:rsidR="00C50AB1" w:rsidRDefault="00C50AB1">
      <w:pPr>
        <w:pStyle w:val="berschrift2"/>
      </w:pPr>
      <w:r>
        <w:fldChar w:fldCharType="begin"/>
      </w:r>
      <w:r>
        <w:instrText xml:space="preserve"> AUTONUMLGL </w:instrText>
      </w:r>
      <w:bookmarkStart w:id="88" w:name="_Toc75864140"/>
      <w:r>
        <w:fldChar w:fldCharType="end"/>
      </w:r>
      <w:r>
        <w:t xml:space="preserve"> File name convention</w:t>
      </w:r>
      <w:bookmarkEnd w:id="88"/>
    </w:p>
    <w:p w14:paraId="07A8DF6C" w14:textId="77777777" w:rsidR="00C50AB1" w:rsidRDefault="00C50AB1"/>
    <w:p w14:paraId="748FEBB4" w14:textId="77777777" w:rsidR="00C50AB1" w:rsidRDefault="00C50AB1">
      <w:r>
        <w:tab/>
        <w:t>&lt;filename_prefix&gt;\&lt;filename_prefix&gt;&lt;version&gt;[&lt;element&gt;].html</w:t>
      </w:r>
    </w:p>
    <w:p w14:paraId="50523E71"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2835"/>
        <w:gridCol w:w="4819"/>
      </w:tblGrid>
      <w:tr w:rsidR="00C50AB1" w14:paraId="718C8F3B" w14:textId="77777777">
        <w:tc>
          <w:tcPr>
            <w:tcW w:w="1488" w:type="dxa"/>
            <w:shd w:val="pct20" w:color="auto" w:fill="auto"/>
          </w:tcPr>
          <w:p w14:paraId="7E325E2C" w14:textId="77777777" w:rsidR="00C50AB1" w:rsidRDefault="00C50AB1">
            <w:pPr>
              <w:rPr>
                <w:lang w:val="fr-FR"/>
              </w:rPr>
            </w:pPr>
            <w:r>
              <w:rPr>
                <w:lang w:val="fr-FR"/>
              </w:rPr>
              <w:t>Element</w:t>
            </w:r>
          </w:p>
        </w:tc>
        <w:tc>
          <w:tcPr>
            <w:tcW w:w="2835" w:type="dxa"/>
            <w:shd w:val="pct20" w:color="auto" w:fill="auto"/>
          </w:tcPr>
          <w:p w14:paraId="6D53B81D" w14:textId="77777777" w:rsidR="00C50AB1" w:rsidRDefault="00C50AB1">
            <w:pPr>
              <w:rPr>
                <w:lang w:val="fr-FR"/>
              </w:rPr>
            </w:pPr>
            <w:r>
              <w:rPr>
                <w:lang w:val="fr-FR"/>
              </w:rPr>
              <w:t>Values</w:t>
            </w:r>
          </w:p>
        </w:tc>
        <w:tc>
          <w:tcPr>
            <w:tcW w:w="4819" w:type="dxa"/>
            <w:shd w:val="pct20" w:color="auto" w:fill="auto"/>
          </w:tcPr>
          <w:p w14:paraId="3FCB33BC" w14:textId="77777777" w:rsidR="00C50AB1" w:rsidRDefault="00C50AB1">
            <w:pPr>
              <w:rPr>
                <w:lang w:val="fr-FR"/>
              </w:rPr>
            </w:pPr>
            <w:r>
              <w:rPr>
                <w:lang w:val="fr-FR"/>
              </w:rPr>
              <w:t>Description</w:t>
            </w:r>
          </w:p>
        </w:tc>
      </w:tr>
      <w:tr w:rsidR="00C50AB1" w14:paraId="1724854C" w14:textId="77777777">
        <w:tc>
          <w:tcPr>
            <w:tcW w:w="1488" w:type="dxa"/>
          </w:tcPr>
          <w:p w14:paraId="385FC5C4" w14:textId="77777777" w:rsidR="00C50AB1" w:rsidRDefault="00C50AB1">
            <w:r>
              <w:t>version:</w:t>
            </w:r>
          </w:p>
        </w:tc>
        <w:tc>
          <w:tcPr>
            <w:tcW w:w="2835" w:type="dxa"/>
          </w:tcPr>
          <w:p w14:paraId="4D32C971" w14:textId="77777777" w:rsidR="00C50AB1" w:rsidRDefault="00C50AB1">
            <w:r>
              <w:t>21</w:t>
            </w:r>
          </w:p>
          <w:p w14:paraId="3066DAB4" w14:textId="77777777" w:rsidR="00C50AB1" w:rsidRDefault="00C50AB1">
            <w:r>
              <w:t>22</w:t>
            </w:r>
          </w:p>
          <w:p w14:paraId="74E0FF62" w14:textId="77777777" w:rsidR="00C50AB1" w:rsidRDefault="00C50AB1">
            <w:r>
              <w:t>23</w:t>
            </w:r>
          </w:p>
          <w:p w14:paraId="76B24431" w14:textId="77777777" w:rsidR="00C50AB1" w:rsidRDefault="00C50AB1">
            <w:r>
              <w:t>231</w:t>
            </w:r>
          </w:p>
          <w:p w14:paraId="2FEEF3BA" w14:textId="77777777" w:rsidR="00C50AB1" w:rsidRDefault="00C50AB1">
            <w:r>
              <w:t>24</w:t>
            </w:r>
          </w:p>
          <w:p w14:paraId="7D08FE02" w14:textId="77777777" w:rsidR="00C50AB1" w:rsidRDefault="00C50AB1">
            <w:r>
              <w:t>25</w:t>
            </w:r>
          </w:p>
          <w:p w14:paraId="5D0591F4" w14:textId="77777777" w:rsidR="00C50AB1" w:rsidRDefault="00C50AB1">
            <w:r>
              <w:t>251</w:t>
            </w:r>
          </w:p>
          <w:p w14:paraId="39BD27F7" w14:textId="77777777" w:rsidR="00C50AB1" w:rsidRDefault="00C50AB1">
            <w:r>
              <w:t>26</w:t>
            </w:r>
          </w:p>
          <w:p w14:paraId="28B2FEE8" w14:textId="77777777" w:rsidR="001B6F00" w:rsidRDefault="001B6F00">
            <w:r>
              <w:t>27</w:t>
            </w:r>
          </w:p>
          <w:p w14:paraId="75E9CB64" w14:textId="77777777" w:rsidR="001B6F00" w:rsidRDefault="001B6F00">
            <w:r>
              <w:t>271</w:t>
            </w:r>
          </w:p>
          <w:p w14:paraId="252CB59D" w14:textId="77777777" w:rsidR="001B6F00" w:rsidRDefault="001B6F00">
            <w:r>
              <w:t>28</w:t>
            </w:r>
          </w:p>
        </w:tc>
        <w:tc>
          <w:tcPr>
            <w:tcW w:w="4819" w:type="dxa"/>
          </w:tcPr>
          <w:p w14:paraId="3F400C4C" w14:textId="77777777" w:rsidR="00C50AB1" w:rsidRDefault="00C50AB1">
            <w:r>
              <w:t>a short form for the current version</w:t>
            </w:r>
          </w:p>
        </w:tc>
      </w:tr>
      <w:tr w:rsidR="00C50AB1" w14:paraId="2A7B25F2" w14:textId="77777777">
        <w:tc>
          <w:tcPr>
            <w:tcW w:w="1488" w:type="dxa"/>
          </w:tcPr>
          <w:p w14:paraId="6F1A653C" w14:textId="77777777" w:rsidR="00C50AB1" w:rsidRDefault="00C50AB1">
            <w:r>
              <w:t>element:</w:t>
            </w:r>
          </w:p>
        </w:tc>
        <w:tc>
          <w:tcPr>
            <w:tcW w:w="2835" w:type="dxa"/>
          </w:tcPr>
          <w:p w14:paraId="62AAAA94" w14:textId="77777777" w:rsidR="00C50AB1" w:rsidRDefault="00C50AB1">
            <w:r>
              <w:t>conf + &lt;conf. statement&gt;</w:t>
            </w:r>
          </w:p>
          <w:p w14:paraId="485ECC4D" w14:textId="77777777" w:rsidR="00C50AB1" w:rsidRPr="003D7B7A" w:rsidRDefault="00C50AB1">
            <w:r w:rsidRPr="003D7B7A">
              <w:t>datel + &lt;data element&gt;</w:t>
            </w:r>
          </w:p>
          <w:p w14:paraId="77D08C52" w14:textId="77777777" w:rsidR="00C50AB1" w:rsidRPr="003D7B7A" w:rsidRDefault="00C50AB1">
            <w:r w:rsidRPr="003D7B7A">
              <w:t>event + &lt;event code&gt;</w:t>
            </w:r>
          </w:p>
          <w:p w14:paraId="16A42AA4" w14:textId="77777777" w:rsidR="00C50AB1" w:rsidRPr="003D7B7A" w:rsidRDefault="00C50AB1">
            <w:r w:rsidRPr="003D7B7A">
              <w:t>idx</w:t>
            </w:r>
          </w:p>
          <w:p w14:paraId="33048B01" w14:textId="77777777" w:rsidR="00C50AB1" w:rsidRPr="003D7B7A" w:rsidRDefault="00C50AB1">
            <w:r w:rsidRPr="003D7B7A">
              <w:t>idx_&lt;language&gt;_&lt;character&gt;</w:t>
            </w:r>
          </w:p>
          <w:p w14:paraId="50556C65" w14:textId="77777777" w:rsidR="00C50AB1" w:rsidRPr="003D7B7A" w:rsidRDefault="00C50AB1">
            <w:r w:rsidRPr="003D7B7A">
              <w:t>MsgStruct</w:t>
            </w:r>
          </w:p>
          <w:p w14:paraId="782C4005" w14:textId="77777777" w:rsidR="00C50AB1" w:rsidRPr="003D7B7A" w:rsidRDefault="00C50AB1">
            <w:r w:rsidRPr="003D7B7A">
              <w:t>segm + &lt;segment code&gt;</w:t>
            </w:r>
          </w:p>
          <w:p w14:paraId="54A0FE25" w14:textId="77777777" w:rsidR="00C50AB1" w:rsidRPr="003D7B7A" w:rsidRDefault="00C50AB1">
            <w:r w:rsidRPr="003D7B7A">
              <w:t>tab + &lt;table id&gt;</w:t>
            </w:r>
          </w:p>
          <w:p w14:paraId="3F42B4DF" w14:textId="77777777" w:rsidR="00C50AB1" w:rsidRPr="003D7B7A" w:rsidRDefault="00C50AB1">
            <w:pPr>
              <w:rPr>
                <w:lang w:val="en-GB"/>
              </w:rPr>
            </w:pPr>
            <w:r w:rsidRPr="003D7B7A">
              <w:rPr>
                <w:lang w:val="en-GB"/>
              </w:rPr>
              <w:t>typ + &lt;data type&gt;</w:t>
            </w:r>
          </w:p>
          <w:p w14:paraId="7D21AA45" w14:textId="77777777" w:rsidR="00C50AB1" w:rsidRPr="003D7B7A" w:rsidRDefault="00C50AB1">
            <w:pPr>
              <w:rPr>
                <w:lang w:val="en-GB"/>
              </w:rPr>
            </w:pPr>
            <w:r w:rsidRPr="003D7B7A">
              <w:rPr>
                <w:lang w:val="en-GB"/>
              </w:rPr>
              <w:t>&lt;next version&gt;</w:t>
            </w:r>
          </w:p>
        </w:tc>
        <w:tc>
          <w:tcPr>
            <w:tcW w:w="4819" w:type="dxa"/>
          </w:tcPr>
          <w:p w14:paraId="0F8E226A" w14:textId="77777777" w:rsidR="00C50AB1" w:rsidRPr="003D7B7A" w:rsidRDefault="00C50AB1">
            <w:pPr>
              <w:rPr>
                <w:lang w:val="en-GB"/>
              </w:rPr>
            </w:pPr>
            <w:r w:rsidRPr="003D7B7A">
              <w:rPr>
                <w:lang w:val="en-GB"/>
              </w:rPr>
              <w:t>conformance statement</w:t>
            </w:r>
          </w:p>
          <w:p w14:paraId="5ACAEE09" w14:textId="77777777" w:rsidR="00C50AB1" w:rsidRDefault="00C50AB1">
            <w:r>
              <w:t>data elements</w:t>
            </w:r>
          </w:p>
          <w:p w14:paraId="361AAB95" w14:textId="77777777" w:rsidR="00C50AB1" w:rsidRDefault="00C50AB1">
            <w:r>
              <w:t>event</w:t>
            </w:r>
          </w:p>
          <w:p w14:paraId="38354494" w14:textId="77777777" w:rsidR="00C50AB1" w:rsidRDefault="00C50AB1">
            <w:r>
              <w:t>index</w:t>
            </w:r>
          </w:p>
          <w:p w14:paraId="6E94A63F" w14:textId="77777777" w:rsidR="00C50AB1" w:rsidRDefault="00C50AB1">
            <w:r>
              <w:t>index for one language and one character (the first one)</w:t>
            </w:r>
          </w:p>
          <w:p w14:paraId="57BABFD6" w14:textId="77777777" w:rsidR="00C50AB1" w:rsidRDefault="00C50AB1">
            <w:r>
              <w:t>message structure</w:t>
            </w:r>
          </w:p>
          <w:p w14:paraId="325E65CF" w14:textId="77777777" w:rsidR="00C50AB1" w:rsidRDefault="00C50AB1">
            <w:r>
              <w:t>segment</w:t>
            </w:r>
          </w:p>
          <w:p w14:paraId="6A7493B5" w14:textId="77777777" w:rsidR="00C50AB1" w:rsidRDefault="00C50AB1">
            <w:r>
              <w:t>table</w:t>
            </w:r>
          </w:p>
          <w:p w14:paraId="15537AF8" w14:textId="77777777" w:rsidR="00C50AB1" w:rsidRDefault="00C50AB1">
            <w:r>
              <w:t>data types</w:t>
            </w:r>
          </w:p>
          <w:p w14:paraId="3EA14B5E" w14:textId="77777777" w:rsidR="00C50AB1" w:rsidRDefault="00C50AB1">
            <w:r>
              <w:t>comparison of this version with the previous one</w:t>
            </w:r>
          </w:p>
          <w:p w14:paraId="4CD535BB" w14:textId="77777777" w:rsidR="00C50AB1" w:rsidRDefault="00C50AB1">
            <w:r>
              <w:t>(&lt;element&gt; is left empty)</w:t>
            </w:r>
          </w:p>
        </w:tc>
      </w:tr>
    </w:tbl>
    <w:p w14:paraId="516B74AD" w14:textId="77777777" w:rsidR="00C50AB1" w:rsidRDefault="00C50AB1"/>
    <w:p w14:paraId="226800CB" w14:textId="77777777" w:rsidR="00C50AB1" w:rsidRDefault="00C50AB1">
      <w:r>
        <w:t>The starting page is</w:t>
      </w:r>
    </w:p>
    <w:p w14:paraId="0AF32D76" w14:textId="77777777" w:rsidR="00C50AB1" w:rsidRDefault="00C50AB1"/>
    <w:p w14:paraId="2E23C6CF" w14:textId="77777777" w:rsidR="00C50AB1" w:rsidRDefault="00C50AB1">
      <w:r>
        <w:tab/>
        <w:t>Hl7.html</w:t>
      </w:r>
    </w:p>
    <w:p w14:paraId="2D8EBCDB" w14:textId="77777777" w:rsidR="00C50AB1" w:rsidRDefault="00C50AB1"/>
    <w:p w14:paraId="57EFE63D" w14:textId="77777777" w:rsidR="00C50AB1" w:rsidRDefault="00C50AB1">
      <w:r>
        <w:t>"filename_prefix" is taken from the Versions table.</w:t>
      </w:r>
    </w:p>
    <w:p w14:paraId="29609358" w14:textId="77777777" w:rsidR="00C50AB1" w:rsidRDefault="00C50AB1"/>
    <w:p w14:paraId="790160FF" w14:textId="77777777" w:rsidR="00C50AB1" w:rsidRDefault="00C50AB1">
      <w:r>
        <w:br w:type="page"/>
      </w:r>
    </w:p>
    <w:p w14:paraId="44F30229" w14:textId="77777777" w:rsidR="00C50AB1" w:rsidRDefault="00C50AB1">
      <w:pPr>
        <w:pStyle w:val="berschrift2"/>
      </w:pPr>
      <w:r>
        <w:lastRenderedPageBreak/>
        <w:fldChar w:fldCharType="begin"/>
      </w:r>
      <w:r>
        <w:instrText xml:space="preserve"> AUTONUMLGL </w:instrText>
      </w:r>
      <w:bookmarkStart w:id="89" w:name="_Toc75864141"/>
      <w:r>
        <w:fldChar w:fldCharType="end"/>
      </w:r>
      <w:r>
        <w:t xml:space="preserve"> HTML file network</w:t>
      </w:r>
      <w:bookmarkEnd w:id="89"/>
    </w:p>
    <w:p w14:paraId="39A6AB8C" w14:textId="77777777" w:rsidR="00C50AB1" w:rsidRDefault="00C50AB1">
      <w:r>
        <w:t>The network itself can be expressed best by a graphic:</w:t>
      </w:r>
    </w:p>
    <w:p w14:paraId="4A0FECBB" w14:textId="77777777" w:rsidR="00C50AB1" w:rsidRDefault="00C50AB1"/>
    <w:bookmarkStart w:id="90" w:name="_972160455"/>
    <w:bookmarkEnd w:id="90"/>
    <w:p w14:paraId="5FF997BA" w14:textId="77777777" w:rsidR="00C50AB1" w:rsidRDefault="00C50AB1">
      <w:pPr>
        <w:jc w:val="center"/>
      </w:pPr>
      <w:r>
        <w:object w:dxaOrig="12720" w:dyaOrig="14310" w14:anchorId="57CC00F5">
          <v:shape id="_x0000_i1028" type="#_x0000_t75" style="width:426pt;height:480.75pt" o:ole="" fillcolor="window">
            <v:imagedata r:id="rId17" o:title=""/>
          </v:shape>
          <o:OLEObject Type="Embed" ProgID="Word.Picture.8" ShapeID="_x0000_i1028" DrawAspect="Content" ObjectID="_1686476840" r:id="rId18"/>
        </w:object>
      </w:r>
    </w:p>
    <w:p w14:paraId="053E9397" w14:textId="77777777" w:rsidR="00C50AB1" w:rsidRDefault="00C50AB1"/>
    <w:p w14:paraId="4CB0B33D" w14:textId="77777777" w:rsidR="00C50AB1" w:rsidRDefault="00C50AB1"/>
    <w:p w14:paraId="31D90B85" w14:textId="77777777" w:rsidR="00C50AB1" w:rsidRDefault="00C50AB1">
      <w:r>
        <w:t>The necessary HTML files for the standard are provided separately. They cannot be generated out of the database. But there is an integration so that from most points the corresponding chapter can be opened directly.</w:t>
      </w:r>
    </w:p>
    <w:p w14:paraId="6E9BB76B" w14:textId="77777777" w:rsidR="00C50AB1" w:rsidRDefault="00C50AB1">
      <w:pPr>
        <w:pStyle w:val="berschrift1"/>
      </w:pPr>
      <w:r>
        <w:lastRenderedPageBreak/>
        <w:fldChar w:fldCharType="begin"/>
      </w:r>
      <w:r>
        <w:instrText xml:space="preserve"> AUTONUMLGL </w:instrText>
      </w:r>
      <w:bookmarkStart w:id="91" w:name="_Toc75864142"/>
      <w:r>
        <w:fldChar w:fldCharType="end"/>
      </w:r>
      <w:r>
        <w:t xml:space="preserve"> Access GUI</w:t>
      </w:r>
      <w:bookmarkEnd w:id="91"/>
    </w:p>
    <w:p w14:paraId="66D8765C" w14:textId="77777777" w:rsidR="00C50AB1" w:rsidRDefault="00C50AB1">
      <w:r>
        <w:t>How to handle the database is described within the user manual.</w:t>
      </w:r>
    </w:p>
    <w:p w14:paraId="1941963E" w14:textId="77777777" w:rsidR="00C50AB1" w:rsidRDefault="00C50AB1"/>
    <w:p w14:paraId="042D94CE" w14:textId="77777777" w:rsidR="00C50AB1" w:rsidRDefault="00C50AB1">
      <w:r>
        <w:t xml:space="preserve">Be aware of the fact, that the forms directly operate on the tables. Therefore, </w:t>
      </w:r>
      <w:r>
        <w:rPr>
          <w:rStyle w:val="fett"/>
        </w:rPr>
        <w:t>every</w:t>
      </w:r>
      <w:r>
        <w:t xml:space="preserve"> change is stored </w:t>
      </w:r>
      <w:r>
        <w:rPr>
          <w:rStyle w:val="fett"/>
        </w:rPr>
        <w:t>without</w:t>
      </w:r>
      <w:r>
        <w:t xml:space="preserve"> an additional warning!</w:t>
      </w:r>
    </w:p>
    <w:p w14:paraId="63B252DD" w14:textId="77777777" w:rsidR="00C50AB1" w:rsidRDefault="00C50AB1"/>
    <w:p w14:paraId="4B21D2AF" w14:textId="77777777" w:rsidR="00C50AB1" w:rsidRDefault="00C50AB1">
      <w:r>
        <w:t>Some further functions are implemented to help adding information (copying messages or generating the HTML version).</w:t>
      </w:r>
    </w:p>
    <w:p w14:paraId="6B9C5AB7" w14:textId="77777777" w:rsidR="00C50AB1" w:rsidRDefault="00C50AB1"/>
    <w:p w14:paraId="685101D5" w14:textId="77777777" w:rsidR="00C50AB1" w:rsidRDefault="00C50AB1">
      <w:r>
        <w:t>A table with all forms can be found in chapter 6.</w:t>
      </w:r>
    </w:p>
    <w:p w14:paraId="06C04331" w14:textId="77777777" w:rsidR="00C50AB1" w:rsidRDefault="00C50AB1"/>
    <w:p w14:paraId="18DE571D" w14:textId="77777777" w:rsidR="00C50AB1" w:rsidRDefault="00C50AB1">
      <w:pPr>
        <w:pStyle w:val="berschrift2"/>
      </w:pPr>
      <w:r>
        <w:fldChar w:fldCharType="begin"/>
      </w:r>
      <w:r>
        <w:instrText xml:space="preserve"> AUTONUMLGL </w:instrText>
      </w:r>
      <w:bookmarkStart w:id="92" w:name="_Toc75864143"/>
      <w:r>
        <w:fldChar w:fldCharType="end"/>
      </w:r>
      <w:r>
        <w:t xml:space="preserve"> Basic Functionality</w:t>
      </w:r>
      <w:bookmarkEnd w:id="92"/>
    </w:p>
    <w:p w14:paraId="24C0C2BD" w14:textId="77777777" w:rsidR="00C50AB1" w:rsidRDefault="00C50AB1">
      <w:r>
        <w:t>When working with forms you have to select one version from the top level combo box. Afterwards you can edit information directly or you can double click on one element of one of the left list boxes. Then a new form appears where you can edit the message structures (Events) or data elements used within segments (Segments).</w:t>
      </w:r>
    </w:p>
    <w:p w14:paraId="11FB7FEA" w14:textId="77777777" w:rsidR="00C50AB1" w:rsidRDefault="00C50AB1"/>
    <w:p w14:paraId="7866F0C6" w14:textId="77777777" w:rsidR="00C50AB1" w:rsidRDefault="00C50AB1">
      <w:r>
        <w:t>The rest of the forms should be clear!</w:t>
      </w:r>
    </w:p>
    <w:p w14:paraId="202FC1AF" w14:textId="77777777" w:rsidR="00C50AB1" w:rsidRDefault="00C50AB1"/>
    <w:p w14:paraId="632623D3" w14:textId="77777777" w:rsidR="00C50AB1" w:rsidRDefault="00C50AB1">
      <w:pPr>
        <w:pStyle w:val="berschrift1"/>
      </w:pPr>
      <w:r>
        <w:lastRenderedPageBreak/>
        <w:fldChar w:fldCharType="begin"/>
      </w:r>
      <w:r>
        <w:instrText xml:space="preserve"> AUTONUMLGL </w:instrText>
      </w:r>
      <w:bookmarkStart w:id="93" w:name="_Toc75864144"/>
      <w:r>
        <w:fldChar w:fldCharType="end"/>
      </w:r>
      <w:r>
        <w:t xml:space="preserve"> Sequence for adding new information into the database</w:t>
      </w:r>
      <w:bookmarkEnd w:id="93"/>
    </w:p>
    <w:p w14:paraId="493939E8" w14:textId="77777777" w:rsidR="00C50AB1" w:rsidRDefault="00C50AB1">
      <w:r>
        <w:t>On account of referential integrity it is important to add new information using the correct sequence of steps. I will specify the sequence in form of a list of tables:</w:t>
      </w:r>
    </w:p>
    <w:p w14:paraId="336F5478" w14:textId="77777777" w:rsidR="00C50AB1" w:rsidRDefault="00C50AB1"/>
    <w:p w14:paraId="51085B9B" w14:textId="77777777" w:rsidR="00C50AB1" w:rsidRDefault="00C50AB1">
      <w:pPr>
        <w:numPr>
          <w:ilvl w:val="0"/>
          <w:numId w:val="2"/>
        </w:numPr>
      </w:pPr>
      <w:r>
        <w:t>HL7Versions</w:t>
      </w:r>
    </w:p>
    <w:p w14:paraId="48AF253F" w14:textId="77777777" w:rsidR="00C50AB1" w:rsidRDefault="00C50AB1">
      <w:pPr>
        <w:numPr>
          <w:ilvl w:val="0"/>
          <w:numId w:val="3"/>
        </w:numPr>
      </w:pPr>
      <w:r>
        <w:t>HL7TableTypes</w:t>
      </w:r>
    </w:p>
    <w:p w14:paraId="0234B6DC" w14:textId="77777777" w:rsidR="00C50AB1" w:rsidRDefault="00C50AB1">
      <w:pPr>
        <w:numPr>
          <w:ilvl w:val="0"/>
          <w:numId w:val="4"/>
        </w:numPr>
      </w:pPr>
      <w:r>
        <w:t>HL7Events</w:t>
      </w:r>
    </w:p>
    <w:p w14:paraId="3B57C8A6" w14:textId="77777777" w:rsidR="00C50AB1" w:rsidRDefault="00C50AB1">
      <w:pPr>
        <w:numPr>
          <w:ilvl w:val="0"/>
          <w:numId w:val="5"/>
        </w:numPr>
      </w:pPr>
      <w:r>
        <w:t>HL7Segments</w:t>
      </w:r>
    </w:p>
    <w:p w14:paraId="31B96106" w14:textId="77777777" w:rsidR="00C50AB1" w:rsidRDefault="00C50AB1">
      <w:pPr>
        <w:numPr>
          <w:ilvl w:val="0"/>
          <w:numId w:val="6"/>
        </w:numPr>
      </w:pPr>
      <w:r>
        <w:t>HL7Datatypes</w:t>
      </w:r>
    </w:p>
    <w:p w14:paraId="2FCBF00F" w14:textId="77777777" w:rsidR="00C50AB1" w:rsidRDefault="00C50AB1">
      <w:pPr>
        <w:numPr>
          <w:ilvl w:val="0"/>
          <w:numId w:val="7"/>
        </w:numPr>
      </w:pPr>
      <w:r>
        <w:t>HL7Datastructures</w:t>
      </w:r>
    </w:p>
    <w:p w14:paraId="3DC530DD" w14:textId="77777777" w:rsidR="00C50AB1" w:rsidRDefault="00C50AB1">
      <w:pPr>
        <w:numPr>
          <w:ilvl w:val="0"/>
          <w:numId w:val="8"/>
        </w:numPr>
      </w:pPr>
      <w:r>
        <w:t>HL7Tables</w:t>
      </w:r>
    </w:p>
    <w:p w14:paraId="50F057B7" w14:textId="77777777" w:rsidR="00C50AB1" w:rsidRDefault="00C50AB1">
      <w:pPr>
        <w:numPr>
          <w:ilvl w:val="0"/>
          <w:numId w:val="9"/>
        </w:numPr>
      </w:pPr>
      <w:r>
        <w:t>HL7DataElements</w:t>
      </w:r>
    </w:p>
    <w:p w14:paraId="2F61E19F" w14:textId="77777777" w:rsidR="00C50AB1" w:rsidRDefault="00C50AB1">
      <w:pPr>
        <w:numPr>
          <w:ilvl w:val="0"/>
          <w:numId w:val="10"/>
        </w:numPr>
      </w:pPr>
      <w:r>
        <w:t>HL7MsgStructureIDs</w:t>
      </w:r>
    </w:p>
    <w:p w14:paraId="591957F1" w14:textId="77777777" w:rsidR="00C50AB1" w:rsidRDefault="00C50AB1">
      <w:pPr>
        <w:numPr>
          <w:ilvl w:val="0"/>
          <w:numId w:val="11"/>
        </w:numPr>
      </w:pPr>
      <w:r>
        <w:t>HL7MessageTypes</w:t>
      </w:r>
    </w:p>
    <w:p w14:paraId="3C4FA7D2" w14:textId="77777777" w:rsidR="00C50AB1" w:rsidRDefault="00C50AB1">
      <w:pPr>
        <w:numPr>
          <w:ilvl w:val="0"/>
          <w:numId w:val="12"/>
        </w:numPr>
      </w:pPr>
      <w:r>
        <w:t>HL7EventMessagetypes</w:t>
      </w:r>
    </w:p>
    <w:p w14:paraId="56E5F303" w14:textId="77777777" w:rsidR="00C50AB1" w:rsidRDefault="00C50AB1">
      <w:pPr>
        <w:numPr>
          <w:ilvl w:val="0"/>
          <w:numId w:val="13"/>
        </w:numPr>
      </w:pPr>
      <w:r>
        <w:t>HL7EventMessageTypeSegments</w:t>
      </w:r>
    </w:p>
    <w:p w14:paraId="4EA89E1E" w14:textId="77777777" w:rsidR="00C50AB1" w:rsidRDefault="00C50AB1">
      <w:pPr>
        <w:numPr>
          <w:ilvl w:val="0"/>
          <w:numId w:val="13"/>
        </w:numPr>
      </w:pPr>
      <w:r>
        <w:t>HL7MsgStructureIDSegments</w:t>
      </w:r>
    </w:p>
    <w:p w14:paraId="35C6D18C" w14:textId="77777777" w:rsidR="00C50AB1" w:rsidRDefault="00C50AB1">
      <w:pPr>
        <w:numPr>
          <w:ilvl w:val="0"/>
          <w:numId w:val="14"/>
        </w:numPr>
      </w:pPr>
      <w:r>
        <w:t>HL7SegmentDataElements</w:t>
      </w:r>
    </w:p>
    <w:p w14:paraId="2761A9DF" w14:textId="77777777" w:rsidR="00C50AB1" w:rsidRDefault="00C50AB1">
      <w:pPr>
        <w:numPr>
          <w:ilvl w:val="0"/>
          <w:numId w:val="15"/>
        </w:numPr>
      </w:pPr>
      <w:r>
        <w:t>HL7TableValues</w:t>
      </w:r>
    </w:p>
    <w:p w14:paraId="68BEAAD3" w14:textId="77777777" w:rsidR="00C50AB1" w:rsidRDefault="00C50AB1">
      <w:pPr>
        <w:numPr>
          <w:ilvl w:val="0"/>
          <w:numId w:val="16"/>
        </w:numPr>
      </w:pPr>
      <w:r>
        <w:t>HL7Components</w:t>
      </w:r>
    </w:p>
    <w:p w14:paraId="75AC402F" w14:textId="77777777" w:rsidR="00C50AB1" w:rsidRDefault="00C50AB1">
      <w:pPr>
        <w:numPr>
          <w:ilvl w:val="0"/>
          <w:numId w:val="17"/>
        </w:numPr>
      </w:pPr>
      <w:r>
        <w:t>HL7DatastructureComponents</w:t>
      </w:r>
    </w:p>
    <w:p w14:paraId="6C273B9D" w14:textId="77777777" w:rsidR="00C50AB1" w:rsidRDefault="00C50AB1">
      <w:pPr>
        <w:numPr>
          <w:ilvl w:val="0"/>
          <w:numId w:val="18"/>
        </w:numPr>
      </w:pPr>
      <w:r>
        <w:t>HL7Mapping-Table Dataelements</w:t>
      </w:r>
    </w:p>
    <w:p w14:paraId="3826EFA5" w14:textId="77777777" w:rsidR="00C50AB1" w:rsidRDefault="00C50AB1">
      <w:pPr>
        <w:numPr>
          <w:ilvl w:val="0"/>
          <w:numId w:val="18"/>
        </w:numPr>
      </w:pPr>
      <w:r>
        <w:t>HL7Queries</w:t>
      </w:r>
    </w:p>
    <w:p w14:paraId="48C45F4A" w14:textId="77777777" w:rsidR="00C50AB1" w:rsidRDefault="00C50AB1">
      <w:pPr>
        <w:numPr>
          <w:ilvl w:val="0"/>
          <w:numId w:val="18"/>
        </w:numPr>
      </w:pPr>
      <w:r>
        <w:t>HL7QueryInput</w:t>
      </w:r>
    </w:p>
    <w:p w14:paraId="30886543" w14:textId="77777777" w:rsidR="00C50AB1" w:rsidRDefault="00C50AB1">
      <w:pPr>
        <w:numPr>
          <w:ilvl w:val="0"/>
          <w:numId w:val="18"/>
        </w:numPr>
      </w:pPr>
      <w:r>
        <w:t>HL7QueryInputParameter</w:t>
      </w:r>
    </w:p>
    <w:p w14:paraId="7BA18AD6" w14:textId="77777777" w:rsidR="00C50AB1" w:rsidRDefault="00C50AB1">
      <w:pPr>
        <w:numPr>
          <w:ilvl w:val="0"/>
          <w:numId w:val="18"/>
        </w:numPr>
      </w:pPr>
      <w:r>
        <w:t>HL7QueryDisplay</w:t>
      </w:r>
    </w:p>
    <w:p w14:paraId="7F58293A" w14:textId="77777777" w:rsidR="00C50AB1" w:rsidRDefault="00C50AB1">
      <w:pPr>
        <w:numPr>
          <w:ilvl w:val="0"/>
          <w:numId w:val="18"/>
        </w:numPr>
      </w:pPr>
      <w:r>
        <w:t>HL7QueryRCP</w:t>
      </w:r>
    </w:p>
    <w:p w14:paraId="74328F14" w14:textId="77777777" w:rsidR="00C50AB1" w:rsidRDefault="00C50AB1"/>
    <w:p w14:paraId="52A7D997" w14:textId="77777777" w:rsidR="00C50AB1" w:rsidRDefault="00C50AB1"/>
    <w:p w14:paraId="0C536248" w14:textId="77777777" w:rsidR="00C50AB1" w:rsidRDefault="00C50AB1">
      <w:pPr>
        <w:pStyle w:val="berschrift1"/>
      </w:pPr>
      <w:r>
        <w:lastRenderedPageBreak/>
        <w:fldChar w:fldCharType="begin"/>
      </w:r>
      <w:r>
        <w:instrText xml:space="preserve"> AUTONUMLGL </w:instrText>
      </w:r>
      <w:bookmarkStart w:id="94" w:name="_Toc75864145"/>
      <w:r>
        <w:fldChar w:fldCharType="end"/>
      </w:r>
      <w:r>
        <w:t xml:space="preserve"> Appendix A: Additional Keys and Relations to Other Tables</w:t>
      </w:r>
      <w:bookmarkEnd w:id="94"/>
    </w:p>
    <w:p w14:paraId="75EE1143" w14:textId="77777777" w:rsidR="00C50AB1" w:rsidRDefault="00C50AB1">
      <w:r>
        <w:t>The upper part of each row specifies the superior table with the according attributes listed in the second column. The lower part names the related table with the linked attributes in the second column, too. The attributes are linked one by one.</w:t>
      </w:r>
    </w:p>
    <w:p w14:paraId="49191E84" w14:textId="77777777" w:rsidR="00C50AB1" w:rsidRDefault="00C50AB1">
      <w:r>
        <w:t>The third column optionally specifies, whether updating the value within the superior table is possible or not and this change of values is cascaded to related tables.</w:t>
      </w:r>
    </w:p>
    <w:p w14:paraId="63B48C70" w14:textId="77777777" w:rsidR="00C50AB1" w:rsidRDefault="00C50AB1">
      <w:pPr>
        <w:pStyle w:val="berschrift2"/>
      </w:pPr>
      <w:r>
        <w:fldChar w:fldCharType="begin"/>
      </w:r>
      <w:r>
        <w:instrText xml:space="preserve"> AUTONUMLGL </w:instrText>
      </w:r>
      <w:bookmarkStart w:id="95" w:name="_Toc75864146"/>
      <w:r>
        <w:fldChar w:fldCharType="end"/>
      </w:r>
      <w:r>
        <w:t xml:space="preserve"> Table HL7Versions</w:t>
      </w:r>
      <w:bookmarkEnd w:id="95"/>
    </w:p>
    <w:p w14:paraId="207C8067"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1EF4F424" w14:textId="77777777">
        <w:trPr>
          <w:tblHeader/>
        </w:trPr>
        <w:tc>
          <w:tcPr>
            <w:tcW w:w="2905" w:type="dxa"/>
            <w:shd w:val="clear" w:color="auto" w:fill="D9D9D9"/>
          </w:tcPr>
          <w:p w14:paraId="6356AF7B" w14:textId="77777777" w:rsidR="00C50AB1" w:rsidRDefault="00C50AB1">
            <w:r>
              <w:t>Links:</w:t>
            </w:r>
          </w:p>
        </w:tc>
        <w:tc>
          <w:tcPr>
            <w:tcW w:w="3261" w:type="dxa"/>
            <w:shd w:val="clear" w:color="auto" w:fill="D9D9D9"/>
          </w:tcPr>
          <w:p w14:paraId="0F96E724" w14:textId="77777777" w:rsidR="00C50AB1" w:rsidRDefault="00C50AB1">
            <w:r>
              <w:t>Attributes</w:t>
            </w:r>
          </w:p>
        </w:tc>
        <w:tc>
          <w:tcPr>
            <w:tcW w:w="2126" w:type="dxa"/>
            <w:shd w:val="clear" w:color="auto" w:fill="D9D9D9"/>
          </w:tcPr>
          <w:p w14:paraId="2B2E014F" w14:textId="77777777" w:rsidR="00C50AB1" w:rsidRDefault="00C50AB1">
            <w:r>
              <w:t>Functionality</w:t>
            </w:r>
          </w:p>
        </w:tc>
      </w:tr>
      <w:tr w:rsidR="00C50AB1" w14:paraId="50F9065C" w14:textId="77777777">
        <w:tc>
          <w:tcPr>
            <w:tcW w:w="2905" w:type="dxa"/>
          </w:tcPr>
          <w:p w14:paraId="3646C4A6" w14:textId="77777777" w:rsidR="00C50AB1" w:rsidRDefault="00C50AB1">
            <w:r>
              <w:t>HL7Versions</w:t>
            </w:r>
          </w:p>
          <w:p w14:paraId="53F2D74A" w14:textId="77777777" w:rsidR="00C50AB1" w:rsidRDefault="00C50AB1">
            <w:r>
              <w:t>HL7Comments</w:t>
            </w:r>
          </w:p>
        </w:tc>
        <w:tc>
          <w:tcPr>
            <w:tcW w:w="3261" w:type="dxa"/>
          </w:tcPr>
          <w:p w14:paraId="263A1A8F" w14:textId="77777777" w:rsidR="00C50AB1" w:rsidRDefault="00C50AB1">
            <w:r>
              <w:t>version_id</w:t>
            </w:r>
          </w:p>
          <w:p w14:paraId="1E19B046" w14:textId="77777777" w:rsidR="00C50AB1" w:rsidRDefault="00C50AB1">
            <w:r>
              <w:t>version_id</w:t>
            </w:r>
          </w:p>
        </w:tc>
        <w:tc>
          <w:tcPr>
            <w:tcW w:w="2126" w:type="dxa"/>
          </w:tcPr>
          <w:p w14:paraId="5A8C3C7A" w14:textId="77777777" w:rsidR="00C50AB1" w:rsidRDefault="00C50AB1">
            <w:r>
              <w:t>Updates will cascade.</w:t>
            </w:r>
          </w:p>
        </w:tc>
      </w:tr>
      <w:tr w:rsidR="00C50AB1" w14:paraId="081F0C38" w14:textId="77777777">
        <w:tc>
          <w:tcPr>
            <w:tcW w:w="2905" w:type="dxa"/>
          </w:tcPr>
          <w:p w14:paraId="7C75E2CA" w14:textId="77777777" w:rsidR="00C50AB1" w:rsidRDefault="00C50AB1">
            <w:r>
              <w:t>HL7Versions</w:t>
            </w:r>
          </w:p>
          <w:p w14:paraId="518A6AC0" w14:textId="77777777" w:rsidR="00C50AB1" w:rsidRDefault="00C50AB1">
            <w:r>
              <w:t>HL7DataTypes</w:t>
            </w:r>
          </w:p>
        </w:tc>
        <w:tc>
          <w:tcPr>
            <w:tcW w:w="3261" w:type="dxa"/>
          </w:tcPr>
          <w:p w14:paraId="462E1BE5" w14:textId="77777777" w:rsidR="00C50AB1" w:rsidRDefault="00C50AB1">
            <w:r>
              <w:t>version_id</w:t>
            </w:r>
          </w:p>
          <w:p w14:paraId="71F0F95A" w14:textId="77777777" w:rsidR="00C50AB1" w:rsidRDefault="00C50AB1">
            <w:r>
              <w:t>version_id</w:t>
            </w:r>
          </w:p>
        </w:tc>
        <w:tc>
          <w:tcPr>
            <w:tcW w:w="2126" w:type="dxa"/>
          </w:tcPr>
          <w:p w14:paraId="449AF7BE" w14:textId="77777777" w:rsidR="00C50AB1" w:rsidRDefault="00C50AB1">
            <w:r>
              <w:t>Updates will cascade.</w:t>
            </w:r>
          </w:p>
        </w:tc>
      </w:tr>
      <w:tr w:rsidR="00C50AB1" w14:paraId="6E276F6D" w14:textId="77777777">
        <w:tc>
          <w:tcPr>
            <w:tcW w:w="2905" w:type="dxa"/>
          </w:tcPr>
          <w:p w14:paraId="2A246BCE" w14:textId="77777777" w:rsidR="00C50AB1" w:rsidRDefault="00C50AB1">
            <w:r>
              <w:t>HL7Versions</w:t>
            </w:r>
          </w:p>
          <w:p w14:paraId="52487ECC" w14:textId="77777777" w:rsidR="00C50AB1" w:rsidRDefault="00C50AB1">
            <w:r>
              <w:t>HL7Events</w:t>
            </w:r>
          </w:p>
        </w:tc>
        <w:tc>
          <w:tcPr>
            <w:tcW w:w="3261" w:type="dxa"/>
          </w:tcPr>
          <w:p w14:paraId="42354475" w14:textId="77777777" w:rsidR="00C50AB1" w:rsidRDefault="00C50AB1">
            <w:r>
              <w:t>version_id</w:t>
            </w:r>
          </w:p>
          <w:p w14:paraId="10900902" w14:textId="77777777" w:rsidR="00C50AB1" w:rsidRDefault="00C50AB1">
            <w:r>
              <w:t>version_id</w:t>
            </w:r>
          </w:p>
        </w:tc>
        <w:tc>
          <w:tcPr>
            <w:tcW w:w="2126" w:type="dxa"/>
          </w:tcPr>
          <w:p w14:paraId="00B656AA" w14:textId="77777777" w:rsidR="00C50AB1" w:rsidRDefault="00C50AB1">
            <w:r>
              <w:t>Updates will cascade.</w:t>
            </w:r>
          </w:p>
        </w:tc>
      </w:tr>
      <w:tr w:rsidR="00C50AB1" w14:paraId="679128C8" w14:textId="77777777">
        <w:tc>
          <w:tcPr>
            <w:tcW w:w="2905" w:type="dxa"/>
          </w:tcPr>
          <w:p w14:paraId="79EAA739" w14:textId="77777777" w:rsidR="00C50AB1" w:rsidRDefault="00C50AB1">
            <w:r>
              <w:t>HL7Versions</w:t>
            </w:r>
          </w:p>
          <w:p w14:paraId="3A1E4066" w14:textId="77777777" w:rsidR="00C50AB1" w:rsidRDefault="00C50AB1">
            <w:r>
              <w:t>HL7MsgStructureIDs</w:t>
            </w:r>
          </w:p>
        </w:tc>
        <w:tc>
          <w:tcPr>
            <w:tcW w:w="3261" w:type="dxa"/>
          </w:tcPr>
          <w:p w14:paraId="35996B49" w14:textId="77777777" w:rsidR="00C50AB1" w:rsidRDefault="00C50AB1">
            <w:r>
              <w:t>version_id</w:t>
            </w:r>
          </w:p>
          <w:p w14:paraId="59B5AE61" w14:textId="77777777" w:rsidR="00C50AB1" w:rsidRDefault="00C50AB1">
            <w:r>
              <w:t>version_id</w:t>
            </w:r>
          </w:p>
        </w:tc>
        <w:tc>
          <w:tcPr>
            <w:tcW w:w="2126" w:type="dxa"/>
          </w:tcPr>
          <w:p w14:paraId="29EF976E" w14:textId="77777777" w:rsidR="00C50AB1" w:rsidRDefault="00C50AB1">
            <w:r>
              <w:t>Updates will cascade.</w:t>
            </w:r>
          </w:p>
        </w:tc>
      </w:tr>
      <w:tr w:rsidR="00C50AB1" w14:paraId="057C0BBE" w14:textId="77777777">
        <w:tc>
          <w:tcPr>
            <w:tcW w:w="2905" w:type="dxa"/>
          </w:tcPr>
          <w:p w14:paraId="46D667FB" w14:textId="77777777" w:rsidR="00C50AB1" w:rsidRDefault="00C50AB1">
            <w:r>
              <w:t>HL7Versions</w:t>
            </w:r>
          </w:p>
          <w:p w14:paraId="2A5FF488" w14:textId="77777777" w:rsidR="00C50AB1" w:rsidRDefault="00C50AB1">
            <w:r>
              <w:t>HL7MessageTypes</w:t>
            </w:r>
          </w:p>
        </w:tc>
        <w:tc>
          <w:tcPr>
            <w:tcW w:w="3261" w:type="dxa"/>
          </w:tcPr>
          <w:p w14:paraId="3E34D1E9" w14:textId="77777777" w:rsidR="00C50AB1" w:rsidRDefault="00C50AB1">
            <w:r>
              <w:t>version_id</w:t>
            </w:r>
          </w:p>
          <w:p w14:paraId="0B659C95" w14:textId="77777777" w:rsidR="00C50AB1" w:rsidRDefault="00C50AB1">
            <w:r>
              <w:t>version_id</w:t>
            </w:r>
          </w:p>
        </w:tc>
        <w:tc>
          <w:tcPr>
            <w:tcW w:w="2126" w:type="dxa"/>
          </w:tcPr>
          <w:p w14:paraId="5434B7CD" w14:textId="77777777" w:rsidR="00C50AB1" w:rsidRDefault="00C50AB1">
            <w:r>
              <w:t>Updates will cascade.</w:t>
            </w:r>
          </w:p>
        </w:tc>
      </w:tr>
      <w:tr w:rsidR="00C50AB1" w14:paraId="500E8E3F" w14:textId="77777777">
        <w:tc>
          <w:tcPr>
            <w:tcW w:w="2905" w:type="dxa"/>
          </w:tcPr>
          <w:p w14:paraId="02DB2A74" w14:textId="77777777" w:rsidR="00C50AB1" w:rsidRDefault="00C50AB1">
            <w:r>
              <w:t>HL7Versions</w:t>
            </w:r>
          </w:p>
          <w:p w14:paraId="2CF860FC" w14:textId="77777777" w:rsidR="00C50AB1" w:rsidRDefault="00C50AB1">
            <w:r>
              <w:t>HL7Tables</w:t>
            </w:r>
          </w:p>
        </w:tc>
        <w:tc>
          <w:tcPr>
            <w:tcW w:w="3261" w:type="dxa"/>
          </w:tcPr>
          <w:p w14:paraId="4FAD69E8" w14:textId="77777777" w:rsidR="00C50AB1" w:rsidRDefault="00C50AB1">
            <w:r>
              <w:t>version_id</w:t>
            </w:r>
          </w:p>
          <w:p w14:paraId="4AC4C944" w14:textId="77777777" w:rsidR="00C50AB1" w:rsidRDefault="00C50AB1">
            <w:r>
              <w:t>version_id</w:t>
            </w:r>
          </w:p>
        </w:tc>
        <w:tc>
          <w:tcPr>
            <w:tcW w:w="2126" w:type="dxa"/>
          </w:tcPr>
          <w:p w14:paraId="7A6A0353" w14:textId="77777777" w:rsidR="00C50AB1" w:rsidRDefault="00C50AB1">
            <w:r>
              <w:t>Updates will cascade.</w:t>
            </w:r>
          </w:p>
        </w:tc>
      </w:tr>
      <w:tr w:rsidR="00C50AB1" w14:paraId="255A8140" w14:textId="77777777">
        <w:tc>
          <w:tcPr>
            <w:tcW w:w="2905" w:type="dxa"/>
          </w:tcPr>
          <w:p w14:paraId="5973F3E8" w14:textId="77777777" w:rsidR="00C50AB1" w:rsidRDefault="00C50AB1">
            <w:r>
              <w:t>HL7Versions</w:t>
            </w:r>
          </w:p>
          <w:p w14:paraId="5060F022" w14:textId="77777777" w:rsidR="00C50AB1" w:rsidRDefault="00C50AB1">
            <w:r>
              <w:t>HL7TableTypes</w:t>
            </w:r>
          </w:p>
        </w:tc>
        <w:tc>
          <w:tcPr>
            <w:tcW w:w="3261" w:type="dxa"/>
          </w:tcPr>
          <w:p w14:paraId="31E934ED" w14:textId="77777777" w:rsidR="00C50AB1" w:rsidRDefault="00C50AB1">
            <w:r>
              <w:t>version_id</w:t>
            </w:r>
          </w:p>
          <w:p w14:paraId="5AA02324" w14:textId="77777777" w:rsidR="00C50AB1" w:rsidRDefault="00C50AB1">
            <w:r>
              <w:t>version_id</w:t>
            </w:r>
          </w:p>
        </w:tc>
        <w:tc>
          <w:tcPr>
            <w:tcW w:w="2126" w:type="dxa"/>
          </w:tcPr>
          <w:p w14:paraId="4C70FB03" w14:textId="77777777" w:rsidR="00C50AB1" w:rsidRDefault="00C50AB1">
            <w:r>
              <w:t>Updates will cascade.</w:t>
            </w:r>
          </w:p>
        </w:tc>
      </w:tr>
      <w:tr w:rsidR="00C50AB1" w14:paraId="03C78D33" w14:textId="77777777">
        <w:tc>
          <w:tcPr>
            <w:tcW w:w="2905" w:type="dxa"/>
          </w:tcPr>
          <w:p w14:paraId="1C1D41F4" w14:textId="77777777" w:rsidR="00C50AB1" w:rsidRDefault="00C50AB1">
            <w:r>
              <w:t>HL7Versions</w:t>
            </w:r>
          </w:p>
          <w:p w14:paraId="2977EEFB" w14:textId="77777777" w:rsidR="00C50AB1" w:rsidRDefault="00C50AB1">
            <w:r>
              <w:t>HL7DataElements</w:t>
            </w:r>
          </w:p>
        </w:tc>
        <w:tc>
          <w:tcPr>
            <w:tcW w:w="3261" w:type="dxa"/>
          </w:tcPr>
          <w:p w14:paraId="7917D5A4" w14:textId="77777777" w:rsidR="00C50AB1" w:rsidRDefault="00C50AB1">
            <w:r>
              <w:t>version_id</w:t>
            </w:r>
          </w:p>
          <w:p w14:paraId="226BF934" w14:textId="77777777" w:rsidR="00C50AB1" w:rsidRDefault="00C50AB1">
            <w:r>
              <w:t>version_id</w:t>
            </w:r>
          </w:p>
        </w:tc>
        <w:tc>
          <w:tcPr>
            <w:tcW w:w="2126" w:type="dxa"/>
          </w:tcPr>
          <w:p w14:paraId="234406DA" w14:textId="77777777" w:rsidR="00C50AB1" w:rsidRDefault="00C50AB1">
            <w:r>
              <w:t>Updates will cascade.</w:t>
            </w:r>
          </w:p>
        </w:tc>
      </w:tr>
      <w:tr w:rsidR="00C50AB1" w14:paraId="1DCF3004" w14:textId="77777777">
        <w:tc>
          <w:tcPr>
            <w:tcW w:w="2905" w:type="dxa"/>
          </w:tcPr>
          <w:p w14:paraId="19809341" w14:textId="77777777" w:rsidR="00C50AB1" w:rsidRDefault="00C50AB1">
            <w:r>
              <w:t>HL7Version</w:t>
            </w:r>
          </w:p>
          <w:p w14:paraId="749DE127" w14:textId="77777777" w:rsidR="00C50AB1" w:rsidRDefault="00C50AB1">
            <w:r>
              <w:t>HL7Chapters</w:t>
            </w:r>
          </w:p>
        </w:tc>
        <w:tc>
          <w:tcPr>
            <w:tcW w:w="3261" w:type="dxa"/>
          </w:tcPr>
          <w:p w14:paraId="67D38C60" w14:textId="77777777" w:rsidR="00C50AB1" w:rsidRDefault="00C50AB1">
            <w:r>
              <w:t>version_id</w:t>
            </w:r>
          </w:p>
          <w:p w14:paraId="39BD3EC7" w14:textId="77777777" w:rsidR="00C50AB1" w:rsidRDefault="00C50AB1">
            <w:r>
              <w:t>version_id</w:t>
            </w:r>
          </w:p>
        </w:tc>
        <w:tc>
          <w:tcPr>
            <w:tcW w:w="2126" w:type="dxa"/>
          </w:tcPr>
          <w:p w14:paraId="2C1E3475" w14:textId="77777777" w:rsidR="00C50AB1" w:rsidRDefault="00C50AB1">
            <w:r>
              <w:t>Updates will cascade.</w:t>
            </w:r>
          </w:p>
        </w:tc>
      </w:tr>
    </w:tbl>
    <w:p w14:paraId="3071D62E" w14:textId="77777777" w:rsidR="00C50AB1" w:rsidRDefault="00C50AB1"/>
    <w:p w14:paraId="1A327C8D" w14:textId="77777777" w:rsidR="00C50AB1" w:rsidRDefault="00C50AB1">
      <w:pPr>
        <w:pStyle w:val="berschrift2"/>
      </w:pPr>
      <w:r>
        <w:fldChar w:fldCharType="begin"/>
      </w:r>
      <w:r>
        <w:instrText xml:space="preserve"> AUTONUMLGL </w:instrText>
      </w:r>
      <w:bookmarkStart w:id="96" w:name="_Toc75864147"/>
      <w:r>
        <w:fldChar w:fldCharType="end"/>
      </w:r>
      <w:r>
        <w:t xml:space="preserve"> Table HL7</w:t>
      </w:r>
      <w:r w:rsidR="00C50773">
        <w:t>Modification</w:t>
      </w:r>
      <w:r>
        <w:t>s</w:t>
      </w:r>
      <w:bookmarkEnd w:id="96"/>
    </w:p>
    <w:p w14:paraId="1DE0FEE6"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82"/>
        <w:gridCol w:w="3217"/>
        <w:gridCol w:w="2126"/>
      </w:tblGrid>
      <w:tr w:rsidR="00C50AB1" w14:paraId="2666CF8B" w14:textId="77777777">
        <w:tc>
          <w:tcPr>
            <w:tcW w:w="2905" w:type="dxa"/>
            <w:shd w:val="clear" w:color="auto" w:fill="D9D9D9"/>
          </w:tcPr>
          <w:p w14:paraId="5B9F7094" w14:textId="77777777" w:rsidR="00C50AB1" w:rsidRDefault="00C50AB1">
            <w:r>
              <w:t>Functionality</w:t>
            </w:r>
          </w:p>
        </w:tc>
        <w:tc>
          <w:tcPr>
            <w:tcW w:w="3217" w:type="dxa"/>
            <w:shd w:val="clear" w:color="auto" w:fill="D9D9D9"/>
          </w:tcPr>
          <w:p w14:paraId="0EAED25B" w14:textId="77777777" w:rsidR="00C50AB1" w:rsidRDefault="00C50AB1">
            <w:r>
              <w:t>Functionality</w:t>
            </w:r>
          </w:p>
        </w:tc>
        <w:tc>
          <w:tcPr>
            <w:tcW w:w="2126" w:type="dxa"/>
            <w:shd w:val="clear" w:color="auto" w:fill="D9D9D9"/>
          </w:tcPr>
          <w:p w14:paraId="63C8B8CF" w14:textId="77777777" w:rsidR="00C50AB1" w:rsidRDefault="00C50AB1">
            <w:r>
              <w:t>Functionality</w:t>
            </w:r>
          </w:p>
        </w:tc>
      </w:tr>
      <w:tr w:rsidR="00C50AB1" w14:paraId="168CE4A0" w14:textId="77777777">
        <w:tc>
          <w:tcPr>
            <w:tcW w:w="2905" w:type="dxa"/>
          </w:tcPr>
          <w:p w14:paraId="5134C204" w14:textId="77777777" w:rsidR="00C50AB1" w:rsidRDefault="00C50773">
            <w:r>
              <w:t>HL7Modification</w:t>
            </w:r>
          </w:p>
          <w:p w14:paraId="7003E7F8" w14:textId="77777777" w:rsidR="00C50AB1" w:rsidRDefault="00C50AB1">
            <w:r>
              <w:t>HL7Components</w:t>
            </w:r>
          </w:p>
        </w:tc>
        <w:tc>
          <w:tcPr>
            <w:tcW w:w="3217" w:type="dxa"/>
          </w:tcPr>
          <w:p w14:paraId="60E71119" w14:textId="77777777" w:rsidR="00C50AB1" w:rsidRDefault="00C50773">
            <w:pPr>
              <w:rPr>
                <w:lang w:val="fr-FR"/>
              </w:rPr>
            </w:pPr>
            <w:r>
              <w:rPr>
                <w:lang w:val="fr-FR"/>
              </w:rPr>
              <w:t>modification</w:t>
            </w:r>
          </w:p>
          <w:p w14:paraId="1B87DD9A" w14:textId="77777777" w:rsidR="00C50AB1" w:rsidRDefault="00C50773">
            <w:pPr>
              <w:rPr>
                <w:lang w:val="fr-FR"/>
              </w:rPr>
            </w:pPr>
            <w:r>
              <w:rPr>
                <w:lang w:val="fr-FR"/>
              </w:rPr>
              <w:t>modification</w:t>
            </w:r>
          </w:p>
        </w:tc>
        <w:tc>
          <w:tcPr>
            <w:tcW w:w="2126" w:type="dxa"/>
          </w:tcPr>
          <w:p w14:paraId="464D178A" w14:textId="77777777" w:rsidR="00C50AB1" w:rsidRDefault="00C50AB1">
            <w:pPr>
              <w:rPr>
                <w:lang w:val="fr-FR"/>
              </w:rPr>
            </w:pPr>
            <w:r>
              <w:rPr>
                <w:lang w:val="fr-FR"/>
              </w:rPr>
              <w:t>Updates will cascade.</w:t>
            </w:r>
          </w:p>
        </w:tc>
      </w:tr>
      <w:tr w:rsidR="00C50AB1" w14:paraId="432505F6" w14:textId="77777777">
        <w:tc>
          <w:tcPr>
            <w:tcW w:w="2905" w:type="dxa"/>
          </w:tcPr>
          <w:p w14:paraId="362B7949" w14:textId="77777777" w:rsidR="00C50773" w:rsidRDefault="00C50773" w:rsidP="00C50773">
            <w:r>
              <w:t>HL7Modification</w:t>
            </w:r>
          </w:p>
          <w:p w14:paraId="3CD8B0F9" w14:textId="77777777" w:rsidR="00C50AB1" w:rsidRDefault="00C50AB1">
            <w:pPr>
              <w:rPr>
                <w:lang w:val="fr-FR"/>
              </w:rPr>
            </w:pPr>
            <w:r>
              <w:rPr>
                <w:lang w:val="fr-FR"/>
              </w:rPr>
              <w:t>HL7DataStructureComponents</w:t>
            </w:r>
          </w:p>
        </w:tc>
        <w:tc>
          <w:tcPr>
            <w:tcW w:w="3217" w:type="dxa"/>
          </w:tcPr>
          <w:p w14:paraId="600A16EC" w14:textId="77777777" w:rsidR="00C50773" w:rsidRDefault="00C50773" w:rsidP="00C50773">
            <w:pPr>
              <w:rPr>
                <w:lang w:val="fr-FR"/>
              </w:rPr>
            </w:pPr>
            <w:r>
              <w:rPr>
                <w:lang w:val="fr-FR"/>
              </w:rPr>
              <w:t>modification</w:t>
            </w:r>
          </w:p>
          <w:p w14:paraId="7E1E4D19" w14:textId="77777777" w:rsidR="00C50AB1" w:rsidRDefault="00C50773" w:rsidP="00C50773">
            <w:pPr>
              <w:rPr>
                <w:lang w:val="fr-FR"/>
              </w:rPr>
            </w:pPr>
            <w:r>
              <w:rPr>
                <w:lang w:val="fr-FR"/>
              </w:rPr>
              <w:t>modification</w:t>
            </w:r>
          </w:p>
        </w:tc>
        <w:tc>
          <w:tcPr>
            <w:tcW w:w="2126" w:type="dxa"/>
          </w:tcPr>
          <w:p w14:paraId="6B80B177" w14:textId="77777777" w:rsidR="00C50AB1" w:rsidRDefault="00C50AB1">
            <w:pPr>
              <w:rPr>
                <w:lang w:val="fr-FR"/>
              </w:rPr>
            </w:pPr>
          </w:p>
        </w:tc>
      </w:tr>
      <w:tr w:rsidR="00C50AB1" w14:paraId="5A4A3DC7" w14:textId="77777777">
        <w:tc>
          <w:tcPr>
            <w:tcW w:w="2905" w:type="dxa"/>
          </w:tcPr>
          <w:p w14:paraId="7E627F36" w14:textId="77777777" w:rsidR="00C50773" w:rsidRDefault="00C50773" w:rsidP="00C50773">
            <w:r>
              <w:t>HL7Modification</w:t>
            </w:r>
          </w:p>
          <w:p w14:paraId="23B73A72" w14:textId="77777777" w:rsidR="00C50AB1" w:rsidRDefault="00C50AB1">
            <w:pPr>
              <w:rPr>
                <w:lang w:val="fr-FR"/>
              </w:rPr>
            </w:pPr>
            <w:r>
              <w:rPr>
                <w:lang w:val="fr-FR"/>
              </w:rPr>
              <w:t>HL7EventMessageTypeSegments</w:t>
            </w:r>
          </w:p>
        </w:tc>
        <w:tc>
          <w:tcPr>
            <w:tcW w:w="3217" w:type="dxa"/>
          </w:tcPr>
          <w:p w14:paraId="4749FCC2" w14:textId="77777777" w:rsidR="00C50773" w:rsidRDefault="00C50773" w:rsidP="00C50773">
            <w:pPr>
              <w:rPr>
                <w:lang w:val="fr-FR"/>
              </w:rPr>
            </w:pPr>
            <w:r>
              <w:rPr>
                <w:lang w:val="fr-FR"/>
              </w:rPr>
              <w:t>modification</w:t>
            </w:r>
          </w:p>
          <w:p w14:paraId="7C72740B" w14:textId="77777777" w:rsidR="00C50AB1" w:rsidRDefault="00C50773" w:rsidP="00C50773">
            <w:pPr>
              <w:rPr>
                <w:lang w:val="fr-FR"/>
              </w:rPr>
            </w:pPr>
            <w:r>
              <w:rPr>
                <w:lang w:val="fr-FR"/>
              </w:rPr>
              <w:t>modification</w:t>
            </w:r>
          </w:p>
        </w:tc>
        <w:tc>
          <w:tcPr>
            <w:tcW w:w="2126" w:type="dxa"/>
          </w:tcPr>
          <w:p w14:paraId="4DDAB478" w14:textId="77777777" w:rsidR="00C50AB1" w:rsidRDefault="00C50AB1">
            <w:r>
              <w:t>Updates will cascade.</w:t>
            </w:r>
          </w:p>
        </w:tc>
      </w:tr>
      <w:tr w:rsidR="00C50AB1" w14:paraId="7C67AD3F" w14:textId="77777777">
        <w:tc>
          <w:tcPr>
            <w:tcW w:w="2905" w:type="dxa"/>
          </w:tcPr>
          <w:p w14:paraId="6D30E17E" w14:textId="77777777" w:rsidR="00C50773" w:rsidRDefault="00C50773" w:rsidP="00C50773">
            <w:r>
              <w:t>HL7Modification</w:t>
            </w:r>
          </w:p>
          <w:p w14:paraId="074795B0" w14:textId="77777777" w:rsidR="00C50AB1" w:rsidRDefault="00C50AB1">
            <w:pPr>
              <w:rPr>
                <w:lang w:val="fr-FR"/>
              </w:rPr>
            </w:pPr>
            <w:r>
              <w:rPr>
                <w:lang w:val="fr-FR"/>
              </w:rPr>
              <w:t>HL7MsgStructIDSegments</w:t>
            </w:r>
          </w:p>
        </w:tc>
        <w:tc>
          <w:tcPr>
            <w:tcW w:w="3217" w:type="dxa"/>
          </w:tcPr>
          <w:p w14:paraId="60463E9A" w14:textId="77777777" w:rsidR="00C50773" w:rsidRDefault="00C50773" w:rsidP="00C50773">
            <w:pPr>
              <w:rPr>
                <w:lang w:val="fr-FR"/>
              </w:rPr>
            </w:pPr>
            <w:r>
              <w:rPr>
                <w:lang w:val="fr-FR"/>
              </w:rPr>
              <w:t>modification</w:t>
            </w:r>
          </w:p>
          <w:p w14:paraId="01DC8698" w14:textId="77777777" w:rsidR="00C50AB1" w:rsidRDefault="00C50773" w:rsidP="00C50773">
            <w:pPr>
              <w:rPr>
                <w:lang w:val="fr-FR"/>
              </w:rPr>
            </w:pPr>
            <w:r>
              <w:rPr>
                <w:lang w:val="fr-FR"/>
              </w:rPr>
              <w:t>modification</w:t>
            </w:r>
          </w:p>
        </w:tc>
        <w:tc>
          <w:tcPr>
            <w:tcW w:w="2126" w:type="dxa"/>
          </w:tcPr>
          <w:p w14:paraId="0424373C" w14:textId="77777777" w:rsidR="00C50AB1" w:rsidRDefault="00C50AB1">
            <w:r>
              <w:t>Updates will cascade.</w:t>
            </w:r>
          </w:p>
        </w:tc>
      </w:tr>
      <w:tr w:rsidR="00C50AB1" w14:paraId="2AB24EFB" w14:textId="77777777">
        <w:tc>
          <w:tcPr>
            <w:tcW w:w="2905" w:type="dxa"/>
          </w:tcPr>
          <w:p w14:paraId="306E406A" w14:textId="77777777" w:rsidR="00C50773" w:rsidRDefault="00C50773" w:rsidP="00C50773">
            <w:r>
              <w:t>HL7Modification</w:t>
            </w:r>
          </w:p>
          <w:p w14:paraId="10A9FADA" w14:textId="77777777" w:rsidR="00C50AB1" w:rsidRDefault="00C50AB1">
            <w:pPr>
              <w:rPr>
                <w:lang w:val="fr-FR"/>
              </w:rPr>
            </w:pPr>
            <w:r>
              <w:rPr>
                <w:lang w:val="fr-FR"/>
              </w:rPr>
              <w:t>HL7TableValues</w:t>
            </w:r>
          </w:p>
        </w:tc>
        <w:tc>
          <w:tcPr>
            <w:tcW w:w="3217" w:type="dxa"/>
          </w:tcPr>
          <w:p w14:paraId="64093697" w14:textId="77777777" w:rsidR="00C50773" w:rsidRDefault="00C50773" w:rsidP="00C50773">
            <w:pPr>
              <w:rPr>
                <w:lang w:val="fr-FR"/>
              </w:rPr>
            </w:pPr>
            <w:r>
              <w:rPr>
                <w:lang w:val="fr-FR"/>
              </w:rPr>
              <w:t>modification</w:t>
            </w:r>
          </w:p>
          <w:p w14:paraId="50801DF0" w14:textId="77777777" w:rsidR="00C50AB1" w:rsidRDefault="00C50773" w:rsidP="00C50773">
            <w:pPr>
              <w:rPr>
                <w:lang w:val="fr-FR"/>
              </w:rPr>
            </w:pPr>
            <w:r>
              <w:rPr>
                <w:lang w:val="fr-FR"/>
              </w:rPr>
              <w:t>modification</w:t>
            </w:r>
          </w:p>
        </w:tc>
        <w:tc>
          <w:tcPr>
            <w:tcW w:w="2126" w:type="dxa"/>
          </w:tcPr>
          <w:p w14:paraId="5E096D48" w14:textId="77777777" w:rsidR="00C50AB1" w:rsidRDefault="00C50AB1">
            <w:r>
              <w:t>Updates will cascade.</w:t>
            </w:r>
          </w:p>
        </w:tc>
      </w:tr>
      <w:tr w:rsidR="00C50AB1" w14:paraId="70B9525D" w14:textId="77777777">
        <w:tc>
          <w:tcPr>
            <w:tcW w:w="2905" w:type="dxa"/>
          </w:tcPr>
          <w:p w14:paraId="158CB546" w14:textId="77777777" w:rsidR="00C50773" w:rsidRDefault="00C50773" w:rsidP="00C50773">
            <w:r>
              <w:t>HL7Modification</w:t>
            </w:r>
          </w:p>
          <w:p w14:paraId="5212F9D9" w14:textId="77777777" w:rsidR="00C50AB1" w:rsidRDefault="00C50AB1">
            <w:pPr>
              <w:rPr>
                <w:lang w:val="fr-FR"/>
              </w:rPr>
            </w:pPr>
            <w:r>
              <w:rPr>
                <w:lang w:val="fr-FR"/>
              </w:rPr>
              <w:t>HL7DataElements</w:t>
            </w:r>
          </w:p>
        </w:tc>
        <w:tc>
          <w:tcPr>
            <w:tcW w:w="3217" w:type="dxa"/>
          </w:tcPr>
          <w:p w14:paraId="3D07D53F" w14:textId="77777777" w:rsidR="00C50773" w:rsidRDefault="00C50773" w:rsidP="00C50773">
            <w:pPr>
              <w:rPr>
                <w:lang w:val="fr-FR"/>
              </w:rPr>
            </w:pPr>
            <w:r>
              <w:rPr>
                <w:lang w:val="fr-FR"/>
              </w:rPr>
              <w:t>modification</w:t>
            </w:r>
          </w:p>
          <w:p w14:paraId="708C9C70" w14:textId="77777777" w:rsidR="00C50AB1" w:rsidRDefault="00C50773" w:rsidP="00C50773">
            <w:pPr>
              <w:rPr>
                <w:lang w:val="fr-FR"/>
              </w:rPr>
            </w:pPr>
            <w:r>
              <w:rPr>
                <w:lang w:val="fr-FR"/>
              </w:rPr>
              <w:t>modification</w:t>
            </w:r>
          </w:p>
        </w:tc>
        <w:tc>
          <w:tcPr>
            <w:tcW w:w="2126" w:type="dxa"/>
          </w:tcPr>
          <w:p w14:paraId="5D5A6AA0" w14:textId="77777777" w:rsidR="00C50AB1" w:rsidRDefault="00C50AB1">
            <w:pPr>
              <w:rPr>
                <w:lang w:val="fr-FR"/>
              </w:rPr>
            </w:pPr>
          </w:p>
        </w:tc>
      </w:tr>
    </w:tbl>
    <w:p w14:paraId="1099BC9D" w14:textId="77777777" w:rsidR="00C50AB1" w:rsidRDefault="00C50AB1">
      <w:pPr>
        <w:rPr>
          <w:lang w:val="fr-FR"/>
        </w:rPr>
      </w:pPr>
    </w:p>
    <w:p w14:paraId="74E58C34" w14:textId="77777777" w:rsidR="00C50AB1" w:rsidRDefault="00C50AB1">
      <w:pPr>
        <w:pStyle w:val="berschrift2"/>
        <w:rPr>
          <w:lang w:val="fr-FR"/>
        </w:rPr>
      </w:pPr>
      <w:r>
        <w:lastRenderedPageBreak/>
        <w:fldChar w:fldCharType="begin"/>
      </w:r>
      <w:r>
        <w:rPr>
          <w:lang w:val="fr-FR"/>
        </w:rPr>
        <w:instrText xml:space="preserve"> AUTONUMLGL </w:instrText>
      </w:r>
      <w:bookmarkStart w:id="97" w:name="_Toc75864148"/>
      <w:r>
        <w:fldChar w:fldCharType="end"/>
      </w:r>
      <w:r>
        <w:rPr>
          <w:lang w:val="fr-FR"/>
        </w:rPr>
        <w:t xml:space="preserve"> Table HL7Events</w:t>
      </w:r>
      <w:bookmarkEnd w:id="97"/>
    </w:p>
    <w:p w14:paraId="2540976F" w14:textId="77777777" w:rsidR="00C50AB1" w:rsidRDefault="00C50AB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3217"/>
        <w:gridCol w:w="2170"/>
      </w:tblGrid>
      <w:tr w:rsidR="00C50AB1" w14:paraId="59A02DA7" w14:textId="77777777">
        <w:trPr>
          <w:tblHeader/>
        </w:trPr>
        <w:tc>
          <w:tcPr>
            <w:tcW w:w="2905" w:type="dxa"/>
            <w:shd w:val="clear" w:color="auto" w:fill="D9D9D9"/>
          </w:tcPr>
          <w:p w14:paraId="39FE5092" w14:textId="77777777" w:rsidR="00C50AB1" w:rsidRDefault="00C50AB1">
            <w:r>
              <w:t>Links:</w:t>
            </w:r>
          </w:p>
        </w:tc>
        <w:tc>
          <w:tcPr>
            <w:tcW w:w="3217" w:type="dxa"/>
            <w:shd w:val="clear" w:color="auto" w:fill="D9D9D9"/>
          </w:tcPr>
          <w:p w14:paraId="6C65C34F" w14:textId="77777777" w:rsidR="00C50AB1" w:rsidRDefault="00C50AB1">
            <w:r>
              <w:t>Attributes</w:t>
            </w:r>
          </w:p>
        </w:tc>
        <w:tc>
          <w:tcPr>
            <w:tcW w:w="2170" w:type="dxa"/>
            <w:shd w:val="clear" w:color="auto" w:fill="D9D9D9"/>
          </w:tcPr>
          <w:p w14:paraId="1702987A" w14:textId="77777777" w:rsidR="00C50AB1" w:rsidRDefault="00C50AB1">
            <w:r>
              <w:t>Functionality</w:t>
            </w:r>
          </w:p>
        </w:tc>
      </w:tr>
      <w:tr w:rsidR="00C50AB1" w14:paraId="26365A73" w14:textId="77777777">
        <w:tc>
          <w:tcPr>
            <w:tcW w:w="2905" w:type="dxa"/>
          </w:tcPr>
          <w:p w14:paraId="71043562" w14:textId="77777777" w:rsidR="00C50AB1" w:rsidRDefault="00C50AB1">
            <w:pPr>
              <w:rPr>
                <w:lang w:val="fr-FR"/>
              </w:rPr>
            </w:pPr>
            <w:r>
              <w:rPr>
                <w:lang w:val="fr-FR"/>
              </w:rPr>
              <w:t>HL7Events</w:t>
            </w:r>
          </w:p>
          <w:p w14:paraId="4980E903" w14:textId="77777777" w:rsidR="00C50AB1" w:rsidRDefault="00C50AB1">
            <w:pPr>
              <w:rPr>
                <w:lang w:val="fr-FR"/>
              </w:rPr>
            </w:pPr>
            <w:r>
              <w:rPr>
                <w:lang w:val="fr-FR"/>
              </w:rPr>
              <w:t>HL7EventMessageTypes</w:t>
            </w:r>
          </w:p>
        </w:tc>
        <w:tc>
          <w:tcPr>
            <w:tcW w:w="3217" w:type="dxa"/>
          </w:tcPr>
          <w:p w14:paraId="7177EE08" w14:textId="77777777" w:rsidR="00C50AB1" w:rsidRDefault="00C50AB1">
            <w:pPr>
              <w:rPr>
                <w:lang w:val="fr-FR"/>
              </w:rPr>
            </w:pPr>
            <w:r>
              <w:rPr>
                <w:lang w:val="fr-FR"/>
              </w:rPr>
              <w:t>event_code, version_id</w:t>
            </w:r>
          </w:p>
          <w:p w14:paraId="20F38FDC" w14:textId="77777777" w:rsidR="00C50AB1" w:rsidRDefault="00C50AB1">
            <w:pPr>
              <w:rPr>
                <w:lang w:val="fr-FR"/>
              </w:rPr>
            </w:pPr>
            <w:r>
              <w:rPr>
                <w:lang w:val="fr-FR"/>
              </w:rPr>
              <w:t>event_code, version_id</w:t>
            </w:r>
          </w:p>
        </w:tc>
        <w:tc>
          <w:tcPr>
            <w:tcW w:w="2170" w:type="dxa"/>
          </w:tcPr>
          <w:p w14:paraId="3AE2B494" w14:textId="77777777" w:rsidR="00C50AB1" w:rsidRDefault="00C50AB1">
            <w:r>
              <w:t>Updates will cascade.</w:t>
            </w:r>
          </w:p>
        </w:tc>
      </w:tr>
      <w:tr w:rsidR="00C50AB1" w14:paraId="70889702" w14:textId="77777777">
        <w:tc>
          <w:tcPr>
            <w:tcW w:w="2905" w:type="dxa"/>
          </w:tcPr>
          <w:p w14:paraId="0E38A899" w14:textId="77777777" w:rsidR="00C50AB1" w:rsidRDefault="00C50AB1">
            <w:pPr>
              <w:rPr>
                <w:lang w:val="fr-FR"/>
              </w:rPr>
            </w:pPr>
            <w:r>
              <w:rPr>
                <w:lang w:val="fr-FR"/>
              </w:rPr>
              <w:t>HL7Events</w:t>
            </w:r>
          </w:p>
          <w:p w14:paraId="2EA8BF9D" w14:textId="77777777" w:rsidR="00C50AB1" w:rsidRDefault="00C50AB1">
            <w:pPr>
              <w:rPr>
                <w:lang w:val="fr-FR"/>
              </w:rPr>
            </w:pPr>
            <w:r>
              <w:rPr>
                <w:lang w:val="fr-FR"/>
              </w:rPr>
              <w:t>HL7EventMessageTypeSegments</w:t>
            </w:r>
          </w:p>
        </w:tc>
        <w:tc>
          <w:tcPr>
            <w:tcW w:w="3217" w:type="dxa"/>
          </w:tcPr>
          <w:p w14:paraId="1ACBAF32" w14:textId="77777777" w:rsidR="00C50AB1" w:rsidRDefault="00C50AB1">
            <w:pPr>
              <w:rPr>
                <w:lang w:val="fr-FR"/>
              </w:rPr>
            </w:pPr>
            <w:r>
              <w:rPr>
                <w:lang w:val="fr-FR"/>
              </w:rPr>
              <w:t>event_code, version_id</w:t>
            </w:r>
          </w:p>
          <w:p w14:paraId="130CDDBE" w14:textId="77777777" w:rsidR="00C50AB1" w:rsidRDefault="00C50AB1">
            <w:pPr>
              <w:rPr>
                <w:lang w:val="fr-FR"/>
              </w:rPr>
            </w:pPr>
            <w:r>
              <w:rPr>
                <w:lang w:val="fr-FR"/>
              </w:rPr>
              <w:t>event_code, version_id</w:t>
            </w:r>
          </w:p>
        </w:tc>
        <w:tc>
          <w:tcPr>
            <w:tcW w:w="2170" w:type="dxa"/>
          </w:tcPr>
          <w:p w14:paraId="6FA38DEC" w14:textId="77777777" w:rsidR="00C50AB1" w:rsidRDefault="00C50AB1">
            <w:r>
              <w:t>Updates will cascade.</w:t>
            </w:r>
          </w:p>
        </w:tc>
      </w:tr>
      <w:tr w:rsidR="00C50AB1" w14:paraId="50325D35" w14:textId="77777777">
        <w:tc>
          <w:tcPr>
            <w:tcW w:w="2905" w:type="dxa"/>
          </w:tcPr>
          <w:p w14:paraId="431626BB" w14:textId="77777777" w:rsidR="00C50AB1" w:rsidRDefault="00C50AB1">
            <w:r>
              <w:t>HL7Versions</w:t>
            </w:r>
          </w:p>
          <w:p w14:paraId="43D8A947" w14:textId="77777777" w:rsidR="00C50AB1" w:rsidRDefault="00C50AB1">
            <w:r>
              <w:t>HL7Events</w:t>
            </w:r>
          </w:p>
        </w:tc>
        <w:tc>
          <w:tcPr>
            <w:tcW w:w="3217" w:type="dxa"/>
          </w:tcPr>
          <w:p w14:paraId="69E2DE5C" w14:textId="77777777" w:rsidR="00C50AB1" w:rsidRDefault="00C50AB1">
            <w:r>
              <w:t>version_id</w:t>
            </w:r>
          </w:p>
          <w:p w14:paraId="3F7959E5" w14:textId="77777777" w:rsidR="00C50AB1" w:rsidRDefault="00C50AB1">
            <w:r>
              <w:t>version_id</w:t>
            </w:r>
          </w:p>
        </w:tc>
        <w:tc>
          <w:tcPr>
            <w:tcW w:w="2170" w:type="dxa"/>
          </w:tcPr>
          <w:p w14:paraId="2D7A844E" w14:textId="77777777" w:rsidR="00C50AB1" w:rsidRDefault="00C50AB1">
            <w:r>
              <w:t>Updates will cascade.</w:t>
            </w:r>
          </w:p>
        </w:tc>
      </w:tr>
      <w:tr w:rsidR="00C50AB1" w14:paraId="64FCA6AD" w14:textId="77777777">
        <w:tc>
          <w:tcPr>
            <w:tcW w:w="2905" w:type="dxa"/>
          </w:tcPr>
          <w:p w14:paraId="372E8EEC" w14:textId="77777777" w:rsidR="00C50AB1" w:rsidRDefault="00C50AB1">
            <w:r>
              <w:t>HL7Events</w:t>
            </w:r>
          </w:p>
          <w:p w14:paraId="102DD751" w14:textId="77777777" w:rsidR="00C50AB1" w:rsidRDefault="00C50AB1">
            <w:r>
              <w:t>HL7Queries</w:t>
            </w:r>
          </w:p>
        </w:tc>
        <w:tc>
          <w:tcPr>
            <w:tcW w:w="3217" w:type="dxa"/>
          </w:tcPr>
          <w:p w14:paraId="49AA0143" w14:textId="77777777" w:rsidR="00C50AB1" w:rsidRPr="003D7B7A" w:rsidRDefault="00C50AB1">
            <w:pPr>
              <w:rPr>
                <w:lang w:val="fr-FR"/>
              </w:rPr>
            </w:pPr>
            <w:r w:rsidRPr="003D7B7A">
              <w:rPr>
                <w:lang w:val="fr-FR"/>
              </w:rPr>
              <w:t>event_code, version_id</w:t>
            </w:r>
          </w:p>
          <w:p w14:paraId="19FF4215" w14:textId="77777777" w:rsidR="00C50AB1" w:rsidRPr="003D7B7A" w:rsidRDefault="00C50AB1">
            <w:pPr>
              <w:rPr>
                <w:lang w:val="fr-FR"/>
              </w:rPr>
            </w:pPr>
            <w:r w:rsidRPr="003D7B7A">
              <w:rPr>
                <w:lang w:val="fr-FR"/>
              </w:rPr>
              <w:t>event_code, version_id</w:t>
            </w:r>
          </w:p>
        </w:tc>
        <w:tc>
          <w:tcPr>
            <w:tcW w:w="2170" w:type="dxa"/>
          </w:tcPr>
          <w:p w14:paraId="7096D1D4" w14:textId="77777777" w:rsidR="00C50AB1" w:rsidRDefault="00C50AB1">
            <w:r>
              <w:t>Updates will cascade.</w:t>
            </w:r>
          </w:p>
        </w:tc>
      </w:tr>
    </w:tbl>
    <w:p w14:paraId="4B933402" w14:textId="77777777" w:rsidR="00C50AB1" w:rsidRDefault="00C50AB1"/>
    <w:p w14:paraId="693EFF8D" w14:textId="77777777" w:rsidR="00C50AB1" w:rsidRDefault="00C50AB1">
      <w:pPr>
        <w:pStyle w:val="berschrift2"/>
      </w:pPr>
      <w:r>
        <w:fldChar w:fldCharType="begin"/>
      </w:r>
      <w:r>
        <w:instrText xml:space="preserve"> AUTONUMLGL </w:instrText>
      </w:r>
      <w:bookmarkStart w:id="98" w:name="_Toc75864149"/>
      <w:r>
        <w:fldChar w:fldCharType="end"/>
      </w:r>
      <w:r>
        <w:t xml:space="preserve"> Table HL7EventMessagetypes</w:t>
      </w:r>
      <w:bookmarkEnd w:id="98"/>
    </w:p>
    <w:p w14:paraId="30DEA15C"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0550CE00" w14:textId="77777777">
        <w:trPr>
          <w:tblHeader/>
        </w:trPr>
        <w:tc>
          <w:tcPr>
            <w:tcW w:w="2905" w:type="dxa"/>
            <w:shd w:val="clear" w:color="auto" w:fill="D9D9D9"/>
          </w:tcPr>
          <w:p w14:paraId="67E117CB" w14:textId="77777777" w:rsidR="00C50AB1" w:rsidRDefault="00C50AB1">
            <w:r>
              <w:t>Links:</w:t>
            </w:r>
          </w:p>
        </w:tc>
        <w:tc>
          <w:tcPr>
            <w:tcW w:w="3261" w:type="dxa"/>
            <w:shd w:val="clear" w:color="auto" w:fill="D9D9D9"/>
          </w:tcPr>
          <w:p w14:paraId="415AAAA0" w14:textId="77777777" w:rsidR="00C50AB1" w:rsidRDefault="00C50AB1">
            <w:r>
              <w:t>Attributes</w:t>
            </w:r>
          </w:p>
        </w:tc>
        <w:tc>
          <w:tcPr>
            <w:tcW w:w="2126" w:type="dxa"/>
            <w:shd w:val="clear" w:color="auto" w:fill="D9D9D9"/>
          </w:tcPr>
          <w:p w14:paraId="4E509AD5" w14:textId="77777777" w:rsidR="00C50AB1" w:rsidRDefault="00C50AB1">
            <w:r>
              <w:t>Functionality</w:t>
            </w:r>
          </w:p>
        </w:tc>
      </w:tr>
      <w:tr w:rsidR="00C50AB1" w14:paraId="3E4E9BAB" w14:textId="77777777">
        <w:tc>
          <w:tcPr>
            <w:tcW w:w="2905" w:type="dxa"/>
          </w:tcPr>
          <w:p w14:paraId="07FB89B4" w14:textId="77777777" w:rsidR="00C50AB1" w:rsidRDefault="00C50AB1">
            <w:r>
              <w:t>HL7Events</w:t>
            </w:r>
          </w:p>
          <w:p w14:paraId="57DE7E9A" w14:textId="77777777" w:rsidR="00C50AB1" w:rsidRDefault="00C50AB1">
            <w:r>
              <w:t>HL7EventMessageTypes</w:t>
            </w:r>
          </w:p>
        </w:tc>
        <w:tc>
          <w:tcPr>
            <w:tcW w:w="3261" w:type="dxa"/>
          </w:tcPr>
          <w:p w14:paraId="0DABCD57" w14:textId="77777777" w:rsidR="00C50AB1" w:rsidRDefault="00C50AB1">
            <w:pPr>
              <w:rPr>
                <w:lang w:val="fr-FR"/>
              </w:rPr>
            </w:pPr>
            <w:r>
              <w:rPr>
                <w:lang w:val="fr-FR"/>
              </w:rPr>
              <w:t>event_code, version_id</w:t>
            </w:r>
          </w:p>
          <w:p w14:paraId="12F12B98" w14:textId="77777777" w:rsidR="00C50AB1" w:rsidRDefault="00C50AB1">
            <w:pPr>
              <w:rPr>
                <w:lang w:val="fr-FR"/>
              </w:rPr>
            </w:pPr>
            <w:r>
              <w:rPr>
                <w:lang w:val="fr-FR"/>
              </w:rPr>
              <w:t>event_code, version_id</w:t>
            </w:r>
          </w:p>
        </w:tc>
        <w:tc>
          <w:tcPr>
            <w:tcW w:w="2126" w:type="dxa"/>
          </w:tcPr>
          <w:p w14:paraId="49222768" w14:textId="77777777" w:rsidR="00C50AB1" w:rsidRDefault="00C50AB1">
            <w:r>
              <w:t>Updates will cascade.</w:t>
            </w:r>
          </w:p>
        </w:tc>
      </w:tr>
      <w:tr w:rsidR="00C50AB1" w14:paraId="62DED3EF" w14:textId="77777777">
        <w:tc>
          <w:tcPr>
            <w:tcW w:w="2905" w:type="dxa"/>
          </w:tcPr>
          <w:p w14:paraId="68B6D59F" w14:textId="77777777" w:rsidR="00C50AB1" w:rsidRDefault="00C50AB1">
            <w:r>
              <w:t>HL7MessageTypes</w:t>
            </w:r>
          </w:p>
          <w:p w14:paraId="492E212F" w14:textId="77777777" w:rsidR="00C50AB1" w:rsidRDefault="00C50AB1">
            <w:r>
              <w:t>HL7EventMessageTypes</w:t>
            </w:r>
          </w:p>
        </w:tc>
        <w:tc>
          <w:tcPr>
            <w:tcW w:w="3261" w:type="dxa"/>
          </w:tcPr>
          <w:p w14:paraId="09BBDB8C" w14:textId="77777777" w:rsidR="00C50AB1" w:rsidRDefault="00C50AB1">
            <w:r>
              <w:t>message_type, version_id</w:t>
            </w:r>
          </w:p>
          <w:p w14:paraId="06E24AAD" w14:textId="77777777" w:rsidR="00C50AB1" w:rsidRDefault="00C50AB1">
            <w:r>
              <w:t>message_type_snd, version_id</w:t>
            </w:r>
          </w:p>
        </w:tc>
        <w:tc>
          <w:tcPr>
            <w:tcW w:w="2126" w:type="dxa"/>
          </w:tcPr>
          <w:p w14:paraId="325786E5" w14:textId="77777777" w:rsidR="00C50AB1" w:rsidRDefault="00C50AB1">
            <w:r>
              <w:t>Updates will cascade.</w:t>
            </w:r>
          </w:p>
        </w:tc>
      </w:tr>
      <w:tr w:rsidR="00C50AB1" w14:paraId="5391AF86" w14:textId="77777777">
        <w:tc>
          <w:tcPr>
            <w:tcW w:w="2905" w:type="dxa"/>
          </w:tcPr>
          <w:p w14:paraId="19756260" w14:textId="77777777" w:rsidR="00C50AB1" w:rsidRDefault="00C50AB1">
            <w:r>
              <w:t>HL7MessageTypes</w:t>
            </w:r>
          </w:p>
          <w:p w14:paraId="474BBB97" w14:textId="77777777" w:rsidR="00C50AB1" w:rsidRDefault="00C50AB1">
            <w:r>
              <w:t>HL7EventMessageTypes</w:t>
            </w:r>
          </w:p>
        </w:tc>
        <w:tc>
          <w:tcPr>
            <w:tcW w:w="3261" w:type="dxa"/>
          </w:tcPr>
          <w:p w14:paraId="3F686AF8" w14:textId="77777777" w:rsidR="00C50AB1" w:rsidRDefault="00C50AB1">
            <w:r>
              <w:t>message_type, version_id</w:t>
            </w:r>
          </w:p>
          <w:p w14:paraId="23DC8124" w14:textId="77777777" w:rsidR="00C50AB1" w:rsidRDefault="00C50AB1">
            <w:r>
              <w:t>message_typ_return, version_id</w:t>
            </w:r>
          </w:p>
        </w:tc>
        <w:tc>
          <w:tcPr>
            <w:tcW w:w="2126" w:type="dxa"/>
          </w:tcPr>
          <w:p w14:paraId="5D52FBC5" w14:textId="77777777" w:rsidR="00C50AB1" w:rsidRDefault="00C50AB1"/>
        </w:tc>
      </w:tr>
      <w:tr w:rsidR="00C50AB1" w14:paraId="769A34AB" w14:textId="77777777">
        <w:tc>
          <w:tcPr>
            <w:tcW w:w="2905" w:type="dxa"/>
          </w:tcPr>
          <w:p w14:paraId="1707844B" w14:textId="77777777" w:rsidR="00C50AB1" w:rsidRDefault="00C50AB1">
            <w:pPr>
              <w:rPr>
                <w:lang w:val="fr-FR"/>
              </w:rPr>
            </w:pPr>
            <w:r>
              <w:rPr>
                <w:lang w:val="fr-FR"/>
              </w:rPr>
              <w:t>HL7MessageStructures</w:t>
            </w:r>
          </w:p>
          <w:p w14:paraId="166AF835" w14:textId="77777777" w:rsidR="00C50AB1" w:rsidRDefault="00C50AB1">
            <w:pPr>
              <w:rPr>
                <w:lang w:val="fr-FR"/>
              </w:rPr>
            </w:pPr>
            <w:r>
              <w:rPr>
                <w:lang w:val="fr-FR"/>
              </w:rPr>
              <w:t>HL7EventMessageTypes</w:t>
            </w:r>
          </w:p>
        </w:tc>
        <w:tc>
          <w:tcPr>
            <w:tcW w:w="3261" w:type="dxa"/>
          </w:tcPr>
          <w:p w14:paraId="20C0BD42" w14:textId="77777777" w:rsidR="00C50AB1" w:rsidRDefault="00C50AB1">
            <w:pPr>
              <w:rPr>
                <w:lang w:val="fr-FR"/>
              </w:rPr>
            </w:pPr>
            <w:r>
              <w:rPr>
                <w:lang w:val="fr-FR"/>
              </w:rPr>
              <w:t>message_structure, version_id</w:t>
            </w:r>
          </w:p>
          <w:p w14:paraId="1D2942B4" w14:textId="77777777" w:rsidR="00C50AB1" w:rsidRDefault="00C50AB1">
            <w:r>
              <w:t>message_structure_snd, version_id</w:t>
            </w:r>
          </w:p>
        </w:tc>
        <w:tc>
          <w:tcPr>
            <w:tcW w:w="2126" w:type="dxa"/>
          </w:tcPr>
          <w:p w14:paraId="52F0AFEF" w14:textId="77777777" w:rsidR="00C50AB1" w:rsidRDefault="00C50AB1">
            <w:r>
              <w:t>Updates will cascade.</w:t>
            </w:r>
          </w:p>
        </w:tc>
      </w:tr>
      <w:tr w:rsidR="00C50AB1" w14:paraId="4C639DD5" w14:textId="77777777">
        <w:tc>
          <w:tcPr>
            <w:tcW w:w="2905" w:type="dxa"/>
          </w:tcPr>
          <w:p w14:paraId="14E383F4" w14:textId="77777777" w:rsidR="00C50AB1" w:rsidRDefault="00C50AB1">
            <w:pPr>
              <w:rPr>
                <w:lang w:val="fr-FR"/>
              </w:rPr>
            </w:pPr>
            <w:r>
              <w:rPr>
                <w:lang w:val="fr-FR"/>
              </w:rPr>
              <w:t>HL7MessageStructures</w:t>
            </w:r>
          </w:p>
          <w:p w14:paraId="7749D69E" w14:textId="77777777" w:rsidR="00C50AB1" w:rsidRDefault="00C50AB1">
            <w:pPr>
              <w:rPr>
                <w:lang w:val="fr-FR"/>
              </w:rPr>
            </w:pPr>
            <w:r>
              <w:rPr>
                <w:lang w:val="fr-FR"/>
              </w:rPr>
              <w:t>HL7EventMessageTypes</w:t>
            </w:r>
          </w:p>
        </w:tc>
        <w:tc>
          <w:tcPr>
            <w:tcW w:w="3261" w:type="dxa"/>
          </w:tcPr>
          <w:p w14:paraId="66BB6754" w14:textId="77777777" w:rsidR="00C50AB1" w:rsidRDefault="00C50AB1">
            <w:pPr>
              <w:rPr>
                <w:lang w:val="fr-FR"/>
              </w:rPr>
            </w:pPr>
            <w:r>
              <w:rPr>
                <w:lang w:val="fr-FR"/>
              </w:rPr>
              <w:t>message_structure, version_id</w:t>
            </w:r>
          </w:p>
          <w:p w14:paraId="3E77EC24" w14:textId="77777777" w:rsidR="00C50AB1" w:rsidRDefault="00C50AB1">
            <w:r>
              <w:t>message_structure_return, version_id</w:t>
            </w:r>
          </w:p>
        </w:tc>
        <w:tc>
          <w:tcPr>
            <w:tcW w:w="2126" w:type="dxa"/>
          </w:tcPr>
          <w:p w14:paraId="19AAE6C4" w14:textId="77777777" w:rsidR="00C50AB1" w:rsidRDefault="00C50AB1">
            <w:r>
              <w:t>Updates will cascade.</w:t>
            </w:r>
          </w:p>
        </w:tc>
      </w:tr>
    </w:tbl>
    <w:p w14:paraId="24AAC9CD" w14:textId="77777777" w:rsidR="00C50AB1" w:rsidRDefault="00C50AB1"/>
    <w:p w14:paraId="470C73A5" w14:textId="77777777" w:rsidR="00C50AB1" w:rsidRDefault="00C50AB1">
      <w:pPr>
        <w:pStyle w:val="berschrift2"/>
      </w:pPr>
      <w:r>
        <w:fldChar w:fldCharType="begin"/>
      </w:r>
      <w:r>
        <w:instrText xml:space="preserve"> AUTONUMLGL </w:instrText>
      </w:r>
      <w:bookmarkStart w:id="99" w:name="_Toc75864150"/>
      <w:r>
        <w:fldChar w:fldCharType="end"/>
      </w:r>
      <w:r>
        <w:t xml:space="preserve"> Table HL7EventMessageTypeSegments</w:t>
      </w:r>
      <w:bookmarkEnd w:id="99"/>
    </w:p>
    <w:p w14:paraId="43BD674B"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82"/>
        <w:gridCol w:w="3260"/>
        <w:gridCol w:w="2126"/>
      </w:tblGrid>
      <w:tr w:rsidR="00C50AB1" w14:paraId="6D5E6299" w14:textId="77777777">
        <w:trPr>
          <w:tblHeader/>
        </w:trPr>
        <w:tc>
          <w:tcPr>
            <w:tcW w:w="2862" w:type="dxa"/>
            <w:shd w:val="clear" w:color="auto" w:fill="D9D9D9"/>
          </w:tcPr>
          <w:p w14:paraId="543086BB" w14:textId="77777777" w:rsidR="00C50AB1" w:rsidRDefault="00C50AB1">
            <w:r>
              <w:t>Links:</w:t>
            </w:r>
          </w:p>
        </w:tc>
        <w:tc>
          <w:tcPr>
            <w:tcW w:w="3260" w:type="dxa"/>
            <w:shd w:val="clear" w:color="auto" w:fill="D9D9D9"/>
          </w:tcPr>
          <w:p w14:paraId="64AD8FA5" w14:textId="77777777" w:rsidR="00C50AB1" w:rsidRDefault="00C50AB1">
            <w:r>
              <w:t>Attributes</w:t>
            </w:r>
          </w:p>
        </w:tc>
        <w:tc>
          <w:tcPr>
            <w:tcW w:w="2126" w:type="dxa"/>
            <w:shd w:val="clear" w:color="auto" w:fill="D9D9D9"/>
          </w:tcPr>
          <w:p w14:paraId="716C935E" w14:textId="77777777" w:rsidR="00C50AB1" w:rsidRDefault="00C50AB1">
            <w:r>
              <w:t>Functionality</w:t>
            </w:r>
          </w:p>
        </w:tc>
      </w:tr>
      <w:tr w:rsidR="00C50AB1" w14:paraId="47B2A002" w14:textId="77777777">
        <w:tc>
          <w:tcPr>
            <w:tcW w:w="2862" w:type="dxa"/>
          </w:tcPr>
          <w:p w14:paraId="58F985AF" w14:textId="77777777" w:rsidR="00C50AB1" w:rsidRDefault="00C50AB1">
            <w:r>
              <w:t>HL7Events</w:t>
            </w:r>
          </w:p>
          <w:p w14:paraId="778A7F62" w14:textId="77777777" w:rsidR="00C50AB1" w:rsidRDefault="00C50AB1">
            <w:r>
              <w:t>HL7EventMessageTypeSegments</w:t>
            </w:r>
          </w:p>
        </w:tc>
        <w:tc>
          <w:tcPr>
            <w:tcW w:w="3260" w:type="dxa"/>
          </w:tcPr>
          <w:p w14:paraId="1745D9A0" w14:textId="77777777" w:rsidR="00C50AB1" w:rsidRPr="003D7B7A" w:rsidRDefault="00C50AB1">
            <w:pPr>
              <w:rPr>
                <w:lang w:val="fr-FR"/>
              </w:rPr>
            </w:pPr>
            <w:r w:rsidRPr="003D7B7A">
              <w:rPr>
                <w:lang w:val="fr-FR"/>
              </w:rPr>
              <w:t>event_code, version_id</w:t>
            </w:r>
          </w:p>
          <w:p w14:paraId="6DBA8EE3" w14:textId="77777777" w:rsidR="00C50AB1" w:rsidRPr="003D7B7A" w:rsidRDefault="00C50AB1">
            <w:pPr>
              <w:rPr>
                <w:lang w:val="fr-FR"/>
              </w:rPr>
            </w:pPr>
            <w:r w:rsidRPr="003D7B7A">
              <w:rPr>
                <w:lang w:val="fr-FR"/>
              </w:rPr>
              <w:t>event_code, version_id</w:t>
            </w:r>
          </w:p>
        </w:tc>
        <w:tc>
          <w:tcPr>
            <w:tcW w:w="2126" w:type="dxa"/>
          </w:tcPr>
          <w:p w14:paraId="29088A69" w14:textId="77777777" w:rsidR="00C50AB1" w:rsidRDefault="00C50AB1">
            <w:r>
              <w:t>Updates will cascade.</w:t>
            </w:r>
          </w:p>
        </w:tc>
      </w:tr>
      <w:tr w:rsidR="00C50AB1" w14:paraId="6DBF8E6D" w14:textId="77777777">
        <w:tc>
          <w:tcPr>
            <w:tcW w:w="2862" w:type="dxa"/>
          </w:tcPr>
          <w:p w14:paraId="2AB1399B" w14:textId="77777777" w:rsidR="00C50AB1" w:rsidRDefault="00C50AB1">
            <w:r>
              <w:t>HL7Segments</w:t>
            </w:r>
          </w:p>
          <w:p w14:paraId="6BFBB0B8" w14:textId="77777777" w:rsidR="00C50AB1" w:rsidRDefault="00C50AB1">
            <w:r>
              <w:t>HL7EventMessageTypeSegments</w:t>
            </w:r>
          </w:p>
        </w:tc>
        <w:tc>
          <w:tcPr>
            <w:tcW w:w="3260" w:type="dxa"/>
          </w:tcPr>
          <w:p w14:paraId="31B772A3" w14:textId="77777777" w:rsidR="00C50AB1" w:rsidRPr="001F3725" w:rsidRDefault="00C50AB1">
            <w:pPr>
              <w:rPr>
                <w:lang w:val="de-DE"/>
              </w:rPr>
            </w:pPr>
            <w:r w:rsidRPr="001F3725">
              <w:rPr>
                <w:lang w:val="de-DE"/>
              </w:rPr>
              <w:t>seg_code, version_id</w:t>
            </w:r>
          </w:p>
          <w:p w14:paraId="65B5B15A" w14:textId="77777777" w:rsidR="00C50AB1" w:rsidRPr="001F3725" w:rsidRDefault="00C50AB1">
            <w:pPr>
              <w:rPr>
                <w:lang w:val="de-DE"/>
              </w:rPr>
            </w:pPr>
            <w:r w:rsidRPr="001F3725">
              <w:rPr>
                <w:lang w:val="de-DE"/>
              </w:rPr>
              <w:t>seg_code, version_id</w:t>
            </w:r>
          </w:p>
        </w:tc>
        <w:tc>
          <w:tcPr>
            <w:tcW w:w="2126" w:type="dxa"/>
          </w:tcPr>
          <w:p w14:paraId="0661B73F" w14:textId="77777777" w:rsidR="00C50AB1" w:rsidRDefault="00C50AB1">
            <w:r>
              <w:t>Updates will cascade.</w:t>
            </w:r>
          </w:p>
        </w:tc>
      </w:tr>
      <w:tr w:rsidR="00C50AB1" w14:paraId="5407654A" w14:textId="77777777">
        <w:tc>
          <w:tcPr>
            <w:tcW w:w="2862" w:type="dxa"/>
          </w:tcPr>
          <w:p w14:paraId="68C7E1AF" w14:textId="77777777" w:rsidR="00C50AB1" w:rsidRDefault="00C50773">
            <w:r>
              <w:t>HL7Modification</w:t>
            </w:r>
            <w:r w:rsidR="00C50AB1">
              <w:t>s</w:t>
            </w:r>
          </w:p>
          <w:p w14:paraId="5729DA9A" w14:textId="77777777" w:rsidR="00C50AB1" w:rsidRDefault="00C50AB1">
            <w:r>
              <w:t>HL7EventMessageTypeSegments</w:t>
            </w:r>
          </w:p>
        </w:tc>
        <w:tc>
          <w:tcPr>
            <w:tcW w:w="3260" w:type="dxa"/>
          </w:tcPr>
          <w:p w14:paraId="7BB43297" w14:textId="77777777" w:rsidR="00C50AB1" w:rsidRPr="00C50773" w:rsidRDefault="00C50773">
            <w:pPr>
              <w:rPr>
                <w:lang w:val="fr-FR"/>
              </w:rPr>
            </w:pPr>
            <w:r w:rsidRPr="00C50773">
              <w:rPr>
                <w:lang w:val="fr-FR"/>
              </w:rPr>
              <w:t>modification</w:t>
            </w:r>
            <w:r w:rsidR="00C50AB1" w:rsidRPr="00C50773">
              <w:rPr>
                <w:lang w:val="fr-FR"/>
              </w:rPr>
              <w:t>, version_id</w:t>
            </w:r>
          </w:p>
          <w:p w14:paraId="4B05B33B" w14:textId="77777777" w:rsidR="00C50AB1" w:rsidRPr="00C50773" w:rsidRDefault="00C50773">
            <w:pPr>
              <w:rPr>
                <w:lang w:val="fr-FR"/>
              </w:rPr>
            </w:pPr>
            <w:r w:rsidRPr="00C50773">
              <w:rPr>
                <w:lang w:val="fr-FR"/>
              </w:rPr>
              <w:t>modification</w:t>
            </w:r>
            <w:r w:rsidR="00C50AB1" w:rsidRPr="00C50773">
              <w:rPr>
                <w:lang w:val="fr-FR"/>
              </w:rPr>
              <w:t>, version_id</w:t>
            </w:r>
          </w:p>
        </w:tc>
        <w:tc>
          <w:tcPr>
            <w:tcW w:w="2126" w:type="dxa"/>
          </w:tcPr>
          <w:p w14:paraId="34B9B953" w14:textId="77777777" w:rsidR="00C50AB1" w:rsidRDefault="00C50AB1">
            <w:r>
              <w:t>Updates will cascade.</w:t>
            </w:r>
          </w:p>
        </w:tc>
      </w:tr>
    </w:tbl>
    <w:p w14:paraId="3AC5B44E" w14:textId="77777777" w:rsidR="00C50AB1" w:rsidRDefault="00C50AB1"/>
    <w:p w14:paraId="4DA2E7CE" w14:textId="77777777" w:rsidR="00C50AB1" w:rsidRDefault="00C50AB1">
      <w:pPr>
        <w:pStyle w:val="berschrift2"/>
      </w:pPr>
      <w:r>
        <w:fldChar w:fldCharType="begin"/>
      </w:r>
      <w:r>
        <w:instrText xml:space="preserve"> AUTONUMLGL </w:instrText>
      </w:r>
      <w:bookmarkStart w:id="100" w:name="_Toc75864151"/>
      <w:r>
        <w:fldChar w:fldCharType="end"/>
      </w:r>
      <w:r>
        <w:t xml:space="preserve"> Table HL7Segments</w:t>
      </w:r>
      <w:bookmarkEnd w:id="100"/>
    </w:p>
    <w:p w14:paraId="7DA3B102"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82"/>
        <w:gridCol w:w="3304"/>
        <w:gridCol w:w="2126"/>
      </w:tblGrid>
      <w:tr w:rsidR="00C50AB1" w14:paraId="29BD49C5" w14:textId="77777777">
        <w:trPr>
          <w:tblHeader/>
        </w:trPr>
        <w:tc>
          <w:tcPr>
            <w:tcW w:w="2862" w:type="dxa"/>
            <w:shd w:val="clear" w:color="auto" w:fill="D9D9D9"/>
          </w:tcPr>
          <w:p w14:paraId="0BCA9E81" w14:textId="77777777" w:rsidR="00C50AB1" w:rsidRDefault="00C50AB1">
            <w:r>
              <w:t>Links:</w:t>
            </w:r>
          </w:p>
        </w:tc>
        <w:tc>
          <w:tcPr>
            <w:tcW w:w="3304" w:type="dxa"/>
            <w:shd w:val="clear" w:color="auto" w:fill="D9D9D9"/>
          </w:tcPr>
          <w:p w14:paraId="772F693E" w14:textId="77777777" w:rsidR="00C50AB1" w:rsidRDefault="00C50AB1">
            <w:r>
              <w:t>Attributes</w:t>
            </w:r>
          </w:p>
        </w:tc>
        <w:tc>
          <w:tcPr>
            <w:tcW w:w="2126" w:type="dxa"/>
            <w:shd w:val="clear" w:color="auto" w:fill="D9D9D9"/>
          </w:tcPr>
          <w:p w14:paraId="70E55A12" w14:textId="77777777" w:rsidR="00C50AB1" w:rsidRDefault="00C50AB1">
            <w:r>
              <w:t>Functionality</w:t>
            </w:r>
          </w:p>
        </w:tc>
      </w:tr>
      <w:tr w:rsidR="00C50AB1" w14:paraId="131A4A1B" w14:textId="77777777">
        <w:tc>
          <w:tcPr>
            <w:tcW w:w="2862" w:type="dxa"/>
          </w:tcPr>
          <w:p w14:paraId="5DC3CD53" w14:textId="77777777" w:rsidR="00C50AB1" w:rsidRDefault="00C50AB1">
            <w:r>
              <w:t>HL7Segments</w:t>
            </w:r>
          </w:p>
          <w:p w14:paraId="3BA8E349" w14:textId="77777777" w:rsidR="00C50AB1" w:rsidRDefault="00C50AB1">
            <w:r>
              <w:t>HL7EventMessageTypeSegments</w:t>
            </w:r>
          </w:p>
        </w:tc>
        <w:tc>
          <w:tcPr>
            <w:tcW w:w="3304" w:type="dxa"/>
          </w:tcPr>
          <w:p w14:paraId="59244434" w14:textId="77777777" w:rsidR="00C50AB1" w:rsidRPr="001F3725" w:rsidRDefault="00C50AB1">
            <w:pPr>
              <w:rPr>
                <w:lang w:val="de-DE"/>
              </w:rPr>
            </w:pPr>
            <w:r w:rsidRPr="001F3725">
              <w:rPr>
                <w:lang w:val="de-DE"/>
              </w:rPr>
              <w:t>seg_code, version_id</w:t>
            </w:r>
          </w:p>
          <w:p w14:paraId="5F59732E" w14:textId="77777777" w:rsidR="00C50AB1" w:rsidRPr="001F3725" w:rsidRDefault="00C50AB1">
            <w:pPr>
              <w:rPr>
                <w:lang w:val="de-DE"/>
              </w:rPr>
            </w:pPr>
            <w:r w:rsidRPr="001F3725">
              <w:rPr>
                <w:lang w:val="de-DE"/>
              </w:rPr>
              <w:t>seg_code, version_id</w:t>
            </w:r>
          </w:p>
        </w:tc>
        <w:tc>
          <w:tcPr>
            <w:tcW w:w="2126" w:type="dxa"/>
          </w:tcPr>
          <w:p w14:paraId="05A481F5" w14:textId="77777777" w:rsidR="00C50AB1" w:rsidRDefault="00C50AB1">
            <w:r>
              <w:t>Updates will cascade.</w:t>
            </w:r>
          </w:p>
        </w:tc>
      </w:tr>
      <w:tr w:rsidR="00C50AB1" w14:paraId="5E3538A9" w14:textId="77777777">
        <w:tc>
          <w:tcPr>
            <w:tcW w:w="2862" w:type="dxa"/>
          </w:tcPr>
          <w:p w14:paraId="7299A6D4" w14:textId="77777777" w:rsidR="00C50AB1" w:rsidRDefault="00C50AB1">
            <w:r>
              <w:t>HL7Segments</w:t>
            </w:r>
          </w:p>
          <w:p w14:paraId="0BA1F5A0" w14:textId="77777777" w:rsidR="00C50AB1" w:rsidRDefault="00C50AB1">
            <w:r>
              <w:lastRenderedPageBreak/>
              <w:t>HL7SegmentDataElements</w:t>
            </w:r>
          </w:p>
        </w:tc>
        <w:tc>
          <w:tcPr>
            <w:tcW w:w="3304" w:type="dxa"/>
          </w:tcPr>
          <w:p w14:paraId="5F58B019" w14:textId="77777777" w:rsidR="00C50AB1" w:rsidRPr="001F3725" w:rsidRDefault="00C50AB1">
            <w:pPr>
              <w:rPr>
                <w:lang w:val="de-DE"/>
              </w:rPr>
            </w:pPr>
            <w:r w:rsidRPr="001F3725">
              <w:rPr>
                <w:lang w:val="de-DE"/>
              </w:rPr>
              <w:lastRenderedPageBreak/>
              <w:t>seg_code, version_id</w:t>
            </w:r>
          </w:p>
          <w:p w14:paraId="68689907" w14:textId="77777777" w:rsidR="00C50AB1" w:rsidRPr="001F3725" w:rsidRDefault="00C50AB1">
            <w:pPr>
              <w:rPr>
                <w:lang w:val="de-DE"/>
              </w:rPr>
            </w:pPr>
            <w:r w:rsidRPr="001F3725">
              <w:rPr>
                <w:lang w:val="de-DE"/>
              </w:rPr>
              <w:lastRenderedPageBreak/>
              <w:t>seg_code, version_id</w:t>
            </w:r>
          </w:p>
        </w:tc>
        <w:tc>
          <w:tcPr>
            <w:tcW w:w="2126" w:type="dxa"/>
          </w:tcPr>
          <w:p w14:paraId="0FC39B9B" w14:textId="77777777" w:rsidR="00C50AB1" w:rsidRDefault="00C50AB1">
            <w:r>
              <w:lastRenderedPageBreak/>
              <w:t>Updates will cascade.</w:t>
            </w:r>
          </w:p>
        </w:tc>
      </w:tr>
    </w:tbl>
    <w:p w14:paraId="3ACBA3CE" w14:textId="77777777" w:rsidR="00C50AB1" w:rsidRDefault="00C50AB1"/>
    <w:p w14:paraId="3157EBB4" w14:textId="77777777" w:rsidR="00C50AB1" w:rsidRDefault="00C50AB1">
      <w:pPr>
        <w:pStyle w:val="berschrift2"/>
      </w:pPr>
      <w:r>
        <w:fldChar w:fldCharType="begin"/>
      </w:r>
      <w:r>
        <w:instrText xml:space="preserve"> AUTONUMLGL </w:instrText>
      </w:r>
      <w:bookmarkStart w:id="101" w:name="_Toc75864152"/>
      <w:r>
        <w:fldChar w:fldCharType="end"/>
      </w:r>
      <w:r>
        <w:t xml:space="preserve"> Table HL7SegmentDataElements</w:t>
      </w:r>
      <w:bookmarkEnd w:id="101"/>
    </w:p>
    <w:p w14:paraId="14FA3860"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77320A45" w14:textId="77777777">
        <w:trPr>
          <w:tblHeader/>
        </w:trPr>
        <w:tc>
          <w:tcPr>
            <w:tcW w:w="2905" w:type="dxa"/>
            <w:shd w:val="clear" w:color="auto" w:fill="D9D9D9"/>
          </w:tcPr>
          <w:p w14:paraId="5E518880" w14:textId="77777777" w:rsidR="00C50AB1" w:rsidRDefault="00C50AB1">
            <w:r>
              <w:t>Links:</w:t>
            </w:r>
          </w:p>
        </w:tc>
        <w:tc>
          <w:tcPr>
            <w:tcW w:w="3261" w:type="dxa"/>
            <w:shd w:val="clear" w:color="auto" w:fill="D9D9D9"/>
          </w:tcPr>
          <w:p w14:paraId="78EE773B" w14:textId="77777777" w:rsidR="00C50AB1" w:rsidRDefault="00C50AB1">
            <w:r>
              <w:t>Attributes</w:t>
            </w:r>
          </w:p>
        </w:tc>
        <w:tc>
          <w:tcPr>
            <w:tcW w:w="2126" w:type="dxa"/>
            <w:shd w:val="clear" w:color="auto" w:fill="D9D9D9"/>
          </w:tcPr>
          <w:p w14:paraId="6F60FF60" w14:textId="77777777" w:rsidR="00C50AB1" w:rsidRDefault="00C50AB1">
            <w:r>
              <w:t>Functionality</w:t>
            </w:r>
          </w:p>
        </w:tc>
      </w:tr>
      <w:tr w:rsidR="00C50AB1" w14:paraId="489B0320" w14:textId="77777777">
        <w:tc>
          <w:tcPr>
            <w:tcW w:w="2905" w:type="dxa"/>
          </w:tcPr>
          <w:p w14:paraId="55C0F7C5" w14:textId="77777777" w:rsidR="00C50AB1" w:rsidRDefault="00C50AB1">
            <w:r>
              <w:t>HL7DataElements</w:t>
            </w:r>
          </w:p>
          <w:p w14:paraId="66EE2066" w14:textId="77777777" w:rsidR="00C50AB1" w:rsidRDefault="00C50AB1">
            <w:r>
              <w:t>HL7SegmentDataElements</w:t>
            </w:r>
          </w:p>
        </w:tc>
        <w:tc>
          <w:tcPr>
            <w:tcW w:w="3261" w:type="dxa"/>
          </w:tcPr>
          <w:p w14:paraId="585DCF1B" w14:textId="77777777" w:rsidR="00C50AB1" w:rsidRDefault="00C50AB1">
            <w:r>
              <w:t>data_item, version_id</w:t>
            </w:r>
          </w:p>
          <w:p w14:paraId="21DF27C9" w14:textId="77777777" w:rsidR="00C50AB1" w:rsidRDefault="00C50AB1">
            <w:r>
              <w:t>data_item, version_id</w:t>
            </w:r>
          </w:p>
        </w:tc>
        <w:tc>
          <w:tcPr>
            <w:tcW w:w="2126" w:type="dxa"/>
          </w:tcPr>
          <w:p w14:paraId="09060FDB" w14:textId="77777777" w:rsidR="00C50AB1" w:rsidRDefault="00C50AB1"/>
        </w:tc>
      </w:tr>
      <w:tr w:rsidR="00C50AB1" w14:paraId="6074F843" w14:textId="77777777">
        <w:tc>
          <w:tcPr>
            <w:tcW w:w="2905" w:type="dxa"/>
          </w:tcPr>
          <w:p w14:paraId="7DD3AFCC" w14:textId="77777777" w:rsidR="00C50AB1" w:rsidRDefault="00C50AB1">
            <w:r>
              <w:t>HL7Segments</w:t>
            </w:r>
          </w:p>
          <w:p w14:paraId="3D0C28C2" w14:textId="77777777" w:rsidR="00C50AB1" w:rsidRDefault="00C50AB1">
            <w:r>
              <w:t>HL7SegmentDataElements</w:t>
            </w:r>
          </w:p>
        </w:tc>
        <w:tc>
          <w:tcPr>
            <w:tcW w:w="3261" w:type="dxa"/>
          </w:tcPr>
          <w:p w14:paraId="168479DD" w14:textId="77777777" w:rsidR="00C50AB1" w:rsidRPr="001F3725" w:rsidRDefault="00C50AB1">
            <w:pPr>
              <w:rPr>
                <w:lang w:val="de-DE"/>
              </w:rPr>
            </w:pPr>
            <w:r w:rsidRPr="001F3725">
              <w:rPr>
                <w:lang w:val="de-DE"/>
              </w:rPr>
              <w:t>seg_code, version_id</w:t>
            </w:r>
          </w:p>
          <w:p w14:paraId="7343CF86" w14:textId="77777777" w:rsidR="00C50AB1" w:rsidRPr="001F3725" w:rsidRDefault="00C50AB1">
            <w:pPr>
              <w:rPr>
                <w:lang w:val="de-DE"/>
              </w:rPr>
            </w:pPr>
            <w:r w:rsidRPr="001F3725">
              <w:rPr>
                <w:lang w:val="de-DE"/>
              </w:rPr>
              <w:t>seg_code, version_id</w:t>
            </w:r>
          </w:p>
        </w:tc>
        <w:tc>
          <w:tcPr>
            <w:tcW w:w="2126" w:type="dxa"/>
          </w:tcPr>
          <w:p w14:paraId="0B7D4962" w14:textId="77777777" w:rsidR="00C50AB1" w:rsidRDefault="00C50AB1">
            <w:r>
              <w:t>Updates will cascade.</w:t>
            </w:r>
          </w:p>
        </w:tc>
      </w:tr>
    </w:tbl>
    <w:p w14:paraId="0264FD02" w14:textId="77777777" w:rsidR="00C50AB1" w:rsidRDefault="00C50AB1"/>
    <w:p w14:paraId="774AE0F5" w14:textId="77777777" w:rsidR="00C50AB1" w:rsidRDefault="00C50AB1">
      <w:pPr>
        <w:pStyle w:val="berschrift2"/>
      </w:pPr>
      <w:r>
        <w:fldChar w:fldCharType="begin"/>
      </w:r>
      <w:r>
        <w:instrText xml:space="preserve"> AUTONUMLGL </w:instrText>
      </w:r>
      <w:bookmarkStart w:id="102" w:name="_Toc75864153"/>
      <w:r>
        <w:fldChar w:fldCharType="end"/>
      </w:r>
      <w:r>
        <w:t xml:space="preserve"> Table HL7DataElements</w:t>
      </w:r>
      <w:bookmarkEnd w:id="102"/>
    </w:p>
    <w:p w14:paraId="0EA50FCB"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623588B4" w14:textId="77777777">
        <w:trPr>
          <w:tblHeader/>
        </w:trPr>
        <w:tc>
          <w:tcPr>
            <w:tcW w:w="2905" w:type="dxa"/>
            <w:shd w:val="clear" w:color="auto" w:fill="D9D9D9"/>
          </w:tcPr>
          <w:p w14:paraId="6D5BA1CE" w14:textId="77777777" w:rsidR="00C50AB1" w:rsidRDefault="00C50AB1">
            <w:r>
              <w:t>Links:</w:t>
            </w:r>
          </w:p>
        </w:tc>
        <w:tc>
          <w:tcPr>
            <w:tcW w:w="3261" w:type="dxa"/>
            <w:shd w:val="clear" w:color="auto" w:fill="D9D9D9"/>
          </w:tcPr>
          <w:p w14:paraId="6F5B4B7A" w14:textId="77777777" w:rsidR="00C50AB1" w:rsidRDefault="00C50AB1">
            <w:r>
              <w:t>Attributes</w:t>
            </w:r>
          </w:p>
        </w:tc>
        <w:tc>
          <w:tcPr>
            <w:tcW w:w="2126" w:type="dxa"/>
            <w:shd w:val="clear" w:color="auto" w:fill="D9D9D9"/>
          </w:tcPr>
          <w:p w14:paraId="1C6B7A0A" w14:textId="77777777" w:rsidR="00C50AB1" w:rsidRDefault="00C50AB1">
            <w:r>
              <w:t>Functionality</w:t>
            </w:r>
          </w:p>
        </w:tc>
      </w:tr>
      <w:tr w:rsidR="00C50AB1" w14:paraId="4AA3CF65" w14:textId="77777777">
        <w:tc>
          <w:tcPr>
            <w:tcW w:w="2905" w:type="dxa"/>
          </w:tcPr>
          <w:p w14:paraId="3ACA4EA3" w14:textId="77777777" w:rsidR="00C50AB1" w:rsidRDefault="00C50AB1">
            <w:r>
              <w:t>HL7DataElements</w:t>
            </w:r>
          </w:p>
          <w:p w14:paraId="7E37969B" w14:textId="77777777" w:rsidR="00C50AB1" w:rsidRDefault="00C50AB1">
            <w:r>
              <w:t>HL7SegmentDataElements</w:t>
            </w:r>
          </w:p>
        </w:tc>
        <w:tc>
          <w:tcPr>
            <w:tcW w:w="3261" w:type="dxa"/>
          </w:tcPr>
          <w:p w14:paraId="3599BEE1" w14:textId="77777777" w:rsidR="00C50AB1" w:rsidRDefault="00C50AB1">
            <w:r>
              <w:t>data_item, version_id</w:t>
            </w:r>
          </w:p>
          <w:p w14:paraId="663CA044" w14:textId="77777777" w:rsidR="00C50AB1" w:rsidRDefault="00C50AB1">
            <w:r>
              <w:t>data_item, version_id</w:t>
            </w:r>
          </w:p>
        </w:tc>
        <w:tc>
          <w:tcPr>
            <w:tcW w:w="2126" w:type="dxa"/>
          </w:tcPr>
          <w:p w14:paraId="3EDD4B70" w14:textId="77777777" w:rsidR="00C50AB1" w:rsidRDefault="00C50AB1"/>
        </w:tc>
      </w:tr>
      <w:tr w:rsidR="00C50AB1" w14:paraId="0299F8ED" w14:textId="77777777">
        <w:tc>
          <w:tcPr>
            <w:tcW w:w="2905" w:type="dxa"/>
          </w:tcPr>
          <w:p w14:paraId="09582904" w14:textId="77777777" w:rsidR="00C50AB1" w:rsidRDefault="00C50AB1">
            <w:r>
              <w:t>HL7DataStructures</w:t>
            </w:r>
          </w:p>
          <w:p w14:paraId="162A3155" w14:textId="77777777" w:rsidR="00C50AB1" w:rsidRDefault="00C50AB1">
            <w:r>
              <w:t>HL7DataElements</w:t>
            </w:r>
          </w:p>
        </w:tc>
        <w:tc>
          <w:tcPr>
            <w:tcW w:w="3261" w:type="dxa"/>
          </w:tcPr>
          <w:p w14:paraId="6BB34A2A" w14:textId="77777777" w:rsidR="00C50AB1" w:rsidRDefault="00C50AB1">
            <w:r>
              <w:t>data_structure, version_id</w:t>
            </w:r>
          </w:p>
          <w:p w14:paraId="5831279D" w14:textId="77777777" w:rsidR="00C50AB1" w:rsidRDefault="00C50AB1">
            <w:r>
              <w:t>data_structure, version_id</w:t>
            </w:r>
          </w:p>
        </w:tc>
        <w:tc>
          <w:tcPr>
            <w:tcW w:w="2126" w:type="dxa"/>
          </w:tcPr>
          <w:p w14:paraId="70C9A3B3" w14:textId="77777777" w:rsidR="00C50AB1" w:rsidRDefault="00C50AB1"/>
        </w:tc>
      </w:tr>
      <w:tr w:rsidR="00C50AB1" w14:paraId="4EA2A272" w14:textId="77777777">
        <w:tc>
          <w:tcPr>
            <w:tcW w:w="2905" w:type="dxa"/>
          </w:tcPr>
          <w:p w14:paraId="67EF48FA" w14:textId="77777777" w:rsidR="00C50AB1" w:rsidRDefault="00C50AB1">
            <w:r>
              <w:t>HL7Tables</w:t>
            </w:r>
          </w:p>
          <w:p w14:paraId="61CF9775" w14:textId="77777777" w:rsidR="00C50AB1" w:rsidRDefault="00C50AB1">
            <w:r>
              <w:t>HL7DataElements</w:t>
            </w:r>
          </w:p>
        </w:tc>
        <w:tc>
          <w:tcPr>
            <w:tcW w:w="3261" w:type="dxa"/>
          </w:tcPr>
          <w:p w14:paraId="73F23EEA" w14:textId="77777777" w:rsidR="00C50AB1" w:rsidRDefault="00C50AB1">
            <w:r>
              <w:t>table_id, version_id</w:t>
            </w:r>
          </w:p>
          <w:p w14:paraId="2F6487ED" w14:textId="77777777" w:rsidR="00C50AB1" w:rsidRDefault="00C50AB1">
            <w:r>
              <w:t>table_id, version_id</w:t>
            </w:r>
          </w:p>
        </w:tc>
        <w:tc>
          <w:tcPr>
            <w:tcW w:w="2126" w:type="dxa"/>
          </w:tcPr>
          <w:p w14:paraId="3EBF5EBF" w14:textId="77777777" w:rsidR="00C50AB1" w:rsidRDefault="00C50AB1"/>
        </w:tc>
      </w:tr>
      <w:tr w:rsidR="00C50AB1" w14:paraId="18B7BB4C" w14:textId="77777777">
        <w:tc>
          <w:tcPr>
            <w:tcW w:w="2905" w:type="dxa"/>
          </w:tcPr>
          <w:p w14:paraId="503EE02E" w14:textId="77777777" w:rsidR="00C50AB1" w:rsidRDefault="00C50773">
            <w:pPr>
              <w:rPr>
                <w:lang w:val="fr-FR"/>
              </w:rPr>
            </w:pPr>
            <w:r>
              <w:rPr>
                <w:lang w:val="fr-FR"/>
              </w:rPr>
              <w:t>HL7Modification</w:t>
            </w:r>
            <w:r w:rsidR="00C50AB1">
              <w:rPr>
                <w:lang w:val="fr-FR"/>
              </w:rPr>
              <w:t>s</w:t>
            </w:r>
          </w:p>
          <w:p w14:paraId="172B2CB7" w14:textId="77777777" w:rsidR="00C50AB1" w:rsidRDefault="00C50AB1">
            <w:pPr>
              <w:rPr>
                <w:lang w:val="fr-FR"/>
              </w:rPr>
            </w:pPr>
            <w:r>
              <w:rPr>
                <w:lang w:val="fr-FR"/>
              </w:rPr>
              <w:t>HL7DataElements</w:t>
            </w:r>
          </w:p>
        </w:tc>
        <w:tc>
          <w:tcPr>
            <w:tcW w:w="3261" w:type="dxa"/>
          </w:tcPr>
          <w:p w14:paraId="6E5F2073" w14:textId="77777777" w:rsidR="00C50AB1" w:rsidRDefault="00C50773">
            <w:pPr>
              <w:rPr>
                <w:lang w:val="fr-FR"/>
              </w:rPr>
            </w:pPr>
            <w:r>
              <w:rPr>
                <w:lang w:val="fr-FR"/>
              </w:rPr>
              <w:t>modification</w:t>
            </w:r>
            <w:r w:rsidR="00C50AB1">
              <w:rPr>
                <w:lang w:val="fr-FR"/>
              </w:rPr>
              <w:t>, version_id</w:t>
            </w:r>
          </w:p>
          <w:p w14:paraId="526CCFEA" w14:textId="77777777" w:rsidR="00C50AB1" w:rsidRDefault="00C50773">
            <w:pPr>
              <w:rPr>
                <w:lang w:val="fr-FR"/>
              </w:rPr>
            </w:pPr>
            <w:r>
              <w:rPr>
                <w:lang w:val="fr-FR"/>
              </w:rPr>
              <w:t>modification</w:t>
            </w:r>
            <w:r w:rsidR="00C50AB1">
              <w:rPr>
                <w:lang w:val="fr-FR"/>
              </w:rPr>
              <w:t>, version_id</w:t>
            </w:r>
          </w:p>
        </w:tc>
        <w:tc>
          <w:tcPr>
            <w:tcW w:w="2126" w:type="dxa"/>
          </w:tcPr>
          <w:p w14:paraId="337132D4" w14:textId="77777777" w:rsidR="00C50AB1" w:rsidRDefault="00C50AB1">
            <w:pPr>
              <w:rPr>
                <w:lang w:val="fr-FR"/>
              </w:rPr>
            </w:pPr>
          </w:p>
        </w:tc>
      </w:tr>
      <w:tr w:rsidR="00C50AB1" w14:paraId="4112B9AD" w14:textId="77777777">
        <w:tc>
          <w:tcPr>
            <w:tcW w:w="2905" w:type="dxa"/>
          </w:tcPr>
          <w:p w14:paraId="5B9902A3" w14:textId="77777777" w:rsidR="00C50AB1" w:rsidRDefault="00C50AB1">
            <w:pPr>
              <w:rPr>
                <w:lang w:val="fr-FR"/>
              </w:rPr>
            </w:pPr>
            <w:r>
              <w:rPr>
                <w:lang w:val="fr-FR"/>
              </w:rPr>
              <w:t>HL7Versions</w:t>
            </w:r>
          </w:p>
          <w:p w14:paraId="1807119E" w14:textId="77777777" w:rsidR="00C50AB1" w:rsidRDefault="00C50AB1">
            <w:pPr>
              <w:rPr>
                <w:lang w:val="fr-FR"/>
              </w:rPr>
            </w:pPr>
            <w:r>
              <w:rPr>
                <w:lang w:val="fr-FR"/>
              </w:rPr>
              <w:t>HL7DataElements</w:t>
            </w:r>
          </w:p>
        </w:tc>
        <w:tc>
          <w:tcPr>
            <w:tcW w:w="3261" w:type="dxa"/>
          </w:tcPr>
          <w:p w14:paraId="623B8B2D" w14:textId="77777777" w:rsidR="00C50AB1" w:rsidRDefault="00C50AB1">
            <w:pPr>
              <w:rPr>
                <w:lang w:val="fr-FR"/>
              </w:rPr>
            </w:pPr>
            <w:r>
              <w:rPr>
                <w:lang w:val="fr-FR"/>
              </w:rPr>
              <w:t>version_id</w:t>
            </w:r>
          </w:p>
          <w:p w14:paraId="215720B4" w14:textId="77777777" w:rsidR="00C50AB1" w:rsidRDefault="00C50AB1">
            <w:pPr>
              <w:rPr>
                <w:lang w:val="fr-FR"/>
              </w:rPr>
            </w:pPr>
            <w:r>
              <w:rPr>
                <w:lang w:val="fr-FR"/>
              </w:rPr>
              <w:t>version_id</w:t>
            </w:r>
          </w:p>
        </w:tc>
        <w:tc>
          <w:tcPr>
            <w:tcW w:w="2126" w:type="dxa"/>
          </w:tcPr>
          <w:p w14:paraId="268E6DB0" w14:textId="77777777" w:rsidR="00C50AB1" w:rsidRDefault="00C50AB1">
            <w:pPr>
              <w:rPr>
                <w:lang w:val="fr-FR"/>
              </w:rPr>
            </w:pPr>
          </w:p>
        </w:tc>
      </w:tr>
    </w:tbl>
    <w:p w14:paraId="0669F94B" w14:textId="77777777" w:rsidR="00C50AB1" w:rsidRDefault="00C50AB1">
      <w:pPr>
        <w:rPr>
          <w:lang w:val="fr-FR"/>
        </w:rPr>
      </w:pPr>
    </w:p>
    <w:p w14:paraId="2A8D64C0" w14:textId="77777777" w:rsidR="00C50AB1" w:rsidRDefault="00C50AB1">
      <w:pPr>
        <w:pStyle w:val="berschrift2"/>
        <w:rPr>
          <w:lang w:val="fr-FR"/>
        </w:rPr>
      </w:pPr>
      <w:r>
        <w:fldChar w:fldCharType="begin"/>
      </w:r>
      <w:r>
        <w:rPr>
          <w:lang w:val="fr-FR"/>
        </w:rPr>
        <w:instrText xml:space="preserve"> AUTONUMLGL </w:instrText>
      </w:r>
      <w:bookmarkStart w:id="103" w:name="_Toc75864154"/>
      <w:r>
        <w:fldChar w:fldCharType="end"/>
      </w:r>
      <w:r>
        <w:rPr>
          <w:lang w:val="fr-FR"/>
        </w:rPr>
        <w:t xml:space="preserve"> Table HL7Tables</w:t>
      </w:r>
      <w:bookmarkEnd w:id="103"/>
    </w:p>
    <w:p w14:paraId="0D5EDD90" w14:textId="77777777" w:rsidR="00C50AB1" w:rsidRDefault="00C50AB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088397A5" w14:textId="77777777">
        <w:trPr>
          <w:tblHeader/>
        </w:trPr>
        <w:tc>
          <w:tcPr>
            <w:tcW w:w="2905" w:type="dxa"/>
            <w:shd w:val="clear" w:color="auto" w:fill="D9D9D9"/>
          </w:tcPr>
          <w:p w14:paraId="0B669F8D" w14:textId="77777777" w:rsidR="00C50AB1" w:rsidRDefault="00C50AB1">
            <w:pPr>
              <w:rPr>
                <w:lang w:val="fr-FR"/>
              </w:rPr>
            </w:pPr>
            <w:r>
              <w:rPr>
                <w:lang w:val="fr-FR"/>
              </w:rPr>
              <w:t>Links:</w:t>
            </w:r>
          </w:p>
        </w:tc>
        <w:tc>
          <w:tcPr>
            <w:tcW w:w="3261" w:type="dxa"/>
            <w:shd w:val="clear" w:color="auto" w:fill="D9D9D9"/>
          </w:tcPr>
          <w:p w14:paraId="7B03AD93" w14:textId="77777777" w:rsidR="00C50AB1" w:rsidRDefault="00C50AB1">
            <w:pPr>
              <w:rPr>
                <w:lang w:val="fr-FR"/>
              </w:rPr>
            </w:pPr>
            <w:r>
              <w:rPr>
                <w:lang w:val="fr-FR"/>
              </w:rPr>
              <w:t>Attributes</w:t>
            </w:r>
          </w:p>
        </w:tc>
        <w:tc>
          <w:tcPr>
            <w:tcW w:w="2126" w:type="dxa"/>
            <w:shd w:val="clear" w:color="auto" w:fill="D9D9D9"/>
          </w:tcPr>
          <w:p w14:paraId="5726D9EF" w14:textId="77777777" w:rsidR="00C50AB1" w:rsidRDefault="00C50AB1">
            <w:pPr>
              <w:rPr>
                <w:lang w:val="fr-FR"/>
              </w:rPr>
            </w:pPr>
            <w:r>
              <w:rPr>
                <w:lang w:val="fr-FR"/>
              </w:rPr>
              <w:t>Functionality</w:t>
            </w:r>
          </w:p>
        </w:tc>
      </w:tr>
      <w:tr w:rsidR="00C50AB1" w:rsidRPr="00587377" w14:paraId="7DA6D16B" w14:textId="77777777">
        <w:tc>
          <w:tcPr>
            <w:tcW w:w="2905" w:type="dxa"/>
          </w:tcPr>
          <w:p w14:paraId="3B5D450C" w14:textId="77777777" w:rsidR="00C50AB1" w:rsidRDefault="00C50AB1">
            <w:pPr>
              <w:rPr>
                <w:lang w:val="fr-FR"/>
              </w:rPr>
            </w:pPr>
            <w:r>
              <w:rPr>
                <w:lang w:val="fr-FR"/>
              </w:rPr>
              <w:t>HL7Tables</w:t>
            </w:r>
          </w:p>
          <w:p w14:paraId="042EA85E" w14:textId="77777777" w:rsidR="00C50AB1" w:rsidRDefault="00C50AB1">
            <w:pPr>
              <w:rPr>
                <w:lang w:val="fr-FR"/>
              </w:rPr>
            </w:pPr>
            <w:r>
              <w:rPr>
                <w:lang w:val="fr-FR"/>
              </w:rPr>
              <w:t>HL7Components</w:t>
            </w:r>
          </w:p>
        </w:tc>
        <w:tc>
          <w:tcPr>
            <w:tcW w:w="3261" w:type="dxa"/>
          </w:tcPr>
          <w:p w14:paraId="0CFDCACF" w14:textId="77777777" w:rsidR="00C50AB1" w:rsidRPr="00587377" w:rsidRDefault="00C50AB1">
            <w:r w:rsidRPr="00587377">
              <w:t>table_id, version_id</w:t>
            </w:r>
          </w:p>
          <w:p w14:paraId="7F5A2490" w14:textId="77777777" w:rsidR="00C50AB1" w:rsidRPr="00587377" w:rsidRDefault="00C50AB1">
            <w:r w:rsidRPr="00587377">
              <w:t>table_id, version_id</w:t>
            </w:r>
          </w:p>
        </w:tc>
        <w:tc>
          <w:tcPr>
            <w:tcW w:w="2126" w:type="dxa"/>
          </w:tcPr>
          <w:p w14:paraId="40399F73" w14:textId="77777777" w:rsidR="00C50AB1" w:rsidRPr="00587377" w:rsidRDefault="00C50AB1"/>
        </w:tc>
      </w:tr>
      <w:tr w:rsidR="00C50AB1" w14:paraId="58AE2F96" w14:textId="77777777">
        <w:tc>
          <w:tcPr>
            <w:tcW w:w="2905" w:type="dxa"/>
          </w:tcPr>
          <w:p w14:paraId="03BD037D" w14:textId="77777777" w:rsidR="00C50AB1" w:rsidRDefault="00C50AB1">
            <w:pPr>
              <w:rPr>
                <w:lang w:val="fr-FR"/>
              </w:rPr>
            </w:pPr>
            <w:r>
              <w:rPr>
                <w:lang w:val="fr-FR"/>
              </w:rPr>
              <w:t>HL7Tables</w:t>
            </w:r>
          </w:p>
          <w:p w14:paraId="053B9194" w14:textId="77777777" w:rsidR="00C50AB1" w:rsidRDefault="00C50AB1">
            <w:pPr>
              <w:rPr>
                <w:lang w:val="fr-FR"/>
              </w:rPr>
            </w:pPr>
            <w:r>
              <w:rPr>
                <w:lang w:val="fr-FR"/>
              </w:rPr>
              <w:t>HL7DataStructureComponents</w:t>
            </w:r>
          </w:p>
        </w:tc>
        <w:tc>
          <w:tcPr>
            <w:tcW w:w="3261" w:type="dxa"/>
          </w:tcPr>
          <w:p w14:paraId="594C92F6" w14:textId="77777777" w:rsidR="00C50AB1" w:rsidRPr="00587377" w:rsidRDefault="00C50AB1">
            <w:r w:rsidRPr="00587377">
              <w:t>table_id, version_id</w:t>
            </w:r>
          </w:p>
          <w:p w14:paraId="69AECA0C" w14:textId="77777777" w:rsidR="00C50AB1" w:rsidRPr="00587377" w:rsidRDefault="00C50AB1">
            <w:r w:rsidRPr="00587377">
              <w:t>table_id, version_id</w:t>
            </w:r>
          </w:p>
        </w:tc>
        <w:tc>
          <w:tcPr>
            <w:tcW w:w="2126" w:type="dxa"/>
          </w:tcPr>
          <w:p w14:paraId="718A10AA" w14:textId="77777777" w:rsidR="00C50AB1" w:rsidRDefault="00C50AB1">
            <w:r>
              <w:t>Updates will cascade.</w:t>
            </w:r>
          </w:p>
        </w:tc>
      </w:tr>
      <w:tr w:rsidR="00C50AB1" w14:paraId="5FE297B2" w14:textId="77777777">
        <w:tc>
          <w:tcPr>
            <w:tcW w:w="2905" w:type="dxa"/>
          </w:tcPr>
          <w:p w14:paraId="2D6461A3" w14:textId="77777777" w:rsidR="00C50AB1" w:rsidRDefault="00C50AB1">
            <w:r>
              <w:t>HL7Tables</w:t>
            </w:r>
          </w:p>
          <w:p w14:paraId="7F028360" w14:textId="77777777" w:rsidR="00C50AB1" w:rsidRDefault="00C50AB1">
            <w:r>
              <w:t>HL7TableValues</w:t>
            </w:r>
          </w:p>
        </w:tc>
        <w:tc>
          <w:tcPr>
            <w:tcW w:w="3261" w:type="dxa"/>
          </w:tcPr>
          <w:p w14:paraId="1E76FFED" w14:textId="77777777" w:rsidR="00C50AB1" w:rsidRDefault="00C50AB1">
            <w:r>
              <w:t>table_id, version_id</w:t>
            </w:r>
          </w:p>
          <w:p w14:paraId="5644D8ED" w14:textId="77777777" w:rsidR="00C50AB1" w:rsidRDefault="00C50AB1">
            <w:r>
              <w:t>table_id, version_id</w:t>
            </w:r>
          </w:p>
        </w:tc>
        <w:tc>
          <w:tcPr>
            <w:tcW w:w="2126" w:type="dxa"/>
          </w:tcPr>
          <w:p w14:paraId="2A42CDEC" w14:textId="77777777" w:rsidR="00C50AB1" w:rsidRDefault="00C50AB1">
            <w:r>
              <w:t>Updates will cascade.</w:t>
            </w:r>
          </w:p>
        </w:tc>
      </w:tr>
      <w:tr w:rsidR="00C50AB1" w14:paraId="79E66330" w14:textId="77777777">
        <w:tc>
          <w:tcPr>
            <w:tcW w:w="2905" w:type="dxa"/>
          </w:tcPr>
          <w:p w14:paraId="12E27403" w14:textId="77777777" w:rsidR="00C50AB1" w:rsidRDefault="00C50AB1">
            <w:r>
              <w:t>HL7TableTypes</w:t>
            </w:r>
          </w:p>
          <w:p w14:paraId="14896398" w14:textId="77777777" w:rsidR="00C50AB1" w:rsidRDefault="00C50AB1">
            <w:r>
              <w:t>HL7Tables</w:t>
            </w:r>
          </w:p>
        </w:tc>
        <w:tc>
          <w:tcPr>
            <w:tcW w:w="3261" w:type="dxa"/>
          </w:tcPr>
          <w:p w14:paraId="75BE8326" w14:textId="77777777" w:rsidR="00C50AB1" w:rsidRDefault="00C50AB1">
            <w:r>
              <w:t>table_type, version_id</w:t>
            </w:r>
          </w:p>
          <w:p w14:paraId="28BA4D34" w14:textId="77777777" w:rsidR="00C50AB1" w:rsidRDefault="00C50AB1">
            <w:r>
              <w:t>table_type, version_id</w:t>
            </w:r>
          </w:p>
        </w:tc>
        <w:tc>
          <w:tcPr>
            <w:tcW w:w="2126" w:type="dxa"/>
          </w:tcPr>
          <w:p w14:paraId="0E309C3C" w14:textId="77777777" w:rsidR="00C50AB1" w:rsidRDefault="00C50AB1">
            <w:r>
              <w:t>Updates will cascade.</w:t>
            </w:r>
          </w:p>
        </w:tc>
      </w:tr>
      <w:tr w:rsidR="00C50AB1" w14:paraId="7E8127A6" w14:textId="77777777">
        <w:tc>
          <w:tcPr>
            <w:tcW w:w="2905" w:type="dxa"/>
          </w:tcPr>
          <w:p w14:paraId="16782DE3" w14:textId="77777777" w:rsidR="00C50AB1" w:rsidRDefault="00C50AB1">
            <w:r>
              <w:t>HL7Versions</w:t>
            </w:r>
          </w:p>
          <w:p w14:paraId="1B852446" w14:textId="77777777" w:rsidR="00C50AB1" w:rsidRDefault="00C50AB1">
            <w:r>
              <w:t>HL7Tables</w:t>
            </w:r>
          </w:p>
        </w:tc>
        <w:tc>
          <w:tcPr>
            <w:tcW w:w="3261" w:type="dxa"/>
          </w:tcPr>
          <w:p w14:paraId="5DCD5DDB" w14:textId="77777777" w:rsidR="00C50AB1" w:rsidRDefault="00C50AB1">
            <w:r>
              <w:t>version_id</w:t>
            </w:r>
          </w:p>
          <w:p w14:paraId="2A967EE4" w14:textId="77777777" w:rsidR="00C50AB1" w:rsidRDefault="00C50AB1">
            <w:r>
              <w:t>version_id</w:t>
            </w:r>
          </w:p>
        </w:tc>
        <w:tc>
          <w:tcPr>
            <w:tcW w:w="2126" w:type="dxa"/>
          </w:tcPr>
          <w:p w14:paraId="6A8EAC9E" w14:textId="77777777" w:rsidR="00C50AB1" w:rsidRDefault="00C50AB1">
            <w:r>
              <w:t>Updates will cascade.</w:t>
            </w:r>
          </w:p>
        </w:tc>
      </w:tr>
      <w:tr w:rsidR="00C50AB1" w14:paraId="4D23B445" w14:textId="77777777">
        <w:tc>
          <w:tcPr>
            <w:tcW w:w="2905" w:type="dxa"/>
          </w:tcPr>
          <w:p w14:paraId="3BDB0DFB" w14:textId="77777777" w:rsidR="00C50AB1" w:rsidRDefault="00C50AB1">
            <w:r>
              <w:t>HL7Tables</w:t>
            </w:r>
          </w:p>
          <w:p w14:paraId="5DB427A1" w14:textId="77777777" w:rsidR="00C50AB1" w:rsidRDefault="00C50AB1">
            <w:r>
              <w:t>HL7DataElements</w:t>
            </w:r>
          </w:p>
        </w:tc>
        <w:tc>
          <w:tcPr>
            <w:tcW w:w="3261" w:type="dxa"/>
          </w:tcPr>
          <w:p w14:paraId="63613656" w14:textId="77777777" w:rsidR="00C50AB1" w:rsidRDefault="00C50AB1">
            <w:r>
              <w:t>table_id, version_id</w:t>
            </w:r>
          </w:p>
          <w:p w14:paraId="236E5BD5" w14:textId="77777777" w:rsidR="00C50AB1" w:rsidRDefault="00C50AB1">
            <w:r>
              <w:t>table_id, version_id</w:t>
            </w:r>
          </w:p>
        </w:tc>
        <w:tc>
          <w:tcPr>
            <w:tcW w:w="2126" w:type="dxa"/>
          </w:tcPr>
          <w:p w14:paraId="5BC5C502" w14:textId="77777777" w:rsidR="00C50AB1" w:rsidRDefault="00C50AB1"/>
        </w:tc>
      </w:tr>
    </w:tbl>
    <w:p w14:paraId="6DC78D09" w14:textId="77777777" w:rsidR="00C50AB1" w:rsidRDefault="00C50AB1"/>
    <w:p w14:paraId="1B7A8789" w14:textId="77777777" w:rsidR="00C50AB1" w:rsidRDefault="00C50AB1">
      <w:pPr>
        <w:pStyle w:val="berschrift2"/>
      </w:pPr>
      <w:r>
        <w:fldChar w:fldCharType="begin"/>
      </w:r>
      <w:r>
        <w:instrText xml:space="preserve"> AUTONUMLGL </w:instrText>
      </w:r>
      <w:bookmarkStart w:id="104" w:name="_Toc75864155"/>
      <w:r>
        <w:fldChar w:fldCharType="end"/>
      </w:r>
      <w:r>
        <w:t xml:space="preserve"> Table HL7TableTypes</w:t>
      </w:r>
      <w:bookmarkEnd w:id="104"/>
    </w:p>
    <w:p w14:paraId="46AE5096"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54F31A0D" w14:textId="77777777">
        <w:trPr>
          <w:tblHeader/>
        </w:trPr>
        <w:tc>
          <w:tcPr>
            <w:tcW w:w="2905" w:type="dxa"/>
            <w:shd w:val="clear" w:color="auto" w:fill="D9D9D9"/>
          </w:tcPr>
          <w:p w14:paraId="28565EB7" w14:textId="77777777" w:rsidR="00C50AB1" w:rsidRDefault="00C50AB1">
            <w:r>
              <w:t>Links:</w:t>
            </w:r>
          </w:p>
        </w:tc>
        <w:tc>
          <w:tcPr>
            <w:tcW w:w="3261" w:type="dxa"/>
            <w:shd w:val="clear" w:color="auto" w:fill="D9D9D9"/>
          </w:tcPr>
          <w:p w14:paraId="147C4C41" w14:textId="77777777" w:rsidR="00C50AB1" w:rsidRDefault="00C50AB1">
            <w:r>
              <w:t>Attributes</w:t>
            </w:r>
          </w:p>
        </w:tc>
        <w:tc>
          <w:tcPr>
            <w:tcW w:w="2126" w:type="dxa"/>
            <w:shd w:val="clear" w:color="auto" w:fill="D9D9D9"/>
          </w:tcPr>
          <w:p w14:paraId="7F860ECF" w14:textId="77777777" w:rsidR="00C50AB1" w:rsidRDefault="00C50AB1">
            <w:r>
              <w:t>Functionality</w:t>
            </w:r>
          </w:p>
        </w:tc>
      </w:tr>
      <w:tr w:rsidR="00C50AB1" w14:paraId="6F48256E" w14:textId="77777777">
        <w:tc>
          <w:tcPr>
            <w:tcW w:w="2905" w:type="dxa"/>
          </w:tcPr>
          <w:p w14:paraId="0D3B527F" w14:textId="77777777" w:rsidR="00C50AB1" w:rsidRDefault="00C50AB1">
            <w:r>
              <w:lastRenderedPageBreak/>
              <w:t>HL7TableTypes</w:t>
            </w:r>
          </w:p>
          <w:p w14:paraId="37D88996" w14:textId="77777777" w:rsidR="00C50AB1" w:rsidRDefault="00C50AB1">
            <w:r>
              <w:t>HL7Tables</w:t>
            </w:r>
          </w:p>
        </w:tc>
        <w:tc>
          <w:tcPr>
            <w:tcW w:w="3261" w:type="dxa"/>
          </w:tcPr>
          <w:p w14:paraId="092302DB" w14:textId="77777777" w:rsidR="00C50AB1" w:rsidRDefault="00C50AB1">
            <w:r>
              <w:t>table_type, version_id</w:t>
            </w:r>
          </w:p>
          <w:p w14:paraId="1F314A5A" w14:textId="77777777" w:rsidR="00C50AB1" w:rsidRDefault="00C50AB1">
            <w:r>
              <w:t>table_type, version_id</w:t>
            </w:r>
          </w:p>
        </w:tc>
        <w:tc>
          <w:tcPr>
            <w:tcW w:w="2126" w:type="dxa"/>
          </w:tcPr>
          <w:p w14:paraId="40FE1A6A" w14:textId="77777777" w:rsidR="00C50AB1" w:rsidRDefault="00C50AB1">
            <w:r>
              <w:t>Updates will cascade.</w:t>
            </w:r>
          </w:p>
        </w:tc>
      </w:tr>
    </w:tbl>
    <w:p w14:paraId="3DD0CD65" w14:textId="77777777" w:rsidR="00C50AB1" w:rsidRDefault="00C50AB1"/>
    <w:p w14:paraId="0E646CD8" w14:textId="77777777" w:rsidR="00C00FE8" w:rsidRDefault="00C00FE8" w:rsidP="00C00FE8">
      <w:pPr>
        <w:pStyle w:val="berschrift2"/>
      </w:pPr>
      <w:r>
        <w:fldChar w:fldCharType="begin"/>
      </w:r>
      <w:r>
        <w:instrText xml:space="preserve"> AUTONUMLGL </w:instrText>
      </w:r>
      <w:bookmarkStart w:id="105" w:name="_Toc75864156"/>
      <w:r>
        <w:fldChar w:fldCharType="end"/>
      </w:r>
      <w:r>
        <w:t xml:space="preserve"> Table HL7TableCLDs</w:t>
      </w:r>
      <w:bookmarkEnd w:id="105"/>
    </w:p>
    <w:p w14:paraId="3DB04315" w14:textId="77777777" w:rsidR="00C00FE8" w:rsidRDefault="00C00FE8" w:rsidP="00C00F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00FE8" w14:paraId="12C652C4" w14:textId="77777777" w:rsidTr="00C00FE8">
        <w:trPr>
          <w:tblHeader/>
        </w:trPr>
        <w:tc>
          <w:tcPr>
            <w:tcW w:w="2905" w:type="dxa"/>
            <w:shd w:val="clear" w:color="auto" w:fill="D9D9D9"/>
          </w:tcPr>
          <w:p w14:paraId="2E0A4157" w14:textId="77777777" w:rsidR="00C00FE8" w:rsidRDefault="00C00FE8" w:rsidP="00C00FE8">
            <w:r>
              <w:t>Links:</w:t>
            </w:r>
          </w:p>
        </w:tc>
        <w:tc>
          <w:tcPr>
            <w:tcW w:w="3261" w:type="dxa"/>
            <w:shd w:val="clear" w:color="auto" w:fill="D9D9D9"/>
          </w:tcPr>
          <w:p w14:paraId="5A796FBC" w14:textId="77777777" w:rsidR="00C00FE8" w:rsidRDefault="00C00FE8" w:rsidP="00C00FE8">
            <w:r>
              <w:t>Attributes</w:t>
            </w:r>
          </w:p>
        </w:tc>
        <w:tc>
          <w:tcPr>
            <w:tcW w:w="2126" w:type="dxa"/>
            <w:shd w:val="clear" w:color="auto" w:fill="D9D9D9"/>
          </w:tcPr>
          <w:p w14:paraId="7FC063EC" w14:textId="77777777" w:rsidR="00C00FE8" w:rsidRDefault="00C00FE8" w:rsidP="00C00FE8">
            <w:r>
              <w:t>Functionality</w:t>
            </w:r>
          </w:p>
        </w:tc>
      </w:tr>
      <w:tr w:rsidR="00C00FE8" w14:paraId="26571505" w14:textId="77777777" w:rsidTr="00C00FE8">
        <w:tc>
          <w:tcPr>
            <w:tcW w:w="2905" w:type="dxa"/>
          </w:tcPr>
          <w:p w14:paraId="5D61F0C2" w14:textId="77777777" w:rsidR="00C00FE8" w:rsidRDefault="00C00FE8" w:rsidP="00C00FE8">
            <w:r>
              <w:t>HL7TableCLDs</w:t>
            </w:r>
          </w:p>
          <w:p w14:paraId="115E2E3A" w14:textId="77777777" w:rsidR="00C00FE8" w:rsidRDefault="00C00FE8" w:rsidP="00C00FE8">
            <w:r>
              <w:t>HL7Tables</w:t>
            </w:r>
          </w:p>
        </w:tc>
        <w:tc>
          <w:tcPr>
            <w:tcW w:w="3261" w:type="dxa"/>
          </w:tcPr>
          <w:p w14:paraId="65202230" w14:textId="77777777" w:rsidR="00C00FE8" w:rsidRDefault="00C00FE8" w:rsidP="00C00FE8">
            <w:r>
              <w:t>table_cld</w:t>
            </w:r>
          </w:p>
          <w:p w14:paraId="1CCC7158" w14:textId="77777777" w:rsidR="00C00FE8" w:rsidRDefault="00C00FE8" w:rsidP="00C00FE8">
            <w:r>
              <w:t>vs_expansion</w:t>
            </w:r>
          </w:p>
        </w:tc>
        <w:tc>
          <w:tcPr>
            <w:tcW w:w="2126" w:type="dxa"/>
          </w:tcPr>
          <w:p w14:paraId="6A24F1A4" w14:textId="77777777" w:rsidR="00C00FE8" w:rsidRDefault="00C00FE8" w:rsidP="00C00FE8">
            <w:r>
              <w:t>Updates will cascade.</w:t>
            </w:r>
          </w:p>
        </w:tc>
      </w:tr>
    </w:tbl>
    <w:p w14:paraId="75CE1EA1" w14:textId="77777777" w:rsidR="00C00FE8" w:rsidRDefault="00C00FE8"/>
    <w:p w14:paraId="7F7A0111" w14:textId="77777777" w:rsidR="00C50AB1" w:rsidRDefault="00C50AB1">
      <w:pPr>
        <w:pStyle w:val="berschrift2"/>
      </w:pPr>
      <w:r>
        <w:fldChar w:fldCharType="begin"/>
      </w:r>
      <w:r>
        <w:instrText xml:space="preserve"> AUTONUMLGL </w:instrText>
      </w:r>
      <w:bookmarkStart w:id="106" w:name="_Toc75864157"/>
      <w:r>
        <w:fldChar w:fldCharType="end"/>
      </w:r>
      <w:r>
        <w:t xml:space="preserve"> Table </w:t>
      </w:r>
      <w:r w:rsidR="00A54133">
        <w:t>HL7</w:t>
      </w:r>
      <w:r>
        <w:t>TableValues</w:t>
      </w:r>
      <w:bookmarkEnd w:id="106"/>
    </w:p>
    <w:p w14:paraId="0687EFAD"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48E2D917" w14:textId="77777777">
        <w:trPr>
          <w:tblHeader/>
        </w:trPr>
        <w:tc>
          <w:tcPr>
            <w:tcW w:w="2905" w:type="dxa"/>
            <w:shd w:val="clear" w:color="auto" w:fill="D9D9D9"/>
          </w:tcPr>
          <w:p w14:paraId="28027520" w14:textId="77777777" w:rsidR="00C50AB1" w:rsidRDefault="00C50AB1">
            <w:r>
              <w:t>Links:</w:t>
            </w:r>
          </w:p>
        </w:tc>
        <w:tc>
          <w:tcPr>
            <w:tcW w:w="3261" w:type="dxa"/>
            <w:shd w:val="clear" w:color="auto" w:fill="D9D9D9"/>
          </w:tcPr>
          <w:p w14:paraId="015405B9" w14:textId="77777777" w:rsidR="00C50AB1" w:rsidRDefault="00C50AB1">
            <w:r>
              <w:t>Attributes</w:t>
            </w:r>
          </w:p>
        </w:tc>
        <w:tc>
          <w:tcPr>
            <w:tcW w:w="2126" w:type="dxa"/>
            <w:shd w:val="clear" w:color="auto" w:fill="D9D9D9"/>
          </w:tcPr>
          <w:p w14:paraId="0F6C4D6C" w14:textId="77777777" w:rsidR="00C50AB1" w:rsidRDefault="00C50AB1">
            <w:r>
              <w:t>Functionality</w:t>
            </w:r>
          </w:p>
        </w:tc>
      </w:tr>
      <w:tr w:rsidR="00C50AB1" w14:paraId="511E0B53" w14:textId="77777777">
        <w:tc>
          <w:tcPr>
            <w:tcW w:w="2905" w:type="dxa"/>
          </w:tcPr>
          <w:p w14:paraId="41AF16D1" w14:textId="77777777" w:rsidR="00C50AB1" w:rsidRDefault="00C50AB1">
            <w:r>
              <w:t>HL7Tables</w:t>
            </w:r>
          </w:p>
          <w:p w14:paraId="750B2EC8" w14:textId="77777777" w:rsidR="00C50AB1" w:rsidRDefault="00C50AB1">
            <w:r>
              <w:t>HL7TableValues</w:t>
            </w:r>
          </w:p>
        </w:tc>
        <w:tc>
          <w:tcPr>
            <w:tcW w:w="3261" w:type="dxa"/>
          </w:tcPr>
          <w:p w14:paraId="490EAD36" w14:textId="77777777" w:rsidR="00C50AB1" w:rsidRDefault="00C50AB1">
            <w:r>
              <w:t>table_id, version_id</w:t>
            </w:r>
          </w:p>
          <w:p w14:paraId="5317C283" w14:textId="77777777" w:rsidR="00C50AB1" w:rsidRDefault="00C50AB1">
            <w:r>
              <w:t>table_id, version_id</w:t>
            </w:r>
          </w:p>
        </w:tc>
        <w:tc>
          <w:tcPr>
            <w:tcW w:w="2126" w:type="dxa"/>
          </w:tcPr>
          <w:p w14:paraId="518E09E2" w14:textId="77777777" w:rsidR="00C50AB1" w:rsidRDefault="00C50AB1">
            <w:r>
              <w:t>Updates will cascade.</w:t>
            </w:r>
          </w:p>
        </w:tc>
      </w:tr>
      <w:tr w:rsidR="00C50AB1" w14:paraId="3A09A970" w14:textId="77777777">
        <w:tc>
          <w:tcPr>
            <w:tcW w:w="2905" w:type="dxa"/>
          </w:tcPr>
          <w:p w14:paraId="08A56265" w14:textId="77777777" w:rsidR="00C50AB1" w:rsidRDefault="00C50AB1">
            <w:pPr>
              <w:rPr>
                <w:lang w:val="fr-FR"/>
              </w:rPr>
            </w:pPr>
            <w:r>
              <w:rPr>
                <w:lang w:val="fr-FR"/>
              </w:rPr>
              <w:t>HL7</w:t>
            </w:r>
            <w:r w:rsidR="00C50773">
              <w:rPr>
                <w:lang w:val="fr-FR"/>
              </w:rPr>
              <w:t>Modification</w:t>
            </w:r>
            <w:r>
              <w:rPr>
                <w:lang w:val="fr-FR"/>
              </w:rPr>
              <w:t>s</w:t>
            </w:r>
          </w:p>
          <w:p w14:paraId="4BBC7E1A" w14:textId="77777777" w:rsidR="00C50AB1" w:rsidRDefault="00C50AB1">
            <w:pPr>
              <w:rPr>
                <w:lang w:val="fr-FR"/>
              </w:rPr>
            </w:pPr>
            <w:r>
              <w:rPr>
                <w:lang w:val="fr-FR"/>
              </w:rPr>
              <w:t>HL7TableValues</w:t>
            </w:r>
          </w:p>
        </w:tc>
        <w:tc>
          <w:tcPr>
            <w:tcW w:w="3261" w:type="dxa"/>
          </w:tcPr>
          <w:p w14:paraId="193E9B3E" w14:textId="77777777" w:rsidR="00C50AB1" w:rsidRDefault="00C50773">
            <w:pPr>
              <w:rPr>
                <w:lang w:val="fr-FR"/>
              </w:rPr>
            </w:pPr>
            <w:r>
              <w:rPr>
                <w:lang w:val="fr-FR"/>
              </w:rPr>
              <w:t>modification</w:t>
            </w:r>
            <w:r w:rsidR="00C50AB1">
              <w:rPr>
                <w:lang w:val="fr-FR"/>
              </w:rPr>
              <w:t>, version_id</w:t>
            </w:r>
          </w:p>
          <w:p w14:paraId="11D64D4D" w14:textId="77777777" w:rsidR="00C50AB1" w:rsidRPr="00C50773" w:rsidRDefault="00C50773">
            <w:pPr>
              <w:rPr>
                <w:lang w:val="fr-FR"/>
              </w:rPr>
            </w:pPr>
            <w:r w:rsidRPr="00C50773">
              <w:rPr>
                <w:lang w:val="fr-FR"/>
              </w:rPr>
              <w:t>modification</w:t>
            </w:r>
            <w:r w:rsidR="00C50AB1" w:rsidRPr="00C50773">
              <w:rPr>
                <w:lang w:val="fr-FR"/>
              </w:rPr>
              <w:t>, version_id</w:t>
            </w:r>
          </w:p>
        </w:tc>
        <w:tc>
          <w:tcPr>
            <w:tcW w:w="2126" w:type="dxa"/>
          </w:tcPr>
          <w:p w14:paraId="65604A27" w14:textId="77777777" w:rsidR="00C50AB1" w:rsidRDefault="00C50AB1">
            <w:r>
              <w:t>Updates will cascade.</w:t>
            </w:r>
          </w:p>
        </w:tc>
      </w:tr>
    </w:tbl>
    <w:p w14:paraId="1FB5FD6A" w14:textId="77777777" w:rsidR="00C50AB1" w:rsidRDefault="00C50AB1"/>
    <w:p w14:paraId="23C7892D" w14:textId="77777777" w:rsidR="00C50AB1" w:rsidRDefault="00C50AB1">
      <w:pPr>
        <w:pStyle w:val="berschrift2"/>
      </w:pPr>
      <w:r>
        <w:fldChar w:fldCharType="begin"/>
      </w:r>
      <w:r>
        <w:instrText xml:space="preserve"> AUTONUMLGL </w:instrText>
      </w:r>
      <w:bookmarkStart w:id="107" w:name="_Toc75864158"/>
      <w:r>
        <w:fldChar w:fldCharType="end"/>
      </w:r>
      <w:r>
        <w:t xml:space="preserve"> Table HL7MsgStructureIDs</w:t>
      </w:r>
      <w:bookmarkEnd w:id="107"/>
    </w:p>
    <w:p w14:paraId="38E649A2"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3FE91F94" w14:textId="77777777">
        <w:trPr>
          <w:tblHeader/>
        </w:trPr>
        <w:tc>
          <w:tcPr>
            <w:tcW w:w="2905" w:type="dxa"/>
            <w:shd w:val="clear" w:color="auto" w:fill="D9D9D9"/>
          </w:tcPr>
          <w:p w14:paraId="75A38DDC" w14:textId="77777777" w:rsidR="00C50AB1" w:rsidRDefault="00C50AB1">
            <w:r>
              <w:t>Links:</w:t>
            </w:r>
          </w:p>
        </w:tc>
        <w:tc>
          <w:tcPr>
            <w:tcW w:w="3261" w:type="dxa"/>
            <w:shd w:val="clear" w:color="auto" w:fill="D9D9D9"/>
          </w:tcPr>
          <w:p w14:paraId="1E86321A" w14:textId="77777777" w:rsidR="00C50AB1" w:rsidRDefault="00C50AB1">
            <w:r>
              <w:t>Attributes</w:t>
            </w:r>
          </w:p>
        </w:tc>
        <w:tc>
          <w:tcPr>
            <w:tcW w:w="2126" w:type="dxa"/>
            <w:shd w:val="clear" w:color="auto" w:fill="D9D9D9"/>
          </w:tcPr>
          <w:p w14:paraId="1D3CC89E" w14:textId="77777777" w:rsidR="00C50AB1" w:rsidRDefault="00C50AB1">
            <w:r>
              <w:t>Functionality</w:t>
            </w:r>
          </w:p>
        </w:tc>
      </w:tr>
      <w:tr w:rsidR="00C50AB1" w14:paraId="0ABA5500" w14:textId="77777777">
        <w:tc>
          <w:tcPr>
            <w:tcW w:w="2905" w:type="dxa"/>
          </w:tcPr>
          <w:p w14:paraId="6D6D43DC" w14:textId="77777777" w:rsidR="00C50AB1" w:rsidRDefault="00C50AB1">
            <w:r>
              <w:t>HL7Versions</w:t>
            </w:r>
          </w:p>
          <w:p w14:paraId="13D1399F" w14:textId="77777777" w:rsidR="00C50AB1" w:rsidRDefault="00C50AB1">
            <w:r>
              <w:t>HL7MsgStructureIDs</w:t>
            </w:r>
          </w:p>
        </w:tc>
        <w:tc>
          <w:tcPr>
            <w:tcW w:w="3261" w:type="dxa"/>
          </w:tcPr>
          <w:p w14:paraId="5C9C5569" w14:textId="77777777" w:rsidR="00C50AB1" w:rsidRDefault="00C50AB1">
            <w:r>
              <w:t>version_id</w:t>
            </w:r>
          </w:p>
          <w:p w14:paraId="74859660" w14:textId="77777777" w:rsidR="00C50AB1" w:rsidRDefault="00C50AB1">
            <w:r>
              <w:t>version_id</w:t>
            </w:r>
          </w:p>
        </w:tc>
        <w:tc>
          <w:tcPr>
            <w:tcW w:w="2126" w:type="dxa"/>
          </w:tcPr>
          <w:p w14:paraId="43E6DD08" w14:textId="77777777" w:rsidR="00C50AB1" w:rsidRDefault="00C50AB1">
            <w:r>
              <w:t>Updates will cascade.</w:t>
            </w:r>
          </w:p>
        </w:tc>
      </w:tr>
      <w:tr w:rsidR="00C50AB1" w14:paraId="0F1C165B" w14:textId="77777777">
        <w:tc>
          <w:tcPr>
            <w:tcW w:w="2905" w:type="dxa"/>
          </w:tcPr>
          <w:p w14:paraId="295B935B" w14:textId="77777777" w:rsidR="00C50AB1" w:rsidRDefault="00C50AB1">
            <w:r>
              <w:t xml:space="preserve">HL7MsgStructureIDs </w:t>
            </w:r>
          </w:p>
          <w:p w14:paraId="3930BFEF" w14:textId="77777777" w:rsidR="00C50AB1" w:rsidRDefault="00C50AB1">
            <w:r>
              <w:t>HL7EventMessageTypes</w:t>
            </w:r>
          </w:p>
        </w:tc>
        <w:tc>
          <w:tcPr>
            <w:tcW w:w="3261" w:type="dxa"/>
          </w:tcPr>
          <w:p w14:paraId="1E3FFE4E" w14:textId="77777777" w:rsidR="00C50AB1" w:rsidRDefault="00C50AB1">
            <w:pPr>
              <w:rPr>
                <w:lang w:val="fr-FR"/>
              </w:rPr>
            </w:pPr>
            <w:r>
              <w:rPr>
                <w:lang w:val="fr-FR"/>
              </w:rPr>
              <w:t>message_structure, version_id</w:t>
            </w:r>
          </w:p>
          <w:p w14:paraId="180BBEF2" w14:textId="77777777" w:rsidR="00C50AB1" w:rsidRDefault="00C50AB1">
            <w:r>
              <w:t>message_structure_snd, version_id</w:t>
            </w:r>
          </w:p>
        </w:tc>
        <w:tc>
          <w:tcPr>
            <w:tcW w:w="2126" w:type="dxa"/>
          </w:tcPr>
          <w:p w14:paraId="15A8FDC4" w14:textId="77777777" w:rsidR="00C50AB1" w:rsidRDefault="00C50AB1">
            <w:r>
              <w:t>Updates will cascade.</w:t>
            </w:r>
          </w:p>
        </w:tc>
      </w:tr>
      <w:tr w:rsidR="00C50AB1" w14:paraId="744D3339" w14:textId="77777777">
        <w:tc>
          <w:tcPr>
            <w:tcW w:w="2905" w:type="dxa"/>
          </w:tcPr>
          <w:p w14:paraId="439265D8" w14:textId="77777777" w:rsidR="00C50AB1" w:rsidRDefault="00C50AB1">
            <w:r>
              <w:t xml:space="preserve">HL7MsgStructureIDs </w:t>
            </w:r>
          </w:p>
          <w:p w14:paraId="6259DF91" w14:textId="77777777" w:rsidR="00C50AB1" w:rsidRDefault="00C50AB1">
            <w:r>
              <w:t>HL7EventMessageTypes</w:t>
            </w:r>
          </w:p>
        </w:tc>
        <w:tc>
          <w:tcPr>
            <w:tcW w:w="3261" w:type="dxa"/>
          </w:tcPr>
          <w:p w14:paraId="2CE29E2F" w14:textId="77777777" w:rsidR="00C50AB1" w:rsidRDefault="00C50AB1">
            <w:r>
              <w:t>message_structure, version_id</w:t>
            </w:r>
          </w:p>
          <w:p w14:paraId="0CDB491E" w14:textId="77777777" w:rsidR="00C50AB1" w:rsidRDefault="00C50AB1">
            <w:r>
              <w:t>message_structure_return, version_id</w:t>
            </w:r>
          </w:p>
        </w:tc>
        <w:tc>
          <w:tcPr>
            <w:tcW w:w="2126" w:type="dxa"/>
          </w:tcPr>
          <w:p w14:paraId="5390C7C8" w14:textId="77777777" w:rsidR="00C50AB1" w:rsidRDefault="00C50AB1">
            <w:r>
              <w:t>Updates will cascade.</w:t>
            </w:r>
          </w:p>
        </w:tc>
      </w:tr>
      <w:tr w:rsidR="00C50AB1" w14:paraId="005B9A60" w14:textId="77777777">
        <w:tc>
          <w:tcPr>
            <w:tcW w:w="2905" w:type="dxa"/>
          </w:tcPr>
          <w:p w14:paraId="50B2FD4E" w14:textId="77777777" w:rsidR="00C50AB1" w:rsidRDefault="00C50AB1">
            <w:r>
              <w:t>HL7MsgStructureIDs</w:t>
            </w:r>
          </w:p>
          <w:p w14:paraId="7DAC6CE1" w14:textId="77777777" w:rsidR="00C50AB1" w:rsidRDefault="00C50AB1">
            <w:r>
              <w:t>HL7MsgStructureIDSegments</w:t>
            </w:r>
          </w:p>
        </w:tc>
        <w:tc>
          <w:tcPr>
            <w:tcW w:w="3261" w:type="dxa"/>
          </w:tcPr>
          <w:p w14:paraId="5AD9E1E2" w14:textId="77777777" w:rsidR="00C50AB1" w:rsidRPr="003D7B7A" w:rsidRDefault="00C50AB1">
            <w:pPr>
              <w:rPr>
                <w:lang w:val="fr-FR"/>
              </w:rPr>
            </w:pPr>
            <w:r w:rsidRPr="003D7B7A">
              <w:rPr>
                <w:lang w:val="fr-FR"/>
              </w:rPr>
              <w:t>message_structure, version_id</w:t>
            </w:r>
          </w:p>
          <w:p w14:paraId="73BB758A" w14:textId="77777777" w:rsidR="00C50AB1" w:rsidRPr="003D7B7A" w:rsidRDefault="00C50AB1">
            <w:pPr>
              <w:rPr>
                <w:lang w:val="fr-FR"/>
              </w:rPr>
            </w:pPr>
            <w:r w:rsidRPr="003D7B7A">
              <w:rPr>
                <w:lang w:val="fr-FR"/>
              </w:rPr>
              <w:t>message_structure, version_id</w:t>
            </w:r>
          </w:p>
        </w:tc>
        <w:tc>
          <w:tcPr>
            <w:tcW w:w="2126" w:type="dxa"/>
          </w:tcPr>
          <w:p w14:paraId="7999122F" w14:textId="77777777" w:rsidR="00C50AB1" w:rsidRDefault="00C50AB1">
            <w:r>
              <w:t>Updates will cascade.</w:t>
            </w:r>
          </w:p>
        </w:tc>
      </w:tr>
    </w:tbl>
    <w:p w14:paraId="553E0DBF" w14:textId="77777777" w:rsidR="00C50AB1" w:rsidRDefault="00C50AB1"/>
    <w:p w14:paraId="48A22D0F" w14:textId="77777777" w:rsidR="00C50AB1" w:rsidRDefault="00C50AB1">
      <w:pPr>
        <w:pStyle w:val="berschrift2"/>
      </w:pPr>
      <w:r>
        <w:fldChar w:fldCharType="begin"/>
      </w:r>
      <w:r>
        <w:instrText xml:space="preserve"> AUTONUMLGL </w:instrText>
      </w:r>
      <w:bookmarkStart w:id="108" w:name="_Toc75864159"/>
      <w:r>
        <w:fldChar w:fldCharType="end"/>
      </w:r>
      <w:r>
        <w:t xml:space="preserve"> Table </w:t>
      </w:r>
      <w:r w:rsidR="00587377">
        <w:t>HL7</w:t>
      </w:r>
      <w:r>
        <w:t>MsgStructureIDSegments</w:t>
      </w:r>
      <w:bookmarkEnd w:id="108"/>
    </w:p>
    <w:p w14:paraId="10A7640E"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0AE49678" w14:textId="77777777">
        <w:trPr>
          <w:tblHeader/>
        </w:trPr>
        <w:tc>
          <w:tcPr>
            <w:tcW w:w="2905" w:type="dxa"/>
            <w:shd w:val="clear" w:color="auto" w:fill="D9D9D9"/>
          </w:tcPr>
          <w:p w14:paraId="00B62B21" w14:textId="77777777" w:rsidR="00C50AB1" w:rsidRDefault="00C50AB1">
            <w:r>
              <w:t>Links:</w:t>
            </w:r>
          </w:p>
        </w:tc>
        <w:tc>
          <w:tcPr>
            <w:tcW w:w="3261" w:type="dxa"/>
            <w:shd w:val="clear" w:color="auto" w:fill="D9D9D9"/>
          </w:tcPr>
          <w:p w14:paraId="67A153BF" w14:textId="77777777" w:rsidR="00C50AB1" w:rsidRDefault="00C50AB1">
            <w:r>
              <w:t>Attributes</w:t>
            </w:r>
          </w:p>
        </w:tc>
        <w:tc>
          <w:tcPr>
            <w:tcW w:w="2126" w:type="dxa"/>
            <w:shd w:val="clear" w:color="auto" w:fill="D9D9D9"/>
          </w:tcPr>
          <w:p w14:paraId="3316C086" w14:textId="77777777" w:rsidR="00C50AB1" w:rsidRDefault="00C50AB1">
            <w:r>
              <w:t>Functionality</w:t>
            </w:r>
          </w:p>
        </w:tc>
      </w:tr>
      <w:tr w:rsidR="00C50AB1" w14:paraId="5C0831A7" w14:textId="77777777">
        <w:tc>
          <w:tcPr>
            <w:tcW w:w="2905" w:type="dxa"/>
          </w:tcPr>
          <w:p w14:paraId="7E6D3F80" w14:textId="77777777" w:rsidR="00C50AB1" w:rsidRDefault="00C50AB1">
            <w:r>
              <w:t xml:space="preserve">HL7MsgStructureIDs </w:t>
            </w:r>
          </w:p>
          <w:p w14:paraId="4029FD66" w14:textId="77777777" w:rsidR="00C50AB1" w:rsidRDefault="00C50AB1">
            <w:r>
              <w:t>HL7MsgStructureIDSegments</w:t>
            </w:r>
          </w:p>
        </w:tc>
        <w:tc>
          <w:tcPr>
            <w:tcW w:w="3261" w:type="dxa"/>
          </w:tcPr>
          <w:p w14:paraId="25EAFB1D" w14:textId="77777777" w:rsidR="00C50AB1" w:rsidRDefault="00C50AB1">
            <w:pPr>
              <w:rPr>
                <w:lang w:val="fr-FR"/>
              </w:rPr>
            </w:pPr>
            <w:r>
              <w:rPr>
                <w:lang w:val="fr-FR"/>
              </w:rPr>
              <w:t>message_structure, version_id</w:t>
            </w:r>
          </w:p>
          <w:p w14:paraId="42B03ED5" w14:textId="77777777" w:rsidR="00C50AB1" w:rsidRDefault="00C50AB1">
            <w:pPr>
              <w:rPr>
                <w:lang w:val="fr-FR"/>
              </w:rPr>
            </w:pPr>
            <w:r>
              <w:rPr>
                <w:lang w:val="fr-FR"/>
              </w:rPr>
              <w:t>message_structure, version_id</w:t>
            </w:r>
          </w:p>
        </w:tc>
        <w:tc>
          <w:tcPr>
            <w:tcW w:w="2126" w:type="dxa"/>
          </w:tcPr>
          <w:p w14:paraId="7E674D2A" w14:textId="77777777" w:rsidR="00C50AB1" w:rsidRDefault="00C50AB1">
            <w:r>
              <w:t>Updates will cascade.</w:t>
            </w:r>
          </w:p>
        </w:tc>
      </w:tr>
    </w:tbl>
    <w:p w14:paraId="4165B500" w14:textId="77777777" w:rsidR="00C50AB1" w:rsidRDefault="00C50AB1"/>
    <w:p w14:paraId="75DD98F6" w14:textId="77777777" w:rsidR="00C50AB1" w:rsidRDefault="00C50AB1">
      <w:pPr>
        <w:pStyle w:val="berschrift2"/>
      </w:pPr>
      <w:r>
        <w:fldChar w:fldCharType="begin"/>
      </w:r>
      <w:r>
        <w:instrText xml:space="preserve"> AUTONUMLGL </w:instrText>
      </w:r>
      <w:bookmarkStart w:id="109" w:name="_Toc75864160"/>
      <w:r>
        <w:fldChar w:fldCharType="end"/>
      </w:r>
      <w:r>
        <w:t xml:space="preserve"> Table HL7MessageTypes</w:t>
      </w:r>
      <w:bookmarkEnd w:id="109"/>
    </w:p>
    <w:p w14:paraId="51421F02"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7FABF996" w14:textId="77777777">
        <w:trPr>
          <w:tblHeader/>
        </w:trPr>
        <w:tc>
          <w:tcPr>
            <w:tcW w:w="2905" w:type="dxa"/>
            <w:shd w:val="clear" w:color="auto" w:fill="D9D9D9"/>
          </w:tcPr>
          <w:p w14:paraId="70AC837D" w14:textId="77777777" w:rsidR="00C50AB1" w:rsidRDefault="00C50AB1">
            <w:r>
              <w:t>Links:</w:t>
            </w:r>
          </w:p>
        </w:tc>
        <w:tc>
          <w:tcPr>
            <w:tcW w:w="3261" w:type="dxa"/>
            <w:shd w:val="clear" w:color="auto" w:fill="D9D9D9"/>
          </w:tcPr>
          <w:p w14:paraId="253D449A" w14:textId="77777777" w:rsidR="00C50AB1" w:rsidRDefault="00C50AB1">
            <w:r>
              <w:t>Attributes</w:t>
            </w:r>
          </w:p>
        </w:tc>
        <w:tc>
          <w:tcPr>
            <w:tcW w:w="2126" w:type="dxa"/>
            <w:shd w:val="clear" w:color="auto" w:fill="D9D9D9"/>
          </w:tcPr>
          <w:p w14:paraId="3A7D9AE4" w14:textId="77777777" w:rsidR="00C50AB1" w:rsidRDefault="00C50AB1">
            <w:r>
              <w:t>Functionality</w:t>
            </w:r>
          </w:p>
        </w:tc>
      </w:tr>
      <w:tr w:rsidR="00C50AB1" w14:paraId="0DAA37D8" w14:textId="77777777">
        <w:tc>
          <w:tcPr>
            <w:tcW w:w="2905" w:type="dxa"/>
          </w:tcPr>
          <w:p w14:paraId="0392EAC1" w14:textId="77777777" w:rsidR="00C50AB1" w:rsidRDefault="00C50AB1">
            <w:r>
              <w:t>HL7MessageTypes</w:t>
            </w:r>
          </w:p>
          <w:p w14:paraId="364499F2" w14:textId="77777777" w:rsidR="00C50AB1" w:rsidRDefault="00C50AB1">
            <w:r>
              <w:t>HL7EventMessageTypes</w:t>
            </w:r>
          </w:p>
        </w:tc>
        <w:tc>
          <w:tcPr>
            <w:tcW w:w="3261" w:type="dxa"/>
          </w:tcPr>
          <w:p w14:paraId="00D2BCB9" w14:textId="77777777" w:rsidR="00C50AB1" w:rsidRDefault="00C50AB1">
            <w:r>
              <w:t>message_type, version_id</w:t>
            </w:r>
          </w:p>
          <w:p w14:paraId="2F9EB696" w14:textId="77777777" w:rsidR="00C50AB1" w:rsidRDefault="00C50AB1">
            <w:r>
              <w:t>message_typ_snd, version_id</w:t>
            </w:r>
          </w:p>
        </w:tc>
        <w:tc>
          <w:tcPr>
            <w:tcW w:w="2126" w:type="dxa"/>
          </w:tcPr>
          <w:p w14:paraId="76CF66DE" w14:textId="77777777" w:rsidR="00C50AB1" w:rsidRDefault="00C50AB1">
            <w:r>
              <w:t>Updates will cascade.</w:t>
            </w:r>
          </w:p>
        </w:tc>
      </w:tr>
      <w:tr w:rsidR="00C50AB1" w14:paraId="41EECC07" w14:textId="77777777">
        <w:tc>
          <w:tcPr>
            <w:tcW w:w="2905" w:type="dxa"/>
          </w:tcPr>
          <w:p w14:paraId="562D059A" w14:textId="77777777" w:rsidR="00C50AB1" w:rsidRDefault="00C50AB1">
            <w:r>
              <w:lastRenderedPageBreak/>
              <w:t>HL7MessageTypes</w:t>
            </w:r>
          </w:p>
          <w:p w14:paraId="183CBE43" w14:textId="77777777" w:rsidR="00C50AB1" w:rsidRDefault="00C50AB1">
            <w:r>
              <w:t>HL7EventMessageTypes</w:t>
            </w:r>
          </w:p>
        </w:tc>
        <w:tc>
          <w:tcPr>
            <w:tcW w:w="3261" w:type="dxa"/>
          </w:tcPr>
          <w:p w14:paraId="6D5BD798" w14:textId="77777777" w:rsidR="00C50AB1" w:rsidRDefault="00C50AB1">
            <w:r>
              <w:t>message_type, version_id</w:t>
            </w:r>
          </w:p>
          <w:p w14:paraId="776AD874" w14:textId="77777777" w:rsidR="00C50AB1" w:rsidRDefault="00C50AB1">
            <w:r>
              <w:t>message_typ_return, version_id</w:t>
            </w:r>
          </w:p>
        </w:tc>
        <w:tc>
          <w:tcPr>
            <w:tcW w:w="2126" w:type="dxa"/>
          </w:tcPr>
          <w:p w14:paraId="58FECC41" w14:textId="77777777" w:rsidR="00C50AB1" w:rsidRDefault="00C50AB1"/>
        </w:tc>
      </w:tr>
      <w:tr w:rsidR="00C50AB1" w14:paraId="53E04A82" w14:textId="77777777">
        <w:tc>
          <w:tcPr>
            <w:tcW w:w="2905" w:type="dxa"/>
          </w:tcPr>
          <w:p w14:paraId="01161066" w14:textId="77777777" w:rsidR="00C50AB1" w:rsidRDefault="00C50AB1">
            <w:r>
              <w:t>HL7Versions</w:t>
            </w:r>
          </w:p>
          <w:p w14:paraId="467FC317" w14:textId="77777777" w:rsidR="00C50AB1" w:rsidRDefault="00C50AB1">
            <w:r>
              <w:t>HL7MessageTypes</w:t>
            </w:r>
          </w:p>
        </w:tc>
        <w:tc>
          <w:tcPr>
            <w:tcW w:w="3261" w:type="dxa"/>
          </w:tcPr>
          <w:p w14:paraId="2E6C1F60" w14:textId="77777777" w:rsidR="00C50AB1" w:rsidRDefault="00C50AB1">
            <w:r>
              <w:t>version_id</w:t>
            </w:r>
          </w:p>
          <w:p w14:paraId="04FC78E6" w14:textId="77777777" w:rsidR="00C50AB1" w:rsidRDefault="00C50AB1">
            <w:r>
              <w:t>version_id</w:t>
            </w:r>
          </w:p>
        </w:tc>
        <w:tc>
          <w:tcPr>
            <w:tcW w:w="2126" w:type="dxa"/>
          </w:tcPr>
          <w:p w14:paraId="64B6CCEB" w14:textId="77777777" w:rsidR="00C50AB1" w:rsidRDefault="00C50AB1">
            <w:r>
              <w:t>Updates will cascade.</w:t>
            </w:r>
          </w:p>
        </w:tc>
      </w:tr>
    </w:tbl>
    <w:p w14:paraId="5E972FB9" w14:textId="77777777" w:rsidR="00C50AB1" w:rsidRDefault="00C50AB1"/>
    <w:p w14:paraId="690EA585" w14:textId="77777777" w:rsidR="00C50AB1" w:rsidRDefault="00C50AB1">
      <w:pPr>
        <w:pStyle w:val="berschrift2"/>
      </w:pPr>
      <w:r>
        <w:fldChar w:fldCharType="begin"/>
      </w:r>
      <w:r>
        <w:instrText xml:space="preserve"> AUTONUMLGL </w:instrText>
      </w:r>
      <w:bookmarkStart w:id="110" w:name="_Toc75864161"/>
      <w:r>
        <w:fldChar w:fldCharType="end"/>
      </w:r>
      <w:r>
        <w:t xml:space="preserve"> Table HL7Comments</w:t>
      </w:r>
      <w:bookmarkEnd w:id="110"/>
    </w:p>
    <w:p w14:paraId="71F0CCEF"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2BC57D8D" w14:textId="77777777">
        <w:trPr>
          <w:tblHeader/>
        </w:trPr>
        <w:tc>
          <w:tcPr>
            <w:tcW w:w="2905" w:type="dxa"/>
            <w:shd w:val="clear" w:color="auto" w:fill="D9D9D9"/>
          </w:tcPr>
          <w:p w14:paraId="3DF2E310" w14:textId="77777777" w:rsidR="00C50AB1" w:rsidRDefault="00C50AB1">
            <w:r>
              <w:t>Links:</w:t>
            </w:r>
          </w:p>
        </w:tc>
        <w:tc>
          <w:tcPr>
            <w:tcW w:w="3261" w:type="dxa"/>
            <w:shd w:val="clear" w:color="auto" w:fill="D9D9D9"/>
          </w:tcPr>
          <w:p w14:paraId="29FDA891" w14:textId="77777777" w:rsidR="00C50AB1" w:rsidRDefault="00C50AB1">
            <w:r>
              <w:t>Attributes</w:t>
            </w:r>
          </w:p>
        </w:tc>
        <w:tc>
          <w:tcPr>
            <w:tcW w:w="2126" w:type="dxa"/>
            <w:shd w:val="clear" w:color="auto" w:fill="D9D9D9"/>
          </w:tcPr>
          <w:p w14:paraId="03388EA8" w14:textId="77777777" w:rsidR="00C50AB1" w:rsidRDefault="00C50AB1">
            <w:r>
              <w:t>Functionality</w:t>
            </w:r>
          </w:p>
        </w:tc>
      </w:tr>
      <w:tr w:rsidR="00C50AB1" w14:paraId="1EB95981" w14:textId="77777777">
        <w:tc>
          <w:tcPr>
            <w:tcW w:w="2905" w:type="dxa"/>
          </w:tcPr>
          <w:p w14:paraId="526E5EBE" w14:textId="77777777" w:rsidR="00C50AB1" w:rsidRDefault="00C50AB1">
            <w:r>
              <w:t>HL7Versions</w:t>
            </w:r>
          </w:p>
          <w:p w14:paraId="6F358BAB" w14:textId="77777777" w:rsidR="00C50AB1" w:rsidRDefault="00C50AB1">
            <w:r>
              <w:t>HL7Comments</w:t>
            </w:r>
          </w:p>
        </w:tc>
        <w:tc>
          <w:tcPr>
            <w:tcW w:w="3261" w:type="dxa"/>
          </w:tcPr>
          <w:p w14:paraId="743C077E" w14:textId="77777777" w:rsidR="00C50AB1" w:rsidRDefault="00C50AB1">
            <w:r>
              <w:t>version_id</w:t>
            </w:r>
          </w:p>
          <w:p w14:paraId="3DF86E06" w14:textId="77777777" w:rsidR="00C50AB1" w:rsidRDefault="00C50AB1">
            <w:r>
              <w:t>version_id</w:t>
            </w:r>
          </w:p>
        </w:tc>
        <w:tc>
          <w:tcPr>
            <w:tcW w:w="2126" w:type="dxa"/>
          </w:tcPr>
          <w:p w14:paraId="7EA1C2C1" w14:textId="77777777" w:rsidR="00C50AB1" w:rsidRDefault="00C50AB1">
            <w:r>
              <w:t>Updates will cascade.</w:t>
            </w:r>
          </w:p>
        </w:tc>
      </w:tr>
    </w:tbl>
    <w:p w14:paraId="47AB7936" w14:textId="77777777" w:rsidR="00C50AB1" w:rsidRDefault="00C50AB1"/>
    <w:p w14:paraId="1855F42C" w14:textId="77777777" w:rsidR="00C50AB1" w:rsidRDefault="00C50AB1">
      <w:pPr>
        <w:pStyle w:val="berschrift2"/>
      </w:pPr>
      <w:r>
        <w:fldChar w:fldCharType="begin"/>
      </w:r>
      <w:r>
        <w:instrText xml:space="preserve"> AUTONUMLGL </w:instrText>
      </w:r>
      <w:bookmarkStart w:id="111" w:name="_Toc75864162"/>
      <w:r>
        <w:fldChar w:fldCharType="end"/>
      </w:r>
      <w:r>
        <w:t xml:space="preserve"> Table HL7Components</w:t>
      </w:r>
      <w:bookmarkEnd w:id="111"/>
    </w:p>
    <w:p w14:paraId="3484F083"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13C2EF13" w14:textId="77777777">
        <w:trPr>
          <w:tblHeader/>
        </w:trPr>
        <w:tc>
          <w:tcPr>
            <w:tcW w:w="2905" w:type="dxa"/>
            <w:shd w:val="clear" w:color="auto" w:fill="D9D9D9"/>
          </w:tcPr>
          <w:p w14:paraId="6B0B91BA" w14:textId="77777777" w:rsidR="00C50AB1" w:rsidRDefault="00C50AB1">
            <w:r>
              <w:t>Links:</w:t>
            </w:r>
          </w:p>
        </w:tc>
        <w:tc>
          <w:tcPr>
            <w:tcW w:w="3261" w:type="dxa"/>
            <w:shd w:val="clear" w:color="auto" w:fill="D9D9D9"/>
          </w:tcPr>
          <w:p w14:paraId="35E278FE" w14:textId="77777777" w:rsidR="00C50AB1" w:rsidRDefault="00C50AB1">
            <w:r>
              <w:t>Attributes</w:t>
            </w:r>
          </w:p>
        </w:tc>
        <w:tc>
          <w:tcPr>
            <w:tcW w:w="2126" w:type="dxa"/>
            <w:shd w:val="clear" w:color="auto" w:fill="D9D9D9"/>
          </w:tcPr>
          <w:p w14:paraId="4C487BD1" w14:textId="77777777" w:rsidR="00C50AB1" w:rsidRDefault="00C50AB1">
            <w:r>
              <w:t>Functionality</w:t>
            </w:r>
          </w:p>
        </w:tc>
      </w:tr>
      <w:tr w:rsidR="00C50AB1" w14:paraId="7CAE5901" w14:textId="77777777">
        <w:tc>
          <w:tcPr>
            <w:tcW w:w="2905" w:type="dxa"/>
          </w:tcPr>
          <w:p w14:paraId="385A5FD4" w14:textId="77777777" w:rsidR="00C50AB1" w:rsidRDefault="00C50AB1">
            <w:r>
              <w:t>HL7Components</w:t>
            </w:r>
          </w:p>
          <w:p w14:paraId="7E1B1D21" w14:textId="77777777" w:rsidR="00C50AB1" w:rsidRDefault="00C50AB1">
            <w:r>
              <w:t>HL7DataStructureComponents</w:t>
            </w:r>
          </w:p>
        </w:tc>
        <w:tc>
          <w:tcPr>
            <w:tcW w:w="3261" w:type="dxa"/>
          </w:tcPr>
          <w:p w14:paraId="71398860" w14:textId="77777777" w:rsidR="00C50AB1" w:rsidRDefault="00C50AB1">
            <w:r>
              <w:t>comp_no, version_id</w:t>
            </w:r>
          </w:p>
          <w:p w14:paraId="4731C1C9" w14:textId="77777777" w:rsidR="00C50AB1" w:rsidRDefault="00C50AB1">
            <w:r>
              <w:t>comp_no, version_id</w:t>
            </w:r>
          </w:p>
        </w:tc>
        <w:tc>
          <w:tcPr>
            <w:tcW w:w="2126" w:type="dxa"/>
          </w:tcPr>
          <w:p w14:paraId="5AE4200C" w14:textId="77777777" w:rsidR="00C50AB1" w:rsidRDefault="00C50AB1"/>
        </w:tc>
      </w:tr>
      <w:tr w:rsidR="00C50AB1" w14:paraId="4259915D" w14:textId="77777777">
        <w:tc>
          <w:tcPr>
            <w:tcW w:w="2905" w:type="dxa"/>
          </w:tcPr>
          <w:p w14:paraId="479963BD" w14:textId="77777777" w:rsidR="00C50AB1" w:rsidRDefault="00C50AB1">
            <w:r>
              <w:t>HL7DataTypes</w:t>
            </w:r>
          </w:p>
          <w:p w14:paraId="6294248C" w14:textId="77777777" w:rsidR="00C50AB1" w:rsidRDefault="00C50AB1">
            <w:r>
              <w:t>HL7Components</w:t>
            </w:r>
          </w:p>
        </w:tc>
        <w:tc>
          <w:tcPr>
            <w:tcW w:w="3261" w:type="dxa"/>
          </w:tcPr>
          <w:p w14:paraId="684AF55C" w14:textId="77777777" w:rsidR="00C50AB1" w:rsidRDefault="00C50AB1">
            <w:r>
              <w:t>data_type_code, version_id</w:t>
            </w:r>
          </w:p>
          <w:p w14:paraId="1EB3B6D8" w14:textId="77777777" w:rsidR="00C50AB1" w:rsidRDefault="00C50AB1">
            <w:r>
              <w:t>data_type_code, version_id</w:t>
            </w:r>
          </w:p>
        </w:tc>
        <w:tc>
          <w:tcPr>
            <w:tcW w:w="2126" w:type="dxa"/>
          </w:tcPr>
          <w:p w14:paraId="6F7A4FF0" w14:textId="77777777" w:rsidR="00C50AB1" w:rsidRDefault="00C50AB1">
            <w:r>
              <w:t>Updates will cascade.</w:t>
            </w:r>
          </w:p>
        </w:tc>
      </w:tr>
      <w:tr w:rsidR="00C50AB1" w:rsidRPr="00587377" w14:paraId="5265A478" w14:textId="77777777">
        <w:tc>
          <w:tcPr>
            <w:tcW w:w="2905" w:type="dxa"/>
          </w:tcPr>
          <w:p w14:paraId="012A7B46" w14:textId="77777777" w:rsidR="00C50AB1" w:rsidRDefault="00C50AB1">
            <w:pPr>
              <w:rPr>
                <w:lang w:val="fr-FR"/>
              </w:rPr>
            </w:pPr>
            <w:r>
              <w:rPr>
                <w:lang w:val="fr-FR"/>
              </w:rPr>
              <w:t>HL7Tables</w:t>
            </w:r>
          </w:p>
          <w:p w14:paraId="55C7E1C7" w14:textId="77777777" w:rsidR="00C50AB1" w:rsidRDefault="00C50AB1">
            <w:pPr>
              <w:rPr>
                <w:lang w:val="fr-FR"/>
              </w:rPr>
            </w:pPr>
            <w:r>
              <w:rPr>
                <w:lang w:val="fr-FR"/>
              </w:rPr>
              <w:t>HL7Components</w:t>
            </w:r>
          </w:p>
        </w:tc>
        <w:tc>
          <w:tcPr>
            <w:tcW w:w="3261" w:type="dxa"/>
          </w:tcPr>
          <w:p w14:paraId="702D75B8" w14:textId="77777777" w:rsidR="00C50AB1" w:rsidRPr="00587377" w:rsidRDefault="00C50AB1">
            <w:r w:rsidRPr="00587377">
              <w:t>table_id, version_id</w:t>
            </w:r>
          </w:p>
          <w:p w14:paraId="1B0A04C3" w14:textId="77777777" w:rsidR="00C50AB1" w:rsidRPr="00587377" w:rsidRDefault="00C50AB1">
            <w:r w:rsidRPr="00587377">
              <w:t>table_id, version_id</w:t>
            </w:r>
          </w:p>
        </w:tc>
        <w:tc>
          <w:tcPr>
            <w:tcW w:w="2126" w:type="dxa"/>
          </w:tcPr>
          <w:p w14:paraId="6A657C7D" w14:textId="77777777" w:rsidR="00C50AB1" w:rsidRPr="00587377" w:rsidRDefault="00C50AB1"/>
        </w:tc>
      </w:tr>
      <w:tr w:rsidR="00C50AB1" w14:paraId="3D800E23" w14:textId="77777777">
        <w:tc>
          <w:tcPr>
            <w:tcW w:w="2905" w:type="dxa"/>
          </w:tcPr>
          <w:p w14:paraId="2063805D" w14:textId="77777777" w:rsidR="00C50AB1" w:rsidRDefault="00C50773">
            <w:pPr>
              <w:rPr>
                <w:lang w:val="fr-FR"/>
              </w:rPr>
            </w:pPr>
            <w:r>
              <w:rPr>
                <w:lang w:val="fr-FR"/>
              </w:rPr>
              <w:t>HL7Modification</w:t>
            </w:r>
            <w:r w:rsidR="00C50AB1">
              <w:rPr>
                <w:lang w:val="fr-FR"/>
              </w:rPr>
              <w:t>s</w:t>
            </w:r>
          </w:p>
          <w:p w14:paraId="2440316D" w14:textId="77777777" w:rsidR="00C50AB1" w:rsidRDefault="00C50AB1">
            <w:pPr>
              <w:rPr>
                <w:lang w:val="fr-FR"/>
              </w:rPr>
            </w:pPr>
            <w:r>
              <w:rPr>
                <w:lang w:val="fr-FR"/>
              </w:rPr>
              <w:t>HL7Components</w:t>
            </w:r>
          </w:p>
        </w:tc>
        <w:tc>
          <w:tcPr>
            <w:tcW w:w="3261" w:type="dxa"/>
          </w:tcPr>
          <w:p w14:paraId="4DB4DA92" w14:textId="77777777" w:rsidR="00C50AB1" w:rsidRDefault="00C50773">
            <w:pPr>
              <w:rPr>
                <w:lang w:val="fr-FR"/>
              </w:rPr>
            </w:pPr>
            <w:r>
              <w:rPr>
                <w:lang w:val="fr-FR"/>
              </w:rPr>
              <w:t>modification</w:t>
            </w:r>
            <w:r w:rsidR="00C50AB1">
              <w:rPr>
                <w:lang w:val="fr-FR"/>
              </w:rPr>
              <w:t>, version_id</w:t>
            </w:r>
          </w:p>
          <w:p w14:paraId="2E31E0D1" w14:textId="77777777" w:rsidR="00C50AB1" w:rsidRDefault="00C50773">
            <w:pPr>
              <w:rPr>
                <w:lang w:val="fr-FR"/>
              </w:rPr>
            </w:pPr>
            <w:r>
              <w:rPr>
                <w:lang w:val="fr-FR"/>
              </w:rPr>
              <w:t>modification</w:t>
            </w:r>
            <w:r w:rsidR="00C50AB1">
              <w:rPr>
                <w:lang w:val="fr-FR"/>
              </w:rPr>
              <w:t>, version_id</w:t>
            </w:r>
          </w:p>
        </w:tc>
        <w:tc>
          <w:tcPr>
            <w:tcW w:w="2126" w:type="dxa"/>
          </w:tcPr>
          <w:p w14:paraId="4A8A7A3B" w14:textId="77777777" w:rsidR="00C50AB1" w:rsidRDefault="00C50AB1">
            <w:r>
              <w:t>Updates will cascade.</w:t>
            </w:r>
          </w:p>
        </w:tc>
      </w:tr>
    </w:tbl>
    <w:p w14:paraId="74AB3359" w14:textId="77777777" w:rsidR="00C50AB1" w:rsidRDefault="00C50AB1"/>
    <w:p w14:paraId="66DDC6FB" w14:textId="77777777" w:rsidR="00C50AB1" w:rsidRDefault="00C50AB1">
      <w:pPr>
        <w:pStyle w:val="berschrift2"/>
      </w:pPr>
      <w:r>
        <w:fldChar w:fldCharType="begin"/>
      </w:r>
      <w:r>
        <w:instrText xml:space="preserve"> AUTONUMLGL </w:instrText>
      </w:r>
      <w:bookmarkStart w:id="112" w:name="_Toc75864163"/>
      <w:r>
        <w:fldChar w:fldCharType="end"/>
      </w:r>
      <w:r>
        <w:t xml:space="preserve"> Table HL7DatastructureComponents</w:t>
      </w:r>
      <w:bookmarkEnd w:id="112"/>
    </w:p>
    <w:p w14:paraId="65276984"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5095ACBC" w14:textId="77777777">
        <w:trPr>
          <w:tblHeader/>
        </w:trPr>
        <w:tc>
          <w:tcPr>
            <w:tcW w:w="2905" w:type="dxa"/>
            <w:shd w:val="clear" w:color="auto" w:fill="D9D9D9"/>
          </w:tcPr>
          <w:p w14:paraId="3407E118" w14:textId="77777777" w:rsidR="00C50AB1" w:rsidRDefault="00C50AB1">
            <w:r>
              <w:t>Links:</w:t>
            </w:r>
          </w:p>
        </w:tc>
        <w:tc>
          <w:tcPr>
            <w:tcW w:w="3261" w:type="dxa"/>
            <w:shd w:val="clear" w:color="auto" w:fill="D9D9D9"/>
          </w:tcPr>
          <w:p w14:paraId="2D531E07" w14:textId="77777777" w:rsidR="00C50AB1" w:rsidRDefault="00C50AB1">
            <w:r>
              <w:t>Attributes</w:t>
            </w:r>
          </w:p>
        </w:tc>
        <w:tc>
          <w:tcPr>
            <w:tcW w:w="2126" w:type="dxa"/>
            <w:shd w:val="clear" w:color="auto" w:fill="D9D9D9"/>
          </w:tcPr>
          <w:p w14:paraId="68B3B0E2" w14:textId="77777777" w:rsidR="00C50AB1" w:rsidRDefault="00C50AB1">
            <w:r>
              <w:t>Functionality</w:t>
            </w:r>
          </w:p>
        </w:tc>
      </w:tr>
      <w:tr w:rsidR="00C50AB1" w14:paraId="344948AB" w14:textId="77777777">
        <w:tc>
          <w:tcPr>
            <w:tcW w:w="2905" w:type="dxa"/>
          </w:tcPr>
          <w:p w14:paraId="191091F3" w14:textId="77777777" w:rsidR="00C50AB1" w:rsidRDefault="00C50AB1">
            <w:r>
              <w:t>HL7Components</w:t>
            </w:r>
          </w:p>
          <w:p w14:paraId="2BBBCF1A" w14:textId="77777777" w:rsidR="00C50AB1" w:rsidRDefault="00C50AB1">
            <w:r>
              <w:t>HL7DataStructureComponents</w:t>
            </w:r>
          </w:p>
        </w:tc>
        <w:tc>
          <w:tcPr>
            <w:tcW w:w="3261" w:type="dxa"/>
          </w:tcPr>
          <w:p w14:paraId="5F04D848" w14:textId="77777777" w:rsidR="00C50AB1" w:rsidRDefault="00C50AB1">
            <w:r>
              <w:t>comp_no, version_id</w:t>
            </w:r>
          </w:p>
          <w:p w14:paraId="57EA3911" w14:textId="77777777" w:rsidR="00C50AB1" w:rsidRDefault="00C50AB1">
            <w:r>
              <w:t>comp_no, version_id</w:t>
            </w:r>
          </w:p>
        </w:tc>
        <w:tc>
          <w:tcPr>
            <w:tcW w:w="2126" w:type="dxa"/>
          </w:tcPr>
          <w:p w14:paraId="4F9C2521" w14:textId="77777777" w:rsidR="00C50AB1" w:rsidRDefault="00C50AB1"/>
        </w:tc>
      </w:tr>
      <w:tr w:rsidR="00C50AB1" w14:paraId="4CA5218E" w14:textId="77777777">
        <w:tc>
          <w:tcPr>
            <w:tcW w:w="2905" w:type="dxa"/>
          </w:tcPr>
          <w:p w14:paraId="7A758E40" w14:textId="77777777" w:rsidR="00C50AB1" w:rsidRDefault="00C50AB1">
            <w:r>
              <w:t>HL7DataStructures</w:t>
            </w:r>
          </w:p>
          <w:p w14:paraId="0ADF2E0E" w14:textId="77777777" w:rsidR="00C50AB1" w:rsidRDefault="00C50AB1">
            <w:r>
              <w:t>HL7DataStructureComponents</w:t>
            </w:r>
          </w:p>
        </w:tc>
        <w:tc>
          <w:tcPr>
            <w:tcW w:w="3261" w:type="dxa"/>
          </w:tcPr>
          <w:p w14:paraId="2EF68BDB" w14:textId="77777777" w:rsidR="00C50AB1" w:rsidRDefault="00C50AB1">
            <w:r>
              <w:t>data_structure, version_id</w:t>
            </w:r>
          </w:p>
          <w:p w14:paraId="43600FF3" w14:textId="77777777" w:rsidR="00C50AB1" w:rsidRDefault="00C50AB1">
            <w:r>
              <w:t>data_structure, version_id</w:t>
            </w:r>
          </w:p>
        </w:tc>
        <w:tc>
          <w:tcPr>
            <w:tcW w:w="2126" w:type="dxa"/>
          </w:tcPr>
          <w:p w14:paraId="5750AA61" w14:textId="77777777" w:rsidR="00C50AB1" w:rsidRDefault="00C50AB1">
            <w:r>
              <w:t>Updates will cascade.</w:t>
            </w:r>
          </w:p>
        </w:tc>
      </w:tr>
      <w:tr w:rsidR="00C50AB1" w14:paraId="7741406B" w14:textId="77777777">
        <w:tc>
          <w:tcPr>
            <w:tcW w:w="2905" w:type="dxa"/>
          </w:tcPr>
          <w:p w14:paraId="76052803" w14:textId="77777777" w:rsidR="00C50AB1" w:rsidRDefault="00C50AB1">
            <w:r>
              <w:t>HL7Tables</w:t>
            </w:r>
          </w:p>
          <w:p w14:paraId="3EDCFCB7" w14:textId="77777777" w:rsidR="00C50AB1" w:rsidRDefault="00C50AB1">
            <w:r>
              <w:t>HL7DataStructureComponents</w:t>
            </w:r>
          </w:p>
        </w:tc>
        <w:tc>
          <w:tcPr>
            <w:tcW w:w="3261" w:type="dxa"/>
          </w:tcPr>
          <w:p w14:paraId="3ED7DB9C" w14:textId="77777777" w:rsidR="00C50AB1" w:rsidRDefault="00C50AB1">
            <w:r>
              <w:t>table_id, version_id</w:t>
            </w:r>
          </w:p>
          <w:p w14:paraId="7A10D56C" w14:textId="77777777" w:rsidR="00C50AB1" w:rsidRDefault="00C50AB1">
            <w:r>
              <w:t>table_id, version_id</w:t>
            </w:r>
          </w:p>
        </w:tc>
        <w:tc>
          <w:tcPr>
            <w:tcW w:w="2126" w:type="dxa"/>
          </w:tcPr>
          <w:p w14:paraId="72D883B2" w14:textId="77777777" w:rsidR="00C50AB1" w:rsidRDefault="00C50AB1">
            <w:r>
              <w:t>Updates will cascade.</w:t>
            </w:r>
          </w:p>
        </w:tc>
      </w:tr>
    </w:tbl>
    <w:p w14:paraId="1D513359" w14:textId="77777777" w:rsidR="00C50AB1" w:rsidRDefault="00C50AB1"/>
    <w:p w14:paraId="4F2B9527" w14:textId="77777777" w:rsidR="00C50AB1" w:rsidRDefault="00C50AB1">
      <w:pPr>
        <w:pStyle w:val="berschrift2"/>
      </w:pPr>
      <w:r>
        <w:fldChar w:fldCharType="begin"/>
      </w:r>
      <w:r>
        <w:instrText xml:space="preserve"> AUTONUMLGL </w:instrText>
      </w:r>
      <w:bookmarkStart w:id="113" w:name="_Toc75864164"/>
      <w:r>
        <w:fldChar w:fldCharType="end"/>
      </w:r>
      <w:r>
        <w:t xml:space="preserve"> Table HL7Datastructures</w:t>
      </w:r>
      <w:bookmarkEnd w:id="113"/>
    </w:p>
    <w:p w14:paraId="5605DF5E"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09E63138" w14:textId="77777777">
        <w:trPr>
          <w:tblHeader/>
        </w:trPr>
        <w:tc>
          <w:tcPr>
            <w:tcW w:w="2905" w:type="dxa"/>
            <w:shd w:val="clear" w:color="auto" w:fill="D9D9D9"/>
          </w:tcPr>
          <w:p w14:paraId="3A57100F" w14:textId="77777777" w:rsidR="00C50AB1" w:rsidRDefault="00C50AB1">
            <w:r>
              <w:t>Links:</w:t>
            </w:r>
          </w:p>
        </w:tc>
        <w:tc>
          <w:tcPr>
            <w:tcW w:w="3261" w:type="dxa"/>
            <w:shd w:val="clear" w:color="auto" w:fill="D9D9D9"/>
          </w:tcPr>
          <w:p w14:paraId="390FF368" w14:textId="77777777" w:rsidR="00C50AB1" w:rsidRDefault="00C50AB1">
            <w:r>
              <w:t>Attributes</w:t>
            </w:r>
          </w:p>
        </w:tc>
        <w:tc>
          <w:tcPr>
            <w:tcW w:w="2126" w:type="dxa"/>
            <w:shd w:val="clear" w:color="auto" w:fill="D9D9D9"/>
          </w:tcPr>
          <w:p w14:paraId="33F99C19" w14:textId="77777777" w:rsidR="00C50AB1" w:rsidRDefault="00C50AB1">
            <w:r>
              <w:t>Functionality</w:t>
            </w:r>
          </w:p>
        </w:tc>
      </w:tr>
      <w:tr w:rsidR="00C50AB1" w14:paraId="279A1AAC" w14:textId="77777777">
        <w:tc>
          <w:tcPr>
            <w:tcW w:w="2905" w:type="dxa"/>
          </w:tcPr>
          <w:p w14:paraId="5EFAE56B" w14:textId="77777777" w:rsidR="00C50AB1" w:rsidRDefault="00C50AB1">
            <w:r>
              <w:t>HL7DataStructures</w:t>
            </w:r>
          </w:p>
          <w:p w14:paraId="5A401CED" w14:textId="77777777" w:rsidR="00C50AB1" w:rsidRDefault="00C50AB1">
            <w:r>
              <w:t>HL7DataStructureComponents</w:t>
            </w:r>
          </w:p>
        </w:tc>
        <w:tc>
          <w:tcPr>
            <w:tcW w:w="3261" w:type="dxa"/>
          </w:tcPr>
          <w:p w14:paraId="68A28EE1" w14:textId="77777777" w:rsidR="00C50AB1" w:rsidRDefault="00C50AB1">
            <w:r>
              <w:t>data_structure, version_id</w:t>
            </w:r>
          </w:p>
          <w:p w14:paraId="3F504553" w14:textId="77777777" w:rsidR="00C50AB1" w:rsidRDefault="00C50AB1">
            <w:r>
              <w:t>data_structure, version_id</w:t>
            </w:r>
          </w:p>
        </w:tc>
        <w:tc>
          <w:tcPr>
            <w:tcW w:w="2126" w:type="dxa"/>
          </w:tcPr>
          <w:p w14:paraId="05805719" w14:textId="77777777" w:rsidR="00C50AB1" w:rsidRDefault="00C50AB1">
            <w:r>
              <w:t>Updates will cascade.</w:t>
            </w:r>
          </w:p>
        </w:tc>
      </w:tr>
      <w:tr w:rsidR="00C50AB1" w14:paraId="45A35022" w14:textId="77777777">
        <w:tc>
          <w:tcPr>
            <w:tcW w:w="2905" w:type="dxa"/>
          </w:tcPr>
          <w:p w14:paraId="5DFE01FD" w14:textId="77777777" w:rsidR="00C50AB1" w:rsidRDefault="00C50AB1">
            <w:r>
              <w:t>HL7DataStructures</w:t>
            </w:r>
          </w:p>
          <w:p w14:paraId="749F2804" w14:textId="77777777" w:rsidR="00C50AB1" w:rsidRDefault="00C50AB1">
            <w:r>
              <w:t>HL7DataElements</w:t>
            </w:r>
          </w:p>
        </w:tc>
        <w:tc>
          <w:tcPr>
            <w:tcW w:w="3261" w:type="dxa"/>
          </w:tcPr>
          <w:p w14:paraId="18CF0AE1" w14:textId="77777777" w:rsidR="00C50AB1" w:rsidRDefault="00C50AB1">
            <w:r>
              <w:t>data_structure, version_id</w:t>
            </w:r>
          </w:p>
          <w:p w14:paraId="59E12318" w14:textId="77777777" w:rsidR="00C50AB1" w:rsidRDefault="00C50AB1">
            <w:r>
              <w:t>data_structure, version_id</w:t>
            </w:r>
          </w:p>
        </w:tc>
        <w:tc>
          <w:tcPr>
            <w:tcW w:w="2126" w:type="dxa"/>
          </w:tcPr>
          <w:p w14:paraId="2D0C22E4" w14:textId="77777777" w:rsidR="00C50AB1" w:rsidRDefault="00C50AB1">
            <w:r>
              <w:t>Updates will cascade.</w:t>
            </w:r>
          </w:p>
        </w:tc>
      </w:tr>
    </w:tbl>
    <w:p w14:paraId="2545F0E2" w14:textId="77777777" w:rsidR="00C50AB1" w:rsidRDefault="00C50AB1"/>
    <w:p w14:paraId="0736E15A" w14:textId="77777777" w:rsidR="00C50AB1" w:rsidRDefault="00C50AB1">
      <w:pPr>
        <w:pStyle w:val="berschrift2"/>
      </w:pPr>
      <w:r>
        <w:lastRenderedPageBreak/>
        <w:fldChar w:fldCharType="begin"/>
      </w:r>
      <w:r>
        <w:instrText xml:space="preserve"> AUTONUMLGL </w:instrText>
      </w:r>
      <w:bookmarkStart w:id="114" w:name="_Toc75864165"/>
      <w:r>
        <w:fldChar w:fldCharType="end"/>
      </w:r>
      <w:r>
        <w:t xml:space="preserve"> Table HL7Datatypes</w:t>
      </w:r>
      <w:bookmarkEnd w:id="114"/>
    </w:p>
    <w:p w14:paraId="5F6FE59A"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512CAB5A" w14:textId="77777777">
        <w:trPr>
          <w:tblHeader/>
        </w:trPr>
        <w:tc>
          <w:tcPr>
            <w:tcW w:w="2905" w:type="dxa"/>
            <w:shd w:val="clear" w:color="auto" w:fill="D9D9D9"/>
          </w:tcPr>
          <w:p w14:paraId="62C82FB7" w14:textId="77777777" w:rsidR="00C50AB1" w:rsidRDefault="00C50AB1">
            <w:r>
              <w:t>Links:</w:t>
            </w:r>
          </w:p>
        </w:tc>
        <w:tc>
          <w:tcPr>
            <w:tcW w:w="3261" w:type="dxa"/>
            <w:shd w:val="clear" w:color="auto" w:fill="D9D9D9"/>
          </w:tcPr>
          <w:p w14:paraId="34DB7977" w14:textId="77777777" w:rsidR="00C50AB1" w:rsidRDefault="00C50AB1">
            <w:r>
              <w:t>Attributes</w:t>
            </w:r>
          </w:p>
        </w:tc>
        <w:tc>
          <w:tcPr>
            <w:tcW w:w="2126" w:type="dxa"/>
            <w:shd w:val="clear" w:color="auto" w:fill="D9D9D9"/>
          </w:tcPr>
          <w:p w14:paraId="62CF98FA" w14:textId="77777777" w:rsidR="00C50AB1" w:rsidRDefault="00C50AB1">
            <w:r>
              <w:t>Functionality</w:t>
            </w:r>
          </w:p>
        </w:tc>
      </w:tr>
      <w:tr w:rsidR="00C50AB1" w14:paraId="0E8A3844" w14:textId="77777777">
        <w:tc>
          <w:tcPr>
            <w:tcW w:w="2905" w:type="dxa"/>
          </w:tcPr>
          <w:p w14:paraId="39B67130" w14:textId="77777777" w:rsidR="00C50AB1" w:rsidRDefault="00C50AB1">
            <w:r>
              <w:t>HL7DataTypes</w:t>
            </w:r>
          </w:p>
          <w:p w14:paraId="272121F2" w14:textId="77777777" w:rsidR="00C50AB1" w:rsidRDefault="00C50AB1">
            <w:r>
              <w:t>HL7Components</w:t>
            </w:r>
          </w:p>
        </w:tc>
        <w:tc>
          <w:tcPr>
            <w:tcW w:w="3261" w:type="dxa"/>
          </w:tcPr>
          <w:p w14:paraId="3D1FFCC8" w14:textId="77777777" w:rsidR="00C50AB1" w:rsidRPr="003D7B7A" w:rsidRDefault="00C50AB1">
            <w:pPr>
              <w:rPr>
                <w:lang w:val="it-IT"/>
              </w:rPr>
            </w:pPr>
            <w:r w:rsidRPr="003D7B7A">
              <w:rPr>
                <w:lang w:val="it-IT"/>
              </w:rPr>
              <w:t>data_type_code</w:t>
            </w:r>
          </w:p>
          <w:p w14:paraId="0F316385" w14:textId="77777777" w:rsidR="00C50AB1" w:rsidRPr="003D7B7A" w:rsidRDefault="00C50AB1">
            <w:pPr>
              <w:rPr>
                <w:lang w:val="it-IT"/>
              </w:rPr>
            </w:pPr>
            <w:r w:rsidRPr="003D7B7A">
              <w:rPr>
                <w:lang w:val="it-IT"/>
              </w:rPr>
              <w:t>data_type_code</w:t>
            </w:r>
          </w:p>
        </w:tc>
        <w:tc>
          <w:tcPr>
            <w:tcW w:w="2126" w:type="dxa"/>
          </w:tcPr>
          <w:p w14:paraId="74C39724" w14:textId="77777777" w:rsidR="00C50AB1" w:rsidRDefault="00C50AB1">
            <w:r>
              <w:t>Updates will cascade.</w:t>
            </w:r>
          </w:p>
        </w:tc>
      </w:tr>
      <w:tr w:rsidR="00C50AB1" w14:paraId="3F497EC0" w14:textId="77777777">
        <w:tc>
          <w:tcPr>
            <w:tcW w:w="2905" w:type="dxa"/>
          </w:tcPr>
          <w:p w14:paraId="679D49AA" w14:textId="77777777" w:rsidR="00C50AB1" w:rsidRDefault="00C50AB1">
            <w:pPr>
              <w:rPr>
                <w:lang w:val="fr-FR"/>
              </w:rPr>
            </w:pPr>
            <w:r>
              <w:rPr>
                <w:lang w:val="fr-FR"/>
              </w:rPr>
              <w:t>HL7DataStructures</w:t>
            </w:r>
          </w:p>
          <w:p w14:paraId="181FEB1B" w14:textId="77777777" w:rsidR="00C50AB1" w:rsidRDefault="00C50AB1">
            <w:pPr>
              <w:rPr>
                <w:lang w:val="fr-FR"/>
              </w:rPr>
            </w:pPr>
            <w:r>
              <w:rPr>
                <w:lang w:val="fr-FR"/>
              </w:rPr>
              <w:t>HL7Components</w:t>
            </w:r>
          </w:p>
        </w:tc>
        <w:tc>
          <w:tcPr>
            <w:tcW w:w="3261" w:type="dxa"/>
          </w:tcPr>
          <w:p w14:paraId="1B8B3750" w14:textId="77777777" w:rsidR="00C50AB1" w:rsidRDefault="00C50AB1">
            <w:pPr>
              <w:rPr>
                <w:lang w:val="fr-FR"/>
              </w:rPr>
            </w:pPr>
            <w:r>
              <w:rPr>
                <w:lang w:val="fr-FR"/>
              </w:rPr>
              <w:t>data_type_code; version_id</w:t>
            </w:r>
          </w:p>
          <w:p w14:paraId="46D5BCFF" w14:textId="77777777" w:rsidR="00C50AB1" w:rsidRDefault="00C50AB1">
            <w:r>
              <w:t>data_type_code; version_id</w:t>
            </w:r>
          </w:p>
        </w:tc>
        <w:tc>
          <w:tcPr>
            <w:tcW w:w="2126" w:type="dxa"/>
          </w:tcPr>
          <w:p w14:paraId="10C060AD" w14:textId="77777777" w:rsidR="00C50AB1" w:rsidRDefault="00C50AB1">
            <w:r>
              <w:t>Updates will cascade.</w:t>
            </w:r>
          </w:p>
        </w:tc>
      </w:tr>
      <w:tr w:rsidR="00C50AB1" w14:paraId="67E64B63" w14:textId="77777777">
        <w:tc>
          <w:tcPr>
            <w:tcW w:w="2905" w:type="dxa"/>
          </w:tcPr>
          <w:p w14:paraId="0190648B" w14:textId="77777777" w:rsidR="00C50AB1" w:rsidRDefault="00C50AB1">
            <w:r>
              <w:t>HL7Versions</w:t>
            </w:r>
          </w:p>
          <w:p w14:paraId="1B6DE557" w14:textId="77777777" w:rsidR="00C50AB1" w:rsidRDefault="00C50AB1">
            <w:r>
              <w:t>HL7DataTypes</w:t>
            </w:r>
          </w:p>
        </w:tc>
        <w:tc>
          <w:tcPr>
            <w:tcW w:w="3261" w:type="dxa"/>
          </w:tcPr>
          <w:p w14:paraId="620400F6" w14:textId="77777777" w:rsidR="00C50AB1" w:rsidRDefault="00C50AB1">
            <w:r>
              <w:t>version_id</w:t>
            </w:r>
          </w:p>
          <w:p w14:paraId="4EA5D836" w14:textId="77777777" w:rsidR="00C50AB1" w:rsidRDefault="00C50AB1">
            <w:r>
              <w:t>version_id</w:t>
            </w:r>
          </w:p>
        </w:tc>
        <w:tc>
          <w:tcPr>
            <w:tcW w:w="2126" w:type="dxa"/>
          </w:tcPr>
          <w:p w14:paraId="4B6474EB" w14:textId="77777777" w:rsidR="00C50AB1" w:rsidRDefault="00C50AB1">
            <w:r>
              <w:t>Updates will cascade.</w:t>
            </w:r>
          </w:p>
        </w:tc>
      </w:tr>
    </w:tbl>
    <w:p w14:paraId="08E70403" w14:textId="77777777" w:rsidR="00C50AB1" w:rsidRDefault="00C50AB1"/>
    <w:p w14:paraId="2191A1E9" w14:textId="77777777" w:rsidR="00C50AB1" w:rsidRDefault="00C50AB1">
      <w:pPr>
        <w:pStyle w:val="berschrift2"/>
      </w:pPr>
      <w:r>
        <w:fldChar w:fldCharType="begin"/>
      </w:r>
      <w:r>
        <w:instrText xml:space="preserve"> AUTONUMLGL </w:instrText>
      </w:r>
      <w:bookmarkStart w:id="115" w:name="_Toc75864166"/>
      <w:r>
        <w:fldChar w:fldCharType="end"/>
      </w:r>
      <w:r>
        <w:t xml:space="preserve"> Table HL7Queries</w:t>
      </w:r>
      <w:bookmarkEnd w:id="115"/>
    </w:p>
    <w:p w14:paraId="6AFD31AC"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63A48FF7" w14:textId="77777777">
        <w:trPr>
          <w:tblHeader/>
        </w:trPr>
        <w:tc>
          <w:tcPr>
            <w:tcW w:w="2905" w:type="dxa"/>
            <w:shd w:val="clear" w:color="auto" w:fill="D9D9D9"/>
          </w:tcPr>
          <w:p w14:paraId="0E677F03" w14:textId="77777777" w:rsidR="00C50AB1" w:rsidRDefault="00C50AB1">
            <w:r>
              <w:t>Links:</w:t>
            </w:r>
          </w:p>
        </w:tc>
        <w:tc>
          <w:tcPr>
            <w:tcW w:w="3261" w:type="dxa"/>
            <w:shd w:val="clear" w:color="auto" w:fill="D9D9D9"/>
          </w:tcPr>
          <w:p w14:paraId="33803C61" w14:textId="77777777" w:rsidR="00C50AB1" w:rsidRDefault="00C50AB1">
            <w:r>
              <w:t>Attributes</w:t>
            </w:r>
          </w:p>
        </w:tc>
        <w:tc>
          <w:tcPr>
            <w:tcW w:w="2126" w:type="dxa"/>
            <w:shd w:val="clear" w:color="auto" w:fill="D9D9D9"/>
          </w:tcPr>
          <w:p w14:paraId="5999281C" w14:textId="77777777" w:rsidR="00C50AB1" w:rsidRDefault="00C50AB1">
            <w:r>
              <w:t>Functionality</w:t>
            </w:r>
          </w:p>
        </w:tc>
      </w:tr>
      <w:tr w:rsidR="00C50AB1" w14:paraId="72566432" w14:textId="77777777">
        <w:tc>
          <w:tcPr>
            <w:tcW w:w="2905" w:type="dxa"/>
          </w:tcPr>
          <w:p w14:paraId="3B33CFBF" w14:textId="77777777" w:rsidR="00C50AB1" w:rsidRDefault="00C50AB1">
            <w:r>
              <w:t>HL7Queries</w:t>
            </w:r>
          </w:p>
          <w:p w14:paraId="4DB5A422" w14:textId="77777777" w:rsidR="00C50AB1" w:rsidRDefault="00C50AB1">
            <w:r>
              <w:t>HL7QueryDisplay</w:t>
            </w:r>
          </w:p>
        </w:tc>
        <w:tc>
          <w:tcPr>
            <w:tcW w:w="3261" w:type="dxa"/>
          </w:tcPr>
          <w:p w14:paraId="4C668CB5" w14:textId="77777777" w:rsidR="00C50AB1" w:rsidRPr="003D7B7A" w:rsidRDefault="00C50AB1">
            <w:pPr>
              <w:rPr>
                <w:lang w:val="fr-FR"/>
              </w:rPr>
            </w:pPr>
            <w:r w:rsidRPr="003D7B7A">
              <w:rPr>
                <w:lang w:val="fr-FR"/>
              </w:rPr>
              <w:t>event_code, version_id</w:t>
            </w:r>
          </w:p>
          <w:p w14:paraId="1530EC39" w14:textId="77777777" w:rsidR="00C50AB1" w:rsidRPr="003D7B7A" w:rsidRDefault="00C50AB1">
            <w:pPr>
              <w:rPr>
                <w:lang w:val="fr-FR"/>
              </w:rPr>
            </w:pPr>
            <w:r w:rsidRPr="003D7B7A">
              <w:rPr>
                <w:lang w:val="fr-FR"/>
              </w:rPr>
              <w:t>event_code, version_id</w:t>
            </w:r>
          </w:p>
        </w:tc>
        <w:tc>
          <w:tcPr>
            <w:tcW w:w="2126" w:type="dxa"/>
          </w:tcPr>
          <w:p w14:paraId="10E312D6" w14:textId="77777777" w:rsidR="00C50AB1" w:rsidRDefault="00C50AB1">
            <w:r>
              <w:t>Updates will cascade.</w:t>
            </w:r>
          </w:p>
        </w:tc>
      </w:tr>
      <w:tr w:rsidR="00C50AB1" w14:paraId="6DF66EE7" w14:textId="77777777">
        <w:tc>
          <w:tcPr>
            <w:tcW w:w="2905" w:type="dxa"/>
          </w:tcPr>
          <w:p w14:paraId="774EC4CD" w14:textId="77777777" w:rsidR="00C50AB1" w:rsidRDefault="00C50AB1">
            <w:pPr>
              <w:rPr>
                <w:lang w:val="fr-FR"/>
              </w:rPr>
            </w:pPr>
            <w:r>
              <w:rPr>
                <w:lang w:val="fr-FR"/>
              </w:rPr>
              <w:t>HL7Queries</w:t>
            </w:r>
          </w:p>
          <w:p w14:paraId="23E0E961" w14:textId="77777777" w:rsidR="00C50AB1" w:rsidRDefault="00C50AB1">
            <w:pPr>
              <w:rPr>
                <w:lang w:val="fr-FR"/>
              </w:rPr>
            </w:pPr>
            <w:r>
              <w:rPr>
                <w:lang w:val="fr-FR"/>
              </w:rPr>
              <w:t>HL7QueryInput</w:t>
            </w:r>
          </w:p>
        </w:tc>
        <w:tc>
          <w:tcPr>
            <w:tcW w:w="3261" w:type="dxa"/>
          </w:tcPr>
          <w:p w14:paraId="0666004A" w14:textId="77777777" w:rsidR="00C50AB1" w:rsidRDefault="00C50AB1">
            <w:pPr>
              <w:rPr>
                <w:lang w:val="fr-FR"/>
              </w:rPr>
            </w:pPr>
            <w:r>
              <w:rPr>
                <w:lang w:val="fr-FR"/>
              </w:rPr>
              <w:t>event_code, version_id</w:t>
            </w:r>
          </w:p>
          <w:p w14:paraId="1225C664" w14:textId="77777777" w:rsidR="00C50AB1" w:rsidRDefault="00C50AB1">
            <w:pPr>
              <w:rPr>
                <w:lang w:val="fr-FR"/>
              </w:rPr>
            </w:pPr>
            <w:r>
              <w:rPr>
                <w:lang w:val="fr-FR"/>
              </w:rPr>
              <w:t>event_code, version_id</w:t>
            </w:r>
          </w:p>
        </w:tc>
        <w:tc>
          <w:tcPr>
            <w:tcW w:w="2126" w:type="dxa"/>
          </w:tcPr>
          <w:p w14:paraId="4E38A3F3" w14:textId="77777777" w:rsidR="00C50AB1" w:rsidRDefault="00C50AB1">
            <w:r>
              <w:t>Updates will cascade.</w:t>
            </w:r>
          </w:p>
        </w:tc>
      </w:tr>
      <w:tr w:rsidR="00C50AB1" w14:paraId="33EDEC5E" w14:textId="77777777">
        <w:tc>
          <w:tcPr>
            <w:tcW w:w="2905" w:type="dxa"/>
          </w:tcPr>
          <w:p w14:paraId="220974A7" w14:textId="77777777" w:rsidR="00C50AB1" w:rsidRDefault="00C50AB1">
            <w:pPr>
              <w:rPr>
                <w:lang w:val="fr-FR"/>
              </w:rPr>
            </w:pPr>
            <w:r>
              <w:rPr>
                <w:lang w:val="fr-FR"/>
              </w:rPr>
              <w:t>HL7Queries</w:t>
            </w:r>
          </w:p>
          <w:p w14:paraId="5FCCF153" w14:textId="77777777" w:rsidR="00C50AB1" w:rsidRDefault="00C50AB1">
            <w:pPr>
              <w:rPr>
                <w:lang w:val="fr-FR"/>
              </w:rPr>
            </w:pPr>
            <w:r>
              <w:rPr>
                <w:lang w:val="fr-FR"/>
              </w:rPr>
              <w:t>HL7QueryInputParameter</w:t>
            </w:r>
          </w:p>
        </w:tc>
        <w:tc>
          <w:tcPr>
            <w:tcW w:w="3261" w:type="dxa"/>
          </w:tcPr>
          <w:p w14:paraId="5452E201" w14:textId="77777777" w:rsidR="00C50AB1" w:rsidRDefault="00C50AB1">
            <w:pPr>
              <w:rPr>
                <w:lang w:val="fr-FR"/>
              </w:rPr>
            </w:pPr>
            <w:r>
              <w:rPr>
                <w:lang w:val="fr-FR"/>
              </w:rPr>
              <w:t>event_code, version_id</w:t>
            </w:r>
          </w:p>
          <w:p w14:paraId="0AB52CF0" w14:textId="77777777" w:rsidR="00C50AB1" w:rsidRDefault="00C50AB1">
            <w:pPr>
              <w:rPr>
                <w:lang w:val="fr-FR"/>
              </w:rPr>
            </w:pPr>
            <w:r>
              <w:rPr>
                <w:lang w:val="fr-FR"/>
              </w:rPr>
              <w:t>event_code, version_id</w:t>
            </w:r>
          </w:p>
        </w:tc>
        <w:tc>
          <w:tcPr>
            <w:tcW w:w="2126" w:type="dxa"/>
          </w:tcPr>
          <w:p w14:paraId="6389AE3B" w14:textId="77777777" w:rsidR="00C50AB1" w:rsidRDefault="00C50AB1">
            <w:r>
              <w:t>Updates will cascade.</w:t>
            </w:r>
          </w:p>
        </w:tc>
      </w:tr>
      <w:tr w:rsidR="00C50AB1" w14:paraId="2ADB6875" w14:textId="77777777">
        <w:tc>
          <w:tcPr>
            <w:tcW w:w="2905" w:type="dxa"/>
          </w:tcPr>
          <w:p w14:paraId="4991B14F" w14:textId="77777777" w:rsidR="00C50AB1" w:rsidRDefault="00C50AB1">
            <w:pPr>
              <w:rPr>
                <w:lang w:val="fr-FR"/>
              </w:rPr>
            </w:pPr>
            <w:r>
              <w:rPr>
                <w:lang w:val="fr-FR"/>
              </w:rPr>
              <w:t>HL7Queries</w:t>
            </w:r>
          </w:p>
          <w:p w14:paraId="754BF166" w14:textId="77777777" w:rsidR="00C50AB1" w:rsidRDefault="00C50AB1">
            <w:pPr>
              <w:rPr>
                <w:lang w:val="fr-FR"/>
              </w:rPr>
            </w:pPr>
            <w:r>
              <w:rPr>
                <w:lang w:val="fr-FR"/>
              </w:rPr>
              <w:t>HL7QueryRCP</w:t>
            </w:r>
          </w:p>
        </w:tc>
        <w:tc>
          <w:tcPr>
            <w:tcW w:w="3261" w:type="dxa"/>
          </w:tcPr>
          <w:p w14:paraId="7D78BDC1" w14:textId="77777777" w:rsidR="00C50AB1" w:rsidRDefault="00C50AB1">
            <w:pPr>
              <w:rPr>
                <w:lang w:val="fr-FR"/>
              </w:rPr>
            </w:pPr>
            <w:r>
              <w:rPr>
                <w:lang w:val="fr-FR"/>
              </w:rPr>
              <w:t>event_code, version_id</w:t>
            </w:r>
          </w:p>
          <w:p w14:paraId="1C147DF1" w14:textId="77777777" w:rsidR="00C50AB1" w:rsidRDefault="00C50AB1">
            <w:pPr>
              <w:rPr>
                <w:lang w:val="fr-FR"/>
              </w:rPr>
            </w:pPr>
            <w:r>
              <w:rPr>
                <w:lang w:val="fr-FR"/>
              </w:rPr>
              <w:t>event_code, version_id</w:t>
            </w:r>
          </w:p>
        </w:tc>
        <w:tc>
          <w:tcPr>
            <w:tcW w:w="2126" w:type="dxa"/>
          </w:tcPr>
          <w:p w14:paraId="59303E85" w14:textId="77777777" w:rsidR="00C50AB1" w:rsidRDefault="00C50AB1">
            <w:r>
              <w:t>Updates will cascade.</w:t>
            </w:r>
          </w:p>
        </w:tc>
      </w:tr>
    </w:tbl>
    <w:p w14:paraId="3E4318CF" w14:textId="77777777" w:rsidR="00C50AB1" w:rsidRDefault="00C50AB1"/>
    <w:p w14:paraId="2F1BA1E7" w14:textId="77777777" w:rsidR="00C50AB1" w:rsidRDefault="00C50AB1">
      <w:pPr>
        <w:pStyle w:val="berschrift2"/>
      </w:pPr>
      <w:r>
        <w:fldChar w:fldCharType="begin"/>
      </w:r>
      <w:r>
        <w:instrText xml:space="preserve"> AUTONUMLGL </w:instrText>
      </w:r>
      <w:bookmarkStart w:id="116" w:name="_Toc75864167"/>
      <w:r>
        <w:fldChar w:fldCharType="end"/>
      </w:r>
      <w:r>
        <w:t xml:space="preserve"> Table HL7QueryInput</w:t>
      </w:r>
      <w:bookmarkEnd w:id="116"/>
    </w:p>
    <w:p w14:paraId="521EF98D"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718A06B2" w14:textId="77777777">
        <w:tc>
          <w:tcPr>
            <w:tcW w:w="2905" w:type="dxa"/>
            <w:shd w:val="clear" w:color="auto" w:fill="D9D9D9"/>
          </w:tcPr>
          <w:p w14:paraId="09587FE0" w14:textId="77777777" w:rsidR="00C50AB1" w:rsidRDefault="00C50AB1">
            <w:r>
              <w:t>Links:</w:t>
            </w:r>
          </w:p>
        </w:tc>
        <w:tc>
          <w:tcPr>
            <w:tcW w:w="3261" w:type="dxa"/>
            <w:shd w:val="clear" w:color="auto" w:fill="D9D9D9"/>
          </w:tcPr>
          <w:p w14:paraId="232E6C33" w14:textId="77777777" w:rsidR="00C50AB1" w:rsidRDefault="00C50AB1">
            <w:r>
              <w:t>Attributes</w:t>
            </w:r>
          </w:p>
        </w:tc>
        <w:tc>
          <w:tcPr>
            <w:tcW w:w="2126" w:type="dxa"/>
            <w:shd w:val="clear" w:color="auto" w:fill="D9D9D9"/>
          </w:tcPr>
          <w:p w14:paraId="46F9A05E" w14:textId="77777777" w:rsidR="00C50AB1" w:rsidRDefault="00C50AB1">
            <w:r>
              <w:t>Functionality</w:t>
            </w:r>
          </w:p>
        </w:tc>
      </w:tr>
      <w:tr w:rsidR="00C50AB1" w14:paraId="48F1C38A" w14:textId="77777777">
        <w:tc>
          <w:tcPr>
            <w:tcW w:w="2905" w:type="dxa"/>
          </w:tcPr>
          <w:p w14:paraId="572FBE9E" w14:textId="77777777" w:rsidR="00C50AB1" w:rsidRDefault="00C50AB1">
            <w:r>
              <w:t>HL7QueryInput</w:t>
            </w:r>
          </w:p>
          <w:p w14:paraId="5DB09939" w14:textId="77777777" w:rsidR="00C50AB1" w:rsidRDefault="00C50AB1">
            <w:r>
              <w:t>HL7QueryInputParameter</w:t>
            </w:r>
          </w:p>
        </w:tc>
        <w:tc>
          <w:tcPr>
            <w:tcW w:w="3261" w:type="dxa"/>
          </w:tcPr>
          <w:p w14:paraId="5AF31A23" w14:textId="77777777" w:rsidR="00C50AB1" w:rsidRDefault="00C50AB1">
            <w:pPr>
              <w:rPr>
                <w:lang w:val="fr-FR"/>
              </w:rPr>
            </w:pPr>
            <w:r>
              <w:rPr>
                <w:lang w:val="fr-FR"/>
              </w:rPr>
              <w:t>event_code, version_id</w:t>
            </w:r>
          </w:p>
          <w:p w14:paraId="3B3EA946" w14:textId="77777777" w:rsidR="00C50AB1" w:rsidRDefault="00C50AB1">
            <w:pPr>
              <w:rPr>
                <w:lang w:val="fr-FR"/>
              </w:rPr>
            </w:pPr>
            <w:r>
              <w:rPr>
                <w:lang w:val="fr-FR"/>
              </w:rPr>
              <w:t>event_code, version_id</w:t>
            </w:r>
          </w:p>
        </w:tc>
        <w:tc>
          <w:tcPr>
            <w:tcW w:w="2126" w:type="dxa"/>
          </w:tcPr>
          <w:p w14:paraId="6DF0C63B" w14:textId="77777777" w:rsidR="00C50AB1" w:rsidRDefault="00C50AB1">
            <w:r>
              <w:t>Updates will cascade.</w:t>
            </w:r>
          </w:p>
        </w:tc>
      </w:tr>
    </w:tbl>
    <w:p w14:paraId="7DE75394" w14:textId="77777777" w:rsidR="00C50AB1" w:rsidRDefault="00C50AB1"/>
    <w:p w14:paraId="2E7E5BCA" w14:textId="77777777" w:rsidR="00C50AB1" w:rsidRDefault="00C50AB1">
      <w:pPr>
        <w:pStyle w:val="berschrift2"/>
      </w:pPr>
      <w:r>
        <w:fldChar w:fldCharType="begin"/>
      </w:r>
      <w:r>
        <w:instrText xml:space="preserve"> AUTONUMLGL </w:instrText>
      </w:r>
      <w:bookmarkStart w:id="117" w:name="_Toc75864168"/>
      <w:r>
        <w:fldChar w:fldCharType="end"/>
      </w:r>
      <w:r>
        <w:t xml:space="preserve"> Table HL7Chapters</w:t>
      </w:r>
      <w:bookmarkEnd w:id="117"/>
    </w:p>
    <w:p w14:paraId="40941426"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30E235D3" w14:textId="77777777">
        <w:trPr>
          <w:tblHeader/>
        </w:trPr>
        <w:tc>
          <w:tcPr>
            <w:tcW w:w="2905" w:type="dxa"/>
            <w:shd w:val="clear" w:color="auto" w:fill="D9D9D9"/>
          </w:tcPr>
          <w:p w14:paraId="0BD5BF63" w14:textId="77777777" w:rsidR="00C50AB1" w:rsidRDefault="00C50AB1">
            <w:r>
              <w:t>Links:</w:t>
            </w:r>
          </w:p>
        </w:tc>
        <w:tc>
          <w:tcPr>
            <w:tcW w:w="3261" w:type="dxa"/>
            <w:shd w:val="clear" w:color="auto" w:fill="D9D9D9"/>
          </w:tcPr>
          <w:p w14:paraId="221BFAAE" w14:textId="77777777" w:rsidR="00C50AB1" w:rsidRDefault="00C50AB1">
            <w:pPr>
              <w:rPr>
                <w:lang w:val="fr-FR"/>
              </w:rPr>
            </w:pPr>
            <w:r>
              <w:rPr>
                <w:lang w:val="fr-FR"/>
              </w:rPr>
              <w:t>Attributes</w:t>
            </w:r>
          </w:p>
        </w:tc>
        <w:tc>
          <w:tcPr>
            <w:tcW w:w="2126" w:type="dxa"/>
            <w:shd w:val="clear" w:color="auto" w:fill="D9D9D9"/>
          </w:tcPr>
          <w:p w14:paraId="266CA427" w14:textId="77777777" w:rsidR="00C50AB1" w:rsidRDefault="00C50AB1">
            <w:pPr>
              <w:rPr>
                <w:lang w:val="fr-FR"/>
              </w:rPr>
            </w:pPr>
            <w:r>
              <w:rPr>
                <w:lang w:val="fr-FR"/>
              </w:rPr>
              <w:t>Functionality</w:t>
            </w:r>
          </w:p>
        </w:tc>
      </w:tr>
      <w:tr w:rsidR="00C50AB1" w14:paraId="59E8172C" w14:textId="77777777">
        <w:tc>
          <w:tcPr>
            <w:tcW w:w="2905" w:type="dxa"/>
          </w:tcPr>
          <w:p w14:paraId="7137A855" w14:textId="77777777" w:rsidR="00C50AB1" w:rsidRDefault="00C50AB1">
            <w:pPr>
              <w:rPr>
                <w:lang w:val="fr-FR"/>
              </w:rPr>
            </w:pPr>
            <w:r>
              <w:rPr>
                <w:lang w:val="fr-FR"/>
              </w:rPr>
              <w:t>HL7Chapters</w:t>
            </w:r>
          </w:p>
          <w:p w14:paraId="7F41A60F" w14:textId="77777777" w:rsidR="00C50AB1" w:rsidRDefault="00C50AB1">
            <w:pPr>
              <w:rPr>
                <w:lang w:val="fr-FR"/>
              </w:rPr>
            </w:pPr>
            <w:r>
              <w:rPr>
                <w:lang w:val="fr-FR"/>
              </w:rPr>
              <w:t>HL7ChapterParagraphs</w:t>
            </w:r>
          </w:p>
        </w:tc>
        <w:tc>
          <w:tcPr>
            <w:tcW w:w="3261" w:type="dxa"/>
          </w:tcPr>
          <w:p w14:paraId="148C7DEB" w14:textId="77777777" w:rsidR="00C50AB1" w:rsidRDefault="00C50AB1">
            <w:pPr>
              <w:rPr>
                <w:lang w:val="fr-FR"/>
              </w:rPr>
            </w:pPr>
            <w:r>
              <w:rPr>
                <w:lang w:val="fr-FR"/>
              </w:rPr>
              <w:t>chapter, version_id</w:t>
            </w:r>
          </w:p>
          <w:p w14:paraId="6CC76C92" w14:textId="77777777" w:rsidR="00C50AB1" w:rsidRDefault="00C50AB1">
            <w:pPr>
              <w:rPr>
                <w:lang w:val="fr-FR"/>
              </w:rPr>
            </w:pPr>
            <w:r>
              <w:rPr>
                <w:lang w:val="fr-FR"/>
              </w:rPr>
              <w:t>chapter, version_id</w:t>
            </w:r>
          </w:p>
        </w:tc>
        <w:tc>
          <w:tcPr>
            <w:tcW w:w="2126" w:type="dxa"/>
          </w:tcPr>
          <w:p w14:paraId="399D12D4" w14:textId="77777777" w:rsidR="00C50AB1" w:rsidRDefault="00C50AB1">
            <w:r>
              <w:t>Updates will cascade.</w:t>
            </w:r>
          </w:p>
        </w:tc>
      </w:tr>
      <w:tr w:rsidR="00C50AB1" w14:paraId="5B56D12E" w14:textId="77777777">
        <w:tc>
          <w:tcPr>
            <w:tcW w:w="2905" w:type="dxa"/>
          </w:tcPr>
          <w:p w14:paraId="37CDC9C1" w14:textId="77777777" w:rsidR="00C50AB1" w:rsidRDefault="00C50AB1">
            <w:r>
              <w:t>HL7Chapters</w:t>
            </w:r>
          </w:p>
          <w:p w14:paraId="6CC1B1A0" w14:textId="77777777" w:rsidR="00C50AB1" w:rsidRDefault="00C50AB1">
            <w:r>
              <w:t>HL7ChapterHeadings</w:t>
            </w:r>
          </w:p>
        </w:tc>
        <w:tc>
          <w:tcPr>
            <w:tcW w:w="3261" w:type="dxa"/>
          </w:tcPr>
          <w:p w14:paraId="5DC83006" w14:textId="77777777" w:rsidR="00C50AB1" w:rsidRDefault="00C50AB1">
            <w:r>
              <w:t>chapter, version_id</w:t>
            </w:r>
          </w:p>
          <w:p w14:paraId="63E73B68" w14:textId="77777777" w:rsidR="00C50AB1" w:rsidRDefault="00C50AB1">
            <w:r>
              <w:t>chapter, version_id</w:t>
            </w:r>
          </w:p>
        </w:tc>
        <w:tc>
          <w:tcPr>
            <w:tcW w:w="2126" w:type="dxa"/>
          </w:tcPr>
          <w:p w14:paraId="38DEEDD5" w14:textId="77777777" w:rsidR="00C50AB1" w:rsidRDefault="00C50AB1">
            <w:r>
              <w:t>Updates will cascade.</w:t>
            </w:r>
          </w:p>
        </w:tc>
      </w:tr>
    </w:tbl>
    <w:p w14:paraId="2CA3B285" w14:textId="77777777" w:rsidR="00C50AB1" w:rsidRDefault="00C50AB1"/>
    <w:p w14:paraId="1F0465DF" w14:textId="77777777" w:rsidR="00C50AB1" w:rsidRDefault="00C50AB1">
      <w:pPr>
        <w:pStyle w:val="berschrift2"/>
      </w:pPr>
      <w:r>
        <w:fldChar w:fldCharType="begin"/>
      </w:r>
      <w:r>
        <w:instrText xml:space="preserve"> AUTONUMLGL </w:instrText>
      </w:r>
      <w:bookmarkStart w:id="118" w:name="_Toc75864169"/>
      <w:r>
        <w:fldChar w:fldCharType="end"/>
      </w:r>
      <w:r>
        <w:t xml:space="preserve"> Table HL7Mapping-Table Dataelements</w:t>
      </w:r>
      <w:bookmarkEnd w:id="118"/>
    </w:p>
    <w:p w14:paraId="06C4CF6B" w14:textId="77777777" w:rsidR="00C50AB1" w:rsidRDefault="00C50AB1">
      <w:r>
        <w:t>no relations</w:t>
      </w:r>
    </w:p>
    <w:p w14:paraId="4755E036" w14:textId="77777777" w:rsidR="00C50AB1" w:rsidRDefault="00C50AB1">
      <w:pPr>
        <w:pStyle w:val="berschrift2"/>
      </w:pPr>
      <w:r>
        <w:fldChar w:fldCharType="begin"/>
      </w:r>
      <w:r>
        <w:instrText xml:space="preserve"> AUTONUMLGL </w:instrText>
      </w:r>
      <w:bookmarkStart w:id="119" w:name="_Toc75864170"/>
      <w:r>
        <w:fldChar w:fldCharType="end"/>
      </w:r>
      <w:r>
        <w:t xml:space="preserve"> Table DBChanges</w:t>
      </w:r>
      <w:bookmarkEnd w:id="119"/>
    </w:p>
    <w:p w14:paraId="44875521" w14:textId="77777777" w:rsidR="00C50AB1" w:rsidRDefault="00C50AB1">
      <w:r>
        <w:t>no relations</w:t>
      </w:r>
    </w:p>
    <w:p w14:paraId="16D9A0D7" w14:textId="77777777" w:rsidR="00C50AB1" w:rsidRDefault="00C50AB1">
      <w:pPr>
        <w:pStyle w:val="berschrift2"/>
      </w:pPr>
      <w:r>
        <w:fldChar w:fldCharType="begin"/>
      </w:r>
      <w:r>
        <w:instrText xml:space="preserve"> AUTONUMLGL </w:instrText>
      </w:r>
      <w:bookmarkStart w:id="120" w:name="_Toc75864171"/>
      <w:r>
        <w:fldChar w:fldCharType="end"/>
      </w:r>
      <w:r>
        <w:t xml:space="preserve"> Table DBOpenPoints</w:t>
      </w:r>
      <w:bookmarkEnd w:id="120"/>
    </w:p>
    <w:p w14:paraId="35FC2761" w14:textId="77777777" w:rsidR="00C50AB1" w:rsidRDefault="00C50AB1">
      <w:r>
        <w:t>no relations</w:t>
      </w:r>
    </w:p>
    <w:p w14:paraId="257F94D3" w14:textId="77777777" w:rsidR="00C50AB1" w:rsidRDefault="00C50AB1">
      <w:pPr>
        <w:pStyle w:val="berschrift2"/>
      </w:pPr>
      <w:r>
        <w:lastRenderedPageBreak/>
        <w:fldChar w:fldCharType="begin"/>
      </w:r>
      <w:r>
        <w:instrText xml:space="preserve"> AUTONUMLGL </w:instrText>
      </w:r>
      <w:bookmarkStart w:id="121" w:name="_Toc75864172"/>
      <w:r>
        <w:fldChar w:fldCharType="end"/>
      </w:r>
      <w:r>
        <w:t xml:space="preserve"> Table DBOptions</w:t>
      </w:r>
      <w:bookmarkEnd w:id="121"/>
    </w:p>
    <w:p w14:paraId="2A7D1B4D" w14:textId="77777777" w:rsidR="00C50AB1" w:rsidRDefault="00C50AB1">
      <w:r>
        <w:t>no relations</w:t>
      </w:r>
    </w:p>
    <w:p w14:paraId="1C8D18BD" w14:textId="77777777" w:rsidR="00C50AB1" w:rsidRDefault="00C50AB1">
      <w:pPr>
        <w:pStyle w:val="berschrift2"/>
      </w:pPr>
      <w:r>
        <w:fldChar w:fldCharType="begin"/>
      </w:r>
      <w:r>
        <w:instrText xml:space="preserve"> AUTONUMLGL </w:instrText>
      </w:r>
      <w:bookmarkStart w:id="122" w:name="_Toc75864173"/>
      <w:r>
        <w:fldChar w:fldCharType="end"/>
      </w:r>
      <w:r>
        <w:t xml:space="preserve"> Table DBVersion</w:t>
      </w:r>
      <w:bookmarkEnd w:id="122"/>
    </w:p>
    <w:p w14:paraId="6BFAD43D" w14:textId="77777777" w:rsidR="00C50AB1" w:rsidRDefault="00C50AB1">
      <w:r>
        <w:t>no relations</w:t>
      </w:r>
    </w:p>
    <w:p w14:paraId="10AD103D" w14:textId="77777777" w:rsidR="00C50AB1" w:rsidRDefault="00C50AB1">
      <w:pPr>
        <w:pStyle w:val="berschrift2"/>
      </w:pPr>
      <w:r>
        <w:fldChar w:fldCharType="begin"/>
      </w:r>
      <w:r>
        <w:instrText xml:space="preserve"> AUTONUMLGL </w:instrText>
      </w:r>
      <w:bookmarkStart w:id="123" w:name="_Toc75864174"/>
      <w:r>
        <w:fldChar w:fldCharType="end"/>
      </w:r>
      <w:r>
        <w:t xml:space="preserve"> Table GeneratedDataIndex</w:t>
      </w:r>
      <w:bookmarkEnd w:id="123"/>
    </w:p>
    <w:p w14:paraId="5A54B32C" w14:textId="77777777" w:rsidR="00C50AB1" w:rsidRDefault="00C50AB1">
      <w:r>
        <w:t>no relations</w:t>
      </w:r>
    </w:p>
    <w:p w14:paraId="7E6A95F8" w14:textId="77777777" w:rsidR="00C50AB1" w:rsidRDefault="00C50AB1">
      <w:pPr>
        <w:pStyle w:val="berschrift2"/>
      </w:pPr>
      <w:r>
        <w:fldChar w:fldCharType="begin"/>
      </w:r>
      <w:r>
        <w:instrText xml:space="preserve"> AUTONUMLGL </w:instrText>
      </w:r>
      <w:bookmarkStart w:id="124" w:name="_Toc75864175"/>
      <w:r>
        <w:fldChar w:fldCharType="end"/>
      </w:r>
      <w:r>
        <w:t xml:space="preserve"> Table GeneratedDataDifferences</w:t>
      </w:r>
      <w:bookmarkEnd w:id="124"/>
    </w:p>
    <w:p w14:paraId="5A083604" w14:textId="77777777" w:rsidR="00C50AB1" w:rsidRDefault="00C50AB1">
      <w:r>
        <w:t>no relations</w:t>
      </w:r>
    </w:p>
    <w:p w14:paraId="080D1917" w14:textId="77777777" w:rsidR="00C50AB1" w:rsidRDefault="00C50AB1"/>
    <w:p w14:paraId="79882E77" w14:textId="77777777" w:rsidR="00C50AB1" w:rsidRDefault="00C50AB1">
      <w:pPr>
        <w:pStyle w:val="berschrift1"/>
      </w:pPr>
      <w:r>
        <w:lastRenderedPageBreak/>
        <w:fldChar w:fldCharType="begin"/>
      </w:r>
      <w:r>
        <w:instrText xml:space="preserve"> AUTONUMLGL </w:instrText>
      </w:r>
      <w:bookmarkStart w:id="125" w:name="_Toc75864176"/>
      <w:r>
        <w:fldChar w:fldCharType="end"/>
      </w:r>
      <w:r>
        <w:t xml:space="preserve"> Appendix B: Additional Files</w:t>
      </w:r>
      <w:bookmarkEnd w:id="125"/>
    </w:p>
    <w:p w14:paraId="786B8463" w14:textId="77777777" w:rsidR="00C50AB1" w:rsidRDefault="00C50AB1">
      <w:r>
        <w:t>Using MS Access allows for storing additional information within the database like the HTML generator. But it is not possible to store all information within this database. Therefor some files must be provided separately.</w:t>
      </w:r>
    </w:p>
    <w:p w14:paraId="4FC2BF3A" w14:textId="77777777" w:rsidR="00C50AB1" w:rsidRDefault="00C50AB1">
      <w:pPr>
        <w:pStyle w:val="berschrift2"/>
      </w:pPr>
      <w:r>
        <w:fldChar w:fldCharType="begin"/>
      </w:r>
      <w:r>
        <w:instrText xml:space="preserve"> AUTONUMLGL </w:instrText>
      </w:r>
      <w:bookmarkStart w:id="126" w:name="_Toc75864177"/>
      <w:r>
        <w:fldChar w:fldCharType="end"/>
      </w:r>
      <w:r>
        <w:t xml:space="preserve"> Directory Structure</w:t>
      </w:r>
      <w:bookmarkEnd w:id="126"/>
    </w:p>
    <w:p w14:paraId="7D2EF83F" w14:textId="77777777" w:rsidR="00C50AB1" w:rsidRDefault="00C50AB1">
      <w:r>
        <w:t>The generated files are placed into the following directory structure. The root directory is given by option "1".</w:t>
      </w:r>
    </w:p>
    <w:p w14:paraId="0DF68379" w14:textId="77777777" w:rsidR="00C50AB1" w:rsidRDefault="00C50AB1"/>
    <w:p w14:paraId="451E72BA" w14:textId="77777777" w:rsidR="00C50AB1" w:rsidRDefault="00C50AB1">
      <w:pPr>
        <w:jc w:val="center"/>
      </w:pPr>
      <w:r>
        <w:object w:dxaOrig="1950" w:dyaOrig="4814" w14:anchorId="484D8C46">
          <v:shape id="_x0000_i1029" type="#_x0000_t75" style="width:97.5pt;height:240.75pt" o:ole="">
            <v:imagedata r:id="rId19" o:title=""/>
          </v:shape>
          <o:OLEObject Type="Embed" ProgID="MSPhotoEd.3" ShapeID="_x0000_i1029" DrawAspect="Content" ObjectID="_1686476841" r:id="rId20"/>
        </w:object>
      </w:r>
    </w:p>
    <w:p w14:paraId="3C242522" w14:textId="77777777" w:rsidR="00C50AB1" w:rsidRDefault="00C50AB1"/>
    <w:p w14:paraId="51B161D7" w14:textId="77777777" w:rsidR="00C50AB1" w:rsidRDefault="00C50AB1">
      <w:pPr>
        <w:pStyle w:val="berschrift2"/>
      </w:pPr>
      <w:r>
        <w:fldChar w:fldCharType="begin"/>
      </w:r>
      <w:r>
        <w:instrText xml:space="preserve"> AUTONUMLGL </w:instrText>
      </w:r>
      <w:bookmarkStart w:id="127" w:name="_Toc75864178"/>
      <w:r>
        <w:fldChar w:fldCharType="end"/>
      </w:r>
      <w:r>
        <w:t xml:space="preserve"> Files for HTML-Generation</w:t>
      </w:r>
      <w:bookmarkEnd w:id="127"/>
    </w:p>
    <w:p w14:paraId="1D0362CE" w14:textId="77777777" w:rsidR="00C50AB1" w:rsidRDefault="00C50AB1">
      <w:r>
        <w:t>In order to improve the layout a few buttons are shown:</w:t>
      </w:r>
    </w:p>
    <w:p w14:paraId="25F22951" w14:textId="77777777" w:rsidR="00C50AB1" w:rsidRDefault="00C50AB1">
      <w:r>
        <w:tab/>
        <w:t>AllVersions.gif</w:t>
      </w:r>
    </w:p>
    <w:p w14:paraId="5627CFE8" w14:textId="77777777" w:rsidR="00C50AB1" w:rsidRDefault="00C50AB1">
      <w:r>
        <w:tab/>
        <w:t>char_&lt;character&gt;.gif</w:t>
      </w:r>
    </w:p>
    <w:p w14:paraId="505FDC0F" w14:textId="77777777" w:rsidR="00C50AB1" w:rsidRDefault="00C50AB1">
      <w:r>
        <w:tab/>
        <w:t>DataElements.jpg</w:t>
      </w:r>
    </w:p>
    <w:p w14:paraId="088A110E" w14:textId="77777777" w:rsidR="00C50AB1" w:rsidRDefault="00C50AB1">
      <w:r>
        <w:tab/>
        <w:t>Events.gif</w:t>
      </w:r>
    </w:p>
    <w:p w14:paraId="33BD0540" w14:textId="77777777" w:rsidR="00C50AB1" w:rsidRDefault="00C50AB1">
      <w:r>
        <w:tab/>
        <w:t>DataElements.gif</w:t>
      </w:r>
    </w:p>
    <w:p w14:paraId="757F46CE" w14:textId="77777777" w:rsidR="00C50AB1" w:rsidRDefault="00C50AB1">
      <w:r>
        <w:tab/>
        <w:t>DataStruct.gif</w:t>
      </w:r>
    </w:p>
    <w:p w14:paraId="2ECC55E2" w14:textId="77777777" w:rsidR="00C50AB1" w:rsidRDefault="00C50AB1">
      <w:r>
        <w:tab/>
        <w:t>DataTypes.gif</w:t>
      </w:r>
    </w:p>
    <w:p w14:paraId="70077B1E" w14:textId="77777777" w:rsidR="00C50AB1" w:rsidRDefault="00C50AB1">
      <w:r>
        <w:tab/>
        <w:t>MsgStructs.gif</w:t>
      </w:r>
    </w:p>
    <w:p w14:paraId="6A0B1AB1" w14:textId="77777777" w:rsidR="00C50AB1" w:rsidRDefault="00C50AB1">
      <w:r>
        <w:tab/>
        <w:t>MsgTypes.gif</w:t>
      </w:r>
    </w:p>
    <w:p w14:paraId="470BEE9D" w14:textId="77777777" w:rsidR="00C50AB1" w:rsidRDefault="00C50AB1">
      <w:r>
        <w:tab/>
        <w:t>Segments.gif</w:t>
      </w:r>
    </w:p>
    <w:p w14:paraId="2FCDCF9C" w14:textId="77777777" w:rsidR="00C50AB1" w:rsidRDefault="00C50AB1">
      <w:r>
        <w:tab/>
        <w:t>Tables.gif</w:t>
      </w:r>
    </w:p>
    <w:p w14:paraId="05A24D98" w14:textId="77777777" w:rsidR="00C50AB1" w:rsidRDefault="00C50AB1">
      <w:r>
        <w:tab/>
        <w:t>ThisVersion.gif</w:t>
      </w:r>
    </w:p>
    <w:p w14:paraId="3E87835B" w14:textId="77777777" w:rsidR="00C50AB1" w:rsidRDefault="00C50AB1">
      <w:r>
        <w:tab/>
        <w:t>char_&lt;character&gt;.gif</w:t>
      </w:r>
    </w:p>
    <w:p w14:paraId="6FC70A4E" w14:textId="77777777" w:rsidR="00C50AB1" w:rsidRDefault="00C50AB1">
      <w:r>
        <w:tab/>
        <w:t>v21.gif</w:t>
      </w:r>
    </w:p>
    <w:p w14:paraId="41E340C8" w14:textId="77777777" w:rsidR="00C50AB1" w:rsidRDefault="00C50AB1">
      <w:r>
        <w:tab/>
        <w:t>v21v22.gif</w:t>
      </w:r>
    </w:p>
    <w:p w14:paraId="4639089B" w14:textId="77777777" w:rsidR="00C50AB1" w:rsidRDefault="00C50AB1">
      <w:r>
        <w:tab/>
        <w:t>v22.gif</w:t>
      </w:r>
    </w:p>
    <w:p w14:paraId="150BF4E2" w14:textId="77777777" w:rsidR="00C50AB1" w:rsidRDefault="00C50AB1">
      <w:r>
        <w:lastRenderedPageBreak/>
        <w:tab/>
        <w:t>v22v23.gif</w:t>
      </w:r>
    </w:p>
    <w:p w14:paraId="06BE3C06" w14:textId="77777777" w:rsidR="00C50AB1" w:rsidRDefault="00C50AB1">
      <w:r>
        <w:tab/>
        <w:t>v23.gif</w:t>
      </w:r>
    </w:p>
    <w:p w14:paraId="4B117551" w14:textId="77777777" w:rsidR="00C50AB1" w:rsidRDefault="00C50AB1">
      <w:r>
        <w:tab/>
        <w:t>v23v231.gif</w:t>
      </w:r>
    </w:p>
    <w:p w14:paraId="77CE74AC" w14:textId="77777777" w:rsidR="00C50AB1" w:rsidRDefault="00C50AB1">
      <w:r>
        <w:tab/>
        <w:t>v231.gif</w:t>
      </w:r>
    </w:p>
    <w:p w14:paraId="465ED8EE" w14:textId="77777777" w:rsidR="00C50AB1" w:rsidRDefault="00C50AB1">
      <w:r>
        <w:tab/>
        <w:t>v231v24.gif</w:t>
      </w:r>
    </w:p>
    <w:p w14:paraId="3FB4F269" w14:textId="77777777" w:rsidR="00C50AB1" w:rsidRDefault="00C50AB1">
      <w:r>
        <w:tab/>
        <w:t>v24.gif</w:t>
      </w:r>
    </w:p>
    <w:p w14:paraId="1BC478B8" w14:textId="77777777" w:rsidR="00C50AB1" w:rsidRDefault="00C50AB1">
      <w:r>
        <w:tab/>
        <w:t>v24v25.gif</w:t>
      </w:r>
    </w:p>
    <w:p w14:paraId="5B57E4C3" w14:textId="77777777" w:rsidR="00C50AB1" w:rsidRDefault="00C50AB1">
      <w:r>
        <w:tab/>
        <w:t>v25.gif</w:t>
      </w:r>
    </w:p>
    <w:p w14:paraId="55EFF656" w14:textId="77777777" w:rsidR="00C50AB1" w:rsidRDefault="00C50AB1">
      <w:r>
        <w:tab/>
        <w:t>v25v251.gif</w:t>
      </w:r>
    </w:p>
    <w:p w14:paraId="71CA37DA" w14:textId="77777777" w:rsidR="00C50AB1" w:rsidRDefault="00C50AB1">
      <w:r>
        <w:tab/>
        <w:t>v25v26.gif</w:t>
      </w:r>
    </w:p>
    <w:p w14:paraId="75CD94A3" w14:textId="77777777" w:rsidR="00C50AB1" w:rsidRDefault="00C50AB1">
      <w:r>
        <w:tab/>
        <w:t>v251.gif</w:t>
      </w:r>
    </w:p>
    <w:p w14:paraId="6ACC2786" w14:textId="77777777" w:rsidR="00C50AB1" w:rsidRDefault="00C50AB1">
      <w:r>
        <w:tab/>
        <w:t>v26.gif</w:t>
      </w:r>
    </w:p>
    <w:p w14:paraId="351538B1" w14:textId="77777777" w:rsidR="001B6F00" w:rsidRDefault="001B6F00" w:rsidP="001B6F00">
      <w:r>
        <w:tab/>
        <w:t>v27.gif</w:t>
      </w:r>
    </w:p>
    <w:p w14:paraId="0A2C9F44" w14:textId="77777777" w:rsidR="001B6F00" w:rsidRDefault="001B6F00" w:rsidP="001B6F00">
      <w:r>
        <w:tab/>
        <w:t>v271.gif</w:t>
      </w:r>
    </w:p>
    <w:p w14:paraId="6CE6B9AF" w14:textId="77777777" w:rsidR="001B6F00" w:rsidRDefault="001B6F00" w:rsidP="001B6F00">
      <w:r>
        <w:tab/>
        <w:t>v28.gif</w:t>
      </w:r>
    </w:p>
    <w:p w14:paraId="6A6E6170" w14:textId="77777777" w:rsidR="00C50AB1" w:rsidRDefault="00C50AB1"/>
    <w:p w14:paraId="279CF110" w14:textId="77777777" w:rsidR="00C50AB1" w:rsidRDefault="00C50AB1">
      <w:r>
        <w:t>At the top of each HTML file two images appear:</w:t>
      </w:r>
    </w:p>
    <w:p w14:paraId="4AD8B174" w14:textId="77777777" w:rsidR="00C50AB1" w:rsidRPr="008736FC" w:rsidRDefault="00C50AB1">
      <w:pPr>
        <w:rPr>
          <w:lang w:val="de-DE"/>
        </w:rPr>
      </w:pPr>
      <w:r>
        <w:tab/>
      </w:r>
      <w:r w:rsidRPr="008736FC">
        <w:rPr>
          <w:lang w:val="de-DE"/>
        </w:rPr>
        <w:t>3dHL7_deu.gif</w:t>
      </w:r>
    </w:p>
    <w:p w14:paraId="761C8348" w14:textId="77777777" w:rsidR="00C50AB1" w:rsidRPr="008736FC" w:rsidRDefault="00C50AB1">
      <w:pPr>
        <w:rPr>
          <w:lang w:val="de-DE"/>
        </w:rPr>
      </w:pPr>
      <w:r w:rsidRPr="008736FC">
        <w:rPr>
          <w:lang w:val="de-DE"/>
        </w:rPr>
        <w:tab/>
        <w:t>3dHL7_usa.jpg</w:t>
      </w:r>
    </w:p>
    <w:p w14:paraId="3EE560AF" w14:textId="77777777" w:rsidR="00C50AB1" w:rsidRPr="003D7B7A" w:rsidRDefault="00C50AB1">
      <w:pPr>
        <w:rPr>
          <w:lang w:val="nl-NL"/>
        </w:rPr>
      </w:pPr>
      <w:r w:rsidRPr="008736FC">
        <w:rPr>
          <w:lang w:val="de-DE"/>
        </w:rPr>
        <w:tab/>
      </w:r>
      <w:r w:rsidRPr="003D7B7A">
        <w:rPr>
          <w:lang w:val="nl-NL"/>
        </w:rPr>
        <w:t>lang_deu.jpg</w:t>
      </w:r>
    </w:p>
    <w:p w14:paraId="00BAF969" w14:textId="77777777" w:rsidR="00C50AB1" w:rsidRPr="003D7B7A" w:rsidRDefault="00C50AB1">
      <w:pPr>
        <w:rPr>
          <w:lang w:val="nl-NL"/>
        </w:rPr>
      </w:pPr>
      <w:r w:rsidRPr="003D7B7A">
        <w:rPr>
          <w:lang w:val="nl-NL"/>
        </w:rPr>
        <w:tab/>
        <w:t>lang_eng.jpg</w:t>
      </w:r>
    </w:p>
    <w:p w14:paraId="1FFEF0D6" w14:textId="77777777" w:rsidR="00C50AB1" w:rsidRDefault="00C50AB1">
      <w:r w:rsidRPr="003D7B7A">
        <w:rPr>
          <w:lang w:val="nl-NL"/>
        </w:rPr>
        <w:tab/>
      </w:r>
      <w:r>
        <w:t>splash_db.jpg</w:t>
      </w:r>
    </w:p>
    <w:p w14:paraId="126A045C" w14:textId="77777777" w:rsidR="00C50AB1" w:rsidRDefault="00C50AB1">
      <w:r>
        <w:tab/>
        <w:t>splash_full.jpg</w:t>
      </w:r>
    </w:p>
    <w:p w14:paraId="0835E866" w14:textId="77777777" w:rsidR="00C50AB1" w:rsidRDefault="00C50AB1"/>
    <w:p w14:paraId="172137E8" w14:textId="77777777" w:rsidR="00C50AB1" w:rsidRDefault="00C50AB1">
      <w:r>
        <w:t>Java class to replace some of the images:</w:t>
      </w:r>
    </w:p>
    <w:p w14:paraId="706A8CDE" w14:textId="77777777" w:rsidR="00C50AB1" w:rsidRDefault="00C50AB1">
      <w:r>
        <w:tab/>
        <w:t>fphover.class</w:t>
      </w:r>
    </w:p>
    <w:p w14:paraId="42AB1114" w14:textId="77777777" w:rsidR="00C50AB1" w:rsidRDefault="00C50AB1">
      <w:r>
        <w:tab/>
        <w:t>fphovex.class</w:t>
      </w:r>
    </w:p>
    <w:p w14:paraId="37BB0834" w14:textId="77777777" w:rsidR="00C50AB1" w:rsidRDefault="00C50AB1">
      <w:r>
        <w:tab/>
        <w:t>fprotate.class</w:t>
      </w:r>
    </w:p>
    <w:p w14:paraId="1D3687DD" w14:textId="77777777" w:rsidR="00C50AB1" w:rsidRDefault="00C50AB1">
      <w:r>
        <w:tab/>
        <w:t>fprotatex.class</w:t>
      </w:r>
    </w:p>
    <w:p w14:paraId="5006DC03" w14:textId="77777777" w:rsidR="00C50AB1" w:rsidRDefault="00C50AB1"/>
    <w:p w14:paraId="323337CE" w14:textId="77777777" w:rsidR="00C50AB1" w:rsidRDefault="00C50AB1">
      <w:r>
        <w:t>I have tried to store these files within the database, too. You can do so but there is no easy way (except explicit programming) to extract the files to disc again.</w:t>
      </w:r>
    </w:p>
    <w:p w14:paraId="71F0B612" w14:textId="77777777" w:rsidR="00C50AB1" w:rsidRDefault="00C50AB1">
      <w:pPr>
        <w:pStyle w:val="berschrift2"/>
      </w:pPr>
      <w:r>
        <w:fldChar w:fldCharType="begin"/>
      </w:r>
      <w:r>
        <w:instrText xml:space="preserve"> AUTONUMLGL </w:instrText>
      </w:r>
      <w:bookmarkStart w:id="128" w:name="_Toc75864179"/>
      <w:r>
        <w:fldChar w:fldCharType="end"/>
      </w:r>
      <w:r>
        <w:t xml:space="preserve"> Files for the HTML version of the standard</w:t>
      </w:r>
      <w:bookmarkEnd w:id="128"/>
    </w:p>
    <w:p w14:paraId="3A85C162" w14:textId="77777777" w:rsidR="00C50AB1" w:rsidRDefault="00C50AB1"/>
    <w:tbl>
      <w:tblPr>
        <w:tblW w:w="1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2"/>
        <w:gridCol w:w="1152"/>
        <w:gridCol w:w="1152"/>
        <w:gridCol w:w="1151"/>
        <w:gridCol w:w="1151"/>
        <w:gridCol w:w="1151"/>
        <w:gridCol w:w="1151"/>
        <w:gridCol w:w="1151"/>
        <w:gridCol w:w="1151"/>
        <w:gridCol w:w="1151"/>
        <w:gridCol w:w="1151"/>
      </w:tblGrid>
      <w:tr w:rsidR="001B6F00" w14:paraId="2C5D0EA1" w14:textId="77777777" w:rsidTr="001B6F00">
        <w:trPr>
          <w:tblHeader/>
        </w:trPr>
        <w:tc>
          <w:tcPr>
            <w:tcW w:w="1152" w:type="dxa"/>
            <w:shd w:val="pct20" w:color="auto" w:fill="FFFFFF"/>
          </w:tcPr>
          <w:p w14:paraId="3858955C" w14:textId="77777777" w:rsidR="001B6F00" w:rsidRDefault="001B6F00">
            <w:r>
              <w:t>V 2.1</w:t>
            </w:r>
          </w:p>
        </w:tc>
        <w:tc>
          <w:tcPr>
            <w:tcW w:w="1152" w:type="dxa"/>
            <w:shd w:val="pct20" w:color="auto" w:fill="FFFFFF"/>
          </w:tcPr>
          <w:p w14:paraId="3966AC36" w14:textId="77777777" w:rsidR="001B6F00" w:rsidRDefault="001B6F00">
            <w:r>
              <w:t>V 2.2</w:t>
            </w:r>
          </w:p>
        </w:tc>
        <w:tc>
          <w:tcPr>
            <w:tcW w:w="1152" w:type="dxa"/>
            <w:shd w:val="pct20" w:color="auto" w:fill="FFFFFF"/>
          </w:tcPr>
          <w:p w14:paraId="32E95987" w14:textId="77777777" w:rsidR="001B6F00" w:rsidRDefault="001B6F00">
            <w:r>
              <w:t>V 2.3</w:t>
            </w:r>
          </w:p>
        </w:tc>
        <w:tc>
          <w:tcPr>
            <w:tcW w:w="1151" w:type="dxa"/>
            <w:shd w:val="pct20" w:color="auto" w:fill="FFFFFF"/>
          </w:tcPr>
          <w:p w14:paraId="3D1C5594" w14:textId="77777777" w:rsidR="001B6F00" w:rsidRDefault="001B6F00">
            <w:r>
              <w:t>V 2.3.1</w:t>
            </w:r>
          </w:p>
        </w:tc>
        <w:tc>
          <w:tcPr>
            <w:tcW w:w="1151" w:type="dxa"/>
            <w:shd w:val="pct20" w:color="auto" w:fill="FFFFFF"/>
          </w:tcPr>
          <w:p w14:paraId="030BD7D3" w14:textId="77777777" w:rsidR="001B6F00" w:rsidRDefault="001B6F00">
            <w:r>
              <w:t>V 2.4</w:t>
            </w:r>
          </w:p>
        </w:tc>
        <w:tc>
          <w:tcPr>
            <w:tcW w:w="1151" w:type="dxa"/>
            <w:shd w:val="pct20" w:color="auto" w:fill="FFFFFF"/>
          </w:tcPr>
          <w:p w14:paraId="786370F2" w14:textId="77777777" w:rsidR="001B6F00" w:rsidRDefault="001B6F00">
            <w:r>
              <w:t>V 2.5</w:t>
            </w:r>
          </w:p>
        </w:tc>
        <w:tc>
          <w:tcPr>
            <w:tcW w:w="1151" w:type="dxa"/>
            <w:shd w:val="pct20" w:color="auto" w:fill="FFFFFF"/>
          </w:tcPr>
          <w:p w14:paraId="19F0F612" w14:textId="77777777" w:rsidR="001B6F00" w:rsidRDefault="001B6F00">
            <w:pPr>
              <w:rPr>
                <w:lang w:val="de-DE"/>
              </w:rPr>
            </w:pPr>
            <w:r>
              <w:rPr>
                <w:lang w:val="de-DE"/>
              </w:rPr>
              <w:t>V 2.5.1</w:t>
            </w:r>
          </w:p>
        </w:tc>
        <w:tc>
          <w:tcPr>
            <w:tcW w:w="1151" w:type="dxa"/>
            <w:shd w:val="pct20" w:color="auto" w:fill="FFFFFF"/>
          </w:tcPr>
          <w:p w14:paraId="4C1CC836" w14:textId="77777777" w:rsidR="001B6F00" w:rsidRDefault="001B6F00">
            <w:pPr>
              <w:rPr>
                <w:lang w:val="de-DE"/>
              </w:rPr>
            </w:pPr>
            <w:r>
              <w:rPr>
                <w:lang w:val="de-DE"/>
              </w:rPr>
              <w:t>V 2.6</w:t>
            </w:r>
          </w:p>
        </w:tc>
        <w:tc>
          <w:tcPr>
            <w:tcW w:w="1151" w:type="dxa"/>
            <w:shd w:val="pct20" w:color="auto" w:fill="FFFFFF"/>
          </w:tcPr>
          <w:p w14:paraId="073997E3" w14:textId="77777777" w:rsidR="001B6F00" w:rsidRDefault="001B6F00">
            <w:pPr>
              <w:rPr>
                <w:lang w:val="de-DE"/>
              </w:rPr>
            </w:pPr>
            <w:r>
              <w:rPr>
                <w:lang w:val="de-DE"/>
              </w:rPr>
              <w:t>V 2.7</w:t>
            </w:r>
          </w:p>
        </w:tc>
        <w:tc>
          <w:tcPr>
            <w:tcW w:w="1151" w:type="dxa"/>
            <w:shd w:val="pct20" w:color="auto" w:fill="FFFFFF"/>
          </w:tcPr>
          <w:p w14:paraId="478491E4" w14:textId="77777777" w:rsidR="001B6F00" w:rsidRDefault="001B6F00">
            <w:pPr>
              <w:rPr>
                <w:lang w:val="de-DE"/>
              </w:rPr>
            </w:pPr>
            <w:r>
              <w:rPr>
                <w:lang w:val="de-DE"/>
              </w:rPr>
              <w:t>V 2.7.1</w:t>
            </w:r>
          </w:p>
        </w:tc>
        <w:tc>
          <w:tcPr>
            <w:tcW w:w="1151" w:type="dxa"/>
            <w:shd w:val="pct20" w:color="auto" w:fill="FFFFFF"/>
          </w:tcPr>
          <w:p w14:paraId="43DDBB09" w14:textId="77777777" w:rsidR="001B6F00" w:rsidRDefault="001B6F00">
            <w:pPr>
              <w:rPr>
                <w:lang w:val="de-DE"/>
              </w:rPr>
            </w:pPr>
            <w:r>
              <w:rPr>
                <w:lang w:val="de-DE"/>
              </w:rPr>
              <w:t>V 2.8</w:t>
            </w:r>
          </w:p>
        </w:tc>
      </w:tr>
      <w:tr w:rsidR="001B6F00" w14:paraId="72E95259" w14:textId="77777777" w:rsidTr="001B6F00">
        <w:tc>
          <w:tcPr>
            <w:tcW w:w="1152" w:type="dxa"/>
          </w:tcPr>
          <w:p w14:paraId="0906FF79" w14:textId="77777777" w:rsidR="001B6F00" w:rsidRDefault="001B6F00">
            <w:pPr>
              <w:rPr>
                <w:lang w:val="de-DE"/>
              </w:rPr>
            </w:pPr>
            <w:r>
              <w:rPr>
                <w:lang w:val="de-DE"/>
              </w:rPr>
              <w:t>Hl7.html</w:t>
            </w:r>
          </w:p>
        </w:tc>
        <w:tc>
          <w:tcPr>
            <w:tcW w:w="1152" w:type="dxa"/>
          </w:tcPr>
          <w:p w14:paraId="6C837549" w14:textId="77777777" w:rsidR="001B6F00" w:rsidRDefault="001B6F00">
            <w:pPr>
              <w:rPr>
                <w:lang w:val="de-DE"/>
              </w:rPr>
            </w:pPr>
            <w:r>
              <w:rPr>
                <w:lang w:val="de-DE"/>
              </w:rPr>
              <w:t>Hl7.html</w:t>
            </w:r>
          </w:p>
        </w:tc>
        <w:tc>
          <w:tcPr>
            <w:tcW w:w="1152" w:type="dxa"/>
          </w:tcPr>
          <w:p w14:paraId="0A37516E" w14:textId="77777777" w:rsidR="001B6F00" w:rsidRDefault="001B6F00">
            <w:pPr>
              <w:rPr>
                <w:lang w:val="de-DE"/>
              </w:rPr>
            </w:pPr>
            <w:r>
              <w:rPr>
                <w:lang w:val="de-DE"/>
              </w:rPr>
              <w:t>Hl7.htm</w:t>
            </w:r>
          </w:p>
        </w:tc>
        <w:tc>
          <w:tcPr>
            <w:tcW w:w="1151" w:type="dxa"/>
          </w:tcPr>
          <w:p w14:paraId="073BAF9F" w14:textId="77777777" w:rsidR="001B6F00" w:rsidRDefault="001B6F00">
            <w:pPr>
              <w:rPr>
                <w:lang w:val="de-DE"/>
              </w:rPr>
            </w:pPr>
            <w:r>
              <w:rPr>
                <w:lang w:val="de-DE"/>
              </w:rPr>
              <w:t>Hl7.html</w:t>
            </w:r>
          </w:p>
        </w:tc>
        <w:tc>
          <w:tcPr>
            <w:tcW w:w="1151" w:type="dxa"/>
          </w:tcPr>
          <w:p w14:paraId="17CD2541" w14:textId="77777777" w:rsidR="001B6F00" w:rsidRDefault="001B6F00">
            <w:pPr>
              <w:rPr>
                <w:lang w:val="de-DE"/>
              </w:rPr>
            </w:pPr>
            <w:r>
              <w:rPr>
                <w:lang w:val="de-DE"/>
              </w:rPr>
              <w:t>Hl7.htm</w:t>
            </w:r>
          </w:p>
        </w:tc>
        <w:tc>
          <w:tcPr>
            <w:tcW w:w="1151" w:type="dxa"/>
          </w:tcPr>
          <w:p w14:paraId="341AF4D2" w14:textId="77777777" w:rsidR="001B6F00" w:rsidRDefault="001B6F00">
            <w:pPr>
              <w:rPr>
                <w:lang w:val="de-DE"/>
              </w:rPr>
            </w:pPr>
            <w:r>
              <w:rPr>
                <w:lang w:val="de-DE"/>
              </w:rPr>
              <w:t>HL7.html</w:t>
            </w:r>
          </w:p>
        </w:tc>
        <w:tc>
          <w:tcPr>
            <w:tcW w:w="1151" w:type="dxa"/>
          </w:tcPr>
          <w:p w14:paraId="092EFDB3" w14:textId="77777777" w:rsidR="001B6F00" w:rsidRDefault="001B6F00">
            <w:pPr>
              <w:rPr>
                <w:lang w:val="de-DE"/>
              </w:rPr>
            </w:pPr>
            <w:r>
              <w:rPr>
                <w:lang w:val="de-DE"/>
              </w:rPr>
              <w:t>HL7.html</w:t>
            </w:r>
          </w:p>
        </w:tc>
        <w:tc>
          <w:tcPr>
            <w:tcW w:w="1151" w:type="dxa"/>
          </w:tcPr>
          <w:p w14:paraId="6AC77499" w14:textId="77777777" w:rsidR="001B6F00" w:rsidRDefault="001B6F00">
            <w:pPr>
              <w:rPr>
                <w:lang w:val="de-DE"/>
              </w:rPr>
            </w:pPr>
            <w:r>
              <w:rPr>
                <w:lang w:val="de-DE"/>
              </w:rPr>
              <w:t>HL7.html</w:t>
            </w:r>
          </w:p>
        </w:tc>
        <w:tc>
          <w:tcPr>
            <w:tcW w:w="1151" w:type="dxa"/>
          </w:tcPr>
          <w:p w14:paraId="00D0F0BF" w14:textId="77777777" w:rsidR="001B6F00" w:rsidRDefault="001B6F00">
            <w:pPr>
              <w:rPr>
                <w:lang w:val="de-DE"/>
              </w:rPr>
            </w:pPr>
            <w:r>
              <w:rPr>
                <w:lang w:val="de-DE"/>
              </w:rPr>
              <w:t>HL7.html</w:t>
            </w:r>
          </w:p>
        </w:tc>
        <w:tc>
          <w:tcPr>
            <w:tcW w:w="1151" w:type="dxa"/>
          </w:tcPr>
          <w:p w14:paraId="6AB076DF" w14:textId="77777777" w:rsidR="001B6F00" w:rsidRDefault="001B6F00">
            <w:pPr>
              <w:rPr>
                <w:lang w:val="de-DE"/>
              </w:rPr>
            </w:pPr>
            <w:r>
              <w:rPr>
                <w:lang w:val="de-DE"/>
              </w:rPr>
              <w:t>HL7.html</w:t>
            </w:r>
          </w:p>
        </w:tc>
        <w:tc>
          <w:tcPr>
            <w:tcW w:w="1151" w:type="dxa"/>
          </w:tcPr>
          <w:p w14:paraId="0ECD3EA7" w14:textId="77777777" w:rsidR="001B6F00" w:rsidRDefault="001B6F00">
            <w:pPr>
              <w:rPr>
                <w:lang w:val="de-DE"/>
              </w:rPr>
            </w:pPr>
            <w:r>
              <w:rPr>
                <w:lang w:val="de-DE"/>
              </w:rPr>
              <w:t>HL7.html</w:t>
            </w:r>
          </w:p>
        </w:tc>
      </w:tr>
      <w:tr w:rsidR="001B6F00" w14:paraId="3F9BB594" w14:textId="77777777" w:rsidTr="001B6F00">
        <w:tc>
          <w:tcPr>
            <w:tcW w:w="1152" w:type="dxa"/>
          </w:tcPr>
          <w:p w14:paraId="7C091DAF" w14:textId="77777777" w:rsidR="001B6F00" w:rsidRDefault="001B6F00">
            <w:pPr>
              <w:rPr>
                <w:lang w:val="de-DE"/>
              </w:rPr>
            </w:pPr>
            <w:r>
              <w:rPr>
                <w:lang w:val="de-DE"/>
              </w:rPr>
              <w:t>Kap1.html</w:t>
            </w:r>
          </w:p>
        </w:tc>
        <w:tc>
          <w:tcPr>
            <w:tcW w:w="1152" w:type="dxa"/>
          </w:tcPr>
          <w:p w14:paraId="04C4BE6F" w14:textId="77777777" w:rsidR="001B6F00" w:rsidRDefault="001B6F00">
            <w:r>
              <w:t>Hl7chp1.html</w:t>
            </w:r>
          </w:p>
        </w:tc>
        <w:tc>
          <w:tcPr>
            <w:tcW w:w="1152" w:type="dxa"/>
          </w:tcPr>
          <w:p w14:paraId="0ACA658B" w14:textId="77777777" w:rsidR="001B6F00" w:rsidRDefault="001B6F00">
            <w:r>
              <w:t>ch1.htm</w:t>
            </w:r>
          </w:p>
        </w:tc>
        <w:tc>
          <w:tcPr>
            <w:tcW w:w="1151" w:type="dxa"/>
          </w:tcPr>
          <w:p w14:paraId="11A64856" w14:textId="77777777" w:rsidR="001B6F00" w:rsidRDefault="001B6F00">
            <w:r>
              <w:t>Ch1.html</w:t>
            </w:r>
          </w:p>
        </w:tc>
        <w:tc>
          <w:tcPr>
            <w:tcW w:w="1151" w:type="dxa"/>
          </w:tcPr>
          <w:p w14:paraId="3331BF9E" w14:textId="77777777" w:rsidR="001B6F00" w:rsidRDefault="001B6F00">
            <w:r>
              <w:t>ch01.htm</w:t>
            </w:r>
          </w:p>
        </w:tc>
        <w:tc>
          <w:tcPr>
            <w:tcW w:w="1151" w:type="dxa"/>
          </w:tcPr>
          <w:p w14:paraId="1690E8F7" w14:textId="77777777" w:rsidR="001B6F00" w:rsidRDefault="001B6F00">
            <w:r>
              <w:t>ch01.html</w:t>
            </w:r>
          </w:p>
        </w:tc>
        <w:tc>
          <w:tcPr>
            <w:tcW w:w="1151" w:type="dxa"/>
          </w:tcPr>
          <w:p w14:paraId="50461A08" w14:textId="77777777" w:rsidR="001B6F00" w:rsidRDefault="001B6F00">
            <w:pPr>
              <w:rPr>
                <w:lang w:val="de-DE"/>
              </w:rPr>
            </w:pPr>
            <w:r>
              <w:rPr>
                <w:lang w:val="de-DE"/>
              </w:rPr>
              <w:t>ch01.html</w:t>
            </w:r>
          </w:p>
        </w:tc>
        <w:tc>
          <w:tcPr>
            <w:tcW w:w="1151" w:type="dxa"/>
          </w:tcPr>
          <w:p w14:paraId="2C6177A1" w14:textId="77777777" w:rsidR="001B6F00" w:rsidRDefault="001B6F00">
            <w:pPr>
              <w:rPr>
                <w:lang w:val="de-DE"/>
              </w:rPr>
            </w:pPr>
            <w:r>
              <w:rPr>
                <w:lang w:val="de-DE"/>
              </w:rPr>
              <w:t>ch01.html</w:t>
            </w:r>
          </w:p>
        </w:tc>
        <w:tc>
          <w:tcPr>
            <w:tcW w:w="1151" w:type="dxa"/>
          </w:tcPr>
          <w:p w14:paraId="32372358" w14:textId="77777777" w:rsidR="001B6F00" w:rsidRDefault="001B6F00">
            <w:pPr>
              <w:rPr>
                <w:lang w:val="de-DE"/>
              </w:rPr>
            </w:pPr>
            <w:r>
              <w:rPr>
                <w:lang w:val="de-DE"/>
              </w:rPr>
              <w:t>ch01.html</w:t>
            </w:r>
          </w:p>
        </w:tc>
        <w:tc>
          <w:tcPr>
            <w:tcW w:w="1151" w:type="dxa"/>
          </w:tcPr>
          <w:p w14:paraId="0853C83B" w14:textId="77777777" w:rsidR="001B6F00" w:rsidRDefault="001B6F00">
            <w:pPr>
              <w:rPr>
                <w:lang w:val="de-DE"/>
              </w:rPr>
            </w:pPr>
            <w:r>
              <w:rPr>
                <w:lang w:val="de-DE"/>
              </w:rPr>
              <w:t>ch01.html</w:t>
            </w:r>
          </w:p>
        </w:tc>
        <w:tc>
          <w:tcPr>
            <w:tcW w:w="1151" w:type="dxa"/>
          </w:tcPr>
          <w:p w14:paraId="11352A12" w14:textId="77777777" w:rsidR="001B6F00" w:rsidRDefault="001B6F00">
            <w:pPr>
              <w:rPr>
                <w:lang w:val="de-DE"/>
              </w:rPr>
            </w:pPr>
            <w:r>
              <w:rPr>
                <w:lang w:val="de-DE"/>
              </w:rPr>
              <w:t>ch01.html</w:t>
            </w:r>
          </w:p>
        </w:tc>
      </w:tr>
      <w:tr w:rsidR="001B6F00" w14:paraId="4CBC9CE0" w14:textId="77777777" w:rsidTr="001B6F00">
        <w:tc>
          <w:tcPr>
            <w:tcW w:w="1152" w:type="dxa"/>
          </w:tcPr>
          <w:p w14:paraId="5391BBB7" w14:textId="77777777" w:rsidR="001B6F00" w:rsidRDefault="001B6F00">
            <w:pPr>
              <w:rPr>
                <w:lang w:val="de-DE"/>
              </w:rPr>
            </w:pPr>
            <w:r>
              <w:rPr>
                <w:lang w:val="de-DE"/>
              </w:rPr>
              <w:t>Kap2.html</w:t>
            </w:r>
          </w:p>
        </w:tc>
        <w:tc>
          <w:tcPr>
            <w:tcW w:w="1152" w:type="dxa"/>
          </w:tcPr>
          <w:p w14:paraId="18DB4A3A" w14:textId="77777777" w:rsidR="001B6F00" w:rsidRDefault="001B6F00">
            <w:r>
              <w:t>Hl7chp2.html</w:t>
            </w:r>
          </w:p>
        </w:tc>
        <w:tc>
          <w:tcPr>
            <w:tcW w:w="1152" w:type="dxa"/>
          </w:tcPr>
          <w:p w14:paraId="2FBB5861" w14:textId="77777777" w:rsidR="001B6F00" w:rsidRDefault="001B6F00">
            <w:r>
              <w:t>ch2.htm</w:t>
            </w:r>
          </w:p>
        </w:tc>
        <w:tc>
          <w:tcPr>
            <w:tcW w:w="1151" w:type="dxa"/>
          </w:tcPr>
          <w:p w14:paraId="413A5BC0" w14:textId="77777777" w:rsidR="001B6F00" w:rsidRDefault="001B6F00">
            <w:r>
              <w:t>Ch2.html</w:t>
            </w:r>
          </w:p>
        </w:tc>
        <w:tc>
          <w:tcPr>
            <w:tcW w:w="1151" w:type="dxa"/>
          </w:tcPr>
          <w:p w14:paraId="76DEBEC5" w14:textId="77777777" w:rsidR="001B6F00" w:rsidRDefault="001B6F00">
            <w:r>
              <w:t>ch02.htm</w:t>
            </w:r>
          </w:p>
        </w:tc>
        <w:tc>
          <w:tcPr>
            <w:tcW w:w="1151" w:type="dxa"/>
          </w:tcPr>
          <w:p w14:paraId="5A498C97" w14:textId="77777777" w:rsidR="001B6F00" w:rsidRDefault="001B6F00">
            <w:r>
              <w:t>ch02.html</w:t>
            </w:r>
          </w:p>
          <w:p w14:paraId="52A374F7" w14:textId="77777777" w:rsidR="001B6F00" w:rsidRDefault="001B6F00">
            <w:r>
              <w:t>ch02_01.gif</w:t>
            </w:r>
          </w:p>
          <w:p w14:paraId="63CB0816" w14:textId="77777777" w:rsidR="001B6F00" w:rsidRDefault="001B6F00">
            <w:r>
              <w:t>ch02_02.gif</w:t>
            </w:r>
          </w:p>
          <w:p w14:paraId="7F022475" w14:textId="77777777" w:rsidR="001B6F00" w:rsidRDefault="001B6F00">
            <w:r>
              <w:t>ch02_03.gif</w:t>
            </w:r>
          </w:p>
          <w:p w14:paraId="103D8EFF" w14:textId="77777777" w:rsidR="001B6F00" w:rsidRDefault="001B6F00">
            <w:r>
              <w:t>ch02_04.gif</w:t>
            </w:r>
          </w:p>
          <w:p w14:paraId="24A39518" w14:textId="77777777" w:rsidR="001B6F00" w:rsidRDefault="001B6F00">
            <w:r>
              <w:t>ch02_05.gif</w:t>
            </w:r>
          </w:p>
          <w:p w14:paraId="329B85FF" w14:textId="77777777" w:rsidR="001B6F00" w:rsidRDefault="001B6F00">
            <w:r>
              <w:lastRenderedPageBreak/>
              <w:t>ch02_06.gif</w:t>
            </w:r>
          </w:p>
        </w:tc>
        <w:tc>
          <w:tcPr>
            <w:tcW w:w="1151" w:type="dxa"/>
          </w:tcPr>
          <w:p w14:paraId="13705E08" w14:textId="77777777" w:rsidR="001B6F00" w:rsidRDefault="001B6F00">
            <w:r>
              <w:lastRenderedPageBreak/>
              <w:t>ch02.html</w:t>
            </w:r>
          </w:p>
          <w:p w14:paraId="58D41CF1" w14:textId="77777777" w:rsidR="001B6F00" w:rsidRDefault="001B6F00">
            <w:r>
              <w:t>ch02_01.gif</w:t>
            </w:r>
          </w:p>
          <w:p w14:paraId="5C6720B1" w14:textId="77777777" w:rsidR="001B6F00" w:rsidRDefault="001B6F00">
            <w:r>
              <w:t>ch02_02.gif</w:t>
            </w:r>
          </w:p>
          <w:p w14:paraId="7B5E09A7" w14:textId="77777777" w:rsidR="001B6F00" w:rsidRDefault="001B6F00">
            <w:r>
              <w:t>ch02_03.gif</w:t>
            </w:r>
          </w:p>
          <w:p w14:paraId="61A54653" w14:textId="77777777" w:rsidR="001B6F00" w:rsidRDefault="001B6F00">
            <w:r>
              <w:t>ch02_04.gif</w:t>
            </w:r>
          </w:p>
          <w:p w14:paraId="1C87C555" w14:textId="77777777" w:rsidR="001B6F00" w:rsidRDefault="001B6F00">
            <w:r>
              <w:t>ch02_05.gif</w:t>
            </w:r>
          </w:p>
          <w:p w14:paraId="1FAA05ED" w14:textId="77777777" w:rsidR="001B6F00" w:rsidRDefault="001B6F00">
            <w:r>
              <w:lastRenderedPageBreak/>
              <w:t>ch02_06.gif</w:t>
            </w:r>
          </w:p>
        </w:tc>
        <w:tc>
          <w:tcPr>
            <w:tcW w:w="1151" w:type="dxa"/>
          </w:tcPr>
          <w:p w14:paraId="58B229D7" w14:textId="77777777" w:rsidR="001B6F00" w:rsidRDefault="001B6F00">
            <w:r>
              <w:lastRenderedPageBreak/>
              <w:t>ch02.html</w:t>
            </w:r>
          </w:p>
          <w:p w14:paraId="45FC07A7" w14:textId="77777777" w:rsidR="001B6F00" w:rsidRDefault="001B6F00">
            <w:r>
              <w:t>ch02_01.gif</w:t>
            </w:r>
          </w:p>
          <w:p w14:paraId="70BE76BE" w14:textId="77777777" w:rsidR="001B6F00" w:rsidRDefault="001B6F00">
            <w:r>
              <w:t>ch02_02.gif</w:t>
            </w:r>
          </w:p>
        </w:tc>
        <w:tc>
          <w:tcPr>
            <w:tcW w:w="1151" w:type="dxa"/>
          </w:tcPr>
          <w:p w14:paraId="55DE5880" w14:textId="77777777" w:rsidR="001B6F00" w:rsidRDefault="001B6F00" w:rsidP="001B6F00">
            <w:r>
              <w:t>ch02.html</w:t>
            </w:r>
          </w:p>
          <w:p w14:paraId="4DF5FB8B" w14:textId="77777777" w:rsidR="001B6F00" w:rsidRDefault="001B6F00" w:rsidP="001B6F00">
            <w:r>
              <w:t>ch02_01.gif</w:t>
            </w:r>
          </w:p>
          <w:p w14:paraId="70BFE38D" w14:textId="77777777" w:rsidR="001B6F00" w:rsidRDefault="001B6F00" w:rsidP="001B6F00">
            <w:r>
              <w:t>ch02_02.gif</w:t>
            </w:r>
          </w:p>
        </w:tc>
        <w:tc>
          <w:tcPr>
            <w:tcW w:w="1151" w:type="dxa"/>
          </w:tcPr>
          <w:p w14:paraId="0C89932F" w14:textId="77777777" w:rsidR="001B6F00" w:rsidRDefault="001B6F00" w:rsidP="001B6F00">
            <w:r>
              <w:t>ch02.html</w:t>
            </w:r>
          </w:p>
          <w:p w14:paraId="14E02866" w14:textId="77777777" w:rsidR="001B6F00" w:rsidRDefault="001B6F00" w:rsidP="001B6F00">
            <w:r>
              <w:t>ch02_01.gif</w:t>
            </w:r>
          </w:p>
          <w:p w14:paraId="767A9EFA" w14:textId="77777777" w:rsidR="001B6F00" w:rsidRDefault="001B6F00" w:rsidP="001B6F00">
            <w:r>
              <w:t>ch02_02.gif</w:t>
            </w:r>
          </w:p>
        </w:tc>
        <w:tc>
          <w:tcPr>
            <w:tcW w:w="1151" w:type="dxa"/>
          </w:tcPr>
          <w:p w14:paraId="5931D96D" w14:textId="77777777" w:rsidR="001B6F00" w:rsidRDefault="001B6F00" w:rsidP="001B6F00">
            <w:r>
              <w:t>ch02.html</w:t>
            </w:r>
          </w:p>
          <w:p w14:paraId="686F0722" w14:textId="77777777" w:rsidR="001B6F00" w:rsidRDefault="001B6F00" w:rsidP="001B6F00">
            <w:r>
              <w:t>ch02_01.gif</w:t>
            </w:r>
          </w:p>
          <w:p w14:paraId="067189B5" w14:textId="77777777" w:rsidR="001B6F00" w:rsidRDefault="001B6F00" w:rsidP="001B6F00">
            <w:r>
              <w:t>ch02_02.gif</w:t>
            </w:r>
          </w:p>
        </w:tc>
      </w:tr>
      <w:tr w:rsidR="001B6F00" w14:paraId="6CDA1565" w14:textId="77777777" w:rsidTr="001B6F00">
        <w:tc>
          <w:tcPr>
            <w:tcW w:w="1152" w:type="dxa"/>
          </w:tcPr>
          <w:p w14:paraId="7ADB1915" w14:textId="77777777" w:rsidR="001B6F00" w:rsidRDefault="001B6F00"/>
        </w:tc>
        <w:tc>
          <w:tcPr>
            <w:tcW w:w="1152" w:type="dxa"/>
          </w:tcPr>
          <w:p w14:paraId="425E476B" w14:textId="77777777" w:rsidR="001B6F00" w:rsidRDefault="001B6F00"/>
        </w:tc>
        <w:tc>
          <w:tcPr>
            <w:tcW w:w="1152" w:type="dxa"/>
          </w:tcPr>
          <w:p w14:paraId="35E6B966" w14:textId="77777777" w:rsidR="001B6F00" w:rsidRDefault="001B6F00"/>
        </w:tc>
        <w:tc>
          <w:tcPr>
            <w:tcW w:w="1151" w:type="dxa"/>
          </w:tcPr>
          <w:p w14:paraId="6F635C9D" w14:textId="77777777" w:rsidR="001B6F00" w:rsidRDefault="001B6F00"/>
        </w:tc>
        <w:tc>
          <w:tcPr>
            <w:tcW w:w="1151" w:type="dxa"/>
          </w:tcPr>
          <w:p w14:paraId="51E4D5B7" w14:textId="77777777" w:rsidR="001B6F00" w:rsidRDefault="001B6F00"/>
        </w:tc>
        <w:tc>
          <w:tcPr>
            <w:tcW w:w="1151" w:type="dxa"/>
          </w:tcPr>
          <w:p w14:paraId="52E7AFDC" w14:textId="77777777" w:rsidR="001B6F00" w:rsidRDefault="001B6F00">
            <w:r>
              <w:t>ch02A.html</w:t>
            </w:r>
          </w:p>
          <w:p w14:paraId="1D5277B8" w14:textId="77777777" w:rsidR="001B6F00" w:rsidRDefault="001B6F00">
            <w:r>
              <w:t>ch02A_01.gif</w:t>
            </w:r>
          </w:p>
        </w:tc>
        <w:tc>
          <w:tcPr>
            <w:tcW w:w="1151" w:type="dxa"/>
          </w:tcPr>
          <w:p w14:paraId="7FC79DCA" w14:textId="77777777" w:rsidR="001B6F00" w:rsidRDefault="001B6F00">
            <w:r>
              <w:t>ch02A.html</w:t>
            </w:r>
          </w:p>
          <w:p w14:paraId="27FD4752" w14:textId="77777777" w:rsidR="001B6F00" w:rsidRDefault="001B6F00">
            <w:r>
              <w:t>ch02A_01.gif</w:t>
            </w:r>
          </w:p>
        </w:tc>
        <w:tc>
          <w:tcPr>
            <w:tcW w:w="1151" w:type="dxa"/>
          </w:tcPr>
          <w:p w14:paraId="3AA5CEDC" w14:textId="77777777" w:rsidR="001B6F00" w:rsidRDefault="001B6F00">
            <w:r>
              <w:t>ch02A.html</w:t>
            </w:r>
          </w:p>
          <w:p w14:paraId="05FD9F00" w14:textId="77777777" w:rsidR="001B6F00" w:rsidRDefault="001B6F00">
            <w:r>
              <w:t>ch02A_01.gif</w:t>
            </w:r>
          </w:p>
        </w:tc>
        <w:tc>
          <w:tcPr>
            <w:tcW w:w="1151" w:type="dxa"/>
          </w:tcPr>
          <w:p w14:paraId="6DC964A4" w14:textId="77777777" w:rsidR="001B6F00" w:rsidRDefault="001B6F00">
            <w:r>
              <w:t>ch02A.html</w:t>
            </w:r>
          </w:p>
        </w:tc>
        <w:tc>
          <w:tcPr>
            <w:tcW w:w="1151" w:type="dxa"/>
          </w:tcPr>
          <w:p w14:paraId="6226D6C5" w14:textId="77777777" w:rsidR="001B6F00" w:rsidRDefault="001B6F00" w:rsidP="001B6F00">
            <w:r>
              <w:t>ch02A.html</w:t>
            </w:r>
          </w:p>
          <w:p w14:paraId="070A32B0" w14:textId="77777777" w:rsidR="001B6F00" w:rsidRDefault="001B6F00" w:rsidP="001B6F00">
            <w:r>
              <w:t>ch02A_01.gif</w:t>
            </w:r>
          </w:p>
        </w:tc>
        <w:tc>
          <w:tcPr>
            <w:tcW w:w="1151" w:type="dxa"/>
          </w:tcPr>
          <w:p w14:paraId="2D474BBA" w14:textId="77777777" w:rsidR="001B6F00" w:rsidRDefault="001B6F00" w:rsidP="001B6F00">
            <w:r>
              <w:t>ch02A.html</w:t>
            </w:r>
          </w:p>
          <w:p w14:paraId="2330E47B" w14:textId="77777777" w:rsidR="001B6F00" w:rsidRDefault="001B6F00" w:rsidP="001B6F00">
            <w:r>
              <w:t>ch02A_01.gif</w:t>
            </w:r>
          </w:p>
          <w:p w14:paraId="25BA0838" w14:textId="77777777" w:rsidR="001B6F00" w:rsidRDefault="001B6F00" w:rsidP="001B6F00">
            <w:r>
              <w:t>ch02A_02.gif</w:t>
            </w:r>
          </w:p>
        </w:tc>
      </w:tr>
      <w:tr w:rsidR="001B6F00" w14:paraId="2BECF183" w14:textId="77777777" w:rsidTr="001B6F00">
        <w:tc>
          <w:tcPr>
            <w:tcW w:w="1152" w:type="dxa"/>
          </w:tcPr>
          <w:p w14:paraId="0573C7B8" w14:textId="77777777" w:rsidR="001B6F00" w:rsidRDefault="001B6F00"/>
        </w:tc>
        <w:tc>
          <w:tcPr>
            <w:tcW w:w="1152" w:type="dxa"/>
          </w:tcPr>
          <w:p w14:paraId="45C1936B" w14:textId="77777777" w:rsidR="001B6F00" w:rsidRDefault="001B6F00"/>
        </w:tc>
        <w:tc>
          <w:tcPr>
            <w:tcW w:w="1152" w:type="dxa"/>
          </w:tcPr>
          <w:p w14:paraId="2E4144D7" w14:textId="77777777" w:rsidR="001B6F00" w:rsidRDefault="001B6F00"/>
        </w:tc>
        <w:tc>
          <w:tcPr>
            <w:tcW w:w="1151" w:type="dxa"/>
          </w:tcPr>
          <w:p w14:paraId="18FAC533" w14:textId="77777777" w:rsidR="001B6F00" w:rsidRDefault="001B6F00"/>
        </w:tc>
        <w:tc>
          <w:tcPr>
            <w:tcW w:w="1151" w:type="dxa"/>
          </w:tcPr>
          <w:p w14:paraId="676BE7E1" w14:textId="77777777" w:rsidR="001B6F00" w:rsidRDefault="001B6F00"/>
        </w:tc>
        <w:tc>
          <w:tcPr>
            <w:tcW w:w="1151" w:type="dxa"/>
          </w:tcPr>
          <w:p w14:paraId="31AB7EFA" w14:textId="77777777" w:rsidR="001B6F00" w:rsidRDefault="001B6F00"/>
        </w:tc>
        <w:tc>
          <w:tcPr>
            <w:tcW w:w="1151" w:type="dxa"/>
          </w:tcPr>
          <w:p w14:paraId="1B33074D" w14:textId="77777777" w:rsidR="001B6F00" w:rsidRDefault="001B6F00"/>
        </w:tc>
        <w:tc>
          <w:tcPr>
            <w:tcW w:w="1151" w:type="dxa"/>
          </w:tcPr>
          <w:p w14:paraId="0FABDD95" w14:textId="77777777" w:rsidR="001B6F00" w:rsidRDefault="001B6F00">
            <w:r>
              <w:t>Ch02B.html</w:t>
            </w:r>
          </w:p>
          <w:p w14:paraId="4F6050FB" w14:textId="77777777" w:rsidR="001B6F00" w:rsidRDefault="001B6F00">
            <w:r>
              <w:t>ch02B_01.gif</w:t>
            </w:r>
          </w:p>
          <w:p w14:paraId="3D0F7B56" w14:textId="77777777" w:rsidR="001B6F00" w:rsidRDefault="001B6F00">
            <w:r>
              <w:t>ch02B_02.gif</w:t>
            </w:r>
          </w:p>
          <w:p w14:paraId="15FB5707" w14:textId="77777777" w:rsidR="001B6F00" w:rsidRDefault="001B6F00">
            <w:r>
              <w:t>ch02B_03.gif</w:t>
            </w:r>
          </w:p>
          <w:p w14:paraId="664677A4" w14:textId="77777777" w:rsidR="001B6F00" w:rsidRDefault="001B6F00">
            <w:r>
              <w:t>ch02B_04.gif</w:t>
            </w:r>
          </w:p>
        </w:tc>
        <w:tc>
          <w:tcPr>
            <w:tcW w:w="1151" w:type="dxa"/>
          </w:tcPr>
          <w:p w14:paraId="3868AF16" w14:textId="77777777" w:rsidR="001B6F00" w:rsidRDefault="001B6F00" w:rsidP="001B6F00">
            <w:r>
              <w:t>ch02B.html</w:t>
            </w:r>
          </w:p>
          <w:p w14:paraId="2311B709" w14:textId="77777777" w:rsidR="001B6F00" w:rsidRDefault="001B6F00" w:rsidP="001B6F00">
            <w:r>
              <w:t>ch02B_01.gif</w:t>
            </w:r>
          </w:p>
          <w:p w14:paraId="79A79827" w14:textId="77777777" w:rsidR="001B6F00" w:rsidRDefault="001B6F00" w:rsidP="001B6F00">
            <w:r>
              <w:t>ch02B_02.gif</w:t>
            </w:r>
          </w:p>
          <w:p w14:paraId="2D84FFBD" w14:textId="77777777" w:rsidR="001B6F00" w:rsidRDefault="001B6F00" w:rsidP="001B6F00">
            <w:r>
              <w:t>ch02B_03.gif</w:t>
            </w:r>
          </w:p>
          <w:p w14:paraId="6253BAF8" w14:textId="77777777" w:rsidR="001B6F00" w:rsidRDefault="001B6F00" w:rsidP="001B6F00">
            <w:r>
              <w:t>ch02B_04.gif</w:t>
            </w:r>
          </w:p>
        </w:tc>
        <w:tc>
          <w:tcPr>
            <w:tcW w:w="1151" w:type="dxa"/>
          </w:tcPr>
          <w:p w14:paraId="4138969B" w14:textId="77777777" w:rsidR="001B6F00" w:rsidRDefault="001B6F00" w:rsidP="001B6F00">
            <w:r>
              <w:t>ch02B.html</w:t>
            </w:r>
          </w:p>
          <w:p w14:paraId="32F6A255" w14:textId="77777777" w:rsidR="001B6F00" w:rsidRDefault="001B6F00" w:rsidP="001B6F00">
            <w:r>
              <w:t>ch02B_01.gif</w:t>
            </w:r>
          </w:p>
          <w:p w14:paraId="3ABE718B" w14:textId="77777777" w:rsidR="001B6F00" w:rsidRDefault="001B6F00" w:rsidP="001B6F00">
            <w:r>
              <w:t>ch02B_02.gif</w:t>
            </w:r>
          </w:p>
          <w:p w14:paraId="3716B318" w14:textId="77777777" w:rsidR="001B6F00" w:rsidRDefault="001B6F00" w:rsidP="001B6F00">
            <w:r>
              <w:t>ch02B_03.gif</w:t>
            </w:r>
          </w:p>
          <w:p w14:paraId="7CE17223" w14:textId="77777777" w:rsidR="001B6F00" w:rsidRDefault="001B6F00" w:rsidP="001B6F00">
            <w:r>
              <w:t>ch02B_04.gif</w:t>
            </w:r>
          </w:p>
        </w:tc>
        <w:tc>
          <w:tcPr>
            <w:tcW w:w="1151" w:type="dxa"/>
          </w:tcPr>
          <w:p w14:paraId="6FE4A16C" w14:textId="77777777" w:rsidR="001B6F00" w:rsidRDefault="001B6F00" w:rsidP="001B6F00">
            <w:r>
              <w:t>ch02B.html</w:t>
            </w:r>
          </w:p>
          <w:p w14:paraId="31119E0D" w14:textId="77777777" w:rsidR="001B6F00" w:rsidRDefault="001B6F00" w:rsidP="001B6F00">
            <w:r>
              <w:t>ch02B_01.gif</w:t>
            </w:r>
          </w:p>
          <w:p w14:paraId="0BE92F45" w14:textId="77777777" w:rsidR="001B6F00" w:rsidRDefault="001B6F00" w:rsidP="001B6F00">
            <w:r>
              <w:t>ch02B_02.gif</w:t>
            </w:r>
          </w:p>
          <w:p w14:paraId="0BC715AE" w14:textId="77777777" w:rsidR="001B6F00" w:rsidRDefault="001B6F00" w:rsidP="001B6F00">
            <w:r>
              <w:t>ch02B_03.gif</w:t>
            </w:r>
          </w:p>
          <w:p w14:paraId="6F975CBF" w14:textId="77777777" w:rsidR="001B6F00" w:rsidRDefault="001B6F00" w:rsidP="001B6F00">
            <w:r>
              <w:t xml:space="preserve">ch02B_04.gif </w:t>
            </w:r>
          </w:p>
          <w:p w14:paraId="1CCDEF7E" w14:textId="77777777" w:rsidR="001B6F00" w:rsidRDefault="001B6F00" w:rsidP="001B6F00">
            <w:r>
              <w:t xml:space="preserve">ch02B_05.gif </w:t>
            </w:r>
          </w:p>
          <w:p w14:paraId="23698207" w14:textId="77777777" w:rsidR="001B6F00" w:rsidRDefault="001B6F00" w:rsidP="001B6F00">
            <w:r>
              <w:t xml:space="preserve">ch02B_06.gif </w:t>
            </w:r>
          </w:p>
          <w:p w14:paraId="21AE0470" w14:textId="77777777" w:rsidR="001B6F00" w:rsidRDefault="001B6F00" w:rsidP="001B6F00">
            <w:r>
              <w:t>ch02B_07.gif</w:t>
            </w:r>
          </w:p>
        </w:tc>
      </w:tr>
      <w:tr w:rsidR="001B6F00" w14:paraId="52192AEB" w14:textId="77777777" w:rsidTr="001B6F00">
        <w:tc>
          <w:tcPr>
            <w:tcW w:w="1152" w:type="dxa"/>
          </w:tcPr>
          <w:p w14:paraId="3BFA0A9A" w14:textId="77777777" w:rsidR="001B6F00" w:rsidRDefault="001B6F00"/>
        </w:tc>
        <w:tc>
          <w:tcPr>
            <w:tcW w:w="1152" w:type="dxa"/>
          </w:tcPr>
          <w:p w14:paraId="027591E3" w14:textId="77777777" w:rsidR="001B6F00" w:rsidRDefault="001B6F00"/>
        </w:tc>
        <w:tc>
          <w:tcPr>
            <w:tcW w:w="1152" w:type="dxa"/>
          </w:tcPr>
          <w:p w14:paraId="736A6011" w14:textId="77777777" w:rsidR="001B6F00" w:rsidRDefault="001B6F00"/>
        </w:tc>
        <w:tc>
          <w:tcPr>
            <w:tcW w:w="1151" w:type="dxa"/>
          </w:tcPr>
          <w:p w14:paraId="52F46BA1" w14:textId="77777777" w:rsidR="001B6F00" w:rsidRDefault="001B6F00"/>
        </w:tc>
        <w:tc>
          <w:tcPr>
            <w:tcW w:w="1151" w:type="dxa"/>
          </w:tcPr>
          <w:p w14:paraId="05D1EF36" w14:textId="77777777" w:rsidR="001B6F00" w:rsidRDefault="001B6F00"/>
        </w:tc>
        <w:tc>
          <w:tcPr>
            <w:tcW w:w="1151" w:type="dxa"/>
          </w:tcPr>
          <w:p w14:paraId="61D2976C" w14:textId="77777777" w:rsidR="001B6F00" w:rsidRDefault="001B6F00"/>
        </w:tc>
        <w:tc>
          <w:tcPr>
            <w:tcW w:w="1151" w:type="dxa"/>
          </w:tcPr>
          <w:p w14:paraId="6707FBE6" w14:textId="77777777" w:rsidR="001B6F00" w:rsidRDefault="001B6F00"/>
        </w:tc>
        <w:tc>
          <w:tcPr>
            <w:tcW w:w="1151" w:type="dxa"/>
          </w:tcPr>
          <w:p w14:paraId="38579573" w14:textId="77777777" w:rsidR="001B6F00" w:rsidRDefault="001B6F00"/>
        </w:tc>
        <w:tc>
          <w:tcPr>
            <w:tcW w:w="1151" w:type="dxa"/>
          </w:tcPr>
          <w:p w14:paraId="130D3007" w14:textId="77777777" w:rsidR="001B6F00" w:rsidRDefault="001B6F00" w:rsidP="001B6F00">
            <w:r>
              <w:t>ch02c.html</w:t>
            </w:r>
          </w:p>
        </w:tc>
        <w:tc>
          <w:tcPr>
            <w:tcW w:w="1151" w:type="dxa"/>
          </w:tcPr>
          <w:p w14:paraId="7BF82873" w14:textId="77777777" w:rsidR="001B6F00" w:rsidRDefault="001B6F00" w:rsidP="001B6F00">
            <w:r>
              <w:t>ch02c.html</w:t>
            </w:r>
          </w:p>
        </w:tc>
        <w:tc>
          <w:tcPr>
            <w:tcW w:w="1151" w:type="dxa"/>
          </w:tcPr>
          <w:p w14:paraId="7A34AE8C" w14:textId="77777777" w:rsidR="001B6F00" w:rsidRDefault="00A06E38">
            <w:r>
              <w:t>ch02c.html</w:t>
            </w:r>
          </w:p>
        </w:tc>
      </w:tr>
      <w:tr w:rsidR="001B6F00" w14:paraId="40AC44D8" w14:textId="77777777" w:rsidTr="001B6F00">
        <w:tc>
          <w:tcPr>
            <w:tcW w:w="1152" w:type="dxa"/>
          </w:tcPr>
          <w:p w14:paraId="2A904F2A" w14:textId="77777777" w:rsidR="001B6F00" w:rsidRDefault="001B6F00">
            <w:r>
              <w:t>Kap3.html</w:t>
            </w:r>
          </w:p>
        </w:tc>
        <w:tc>
          <w:tcPr>
            <w:tcW w:w="1152" w:type="dxa"/>
          </w:tcPr>
          <w:p w14:paraId="7D39D745" w14:textId="77777777" w:rsidR="001B6F00" w:rsidRDefault="001B6F00">
            <w:r>
              <w:t>Hl7chp3.html</w:t>
            </w:r>
          </w:p>
        </w:tc>
        <w:tc>
          <w:tcPr>
            <w:tcW w:w="1152" w:type="dxa"/>
          </w:tcPr>
          <w:p w14:paraId="2F046A2E" w14:textId="77777777" w:rsidR="001B6F00" w:rsidRDefault="001B6F00">
            <w:r>
              <w:t>ch3.htm</w:t>
            </w:r>
          </w:p>
          <w:p w14:paraId="576A20C7" w14:textId="77777777" w:rsidR="001B6F00" w:rsidRDefault="001B6F00">
            <w:r>
              <w:t>ch301.gif</w:t>
            </w:r>
          </w:p>
          <w:p w14:paraId="1D7869BB" w14:textId="77777777" w:rsidR="001B6F00" w:rsidRDefault="001B6F00">
            <w:r>
              <w:t>ch302.gif</w:t>
            </w:r>
          </w:p>
          <w:p w14:paraId="2F7CF2F1" w14:textId="77777777" w:rsidR="001B6F00" w:rsidRDefault="001B6F00">
            <w:r>
              <w:t>ch303.gif</w:t>
            </w:r>
          </w:p>
          <w:p w14:paraId="6780D061" w14:textId="77777777" w:rsidR="001B6F00" w:rsidRDefault="001B6F00">
            <w:r>
              <w:t>ch304.gif</w:t>
            </w:r>
          </w:p>
        </w:tc>
        <w:tc>
          <w:tcPr>
            <w:tcW w:w="1151" w:type="dxa"/>
          </w:tcPr>
          <w:p w14:paraId="53C7085B" w14:textId="77777777" w:rsidR="001B6F00" w:rsidRDefault="001B6F00">
            <w:r>
              <w:t>Ch3.html</w:t>
            </w:r>
          </w:p>
          <w:p w14:paraId="15987336" w14:textId="77777777" w:rsidR="001B6F00" w:rsidRDefault="001B6F00">
            <w:r>
              <w:t>Ch301.gif</w:t>
            </w:r>
          </w:p>
          <w:p w14:paraId="1488A487" w14:textId="77777777" w:rsidR="001B6F00" w:rsidRDefault="001B6F00">
            <w:r>
              <w:t>Ch302.gif</w:t>
            </w:r>
          </w:p>
          <w:p w14:paraId="591C9493" w14:textId="77777777" w:rsidR="001B6F00" w:rsidRDefault="001B6F00">
            <w:r>
              <w:t>Ch303.gif</w:t>
            </w:r>
          </w:p>
          <w:p w14:paraId="387CBAD2" w14:textId="77777777" w:rsidR="001B6F00" w:rsidRDefault="001B6F00">
            <w:r>
              <w:t>Ch304.gif</w:t>
            </w:r>
          </w:p>
        </w:tc>
        <w:tc>
          <w:tcPr>
            <w:tcW w:w="1151" w:type="dxa"/>
          </w:tcPr>
          <w:p w14:paraId="2417E7F4" w14:textId="77777777" w:rsidR="001B6F00" w:rsidRDefault="001B6F00">
            <w:r>
              <w:t>ch03.htm</w:t>
            </w:r>
          </w:p>
          <w:p w14:paraId="442A3111" w14:textId="77777777" w:rsidR="001B6F00" w:rsidRDefault="001B6F00">
            <w:r>
              <w:t>ch0301.gif</w:t>
            </w:r>
          </w:p>
          <w:p w14:paraId="21A92036" w14:textId="77777777" w:rsidR="001B6F00" w:rsidRDefault="001B6F00">
            <w:r>
              <w:t>ch0302.gif</w:t>
            </w:r>
          </w:p>
          <w:p w14:paraId="70457295" w14:textId="77777777" w:rsidR="001B6F00" w:rsidRDefault="001B6F00">
            <w:r>
              <w:t>ch0303.gif</w:t>
            </w:r>
          </w:p>
          <w:p w14:paraId="3349BC76" w14:textId="77777777" w:rsidR="001B6F00" w:rsidRDefault="001B6F00">
            <w:r>
              <w:t>ch0304.gif</w:t>
            </w:r>
          </w:p>
          <w:p w14:paraId="2ECFB7EF" w14:textId="77777777" w:rsidR="001B6F00" w:rsidRDefault="001B6F00">
            <w:r>
              <w:t>ch0305.gif</w:t>
            </w:r>
          </w:p>
          <w:p w14:paraId="71D02716" w14:textId="77777777" w:rsidR="001B6F00" w:rsidRDefault="001B6F00">
            <w:r>
              <w:t>ch0306.gif</w:t>
            </w:r>
          </w:p>
          <w:p w14:paraId="597859F9" w14:textId="77777777" w:rsidR="001B6F00" w:rsidRDefault="001B6F00">
            <w:r>
              <w:t>ch0307.gif</w:t>
            </w:r>
          </w:p>
          <w:p w14:paraId="79207D58" w14:textId="77777777" w:rsidR="001B6F00" w:rsidRDefault="001B6F00">
            <w:r>
              <w:t>ch0308.gif</w:t>
            </w:r>
          </w:p>
          <w:p w14:paraId="6E759BA4" w14:textId="77777777" w:rsidR="001B6F00" w:rsidRDefault="001B6F00">
            <w:r>
              <w:t>ch0309.gif</w:t>
            </w:r>
          </w:p>
          <w:p w14:paraId="30E0DA64" w14:textId="77777777" w:rsidR="001B6F00" w:rsidRDefault="001B6F00">
            <w:r>
              <w:t>ch0310.gif</w:t>
            </w:r>
          </w:p>
          <w:p w14:paraId="3D26F2E3" w14:textId="77777777" w:rsidR="001B6F00" w:rsidRDefault="001B6F00">
            <w:r>
              <w:t>ch0311.gif</w:t>
            </w:r>
          </w:p>
        </w:tc>
        <w:tc>
          <w:tcPr>
            <w:tcW w:w="1151" w:type="dxa"/>
          </w:tcPr>
          <w:p w14:paraId="1A40D006" w14:textId="77777777" w:rsidR="001B6F00" w:rsidRDefault="001B6F00">
            <w:r>
              <w:t>ch03.html</w:t>
            </w:r>
          </w:p>
          <w:p w14:paraId="43793CB0" w14:textId="77777777" w:rsidR="001B6F00" w:rsidRDefault="001B6F00">
            <w:r>
              <w:t>ch03_01.gif</w:t>
            </w:r>
          </w:p>
          <w:p w14:paraId="1D1A02DB" w14:textId="77777777" w:rsidR="001B6F00" w:rsidRDefault="001B6F00">
            <w:r>
              <w:t>ch03_02.gif</w:t>
            </w:r>
          </w:p>
          <w:p w14:paraId="09EC5A03" w14:textId="77777777" w:rsidR="001B6F00" w:rsidRDefault="001B6F00">
            <w:r>
              <w:t>ch03_03.gif</w:t>
            </w:r>
          </w:p>
          <w:p w14:paraId="4B45DF62" w14:textId="77777777" w:rsidR="001B6F00" w:rsidRDefault="001B6F00">
            <w:r>
              <w:t>ch03_04.gif</w:t>
            </w:r>
          </w:p>
          <w:p w14:paraId="52979894" w14:textId="77777777" w:rsidR="001B6F00" w:rsidRDefault="001B6F00">
            <w:r>
              <w:t>ch03_05.gif</w:t>
            </w:r>
          </w:p>
          <w:p w14:paraId="1CC547C6" w14:textId="77777777" w:rsidR="001B6F00" w:rsidRDefault="001B6F00">
            <w:r>
              <w:t>ch03_06.gif</w:t>
            </w:r>
          </w:p>
          <w:p w14:paraId="575F40E2" w14:textId="77777777" w:rsidR="001B6F00" w:rsidRDefault="001B6F00">
            <w:r>
              <w:t>ch03_07.gif</w:t>
            </w:r>
          </w:p>
          <w:p w14:paraId="7C4902A7" w14:textId="77777777" w:rsidR="001B6F00" w:rsidRDefault="001B6F00">
            <w:r>
              <w:t>ch03_08.gif</w:t>
            </w:r>
          </w:p>
          <w:p w14:paraId="17F7B7BB" w14:textId="77777777" w:rsidR="001B6F00" w:rsidRDefault="001B6F00">
            <w:r>
              <w:t>ch03_09.gif</w:t>
            </w:r>
          </w:p>
          <w:p w14:paraId="15504C8A" w14:textId="77777777" w:rsidR="001B6F00" w:rsidRDefault="001B6F00">
            <w:r>
              <w:t>ch03_10.gif</w:t>
            </w:r>
          </w:p>
          <w:p w14:paraId="4495082C" w14:textId="77777777" w:rsidR="001B6F00" w:rsidRDefault="001B6F00">
            <w:r>
              <w:t>ch03_11.gif</w:t>
            </w:r>
          </w:p>
        </w:tc>
        <w:tc>
          <w:tcPr>
            <w:tcW w:w="1151" w:type="dxa"/>
          </w:tcPr>
          <w:p w14:paraId="2467691C" w14:textId="77777777" w:rsidR="001B6F00" w:rsidRDefault="001B6F00">
            <w:r>
              <w:t>ch03.html</w:t>
            </w:r>
          </w:p>
          <w:p w14:paraId="2E382AF1" w14:textId="77777777" w:rsidR="001B6F00" w:rsidRDefault="001B6F00">
            <w:r>
              <w:t>ch03_01.gif</w:t>
            </w:r>
          </w:p>
          <w:p w14:paraId="3BD43C3D" w14:textId="77777777" w:rsidR="001B6F00" w:rsidRDefault="001B6F00">
            <w:r>
              <w:t>ch03_02.gif</w:t>
            </w:r>
          </w:p>
          <w:p w14:paraId="5817BE16" w14:textId="77777777" w:rsidR="001B6F00" w:rsidRDefault="001B6F00">
            <w:r>
              <w:t>ch03_03.gif</w:t>
            </w:r>
          </w:p>
          <w:p w14:paraId="21E4283D" w14:textId="77777777" w:rsidR="001B6F00" w:rsidRDefault="001B6F00">
            <w:r>
              <w:t>ch03_04.gif</w:t>
            </w:r>
          </w:p>
          <w:p w14:paraId="48E86242" w14:textId="77777777" w:rsidR="001B6F00" w:rsidRDefault="001B6F00">
            <w:r>
              <w:t>ch03_05.gif</w:t>
            </w:r>
          </w:p>
          <w:p w14:paraId="160E5D5D" w14:textId="77777777" w:rsidR="001B6F00" w:rsidRDefault="001B6F00">
            <w:r>
              <w:t>ch03_06.gif</w:t>
            </w:r>
          </w:p>
          <w:p w14:paraId="40207507" w14:textId="77777777" w:rsidR="001B6F00" w:rsidRDefault="001B6F00">
            <w:r>
              <w:t>ch03_07.gif</w:t>
            </w:r>
          </w:p>
          <w:p w14:paraId="383668E2" w14:textId="77777777" w:rsidR="001B6F00" w:rsidRDefault="001B6F00">
            <w:r>
              <w:t>ch03_08.gif</w:t>
            </w:r>
          </w:p>
          <w:p w14:paraId="1A6269B1" w14:textId="77777777" w:rsidR="001B6F00" w:rsidRDefault="001B6F00">
            <w:r>
              <w:t>ch03_09.gif</w:t>
            </w:r>
          </w:p>
          <w:p w14:paraId="4C7D58A2" w14:textId="77777777" w:rsidR="001B6F00" w:rsidRDefault="001B6F00">
            <w:r>
              <w:t>ch03_10.gif</w:t>
            </w:r>
          </w:p>
          <w:p w14:paraId="7FBE1491" w14:textId="77777777" w:rsidR="001B6F00" w:rsidRDefault="001B6F00">
            <w:r>
              <w:t>ch03_11.gif</w:t>
            </w:r>
          </w:p>
        </w:tc>
        <w:tc>
          <w:tcPr>
            <w:tcW w:w="1151" w:type="dxa"/>
          </w:tcPr>
          <w:p w14:paraId="3A27F716" w14:textId="77777777" w:rsidR="001B6F00" w:rsidRDefault="001B6F00">
            <w:r>
              <w:t xml:space="preserve">ch03.html </w:t>
            </w:r>
          </w:p>
          <w:p w14:paraId="2A3EDCF0" w14:textId="77777777" w:rsidR="001B6F00" w:rsidRDefault="001B6F00">
            <w:r>
              <w:t>ch03_01.gif</w:t>
            </w:r>
          </w:p>
          <w:p w14:paraId="48AEA3C7" w14:textId="77777777" w:rsidR="001B6F00" w:rsidRDefault="001B6F00">
            <w:r>
              <w:t>ch03_02.gif</w:t>
            </w:r>
          </w:p>
          <w:p w14:paraId="6ECDD2CC" w14:textId="77777777" w:rsidR="001B6F00" w:rsidRDefault="001B6F00">
            <w:r>
              <w:t>ch03_03.gif</w:t>
            </w:r>
          </w:p>
          <w:p w14:paraId="691CBD37" w14:textId="77777777" w:rsidR="001B6F00" w:rsidRDefault="001B6F00">
            <w:r>
              <w:t>ch03_04.gif</w:t>
            </w:r>
          </w:p>
          <w:p w14:paraId="0E93D068" w14:textId="77777777" w:rsidR="001B6F00" w:rsidRDefault="001B6F00">
            <w:r>
              <w:t>ch03_05.gif</w:t>
            </w:r>
          </w:p>
          <w:p w14:paraId="57AEEF0F" w14:textId="77777777" w:rsidR="001B6F00" w:rsidRDefault="001B6F00">
            <w:r>
              <w:t>ch03_06.gif</w:t>
            </w:r>
          </w:p>
          <w:p w14:paraId="6D160503" w14:textId="77777777" w:rsidR="001B6F00" w:rsidRDefault="001B6F00">
            <w:r>
              <w:t>ch03_07.gif</w:t>
            </w:r>
          </w:p>
          <w:p w14:paraId="00CB39E2" w14:textId="77777777" w:rsidR="001B6F00" w:rsidRDefault="001B6F00">
            <w:r>
              <w:t>ch03_08.gif</w:t>
            </w:r>
          </w:p>
          <w:p w14:paraId="0F7834E6" w14:textId="77777777" w:rsidR="001B6F00" w:rsidRDefault="001B6F00">
            <w:r>
              <w:t>ch03_09.gif</w:t>
            </w:r>
          </w:p>
          <w:p w14:paraId="11920BF6" w14:textId="77777777" w:rsidR="001B6F00" w:rsidRDefault="001B6F00">
            <w:r>
              <w:t>ch03_10.gif</w:t>
            </w:r>
          </w:p>
          <w:p w14:paraId="2AE1A862" w14:textId="77777777" w:rsidR="001B6F00" w:rsidRDefault="001B6F00">
            <w:r>
              <w:t>ch03_11.gif</w:t>
            </w:r>
          </w:p>
        </w:tc>
        <w:tc>
          <w:tcPr>
            <w:tcW w:w="1151" w:type="dxa"/>
          </w:tcPr>
          <w:p w14:paraId="2E0588CA" w14:textId="77777777" w:rsidR="001B6F00" w:rsidRDefault="001B6F00" w:rsidP="001B6F00">
            <w:r>
              <w:t xml:space="preserve">ch03.html </w:t>
            </w:r>
          </w:p>
          <w:p w14:paraId="255D6CA9" w14:textId="77777777" w:rsidR="001B6F00" w:rsidRDefault="001B6F00" w:rsidP="001B6F00">
            <w:r>
              <w:t>ch03_01.gif</w:t>
            </w:r>
          </w:p>
          <w:p w14:paraId="0C1E653A" w14:textId="77777777" w:rsidR="001B6F00" w:rsidRDefault="001B6F00" w:rsidP="001B6F00">
            <w:r>
              <w:t>ch03_02.gif</w:t>
            </w:r>
          </w:p>
          <w:p w14:paraId="051E2B64" w14:textId="77777777" w:rsidR="001B6F00" w:rsidRDefault="001B6F00" w:rsidP="001B6F00">
            <w:r>
              <w:t>ch03_03.gif</w:t>
            </w:r>
          </w:p>
          <w:p w14:paraId="717357D4" w14:textId="77777777" w:rsidR="001B6F00" w:rsidRDefault="001B6F00" w:rsidP="001B6F00">
            <w:r>
              <w:t>ch03_04.gif</w:t>
            </w:r>
          </w:p>
          <w:p w14:paraId="70FD66EC" w14:textId="77777777" w:rsidR="001B6F00" w:rsidRDefault="001B6F00" w:rsidP="001B6F00">
            <w:r>
              <w:t>ch03_05.gif</w:t>
            </w:r>
          </w:p>
          <w:p w14:paraId="44625A8E" w14:textId="77777777" w:rsidR="001B6F00" w:rsidRDefault="001B6F00" w:rsidP="001B6F00">
            <w:r>
              <w:t>ch03_06.gif</w:t>
            </w:r>
          </w:p>
          <w:p w14:paraId="0C38C5F1" w14:textId="77777777" w:rsidR="001B6F00" w:rsidRDefault="001B6F00" w:rsidP="001B6F00">
            <w:r>
              <w:t>ch03_07.gif</w:t>
            </w:r>
          </w:p>
          <w:p w14:paraId="790E658C" w14:textId="77777777" w:rsidR="001B6F00" w:rsidRDefault="001B6F00" w:rsidP="001B6F00">
            <w:r>
              <w:t>ch03_08.gif</w:t>
            </w:r>
          </w:p>
          <w:p w14:paraId="385A9223" w14:textId="77777777" w:rsidR="001B6F00" w:rsidRDefault="001B6F00" w:rsidP="001B6F00">
            <w:r>
              <w:t>ch03_09.gif</w:t>
            </w:r>
          </w:p>
          <w:p w14:paraId="05A5204F" w14:textId="77777777" w:rsidR="001B6F00" w:rsidRDefault="001B6F00" w:rsidP="001B6F00">
            <w:r>
              <w:t>ch03_10.gif</w:t>
            </w:r>
          </w:p>
          <w:p w14:paraId="2AD53724" w14:textId="77777777" w:rsidR="001B6F00" w:rsidRDefault="001B6F00" w:rsidP="001B6F00">
            <w:r>
              <w:t>ch03_11.gif</w:t>
            </w:r>
          </w:p>
        </w:tc>
        <w:tc>
          <w:tcPr>
            <w:tcW w:w="1151" w:type="dxa"/>
          </w:tcPr>
          <w:p w14:paraId="50B11BA5" w14:textId="77777777" w:rsidR="001B6F00" w:rsidRDefault="001B6F00" w:rsidP="001B6F00">
            <w:r>
              <w:t xml:space="preserve">ch03.html </w:t>
            </w:r>
          </w:p>
          <w:p w14:paraId="357E724B" w14:textId="77777777" w:rsidR="001B6F00" w:rsidRDefault="001B6F00" w:rsidP="001B6F00">
            <w:r>
              <w:t>ch03_01.gif</w:t>
            </w:r>
          </w:p>
          <w:p w14:paraId="4EF3698F" w14:textId="77777777" w:rsidR="001B6F00" w:rsidRDefault="001B6F00" w:rsidP="001B6F00">
            <w:r>
              <w:t>ch03_02.gif</w:t>
            </w:r>
          </w:p>
          <w:p w14:paraId="6B256345" w14:textId="77777777" w:rsidR="001B6F00" w:rsidRDefault="001B6F00" w:rsidP="001B6F00">
            <w:r>
              <w:t>ch03_03.gif</w:t>
            </w:r>
          </w:p>
          <w:p w14:paraId="145E437B" w14:textId="77777777" w:rsidR="001B6F00" w:rsidRDefault="001B6F00" w:rsidP="001B6F00">
            <w:r>
              <w:t>ch03_04.gif</w:t>
            </w:r>
          </w:p>
          <w:p w14:paraId="7F4F916F" w14:textId="77777777" w:rsidR="001B6F00" w:rsidRDefault="001B6F00" w:rsidP="001B6F00">
            <w:r>
              <w:t>ch03_05.gif</w:t>
            </w:r>
          </w:p>
          <w:p w14:paraId="2A8B41AB" w14:textId="77777777" w:rsidR="001B6F00" w:rsidRDefault="001B6F00" w:rsidP="001B6F00">
            <w:r>
              <w:t>ch03_06.gif</w:t>
            </w:r>
          </w:p>
          <w:p w14:paraId="3B62F7CA" w14:textId="77777777" w:rsidR="001B6F00" w:rsidRDefault="001B6F00" w:rsidP="001B6F00">
            <w:r>
              <w:t>ch03_07.gif</w:t>
            </w:r>
          </w:p>
          <w:p w14:paraId="5EC8E2D6" w14:textId="77777777" w:rsidR="001B6F00" w:rsidRDefault="001B6F00" w:rsidP="001B6F00">
            <w:r>
              <w:t>ch03_08.gif</w:t>
            </w:r>
          </w:p>
          <w:p w14:paraId="5BB31F81" w14:textId="77777777" w:rsidR="001B6F00" w:rsidRDefault="001B6F00" w:rsidP="001B6F00">
            <w:r>
              <w:t>ch03_09.gif</w:t>
            </w:r>
          </w:p>
          <w:p w14:paraId="01CC8A0F" w14:textId="77777777" w:rsidR="001B6F00" w:rsidRDefault="001B6F00" w:rsidP="001B6F00">
            <w:r>
              <w:t>ch03_10.gif</w:t>
            </w:r>
          </w:p>
          <w:p w14:paraId="1ED90E09" w14:textId="77777777" w:rsidR="001B6F00" w:rsidRDefault="001B6F00" w:rsidP="001B6F00">
            <w:r>
              <w:t>ch03_11.gif</w:t>
            </w:r>
          </w:p>
        </w:tc>
        <w:tc>
          <w:tcPr>
            <w:tcW w:w="1151" w:type="dxa"/>
          </w:tcPr>
          <w:p w14:paraId="07FC25AC" w14:textId="77777777" w:rsidR="00A06E38" w:rsidRDefault="00A06E38" w:rsidP="00A06E38">
            <w:r>
              <w:t xml:space="preserve">ch03.html </w:t>
            </w:r>
          </w:p>
          <w:p w14:paraId="6F3DFD04" w14:textId="77777777" w:rsidR="00A06E38" w:rsidRDefault="00A06E38" w:rsidP="00A06E38">
            <w:r>
              <w:t>ch03_01.gif</w:t>
            </w:r>
          </w:p>
          <w:p w14:paraId="382071DF" w14:textId="77777777" w:rsidR="00A06E38" w:rsidRDefault="00A06E38" w:rsidP="00A06E38">
            <w:r>
              <w:t>ch03_02.gif</w:t>
            </w:r>
          </w:p>
          <w:p w14:paraId="4FBD55BF" w14:textId="77777777" w:rsidR="00A06E38" w:rsidRDefault="00A06E38" w:rsidP="00A06E38">
            <w:r>
              <w:t>ch03_03.gif</w:t>
            </w:r>
          </w:p>
          <w:p w14:paraId="2D8F6325" w14:textId="77777777" w:rsidR="00A06E38" w:rsidRDefault="00A06E38" w:rsidP="00A06E38">
            <w:r>
              <w:t>ch03_04.gif</w:t>
            </w:r>
          </w:p>
          <w:p w14:paraId="70DB455A" w14:textId="77777777" w:rsidR="00A06E38" w:rsidRDefault="00A06E38" w:rsidP="00A06E38">
            <w:r>
              <w:t>ch03_05.gif</w:t>
            </w:r>
          </w:p>
          <w:p w14:paraId="27006F67" w14:textId="77777777" w:rsidR="00A06E38" w:rsidRDefault="00A06E38" w:rsidP="00A06E38">
            <w:r>
              <w:t>ch03_06.gif</w:t>
            </w:r>
          </w:p>
          <w:p w14:paraId="56BE96DC" w14:textId="77777777" w:rsidR="00A06E38" w:rsidRDefault="00A06E38" w:rsidP="00A06E38">
            <w:r>
              <w:t>ch03_07.gif</w:t>
            </w:r>
          </w:p>
          <w:p w14:paraId="68AE6AF5" w14:textId="77777777" w:rsidR="00A06E38" w:rsidRDefault="00A06E38" w:rsidP="00A06E38">
            <w:r>
              <w:t>ch03_08.gif</w:t>
            </w:r>
          </w:p>
          <w:p w14:paraId="064A2E92" w14:textId="77777777" w:rsidR="00A06E38" w:rsidRDefault="00A06E38" w:rsidP="00A06E38">
            <w:r>
              <w:t>ch03_09.gif</w:t>
            </w:r>
          </w:p>
          <w:p w14:paraId="66E94A4A" w14:textId="77777777" w:rsidR="00A06E38" w:rsidRDefault="00A06E38" w:rsidP="00A06E38">
            <w:r>
              <w:t>ch03_10.gif</w:t>
            </w:r>
          </w:p>
          <w:p w14:paraId="1ED3DC04" w14:textId="77777777" w:rsidR="001B6F00" w:rsidRDefault="00A06E38" w:rsidP="00A06E38">
            <w:r>
              <w:t>ch03_11.gif</w:t>
            </w:r>
          </w:p>
        </w:tc>
      </w:tr>
      <w:tr w:rsidR="001B6F00" w14:paraId="6AC8FE55" w14:textId="77777777" w:rsidTr="001B6F00">
        <w:tc>
          <w:tcPr>
            <w:tcW w:w="1152" w:type="dxa"/>
          </w:tcPr>
          <w:p w14:paraId="2BD9DF92" w14:textId="77777777" w:rsidR="001B6F00" w:rsidRDefault="001B6F00">
            <w:r>
              <w:t>Kap4.html</w:t>
            </w:r>
          </w:p>
        </w:tc>
        <w:tc>
          <w:tcPr>
            <w:tcW w:w="1152" w:type="dxa"/>
          </w:tcPr>
          <w:p w14:paraId="6062BA5B" w14:textId="77777777" w:rsidR="001B6F00" w:rsidRDefault="001B6F00">
            <w:r>
              <w:t>Hl7chp4.ht</w:t>
            </w:r>
            <w:r>
              <w:lastRenderedPageBreak/>
              <w:t>ml</w:t>
            </w:r>
          </w:p>
        </w:tc>
        <w:tc>
          <w:tcPr>
            <w:tcW w:w="1152" w:type="dxa"/>
          </w:tcPr>
          <w:p w14:paraId="4694187D" w14:textId="77777777" w:rsidR="001B6F00" w:rsidRDefault="001B6F00">
            <w:r>
              <w:lastRenderedPageBreak/>
              <w:t>ch4.htm</w:t>
            </w:r>
          </w:p>
        </w:tc>
        <w:tc>
          <w:tcPr>
            <w:tcW w:w="1151" w:type="dxa"/>
          </w:tcPr>
          <w:p w14:paraId="3A7C4EAC" w14:textId="77777777" w:rsidR="001B6F00" w:rsidRDefault="001B6F00">
            <w:r>
              <w:t>Ch4.html</w:t>
            </w:r>
          </w:p>
        </w:tc>
        <w:tc>
          <w:tcPr>
            <w:tcW w:w="1151" w:type="dxa"/>
          </w:tcPr>
          <w:p w14:paraId="4DE2FF77" w14:textId="77777777" w:rsidR="001B6F00" w:rsidRDefault="001B6F00">
            <w:r>
              <w:t>ch04.htm</w:t>
            </w:r>
          </w:p>
        </w:tc>
        <w:tc>
          <w:tcPr>
            <w:tcW w:w="1151" w:type="dxa"/>
          </w:tcPr>
          <w:p w14:paraId="186F500D" w14:textId="77777777" w:rsidR="001B6F00" w:rsidRDefault="001B6F00">
            <w:r>
              <w:t>ch04.html</w:t>
            </w:r>
          </w:p>
          <w:p w14:paraId="015EB1B5" w14:textId="77777777" w:rsidR="001B6F00" w:rsidRDefault="001B6F00">
            <w:r>
              <w:lastRenderedPageBreak/>
              <w:t>ch04_01.gif</w:t>
            </w:r>
          </w:p>
          <w:p w14:paraId="28D41BF6" w14:textId="77777777" w:rsidR="001B6F00" w:rsidRDefault="001B6F00">
            <w:r>
              <w:t>ch04_02.gif</w:t>
            </w:r>
          </w:p>
          <w:p w14:paraId="6C41707A" w14:textId="77777777" w:rsidR="001B6F00" w:rsidRDefault="001B6F00">
            <w:r>
              <w:t>ch04_03.gif</w:t>
            </w:r>
          </w:p>
          <w:p w14:paraId="2584E1EF" w14:textId="77777777" w:rsidR="001B6F00" w:rsidRDefault="001B6F00">
            <w:r>
              <w:t>ch04_04.gif</w:t>
            </w:r>
          </w:p>
          <w:p w14:paraId="75DC5561" w14:textId="77777777" w:rsidR="001B6F00" w:rsidRDefault="001B6F00">
            <w:r>
              <w:t>ch04_05.gif</w:t>
            </w:r>
          </w:p>
          <w:p w14:paraId="20C455FD" w14:textId="77777777" w:rsidR="001B6F00" w:rsidRDefault="001B6F00">
            <w:r>
              <w:t>ch04_06.gif</w:t>
            </w:r>
          </w:p>
          <w:p w14:paraId="2723862E" w14:textId="77777777" w:rsidR="001B6F00" w:rsidRDefault="001B6F00">
            <w:r>
              <w:t>ch04_07.gif</w:t>
            </w:r>
          </w:p>
          <w:p w14:paraId="18DF6031" w14:textId="77777777" w:rsidR="001B6F00" w:rsidRDefault="001B6F00">
            <w:r>
              <w:t>ch04_08.gif</w:t>
            </w:r>
          </w:p>
          <w:p w14:paraId="4C79E43C" w14:textId="77777777" w:rsidR="001B6F00" w:rsidRDefault="001B6F00">
            <w:r>
              <w:t>ch04_09.gif</w:t>
            </w:r>
          </w:p>
          <w:p w14:paraId="7B35A09E" w14:textId="77777777" w:rsidR="001B6F00" w:rsidRDefault="001B6F00">
            <w:r>
              <w:t>ch04_10.gif</w:t>
            </w:r>
          </w:p>
        </w:tc>
        <w:tc>
          <w:tcPr>
            <w:tcW w:w="1151" w:type="dxa"/>
          </w:tcPr>
          <w:p w14:paraId="535FD0E6" w14:textId="77777777" w:rsidR="001B6F00" w:rsidRDefault="001B6F00">
            <w:r>
              <w:lastRenderedPageBreak/>
              <w:t>ch04.html</w:t>
            </w:r>
          </w:p>
          <w:p w14:paraId="1DDDD901" w14:textId="77777777" w:rsidR="001B6F00" w:rsidRDefault="001B6F00">
            <w:r>
              <w:lastRenderedPageBreak/>
              <w:t>ch04_01.gif</w:t>
            </w:r>
          </w:p>
          <w:p w14:paraId="62DABFD9" w14:textId="77777777" w:rsidR="001B6F00" w:rsidRDefault="001B6F00">
            <w:r>
              <w:t>ch04_02.gif</w:t>
            </w:r>
          </w:p>
          <w:p w14:paraId="7CFEC26B" w14:textId="77777777" w:rsidR="001B6F00" w:rsidRDefault="001B6F00">
            <w:r>
              <w:t>ch04_03.gif</w:t>
            </w:r>
          </w:p>
          <w:p w14:paraId="547573DD" w14:textId="77777777" w:rsidR="001B6F00" w:rsidRDefault="001B6F00">
            <w:r>
              <w:t>ch04_04.gif</w:t>
            </w:r>
          </w:p>
          <w:p w14:paraId="38EABBD4" w14:textId="77777777" w:rsidR="001B6F00" w:rsidRDefault="001B6F00">
            <w:r>
              <w:t>ch04_05.gif</w:t>
            </w:r>
          </w:p>
          <w:p w14:paraId="203485FD" w14:textId="77777777" w:rsidR="001B6F00" w:rsidRDefault="001B6F00">
            <w:r>
              <w:t>ch04_06.gif</w:t>
            </w:r>
          </w:p>
          <w:p w14:paraId="1A0509D0" w14:textId="77777777" w:rsidR="001B6F00" w:rsidRDefault="001B6F00">
            <w:r>
              <w:t>ch04_07.gif</w:t>
            </w:r>
          </w:p>
          <w:p w14:paraId="4E562E4E" w14:textId="77777777" w:rsidR="001B6F00" w:rsidRDefault="001B6F00">
            <w:r>
              <w:t>ch04_08.gif</w:t>
            </w:r>
          </w:p>
          <w:p w14:paraId="5B3B3396" w14:textId="77777777" w:rsidR="001B6F00" w:rsidRDefault="001B6F00">
            <w:r>
              <w:t>ch04_09.gif</w:t>
            </w:r>
          </w:p>
          <w:p w14:paraId="0936E5C0" w14:textId="77777777" w:rsidR="001B6F00" w:rsidRDefault="001B6F00">
            <w:r>
              <w:t>ch04_10.gif</w:t>
            </w:r>
          </w:p>
        </w:tc>
        <w:tc>
          <w:tcPr>
            <w:tcW w:w="1151" w:type="dxa"/>
          </w:tcPr>
          <w:p w14:paraId="1A18AB94" w14:textId="77777777" w:rsidR="001B6F00" w:rsidRDefault="001B6F00">
            <w:r>
              <w:lastRenderedPageBreak/>
              <w:t xml:space="preserve">ch04.html </w:t>
            </w:r>
          </w:p>
          <w:p w14:paraId="3F7B026A" w14:textId="77777777" w:rsidR="001B6F00" w:rsidRDefault="001B6F00">
            <w:r>
              <w:lastRenderedPageBreak/>
              <w:t>ch04_01.gif</w:t>
            </w:r>
          </w:p>
          <w:p w14:paraId="6D187871" w14:textId="77777777" w:rsidR="001B6F00" w:rsidRDefault="001B6F00">
            <w:r>
              <w:t>ch04_02.gif</w:t>
            </w:r>
          </w:p>
          <w:p w14:paraId="5ED18262" w14:textId="77777777" w:rsidR="001B6F00" w:rsidRDefault="001B6F00">
            <w:r>
              <w:t>ch04_03.gif</w:t>
            </w:r>
          </w:p>
          <w:p w14:paraId="2683C2D8" w14:textId="77777777" w:rsidR="001B6F00" w:rsidRDefault="001B6F00">
            <w:r>
              <w:t>ch04_04.gif</w:t>
            </w:r>
          </w:p>
          <w:p w14:paraId="27D698C2" w14:textId="77777777" w:rsidR="001B6F00" w:rsidRDefault="001B6F00">
            <w:r>
              <w:t>ch04_05.gif</w:t>
            </w:r>
          </w:p>
          <w:p w14:paraId="6EAF1E78" w14:textId="77777777" w:rsidR="001B6F00" w:rsidRDefault="001B6F00">
            <w:r>
              <w:t>ch04_06.gif</w:t>
            </w:r>
          </w:p>
          <w:p w14:paraId="4F30D32F" w14:textId="77777777" w:rsidR="001B6F00" w:rsidRDefault="001B6F00">
            <w:r>
              <w:t>ch04_07.gif</w:t>
            </w:r>
          </w:p>
          <w:p w14:paraId="1F229A01" w14:textId="77777777" w:rsidR="001B6F00" w:rsidRDefault="001B6F00">
            <w:r>
              <w:t>ch04_08.gif</w:t>
            </w:r>
          </w:p>
          <w:p w14:paraId="0D7AC95F" w14:textId="77777777" w:rsidR="001B6F00" w:rsidRDefault="001B6F00">
            <w:r>
              <w:t>ch04_09.gif</w:t>
            </w:r>
          </w:p>
          <w:p w14:paraId="3A8BED0C" w14:textId="77777777" w:rsidR="001B6F00" w:rsidRDefault="001B6F00">
            <w:pPr>
              <w:rPr>
                <w:lang w:val="de-DE"/>
              </w:rPr>
            </w:pPr>
            <w:r>
              <w:rPr>
                <w:lang w:val="de-DE"/>
              </w:rPr>
              <w:t>ch04_10.gif</w:t>
            </w:r>
          </w:p>
        </w:tc>
        <w:tc>
          <w:tcPr>
            <w:tcW w:w="1151" w:type="dxa"/>
          </w:tcPr>
          <w:p w14:paraId="2511AD4B" w14:textId="77777777" w:rsidR="001B6F00" w:rsidRDefault="001B6F00" w:rsidP="001B6F00">
            <w:r>
              <w:lastRenderedPageBreak/>
              <w:t xml:space="preserve">ch04.html </w:t>
            </w:r>
          </w:p>
          <w:p w14:paraId="3231D81C" w14:textId="77777777" w:rsidR="001B6F00" w:rsidRDefault="001B6F00" w:rsidP="001B6F00">
            <w:r>
              <w:lastRenderedPageBreak/>
              <w:t>ch04_01.gif</w:t>
            </w:r>
          </w:p>
          <w:p w14:paraId="3D3C770C" w14:textId="77777777" w:rsidR="001B6F00" w:rsidRDefault="001B6F00" w:rsidP="001B6F00">
            <w:r>
              <w:t>ch04_02.gif</w:t>
            </w:r>
          </w:p>
          <w:p w14:paraId="53AFEF22" w14:textId="77777777" w:rsidR="001B6F00" w:rsidRDefault="001B6F00" w:rsidP="001B6F00">
            <w:r>
              <w:t>ch04_03.gif</w:t>
            </w:r>
          </w:p>
          <w:p w14:paraId="1F75DB26" w14:textId="77777777" w:rsidR="001B6F00" w:rsidRDefault="001B6F00" w:rsidP="001B6F00">
            <w:r>
              <w:t>ch04_04.gif</w:t>
            </w:r>
          </w:p>
          <w:p w14:paraId="0764F495" w14:textId="77777777" w:rsidR="001B6F00" w:rsidRDefault="001B6F00" w:rsidP="001B6F00">
            <w:r>
              <w:t>ch04_05.gif</w:t>
            </w:r>
          </w:p>
          <w:p w14:paraId="4707BF50" w14:textId="77777777" w:rsidR="001B6F00" w:rsidRDefault="001B6F00" w:rsidP="001B6F00">
            <w:r>
              <w:t>ch04_06.gif</w:t>
            </w:r>
          </w:p>
          <w:p w14:paraId="0F4328F9" w14:textId="77777777" w:rsidR="001B6F00" w:rsidRDefault="001B6F00" w:rsidP="001B6F00">
            <w:r>
              <w:t>ch04_07.gif</w:t>
            </w:r>
          </w:p>
          <w:p w14:paraId="1E8781D2" w14:textId="77777777" w:rsidR="001B6F00" w:rsidRDefault="001B6F00" w:rsidP="001B6F00">
            <w:r>
              <w:t>ch04_08.gif</w:t>
            </w:r>
          </w:p>
          <w:p w14:paraId="4F8C12F4" w14:textId="77777777" w:rsidR="001B6F00" w:rsidRDefault="001B6F00" w:rsidP="001B6F00">
            <w:r>
              <w:t>ch04_09.gif</w:t>
            </w:r>
          </w:p>
        </w:tc>
        <w:tc>
          <w:tcPr>
            <w:tcW w:w="1151" w:type="dxa"/>
          </w:tcPr>
          <w:p w14:paraId="4BC00749" w14:textId="77777777" w:rsidR="001B6F00" w:rsidRDefault="001B6F00" w:rsidP="001B6F00">
            <w:r>
              <w:lastRenderedPageBreak/>
              <w:t xml:space="preserve">ch04.html </w:t>
            </w:r>
          </w:p>
          <w:p w14:paraId="20E463E6" w14:textId="77777777" w:rsidR="001B6F00" w:rsidRDefault="001B6F00" w:rsidP="001B6F00">
            <w:r>
              <w:lastRenderedPageBreak/>
              <w:t>ch04_01.gif</w:t>
            </w:r>
          </w:p>
          <w:p w14:paraId="74D92300" w14:textId="77777777" w:rsidR="001B6F00" w:rsidRDefault="001B6F00" w:rsidP="001B6F00">
            <w:r>
              <w:t>ch04_02.gif</w:t>
            </w:r>
          </w:p>
          <w:p w14:paraId="4920BCE6" w14:textId="77777777" w:rsidR="001B6F00" w:rsidRDefault="001B6F00" w:rsidP="001B6F00">
            <w:r>
              <w:t>ch04_03.gif</w:t>
            </w:r>
          </w:p>
          <w:p w14:paraId="07FB8DD0" w14:textId="77777777" w:rsidR="001B6F00" w:rsidRDefault="001B6F00" w:rsidP="001B6F00">
            <w:r>
              <w:t>ch04_04.gif</w:t>
            </w:r>
          </w:p>
          <w:p w14:paraId="587C1843" w14:textId="77777777" w:rsidR="001B6F00" w:rsidRDefault="001B6F00" w:rsidP="001B6F00">
            <w:r>
              <w:t>ch04_05.gif</w:t>
            </w:r>
          </w:p>
          <w:p w14:paraId="2BBBA8EB" w14:textId="77777777" w:rsidR="001B6F00" w:rsidRDefault="001B6F00" w:rsidP="001B6F00">
            <w:r>
              <w:t>ch04_06.gif</w:t>
            </w:r>
          </w:p>
          <w:p w14:paraId="594C0C65" w14:textId="77777777" w:rsidR="001B6F00" w:rsidRDefault="001B6F00" w:rsidP="001B6F00">
            <w:r>
              <w:t>ch04_07.gif</w:t>
            </w:r>
          </w:p>
          <w:p w14:paraId="55847467" w14:textId="77777777" w:rsidR="001B6F00" w:rsidRDefault="001B6F00" w:rsidP="001B6F00">
            <w:r>
              <w:t>ch04_08.gif</w:t>
            </w:r>
          </w:p>
          <w:p w14:paraId="55727AF8" w14:textId="77777777" w:rsidR="001B6F00" w:rsidRDefault="001B6F00" w:rsidP="001B6F00">
            <w:r>
              <w:t>ch04_09.gif</w:t>
            </w:r>
          </w:p>
        </w:tc>
        <w:tc>
          <w:tcPr>
            <w:tcW w:w="1151" w:type="dxa"/>
          </w:tcPr>
          <w:p w14:paraId="23E456FC" w14:textId="77777777" w:rsidR="00A06E38" w:rsidRDefault="00A06E38" w:rsidP="00A06E38">
            <w:r>
              <w:lastRenderedPageBreak/>
              <w:t xml:space="preserve">ch04.html </w:t>
            </w:r>
          </w:p>
          <w:p w14:paraId="09E9C1B0" w14:textId="77777777" w:rsidR="00A06E38" w:rsidRDefault="00A06E38" w:rsidP="00A06E38">
            <w:r>
              <w:lastRenderedPageBreak/>
              <w:t>ch04_01.gif</w:t>
            </w:r>
          </w:p>
          <w:p w14:paraId="67B842FE" w14:textId="77777777" w:rsidR="00A06E38" w:rsidRDefault="00A06E38" w:rsidP="00A06E38">
            <w:r>
              <w:t>ch04_02.gif</w:t>
            </w:r>
          </w:p>
          <w:p w14:paraId="22EF041C" w14:textId="77777777" w:rsidR="00A06E38" w:rsidRDefault="00A06E38" w:rsidP="00A06E38">
            <w:r>
              <w:t>ch04_03.gif</w:t>
            </w:r>
          </w:p>
          <w:p w14:paraId="467D66FC" w14:textId="77777777" w:rsidR="00A06E38" w:rsidRDefault="00A06E38" w:rsidP="00A06E38">
            <w:r>
              <w:t>ch04_04.gif</w:t>
            </w:r>
          </w:p>
          <w:p w14:paraId="53E4AFF5" w14:textId="77777777" w:rsidR="00A06E38" w:rsidRDefault="00A06E38" w:rsidP="00A06E38">
            <w:r>
              <w:t>ch04_05.gif</w:t>
            </w:r>
          </w:p>
          <w:p w14:paraId="073F1EC0" w14:textId="77777777" w:rsidR="00A06E38" w:rsidRDefault="00A06E38" w:rsidP="00A06E38">
            <w:r>
              <w:t>ch04_06.gif</w:t>
            </w:r>
          </w:p>
          <w:p w14:paraId="1B8B6FF0" w14:textId="77777777" w:rsidR="00A06E38" w:rsidRDefault="00A06E38" w:rsidP="00A06E38">
            <w:r>
              <w:t>ch04_07.gif</w:t>
            </w:r>
          </w:p>
          <w:p w14:paraId="4F5208E7" w14:textId="77777777" w:rsidR="00A06E38" w:rsidRDefault="00A06E38" w:rsidP="00A06E38">
            <w:r>
              <w:t>ch04_08.gif</w:t>
            </w:r>
          </w:p>
          <w:p w14:paraId="192C6109" w14:textId="77777777" w:rsidR="00A06E38" w:rsidRDefault="00A06E38" w:rsidP="00A06E38">
            <w:r>
              <w:t xml:space="preserve">ch04_09.gif </w:t>
            </w:r>
          </w:p>
          <w:p w14:paraId="569344F3" w14:textId="77777777" w:rsidR="001B6F00" w:rsidRDefault="00A06E38" w:rsidP="00A06E38">
            <w:r>
              <w:t>ch04_10.gif</w:t>
            </w:r>
          </w:p>
        </w:tc>
      </w:tr>
      <w:tr w:rsidR="001B6F00" w14:paraId="30408048" w14:textId="77777777" w:rsidTr="001B6F00">
        <w:tc>
          <w:tcPr>
            <w:tcW w:w="1152" w:type="dxa"/>
          </w:tcPr>
          <w:p w14:paraId="3BD1FDD6" w14:textId="77777777" w:rsidR="001B6F00" w:rsidRDefault="001B6F00"/>
        </w:tc>
        <w:tc>
          <w:tcPr>
            <w:tcW w:w="1152" w:type="dxa"/>
          </w:tcPr>
          <w:p w14:paraId="0203D76F" w14:textId="77777777" w:rsidR="001B6F00" w:rsidRDefault="001B6F00"/>
        </w:tc>
        <w:tc>
          <w:tcPr>
            <w:tcW w:w="1152" w:type="dxa"/>
          </w:tcPr>
          <w:p w14:paraId="686C64E2" w14:textId="77777777" w:rsidR="001B6F00" w:rsidRDefault="001B6F00"/>
        </w:tc>
        <w:tc>
          <w:tcPr>
            <w:tcW w:w="1151" w:type="dxa"/>
          </w:tcPr>
          <w:p w14:paraId="21672EB6" w14:textId="77777777" w:rsidR="001B6F00" w:rsidRDefault="001B6F00"/>
        </w:tc>
        <w:tc>
          <w:tcPr>
            <w:tcW w:w="1151" w:type="dxa"/>
          </w:tcPr>
          <w:p w14:paraId="0E77C939" w14:textId="77777777" w:rsidR="001B6F00" w:rsidRDefault="001B6F00"/>
        </w:tc>
        <w:tc>
          <w:tcPr>
            <w:tcW w:w="1151" w:type="dxa"/>
          </w:tcPr>
          <w:p w14:paraId="246F3FAA" w14:textId="77777777" w:rsidR="001B6F00" w:rsidRDefault="001B6F00"/>
        </w:tc>
        <w:tc>
          <w:tcPr>
            <w:tcW w:w="1151" w:type="dxa"/>
          </w:tcPr>
          <w:p w14:paraId="5AEA19D3" w14:textId="77777777" w:rsidR="001B6F00" w:rsidRDefault="001B6F00"/>
        </w:tc>
        <w:tc>
          <w:tcPr>
            <w:tcW w:w="1151" w:type="dxa"/>
          </w:tcPr>
          <w:p w14:paraId="61ED8EEA" w14:textId="77777777" w:rsidR="001B6F00" w:rsidRDefault="001B6F00"/>
        </w:tc>
        <w:tc>
          <w:tcPr>
            <w:tcW w:w="1151" w:type="dxa"/>
          </w:tcPr>
          <w:p w14:paraId="719089FC" w14:textId="77777777" w:rsidR="001B6F00" w:rsidRDefault="001B6F00" w:rsidP="001B6F00">
            <w:r>
              <w:t xml:space="preserve">ch04A.html </w:t>
            </w:r>
          </w:p>
          <w:p w14:paraId="510A86BA" w14:textId="77777777" w:rsidR="001B6F00" w:rsidRDefault="001B6F00" w:rsidP="001B6F00">
            <w:r>
              <w:t>ch04A_01.gif</w:t>
            </w:r>
          </w:p>
        </w:tc>
        <w:tc>
          <w:tcPr>
            <w:tcW w:w="1151" w:type="dxa"/>
          </w:tcPr>
          <w:p w14:paraId="1BDF62EB" w14:textId="77777777" w:rsidR="001B6F00" w:rsidRDefault="001B6F00" w:rsidP="001B6F00">
            <w:r>
              <w:t xml:space="preserve">ch04A.html </w:t>
            </w:r>
          </w:p>
          <w:p w14:paraId="63E28093" w14:textId="77777777" w:rsidR="001B6F00" w:rsidRDefault="001B6F00" w:rsidP="001B6F00">
            <w:r>
              <w:t>ch04A_01.gif</w:t>
            </w:r>
          </w:p>
        </w:tc>
        <w:tc>
          <w:tcPr>
            <w:tcW w:w="1151" w:type="dxa"/>
          </w:tcPr>
          <w:p w14:paraId="036B71E1" w14:textId="77777777" w:rsidR="00A06E38" w:rsidRDefault="00A06E38" w:rsidP="00A06E38">
            <w:r>
              <w:t xml:space="preserve">ch04A.html </w:t>
            </w:r>
          </w:p>
          <w:p w14:paraId="4BFC7C7C" w14:textId="77777777" w:rsidR="001B6F00" w:rsidRDefault="00A06E38" w:rsidP="00A06E38">
            <w:r>
              <w:t>ch04A_01.gif</w:t>
            </w:r>
          </w:p>
        </w:tc>
      </w:tr>
      <w:tr w:rsidR="001B6F00" w14:paraId="3C4B5792" w14:textId="77777777" w:rsidTr="001B6F00">
        <w:tc>
          <w:tcPr>
            <w:tcW w:w="1152" w:type="dxa"/>
          </w:tcPr>
          <w:p w14:paraId="35861ED4" w14:textId="77777777" w:rsidR="001B6F00" w:rsidRDefault="001B6F00">
            <w:pPr>
              <w:rPr>
                <w:lang w:val="de-DE"/>
              </w:rPr>
            </w:pPr>
            <w:r>
              <w:rPr>
                <w:lang w:val="de-DE"/>
              </w:rPr>
              <w:t>Kap5.html</w:t>
            </w:r>
          </w:p>
        </w:tc>
        <w:tc>
          <w:tcPr>
            <w:tcW w:w="1152" w:type="dxa"/>
          </w:tcPr>
          <w:p w14:paraId="7559683B" w14:textId="77777777" w:rsidR="001B6F00" w:rsidRDefault="001B6F00">
            <w:r>
              <w:t>Hl7chp5.html</w:t>
            </w:r>
          </w:p>
        </w:tc>
        <w:tc>
          <w:tcPr>
            <w:tcW w:w="1152" w:type="dxa"/>
          </w:tcPr>
          <w:p w14:paraId="020088A3" w14:textId="77777777" w:rsidR="001B6F00" w:rsidRDefault="001B6F00">
            <w:r>
              <w:t>ch5.htm</w:t>
            </w:r>
          </w:p>
        </w:tc>
        <w:tc>
          <w:tcPr>
            <w:tcW w:w="1151" w:type="dxa"/>
          </w:tcPr>
          <w:p w14:paraId="69868996" w14:textId="77777777" w:rsidR="001B6F00" w:rsidRDefault="001B6F00">
            <w:r>
              <w:t>Ch5.html</w:t>
            </w:r>
          </w:p>
        </w:tc>
        <w:tc>
          <w:tcPr>
            <w:tcW w:w="1151" w:type="dxa"/>
          </w:tcPr>
          <w:p w14:paraId="69593E6C" w14:textId="77777777" w:rsidR="001B6F00" w:rsidRDefault="001B6F00">
            <w:r>
              <w:t>ch05.htm</w:t>
            </w:r>
          </w:p>
          <w:p w14:paraId="1FBC9A8A" w14:textId="77777777" w:rsidR="001B6F00" w:rsidRDefault="001B6F00">
            <w:r>
              <w:t>ch0501.gif</w:t>
            </w:r>
          </w:p>
          <w:p w14:paraId="218169CA" w14:textId="77777777" w:rsidR="001B6F00" w:rsidRDefault="001B6F00">
            <w:r>
              <w:t>ch0502.gif</w:t>
            </w:r>
          </w:p>
        </w:tc>
        <w:tc>
          <w:tcPr>
            <w:tcW w:w="1151" w:type="dxa"/>
          </w:tcPr>
          <w:p w14:paraId="7CC4330F" w14:textId="77777777" w:rsidR="001B6F00" w:rsidRDefault="001B6F00">
            <w:r>
              <w:t>ch05.html</w:t>
            </w:r>
          </w:p>
          <w:p w14:paraId="0DE7CDFF" w14:textId="77777777" w:rsidR="001B6F00" w:rsidRDefault="001B6F00">
            <w:r>
              <w:t>ch0501.gif</w:t>
            </w:r>
          </w:p>
          <w:p w14:paraId="10D679BE" w14:textId="77777777" w:rsidR="001B6F00" w:rsidRDefault="001B6F00">
            <w:r>
              <w:t>ch0502.gif</w:t>
            </w:r>
          </w:p>
        </w:tc>
        <w:tc>
          <w:tcPr>
            <w:tcW w:w="1151" w:type="dxa"/>
          </w:tcPr>
          <w:p w14:paraId="0F093A27" w14:textId="77777777" w:rsidR="001B6F00" w:rsidRDefault="001B6F00">
            <w:r>
              <w:t>ch05.html</w:t>
            </w:r>
          </w:p>
          <w:p w14:paraId="7008B29F" w14:textId="77777777" w:rsidR="001B6F00" w:rsidRDefault="001B6F00">
            <w:r>
              <w:t>ch0501.gif</w:t>
            </w:r>
          </w:p>
          <w:p w14:paraId="18B97068" w14:textId="77777777" w:rsidR="001B6F00" w:rsidRDefault="001B6F00">
            <w:r>
              <w:t>ch0502.gif</w:t>
            </w:r>
          </w:p>
        </w:tc>
        <w:tc>
          <w:tcPr>
            <w:tcW w:w="1151" w:type="dxa"/>
          </w:tcPr>
          <w:p w14:paraId="1D19F5F6" w14:textId="77777777" w:rsidR="001B6F00" w:rsidRDefault="001B6F00">
            <w:r>
              <w:t xml:space="preserve">ch05.html </w:t>
            </w:r>
          </w:p>
          <w:p w14:paraId="07FDB058" w14:textId="77777777" w:rsidR="001B6F00" w:rsidRDefault="001B6F00">
            <w:r>
              <w:t>ch0501.gif</w:t>
            </w:r>
          </w:p>
          <w:p w14:paraId="2A62C882" w14:textId="77777777" w:rsidR="001B6F00" w:rsidRDefault="001B6F00">
            <w:r>
              <w:t>ch0502.gif</w:t>
            </w:r>
          </w:p>
        </w:tc>
        <w:tc>
          <w:tcPr>
            <w:tcW w:w="1151" w:type="dxa"/>
          </w:tcPr>
          <w:p w14:paraId="2AB2E0F8" w14:textId="77777777" w:rsidR="001B6F00" w:rsidRDefault="001B6F00" w:rsidP="001B6F00">
            <w:r>
              <w:t xml:space="preserve">ch05.html </w:t>
            </w:r>
          </w:p>
          <w:p w14:paraId="2B6D5759" w14:textId="77777777" w:rsidR="001B6F00" w:rsidRDefault="001B6F00" w:rsidP="001B6F00">
            <w:r>
              <w:t>ch0501.gif</w:t>
            </w:r>
          </w:p>
          <w:p w14:paraId="1CBCAF3A" w14:textId="77777777" w:rsidR="001B6F00" w:rsidRDefault="001B6F00" w:rsidP="001B6F00">
            <w:r>
              <w:t>ch0502.gif</w:t>
            </w:r>
          </w:p>
        </w:tc>
        <w:tc>
          <w:tcPr>
            <w:tcW w:w="1151" w:type="dxa"/>
          </w:tcPr>
          <w:p w14:paraId="0D9AF8E6" w14:textId="77777777" w:rsidR="001B6F00" w:rsidRDefault="001B6F00" w:rsidP="001B6F00">
            <w:r>
              <w:t xml:space="preserve">ch05.html </w:t>
            </w:r>
          </w:p>
          <w:p w14:paraId="0D4B4535" w14:textId="77777777" w:rsidR="001B6F00" w:rsidRDefault="001B6F00" w:rsidP="001B6F00">
            <w:r>
              <w:t>ch0501.gif</w:t>
            </w:r>
          </w:p>
          <w:p w14:paraId="1BAAB7D5" w14:textId="77777777" w:rsidR="001B6F00" w:rsidRDefault="001B6F00" w:rsidP="001B6F00">
            <w:r>
              <w:t>ch0502.gif</w:t>
            </w:r>
          </w:p>
        </w:tc>
        <w:tc>
          <w:tcPr>
            <w:tcW w:w="1151" w:type="dxa"/>
          </w:tcPr>
          <w:p w14:paraId="7F5B14FB" w14:textId="77777777" w:rsidR="00A06E38" w:rsidRDefault="00A06E38" w:rsidP="00A06E38">
            <w:r>
              <w:t xml:space="preserve">ch05.html </w:t>
            </w:r>
          </w:p>
          <w:p w14:paraId="6440E0A2" w14:textId="77777777" w:rsidR="00A06E38" w:rsidRDefault="00A06E38" w:rsidP="00A06E38">
            <w:r>
              <w:t>ch0501.gif</w:t>
            </w:r>
          </w:p>
          <w:p w14:paraId="27F6A602" w14:textId="77777777" w:rsidR="001B6F00" w:rsidRDefault="00A06E38" w:rsidP="00A06E38">
            <w:r>
              <w:t>ch0502.gif</w:t>
            </w:r>
          </w:p>
        </w:tc>
      </w:tr>
      <w:tr w:rsidR="001B6F00" w14:paraId="09C72F2F" w14:textId="77777777" w:rsidTr="001B6F00">
        <w:tc>
          <w:tcPr>
            <w:tcW w:w="1152" w:type="dxa"/>
          </w:tcPr>
          <w:p w14:paraId="316B4266" w14:textId="77777777" w:rsidR="001B6F00" w:rsidRDefault="001B6F00">
            <w:r>
              <w:t>Kap6.html</w:t>
            </w:r>
          </w:p>
        </w:tc>
        <w:tc>
          <w:tcPr>
            <w:tcW w:w="1152" w:type="dxa"/>
          </w:tcPr>
          <w:p w14:paraId="7ADF0C08" w14:textId="77777777" w:rsidR="001B6F00" w:rsidRDefault="001B6F00">
            <w:r>
              <w:t>Hl7chp6.html</w:t>
            </w:r>
          </w:p>
        </w:tc>
        <w:tc>
          <w:tcPr>
            <w:tcW w:w="1152" w:type="dxa"/>
          </w:tcPr>
          <w:p w14:paraId="59DD8BF6" w14:textId="77777777" w:rsidR="001B6F00" w:rsidRDefault="001B6F00">
            <w:r>
              <w:t>ch6.htm</w:t>
            </w:r>
          </w:p>
        </w:tc>
        <w:tc>
          <w:tcPr>
            <w:tcW w:w="1151" w:type="dxa"/>
          </w:tcPr>
          <w:p w14:paraId="234F3C5A" w14:textId="77777777" w:rsidR="001B6F00" w:rsidRDefault="001B6F00">
            <w:r>
              <w:t>Ch6.html</w:t>
            </w:r>
          </w:p>
        </w:tc>
        <w:tc>
          <w:tcPr>
            <w:tcW w:w="1151" w:type="dxa"/>
          </w:tcPr>
          <w:p w14:paraId="31CB1652" w14:textId="77777777" w:rsidR="001B6F00" w:rsidRDefault="001B6F00">
            <w:r>
              <w:t>ch06.htm</w:t>
            </w:r>
          </w:p>
        </w:tc>
        <w:tc>
          <w:tcPr>
            <w:tcW w:w="1151" w:type="dxa"/>
          </w:tcPr>
          <w:p w14:paraId="57242885" w14:textId="77777777" w:rsidR="001B6F00" w:rsidRDefault="001B6F00">
            <w:r>
              <w:t>ch06.html</w:t>
            </w:r>
          </w:p>
        </w:tc>
        <w:tc>
          <w:tcPr>
            <w:tcW w:w="1151" w:type="dxa"/>
          </w:tcPr>
          <w:p w14:paraId="21336344" w14:textId="77777777" w:rsidR="001B6F00" w:rsidRDefault="001B6F00">
            <w:r>
              <w:t>ch06.html</w:t>
            </w:r>
          </w:p>
        </w:tc>
        <w:tc>
          <w:tcPr>
            <w:tcW w:w="1151" w:type="dxa"/>
          </w:tcPr>
          <w:p w14:paraId="4B73DF3A" w14:textId="77777777" w:rsidR="001B6F00" w:rsidRDefault="001B6F00">
            <w:r>
              <w:t>ch06.html</w:t>
            </w:r>
          </w:p>
        </w:tc>
        <w:tc>
          <w:tcPr>
            <w:tcW w:w="1151" w:type="dxa"/>
          </w:tcPr>
          <w:p w14:paraId="37477E66" w14:textId="77777777" w:rsidR="001B6F00" w:rsidRDefault="001B6F00">
            <w:r>
              <w:t>ch06.html</w:t>
            </w:r>
          </w:p>
        </w:tc>
        <w:tc>
          <w:tcPr>
            <w:tcW w:w="1151" w:type="dxa"/>
          </w:tcPr>
          <w:p w14:paraId="4CC8F016" w14:textId="77777777" w:rsidR="001B6F00" w:rsidRDefault="001B6F00">
            <w:r>
              <w:t>ch06.html</w:t>
            </w:r>
          </w:p>
        </w:tc>
        <w:tc>
          <w:tcPr>
            <w:tcW w:w="1151" w:type="dxa"/>
          </w:tcPr>
          <w:p w14:paraId="53AF5E72" w14:textId="77777777" w:rsidR="001B6F00" w:rsidRDefault="00A06E38">
            <w:r>
              <w:t>ch06.html</w:t>
            </w:r>
          </w:p>
        </w:tc>
      </w:tr>
      <w:tr w:rsidR="001B6F00" w14:paraId="722D2EB6" w14:textId="77777777" w:rsidTr="001B6F00">
        <w:tc>
          <w:tcPr>
            <w:tcW w:w="1152" w:type="dxa"/>
          </w:tcPr>
          <w:p w14:paraId="3969C38A" w14:textId="77777777" w:rsidR="001B6F00" w:rsidRDefault="001B6F00">
            <w:r>
              <w:t>Kap7.html</w:t>
            </w:r>
          </w:p>
        </w:tc>
        <w:tc>
          <w:tcPr>
            <w:tcW w:w="1152" w:type="dxa"/>
          </w:tcPr>
          <w:p w14:paraId="297F5815" w14:textId="77777777" w:rsidR="001B6F00" w:rsidRDefault="001B6F00">
            <w:r>
              <w:t>Hl7chp7.html</w:t>
            </w:r>
          </w:p>
        </w:tc>
        <w:tc>
          <w:tcPr>
            <w:tcW w:w="1152" w:type="dxa"/>
          </w:tcPr>
          <w:p w14:paraId="1562D408" w14:textId="77777777" w:rsidR="001B6F00" w:rsidRDefault="001B6F00">
            <w:r>
              <w:t>ch7.htm</w:t>
            </w:r>
          </w:p>
          <w:p w14:paraId="0B6CE571" w14:textId="77777777" w:rsidR="001B6F00" w:rsidRDefault="001B6F00">
            <w:r>
              <w:t>ch701.gif</w:t>
            </w:r>
          </w:p>
        </w:tc>
        <w:tc>
          <w:tcPr>
            <w:tcW w:w="1151" w:type="dxa"/>
          </w:tcPr>
          <w:p w14:paraId="6BAACBCE" w14:textId="77777777" w:rsidR="001B6F00" w:rsidRDefault="001B6F00">
            <w:r>
              <w:t>Ch7.html</w:t>
            </w:r>
          </w:p>
          <w:p w14:paraId="1259A10A" w14:textId="77777777" w:rsidR="001B6F00" w:rsidRDefault="001B6F00">
            <w:r>
              <w:t>Ch701.gif</w:t>
            </w:r>
          </w:p>
        </w:tc>
        <w:tc>
          <w:tcPr>
            <w:tcW w:w="1151" w:type="dxa"/>
          </w:tcPr>
          <w:p w14:paraId="1383B236" w14:textId="77777777" w:rsidR="001B6F00" w:rsidRDefault="001B6F00">
            <w:r>
              <w:t>ch07.htm</w:t>
            </w:r>
          </w:p>
          <w:p w14:paraId="3E587039" w14:textId="77777777" w:rsidR="001B6F00" w:rsidRDefault="001B6F00">
            <w:r>
              <w:t>ch0701.gif</w:t>
            </w:r>
          </w:p>
        </w:tc>
        <w:tc>
          <w:tcPr>
            <w:tcW w:w="1151" w:type="dxa"/>
          </w:tcPr>
          <w:p w14:paraId="61D613CC" w14:textId="77777777" w:rsidR="001B6F00" w:rsidRDefault="001B6F00">
            <w:r>
              <w:t>ch07.html</w:t>
            </w:r>
          </w:p>
          <w:p w14:paraId="6CC251D2" w14:textId="77777777" w:rsidR="001B6F00" w:rsidRDefault="001B6F00">
            <w:r>
              <w:t>ch07_01.gif</w:t>
            </w:r>
          </w:p>
        </w:tc>
        <w:tc>
          <w:tcPr>
            <w:tcW w:w="1151" w:type="dxa"/>
          </w:tcPr>
          <w:p w14:paraId="75C9E7E3" w14:textId="77777777" w:rsidR="001B6F00" w:rsidRDefault="001B6F00">
            <w:r>
              <w:t>Ch07.html</w:t>
            </w:r>
          </w:p>
          <w:p w14:paraId="5DD1E061" w14:textId="77777777" w:rsidR="001B6F00" w:rsidRDefault="001B6F00">
            <w:r>
              <w:t>ch07_01.gif</w:t>
            </w:r>
          </w:p>
        </w:tc>
        <w:tc>
          <w:tcPr>
            <w:tcW w:w="1151" w:type="dxa"/>
          </w:tcPr>
          <w:p w14:paraId="5799DF40" w14:textId="77777777" w:rsidR="001B6F00" w:rsidRDefault="001B6F00">
            <w:r>
              <w:t xml:space="preserve">ch07.html </w:t>
            </w:r>
          </w:p>
          <w:p w14:paraId="45167750" w14:textId="77777777" w:rsidR="001B6F00" w:rsidRDefault="001B6F00">
            <w:r>
              <w:t>ch07_01.gif</w:t>
            </w:r>
          </w:p>
        </w:tc>
        <w:tc>
          <w:tcPr>
            <w:tcW w:w="1151" w:type="dxa"/>
          </w:tcPr>
          <w:p w14:paraId="09EC0278" w14:textId="77777777" w:rsidR="001B6F00" w:rsidRDefault="001B6F00" w:rsidP="001B6F00">
            <w:r>
              <w:t xml:space="preserve">ch07.html </w:t>
            </w:r>
          </w:p>
          <w:p w14:paraId="3E27773B" w14:textId="77777777" w:rsidR="001B6F00" w:rsidRDefault="001B6F00" w:rsidP="001B6F00">
            <w:r>
              <w:t xml:space="preserve">ch07_01.gif </w:t>
            </w:r>
          </w:p>
          <w:p w14:paraId="0B15F0C6" w14:textId="77777777" w:rsidR="001B6F00" w:rsidRDefault="001B6F00" w:rsidP="001B6F00">
            <w:r>
              <w:t xml:space="preserve">ch07_02.gif </w:t>
            </w:r>
          </w:p>
          <w:p w14:paraId="63C28357" w14:textId="77777777" w:rsidR="001B6F00" w:rsidRDefault="001B6F00" w:rsidP="001B6F00">
            <w:r>
              <w:t>ch07_03.gif</w:t>
            </w:r>
          </w:p>
        </w:tc>
        <w:tc>
          <w:tcPr>
            <w:tcW w:w="1151" w:type="dxa"/>
          </w:tcPr>
          <w:p w14:paraId="38358F46" w14:textId="77777777" w:rsidR="001B6F00" w:rsidRDefault="001B6F00" w:rsidP="001B6F00">
            <w:r>
              <w:t xml:space="preserve">ch07.html </w:t>
            </w:r>
          </w:p>
          <w:p w14:paraId="79C65521" w14:textId="77777777" w:rsidR="001B6F00" w:rsidRDefault="001B6F00" w:rsidP="001B6F00">
            <w:r>
              <w:t xml:space="preserve">ch07_01.gif </w:t>
            </w:r>
          </w:p>
          <w:p w14:paraId="48BCD7FC" w14:textId="77777777" w:rsidR="001B6F00" w:rsidRDefault="001B6F00" w:rsidP="001B6F00">
            <w:r>
              <w:t xml:space="preserve">ch07_02.gif </w:t>
            </w:r>
          </w:p>
          <w:p w14:paraId="0FB6C846" w14:textId="77777777" w:rsidR="001B6F00" w:rsidRDefault="001B6F00" w:rsidP="001B6F00">
            <w:r>
              <w:t>ch07_03.gif</w:t>
            </w:r>
          </w:p>
        </w:tc>
        <w:tc>
          <w:tcPr>
            <w:tcW w:w="1151" w:type="dxa"/>
          </w:tcPr>
          <w:p w14:paraId="722DE438" w14:textId="77777777" w:rsidR="00A06E38" w:rsidRDefault="00A06E38" w:rsidP="00A06E38">
            <w:r>
              <w:t xml:space="preserve">ch07.html </w:t>
            </w:r>
          </w:p>
          <w:p w14:paraId="65991A6C" w14:textId="77777777" w:rsidR="00A06E38" w:rsidRDefault="00A06E38" w:rsidP="00A06E38">
            <w:r>
              <w:t xml:space="preserve">ch07_01.gif </w:t>
            </w:r>
          </w:p>
          <w:p w14:paraId="3D979898" w14:textId="77777777" w:rsidR="00A06E38" w:rsidRDefault="00A06E38" w:rsidP="00A06E38">
            <w:r>
              <w:t xml:space="preserve">ch07_02.gif </w:t>
            </w:r>
          </w:p>
          <w:p w14:paraId="7BC5E69E" w14:textId="77777777" w:rsidR="001B6F00" w:rsidRDefault="00A06E38" w:rsidP="00A06E38">
            <w:r>
              <w:t>ch07_03.gif</w:t>
            </w:r>
          </w:p>
        </w:tc>
      </w:tr>
      <w:tr w:rsidR="001B6F00" w14:paraId="451EC0A5" w14:textId="77777777" w:rsidTr="001B6F00">
        <w:tc>
          <w:tcPr>
            <w:tcW w:w="1152" w:type="dxa"/>
          </w:tcPr>
          <w:p w14:paraId="4A65EAF0" w14:textId="77777777" w:rsidR="001B6F00" w:rsidRDefault="001B6F00"/>
        </w:tc>
        <w:tc>
          <w:tcPr>
            <w:tcW w:w="1152" w:type="dxa"/>
          </w:tcPr>
          <w:p w14:paraId="42F2C58A" w14:textId="77777777" w:rsidR="001B6F00" w:rsidRDefault="001B6F00">
            <w:r>
              <w:t>Hl7chp8.html</w:t>
            </w:r>
          </w:p>
        </w:tc>
        <w:tc>
          <w:tcPr>
            <w:tcW w:w="1152" w:type="dxa"/>
          </w:tcPr>
          <w:p w14:paraId="76911C7E" w14:textId="77777777" w:rsidR="001B6F00" w:rsidRDefault="001B6F00">
            <w:r>
              <w:t>ch8.htm</w:t>
            </w:r>
          </w:p>
        </w:tc>
        <w:tc>
          <w:tcPr>
            <w:tcW w:w="1151" w:type="dxa"/>
          </w:tcPr>
          <w:p w14:paraId="37FEF40D" w14:textId="77777777" w:rsidR="001B6F00" w:rsidRDefault="001B6F00">
            <w:r>
              <w:t>Ch8.html</w:t>
            </w:r>
          </w:p>
        </w:tc>
        <w:tc>
          <w:tcPr>
            <w:tcW w:w="1151" w:type="dxa"/>
          </w:tcPr>
          <w:p w14:paraId="4AE56E50" w14:textId="77777777" w:rsidR="001B6F00" w:rsidRDefault="001B6F00">
            <w:r>
              <w:t>ch08.htm</w:t>
            </w:r>
          </w:p>
        </w:tc>
        <w:tc>
          <w:tcPr>
            <w:tcW w:w="1151" w:type="dxa"/>
          </w:tcPr>
          <w:p w14:paraId="5EC5D9DD" w14:textId="77777777" w:rsidR="001B6F00" w:rsidRDefault="001B6F00">
            <w:r>
              <w:t>ch08.html</w:t>
            </w:r>
          </w:p>
        </w:tc>
        <w:tc>
          <w:tcPr>
            <w:tcW w:w="1151" w:type="dxa"/>
          </w:tcPr>
          <w:p w14:paraId="6743D537" w14:textId="77777777" w:rsidR="001B6F00" w:rsidRDefault="001B6F00">
            <w:r>
              <w:t>ch08.html</w:t>
            </w:r>
          </w:p>
        </w:tc>
        <w:tc>
          <w:tcPr>
            <w:tcW w:w="1151" w:type="dxa"/>
          </w:tcPr>
          <w:p w14:paraId="30578855" w14:textId="77777777" w:rsidR="001B6F00" w:rsidRDefault="001B6F00">
            <w:r>
              <w:t xml:space="preserve">ch08.html </w:t>
            </w:r>
          </w:p>
          <w:p w14:paraId="2915E731" w14:textId="77777777" w:rsidR="001B6F00" w:rsidRDefault="001B6F00">
            <w:r>
              <w:t>ch08_01.gif</w:t>
            </w:r>
          </w:p>
        </w:tc>
        <w:tc>
          <w:tcPr>
            <w:tcW w:w="1151" w:type="dxa"/>
          </w:tcPr>
          <w:p w14:paraId="48531320" w14:textId="77777777" w:rsidR="001B6F00" w:rsidRDefault="001B6F00" w:rsidP="001B6F00">
            <w:r>
              <w:t xml:space="preserve">ch08.html </w:t>
            </w:r>
          </w:p>
          <w:p w14:paraId="361181AD" w14:textId="77777777" w:rsidR="001B6F00" w:rsidRDefault="001B6F00" w:rsidP="001B6F00">
            <w:r>
              <w:t>ch08_01.gif</w:t>
            </w:r>
          </w:p>
        </w:tc>
        <w:tc>
          <w:tcPr>
            <w:tcW w:w="1151" w:type="dxa"/>
          </w:tcPr>
          <w:p w14:paraId="58A89586" w14:textId="77777777" w:rsidR="001B6F00" w:rsidRDefault="001B6F00" w:rsidP="001B6F00">
            <w:r>
              <w:t xml:space="preserve">ch08.html </w:t>
            </w:r>
          </w:p>
          <w:p w14:paraId="567D210D" w14:textId="77777777" w:rsidR="001B6F00" w:rsidRDefault="001B6F00" w:rsidP="001B6F00">
            <w:r>
              <w:t>ch08_01.gif</w:t>
            </w:r>
          </w:p>
        </w:tc>
        <w:tc>
          <w:tcPr>
            <w:tcW w:w="1151" w:type="dxa"/>
          </w:tcPr>
          <w:p w14:paraId="1969D4BB" w14:textId="77777777" w:rsidR="00A06E38" w:rsidRDefault="00A06E38" w:rsidP="00A06E38">
            <w:r>
              <w:t xml:space="preserve">ch08.html </w:t>
            </w:r>
          </w:p>
          <w:p w14:paraId="0C12B7B8" w14:textId="77777777" w:rsidR="001B6F00" w:rsidRDefault="00A06E38" w:rsidP="00A06E38">
            <w:r>
              <w:t>ch08_01.gif</w:t>
            </w:r>
          </w:p>
        </w:tc>
      </w:tr>
      <w:tr w:rsidR="001B6F00" w14:paraId="11498E15" w14:textId="77777777" w:rsidTr="001B6F00">
        <w:tc>
          <w:tcPr>
            <w:tcW w:w="1152" w:type="dxa"/>
          </w:tcPr>
          <w:p w14:paraId="47D159A0" w14:textId="77777777" w:rsidR="001B6F00" w:rsidRDefault="001B6F00"/>
        </w:tc>
        <w:tc>
          <w:tcPr>
            <w:tcW w:w="1152" w:type="dxa"/>
          </w:tcPr>
          <w:p w14:paraId="4568273E" w14:textId="77777777" w:rsidR="001B6F00" w:rsidRDefault="001B6F00"/>
        </w:tc>
        <w:tc>
          <w:tcPr>
            <w:tcW w:w="1152" w:type="dxa"/>
          </w:tcPr>
          <w:p w14:paraId="47B64060" w14:textId="77777777" w:rsidR="001B6F00" w:rsidRDefault="001B6F00">
            <w:r>
              <w:t>ch9.htm</w:t>
            </w:r>
          </w:p>
        </w:tc>
        <w:tc>
          <w:tcPr>
            <w:tcW w:w="1151" w:type="dxa"/>
          </w:tcPr>
          <w:p w14:paraId="35D08E53" w14:textId="77777777" w:rsidR="001B6F00" w:rsidRDefault="001B6F00">
            <w:r>
              <w:t>Ch9.html</w:t>
            </w:r>
          </w:p>
        </w:tc>
        <w:tc>
          <w:tcPr>
            <w:tcW w:w="1151" w:type="dxa"/>
          </w:tcPr>
          <w:p w14:paraId="1CF0CBC3" w14:textId="77777777" w:rsidR="001B6F00" w:rsidRDefault="001B6F00">
            <w:r>
              <w:t>ch09.htm</w:t>
            </w:r>
          </w:p>
        </w:tc>
        <w:tc>
          <w:tcPr>
            <w:tcW w:w="1151" w:type="dxa"/>
          </w:tcPr>
          <w:p w14:paraId="5CC5C7DD" w14:textId="77777777" w:rsidR="001B6F00" w:rsidRDefault="001B6F00">
            <w:r>
              <w:t>ch09.html</w:t>
            </w:r>
          </w:p>
        </w:tc>
        <w:tc>
          <w:tcPr>
            <w:tcW w:w="1151" w:type="dxa"/>
          </w:tcPr>
          <w:p w14:paraId="2A9142D3" w14:textId="77777777" w:rsidR="001B6F00" w:rsidRDefault="001B6F00">
            <w:r>
              <w:t>ch09.html</w:t>
            </w:r>
          </w:p>
        </w:tc>
        <w:tc>
          <w:tcPr>
            <w:tcW w:w="1151" w:type="dxa"/>
          </w:tcPr>
          <w:p w14:paraId="21BD74D1" w14:textId="77777777" w:rsidR="001B6F00" w:rsidRDefault="001B6F00">
            <w:r>
              <w:t>ch09.html</w:t>
            </w:r>
          </w:p>
        </w:tc>
        <w:tc>
          <w:tcPr>
            <w:tcW w:w="1151" w:type="dxa"/>
          </w:tcPr>
          <w:p w14:paraId="7C37396F" w14:textId="77777777" w:rsidR="001B6F00" w:rsidRDefault="001B6F00">
            <w:r>
              <w:t>ch09.html</w:t>
            </w:r>
          </w:p>
        </w:tc>
        <w:tc>
          <w:tcPr>
            <w:tcW w:w="1151" w:type="dxa"/>
          </w:tcPr>
          <w:p w14:paraId="6DA34A69" w14:textId="77777777" w:rsidR="001B6F00" w:rsidRDefault="001B6F00">
            <w:r>
              <w:t>ch09.html</w:t>
            </w:r>
          </w:p>
        </w:tc>
        <w:tc>
          <w:tcPr>
            <w:tcW w:w="1151" w:type="dxa"/>
          </w:tcPr>
          <w:p w14:paraId="2C6A9E59" w14:textId="77777777" w:rsidR="001B6F00" w:rsidRDefault="00A06E38">
            <w:r>
              <w:t>ch09.html</w:t>
            </w:r>
          </w:p>
        </w:tc>
      </w:tr>
      <w:tr w:rsidR="001B6F00" w14:paraId="71AAC0D4" w14:textId="77777777" w:rsidTr="001B6F00">
        <w:tc>
          <w:tcPr>
            <w:tcW w:w="1152" w:type="dxa"/>
          </w:tcPr>
          <w:p w14:paraId="4DDC759F" w14:textId="77777777" w:rsidR="001B6F00" w:rsidRDefault="001B6F00"/>
        </w:tc>
        <w:tc>
          <w:tcPr>
            <w:tcW w:w="1152" w:type="dxa"/>
          </w:tcPr>
          <w:p w14:paraId="1D99453B" w14:textId="77777777" w:rsidR="001B6F00" w:rsidRDefault="001B6F00"/>
        </w:tc>
        <w:tc>
          <w:tcPr>
            <w:tcW w:w="1152" w:type="dxa"/>
          </w:tcPr>
          <w:p w14:paraId="1C01B490" w14:textId="77777777" w:rsidR="001B6F00" w:rsidRDefault="001B6F00">
            <w:r>
              <w:t>ch10.htm</w:t>
            </w:r>
          </w:p>
          <w:p w14:paraId="0878C0C6" w14:textId="77777777" w:rsidR="001B6F00" w:rsidRDefault="001B6F00">
            <w:r>
              <w:t>ch1001.gif</w:t>
            </w:r>
          </w:p>
        </w:tc>
        <w:tc>
          <w:tcPr>
            <w:tcW w:w="1151" w:type="dxa"/>
          </w:tcPr>
          <w:p w14:paraId="1B8811D9" w14:textId="77777777" w:rsidR="001B6F00" w:rsidRDefault="001B6F00">
            <w:r>
              <w:t>Ch10.html</w:t>
            </w:r>
          </w:p>
          <w:p w14:paraId="4E2161DC" w14:textId="77777777" w:rsidR="001B6F00" w:rsidRDefault="001B6F00">
            <w:r>
              <w:t>Ch1001.gif</w:t>
            </w:r>
          </w:p>
        </w:tc>
        <w:tc>
          <w:tcPr>
            <w:tcW w:w="1151" w:type="dxa"/>
          </w:tcPr>
          <w:p w14:paraId="71B41F51" w14:textId="77777777" w:rsidR="001B6F00" w:rsidRDefault="001B6F00">
            <w:r>
              <w:t xml:space="preserve">ch10.htm </w:t>
            </w:r>
          </w:p>
          <w:p w14:paraId="262263EF" w14:textId="77777777" w:rsidR="001B6F00" w:rsidRDefault="001B6F00">
            <w:r>
              <w:t>ch1001.gif</w:t>
            </w:r>
          </w:p>
        </w:tc>
        <w:tc>
          <w:tcPr>
            <w:tcW w:w="1151" w:type="dxa"/>
          </w:tcPr>
          <w:p w14:paraId="106084E5" w14:textId="77777777" w:rsidR="001B6F00" w:rsidRDefault="001B6F00">
            <w:r>
              <w:t>ch10.html</w:t>
            </w:r>
          </w:p>
          <w:p w14:paraId="61D6FA17" w14:textId="77777777" w:rsidR="001B6F00" w:rsidRDefault="001B6F00">
            <w:r>
              <w:t>ch10_01.gif</w:t>
            </w:r>
          </w:p>
        </w:tc>
        <w:tc>
          <w:tcPr>
            <w:tcW w:w="1151" w:type="dxa"/>
          </w:tcPr>
          <w:p w14:paraId="0F452757" w14:textId="77777777" w:rsidR="001B6F00" w:rsidRDefault="001B6F00">
            <w:r>
              <w:t>ch10.html</w:t>
            </w:r>
          </w:p>
          <w:p w14:paraId="6B02E60E" w14:textId="77777777" w:rsidR="001B6F00" w:rsidRDefault="001B6F00">
            <w:r>
              <w:t>ch10_01.gif</w:t>
            </w:r>
          </w:p>
        </w:tc>
        <w:tc>
          <w:tcPr>
            <w:tcW w:w="1151" w:type="dxa"/>
          </w:tcPr>
          <w:p w14:paraId="6940A2CA" w14:textId="77777777" w:rsidR="001B6F00" w:rsidRDefault="001B6F00">
            <w:r>
              <w:t xml:space="preserve">Ch10.html </w:t>
            </w:r>
          </w:p>
          <w:p w14:paraId="6FB21B63" w14:textId="77777777" w:rsidR="001B6F00" w:rsidRDefault="001B6F00">
            <w:r>
              <w:t>ch10_01.gif</w:t>
            </w:r>
          </w:p>
        </w:tc>
        <w:tc>
          <w:tcPr>
            <w:tcW w:w="1151" w:type="dxa"/>
          </w:tcPr>
          <w:p w14:paraId="1ED19669" w14:textId="77777777" w:rsidR="001B6F00" w:rsidRDefault="001B6F00" w:rsidP="001B6F00">
            <w:r>
              <w:t xml:space="preserve">ch10.html </w:t>
            </w:r>
          </w:p>
          <w:p w14:paraId="6983EDEB" w14:textId="77777777" w:rsidR="001B6F00" w:rsidRDefault="001B6F00" w:rsidP="001B6F00">
            <w:r>
              <w:t>ch10_01.gif</w:t>
            </w:r>
          </w:p>
        </w:tc>
        <w:tc>
          <w:tcPr>
            <w:tcW w:w="1151" w:type="dxa"/>
          </w:tcPr>
          <w:p w14:paraId="054B3DEC" w14:textId="77777777" w:rsidR="001B6F00" w:rsidRDefault="001B6F00" w:rsidP="001B6F00">
            <w:r>
              <w:t xml:space="preserve">ch10.html </w:t>
            </w:r>
          </w:p>
          <w:p w14:paraId="32932947" w14:textId="77777777" w:rsidR="001B6F00" w:rsidRDefault="001B6F00" w:rsidP="001B6F00">
            <w:r>
              <w:t>ch10_01.gif</w:t>
            </w:r>
          </w:p>
        </w:tc>
        <w:tc>
          <w:tcPr>
            <w:tcW w:w="1151" w:type="dxa"/>
          </w:tcPr>
          <w:p w14:paraId="52A35884" w14:textId="77777777" w:rsidR="00A06E38" w:rsidRDefault="00A06E38" w:rsidP="00A06E38">
            <w:r>
              <w:t xml:space="preserve">ch10.html </w:t>
            </w:r>
          </w:p>
          <w:p w14:paraId="5F87A3FB" w14:textId="77777777" w:rsidR="001B6F00" w:rsidRDefault="00A06E38" w:rsidP="00A06E38">
            <w:r>
              <w:t>ch10_01.gif</w:t>
            </w:r>
          </w:p>
        </w:tc>
      </w:tr>
      <w:tr w:rsidR="001B6F00" w14:paraId="142D64F3" w14:textId="77777777" w:rsidTr="001B6F00">
        <w:tc>
          <w:tcPr>
            <w:tcW w:w="1152" w:type="dxa"/>
          </w:tcPr>
          <w:p w14:paraId="3EB46D64" w14:textId="77777777" w:rsidR="001B6F00" w:rsidRDefault="001B6F00"/>
        </w:tc>
        <w:tc>
          <w:tcPr>
            <w:tcW w:w="1152" w:type="dxa"/>
          </w:tcPr>
          <w:p w14:paraId="2AD57038" w14:textId="77777777" w:rsidR="001B6F00" w:rsidRDefault="001B6F00"/>
        </w:tc>
        <w:tc>
          <w:tcPr>
            <w:tcW w:w="1152" w:type="dxa"/>
          </w:tcPr>
          <w:p w14:paraId="593ED47B" w14:textId="77777777" w:rsidR="001B6F00" w:rsidRDefault="001B6F00">
            <w:r>
              <w:t>ch11.htm</w:t>
            </w:r>
          </w:p>
          <w:p w14:paraId="5A6A5F1B" w14:textId="77777777" w:rsidR="001B6F00" w:rsidRDefault="001B6F00">
            <w:r>
              <w:t>ch1101.gif</w:t>
            </w:r>
          </w:p>
        </w:tc>
        <w:tc>
          <w:tcPr>
            <w:tcW w:w="1151" w:type="dxa"/>
          </w:tcPr>
          <w:p w14:paraId="3DCF6247" w14:textId="77777777" w:rsidR="001B6F00" w:rsidRDefault="001B6F00">
            <w:r>
              <w:t>Ch11.html</w:t>
            </w:r>
          </w:p>
          <w:p w14:paraId="57FA24F8" w14:textId="77777777" w:rsidR="001B6F00" w:rsidRDefault="001B6F00">
            <w:r>
              <w:t>Ch1101.gif</w:t>
            </w:r>
          </w:p>
        </w:tc>
        <w:tc>
          <w:tcPr>
            <w:tcW w:w="1151" w:type="dxa"/>
          </w:tcPr>
          <w:p w14:paraId="32691C81" w14:textId="77777777" w:rsidR="001B6F00" w:rsidRDefault="001B6F00">
            <w:r>
              <w:t xml:space="preserve">ch11.htm </w:t>
            </w:r>
          </w:p>
          <w:p w14:paraId="0577559C" w14:textId="77777777" w:rsidR="001B6F00" w:rsidRDefault="001B6F00">
            <w:r>
              <w:t>ch1101.gif</w:t>
            </w:r>
          </w:p>
        </w:tc>
        <w:tc>
          <w:tcPr>
            <w:tcW w:w="1151" w:type="dxa"/>
          </w:tcPr>
          <w:p w14:paraId="4E1C05DB" w14:textId="77777777" w:rsidR="001B6F00" w:rsidRDefault="001B6F00">
            <w:r>
              <w:t>ch11.html</w:t>
            </w:r>
          </w:p>
          <w:p w14:paraId="241987A4" w14:textId="77777777" w:rsidR="001B6F00" w:rsidRDefault="001B6F00">
            <w:r>
              <w:t>ch11_01.gif</w:t>
            </w:r>
          </w:p>
        </w:tc>
        <w:tc>
          <w:tcPr>
            <w:tcW w:w="1151" w:type="dxa"/>
          </w:tcPr>
          <w:p w14:paraId="02755355" w14:textId="77777777" w:rsidR="001B6F00" w:rsidRDefault="001B6F00">
            <w:r>
              <w:t>ch11.html</w:t>
            </w:r>
          </w:p>
          <w:p w14:paraId="6A0A928F" w14:textId="77777777" w:rsidR="001B6F00" w:rsidRDefault="001B6F00">
            <w:r>
              <w:t>ch11_01.gif</w:t>
            </w:r>
          </w:p>
        </w:tc>
        <w:tc>
          <w:tcPr>
            <w:tcW w:w="1151" w:type="dxa"/>
          </w:tcPr>
          <w:p w14:paraId="32A55803" w14:textId="77777777" w:rsidR="001B6F00" w:rsidRDefault="001B6F00">
            <w:r>
              <w:t xml:space="preserve">ch11.html </w:t>
            </w:r>
          </w:p>
          <w:p w14:paraId="0C2E3054" w14:textId="77777777" w:rsidR="001B6F00" w:rsidRDefault="001B6F00">
            <w:r>
              <w:t>ch11_01.gif</w:t>
            </w:r>
          </w:p>
        </w:tc>
        <w:tc>
          <w:tcPr>
            <w:tcW w:w="1151" w:type="dxa"/>
          </w:tcPr>
          <w:p w14:paraId="6300B3B2" w14:textId="77777777" w:rsidR="001B6F00" w:rsidRDefault="001B6F00" w:rsidP="001B6F00">
            <w:r>
              <w:t>ch11.html</w:t>
            </w:r>
          </w:p>
          <w:p w14:paraId="2CFAA1CF" w14:textId="77777777" w:rsidR="001B6F00" w:rsidRDefault="001B6F00" w:rsidP="001B6F00">
            <w:r>
              <w:t>ch11_01.gif</w:t>
            </w:r>
          </w:p>
        </w:tc>
        <w:tc>
          <w:tcPr>
            <w:tcW w:w="1151" w:type="dxa"/>
          </w:tcPr>
          <w:p w14:paraId="261E5C7D" w14:textId="77777777" w:rsidR="001B6F00" w:rsidRDefault="001B6F00" w:rsidP="001B6F00">
            <w:r>
              <w:t>ch11.html</w:t>
            </w:r>
          </w:p>
          <w:p w14:paraId="75CEFC87" w14:textId="77777777" w:rsidR="001B6F00" w:rsidRDefault="001B6F00" w:rsidP="001B6F00">
            <w:r>
              <w:t>ch11_01.gif</w:t>
            </w:r>
          </w:p>
        </w:tc>
        <w:tc>
          <w:tcPr>
            <w:tcW w:w="1151" w:type="dxa"/>
          </w:tcPr>
          <w:p w14:paraId="20BAAE12" w14:textId="77777777" w:rsidR="00A06E38" w:rsidRDefault="00A06E38" w:rsidP="00A06E38">
            <w:r>
              <w:t>ch11.html</w:t>
            </w:r>
          </w:p>
          <w:p w14:paraId="34B4B917" w14:textId="77777777" w:rsidR="001B6F00" w:rsidRDefault="00A06E38" w:rsidP="00A06E38">
            <w:r>
              <w:t>ch11_01.gif</w:t>
            </w:r>
          </w:p>
        </w:tc>
      </w:tr>
      <w:tr w:rsidR="001B6F00" w14:paraId="5130375F" w14:textId="77777777" w:rsidTr="001B6F00">
        <w:tc>
          <w:tcPr>
            <w:tcW w:w="1152" w:type="dxa"/>
          </w:tcPr>
          <w:p w14:paraId="2C867D98" w14:textId="77777777" w:rsidR="001B6F00" w:rsidRDefault="001B6F00"/>
        </w:tc>
        <w:tc>
          <w:tcPr>
            <w:tcW w:w="1152" w:type="dxa"/>
          </w:tcPr>
          <w:p w14:paraId="3E8CF65A" w14:textId="77777777" w:rsidR="001B6F00" w:rsidRDefault="001B6F00"/>
        </w:tc>
        <w:tc>
          <w:tcPr>
            <w:tcW w:w="1152" w:type="dxa"/>
          </w:tcPr>
          <w:p w14:paraId="40D3B522" w14:textId="77777777" w:rsidR="001B6F00" w:rsidRDefault="001B6F00">
            <w:r>
              <w:t>ch12.htm</w:t>
            </w:r>
          </w:p>
        </w:tc>
        <w:tc>
          <w:tcPr>
            <w:tcW w:w="1151" w:type="dxa"/>
          </w:tcPr>
          <w:p w14:paraId="14D8BC69" w14:textId="77777777" w:rsidR="001B6F00" w:rsidRDefault="001B6F00">
            <w:r>
              <w:t>Ch12.html</w:t>
            </w:r>
          </w:p>
        </w:tc>
        <w:tc>
          <w:tcPr>
            <w:tcW w:w="1151" w:type="dxa"/>
          </w:tcPr>
          <w:p w14:paraId="59C0C090" w14:textId="77777777" w:rsidR="001B6F00" w:rsidRDefault="001B6F00">
            <w:r>
              <w:t>ch12.htm</w:t>
            </w:r>
          </w:p>
        </w:tc>
        <w:tc>
          <w:tcPr>
            <w:tcW w:w="1151" w:type="dxa"/>
          </w:tcPr>
          <w:p w14:paraId="52A84BE6" w14:textId="77777777" w:rsidR="001B6F00" w:rsidRDefault="001B6F00">
            <w:r>
              <w:t>ch12.html</w:t>
            </w:r>
          </w:p>
        </w:tc>
        <w:tc>
          <w:tcPr>
            <w:tcW w:w="1151" w:type="dxa"/>
          </w:tcPr>
          <w:p w14:paraId="1D748C80" w14:textId="77777777" w:rsidR="001B6F00" w:rsidRDefault="001B6F00">
            <w:r>
              <w:t>ch12.html</w:t>
            </w:r>
          </w:p>
        </w:tc>
        <w:tc>
          <w:tcPr>
            <w:tcW w:w="1151" w:type="dxa"/>
          </w:tcPr>
          <w:p w14:paraId="1B3ECB17" w14:textId="77777777" w:rsidR="001B6F00" w:rsidRDefault="001B6F00">
            <w:r>
              <w:t>Ch12.html</w:t>
            </w:r>
          </w:p>
        </w:tc>
        <w:tc>
          <w:tcPr>
            <w:tcW w:w="1151" w:type="dxa"/>
          </w:tcPr>
          <w:p w14:paraId="5301FADC" w14:textId="77777777" w:rsidR="001B6F00" w:rsidRDefault="001B6F00">
            <w:r>
              <w:t>ch12.html</w:t>
            </w:r>
          </w:p>
        </w:tc>
        <w:tc>
          <w:tcPr>
            <w:tcW w:w="1151" w:type="dxa"/>
          </w:tcPr>
          <w:p w14:paraId="0E01AB08" w14:textId="77777777" w:rsidR="001B6F00" w:rsidRDefault="001B6F00">
            <w:r>
              <w:t>ch12.html</w:t>
            </w:r>
          </w:p>
        </w:tc>
        <w:tc>
          <w:tcPr>
            <w:tcW w:w="1151" w:type="dxa"/>
          </w:tcPr>
          <w:p w14:paraId="710B14F7" w14:textId="77777777" w:rsidR="001B6F00" w:rsidRDefault="00A06E38">
            <w:r>
              <w:t>ch12.html</w:t>
            </w:r>
          </w:p>
        </w:tc>
      </w:tr>
      <w:tr w:rsidR="001B6F00" w14:paraId="1B2EAC96" w14:textId="77777777" w:rsidTr="001B6F00">
        <w:tc>
          <w:tcPr>
            <w:tcW w:w="1152" w:type="dxa"/>
          </w:tcPr>
          <w:p w14:paraId="41C92A3A" w14:textId="77777777" w:rsidR="001B6F00" w:rsidRDefault="001B6F00"/>
        </w:tc>
        <w:tc>
          <w:tcPr>
            <w:tcW w:w="1152" w:type="dxa"/>
          </w:tcPr>
          <w:p w14:paraId="5D65D06E" w14:textId="77777777" w:rsidR="001B6F00" w:rsidRDefault="001B6F00"/>
        </w:tc>
        <w:tc>
          <w:tcPr>
            <w:tcW w:w="1152" w:type="dxa"/>
          </w:tcPr>
          <w:p w14:paraId="25F9F23D" w14:textId="77777777" w:rsidR="001B6F00" w:rsidRDefault="001B6F00"/>
        </w:tc>
        <w:tc>
          <w:tcPr>
            <w:tcW w:w="1151" w:type="dxa"/>
          </w:tcPr>
          <w:p w14:paraId="00CEE5AE" w14:textId="77777777" w:rsidR="001B6F00" w:rsidRDefault="001B6F00"/>
        </w:tc>
        <w:tc>
          <w:tcPr>
            <w:tcW w:w="1151" w:type="dxa"/>
          </w:tcPr>
          <w:p w14:paraId="1C4DFDAF" w14:textId="77777777" w:rsidR="001B6F00" w:rsidRDefault="001B6F00">
            <w:r>
              <w:t xml:space="preserve">ch13.htm </w:t>
            </w:r>
          </w:p>
          <w:p w14:paraId="7709E243" w14:textId="77777777" w:rsidR="001B6F00" w:rsidRDefault="001B6F00">
            <w:r>
              <w:lastRenderedPageBreak/>
              <w:t xml:space="preserve">ch1301.gif </w:t>
            </w:r>
          </w:p>
          <w:p w14:paraId="513A18D1" w14:textId="77777777" w:rsidR="001B6F00" w:rsidRDefault="001B6F00">
            <w:r>
              <w:t xml:space="preserve">ch1302.gif </w:t>
            </w:r>
          </w:p>
          <w:p w14:paraId="3CD6DE85" w14:textId="77777777" w:rsidR="001B6F00" w:rsidRDefault="001B6F00">
            <w:r>
              <w:t xml:space="preserve">ch1303.gif </w:t>
            </w:r>
          </w:p>
          <w:p w14:paraId="1A2370EE" w14:textId="77777777" w:rsidR="001B6F00" w:rsidRDefault="001B6F00">
            <w:r>
              <w:t>ch1304.gif</w:t>
            </w:r>
          </w:p>
        </w:tc>
        <w:tc>
          <w:tcPr>
            <w:tcW w:w="1151" w:type="dxa"/>
          </w:tcPr>
          <w:p w14:paraId="5CB0216B" w14:textId="77777777" w:rsidR="001B6F00" w:rsidRDefault="001B6F00">
            <w:r>
              <w:lastRenderedPageBreak/>
              <w:t>ch13.html</w:t>
            </w:r>
          </w:p>
          <w:p w14:paraId="6BFEE03B" w14:textId="77777777" w:rsidR="001B6F00" w:rsidRDefault="001B6F00">
            <w:r>
              <w:lastRenderedPageBreak/>
              <w:t>ch13_01.gif</w:t>
            </w:r>
          </w:p>
          <w:p w14:paraId="2BED39E3" w14:textId="77777777" w:rsidR="001B6F00" w:rsidRDefault="001B6F00">
            <w:r>
              <w:t>ch13_02.gif</w:t>
            </w:r>
          </w:p>
          <w:p w14:paraId="46D27615" w14:textId="77777777" w:rsidR="001B6F00" w:rsidRDefault="001B6F00">
            <w:r>
              <w:t>ch13_03.gif</w:t>
            </w:r>
          </w:p>
          <w:p w14:paraId="1308DB73" w14:textId="77777777" w:rsidR="001B6F00" w:rsidRDefault="001B6F00">
            <w:r>
              <w:t>ch13_04.gif</w:t>
            </w:r>
          </w:p>
          <w:p w14:paraId="55D779C2" w14:textId="77777777" w:rsidR="001B6F00" w:rsidRDefault="001B6F00">
            <w:r>
              <w:t>ch13_05.gif</w:t>
            </w:r>
          </w:p>
          <w:p w14:paraId="4666DD0B" w14:textId="77777777" w:rsidR="001B6F00" w:rsidRDefault="001B6F00">
            <w:r>
              <w:t>ch13_06.gif</w:t>
            </w:r>
          </w:p>
        </w:tc>
        <w:tc>
          <w:tcPr>
            <w:tcW w:w="1151" w:type="dxa"/>
          </w:tcPr>
          <w:p w14:paraId="733AD977" w14:textId="77777777" w:rsidR="001B6F00" w:rsidRDefault="001B6F00">
            <w:r>
              <w:lastRenderedPageBreak/>
              <w:t>ch13.html</w:t>
            </w:r>
          </w:p>
          <w:p w14:paraId="33B5AEB4" w14:textId="77777777" w:rsidR="001B6F00" w:rsidRDefault="001B6F00">
            <w:r>
              <w:lastRenderedPageBreak/>
              <w:t>ch13_01.gif</w:t>
            </w:r>
          </w:p>
          <w:p w14:paraId="5BFC0EA0" w14:textId="77777777" w:rsidR="001B6F00" w:rsidRDefault="001B6F00">
            <w:r>
              <w:t>ch13_02.gif</w:t>
            </w:r>
          </w:p>
          <w:p w14:paraId="6FC9E4CB" w14:textId="77777777" w:rsidR="001B6F00" w:rsidRDefault="001B6F00">
            <w:r>
              <w:t>ch13_03.gif</w:t>
            </w:r>
          </w:p>
          <w:p w14:paraId="2F5B2354" w14:textId="77777777" w:rsidR="001B6F00" w:rsidRDefault="001B6F00">
            <w:r>
              <w:t>ch13_04.gif</w:t>
            </w:r>
          </w:p>
          <w:p w14:paraId="5667106D" w14:textId="77777777" w:rsidR="001B6F00" w:rsidRDefault="001B6F00">
            <w:r>
              <w:t>ch13_05.gif</w:t>
            </w:r>
          </w:p>
          <w:p w14:paraId="4AEE074E" w14:textId="77777777" w:rsidR="001B6F00" w:rsidRDefault="001B6F00">
            <w:r>
              <w:t>ch13_06.gif</w:t>
            </w:r>
          </w:p>
        </w:tc>
        <w:tc>
          <w:tcPr>
            <w:tcW w:w="1151" w:type="dxa"/>
          </w:tcPr>
          <w:p w14:paraId="289B0FC8" w14:textId="77777777" w:rsidR="001B6F00" w:rsidRDefault="001B6F00">
            <w:r>
              <w:lastRenderedPageBreak/>
              <w:t xml:space="preserve">ch13.html </w:t>
            </w:r>
          </w:p>
          <w:p w14:paraId="5FB93A54" w14:textId="77777777" w:rsidR="001B6F00" w:rsidRDefault="001B6F00">
            <w:r>
              <w:lastRenderedPageBreak/>
              <w:t>ch13_01.gif</w:t>
            </w:r>
          </w:p>
          <w:p w14:paraId="5FFF9E14" w14:textId="77777777" w:rsidR="001B6F00" w:rsidRDefault="001B6F00">
            <w:r>
              <w:t>ch13_02.gif</w:t>
            </w:r>
          </w:p>
          <w:p w14:paraId="6C603EE1" w14:textId="77777777" w:rsidR="001B6F00" w:rsidRDefault="001B6F00">
            <w:r>
              <w:t>ch13_03.gif</w:t>
            </w:r>
          </w:p>
          <w:p w14:paraId="435920DE" w14:textId="77777777" w:rsidR="001B6F00" w:rsidRDefault="001B6F00">
            <w:r>
              <w:t>ch13_04.gif</w:t>
            </w:r>
          </w:p>
          <w:p w14:paraId="4D4ECA7A" w14:textId="77777777" w:rsidR="001B6F00" w:rsidRDefault="001B6F00">
            <w:r>
              <w:t>ch13_05.gif</w:t>
            </w:r>
          </w:p>
          <w:p w14:paraId="62BA7E63" w14:textId="77777777" w:rsidR="001B6F00" w:rsidRDefault="001B6F00">
            <w:r>
              <w:t>ch13_06.gif</w:t>
            </w:r>
          </w:p>
        </w:tc>
        <w:tc>
          <w:tcPr>
            <w:tcW w:w="1151" w:type="dxa"/>
          </w:tcPr>
          <w:p w14:paraId="278F9487" w14:textId="77777777" w:rsidR="001B6F00" w:rsidRDefault="001B6F00" w:rsidP="001B6F00">
            <w:r>
              <w:lastRenderedPageBreak/>
              <w:t xml:space="preserve">ch13.html </w:t>
            </w:r>
          </w:p>
          <w:p w14:paraId="4A41BC7C" w14:textId="77777777" w:rsidR="001B6F00" w:rsidRDefault="001B6F00" w:rsidP="001B6F00">
            <w:r>
              <w:lastRenderedPageBreak/>
              <w:t>ch13_01.gif</w:t>
            </w:r>
          </w:p>
          <w:p w14:paraId="56E8B8C9" w14:textId="77777777" w:rsidR="001B6F00" w:rsidRDefault="001B6F00" w:rsidP="001B6F00">
            <w:r>
              <w:t>ch13_02.gif</w:t>
            </w:r>
          </w:p>
          <w:p w14:paraId="3905EBC2" w14:textId="77777777" w:rsidR="001B6F00" w:rsidRDefault="001B6F00" w:rsidP="001B6F00">
            <w:r>
              <w:t>ch13_03.gif</w:t>
            </w:r>
          </w:p>
          <w:p w14:paraId="33324B2B" w14:textId="77777777" w:rsidR="001B6F00" w:rsidRDefault="001B6F00" w:rsidP="001B6F00">
            <w:r>
              <w:t>ch13_04.gif</w:t>
            </w:r>
          </w:p>
          <w:p w14:paraId="2B7A745C" w14:textId="77777777" w:rsidR="001B6F00" w:rsidRDefault="001B6F00" w:rsidP="001B6F00">
            <w:r>
              <w:t>ch13_05.gif</w:t>
            </w:r>
          </w:p>
          <w:p w14:paraId="13CEA8B1" w14:textId="77777777" w:rsidR="001B6F00" w:rsidRDefault="001B6F00" w:rsidP="001B6F00">
            <w:r>
              <w:t>ch13_06.gif</w:t>
            </w:r>
          </w:p>
        </w:tc>
        <w:tc>
          <w:tcPr>
            <w:tcW w:w="1151" w:type="dxa"/>
          </w:tcPr>
          <w:p w14:paraId="7A2A5BC6" w14:textId="77777777" w:rsidR="001B6F00" w:rsidRDefault="001B6F00" w:rsidP="001B6F00">
            <w:r>
              <w:lastRenderedPageBreak/>
              <w:t xml:space="preserve">ch13.html </w:t>
            </w:r>
          </w:p>
          <w:p w14:paraId="460FB417" w14:textId="77777777" w:rsidR="001B6F00" w:rsidRDefault="001B6F00" w:rsidP="001B6F00">
            <w:r>
              <w:lastRenderedPageBreak/>
              <w:t>ch13_01.gif</w:t>
            </w:r>
          </w:p>
          <w:p w14:paraId="637CA541" w14:textId="77777777" w:rsidR="001B6F00" w:rsidRDefault="001B6F00" w:rsidP="001B6F00">
            <w:r>
              <w:t>ch13_02.gif</w:t>
            </w:r>
          </w:p>
          <w:p w14:paraId="3FDC92B8" w14:textId="77777777" w:rsidR="001B6F00" w:rsidRDefault="001B6F00" w:rsidP="001B6F00">
            <w:r>
              <w:t>ch13_03.gif</w:t>
            </w:r>
          </w:p>
          <w:p w14:paraId="0BF56A19" w14:textId="77777777" w:rsidR="001B6F00" w:rsidRDefault="001B6F00" w:rsidP="001B6F00">
            <w:r>
              <w:t>ch13_04.gif</w:t>
            </w:r>
          </w:p>
          <w:p w14:paraId="60F3FEF9" w14:textId="77777777" w:rsidR="001B6F00" w:rsidRDefault="001B6F00" w:rsidP="001B6F00">
            <w:r>
              <w:t>ch13_05.gif</w:t>
            </w:r>
          </w:p>
          <w:p w14:paraId="0B8971A6" w14:textId="77777777" w:rsidR="001B6F00" w:rsidRDefault="001B6F00" w:rsidP="001B6F00">
            <w:r>
              <w:t>ch13_06.gif</w:t>
            </w:r>
          </w:p>
        </w:tc>
        <w:tc>
          <w:tcPr>
            <w:tcW w:w="1151" w:type="dxa"/>
          </w:tcPr>
          <w:p w14:paraId="32D9A2F4" w14:textId="77777777" w:rsidR="00A06E38" w:rsidRDefault="00A06E38" w:rsidP="00A06E38">
            <w:r>
              <w:lastRenderedPageBreak/>
              <w:t xml:space="preserve">ch13.html </w:t>
            </w:r>
          </w:p>
          <w:p w14:paraId="624D4693" w14:textId="77777777" w:rsidR="00A06E38" w:rsidRDefault="00A06E38" w:rsidP="00A06E38">
            <w:r>
              <w:lastRenderedPageBreak/>
              <w:t>ch13_01.gif</w:t>
            </w:r>
          </w:p>
          <w:p w14:paraId="499970BC" w14:textId="77777777" w:rsidR="00A06E38" w:rsidRDefault="00A06E38" w:rsidP="00A06E38">
            <w:r>
              <w:t>ch13_02.gif</w:t>
            </w:r>
          </w:p>
          <w:p w14:paraId="1E86B564" w14:textId="77777777" w:rsidR="00A06E38" w:rsidRDefault="00A06E38" w:rsidP="00A06E38">
            <w:r>
              <w:t>ch13_03.gif</w:t>
            </w:r>
          </w:p>
          <w:p w14:paraId="30E96FAE" w14:textId="77777777" w:rsidR="00A06E38" w:rsidRDefault="00A06E38" w:rsidP="00A06E38">
            <w:r>
              <w:t>ch13_04.gif</w:t>
            </w:r>
          </w:p>
          <w:p w14:paraId="066E4274" w14:textId="77777777" w:rsidR="00A06E38" w:rsidRDefault="00A06E38" w:rsidP="00A06E38">
            <w:r>
              <w:t>ch13_05.gif</w:t>
            </w:r>
          </w:p>
          <w:p w14:paraId="4EF80041" w14:textId="77777777" w:rsidR="001B6F00" w:rsidRDefault="00A06E38" w:rsidP="00A06E38">
            <w:r>
              <w:t>ch13_06.gif</w:t>
            </w:r>
          </w:p>
        </w:tc>
      </w:tr>
      <w:tr w:rsidR="001B6F00" w14:paraId="4F9C72FC" w14:textId="77777777" w:rsidTr="001B6F00">
        <w:tc>
          <w:tcPr>
            <w:tcW w:w="1152" w:type="dxa"/>
          </w:tcPr>
          <w:p w14:paraId="689FAA57" w14:textId="77777777" w:rsidR="001B6F00" w:rsidRDefault="001B6F00"/>
        </w:tc>
        <w:tc>
          <w:tcPr>
            <w:tcW w:w="1152" w:type="dxa"/>
          </w:tcPr>
          <w:p w14:paraId="5056C01E" w14:textId="77777777" w:rsidR="001B6F00" w:rsidRDefault="001B6F00"/>
        </w:tc>
        <w:tc>
          <w:tcPr>
            <w:tcW w:w="1152" w:type="dxa"/>
          </w:tcPr>
          <w:p w14:paraId="2B152A0C" w14:textId="77777777" w:rsidR="001B6F00" w:rsidRDefault="001B6F00"/>
        </w:tc>
        <w:tc>
          <w:tcPr>
            <w:tcW w:w="1151" w:type="dxa"/>
          </w:tcPr>
          <w:p w14:paraId="65FADE75" w14:textId="77777777" w:rsidR="001B6F00" w:rsidRDefault="001B6F00"/>
        </w:tc>
        <w:tc>
          <w:tcPr>
            <w:tcW w:w="1151" w:type="dxa"/>
          </w:tcPr>
          <w:p w14:paraId="64350F02" w14:textId="77777777" w:rsidR="001B6F00" w:rsidRDefault="001B6F00">
            <w:r>
              <w:t>ch14.htm</w:t>
            </w:r>
          </w:p>
        </w:tc>
        <w:tc>
          <w:tcPr>
            <w:tcW w:w="1151" w:type="dxa"/>
          </w:tcPr>
          <w:p w14:paraId="628DBE21" w14:textId="77777777" w:rsidR="001B6F00" w:rsidRDefault="001B6F00">
            <w:r>
              <w:t>ch14.html</w:t>
            </w:r>
          </w:p>
        </w:tc>
        <w:tc>
          <w:tcPr>
            <w:tcW w:w="1151" w:type="dxa"/>
          </w:tcPr>
          <w:p w14:paraId="72C3E23C" w14:textId="77777777" w:rsidR="001B6F00" w:rsidRDefault="001B6F00">
            <w:r>
              <w:t>ch14.html</w:t>
            </w:r>
          </w:p>
        </w:tc>
        <w:tc>
          <w:tcPr>
            <w:tcW w:w="1151" w:type="dxa"/>
          </w:tcPr>
          <w:p w14:paraId="5FCB075D" w14:textId="77777777" w:rsidR="001B6F00" w:rsidRDefault="001B6F00">
            <w:r>
              <w:t>ch14.html</w:t>
            </w:r>
          </w:p>
        </w:tc>
        <w:tc>
          <w:tcPr>
            <w:tcW w:w="1151" w:type="dxa"/>
          </w:tcPr>
          <w:p w14:paraId="0AE66676" w14:textId="77777777" w:rsidR="001B6F00" w:rsidRDefault="001B6F00">
            <w:r>
              <w:t>ch14.html</w:t>
            </w:r>
          </w:p>
        </w:tc>
        <w:tc>
          <w:tcPr>
            <w:tcW w:w="1151" w:type="dxa"/>
          </w:tcPr>
          <w:p w14:paraId="43F57104" w14:textId="77777777" w:rsidR="001B6F00" w:rsidRDefault="001B6F00">
            <w:r>
              <w:t>ch14.html</w:t>
            </w:r>
          </w:p>
        </w:tc>
        <w:tc>
          <w:tcPr>
            <w:tcW w:w="1151" w:type="dxa"/>
          </w:tcPr>
          <w:p w14:paraId="39FD907A" w14:textId="77777777" w:rsidR="001B6F00" w:rsidRDefault="00A06E38">
            <w:r>
              <w:t>ch14.html</w:t>
            </w:r>
          </w:p>
        </w:tc>
      </w:tr>
      <w:tr w:rsidR="001B6F00" w14:paraId="47779CC2" w14:textId="77777777" w:rsidTr="001B6F00">
        <w:tc>
          <w:tcPr>
            <w:tcW w:w="1152" w:type="dxa"/>
          </w:tcPr>
          <w:p w14:paraId="3FF3FF25" w14:textId="77777777" w:rsidR="001B6F00" w:rsidRDefault="001B6F00"/>
        </w:tc>
        <w:tc>
          <w:tcPr>
            <w:tcW w:w="1152" w:type="dxa"/>
          </w:tcPr>
          <w:p w14:paraId="0E9000DE" w14:textId="77777777" w:rsidR="001B6F00" w:rsidRDefault="001B6F00"/>
        </w:tc>
        <w:tc>
          <w:tcPr>
            <w:tcW w:w="1152" w:type="dxa"/>
          </w:tcPr>
          <w:p w14:paraId="457DF0A2" w14:textId="77777777" w:rsidR="001B6F00" w:rsidRDefault="001B6F00"/>
        </w:tc>
        <w:tc>
          <w:tcPr>
            <w:tcW w:w="1151" w:type="dxa"/>
          </w:tcPr>
          <w:p w14:paraId="0B85423C" w14:textId="77777777" w:rsidR="001B6F00" w:rsidRDefault="001B6F00"/>
        </w:tc>
        <w:tc>
          <w:tcPr>
            <w:tcW w:w="1151" w:type="dxa"/>
          </w:tcPr>
          <w:p w14:paraId="124AA0F0" w14:textId="77777777" w:rsidR="001B6F00" w:rsidRDefault="001B6F00">
            <w:r>
              <w:t>ch15.htm</w:t>
            </w:r>
          </w:p>
        </w:tc>
        <w:tc>
          <w:tcPr>
            <w:tcW w:w="1151" w:type="dxa"/>
          </w:tcPr>
          <w:p w14:paraId="540CBFF3" w14:textId="77777777" w:rsidR="001B6F00" w:rsidRDefault="001B6F00">
            <w:r>
              <w:t>ch15.html</w:t>
            </w:r>
          </w:p>
        </w:tc>
        <w:tc>
          <w:tcPr>
            <w:tcW w:w="1151" w:type="dxa"/>
          </w:tcPr>
          <w:p w14:paraId="082C9FED" w14:textId="77777777" w:rsidR="001B6F00" w:rsidRDefault="001B6F00">
            <w:r>
              <w:t>ch15.html</w:t>
            </w:r>
          </w:p>
        </w:tc>
        <w:tc>
          <w:tcPr>
            <w:tcW w:w="1151" w:type="dxa"/>
          </w:tcPr>
          <w:p w14:paraId="330007FD" w14:textId="77777777" w:rsidR="001B6F00" w:rsidRDefault="001B6F00">
            <w:r>
              <w:t>ch15.html</w:t>
            </w:r>
          </w:p>
        </w:tc>
        <w:tc>
          <w:tcPr>
            <w:tcW w:w="1151" w:type="dxa"/>
          </w:tcPr>
          <w:p w14:paraId="233F33ED" w14:textId="77777777" w:rsidR="001B6F00" w:rsidRDefault="001B6F00">
            <w:r>
              <w:t>ch15.html</w:t>
            </w:r>
          </w:p>
        </w:tc>
        <w:tc>
          <w:tcPr>
            <w:tcW w:w="1151" w:type="dxa"/>
          </w:tcPr>
          <w:p w14:paraId="4AB7DBB8" w14:textId="77777777" w:rsidR="001B6F00" w:rsidRDefault="001B6F00">
            <w:r>
              <w:t>ch15.html</w:t>
            </w:r>
          </w:p>
        </w:tc>
        <w:tc>
          <w:tcPr>
            <w:tcW w:w="1151" w:type="dxa"/>
          </w:tcPr>
          <w:p w14:paraId="0A750CC5" w14:textId="77777777" w:rsidR="001B6F00" w:rsidRDefault="00A06E38">
            <w:r>
              <w:t>ch15.html</w:t>
            </w:r>
          </w:p>
        </w:tc>
      </w:tr>
      <w:tr w:rsidR="001B6F00" w14:paraId="140FB8CD" w14:textId="77777777" w:rsidTr="001B6F00">
        <w:tc>
          <w:tcPr>
            <w:tcW w:w="1152" w:type="dxa"/>
          </w:tcPr>
          <w:p w14:paraId="52C5AB59" w14:textId="77777777" w:rsidR="001B6F00" w:rsidRDefault="001B6F00"/>
        </w:tc>
        <w:tc>
          <w:tcPr>
            <w:tcW w:w="1152" w:type="dxa"/>
          </w:tcPr>
          <w:p w14:paraId="044B4C41" w14:textId="77777777" w:rsidR="001B6F00" w:rsidRDefault="001B6F00"/>
        </w:tc>
        <w:tc>
          <w:tcPr>
            <w:tcW w:w="1152" w:type="dxa"/>
          </w:tcPr>
          <w:p w14:paraId="57B901B3" w14:textId="77777777" w:rsidR="001B6F00" w:rsidRDefault="001B6F00"/>
        </w:tc>
        <w:tc>
          <w:tcPr>
            <w:tcW w:w="1151" w:type="dxa"/>
          </w:tcPr>
          <w:p w14:paraId="6F8310AF" w14:textId="77777777" w:rsidR="001B6F00" w:rsidRDefault="001B6F00"/>
        </w:tc>
        <w:tc>
          <w:tcPr>
            <w:tcW w:w="1151" w:type="dxa"/>
          </w:tcPr>
          <w:p w14:paraId="1223EF8E" w14:textId="77777777" w:rsidR="001B6F00" w:rsidRDefault="001B6F00"/>
        </w:tc>
        <w:tc>
          <w:tcPr>
            <w:tcW w:w="1151" w:type="dxa"/>
          </w:tcPr>
          <w:p w14:paraId="07A9D64F" w14:textId="77777777" w:rsidR="001B6F00" w:rsidRDefault="001B6F00"/>
        </w:tc>
        <w:tc>
          <w:tcPr>
            <w:tcW w:w="1151" w:type="dxa"/>
          </w:tcPr>
          <w:p w14:paraId="198F3F43" w14:textId="77777777" w:rsidR="001B6F00" w:rsidRDefault="001B6F00"/>
        </w:tc>
        <w:tc>
          <w:tcPr>
            <w:tcW w:w="1151" w:type="dxa"/>
          </w:tcPr>
          <w:p w14:paraId="277AA769" w14:textId="77777777" w:rsidR="001B6F00" w:rsidRDefault="001B6F00">
            <w:r>
              <w:t>ch16.html</w:t>
            </w:r>
          </w:p>
        </w:tc>
        <w:tc>
          <w:tcPr>
            <w:tcW w:w="1151" w:type="dxa"/>
          </w:tcPr>
          <w:p w14:paraId="27753838" w14:textId="77777777" w:rsidR="001B6F00" w:rsidRDefault="001B6F00">
            <w:r>
              <w:t>ch16.html</w:t>
            </w:r>
          </w:p>
        </w:tc>
        <w:tc>
          <w:tcPr>
            <w:tcW w:w="1151" w:type="dxa"/>
          </w:tcPr>
          <w:p w14:paraId="56FA8459" w14:textId="77777777" w:rsidR="001B6F00" w:rsidRDefault="001B6F00">
            <w:r>
              <w:t>ch16.html</w:t>
            </w:r>
          </w:p>
        </w:tc>
        <w:tc>
          <w:tcPr>
            <w:tcW w:w="1151" w:type="dxa"/>
          </w:tcPr>
          <w:p w14:paraId="63B43986" w14:textId="77777777" w:rsidR="001B6F00" w:rsidRDefault="00A06E38">
            <w:r>
              <w:t>ch16.html</w:t>
            </w:r>
          </w:p>
        </w:tc>
      </w:tr>
      <w:tr w:rsidR="001B6F00" w14:paraId="56AAEA12" w14:textId="77777777" w:rsidTr="001B6F00">
        <w:tc>
          <w:tcPr>
            <w:tcW w:w="1152" w:type="dxa"/>
          </w:tcPr>
          <w:p w14:paraId="3A315243" w14:textId="77777777" w:rsidR="001B6F00" w:rsidRDefault="001B6F00"/>
        </w:tc>
        <w:tc>
          <w:tcPr>
            <w:tcW w:w="1152" w:type="dxa"/>
          </w:tcPr>
          <w:p w14:paraId="112D9A40" w14:textId="77777777" w:rsidR="001B6F00" w:rsidRDefault="001B6F00"/>
        </w:tc>
        <w:tc>
          <w:tcPr>
            <w:tcW w:w="1152" w:type="dxa"/>
          </w:tcPr>
          <w:p w14:paraId="1D834EC9" w14:textId="77777777" w:rsidR="001B6F00" w:rsidRDefault="001B6F00"/>
        </w:tc>
        <w:tc>
          <w:tcPr>
            <w:tcW w:w="1151" w:type="dxa"/>
          </w:tcPr>
          <w:p w14:paraId="51723E13" w14:textId="77777777" w:rsidR="001B6F00" w:rsidRDefault="001B6F00"/>
        </w:tc>
        <w:tc>
          <w:tcPr>
            <w:tcW w:w="1151" w:type="dxa"/>
          </w:tcPr>
          <w:p w14:paraId="26C43C91" w14:textId="77777777" w:rsidR="001B6F00" w:rsidRDefault="001B6F00"/>
        </w:tc>
        <w:tc>
          <w:tcPr>
            <w:tcW w:w="1151" w:type="dxa"/>
          </w:tcPr>
          <w:p w14:paraId="51543C19" w14:textId="77777777" w:rsidR="001B6F00" w:rsidRDefault="001B6F00"/>
        </w:tc>
        <w:tc>
          <w:tcPr>
            <w:tcW w:w="1151" w:type="dxa"/>
          </w:tcPr>
          <w:p w14:paraId="2792787B" w14:textId="77777777" w:rsidR="001B6F00" w:rsidRDefault="001B6F00"/>
        </w:tc>
        <w:tc>
          <w:tcPr>
            <w:tcW w:w="1151" w:type="dxa"/>
          </w:tcPr>
          <w:p w14:paraId="3924C1A7" w14:textId="77777777" w:rsidR="001B6F00" w:rsidRDefault="001B6F00">
            <w:r>
              <w:t>ch17.html</w:t>
            </w:r>
          </w:p>
        </w:tc>
        <w:tc>
          <w:tcPr>
            <w:tcW w:w="1151" w:type="dxa"/>
          </w:tcPr>
          <w:p w14:paraId="5225FBA2" w14:textId="77777777" w:rsidR="001B6F00" w:rsidRDefault="001B6F00">
            <w:r>
              <w:t>ch17.html</w:t>
            </w:r>
          </w:p>
        </w:tc>
        <w:tc>
          <w:tcPr>
            <w:tcW w:w="1151" w:type="dxa"/>
          </w:tcPr>
          <w:p w14:paraId="16335922" w14:textId="77777777" w:rsidR="001B6F00" w:rsidRDefault="001B6F00">
            <w:r>
              <w:t>ch17.html</w:t>
            </w:r>
          </w:p>
        </w:tc>
        <w:tc>
          <w:tcPr>
            <w:tcW w:w="1151" w:type="dxa"/>
          </w:tcPr>
          <w:p w14:paraId="4AEF3AAD" w14:textId="77777777" w:rsidR="001B6F00" w:rsidRDefault="00A06E38">
            <w:r>
              <w:t>ch17.html</w:t>
            </w:r>
          </w:p>
        </w:tc>
      </w:tr>
      <w:tr w:rsidR="001B6F00" w14:paraId="0E3215DA" w14:textId="77777777" w:rsidTr="001B6F00">
        <w:tc>
          <w:tcPr>
            <w:tcW w:w="1152" w:type="dxa"/>
          </w:tcPr>
          <w:p w14:paraId="75E28B9A" w14:textId="77777777" w:rsidR="001B6F00" w:rsidRDefault="001B6F00"/>
        </w:tc>
        <w:tc>
          <w:tcPr>
            <w:tcW w:w="1152" w:type="dxa"/>
          </w:tcPr>
          <w:p w14:paraId="0F1295B3" w14:textId="77777777" w:rsidR="001B6F00" w:rsidRDefault="001B6F00"/>
        </w:tc>
        <w:tc>
          <w:tcPr>
            <w:tcW w:w="1152" w:type="dxa"/>
          </w:tcPr>
          <w:p w14:paraId="5705A627" w14:textId="77777777" w:rsidR="001B6F00" w:rsidRDefault="001B6F00">
            <w:r>
              <w:t>appa.htm</w:t>
            </w:r>
          </w:p>
        </w:tc>
        <w:tc>
          <w:tcPr>
            <w:tcW w:w="1151" w:type="dxa"/>
          </w:tcPr>
          <w:p w14:paraId="0EC413DE" w14:textId="77777777" w:rsidR="001B6F00" w:rsidRDefault="001B6F00">
            <w:r>
              <w:t>AppendixA.html</w:t>
            </w:r>
          </w:p>
        </w:tc>
        <w:tc>
          <w:tcPr>
            <w:tcW w:w="1151" w:type="dxa"/>
          </w:tcPr>
          <w:p w14:paraId="133ADC21" w14:textId="77777777" w:rsidR="001B6F00" w:rsidRDefault="001B6F00">
            <w:r>
              <w:t>AppendixA.htm</w:t>
            </w:r>
          </w:p>
        </w:tc>
        <w:tc>
          <w:tcPr>
            <w:tcW w:w="1151" w:type="dxa"/>
          </w:tcPr>
          <w:p w14:paraId="541BA578" w14:textId="77777777" w:rsidR="001B6F00" w:rsidRDefault="001B6F00"/>
        </w:tc>
        <w:tc>
          <w:tcPr>
            <w:tcW w:w="1151" w:type="dxa"/>
          </w:tcPr>
          <w:p w14:paraId="43A7D15F" w14:textId="77777777" w:rsidR="001B6F00" w:rsidRDefault="001B6F00"/>
        </w:tc>
        <w:tc>
          <w:tcPr>
            <w:tcW w:w="1151" w:type="dxa"/>
          </w:tcPr>
          <w:p w14:paraId="18180F1E" w14:textId="77777777" w:rsidR="001B6F00" w:rsidRDefault="001B6F00"/>
        </w:tc>
        <w:tc>
          <w:tcPr>
            <w:tcW w:w="1151" w:type="dxa"/>
          </w:tcPr>
          <w:p w14:paraId="6E08B10F" w14:textId="77777777" w:rsidR="001B6F00" w:rsidRDefault="001B6F00"/>
        </w:tc>
        <w:tc>
          <w:tcPr>
            <w:tcW w:w="1151" w:type="dxa"/>
          </w:tcPr>
          <w:p w14:paraId="5E7D915F" w14:textId="77777777" w:rsidR="001B6F00" w:rsidRDefault="001B6F00"/>
        </w:tc>
        <w:tc>
          <w:tcPr>
            <w:tcW w:w="1151" w:type="dxa"/>
          </w:tcPr>
          <w:p w14:paraId="123ECC58" w14:textId="77777777" w:rsidR="001B6F00" w:rsidRDefault="001B6F00"/>
        </w:tc>
      </w:tr>
      <w:tr w:rsidR="001B6F00" w14:paraId="290556DD" w14:textId="77777777" w:rsidTr="001B6F00">
        <w:tc>
          <w:tcPr>
            <w:tcW w:w="1152" w:type="dxa"/>
          </w:tcPr>
          <w:p w14:paraId="327D036B" w14:textId="77777777" w:rsidR="001B6F00" w:rsidRDefault="001B6F00"/>
        </w:tc>
        <w:tc>
          <w:tcPr>
            <w:tcW w:w="1152" w:type="dxa"/>
          </w:tcPr>
          <w:p w14:paraId="00F8F4B2" w14:textId="77777777" w:rsidR="001B6F00" w:rsidRDefault="001B6F00"/>
        </w:tc>
        <w:tc>
          <w:tcPr>
            <w:tcW w:w="1152" w:type="dxa"/>
          </w:tcPr>
          <w:p w14:paraId="69CFF574" w14:textId="77777777" w:rsidR="001B6F00" w:rsidRDefault="001B6F00">
            <w:pPr>
              <w:rPr>
                <w:lang w:val="it-IT"/>
              </w:rPr>
            </w:pPr>
            <w:r>
              <w:rPr>
                <w:lang w:val="it-IT"/>
              </w:rPr>
              <w:t>appa2.htm</w:t>
            </w:r>
          </w:p>
        </w:tc>
        <w:tc>
          <w:tcPr>
            <w:tcW w:w="1151" w:type="dxa"/>
          </w:tcPr>
          <w:p w14:paraId="6A084419" w14:textId="77777777" w:rsidR="001B6F00" w:rsidRDefault="001B6F00">
            <w:pPr>
              <w:rPr>
                <w:lang w:val="it-IT"/>
              </w:rPr>
            </w:pPr>
          </w:p>
        </w:tc>
        <w:tc>
          <w:tcPr>
            <w:tcW w:w="1151" w:type="dxa"/>
          </w:tcPr>
          <w:p w14:paraId="5A295A08" w14:textId="77777777" w:rsidR="001B6F00" w:rsidRDefault="001B6F00">
            <w:pPr>
              <w:rPr>
                <w:lang w:val="it-IT"/>
              </w:rPr>
            </w:pPr>
          </w:p>
        </w:tc>
        <w:tc>
          <w:tcPr>
            <w:tcW w:w="1151" w:type="dxa"/>
          </w:tcPr>
          <w:p w14:paraId="7F6FD4C5" w14:textId="77777777" w:rsidR="001B6F00" w:rsidRDefault="001B6F00">
            <w:pPr>
              <w:rPr>
                <w:lang w:val="it-IT"/>
              </w:rPr>
            </w:pPr>
          </w:p>
        </w:tc>
        <w:tc>
          <w:tcPr>
            <w:tcW w:w="1151" w:type="dxa"/>
          </w:tcPr>
          <w:p w14:paraId="0042910A" w14:textId="77777777" w:rsidR="001B6F00" w:rsidRDefault="001B6F00">
            <w:pPr>
              <w:rPr>
                <w:lang w:val="it-IT"/>
              </w:rPr>
            </w:pPr>
          </w:p>
        </w:tc>
        <w:tc>
          <w:tcPr>
            <w:tcW w:w="1151" w:type="dxa"/>
          </w:tcPr>
          <w:p w14:paraId="14C2EFB2" w14:textId="77777777" w:rsidR="001B6F00" w:rsidRDefault="001B6F00">
            <w:pPr>
              <w:rPr>
                <w:lang w:val="it-IT"/>
              </w:rPr>
            </w:pPr>
          </w:p>
        </w:tc>
        <w:tc>
          <w:tcPr>
            <w:tcW w:w="1151" w:type="dxa"/>
          </w:tcPr>
          <w:p w14:paraId="157248F3" w14:textId="77777777" w:rsidR="001B6F00" w:rsidRDefault="001B6F00">
            <w:pPr>
              <w:rPr>
                <w:lang w:val="it-IT"/>
              </w:rPr>
            </w:pPr>
          </w:p>
        </w:tc>
        <w:tc>
          <w:tcPr>
            <w:tcW w:w="1151" w:type="dxa"/>
          </w:tcPr>
          <w:p w14:paraId="5C65467B" w14:textId="77777777" w:rsidR="001B6F00" w:rsidRDefault="001B6F00">
            <w:pPr>
              <w:rPr>
                <w:lang w:val="it-IT"/>
              </w:rPr>
            </w:pPr>
          </w:p>
        </w:tc>
        <w:tc>
          <w:tcPr>
            <w:tcW w:w="1151" w:type="dxa"/>
          </w:tcPr>
          <w:p w14:paraId="344DD586" w14:textId="77777777" w:rsidR="001B6F00" w:rsidRDefault="001B6F00">
            <w:pPr>
              <w:rPr>
                <w:lang w:val="it-IT"/>
              </w:rPr>
            </w:pPr>
          </w:p>
        </w:tc>
      </w:tr>
      <w:tr w:rsidR="001B6F00" w14:paraId="1A704009" w14:textId="77777777" w:rsidTr="001B6F00">
        <w:tc>
          <w:tcPr>
            <w:tcW w:w="1152" w:type="dxa"/>
          </w:tcPr>
          <w:p w14:paraId="4CE22650" w14:textId="77777777" w:rsidR="001B6F00" w:rsidRDefault="001B6F00">
            <w:pPr>
              <w:rPr>
                <w:lang w:val="it-IT"/>
              </w:rPr>
            </w:pPr>
          </w:p>
        </w:tc>
        <w:tc>
          <w:tcPr>
            <w:tcW w:w="1152" w:type="dxa"/>
          </w:tcPr>
          <w:p w14:paraId="1AE4B696" w14:textId="77777777" w:rsidR="001B6F00" w:rsidRDefault="001B6F00">
            <w:pPr>
              <w:rPr>
                <w:lang w:val="it-IT"/>
              </w:rPr>
            </w:pPr>
          </w:p>
        </w:tc>
        <w:tc>
          <w:tcPr>
            <w:tcW w:w="1152" w:type="dxa"/>
          </w:tcPr>
          <w:p w14:paraId="533D6511" w14:textId="77777777" w:rsidR="001B6F00" w:rsidRDefault="001B6F00">
            <w:pPr>
              <w:rPr>
                <w:lang w:val="it-IT"/>
              </w:rPr>
            </w:pPr>
            <w:r>
              <w:rPr>
                <w:lang w:val="it-IT"/>
              </w:rPr>
              <w:t>appa3.htm</w:t>
            </w:r>
          </w:p>
        </w:tc>
        <w:tc>
          <w:tcPr>
            <w:tcW w:w="1151" w:type="dxa"/>
          </w:tcPr>
          <w:p w14:paraId="755B2F70" w14:textId="77777777" w:rsidR="001B6F00" w:rsidRDefault="001B6F00">
            <w:pPr>
              <w:rPr>
                <w:lang w:val="it-IT"/>
              </w:rPr>
            </w:pPr>
          </w:p>
        </w:tc>
        <w:tc>
          <w:tcPr>
            <w:tcW w:w="1151" w:type="dxa"/>
          </w:tcPr>
          <w:p w14:paraId="4637DBF7" w14:textId="77777777" w:rsidR="001B6F00" w:rsidRDefault="001B6F00">
            <w:pPr>
              <w:rPr>
                <w:lang w:val="it-IT"/>
              </w:rPr>
            </w:pPr>
          </w:p>
        </w:tc>
        <w:tc>
          <w:tcPr>
            <w:tcW w:w="1151" w:type="dxa"/>
          </w:tcPr>
          <w:p w14:paraId="67FE6B5E" w14:textId="77777777" w:rsidR="001B6F00" w:rsidRDefault="001B6F00">
            <w:pPr>
              <w:rPr>
                <w:lang w:val="it-IT"/>
              </w:rPr>
            </w:pPr>
          </w:p>
        </w:tc>
        <w:tc>
          <w:tcPr>
            <w:tcW w:w="1151" w:type="dxa"/>
          </w:tcPr>
          <w:p w14:paraId="2669F0C8" w14:textId="77777777" w:rsidR="001B6F00" w:rsidRDefault="001B6F00">
            <w:pPr>
              <w:rPr>
                <w:lang w:val="it-IT"/>
              </w:rPr>
            </w:pPr>
          </w:p>
        </w:tc>
        <w:tc>
          <w:tcPr>
            <w:tcW w:w="1151" w:type="dxa"/>
          </w:tcPr>
          <w:p w14:paraId="4946F741" w14:textId="77777777" w:rsidR="001B6F00" w:rsidRDefault="001B6F00">
            <w:pPr>
              <w:rPr>
                <w:lang w:val="it-IT"/>
              </w:rPr>
            </w:pPr>
          </w:p>
        </w:tc>
        <w:tc>
          <w:tcPr>
            <w:tcW w:w="1151" w:type="dxa"/>
          </w:tcPr>
          <w:p w14:paraId="42886735" w14:textId="77777777" w:rsidR="001B6F00" w:rsidRDefault="001B6F00">
            <w:pPr>
              <w:rPr>
                <w:lang w:val="it-IT"/>
              </w:rPr>
            </w:pPr>
          </w:p>
        </w:tc>
        <w:tc>
          <w:tcPr>
            <w:tcW w:w="1151" w:type="dxa"/>
          </w:tcPr>
          <w:p w14:paraId="05EC39FE" w14:textId="77777777" w:rsidR="001B6F00" w:rsidRDefault="001B6F00">
            <w:pPr>
              <w:rPr>
                <w:lang w:val="it-IT"/>
              </w:rPr>
            </w:pPr>
          </w:p>
        </w:tc>
        <w:tc>
          <w:tcPr>
            <w:tcW w:w="1151" w:type="dxa"/>
          </w:tcPr>
          <w:p w14:paraId="527981AA" w14:textId="77777777" w:rsidR="001B6F00" w:rsidRDefault="001B6F00">
            <w:pPr>
              <w:rPr>
                <w:lang w:val="it-IT"/>
              </w:rPr>
            </w:pPr>
          </w:p>
        </w:tc>
      </w:tr>
      <w:tr w:rsidR="001B6F00" w14:paraId="5463C26B" w14:textId="77777777" w:rsidTr="001B6F00">
        <w:tc>
          <w:tcPr>
            <w:tcW w:w="1152" w:type="dxa"/>
          </w:tcPr>
          <w:p w14:paraId="5F55549C" w14:textId="77777777" w:rsidR="001B6F00" w:rsidRDefault="001B6F00">
            <w:pPr>
              <w:rPr>
                <w:lang w:val="it-IT"/>
              </w:rPr>
            </w:pPr>
          </w:p>
        </w:tc>
        <w:tc>
          <w:tcPr>
            <w:tcW w:w="1152" w:type="dxa"/>
          </w:tcPr>
          <w:p w14:paraId="679BDF7A" w14:textId="77777777" w:rsidR="001B6F00" w:rsidRDefault="001B6F00">
            <w:pPr>
              <w:rPr>
                <w:lang w:val="it-IT"/>
              </w:rPr>
            </w:pPr>
          </w:p>
        </w:tc>
        <w:tc>
          <w:tcPr>
            <w:tcW w:w="1152" w:type="dxa"/>
          </w:tcPr>
          <w:p w14:paraId="61D9405B" w14:textId="77777777" w:rsidR="001B6F00" w:rsidRDefault="001B6F00">
            <w:pPr>
              <w:rPr>
                <w:lang w:val="it-IT"/>
              </w:rPr>
            </w:pPr>
            <w:r>
              <w:rPr>
                <w:lang w:val="it-IT"/>
              </w:rPr>
              <w:t>appa4.htm</w:t>
            </w:r>
          </w:p>
        </w:tc>
        <w:tc>
          <w:tcPr>
            <w:tcW w:w="1151" w:type="dxa"/>
          </w:tcPr>
          <w:p w14:paraId="6686D89E" w14:textId="77777777" w:rsidR="001B6F00" w:rsidRDefault="001B6F00">
            <w:pPr>
              <w:rPr>
                <w:lang w:val="it-IT"/>
              </w:rPr>
            </w:pPr>
          </w:p>
        </w:tc>
        <w:tc>
          <w:tcPr>
            <w:tcW w:w="1151" w:type="dxa"/>
          </w:tcPr>
          <w:p w14:paraId="5E312560" w14:textId="77777777" w:rsidR="001B6F00" w:rsidRDefault="001B6F00">
            <w:pPr>
              <w:rPr>
                <w:lang w:val="it-IT"/>
              </w:rPr>
            </w:pPr>
          </w:p>
        </w:tc>
        <w:tc>
          <w:tcPr>
            <w:tcW w:w="1151" w:type="dxa"/>
          </w:tcPr>
          <w:p w14:paraId="1E73B702" w14:textId="77777777" w:rsidR="001B6F00" w:rsidRDefault="001B6F00">
            <w:pPr>
              <w:rPr>
                <w:lang w:val="it-IT"/>
              </w:rPr>
            </w:pPr>
          </w:p>
        </w:tc>
        <w:tc>
          <w:tcPr>
            <w:tcW w:w="1151" w:type="dxa"/>
          </w:tcPr>
          <w:p w14:paraId="5840871D" w14:textId="77777777" w:rsidR="001B6F00" w:rsidRDefault="001B6F00">
            <w:pPr>
              <w:rPr>
                <w:lang w:val="it-IT"/>
              </w:rPr>
            </w:pPr>
          </w:p>
        </w:tc>
        <w:tc>
          <w:tcPr>
            <w:tcW w:w="1151" w:type="dxa"/>
          </w:tcPr>
          <w:p w14:paraId="3E8C5700" w14:textId="77777777" w:rsidR="001B6F00" w:rsidRDefault="001B6F00">
            <w:pPr>
              <w:rPr>
                <w:lang w:val="it-IT"/>
              </w:rPr>
            </w:pPr>
          </w:p>
        </w:tc>
        <w:tc>
          <w:tcPr>
            <w:tcW w:w="1151" w:type="dxa"/>
          </w:tcPr>
          <w:p w14:paraId="28F27152" w14:textId="77777777" w:rsidR="001B6F00" w:rsidRDefault="001B6F00">
            <w:pPr>
              <w:rPr>
                <w:lang w:val="it-IT"/>
              </w:rPr>
            </w:pPr>
          </w:p>
        </w:tc>
        <w:tc>
          <w:tcPr>
            <w:tcW w:w="1151" w:type="dxa"/>
          </w:tcPr>
          <w:p w14:paraId="77F213DA" w14:textId="77777777" w:rsidR="001B6F00" w:rsidRDefault="001B6F00">
            <w:pPr>
              <w:rPr>
                <w:lang w:val="it-IT"/>
              </w:rPr>
            </w:pPr>
          </w:p>
        </w:tc>
        <w:tc>
          <w:tcPr>
            <w:tcW w:w="1151" w:type="dxa"/>
          </w:tcPr>
          <w:p w14:paraId="1CF093D3" w14:textId="77777777" w:rsidR="001B6F00" w:rsidRDefault="001B6F00">
            <w:pPr>
              <w:rPr>
                <w:lang w:val="it-IT"/>
              </w:rPr>
            </w:pPr>
          </w:p>
        </w:tc>
      </w:tr>
      <w:tr w:rsidR="001B6F00" w14:paraId="755CE857" w14:textId="77777777" w:rsidTr="001B6F00">
        <w:tc>
          <w:tcPr>
            <w:tcW w:w="1152" w:type="dxa"/>
          </w:tcPr>
          <w:p w14:paraId="122668A0" w14:textId="77777777" w:rsidR="001B6F00" w:rsidRDefault="001B6F00">
            <w:pPr>
              <w:rPr>
                <w:lang w:val="it-IT"/>
              </w:rPr>
            </w:pPr>
          </w:p>
        </w:tc>
        <w:tc>
          <w:tcPr>
            <w:tcW w:w="1152" w:type="dxa"/>
          </w:tcPr>
          <w:p w14:paraId="66888F39" w14:textId="77777777" w:rsidR="001B6F00" w:rsidRDefault="001B6F00">
            <w:pPr>
              <w:rPr>
                <w:lang w:val="it-IT"/>
              </w:rPr>
            </w:pPr>
          </w:p>
        </w:tc>
        <w:tc>
          <w:tcPr>
            <w:tcW w:w="1152" w:type="dxa"/>
          </w:tcPr>
          <w:p w14:paraId="1FEB7A64" w14:textId="77777777" w:rsidR="001B6F00" w:rsidRDefault="001B6F00">
            <w:pPr>
              <w:rPr>
                <w:lang w:val="it-IT"/>
              </w:rPr>
            </w:pPr>
            <w:r>
              <w:rPr>
                <w:lang w:val="it-IT"/>
              </w:rPr>
              <w:t>appa5.htm</w:t>
            </w:r>
          </w:p>
        </w:tc>
        <w:tc>
          <w:tcPr>
            <w:tcW w:w="1151" w:type="dxa"/>
          </w:tcPr>
          <w:p w14:paraId="27C30B66" w14:textId="77777777" w:rsidR="001B6F00" w:rsidRDefault="001B6F00">
            <w:pPr>
              <w:rPr>
                <w:lang w:val="it-IT"/>
              </w:rPr>
            </w:pPr>
          </w:p>
        </w:tc>
        <w:tc>
          <w:tcPr>
            <w:tcW w:w="1151" w:type="dxa"/>
          </w:tcPr>
          <w:p w14:paraId="0098FCF5" w14:textId="77777777" w:rsidR="001B6F00" w:rsidRDefault="001B6F00">
            <w:pPr>
              <w:rPr>
                <w:lang w:val="it-IT"/>
              </w:rPr>
            </w:pPr>
          </w:p>
        </w:tc>
        <w:tc>
          <w:tcPr>
            <w:tcW w:w="1151" w:type="dxa"/>
          </w:tcPr>
          <w:p w14:paraId="082CFFA0" w14:textId="77777777" w:rsidR="001B6F00" w:rsidRDefault="001B6F00">
            <w:pPr>
              <w:rPr>
                <w:lang w:val="it-IT"/>
              </w:rPr>
            </w:pPr>
          </w:p>
        </w:tc>
        <w:tc>
          <w:tcPr>
            <w:tcW w:w="1151" w:type="dxa"/>
          </w:tcPr>
          <w:p w14:paraId="41574E94" w14:textId="77777777" w:rsidR="001B6F00" w:rsidRDefault="001B6F00">
            <w:pPr>
              <w:rPr>
                <w:lang w:val="it-IT"/>
              </w:rPr>
            </w:pPr>
          </w:p>
        </w:tc>
        <w:tc>
          <w:tcPr>
            <w:tcW w:w="1151" w:type="dxa"/>
          </w:tcPr>
          <w:p w14:paraId="4D6E649C" w14:textId="77777777" w:rsidR="001B6F00" w:rsidRDefault="001B6F00">
            <w:pPr>
              <w:rPr>
                <w:lang w:val="it-IT"/>
              </w:rPr>
            </w:pPr>
          </w:p>
        </w:tc>
        <w:tc>
          <w:tcPr>
            <w:tcW w:w="1151" w:type="dxa"/>
          </w:tcPr>
          <w:p w14:paraId="1F1698EE" w14:textId="77777777" w:rsidR="001B6F00" w:rsidRDefault="001B6F00">
            <w:pPr>
              <w:rPr>
                <w:lang w:val="it-IT"/>
              </w:rPr>
            </w:pPr>
          </w:p>
        </w:tc>
        <w:tc>
          <w:tcPr>
            <w:tcW w:w="1151" w:type="dxa"/>
          </w:tcPr>
          <w:p w14:paraId="40F59749" w14:textId="77777777" w:rsidR="001B6F00" w:rsidRDefault="001B6F00">
            <w:pPr>
              <w:rPr>
                <w:lang w:val="it-IT"/>
              </w:rPr>
            </w:pPr>
          </w:p>
        </w:tc>
        <w:tc>
          <w:tcPr>
            <w:tcW w:w="1151" w:type="dxa"/>
          </w:tcPr>
          <w:p w14:paraId="28B9A789" w14:textId="77777777" w:rsidR="001B6F00" w:rsidRDefault="001B6F00">
            <w:pPr>
              <w:rPr>
                <w:lang w:val="it-IT"/>
              </w:rPr>
            </w:pPr>
          </w:p>
        </w:tc>
      </w:tr>
      <w:tr w:rsidR="001B6F00" w14:paraId="110F622E" w14:textId="77777777" w:rsidTr="001B6F00">
        <w:tc>
          <w:tcPr>
            <w:tcW w:w="1152" w:type="dxa"/>
          </w:tcPr>
          <w:p w14:paraId="084A4CF1" w14:textId="77777777" w:rsidR="001B6F00" w:rsidRDefault="001B6F00">
            <w:pPr>
              <w:rPr>
                <w:lang w:val="it-IT"/>
              </w:rPr>
            </w:pPr>
          </w:p>
        </w:tc>
        <w:tc>
          <w:tcPr>
            <w:tcW w:w="1152" w:type="dxa"/>
          </w:tcPr>
          <w:p w14:paraId="25766C6E" w14:textId="77777777" w:rsidR="001B6F00" w:rsidRDefault="001B6F00">
            <w:pPr>
              <w:rPr>
                <w:lang w:val="it-IT"/>
              </w:rPr>
            </w:pPr>
          </w:p>
        </w:tc>
        <w:tc>
          <w:tcPr>
            <w:tcW w:w="1152" w:type="dxa"/>
          </w:tcPr>
          <w:p w14:paraId="4B2A7840" w14:textId="77777777" w:rsidR="001B6F00" w:rsidRDefault="001B6F00">
            <w:pPr>
              <w:rPr>
                <w:lang w:val="it-IT"/>
              </w:rPr>
            </w:pPr>
            <w:r>
              <w:rPr>
                <w:lang w:val="it-IT"/>
              </w:rPr>
              <w:t>appa6.htm</w:t>
            </w:r>
          </w:p>
        </w:tc>
        <w:tc>
          <w:tcPr>
            <w:tcW w:w="1151" w:type="dxa"/>
          </w:tcPr>
          <w:p w14:paraId="3754033F" w14:textId="77777777" w:rsidR="001B6F00" w:rsidRDefault="001B6F00">
            <w:pPr>
              <w:rPr>
                <w:lang w:val="it-IT"/>
              </w:rPr>
            </w:pPr>
          </w:p>
        </w:tc>
        <w:tc>
          <w:tcPr>
            <w:tcW w:w="1151" w:type="dxa"/>
          </w:tcPr>
          <w:p w14:paraId="2D0D531E" w14:textId="77777777" w:rsidR="001B6F00" w:rsidRDefault="001B6F00">
            <w:pPr>
              <w:rPr>
                <w:lang w:val="it-IT"/>
              </w:rPr>
            </w:pPr>
          </w:p>
        </w:tc>
        <w:tc>
          <w:tcPr>
            <w:tcW w:w="1151" w:type="dxa"/>
          </w:tcPr>
          <w:p w14:paraId="733A6775" w14:textId="77777777" w:rsidR="001B6F00" w:rsidRDefault="001B6F00">
            <w:pPr>
              <w:rPr>
                <w:lang w:val="it-IT"/>
              </w:rPr>
            </w:pPr>
          </w:p>
        </w:tc>
        <w:tc>
          <w:tcPr>
            <w:tcW w:w="1151" w:type="dxa"/>
          </w:tcPr>
          <w:p w14:paraId="229FF13C" w14:textId="77777777" w:rsidR="001B6F00" w:rsidRDefault="001B6F00">
            <w:pPr>
              <w:rPr>
                <w:lang w:val="it-IT"/>
              </w:rPr>
            </w:pPr>
          </w:p>
        </w:tc>
        <w:tc>
          <w:tcPr>
            <w:tcW w:w="1151" w:type="dxa"/>
          </w:tcPr>
          <w:p w14:paraId="6CF65CD7" w14:textId="77777777" w:rsidR="001B6F00" w:rsidRDefault="001B6F00">
            <w:pPr>
              <w:rPr>
                <w:lang w:val="it-IT"/>
              </w:rPr>
            </w:pPr>
          </w:p>
        </w:tc>
        <w:tc>
          <w:tcPr>
            <w:tcW w:w="1151" w:type="dxa"/>
          </w:tcPr>
          <w:p w14:paraId="4254A056" w14:textId="77777777" w:rsidR="001B6F00" w:rsidRDefault="001B6F00">
            <w:pPr>
              <w:rPr>
                <w:lang w:val="it-IT"/>
              </w:rPr>
            </w:pPr>
          </w:p>
        </w:tc>
        <w:tc>
          <w:tcPr>
            <w:tcW w:w="1151" w:type="dxa"/>
          </w:tcPr>
          <w:p w14:paraId="4397E360" w14:textId="77777777" w:rsidR="001B6F00" w:rsidRDefault="001B6F00">
            <w:pPr>
              <w:rPr>
                <w:lang w:val="it-IT"/>
              </w:rPr>
            </w:pPr>
          </w:p>
        </w:tc>
        <w:tc>
          <w:tcPr>
            <w:tcW w:w="1151" w:type="dxa"/>
          </w:tcPr>
          <w:p w14:paraId="34FAB570" w14:textId="77777777" w:rsidR="001B6F00" w:rsidRDefault="001B6F00">
            <w:pPr>
              <w:rPr>
                <w:lang w:val="it-IT"/>
              </w:rPr>
            </w:pPr>
          </w:p>
        </w:tc>
      </w:tr>
      <w:tr w:rsidR="001B6F00" w14:paraId="0BE3C01B" w14:textId="77777777" w:rsidTr="001B6F00">
        <w:tc>
          <w:tcPr>
            <w:tcW w:w="1152" w:type="dxa"/>
          </w:tcPr>
          <w:p w14:paraId="1636460C" w14:textId="77777777" w:rsidR="001B6F00" w:rsidRDefault="001B6F00">
            <w:pPr>
              <w:rPr>
                <w:lang w:val="it-IT"/>
              </w:rPr>
            </w:pPr>
          </w:p>
        </w:tc>
        <w:tc>
          <w:tcPr>
            <w:tcW w:w="1152" w:type="dxa"/>
          </w:tcPr>
          <w:p w14:paraId="3B29EAD7" w14:textId="77777777" w:rsidR="001B6F00" w:rsidRDefault="001B6F00">
            <w:pPr>
              <w:rPr>
                <w:lang w:val="it-IT"/>
              </w:rPr>
            </w:pPr>
          </w:p>
        </w:tc>
        <w:tc>
          <w:tcPr>
            <w:tcW w:w="1152" w:type="dxa"/>
          </w:tcPr>
          <w:p w14:paraId="52230196" w14:textId="77777777" w:rsidR="001B6F00" w:rsidRDefault="001B6F00">
            <w:pPr>
              <w:rPr>
                <w:lang w:val="it-IT"/>
              </w:rPr>
            </w:pPr>
            <w:r>
              <w:rPr>
                <w:lang w:val="it-IT"/>
              </w:rPr>
              <w:t>appb.htm</w:t>
            </w:r>
          </w:p>
        </w:tc>
        <w:tc>
          <w:tcPr>
            <w:tcW w:w="1151" w:type="dxa"/>
          </w:tcPr>
          <w:p w14:paraId="2400BC46" w14:textId="77777777" w:rsidR="001B6F00" w:rsidRDefault="001B6F00">
            <w:pPr>
              <w:rPr>
                <w:lang w:val="it-IT"/>
              </w:rPr>
            </w:pPr>
            <w:r>
              <w:rPr>
                <w:lang w:val="it-IT"/>
              </w:rPr>
              <w:t>AppendixB.html</w:t>
            </w:r>
          </w:p>
        </w:tc>
        <w:tc>
          <w:tcPr>
            <w:tcW w:w="1151" w:type="dxa"/>
          </w:tcPr>
          <w:p w14:paraId="4B4388AB" w14:textId="77777777" w:rsidR="001B6F00" w:rsidRDefault="001B6F00">
            <w:pPr>
              <w:rPr>
                <w:lang w:val="it-IT"/>
              </w:rPr>
            </w:pPr>
            <w:r>
              <w:rPr>
                <w:lang w:val="it-IT"/>
              </w:rPr>
              <w:t>AppendixB.htm</w:t>
            </w:r>
          </w:p>
        </w:tc>
        <w:tc>
          <w:tcPr>
            <w:tcW w:w="1151" w:type="dxa"/>
          </w:tcPr>
          <w:p w14:paraId="78DEEDA5" w14:textId="77777777" w:rsidR="001B6F00" w:rsidRDefault="001B6F00">
            <w:pPr>
              <w:rPr>
                <w:lang w:val="it-IT"/>
              </w:rPr>
            </w:pPr>
          </w:p>
        </w:tc>
        <w:tc>
          <w:tcPr>
            <w:tcW w:w="1151" w:type="dxa"/>
          </w:tcPr>
          <w:p w14:paraId="1B4FD7DE" w14:textId="77777777" w:rsidR="001B6F00" w:rsidRDefault="001B6F00">
            <w:pPr>
              <w:rPr>
                <w:lang w:val="it-IT"/>
              </w:rPr>
            </w:pPr>
          </w:p>
        </w:tc>
        <w:tc>
          <w:tcPr>
            <w:tcW w:w="1151" w:type="dxa"/>
          </w:tcPr>
          <w:p w14:paraId="61191C1D" w14:textId="77777777" w:rsidR="001B6F00" w:rsidRDefault="001B6F00">
            <w:pPr>
              <w:rPr>
                <w:lang w:val="it-IT"/>
              </w:rPr>
            </w:pPr>
          </w:p>
        </w:tc>
        <w:tc>
          <w:tcPr>
            <w:tcW w:w="1151" w:type="dxa"/>
          </w:tcPr>
          <w:p w14:paraId="1B5874C8" w14:textId="77777777" w:rsidR="001B6F00" w:rsidRDefault="001B6F00">
            <w:pPr>
              <w:rPr>
                <w:lang w:val="it-IT"/>
              </w:rPr>
            </w:pPr>
          </w:p>
        </w:tc>
        <w:tc>
          <w:tcPr>
            <w:tcW w:w="1151" w:type="dxa"/>
          </w:tcPr>
          <w:p w14:paraId="2B84D3E1" w14:textId="77777777" w:rsidR="001B6F00" w:rsidRDefault="001B6F00">
            <w:pPr>
              <w:rPr>
                <w:lang w:val="it-IT"/>
              </w:rPr>
            </w:pPr>
          </w:p>
        </w:tc>
        <w:tc>
          <w:tcPr>
            <w:tcW w:w="1151" w:type="dxa"/>
          </w:tcPr>
          <w:p w14:paraId="21C1338F" w14:textId="77777777" w:rsidR="001B6F00" w:rsidRDefault="001B6F00">
            <w:pPr>
              <w:rPr>
                <w:lang w:val="it-IT"/>
              </w:rPr>
            </w:pPr>
          </w:p>
        </w:tc>
      </w:tr>
      <w:tr w:rsidR="001B6F00" w14:paraId="5236AE0A" w14:textId="77777777" w:rsidTr="001B6F00">
        <w:tc>
          <w:tcPr>
            <w:tcW w:w="1152" w:type="dxa"/>
          </w:tcPr>
          <w:p w14:paraId="3B4D8667" w14:textId="77777777" w:rsidR="001B6F00" w:rsidRDefault="001B6F00">
            <w:pPr>
              <w:rPr>
                <w:lang w:val="it-IT"/>
              </w:rPr>
            </w:pPr>
          </w:p>
        </w:tc>
        <w:tc>
          <w:tcPr>
            <w:tcW w:w="1152" w:type="dxa"/>
          </w:tcPr>
          <w:p w14:paraId="2829F8E8" w14:textId="77777777" w:rsidR="001B6F00" w:rsidRDefault="001B6F00">
            <w:pPr>
              <w:rPr>
                <w:lang w:val="it-IT"/>
              </w:rPr>
            </w:pPr>
          </w:p>
        </w:tc>
        <w:tc>
          <w:tcPr>
            <w:tcW w:w="1152" w:type="dxa"/>
          </w:tcPr>
          <w:p w14:paraId="6D3EADCD" w14:textId="77777777" w:rsidR="001B6F00" w:rsidRDefault="001B6F00">
            <w:pPr>
              <w:rPr>
                <w:lang w:val="it-IT"/>
              </w:rPr>
            </w:pPr>
            <w:r>
              <w:rPr>
                <w:lang w:val="it-IT"/>
              </w:rPr>
              <w:t>appc.htm</w:t>
            </w:r>
          </w:p>
        </w:tc>
        <w:tc>
          <w:tcPr>
            <w:tcW w:w="1151" w:type="dxa"/>
          </w:tcPr>
          <w:p w14:paraId="189E834B" w14:textId="77777777" w:rsidR="001B6F00" w:rsidRDefault="001B6F00">
            <w:pPr>
              <w:rPr>
                <w:lang w:val="it-IT"/>
              </w:rPr>
            </w:pPr>
            <w:r>
              <w:rPr>
                <w:lang w:val="it-IT"/>
              </w:rPr>
              <w:t>AppendixC.html</w:t>
            </w:r>
          </w:p>
        </w:tc>
        <w:tc>
          <w:tcPr>
            <w:tcW w:w="1151" w:type="dxa"/>
          </w:tcPr>
          <w:p w14:paraId="141F846E" w14:textId="77777777" w:rsidR="001B6F00" w:rsidRDefault="001B6F00">
            <w:pPr>
              <w:rPr>
                <w:lang w:val="it-IT"/>
              </w:rPr>
            </w:pPr>
            <w:r>
              <w:rPr>
                <w:lang w:val="it-IT"/>
              </w:rPr>
              <w:t>AppendixC.htm</w:t>
            </w:r>
          </w:p>
        </w:tc>
        <w:tc>
          <w:tcPr>
            <w:tcW w:w="1151" w:type="dxa"/>
          </w:tcPr>
          <w:p w14:paraId="18281B92" w14:textId="77777777" w:rsidR="001B6F00" w:rsidRDefault="001B6F00">
            <w:pPr>
              <w:rPr>
                <w:lang w:val="it-IT"/>
              </w:rPr>
            </w:pPr>
          </w:p>
        </w:tc>
        <w:tc>
          <w:tcPr>
            <w:tcW w:w="1151" w:type="dxa"/>
          </w:tcPr>
          <w:p w14:paraId="55B67EF0" w14:textId="77777777" w:rsidR="001B6F00" w:rsidRDefault="001B6F00">
            <w:pPr>
              <w:rPr>
                <w:lang w:val="it-IT"/>
              </w:rPr>
            </w:pPr>
          </w:p>
        </w:tc>
        <w:tc>
          <w:tcPr>
            <w:tcW w:w="1151" w:type="dxa"/>
          </w:tcPr>
          <w:p w14:paraId="5530A14A" w14:textId="77777777" w:rsidR="001B6F00" w:rsidRDefault="001B6F00">
            <w:pPr>
              <w:rPr>
                <w:lang w:val="it-IT"/>
              </w:rPr>
            </w:pPr>
          </w:p>
        </w:tc>
        <w:tc>
          <w:tcPr>
            <w:tcW w:w="1151" w:type="dxa"/>
          </w:tcPr>
          <w:p w14:paraId="45A8877F" w14:textId="77777777" w:rsidR="001B6F00" w:rsidRDefault="001B6F00">
            <w:pPr>
              <w:rPr>
                <w:lang w:val="it-IT"/>
              </w:rPr>
            </w:pPr>
          </w:p>
        </w:tc>
        <w:tc>
          <w:tcPr>
            <w:tcW w:w="1151" w:type="dxa"/>
          </w:tcPr>
          <w:p w14:paraId="6D62F763" w14:textId="77777777" w:rsidR="001B6F00" w:rsidRDefault="001B6F00">
            <w:pPr>
              <w:rPr>
                <w:lang w:val="it-IT"/>
              </w:rPr>
            </w:pPr>
          </w:p>
        </w:tc>
        <w:tc>
          <w:tcPr>
            <w:tcW w:w="1151" w:type="dxa"/>
          </w:tcPr>
          <w:p w14:paraId="08B99285" w14:textId="77777777" w:rsidR="001B6F00" w:rsidRDefault="001B6F00">
            <w:pPr>
              <w:rPr>
                <w:lang w:val="it-IT"/>
              </w:rPr>
            </w:pPr>
          </w:p>
        </w:tc>
      </w:tr>
      <w:tr w:rsidR="001B6F00" w14:paraId="1B615707" w14:textId="77777777" w:rsidTr="001B6F00">
        <w:tc>
          <w:tcPr>
            <w:tcW w:w="1152" w:type="dxa"/>
          </w:tcPr>
          <w:p w14:paraId="16BF988A" w14:textId="77777777" w:rsidR="001B6F00" w:rsidRDefault="001B6F00">
            <w:pPr>
              <w:rPr>
                <w:lang w:val="it-IT"/>
              </w:rPr>
            </w:pPr>
          </w:p>
        </w:tc>
        <w:tc>
          <w:tcPr>
            <w:tcW w:w="1152" w:type="dxa"/>
          </w:tcPr>
          <w:p w14:paraId="4F4BB6FB" w14:textId="77777777" w:rsidR="001B6F00" w:rsidRDefault="001B6F00">
            <w:pPr>
              <w:rPr>
                <w:lang w:val="it-IT"/>
              </w:rPr>
            </w:pPr>
          </w:p>
        </w:tc>
        <w:tc>
          <w:tcPr>
            <w:tcW w:w="1152" w:type="dxa"/>
          </w:tcPr>
          <w:p w14:paraId="26B794A6" w14:textId="77777777" w:rsidR="001B6F00" w:rsidRDefault="001B6F00">
            <w:pPr>
              <w:rPr>
                <w:lang w:val="it-IT"/>
              </w:rPr>
            </w:pPr>
            <w:r>
              <w:rPr>
                <w:lang w:val="it-IT"/>
              </w:rPr>
              <w:t>appd.htm</w:t>
            </w:r>
          </w:p>
        </w:tc>
        <w:tc>
          <w:tcPr>
            <w:tcW w:w="1151" w:type="dxa"/>
          </w:tcPr>
          <w:p w14:paraId="6BCE797F" w14:textId="77777777" w:rsidR="001B6F00" w:rsidRDefault="001B6F00">
            <w:pPr>
              <w:rPr>
                <w:lang w:val="it-IT"/>
              </w:rPr>
            </w:pPr>
            <w:r>
              <w:rPr>
                <w:lang w:val="it-IT"/>
              </w:rPr>
              <w:t>AppendixD.html</w:t>
            </w:r>
          </w:p>
        </w:tc>
        <w:tc>
          <w:tcPr>
            <w:tcW w:w="1151" w:type="dxa"/>
          </w:tcPr>
          <w:p w14:paraId="6B17EB21" w14:textId="77777777" w:rsidR="001B6F00" w:rsidRDefault="001B6F00">
            <w:pPr>
              <w:rPr>
                <w:lang w:val="it-IT"/>
              </w:rPr>
            </w:pPr>
            <w:r>
              <w:rPr>
                <w:lang w:val="it-IT"/>
              </w:rPr>
              <w:t>AppendixD.htm</w:t>
            </w:r>
          </w:p>
        </w:tc>
        <w:tc>
          <w:tcPr>
            <w:tcW w:w="1151" w:type="dxa"/>
          </w:tcPr>
          <w:p w14:paraId="0FA443B5" w14:textId="77777777" w:rsidR="001B6F00" w:rsidRDefault="001B6F00">
            <w:pPr>
              <w:rPr>
                <w:lang w:val="it-IT"/>
              </w:rPr>
            </w:pPr>
          </w:p>
        </w:tc>
        <w:tc>
          <w:tcPr>
            <w:tcW w:w="1151" w:type="dxa"/>
          </w:tcPr>
          <w:p w14:paraId="2BC62DD4" w14:textId="77777777" w:rsidR="001B6F00" w:rsidRDefault="001B6F00">
            <w:pPr>
              <w:rPr>
                <w:lang w:val="it-IT"/>
              </w:rPr>
            </w:pPr>
          </w:p>
        </w:tc>
        <w:tc>
          <w:tcPr>
            <w:tcW w:w="1151" w:type="dxa"/>
          </w:tcPr>
          <w:p w14:paraId="6CD8E4E5" w14:textId="77777777" w:rsidR="001B6F00" w:rsidRDefault="001B6F00">
            <w:pPr>
              <w:rPr>
                <w:lang w:val="it-IT"/>
              </w:rPr>
            </w:pPr>
          </w:p>
        </w:tc>
        <w:tc>
          <w:tcPr>
            <w:tcW w:w="1151" w:type="dxa"/>
          </w:tcPr>
          <w:p w14:paraId="57D21EF3" w14:textId="77777777" w:rsidR="001B6F00" w:rsidRDefault="001B6F00">
            <w:pPr>
              <w:rPr>
                <w:lang w:val="it-IT"/>
              </w:rPr>
            </w:pPr>
          </w:p>
        </w:tc>
        <w:tc>
          <w:tcPr>
            <w:tcW w:w="1151" w:type="dxa"/>
          </w:tcPr>
          <w:p w14:paraId="32FA3090" w14:textId="77777777" w:rsidR="001B6F00" w:rsidRDefault="001B6F00">
            <w:pPr>
              <w:rPr>
                <w:lang w:val="it-IT"/>
              </w:rPr>
            </w:pPr>
          </w:p>
        </w:tc>
        <w:tc>
          <w:tcPr>
            <w:tcW w:w="1151" w:type="dxa"/>
          </w:tcPr>
          <w:p w14:paraId="4325C773" w14:textId="77777777" w:rsidR="001B6F00" w:rsidRDefault="001B6F00">
            <w:pPr>
              <w:rPr>
                <w:lang w:val="it-IT"/>
              </w:rPr>
            </w:pPr>
          </w:p>
        </w:tc>
      </w:tr>
      <w:tr w:rsidR="001B6F00" w14:paraId="57E67D81" w14:textId="77777777" w:rsidTr="001B6F00">
        <w:tc>
          <w:tcPr>
            <w:tcW w:w="1152" w:type="dxa"/>
          </w:tcPr>
          <w:p w14:paraId="00546FA1" w14:textId="77777777" w:rsidR="001B6F00" w:rsidRDefault="001B6F00">
            <w:pPr>
              <w:rPr>
                <w:lang w:val="it-IT"/>
              </w:rPr>
            </w:pPr>
          </w:p>
        </w:tc>
        <w:tc>
          <w:tcPr>
            <w:tcW w:w="1152" w:type="dxa"/>
          </w:tcPr>
          <w:p w14:paraId="424B1CEC" w14:textId="77777777" w:rsidR="001B6F00" w:rsidRDefault="001B6F00">
            <w:pPr>
              <w:rPr>
                <w:lang w:val="it-IT"/>
              </w:rPr>
            </w:pPr>
          </w:p>
        </w:tc>
        <w:tc>
          <w:tcPr>
            <w:tcW w:w="1152" w:type="dxa"/>
          </w:tcPr>
          <w:p w14:paraId="56A174BB" w14:textId="77777777" w:rsidR="001B6F00" w:rsidRDefault="001B6F00">
            <w:pPr>
              <w:rPr>
                <w:lang w:val="it-IT"/>
              </w:rPr>
            </w:pPr>
            <w:r>
              <w:rPr>
                <w:lang w:val="it-IT"/>
              </w:rPr>
              <w:t>appe.htm</w:t>
            </w:r>
          </w:p>
        </w:tc>
        <w:tc>
          <w:tcPr>
            <w:tcW w:w="1151" w:type="dxa"/>
          </w:tcPr>
          <w:p w14:paraId="0B0820D9" w14:textId="77777777" w:rsidR="001B6F00" w:rsidRDefault="001B6F00">
            <w:pPr>
              <w:rPr>
                <w:lang w:val="it-IT"/>
              </w:rPr>
            </w:pPr>
            <w:r>
              <w:rPr>
                <w:lang w:val="it-IT"/>
              </w:rPr>
              <w:t>AppendixE.html</w:t>
            </w:r>
          </w:p>
        </w:tc>
        <w:tc>
          <w:tcPr>
            <w:tcW w:w="1151" w:type="dxa"/>
          </w:tcPr>
          <w:p w14:paraId="51E0E26C" w14:textId="77777777" w:rsidR="001B6F00" w:rsidRDefault="001B6F00">
            <w:pPr>
              <w:rPr>
                <w:lang w:val="it-IT"/>
              </w:rPr>
            </w:pPr>
          </w:p>
        </w:tc>
        <w:tc>
          <w:tcPr>
            <w:tcW w:w="1151" w:type="dxa"/>
          </w:tcPr>
          <w:p w14:paraId="3B5B2EEA" w14:textId="77777777" w:rsidR="001B6F00" w:rsidRDefault="001B6F00">
            <w:pPr>
              <w:rPr>
                <w:lang w:val="it-IT"/>
              </w:rPr>
            </w:pPr>
          </w:p>
        </w:tc>
        <w:tc>
          <w:tcPr>
            <w:tcW w:w="1151" w:type="dxa"/>
          </w:tcPr>
          <w:p w14:paraId="34238D24" w14:textId="77777777" w:rsidR="001B6F00" w:rsidRDefault="001B6F00">
            <w:pPr>
              <w:rPr>
                <w:lang w:val="it-IT"/>
              </w:rPr>
            </w:pPr>
          </w:p>
        </w:tc>
        <w:tc>
          <w:tcPr>
            <w:tcW w:w="1151" w:type="dxa"/>
          </w:tcPr>
          <w:p w14:paraId="52EA7884" w14:textId="77777777" w:rsidR="001B6F00" w:rsidRDefault="001B6F00">
            <w:pPr>
              <w:rPr>
                <w:lang w:val="it-IT"/>
              </w:rPr>
            </w:pPr>
          </w:p>
        </w:tc>
        <w:tc>
          <w:tcPr>
            <w:tcW w:w="1151" w:type="dxa"/>
          </w:tcPr>
          <w:p w14:paraId="081E4303" w14:textId="77777777" w:rsidR="001B6F00" w:rsidRDefault="001B6F00">
            <w:pPr>
              <w:rPr>
                <w:lang w:val="it-IT"/>
              </w:rPr>
            </w:pPr>
          </w:p>
        </w:tc>
        <w:tc>
          <w:tcPr>
            <w:tcW w:w="1151" w:type="dxa"/>
          </w:tcPr>
          <w:p w14:paraId="0BFD8284" w14:textId="77777777" w:rsidR="001B6F00" w:rsidRDefault="001B6F00">
            <w:pPr>
              <w:rPr>
                <w:lang w:val="it-IT"/>
              </w:rPr>
            </w:pPr>
          </w:p>
        </w:tc>
        <w:tc>
          <w:tcPr>
            <w:tcW w:w="1151" w:type="dxa"/>
          </w:tcPr>
          <w:p w14:paraId="1784ACD1" w14:textId="77777777" w:rsidR="001B6F00" w:rsidRDefault="001B6F00">
            <w:pPr>
              <w:rPr>
                <w:lang w:val="it-IT"/>
              </w:rPr>
            </w:pPr>
          </w:p>
        </w:tc>
      </w:tr>
      <w:tr w:rsidR="001B6F00" w14:paraId="15FF65A1" w14:textId="77777777" w:rsidTr="001B6F00">
        <w:tc>
          <w:tcPr>
            <w:tcW w:w="1152" w:type="dxa"/>
          </w:tcPr>
          <w:p w14:paraId="4069A4D1" w14:textId="77777777" w:rsidR="001B6F00" w:rsidRDefault="001B6F00">
            <w:pPr>
              <w:rPr>
                <w:lang w:val="it-IT"/>
              </w:rPr>
            </w:pPr>
          </w:p>
        </w:tc>
        <w:tc>
          <w:tcPr>
            <w:tcW w:w="1152" w:type="dxa"/>
          </w:tcPr>
          <w:p w14:paraId="2FE4AF6F" w14:textId="77777777" w:rsidR="001B6F00" w:rsidRDefault="001B6F00">
            <w:pPr>
              <w:rPr>
                <w:lang w:val="it-IT"/>
              </w:rPr>
            </w:pPr>
          </w:p>
        </w:tc>
        <w:tc>
          <w:tcPr>
            <w:tcW w:w="1152" w:type="dxa"/>
          </w:tcPr>
          <w:p w14:paraId="732AF011" w14:textId="77777777" w:rsidR="001B6F00" w:rsidRDefault="001B6F00">
            <w:r>
              <w:t>img00001.gif</w:t>
            </w:r>
          </w:p>
        </w:tc>
        <w:tc>
          <w:tcPr>
            <w:tcW w:w="1151" w:type="dxa"/>
          </w:tcPr>
          <w:p w14:paraId="5148A599" w14:textId="77777777" w:rsidR="001B6F00" w:rsidRDefault="001B6F00"/>
        </w:tc>
        <w:tc>
          <w:tcPr>
            <w:tcW w:w="1151" w:type="dxa"/>
          </w:tcPr>
          <w:p w14:paraId="6B05CE4C" w14:textId="77777777" w:rsidR="001B6F00" w:rsidRDefault="001B6F00"/>
        </w:tc>
        <w:tc>
          <w:tcPr>
            <w:tcW w:w="1151" w:type="dxa"/>
          </w:tcPr>
          <w:p w14:paraId="58C83324" w14:textId="77777777" w:rsidR="001B6F00" w:rsidRDefault="001B6F00"/>
        </w:tc>
        <w:tc>
          <w:tcPr>
            <w:tcW w:w="1151" w:type="dxa"/>
          </w:tcPr>
          <w:p w14:paraId="135EDDE6" w14:textId="77777777" w:rsidR="001B6F00" w:rsidRDefault="001B6F00"/>
        </w:tc>
        <w:tc>
          <w:tcPr>
            <w:tcW w:w="1151" w:type="dxa"/>
          </w:tcPr>
          <w:p w14:paraId="397370A9" w14:textId="77777777" w:rsidR="001B6F00" w:rsidRDefault="001B6F00"/>
        </w:tc>
        <w:tc>
          <w:tcPr>
            <w:tcW w:w="1151" w:type="dxa"/>
          </w:tcPr>
          <w:p w14:paraId="1CB5CE66" w14:textId="77777777" w:rsidR="001B6F00" w:rsidRDefault="001B6F00"/>
        </w:tc>
        <w:tc>
          <w:tcPr>
            <w:tcW w:w="1151" w:type="dxa"/>
          </w:tcPr>
          <w:p w14:paraId="05BBF214" w14:textId="77777777" w:rsidR="001B6F00" w:rsidRDefault="001B6F00"/>
        </w:tc>
        <w:tc>
          <w:tcPr>
            <w:tcW w:w="1151" w:type="dxa"/>
          </w:tcPr>
          <w:p w14:paraId="1642A6A3" w14:textId="77777777" w:rsidR="001B6F00" w:rsidRDefault="001B6F00"/>
        </w:tc>
      </w:tr>
      <w:tr w:rsidR="001B6F00" w14:paraId="66CA13F3" w14:textId="77777777" w:rsidTr="001B6F00">
        <w:tc>
          <w:tcPr>
            <w:tcW w:w="1152" w:type="dxa"/>
          </w:tcPr>
          <w:p w14:paraId="01EA7DA0" w14:textId="77777777" w:rsidR="001B6F00" w:rsidRDefault="001B6F00"/>
        </w:tc>
        <w:tc>
          <w:tcPr>
            <w:tcW w:w="1152" w:type="dxa"/>
          </w:tcPr>
          <w:p w14:paraId="1BE21614" w14:textId="77777777" w:rsidR="001B6F00" w:rsidRDefault="001B6F00"/>
        </w:tc>
        <w:tc>
          <w:tcPr>
            <w:tcW w:w="1152" w:type="dxa"/>
          </w:tcPr>
          <w:p w14:paraId="4B75C486" w14:textId="77777777" w:rsidR="001B6F00" w:rsidRDefault="001B6F00">
            <w:r>
              <w:t>img00002.gif</w:t>
            </w:r>
          </w:p>
        </w:tc>
        <w:tc>
          <w:tcPr>
            <w:tcW w:w="1151" w:type="dxa"/>
          </w:tcPr>
          <w:p w14:paraId="00012F8F" w14:textId="77777777" w:rsidR="001B6F00" w:rsidRDefault="001B6F00"/>
        </w:tc>
        <w:tc>
          <w:tcPr>
            <w:tcW w:w="1151" w:type="dxa"/>
          </w:tcPr>
          <w:p w14:paraId="488A437C" w14:textId="77777777" w:rsidR="001B6F00" w:rsidRDefault="001B6F00"/>
        </w:tc>
        <w:tc>
          <w:tcPr>
            <w:tcW w:w="1151" w:type="dxa"/>
          </w:tcPr>
          <w:p w14:paraId="7B4BD146" w14:textId="77777777" w:rsidR="001B6F00" w:rsidRDefault="001B6F00"/>
        </w:tc>
        <w:tc>
          <w:tcPr>
            <w:tcW w:w="1151" w:type="dxa"/>
          </w:tcPr>
          <w:p w14:paraId="26A86158" w14:textId="77777777" w:rsidR="001B6F00" w:rsidRDefault="001B6F00"/>
        </w:tc>
        <w:tc>
          <w:tcPr>
            <w:tcW w:w="1151" w:type="dxa"/>
          </w:tcPr>
          <w:p w14:paraId="24AB2AA3" w14:textId="77777777" w:rsidR="001B6F00" w:rsidRDefault="001B6F00"/>
        </w:tc>
        <w:tc>
          <w:tcPr>
            <w:tcW w:w="1151" w:type="dxa"/>
          </w:tcPr>
          <w:p w14:paraId="558F757F" w14:textId="77777777" w:rsidR="001B6F00" w:rsidRDefault="001B6F00"/>
        </w:tc>
        <w:tc>
          <w:tcPr>
            <w:tcW w:w="1151" w:type="dxa"/>
          </w:tcPr>
          <w:p w14:paraId="7B9B7182" w14:textId="77777777" w:rsidR="001B6F00" w:rsidRDefault="001B6F00"/>
        </w:tc>
        <w:tc>
          <w:tcPr>
            <w:tcW w:w="1151" w:type="dxa"/>
          </w:tcPr>
          <w:p w14:paraId="155E8968" w14:textId="77777777" w:rsidR="001B6F00" w:rsidRDefault="001B6F00"/>
        </w:tc>
      </w:tr>
      <w:tr w:rsidR="001B6F00" w14:paraId="2C38EB89" w14:textId="77777777" w:rsidTr="001B6F00">
        <w:tc>
          <w:tcPr>
            <w:tcW w:w="1152" w:type="dxa"/>
          </w:tcPr>
          <w:p w14:paraId="716C41D1" w14:textId="77777777" w:rsidR="001B6F00" w:rsidRDefault="001B6F00"/>
        </w:tc>
        <w:tc>
          <w:tcPr>
            <w:tcW w:w="1152" w:type="dxa"/>
          </w:tcPr>
          <w:p w14:paraId="6125E862" w14:textId="77777777" w:rsidR="001B6F00" w:rsidRDefault="001B6F00"/>
        </w:tc>
        <w:tc>
          <w:tcPr>
            <w:tcW w:w="1152" w:type="dxa"/>
          </w:tcPr>
          <w:p w14:paraId="0650E261" w14:textId="77777777" w:rsidR="001B6F00" w:rsidRDefault="001B6F00">
            <w:r>
              <w:t>img00003.gif</w:t>
            </w:r>
          </w:p>
        </w:tc>
        <w:tc>
          <w:tcPr>
            <w:tcW w:w="1151" w:type="dxa"/>
          </w:tcPr>
          <w:p w14:paraId="6809507E" w14:textId="77777777" w:rsidR="001B6F00" w:rsidRDefault="001B6F00"/>
        </w:tc>
        <w:tc>
          <w:tcPr>
            <w:tcW w:w="1151" w:type="dxa"/>
          </w:tcPr>
          <w:p w14:paraId="4861E6E3" w14:textId="77777777" w:rsidR="001B6F00" w:rsidRDefault="001B6F00"/>
        </w:tc>
        <w:tc>
          <w:tcPr>
            <w:tcW w:w="1151" w:type="dxa"/>
          </w:tcPr>
          <w:p w14:paraId="6EE368A1" w14:textId="77777777" w:rsidR="001B6F00" w:rsidRDefault="001B6F00"/>
        </w:tc>
        <w:tc>
          <w:tcPr>
            <w:tcW w:w="1151" w:type="dxa"/>
          </w:tcPr>
          <w:p w14:paraId="2531E459" w14:textId="77777777" w:rsidR="001B6F00" w:rsidRDefault="001B6F00"/>
        </w:tc>
        <w:tc>
          <w:tcPr>
            <w:tcW w:w="1151" w:type="dxa"/>
          </w:tcPr>
          <w:p w14:paraId="0611E78D" w14:textId="77777777" w:rsidR="001B6F00" w:rsidRDefault="001B6F00"/>
        </w:tc>
        <w:tc>
          <w:tcPr>
            <w:tcW w:w="1151" w:type="dxa"/>
          </w:tcPr>
          <w:p w14:paraId="77ECCF0E" w14:textId="77777777" w:rsidR="001B6F00" w:rsidRDefault="001B6F00"/>
        </w:tc>
        <w:tc>
          <w:tcPr>
            <w:tcW w:w="1151" w:type="dxa"/>
          </w:tcPr>
          <w:p w14:paraId="52D04D30" w14:textId="77777777" w:rsidR="001B6F00" w:rsidRDefault="001B6F00"/>
        </w:tc>
        <w:tc>
          <w:tcPr>
            <w:tcW w:w="1151" w:type="dxa"/>
          </w:tcPr>
          <w:p w14:paraId="1C2E0315" w14:textId="77777777" w:rsidR="001B6F00" w:rsidRDefault="001B6F00"/>
        </w:tc>
      </w:tr>
      <w:tr w:rsidR="001B6F00" w14:paraId="0CB08104" w14:textId="77777777" w:rsidTr="001B6F00">
        <w:tc>
          <w:tcPr>
            <w:tcW w:w="1152" w:type="dxa"/>
          </w:tcPr>
          <w:p w14:paraId="1EB0B55F" w14:textId="77777777" w:rsidR="001B6F00" w:rsidRDefault="001B6F00"/>
        </w:tc>
        <w:tc>
          <w:tcPr>
            <w:tcW w:w="1152" w:type="dxa"/>
          </w:tcPr>
          <w:p w14:paraId="7C2AC5BD" w14:textId="77777777" w:rsidR="001B6F00" w:rsidRDefault="001B6F00"/>
        </w:tc>
        <w:tc>
          <w:tcPr>
            <w:tcW w:w="1152" w:type="dxa"/>
          </w:tcPr>
          <w:p w14:paraId="0FF0E7C3" w14:textId="77777777" w:rsidR="001B6F00" w:rsidRDefault="001B6F00">
            <w:r>
              <w:t>img00004.gif</w:t>
            </w:r>
          </w:p>
        </w:tc>
        <w:tc>
          <w:tcPr>
            <w:tcW w:w="1151" w:type="dxa"/>
          </w:tcPr>
          <w:p w14:paraId="27F7E04F" w14:textId="77777777" w:rsidR="001B6F00" w:rsidRDefault="001B6F00"/>
        </w:tc>
        <w:tc>
          <w:tcPr>
            <w:tcW w:w="1151" w:type="dxa"/>
          </w:tcPr>
          <w:p w14:paraId="6B650094" w14:textId="77777777" w:rsidR="001B6F00" w:rsidRDefault="001B6F00"/>
        </w:tc>
        <w:tc>
          <w:tcPr>
            <w:tcW w:w="1151" w:type="dxa"/>
          </w:tcPr>
          <w:p w14:paraId="1CD40B5B" w14:textId="77777777" w:rsidR="001B6F00" w:rsidRDefault="001B6F00"/>
        </w:tc>
        <w:tc>
          <w:tcPr>
            <w:tcW w:w="1151" w:type="dxa"/>
          </w:tcPr>
          <w:p w14:paraId="0DC45098" w14:textId="77777777" w:rsidR="001B6F00" w:rsidRDefault="001B6F00"/>
        </w:tc>
        <w:tc>
          <w:tcPr>
            <w:tcW w:w="1151" w:type="dxa"/>
          </w:tcPr>
          <w:p w14:paraId="3F5482FA" w14:textId="77777777" w:rsidR="001B6F00" w:rsidRDefault="001B6F00"/>
        </w:tc>
        <w:tc>
          <w:tcPr>
            <w:tcW w:w="1151" w:type="dxa"/>
          </w:tcPr>
          <w:p w14:paraId="28318DA9" w14:textId="77777777" w:rsidR="001B6F00" w:rsidRDefault="001B6F00"/>
        </w:tc>
        <w:tc>
          <w:tcPr>
            <w:tcW w:w="1151" w:type="dxa"/>
          </w:tcPr>
          <w:p w14:paraId="101441E6" w14:textId="77777777" w:rsidR="001B6F00" w:rsidRDefault="001B6F00"/>
        </w:tc>
        <w:tc>
          <w:tcPr>
            <w:tcW w:w="1151" w:type="dxa"/>
          </w:tcPr>
          <w:p w14:paraId="7430BC30" w14:textId="77777777" w:rsidR="001B6F00" w:rsidRDefault="001B6F00"/>
        </w:tc>
      </w:tr>
      <w:tr w:rsidR="001B6F00" w14:paraId="6EC87B1B" w14:textId="77777777" w:rsidTr="001B6F00">
        <w:tc>
          <w:tcPr>
            <w:tcW w:w="1152" w:type="dxa"/>
          </w:tcPr>
          <w:p w14:paraId="6A52286E" w14:textId="77777777" w:rsidR="001B6F00" w:rsidRDefault="001B6F00"/>
        </w:tc>
        <w:tc>
          <w:tcPr>
            <w:tcW w:w="1152" w:type="dxa"/>
          </w:tcPr>
          <w:p w14:paraId="6CE5E3B8" w14:textId="77777777" w:rsidR="001B6F00" w:rsidRDefault="001B6F00"/>
        </w:tc>
        <w:tc>
          <w:tcPr>
            <w:tcW w:w="1152" w:type="dxa"/>
          </w:tcPr>
          <w:p w14:paraId="4A5DE8ED" w14:textId="77777777" w:rsidR="001B6F00" w:rsidRDefault="001B6F00">
            <w:r>
              <w:t>img00005.gif</w:t>
            </w:r>
          </w:p>
        </w:tc>
        <w:tc>
          <w:tcPr>
            <w:tcW w:w="1151" w:type="dxa"/>
          </w:tcPr>
          <w:p w14:paraId="0FBDB945" w14:textId="77777777" w:rsidR="001B6F00" w:rsidRDefault="001B6F00"/>
        </w:tc>
        <w:tc>
          <w:tcPr>
            <w:tcW w:w="1151" w:type="dxa"/>
          </w:tcPr>
          <w:p w14:paraId="7C79587D" w14:textId="77777777" w:rsidR="001B6F00" w:rsidRDefault="001B6F00"/>
        </w:tc>
        <w:tc>
          <w:tcPr>
            <w:tcW w:w="1151" w:type="dxa"/>
          </w:tcPr>
          <w:p w14:paraId="5644BE1A" w14:textId="77777777" w:rsidR="001B6F00" w:rsidRDefault="001B6F00"/>
        </w:tc>
        <w:tc>
          <w:tcPr>
            <w:tcW w:w="1151" w:type="dxa"/>
          </w:tcPr>
          <w:p w14:paraId="263DCDAE" w14:textId="77777777" w:rsidR="001B6F00" w:rsidRDefault="001B6F00"/>
        </w:tc>
        <w:tc>
          <w:tcPr>
            <w:tcW w:w="1151" w:type="dxa"/>
          </w:tcPr>
          <w:p w14:paraId="2C0844B5" w14:textId="77777777" w:rsidR="001B6F00" w:rsidRDefault="001B6F00"/>
        </w:tc>
        <w:tc>
          <w:tcPr>
            <w:tcW w:w="1151" w:type="dxa"/>
          </w:tcPr>
          <w:p w14:paraId="5440ABF2" w14:textId="77777777" w:rsidR="001B6F00" w:rsidRDefault="001B6F00"/>
        </w:tc>
        <w:tc>
          <w:tcPr>
            <w:tcW w:w="1151" w:type="dxa"/>
          </w:tcPr>
          <w:p w14:paraId="501134BC" w14:textId="77777777" w:rsidR="001B6F00" w:rsidRDefault="001B6F00"/>
        </w:tc>
        <w:tc>
          <w:tcPr>
            <w:tcW w:w="1151" w:type="dxa"/>
          </w:tcPr>
          <w:p w14:paraId="3F20F7A0" w14:textId="77777777" w:rsidR="001B6F00" w:rsidRDefault="001B6F00"/>
        </w:tc>
      </w:tr>
    </w:tbl>
    <w:p w14:paraId="1C27ADAD" w14:textId="77777777" w:rsidR="00C50AB1" w:rsidRDefault="00C50AB1"/>
    <w:p w14:paraId="393E8ADB" w14:textId="77777777" w:rsidR="001F52A5" w:rsidRDefault="001F52A5">
      <w:r>
        <w:t>Starting with HL7_73 these files are included in the database. The appropriate module allows for im- and exporting them from and to disk.</w:t>
      </w:r>
    </w:p>
    <w:p w14:paraId="2F61D890" w14:textId="77777777" w:rsidR="001F52A5" w:rsidRDefault="001F52A5"/>
    <w:sectPr w:rsidR="001F52A5" w:rsidSect="00D52E2C">
      <w:pgSz w:w="11907" w:h="16840" w:code="9"/>
      <w:pgMar w:top="1644" w:right="1418" w:bottom="1644" w:left="1418" w:header="851"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011D8" w14:textId="77777777" w:rsidR="00975E7C" w:rsidRDefault="00975E7C">
      <w:r>
        <w:separator/>
      </w:r>
    </w:p>
  </w:endnote>
  <w:endnote w:type="continuationSeparator" w:id="0">
    <w:p w14:paraId="1EE95A68" w14:textId="77777777" w:rsidR="00975E7C" w:rsidRDefault="0097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E5BD" w14:textId="77777777" w:rsidR="00C00FE8" w:rsidRDefault="00C00FE8">
    <w:pPr>
      <w:pStyle w:val="Fuzeile"/>
      <w:rPr>
        <w:lang w:val="it-IT"/>
      </w:rPr>
    </w:pPr>
    <w:r>
      <w:fldChar w:fldCharType="begin"/>
    </w:r>
    <w:r>
      <w:rPr>
        <w:lang w:val="it-IT"/>
      </w:rPr>
      <w:instrText xml:space="preserve"> FILENAME  \* MERGEFORMAT </w:instrText>
    </w:r>
    <w:r>
      <w:fldChar w:fldCharType="separate"/>
    </w:r>
    <w:r>
      <w:rPr>
        <w:noProof/>
        <w:lang w:val="it-IT"/>
      </w:rPr>
      <w:t>Database Documentation.doc</w:t>
    </w:r>
    <w:r>
      <w:fldChar w:fldCharType="end"/>
    </w:r>
    <w:r>
      <w:rPr>
        <w:lang w:val="it-IT"/>
      </w:rPr>
      <w:tab/>
    </w:r>
    <w:r>
      <w:rPr>
        <w:lang w:val="it-IT"/>
      </w:rPr>
      <w:tab/>
    </w:r>
    <w:r>
      <w:fldChar w:fldCharType="begin"/>
    </w:r>
    <w:r>
      <w:rPr>
        <w:lang w:val="it-IT"/>
      </w:rPr>
      <w:instrText xml:space="preserve"> PAGE  \* MERGEFORMAT </w:instrText>
    </w:r>
    <w:r>
      <w:fldChar w:fldCharType="separate"/>
    </w:r>
    <w:r>
      <w:rPr>
        <w:noProof/>
        <w:lang w:val="it-IT"/>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045F3" w14:textId="77777777" w:rsidR="00975E7C" w:rsidRDefault="00975E7C">
      <w:r>
        <w:separator/>
      </w:r>
    </w:p>
  </w:footnote>
  <w:footnote w:type="continuationSeparator" w:id="0">
    <w:p w14:paraId="01912873" w14:textId="77777777" w:rsidR="00975E7C" w:rsidRDefault="00975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9524" w14:textId="77777777" w:rsidR="00C00FE8" w:rsidRDefault="00C00FE8">
    <w:pPr>
      <w:pStyle w:val="Kopfzeile"/>
      <w:rPr>
        <w:lang w:val="it-IT"/>
      </w:rPr>
    </w:pPr>
    <w:r>
      <w:rPr>
        <w:lang w:val="it-IT"/>
      </w:rPr>
      <w:t>HL7: The Comprehensive Database</w:t>
    </w:r>
    <w:r>
      <w:rPr>
        <w:lang w:val="it-IT"/>
      </w:rPr>
      <w:tab/>
    </w:r>
    <w:r>
      <w:rPr>
        <w:lang w:val="it-IT"/>
      </w:rPr>
      <w:tab/>
      <w:t>Database Documentation</w:t>
    </w:r>
  </w:p>
  <w:p w14:paraId="35F4860E" w14:textId="6FF193B1" w:rsidR="00C00FE8" w:rsidRDefault="00C00FE8">
    <w:pPr>
      <w:pStyle w:val="Kopfzeile"/>
    </w:pPr>
    <w:r>
      <w:t xml:space="preserve">Version </w:t>
    </w:r>
    <w:r w:rsidR="006B30F4">
      <w:t>9</w:t>
    </w:r>
    <w:r>
      <w:t>.0</w:t>
    </w:r>
    <w:r>
      <w:tab/>
    </w:r>
    <w:r>
      <w:tab/>
    </w:r>
    <w:r>
      <w:rPr>
        <w:noProof/>
      </w:rPr>
      <w:fldChar w:fldCharType="begin"/>
    </w:r>
    <w:r>
      <w:rPr>
        <w:noProof/>
      </w:rPr>
      <w:instrText xml:space="preserve"> DATE </w:instrText>
    </w:r>
    <w:r>
      <w:rPr>
        <w:noProof/>
      </w:rPr>
      <w:fldChar w:fldCharType="separate"/>
    </w:r>
    <w:r w:rsidR="00D52E2C">
      <w:rPr>
        <w:noProof/>
      </w:rPr>
      <w:t>6/29/2021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6C68"/>
    <w:multiLevelType w:val="hybridMultilevel"/>
    <w:tmpl w:val="2390C112"/>
    <w:lvl w:ilvl="0" w:tplc="2BEC5220">
      <w:start w:val="1"/>
      <w:numFmt w:val="bullet"/>
      <w:lvlText w:val=""/>
      <w:lvlJc w:val="left"/>
      <w:pPr>
        <w:tabs>
          <w:tab w:val="num" w:pos="530"/>
        </w:tabs>
        <w:ind w:left="340" w:hanging="170"/>
      </w:pPr>
      <w:rPr>
        <w:rFonts w:ascii="Symbol" w:hAnsi="Symbol" w:hint="default"/>
        <w:sz w:val="2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B14A4B"/>
    <w:multiLevelType w:val="singleLevel"/>
    <w:tmpl w:val="0407000F"/>
    <w:lvl w:ilvl="0">
      <w:start w:val="1"/>
      <w:numFmt w:val="decimal"/>
      <w:lvlText w:val="%1."/>
      <w:lvlJc w:val="left"/>
      <w:pPr>
        <w:tabs>
          <w:tab w:val="num" w:pos="360"/>
        </w:tabs>
        <w:ind w:left="360" w:hanging="360"/>
      </w:pPr>
      <w:rPr>
        <w:rFonts w:hint="default"/>
      </w:rPr>
    </w:lvl>
  </w:abstractNum>
  <w:abstractNum w:abstractNumId="2" w15:restartNumberingAfterBreak="0">
    <w:nsid w:val="24BC6D63"/>
    <w:multiLevelType w:val="singleLevel"/>
    <w:tmpl w:val="66287BB4"/>
    <w:lvl w:ilvl="0">
      <w:start w:val="1"/>
      <w:numFmt w:val="decimal"/>
      <w:lvlText w:val="%1."/>
      <w:legacy w:legacy="1" w:legacySpace="0" w:legacyIndent="283"/>
      <w:lvlJc w:val="left"/>
      <w:pPr>
        <w:ind w:left="1417" w:hanging="283"/>
      </w:pPr>
    </w:lvl>
  </w:abstractNum>
  <w:abstractNum w:abstractNumId="3" w15:restartNumberingAfterBreak="0">
    <w:nsid w:val="2594610A"/>
    <w:multiLevelType w:val="singleLevel"/>
    <w:tmpl w:val="7DC6A40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4" w15:restartNumberingAfterBreak="0">
    <w:nsid w:val="51E466BA"/>
    <w:multiLevelType w:val="singleLevel"/>
    <w:tmpl w:val="7DC6A40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5" w15:restartNumberingAfterBreak="0">
    <w:nsid w:val="6A337B0A"/>
    <w:multiLevelType w:val="singleLevel"/>
    <w:tmpl w:val="04070017"/>
    <w:lvl w:ilvl="0">
      <w:start w:val="1"/>
      <w:numFmt w:val="lowerLetter"/>
      <w:lvlText w:val="%1)"/>
      <w:lvlJc w:val="left"/>
      <w:pPr>
        <w:tabs>
          <w:tab w:val="num" w:pos="360"/>
        </w:tabs>
        <w:ind w:left="360" w:hanging="360"/>
      </w:pPr>
      <w:rPr>
        <w:rFonts w:hint="default"/>
      </w:rPr>
    </w:lvl>
  </w:abstractNum>
  <w:abstractNum w:abstractNumId="6" w15:restartNumberingAfterBreak="0">
    <w:nsid w:val="7C773FC7"/>
    <w:multiLevelType w:val="hybridMultilevel"/>
    <w:tmpl w:val="D832A09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2"/>
    <w:lvlOverride w:ilvl="0">
      <w:lvl w:ilvl="0">
        <w:start w:val="1"/>
        <w:numFmt w:val="decimal"/>
        <w:lvlText w:val="%1."/>
        <w:legacy w:legacy="1" w:legacySpace="0" w:legacyIndent="283"/>
        <w:lvlJc w:val="left"/>
        <w:pPr>
          <w:ind w:left="1417" w:hanging="283"/>
        </w:pPr>
      </w:lvl>
    </w:lvlOverride>
  </w:num>
  <w:num w:numId="4">
    <w:abstractNumId w:val="2"/>
    <w:lvlOverride w:ilvl="0">
      <w:lvl w:ilvl="0">
        <w:start w:val="1"/>
        <w:numFmt w:val="decimal"/>
        <w:lvlText w:val="%1."/>
        <w:legacy w:legacy="1" w:legacySpace="0" w:legacyIndent="283"/>
        <w:lvlJc w:val="left"/>
        <w:pPr>
          <w:ind w:left="1417" w:hanging="283"/>
        </w:pPr>
      </w:lvl>
    </w:lvlOverride>
  </w:num>
  <w:num w:numId="5">
    <w:abstractNumId w:val="2"/>
    <w:lvlOverride w:ilvl="0">
      <w:lvl w:ilvl="0">
        <w:start w:val="1"/>
        <w:numFmt w:val="decimal"/>
        <w:lvlText w:val="%1."/>
        <w:legacy w:legacy="1" w:legacySpace="0" w:legacyIndent="283"/>
        <w:lvlJc w:val="left"/>
        <w:pPr>
          <w:ind w:left="1417" w:hanging="283"/>
        </w:pPr>
      </w:lvl>
    </w:lvlOverride>
  </w:num>
  <w:num w:numId="6">
    <w:abstractNumId w:val="2"/>
    <w:lvlOverride w:ilvl="0">
      <w:lvl w:ilvl="0">
        <w:start w:val="1"/>
        <w:numFmt w:val="decimal"/>
        <w:lvlText w:val="%1."/>
        <w:legacy w:legacy="1" w:legacySpace="0" w:legacyIndent="283"/>
        <w:lvlJc w:val="left"/>
        <w:pPr>
          <w:ind w:left="1417" w:hanging="283"/>
        </w:pPr>
      </w:lvl>
    </w:lvlOverride>
  </w:num>
  <w:num w:numId="7">
    <w:abstractNumId w:val="2"/>
    <w:lvlOverride w:ilvl="0">
      <w:lvl w:ilvl="0">
        <w:start w:val="1"/>
        <w:numFmt w:val="decimal"/>
        <w:lvlText w:val="%1."/>
        <w:legacy w:legacy="1" w:legacySpace="0" w:legacyIndent="283"/>
        <w:lvlJc w:val="left"/>
        <w:pPr>
          <w:ind w:left="1417" w:hanging="283"/>
        </w:pPr>
      </w:lvl>
    </w:lvlOverride>
  </w:num>
  <w:num w:numId="8">
    <w:abstractNumId w:val="2"/>
    <w:lvlOverride w:ilvl="0">
      <w:lvl w:ilvl="0">
        <w:start w:val="1"/>
        <w:numFmt w:val="decimal"/>
        <w:lvlText w:val="%1."/>
        <w:legacy w:legacy="1" w:legacySpace="0" w:legacyIndent="283"/>
        <w:lvlJc w:val="left"/>
        <w:pPr>
          <w:ind w:left="1417" w:hanging="283"/>
        </w:pPr>
      </w:lvl>
    </w:lvlOverride>
  </w:num>
  <w:num w:numId="9">
    <w:abstractNumId w:val="2"/>
    <w:lvlOverride w:ilvl="0">
      <w:lvl w:ilvl="0">
        <w:start w:val="1"/>
        <w:numFmt w:val="decimal"/>
        <w:lvlText w:val="%1."/>
        <w:legacy w:legacy="1" w:legacySpace="0" w:legacyIndent="283"/>
        <w:lvlJc w:val="left"/>
        <w:pPr>
          <w:ind w:left="1417" w:hanging="283"/>
        </w:pPr>
      </w:lvl>
    </w:lvlOverride>
  </w:num>
  <w:num w:numId="10">
    <w:abstractNumId w:val="2"/>
    <w:lvlOverride w:ilvl="0">
      <w:lvl w:ilvl="0">
        <w:start w:val="1"/>
        <w:numFmt w:val="decimal"/>
        <w:lvlText w:val="%1."/>
        <w:legacy w:legacy="1" w:legacySpace="0" w:legacyIndent="283"/>
        <w:lvlJc w:val="left"/>
        <w:pPr>
          <w:ind w:left="1417" w:hanging="283"/>
        </w:pPr>
      </w:lvl>
    </w:lvlOverride>
  </w:num>
  <w:num w:numId="11">
    <w:abstractNumId w:val="2"/>
    <w:lvlOverride w:ilvl="0">
      <w:lvl w:ilvl="0">
        <w:start w:val="1"/>
        <w:numFmt w:val="decimal"/>
        <w:lvlText w:val="%1."/>
        <w:legacy w:legacy="1" w:legacySpace="0" w:legacyIndent="283"/>
        <w:lvlJc w:val="left"/>
        <w:pPr>
          <w:ind w:left="1417" w:hanging="283"/>
        </w:pPr>
      </w:lvl>
    </w:lvlOverride>
  </w:num>
  <w:num w:numId="12">
    <w:abstractNumId w:val="2"/>
    <w:lvlOverride w:ilvl="0">
      <w:lvl w:ilvl="0">
        <w:start w:val="1"/>
        <w:numFmt w:val="decimal"/>
        <w:lvlText w:val="%1."/>
        <w:legacy w:legacy="1" w:legacySpace="0" w:legacyIndent="283"/>
        <w:lvlJc w:val="left"/>
        <w:pPr>
          <w:ind w:left="1417" w:hanging="283"/>
        </w:pPr>
      </w:lvl>
    </w:lvlOverride>
  </w:num>
  <w:num w:numId="13">
    <w:abstractNumId w:val="2"/>
    <w:lvlOverride w:ilvl="0">
      <w:lvl w:ilvl="0">
        <w:start w:val="1"/>
        <w:numFmt w:val="decimal"/>
        <w:lvlText w:val="%1."/>
        <w:legacy w:legacy="1" w:legacySpace="0" w:legacyIndent="283"/>
        <w:lvlJc w:val="left"/>
        <w:pPr>
          <w:ind w:left="1417" w:hanging="283"/>
        </w:pPr>
      </w:lvl>
    </w:lvlOverride>
  </w:num>
  <w:num w:numId="14">
    <w:abstractNumId w:val="2"/>
    <w:lvlOverride w:ilvl="0">
      <w:lvl w:ilvl="0">
        <w:start w:val="1"/>
        <w:numFmt w:val="decimal"/>
        <w:lvlText w:val="%1."/>
        <w:legacy w:legacy="1" w:legacySpace="0" w:legacyIndent="283"/>
        <w:lvlJc w:val="left"/>
        <w:pPr>
          <w:ind w:left="1417" w:hanging="283"/>
        </w:pPr>
      </w:lvl>
    </w:lvlOverride>
  </w:num>
  <w:num w:numId="15">
    <w:abstractNumId w:val="2"/>
    <w:lvlOverride w:ilvl="0">
      <w:lvl w:ilvl="0">
        <w:start w:val="1"/>
        <w:numFmt w:val="decimal"/>
        <w:lvlText w:val="%1."/>
        <w:legacy w:legacy="1" w:legacySpace="0" w:legacyIndent="283"/>
        <w:lvlJc w:val="left"/>
        <w:pPr>
          <w:ind w:left="1417" w:hanging="283"/>
        </w:pPr>
      </w:lvl>
    </w:lvlOverride>
  </w:num>
  <w:num w:numId="16">
    <w:abstractNumId w:val="2"/>
    <w:lvlOverride w:ilvl="0">
      <w:lvl w:ilvl="0">
        <w:start w:val="1"/>
        <w:numFmt w:val="decimal"/>
        <w:lvlText w:val="%1."/>
        <w:legacy w:legacy="1" w:legacySpace="0" w:legacyIndent="283"/>
        <w:lvlJc w:val="left"/>
        <w:pPr>
          <w:ind w:left="1417" w:hanging="283"/>
        </w:pPr>
      </w:lvl>
    </w:lvlOverride>
  </w:num>
  <w:num w:numId="17">
    <w:abstractNumId w:val="2"/>
    <w:lvlOverride w:ilvl="0">
      <w:lvl w:ilvl="0">
        <w:start w:val="1"/>
        <w:numFmt w:val="decimal"/>
        <w:lvlText w:val="%1."/>
        <w:legacy w:legacy="1" w:legacySpace="0" w:legacyIndent="283"/>
        <w:lvlJc w:val="left"/>
        <w:pPr>
          <w:ind w:left="1417" w:hanging="283"/>
        </w:pPr>
      </w:lvl>
    </w:lvlOverride>
  </w:num>
  <w:num w:numId="18">
    <w:abstractNumId w:val="2"/>
    <w:lvlOverride w:ilvl="0">
      <w:lvl w:ilvl="0">
        <w:start w:val="1"/>
        <w:numFmt w:val="decimal"/>
        <w:lvlText w:val="%1."/>
        <w:legacy w:legacy="1" w:legacySpace="0" w:legacyIndent="283"/>
        <w:lvlJc w:val="left"/>
        <w:pPr>
          <w:ind w:left="1417" w:hanging="283"/>
        </w:pPr>
      </w:lvl>
    </w:lvlOverride>
  </w:num>
  <w:num w:numId="19">
    <w:abstractNumId w:val="3"/>
  </w:num>
  <w:num w:numId="20">
    <w:abstractNumId w:val="3"/>
    <w:lvlOverride w:ilvl="0">
      <w:lvl w:ilvl="0">
        <w:start w:val="2"/>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21">
    <w:abstractNumId w:val="5"/>
  </w:num>
  <w:num w:numId="22">
    <w:abstractNumId w:val="1"/>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15D"/>
    <w:rsid w:val="000278A4"/>
    <w:rsid w:val="000B5FA2"/>
    <w:rsid w:val="000C7828"/>
    <w:rsid w:val="000E5604"/>
    <w:rsid w:val="00136300"/>
    <w:rsid w:val="001757AD"/>
    <w:rsid w:val="00191B94"/>
    <w:rsid w:val="001B6F00"/>
    <w:rsid w:val="001F3725"/>
    <w:rsid w:val="001F52A5"/>
    <w:rsid w:val="00235022"/>
    <w:rsid w:val="002717F0"/>
    <w:rsid w:val="0030415D"/>
    <w:rsid w:val="00307811"/>
    <w:rsid w:val="003D7B7A"/>
    <w:rsid w:val="003F3946"/>
    <w:rsid w:val="003F4D98"/>
    <w:rsid w:val="00415731"/>
    <w:rsid w:val="004825FD"/>
    <w:rsid w:val="00532F03"/>
    <w:rsid w:val="00547F5B"/>
    <w:rsid w:val="0055324F"/>
    <w:rsid w:val="00565787"/>
    <w:rsid w:val="00587377"/>
    <w:rsid w:val="00591731"/>
    <w:rsid w:val="00592C6E"/>
    <w:rsid w:val="006230E9"/>
    <w:rsid w:val="00626EEA"/>
    <w:rsid w:val="00650833"/>
    <w:rsid w:val="006B30F4"/>
    <w:rsid w:val="0073770C"/>
    <w:rsid w:val="00753D4C"/>
    <w:rsid w:val="007C531D"/>
    <w:rsid w:val="007C7EC3"/>
    <w:rsid w:val="007E0B6F"/>
    <w:rsid w:val="0082327E"/>
    <w:rsid w:val="008736FC"/>
    <w:rsid w:val="00884DEF"/>
    <w:rsid w:val="008A2FDC"/>
    <w:rsid w:val="008E40E7"/>
    <w:rsid w:val="00952188"/>
    <w:rsid w:val="009727A7"/>
    <w:rsid w:val="00975E7C"/>
    <w:rsid w:val="00995AAD"/>
    <w:rsid w:val="00A06E38"/>
    <w:rsid w:val="00A54133"/>
    <w:rsid w:val="00B3000C"/>
    <w:rsid w:val="00B8460F"/>
    <w:rsid w:val="00BA37F3"/>
    <w:rsid w:val="00BB7652"/>
    <w:rsid w:val="00BD3B04"/>
    <w:rsid w:val="00BE7268"/>
    <w:rsid w:val="00C00FE8"/>
    <w:rsid w:val="00C20A8B"/>
    <w:rsid w:val="00C50773"/>
    <w:rsid w:val="00C50AB1"/>
    <w:rsid w:val="00C70820"/>
    <w:rsid w:val="00C71BAF"/>
    <w:rsid w:val="00C73822"/>
    <w:rsid w:val="00CC06E6"/>
    <w:rsid w:val="00D04560"/>
    <w:rsid w:val="00D52E2C"/>
    <w:rsid w:val="00D6232A"/>
    <w:rsid w:val="00D81E2E"/>
    <w:rsid w:val="00D8709E"/>
    <w:rsid w:val="00DE64EC"/>
    <w:rsid w:val="00DF6DFE"/>
    <w:rsid w:val="00ED7AFB"/>
    <w:rsid w:val="00F6472C"/>
    <w:rsid w:val="00FA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F3252F7"/>
  <w15:docId w15:val="{CD44398E-8356-4EFF-B59C-24593613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E64EC"/>
    <w:pPr>
      <w:jc w:val="both"/>
    </w:pPr>
    <w:rPr>
      <w:rFonts w:asciiTheme="minorHAnsi" w:hAnsiTheme="minorHAnsi"/>
      <w:sz w:val="22"/>
      <w:lang w:eastAsia="de-DE"/>
    </w:rPr>
  </w:style>
  <w:style w:type="paragraph" w:styleId="berschrift1">
    <w:name w:val="heading 1"/>
    <w:basedOn w:val="Standard"/>
    <w:next w:val="Standard"/>
    <w:qFormat/>
    <w:pPr>
      <w:keepNext/>
      <w:pageBreakBefore/>
      <w:pBdr>
        <w:bottom w:val="single" w:sz="24" w:space="1" w:color="5F5F5F"/>
      </w:pBdr>
      <w:spacing w:before="360" w:after="120"/>
      <w:outlineLvl w:val="0"/>
    </w:pPr>
    <w:rPr>
      <w:rFonts w:ascii="Arial" w:hAnsi="Arial"/>
      <w:b/>
      <w:kern w:val="28"/>
      <w:sz w:val="28"/>
    </w:rPr>
  </w:style>
  <w:style w:type="paragraph" w:styleId="berschrift2">
    <w:name w:val="heading 2"/>
    <w:basedOn w:val="Standard"/>
    <w:next w:val="Standard"/>
    <w:qFormat/>
    <w:pPr>
      <w:keepNext/>
      <w:spacing w:before="240" w:after="60"/>
      <w:outlineLvl w:val="1"/>
    </w:pPr>
    <w:rPr>
      <w:rFonts w:ascii="Arial" w:hAnsi="Arial"/>
      <w:b/>
      <w:i/>
      <w:sz w:val="24"/>
    </w:rPr>
  </w:style>
  <w:style w:type="paragraph" w:styleId="berschrift3">
    <w:name w:val="heading 3"/>
    <w:basedOn w:val="Standard"/>
    <w:next w:val="Standard"/>
    <w:qFormat/>
    <w:pPr>
      <w:keepNext/>
      <w:spacing w:before="240" w:after="60"/>
      <w:outlineLvl w:val="2"/>
    </w:pPr>
    <w:rPr>
      <w:rFonts w:ascii="Arial" w:hAnsi="Arial"/>
      <w:sz w:val="24"/>
    </w:rPr>
  </w:style>
  <w:style w:type="paragraph" w:styleId="berschrift4">
    <w:name w:val="heading 4"/>
    <w:basedOn w:val="Standard"/>
    <w:next w:val="Standard"/>
    <w:qFormat/>
    <w:pPr>
      <w:keepNext/>
      <w:spacing w:before="240" w:after="60"/>
      <w:outlineLvl w:val="3"/>
    </w:pPr>
    <w:rPr>
      <w:rFonts w:ascii="Arial" w:hAnsi="Arial"/>
      <w:b/>
      <w:sz w:val="24"/>
    </w:rPr>
  </w:style>
  <w:style w:type="paragraph" w:styleId="berschrift5">
    <w:name w:val="heading 5"/>
    <w:basedOn w:val="Standard"/>
    <w:next w:val="Standard"/>
    <w:qFormat/>
    <w:pPr>
      <w:keepNext/>
      <w:jc w:val="left"/>
      <w:outlineLvl w:val="4"/>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semiHidden/>
    <w:pPr>
      <w:tabs>
        <w:tab w:val="right" w:leader="dot" w:pos="9071"/>
      </w:tabs>
      <w:spacing w:before="120"/>
    </w:pPr>
    <w:rPr>
      <w:noProof/>
      <w:sz w:val="24"/>
    </w:rPr>
  </w:style>
  <w:style w:type="paragraph" w:styleId="Verzeichnis2">
    <w:name w:val="toc 2"/>
    <w:basedOn w:val="Standard"/>
    <w:next w:val="Standard"/>
    <w:semiHidden/>
    <w:pPr>
      <w:tabs>
        <w:tab w:val="right" w:leader="dot" w:pos="9071"/>
      </w:tabs>
      <w:ind w:left="284"/>
    </w:pPr>
    <w:rPr>
      <w:noProof/>
    </w:rPr>
  </w:style>
  <w:style w:type="paragraph" w:styleId="Verzeichnis3">
    <w:name w:val="toc 3"/>
    <w:basedOn w:val="Standard"/>
    <w:next w:val="Standard"/>
    <w:semiHidden/>
    <w:pPr>
      <w:tabs>
        <w:tab w:val="right" w:leader="dot" w:pos="9071"/>
      </w:tabs>
      <w:ind w:left="567"/>
    </w:pPr>
    <w:rPr>
      <w:noProof/>
    </w:rPr>
  </w:style>
  <w:style w:type="paragraph" w:styleId="Verzeichnis4">
    <w:name w:val="toc 4"/>
    <w:basedOn w:val="Standard"/>
    <w:next w:val="Standard"/>
    <w:semiHidden/>
    <w:pPr>
      <w:tabs>
        <w:tab w:val="right" w:leader="dot" w:pos="9071"/>
      </w:tabs>
      <w:ind w:left="600"/>
    </w:pPr>
  </w:style>
  <w:style w:type="paragraph" w:styleId="Verzeichnis5">
    <w:name w:val="toc 5"/>
    <w:basedOn w:val="Standard"/>
    <w:next w:val="Standard"/>
    <w:semiHidden/>
    <w:pPr>
      <w:tabs>
        <w:tab w:val="right" w:leader="dot" w:pos="9071"/>
      </w:tabs>
      <w:ind w:left="800"/>
    </w:pPr>
  </w:style>
  <w:style w:type="paragraph" w:styleId="Verzeichnis6">
    <w:name w:val="toc 6"/>
    <w:basedOn w:val="Standard"/>
    <w:next w:val="Standard"/>
    <w:semiHidden/>
    <w:pPr>
      <w:tabs>
        <w:tab w:val="right" w:leader="dot" w:pos="9071"/>
      </w:tabs>
      <w:ind w:left="1000"/>
    </w:pPr>
  </w:style>
  <w:style w:type="paragraph" w:styleId="Verzeichnis7">
    <w:name w:val="toc 7"/>
    <w:basedOn w:val="Standard"/>
    <w:next w:val="Standard"/>
    <w:semiHidden/>
    <w:pPr>
      <w:tabs>
        <w:tab w:val="right" w:leader="dot" w:pos="9071"/>
      </w:tabs>
      <w:ind w:left="1200"/>
    </w:pPr>
  </w:style>
  <w:style w:type="paragraph" w:styleId="Verzeichnis8">
    <w:name w:val="toc 8"/>
    <w:basedOn w:val="Standard"/>
    <w:next w:val="Standard"/>
    <w:semiHidden/>
    <w:pPr>
      <w:tabs>
        <w:tab w:val="right" w:leader="dot" w:pos="9071"/>
      </w:tabs>
      <w:ind w:left="1400"/>
    </w:pPr>
  </w:style>
  <w:style w:type="paragraph" w:styleId="Verzeichnis9">
    <w:name w:val="toc 9"/>
    <w:basedOn w:val="Standard"/>
    <w:next w:val="Standard"/>
    <w:semiHidden/>
    <w:pPr>
      <w:tabs>
        <w:tab w:val="right" w:leader="dot" w:pos="9071"/>
      </w:tabs>
      <w:ind w:left="1600"/>
    </w:pPr>
  </w:style>
  <w:style w:type="paragraph" w:styleId="Kopfzeile">
    <w:name w:val="header"/>
    <w:basedOn w:val="Standard"/>
    <w:pPr>
      <w:pBdr>
        <w:bottom w:val="single" w:sz="24" w:space="1" w:color="5F5F5F"/>
      </w:pBdr>
      <w:tabs>
        <w:tab w:val="center" w:pos="4536"/>
        <w:tab w:val="right" w:pos="9072"/>
      </w:tabs>
    </w:pPr>
  </w:style>
  <w:style w:type="paragraph" w:styleId="Fuzeile">
    <w:name w:val="footer"/>
    <w:basedOn w:val="Standard"/>
    <w:pPr>
      <w:pBdr>
        <w:top w:val="single" w:sz="24" w:space="1" w:color="5F5F5F"/>
      </w:pBdr>
      <w:tabs>
        <w:tab w:val="center" w:pos="4536"/>
        <w:tab w:val="right" w:pos="9072"/>
      </w:tabs>
    </w:pPr>
  </w:style>
  <w:style w:type="paragraph" w:customStyle="1" w:styleId="MsgStruct">
    <w:name w:val="MsgStruct"/>
    <w:basedOn w:val="Standard"/>
    <w:pPr>
      <w:keepNext/>
      <w:widowControl w:val="0"/>
      <w:tabs>
        <w:tab w:val="left" w:pos="360"/>
        <w:tab w:val="left" w:pos="720"/>
        <w:tab w:val="left" w:pos="1080"/>
        <w:tab w:val="left" w:pos="1440"/>
        <w:tab w:val="left" w:pos="1800"/>
        <w:tab w:val="left" w:pos="2160"/>
        <w:tab w:val="left" w:pos="2520"/>
        <w:tab w:val="left" w:pos="2880"/>
        <w:tab w:val="left" w:pos="3240"/>
        <w:tab w:val="left" w:pos="7200"/>
      </w:tabs>
      <w:spacing w:line="180" w:lineRule="exact"/>
      <w:ind w:left="1440"/>
      <w:jc w:val="left"/>
    </w:pPr>
    <w:rPr>
      <w:rFonts w:ascii="Courier New" w:hAnsi="Courier New"/>
      <w:kern w:val="20"/>
      <w:sz w:val="14"/>
    </w:rPr>
  </w:style>
  <w:style w:type="character" w:customStyle="1" w:styleId="Definition">
    <w:name w:val="Definition"/>
    <w:rPr>
      <w:rFonts w:ascii="Arial" w:hAnsi="Arial"/>
      <w:noProof w:val="0"/>
      <w:sz w:val="17"/>
      <w:lang w:val="en-US"/>
    </w:rPr>
  </w:style>
  <w:style w:type="paragraph" w:customStyle="1" w:styleId="Msgheader">
    <w:name w:val="Msgheader"/>
    <w:basedOn w:val="MsgStruct"/>
    <w:pPr>
      <w:tabs>
        <w:tab w:val="clear" w:pos="7200"/>
        <w:tab w:val="left" w:pos="6840"/>
      </w:tabs>
    </w:pPr>
    <w:rPr>
      <w:u w:val="single"/>
    </w:rPr>
  </w:style>
  <w:style w:type="paragraph" w:customStyle="1" w:styleId="Source">
    <w:name w:val="Source"/>
    <w:basedOn w:val="Standard"/>
    <w:rPr>
      <w:rFonts w:ascii="Courier New" w:hAnsi="Courier New"/>
      <w:sz w:val="16"/>
    </w:rPr>
  </w:style>
  <w:style w:type="character" w:customStyle="1" w:styleId="fett">
    <w:name w:val="fett"/>
    <w:rPr>
      <w:b/>
      <w:color w:val="FF0000"/>
    </w:rPr>
  </w:style>
  <w:style w:type="paragraph" w:styleId="Dokumentstruktur">
    <w:name w:val="Document Map"/>
    <w:basedOn w:val="Standard"/>
    <w:semiHidden/>
    <w:pPr>
      <w:shd w:val="clear" w:color="auto" w:fill="000080"/>
    </w:pPr>
    <w:rPr>
      <w:rFonts w:ascii="Tahoma" w:hAnsi="Tahoma"/>
    </w:rPr>
  </w:style>
  <w:style w:type="paragraph" w:customStyle="1" w:styleId="Haupttitel">
    <w:name w:val="Haupttitel"/>
    <w:basedOn w:val="Standard"/>
    <w:pPr>
      <w:spacing w:before="240" w:after="240"/>
      <w:jc w:val="center"/>
      <w:outlineLvl w:val="0"/>
    </w:pPr>
    <w:rPr>
      <w:sz w:val="56"/>
    </w:rPr>
  </w:style>
  <w:style w:type="paragraph" w:styleId="Untertitel">
    <w:name w:val="Subtitle"/>
    <w:basedOn w:val="Standard"/>
    <w:qFormat/>
    <w:pPr>
      <w:spacing w:after="60"/>
      <w:jc w:val="center"/>
      <w:outlineLvl w:val="1"/>
    </w:pPr>
    <w:rPr>
      <w:sz w:val="44"/>
      <w:szCs w:val="24"/>
    </w:rPr>
  </w:style>
  <w:style w:type="paragraph" w:styleId="Sprechblasentext">
    <w:name w:val="Balloon Text"/>
    <w:basedOn w:val="Standard"/>
    <w:link w:val="SprechblasentextZchn"/>
    <w:rsid w:val="001F3725"/>
    <w:rPr>
      <w:rFonts w:ascii="Tahoma" w:hAnsi="Tahoma" w:cs="Tahoma"/>
      <w:sz w:val="16"/>
      <w:szCs w:val="16"/>
    </w:rPr>
  </w:style>
  <w:style w:type="character" w:customStyle="1" w:styleId="SprechblasentextZchn">
    <w:name w:val="Sprechblasentext Zchn"/>
    <w:link w:val="Sprechblasentext"/>
    <w:rsid w:val="001F372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28641">
      <w:bodyDiv w:val="1"/>
      <w:marLeft w:val="0"/>
      <w:marRight w:val="0"/>
      <w:marTop w:val="0"/>
      <w:marBottom w:val="0"/>
      <w:divBdr>
        <w:top w:val="none" w:sz="0" w:space="0" w:color="auto"/>
        <w:left w:val="none" w:sz="0" w:space="0" w:color="auto"/>
        <w:bottom w:val="none" w:sz="0" w:space="0" w:color="auto"/>
        <w:right w:val="none" w:sz="0" w:space="0" w:color="auto"/>
      </w:divBdr>
    </w:div>
    <w:div w:id="79784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HL7\Datenbank\Dokumente\Version%204.0\hl7-db.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B8FC0-F159-4C19-80DD-DAA9B400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hl7-db</Template>
  <TotalTime>0</TotalTime>
  <Pages>62</Pages>
  <Words>12505</Words>
  <Characters>78785</Characters>
  <Application>Microsoft Office Word</Application>
  <DocSecurity>0</DocSecurity>
  <Lines>656</Lines>
  <Paragraphs>182</Paragraphs>
  <ScaleCrop>false</ScaleCrop>
  <HeadingPairs>
    <vt:vector size="2" baseType="variant">
      <vt:variant>
        <vt:lpstr>Titel</vt:lpstr>
      </vt:variant>
      <vt:variant>
        <vt:i4>1</vt:i4>
      </vt:variant>
    </vt:vector>
  </HeadingPairs>
  <TitlesOfParts>
    <vt:vector size="1" baseType="lpstr">
      <vt:lpstr>Database Documentation</vt:lpstr>
    </vt:vector>
  </TitlesOfParts>
  <Company/>
  <LinksUpToDate>false</LinksUpToDate>
  <CharactersWithSpaces>91108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Documentation</dc:title>
  <dc:subject>HL7</dc:subject>
  <dc:creator>Frank Oemig</dc:creator>
  <cp:lastModifiedBy>Frank Oemig</cp:lastModifiedBy>
  <cp:revision>17</cp:revision>
  <cp:lastPrinted>1999-04-02T11:18:00Z</cp:lastPrinted>
  <dcterms:created xsi:type="dcterms:W3CDTF">2017-01-09T21:57:00Z</dcterms:created>
  <dcterms:modified xsi:type="dcterms:W3CDTF">2021-06-29T11:01:00Z</dcterms:modified>
</cp:coreProperties>
</file>