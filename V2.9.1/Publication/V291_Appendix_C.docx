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DB7BAA" w:rsidRPr="00DB3C35" w14:paraId="470A6170" w14:textId="77777777" w:rsidTr="00DB3C35">
        <w:tc>
          <w:tcPr>
            <w:tcW w:w="4750" w:type="dxa"/>
            <w:shd w:val="clear" w:color="auto" w:fill="auto"/>
          </w:tcPr>
          <w:p w14:paraId="2AADC6F0" w14:textId="77777777" w:rsidR="00DB7BAA" w:rsidRPr="00DB3C35" w:rsidRDefault="00922CF5" w:rsidP="00DB7BAA">
            <w:pPr>
              <w:rPr>
                <w:rFonts w:ascii="TmsRmn 10pt" w:hAnsi="TmsRmn 10pt"/>
              </w:rPr>
            </w:pPr>
            <w:r>
              <w:pict w14:anchorId="2CEEC9F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i1025" type="#_x0000_t75" alt="HL7_International_RGB" style="width:166.8pt;height:125.4pt;visibility:visible;mso-position-horizontal:absolute" o:allowoverlap="f">
                  <v:imagedata r:id="rId8" o:title="HL7_International_RGB" croptop="3924f" cropbottom="3924f" cropleft="2950f" cropright="2950f"/>
                </v:shape>
              </w:pict>
            </w:r>
          </w:p>
        </w:tc>
        <w:tc>
          <w:tcPr>
            <w:tcW w:w="4750" w:type="dxa"/>
            <w:shd w:val="clear" w:color="auto" w:fill="auto"/>
          </w:tcPr>
          <w:p w14:paraId="67B5BB94" w14:textId="77777777" w:rsidR="00DB7BAA" w:rsidRPr="00DB3C35" w:rsidRDefault="00922CF5" w:rsidP="00DB3C35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pict w14:anchorId="5FC70D94">
                <v:shape id="Picture 3" o:spid="_x0000_i1026" type="#_x0000_t75" alt="ansilogo" style="width:119.4pt;height:77.4pt;visibility:visible" o:allowoverlap="f">
                  <v:imagedata r:id="rId9" o:title="ansilogo"/>
                </v:shape>
              </w:pict>
            </w:r>
          </w:p>
          <w:p w14:paraId="41EA072A" w14:textId="4523CF5E" w:rsidR="00DB7BAA" w:rsidRPr="00DB3C35" w:rsidRDefault="00DB7BAA" w:rsidP="00DB3C35">
            <w:pPr>
              <w:jc w:val="right"/>
              <w:rPr>
                <w:rFonts w:ascii="Garamond" w:hAnsi="Garamond"/>
                <w:sz w:val="32"/>
                <w:szCs w:val="32"/>
              </w:rPr>
            </w:pPr>
            <w:r w:rsidRPr="00DB3C35">
              <w:rPr>
                <w:sz w:val="32"/>
                <w:szCs w:val="32"/>
              </w:rPr>
              <w:t xml:space="preserve">ANSI/HL7 </w:t>
            </w:r>
            <w:r w:rsidRPr="00DB3C35">
              <w:rPr>
                <w:rFonts w:ascii="Garamond" w:hAnsi="Garamond"/>
                <w:sz w:val="32"/>
                <w:szCs w:val="32"/>
              </w:rPr>
              <w:t>V2.9</w:t>
            </w:r>
            <w:r w:rsidR="00922CF5">
              <w:rPr>
                <w:rFonts w:ascii="Garamond" w:hAnsi="Garamond"/>
                <w:sz w:val="32"/>
                <w:szCs w:val="32"/>
              </w:rPr>
              <w:t>.1</w:t>
            </w:r>
            <w:r w:rsidRPr="00DB3C35">
              <w:rPr>
                <w:rFonts w:ascii="Garamond" w:hAnsi="Garamond"/>
                <w:sz w:val="32"/>
                <w:szCs w:val="32"/>
              </w:rPr>
              <w:t>-20</w:t>
            </w:r>
            <w:r w:rsidR="00922CF5">
              <w:rPr>
                <w:rFonts w:ascii="Garamond" w:hAnsi="Garamond"/>
                <w:sz w:val="32"/>
                <w:szCs w:val="32"/>
              </w:rPr>
              <w:t>24</w:t>
            </w:r>
          </w:p>
          <w:p w14:paraId="4A21AD66" w14:textId="35580DFB" w:rsidR="00DB7BAA" w:rsidRPr="00DB3C35" w:rsidRDefault="00DB7BAA" w:rsidP="00DB3C35">
            <w:pPr>
              <w:jc w:val="right"/>
              <w:rPr>
                <w:rFonts w:ascii="Garamond" w:hAnsi="Garamond"/>
                <w:sz w:val="32"/>
                <w:szCs w:val="32"/>
              </w:rPr>
            </w:pPr>
            <w:r w:rsidRPr="00DB3C35">
              <w:rPr>
                <w:rFonts w:ascii="Garamond" w:hAnsi="Garamond"/>
                <w:sz w:val="32"/>
                <w:szCs w:val="32"/>
              </w:rPr>
              <w:t>12/</w:t>
            </w:r>
            <w:r w:rsidR="00922CF5">
              <w:rPr>
                <w:rFonts w:ascii="Garamond" w:hAnsi="Garamond"/>
                <w:sz w:val="32"/>
                <w:szCs w:val="32"/>
              </w:rPr>
              <w:t>5</w:t>
            </w:r>
            <w:r w:rsidRPr="00DB3C35">
              <w:rPr>
                <w:rFonts w:ascii="Garamond" w:hAnsi="Garamond"/>
                <w:sz w:val="32"/>
                <w:szCs w:val="32"/>
              </w:rPr>
              <w:t>/20</w:t>
            </w:r>
            <w:r w:rsidR="00922CF5">
              <w:rPr>
                <w:rFonts w:ascii="Garamond" w:hAnsi="Garamond"/>
                <w:sz w:val="32"/>
                <w:szCs w:val="32"/>
              </w:rPr>
              <w:t>24</w:t>
            </w:r>
          </w:p>
          <w:p w14:paraId="0906056A" w14:textId="77777777" w:rsidR="00DB7BAA" w:rsidRPr="00DB3C35" w:rsidRDefault="00DB7BAA" w:rsidP="00DB3C35">
            <w:pPr>
              <w:tabs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328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208"/>
                <w:tab w:val="left" w:pos="8928"/>
                <w:tab w:val="left" w:pos="9648"/>
                <w:tab w:val="left" w:pos="10368"/>
                <w:tab w:val="left" w:pos="11088"/>
                <w:tab w:val="left" w:pos="11808"/>
                <w:tab w:val="left" w:pos="12528"/>
                <w:tab w:val="left" w:pos="13248"/>
                <w:tab w:val="left" w:pos="13968"/>
                <w:tab w:val="left" w:pos="14688"/>
                <w:tab w:val="left" w:pos="15408"/>
                <w:tab w:val="left" w:pos="16128"/>
                <w:tab w:val="left" w:pos="16848"/>
                <w:tab w:val="left" w:pos="17568"/>
                <w:tab w:val="left" w:pos="18288"/>
              </w:tabs>
              <w:suppressAutoHyphens/>
              <w:spacing w:line="288" w:lineRule="exact"/>
              <w:rPr>
                <w:rFonts w:ascii="TmsRmn 10pt" w:hAnsi="TmsRmn 10pt"/>
                <w:sz w:val="32"/>
                <w:szCs w:val="32"/>
              </w:rPr>
            </w:pPr>
          </w:p>
        </w:tc>
      </w:tr>
    </w:tbl>
    <w:p w14:paraId="7448ECC9" w14:textId="77777777" w:rsidR="00074AD8" w:rsidRDefault="00074AD8" w:rsidP="00862BA6">
      <w:pPr>
        <w:pStyle w:val="berschrift1"/>
      </w:pPr>
      <w:r>
        <w:t>.</w:t>
      </w:r>
      <w:r>
        <w:br/>
        <w:t>Version 2.</w:t>
      </w:r>
      <w:r w:rsidR="005B092D">
        <w:t>X</w:t>
      </w:r>
      <w:r>
        <w:t xml:space="preserve"> BNF Message </w:t>
      </w:r>
      <w:r w:rsidRPr="00862BA6">
        <w:t>Descriptions</w:t>
      </w:r>
      <w:r>
        <w:fldChar w:fldCharType="begin"/>
      </w:r>
      <w:r>
        <w:instrText xml:space="preserve"> XE "BNF Message Descriptions" </w:instrText>
      </w:r>
      <w:r>
        <w:fldChar w:fldCharType="end"/>
      </w:r>
    </w:p>
    <w:p w14:paraId="2CB0D8D3" w14:textId="77777777" w:rsidR="00DB7BAA" w:rsidRDefault="00DB7BAA" w:rsidP="00DB7BAA"/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1800"/>
        <w:gridCol w:w="7578"/>
      </w:tblGrid>
      <w:tr w:rsidR="00074AD8" w14:paraId="419D6F1E" w14:textId="77777777">
        <w:tc>
          <w:tcPr>
            <w:tcW w:w="1800" w:type="dxa"/>
          </w:tcPr>
          <w:p w14:paraId="177AEF98" w14:textId="77777777" w:rsidR="00074AD8" w:rsidRDefault="00074AD8">
            <w:r>
              <w:t>Editor:</w:t>
            </w:r>
          </w:p>
        </w:tc>
        <w:tc>
          <w:tcPr>
            <w:tcW w:w="7578" w:type="dxa"/>
          </w:tcPr>
          <w:p w14:paraId="624664FF" w14:textId="77777777" w:rsidR="00074AD8" w:rsidRDefault="00610422">
            <w:r>
              <w:t>Lynn La</w:t>
            </w:r>
            <w:r w:rsidR="007B1962">
              <w:t>a</w:t>
            </w:r>
            <w:r>
              <w:t>kso</w:t>
            </w:r>
            <w:r w:rsidR="00074AD8">
              <w:br/>
              <w:t>Health Level Seven</w:t>
            </w:r>
            <w:r w:rsidR="004F221A">
              <w:t xml:space="preserve"> International</w:t>
            </w:r>
          </w:p>
        </w:tc>
      </w:tr>
      <w:tr w:rsidR="004F221A" w14:paraId="71A1FEC6" w14:textId="77777777">
        <w:tc>
          <w:tcPr>
            <w:tcW w:w="1800" w:type="dxa"/>
          </w:tcPr>
          <w:p w14:paraId="4FBC9BA1" w14:textId="77777777" w:rsidR="004F221A" w:rsidRDefault="004F221A"/>
        </w:tc>
        <w:tc>
          <w:tcPr>
            <w:tcW w:w="7578" w:type="dxa"/>
          </w:tcPr>
          <w:p w14:paraId="11AB3F24" w14:textId="6CA81EA1" w:rsidR="004F221A" w:rsidRDefault="00DE551A" w:rsidP="00DE551A">
            <w:r>
              <w:t>Frank Oemig</w:t>
            </w:r>
            <w:r w:rsidR="004F221A">
              <w:br/>
            </w:r>
            <w:r w:rsidR="00922CF5">
              <w:t>Oracle Cerner</w:t>
            </w:r>
            <w:r>
              <w:t>, HL7 Germany</w:t>
            </w:r>
          </w:p>
        </w:tc>
      </w:tr>
    </w:tbl>
    <w:p w14:paraId="6EB7E2B2" w14:textId="6A4B7070" w:rsidR="00074AD8" w:rsidRDefault="008947CE">
      <w:pPr>
        <w:pStyle w:val="berschrift2"/>
      </w:pPr>
      <w:bookmarkStart w:id="0" w:name="_Toc348247974"/>
      <w:bookmarkStart w:id="1" w:name="_Toc348261101"/>
      <w:bookmarkStart w:id="2" w:name="_Toc348346923"/>
      <w:bookmarkStart w:id="3" w:name="_Toc169111098"/>
      <w:r>
        <w:t>A</w:t>
      </w:r>
      <w:r w:rsidR="00074AD8">
        <w:t xml:space="preserve">ppendix </w:t>
      </w:r>
      <w:r>
        <w:t>C</w:t>
      </w:r>
      <w:r w:rsidR="00074AD8">
        <w:t xml:space="preserve"> </w:t>
      </w:r>
      <w:r>
        <w:t>C</w:t>
      </w:r>
      <w:r w:rsidR="00074AD8">
        <w:t>ontents</w:t>
      </w:r>
      <w:bookmarkEnd w:id="3"/>
    </w:p>
    <w:p w14:paraId="2F3E1A31" w14:textId="2AEF85A7" w:rsidR="002E6CED" w:rsidRDefault="00862BA6">
      <w:pPr>
        <w:pStyle w:val="Verzeichnis2"/>
        <w:tabs>
          <w:tab w:val="left" w:pos="600"/>
          <w:tab w:val="right" w:leader="dot" w:pos="9350"/>
        </w:tabs>
        <w:rPr>
          <w:rFonts w:ascii="Calibri" w:hAnsi="Calibri"/>
          <w:b w:val="0"/>
          <w:smallCaps w:val="0"/>
          <w:noProof/>
          <w:kern w:val="2"/>
          <w:sz w:val="24"/>
          <w:szCs w:val="24"/>
          <w:lang w:val="de-DE" w:eastAsia="de-DE"/>
        </w:rPr>
      </w:pPr>
      <w:r>
        <w:rPr>
          <w:b w:val="0"/>
        </w:rPr>
        <w:fldChar w:fldCharType="begin"/>
      </w:r>
      <w:r>
        <w:instrText xml:space="preserve"> TOC \o "</w:instrText>
      </w:r>
      <w:r>
        <w:rPr>
          <w:caps/>
        </w:rPr>
        <w:instrText>2</w:instrText>
      </w:r>
      <w:r>
        <w:instrText xml:space="preserve">-3" \z \u </w:instrText>
      </w:r>
      <w:r>
        <w:rPr>
          <w:b w:val="0"/>
        </w:rPr>
        <w:fldChar w:fldCharType="separate"/>
      </w:r>
      <w:r w:rsidR="002E6CED">
        <w:rPr>
          <w:noProof/>
        </w:rPr>
        <w:t>C.1</w:t>
      </w:r>
      <w:r w:rsidR="002E6CED">
        <w:rPr>
          <w:rFonts w:ascii="Calibri" w:hAnsi="Calibri"/>
          <w:b w:val="0"/>
          <w:smallCaps w:val="0"/>
          <w:noProof/>
          <w:kern w:val="2"/>
          <w:sz w:val="24"/>
          <w:szCs w:val="24"/>
          <w:lang w:val="de-DE" w:eastAsia="de-DE"/>
        </w:rPr>
        <w:tab/>
      </w:r>
      <w:r w:rsidR="002E6CED">
        <w:rPr>
          <w:noProof/>
        </w:rPr>
        <w:t>appendix c contents</w:t>
      </w:r>
      <w:r w:rsidR="002E6CED">
        <w:rPr>
          <w:noProof/>
          <w:webHidden/>
        </w:rPr>
        <w:tab/>
      </w:r>
      <w:r w:rsidR="002E6CED">
        <w:rPr>
          <w:noProof/>
          <w:webHidden/>
        </w:rPr>
        <w:fldChar w:fldCharType="begin"/>
      </w:r>
      <w:r w:rsidR="002E6CED">
        <w:rPr>
          <w:noProof/>
          <w:webHidden/>
        </w:rPr>
        <w:instrText xml:space="preserve"> PAGEREF _Toc169111098 \h </w:instrText>
      </w:r>
      <w:r w:rsidR="002E6CED">
        <w:rPr>
          <w:noProof/>
          <w:webHidden/>
        </w:rPr>
      </w:r>
      <w:r w:rsidR="002E6CED">
        <w:rPr>
          <w:noProof/>
          <w:webHidden/>
        </w:rPr>
        <w:fldChar w:fldCharType="separate"/>
      </w:r>
      <w:r w:rsidR="002E6CED">
        <w:rPr>
          <w:noProof/>
          <w:webHidden/>
        </w:rPr>
        <w:t>C-1</w:t>
      </w:r>
      <w:r w:rsidR="002E6CED">
        <w:rPr>
          <w:noProof/>
          <w:webHidden/>
        </w:rPr>
        <w:fldChar w:fldCharType="end"/>
      </w:r>
    </w:p>
    <w:p w14:paraId="7C7F9FAA" w14:textId="597EC7B1" w:rsidR="002E6CED" w:rsidRDefault="002E6CED">
      <w:pPr>
        <w:pStyle w:val="Verzeichnis2"/>
        <w:tabs>
          <w:tab w:val="left" w:pos="600"/>
          <w:tab w:val="right" w:leader="dot" w:pos="9350"/>
        </w:tabs>
        <w:rPr>
          <w:rFonts w:ascii="Calibri" w:hAnsi="Calibri"/>
          <w:b w:val="0"/>
          <w:smallCaps w:val="0"/>
          <w:noProof/>
          <w:kern w:val="2"/>
          <w:sz w:val="24"/>
          <w:szCs w:val="24"/>
          <w:lang w:eastAsia="de-DE"/>
        </w:rPr>
      </w:pPr>
      <w:r>
        <w:rPr>
          <w:noProof/>
        </w:rPr>
        <w:t>C.2</w:t>
      </w:r>
      <w:r>
        <w:rPr>
          <w:rFonts w:ascii="Calibri" w:hAnsi="Calibri"/>
          <w:b w:val="0"/>
          <w:smallCaps w:val="0"/>
          <w:noProof/>
          <w:kern w:val="2"/>
          <w:sz w:val="24"/>
          <w:szCs w:val="24"/>
          <w:lang w:eastAsia="de-DE"/>
        </w:rPr>
        <w:tab/>
      </w:r>
      <w:r>
        <w:rPr>
          <w:noProof/>
        </w:rPr>
        <w:t>BNF Descriptions of HL7 version 2.x Abstract Messages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_Toc169111099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C-1</w:t>
      </w:r>
      <w:r>
        <w:rPr>
          <w:noProof/>
          <w:webHidden/>
        </w:rPr>
        <w:fldChar w:fldCharType="end"/>
      </w:r>
    </w:p>
    <w:p w14:paraId="471D431B" w14:textId="4AB813EE" w:rsidR="002E6CED" w:rsidRDefault="002E6CED">
      <w:pPr>
        <w:pStyle w:val="Verzeichnis3"/>
        <w:tabs>
          <w:tab w:val="left" w:pos="1200"/>
          <w:tab w:val="right" w:leader="dot" w:pos="9350"/>
        </w:tabs>
        <w:rPr>
          <w:rFonts w:ascii="Calibri" w:hAnsi="Calibri"/>
          <w:i w:val="0"/>
          <w:noProof/>
          <w:kern w:val="2"/>
          <w:sz w:val="24"/>
          <w:szCs w:val="24"/>
          <w:lang w:eastAsia="de-DE"/>
        </w:rPr>
      </w:pPr>
      <w:r>
        <w:rPr>
          <w:noProof/>
        </w:rPr>
        <w:t>C.2.1</w:t>
      </w:r>
      <w:r>
        <w:rPr>
          <w:rFonts w:ascii="Calibri" w:hAnsi="Calibri"/>
          <w:i w:val="0"/>
          <w:noProof/>
          <w:kern w:val="2"/>
          <w:sz w:val="24"/>
          <w:szCs w:val="24"/>
          <w:lang w:eastAsia="de-DE"/>
        </w:rPr>
        <w:tab/>
      </w:r>
      <w:r>
        <w:rPr>
          <w:noProof/>
        </w:rPr>
        <w:t>Message Structures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_Toc169111100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C-2</w:t>
      </w:r>
      <w:r>
        <w:rPr>
          <w:noProof/>
          <w:webHidden/>
        </w:rPr>
        <w:fldChar w:fldCharType="end"/>
      </w:r>
    </w:p>
    <w:p w14:paraId="48A43082" w14:textId="63E68A9E" w:rsidR="002E6CED" w:rsidRDefault="002E6CED">
      <w:pPr>
        <w:pStyle w:val="Verzeichnis3"/>
        <w:tabs>
          <w:tab w:val="left" w:pos="1200"/>
          <w:tab w:val="right" w:leader="dot" w:pos="9350"/>
        </w:tabs>
        <w:rPr>
          <w:rFonts w:ascii="Calibri" w:hAnsi="Calibri"/>
          <w:i w:val="0"/>
          <w:noProof/>
          <w:kern w:val="2"/>
          <w:sz w:val="24"/>
          <w:szCs w:val="24"/>
          <w:lang w:eastAsia="de-DE"/>
        </w:rPr>
      </w:pPr>
      <w:r>
        <w:rPr>
          <w:noProof/>
        </w:rPr>
        <w:t>C.2.2</w:t>
      </w:r>
      <w:r>
        <w:rPr>
          <w:rFonts w:ascii="Calibri" w:hAnsi="Calibri"/>
          <w:i w:val="0"/>
          <w:noProof/>
          <w:kern w:val="2"/>
          <w:sz w:val="24"/>
          <w:szCs w:val="24"/>
          <w:lang w:eastAsia="de-DE"/>
        </w:rPr>
        <w:tab/>
      </w:r>
      <w:r>
        <w:rPr>
          <w:noProof/>
        </w:rPr>
        <w:t>Segment Definitions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_Toc169111101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C-29</w:t>
      </w:r>
      <w:r>
        <w:rPr>
          <w:noProof/>
          <w:webHidden/>
        </w:rPr>
        <w:fldChar w:fldCharType="end"/>
      </w:r>
    </w:p>
    <w:p w14:paraId="70376753" w14:textId="5DE5D2ED" w:rsidR="00862BA6" w:rsidRPr="00862BA6" w:rsidRDefault="00862BA6" w:rsidP="00862BA6">
      <w:r>
        <w:rPr>
          <w:b/>
          <w:caps/>
          <w:noProof/>
          <w:kern w:val="20"/>
        </w:rPr>
        <w:fldChar w:fldCharType="end"/>
      </w:r>
    </w:p>
    <w:p w14:paraId="428DB385" w14:textId="77777777" w:rsidR="00922CF5" w:rsidRDefault="00074AD8" w:rsidP="002E6CED">
      <w:pPr>
        <w:pStyle w:val="berschrift2"/>
      </w:pPr>
      <w:bookmarkStart w:id="4" w:name="_Toc169111099"/>
      <w:r>
        <w:t>BNF Descriptions of HL7 version 2.</w:t>
      </w:r>
      <w:r w:rsidR="00316526">
        <w:t>x</w:t>
      </w:r>
      <w:r>
        <w:t xml:space="preserve"> Abstract Messages</w:t>
      </w:r>
      <w:bookmarkEnd w:id="0"/>
      <w:bookmarkEnd w:id="1"/>
      <w:bookmarkEnd w:id="2"/>
      <w:bookmarkEnd w:id="4"/>
    </w:p>
    <w:p w14:paraId="512CD96B" w14:textId="77777777" w:rsidR="00922CF5" w:rsidRDefault="00922CF5" w:rsidP="00922CF5"/>
    <w:p w14:paraId="017A664E" w14:textId="77777777" w:rsidR="00922CF5" w:rsidRDefault="00922CF5" w:rsidP="002E6CED">
      <w:pPr>
        <w:pStyle w:val="berschrift3"/>
      </w:pPr>
      <w:bookmarkStart w:id="5" w:name="_Toc169111100"/>
      <w:r>
        <w:lastRenderedPageBreak/>
        <w:t>Message Structures</w:t>
      </w:r>
      <w:bookmarkEnd w:id="5"/>
    </w:p>
    <w:p w14:paraId="4FB37329" w14:textId="77777777" w:rsidR="00922CF5" w:rsidRDefault="00922CF5" w:rsidP="00922CF5"/>
    <w:p w14:paraId="3255C7E9" w14:textId="77777777" w:rsidR="00922CF5" w:rsidRDefault="00922CF5" w:rsidP="00922CF5">
      <w:pPr>
        <w:pStyle w:val="eBNF"/>
      </w:pPr>
      <w:r>
        <w:t>/*-- MessageStructures --*/</w:t>
      </w:r>
    </w:p>
    <w:p w14:paraId="1FE2F6AF" w14:textId="77777777" w:rsidR="00922CF5" w:rsidRDefault="00922CF5" w:rsidP="00922CF5">
      <w:pPr>
        <w:pStyle w:val="eBNF"/>
      </w:pPr>
      <w:r>
        <w:t xml:space="preserve">MessageStructure := </w:t>
      </w:r>
    </w:p>
    <w:p w14:paraId="611E6486" w14:textId="77777777" w:rsidR="00922CF5" w:rsidRDefault="00922CF5" w:rsidP="00922CF5">
      <w:pPr>
        <w:pStyle w:val="eBNF"/>
      </w:pPr>
      <w:r>
        <w:t xml:space="preserve">      ACK</w:t>
      </w:r>
    </w:p>
    <w:p w14:paraId="6603576C" w14:textId="77777777" w:rsidR="00922CF5" w:rsidRDefault="00922CF5" w:rsidP="00922CF5">
      <w:pPr>
        <w:pStyle w:val="eBNF"/>
      </w:pPr>
      <w:r>
        <w:t xml:space="preserve">   |  ADT_A01</w:t>
      </w:r>
    </w:p>
    <w:p w14:paraId="293DB5E8" w14:textId="77777777" w:rsidR="00922CF5" w:rsidRDefault="00922CF5" w:rsidP="00922CF5">
      <w:pPr>
        <w:pStyle w:val="eBNF"/>
      </w:pPr>
      <w:r>
        <w:t xml:space="preserve">   |  ADT_A02</w:t>
      </w:r>
    </w:p>
    <w:p w14:paraId="3F785FCC" w14:textId="77777777" w:rsidR="00922CF5" w:rsidRDefault="00922CF5" w:rsidP="00922CF5">
      <w:pPr>
        <w:pStyle w:val="eBNF"/>
      </w:pPr>
      <w:r>
        <w:t xml:space="preserve">   |  ADT_A03</w:t>
      </w:r>
    </w:p>
    <w:p w14:paraId="07FFD8C6" w14:textId="77777777" w:rsidR="00922CF5" w:rsidRDefault="00922CF5" w:rsidP="00922CF5">
      <w:pPr>
        <w:pStyle w:val="eBNF"/>
      </w:pPr>
      <w:r>
        <w:t xml:space="preserve">   |  ADT_A05</w:t>
      </w:r>
    </w:p>
    <w:p w14:paraId="7D2BD83A" w14:textId="77777777" w:rsidR="00922CF5" w:rsidRDefault="00922CF5" w:rsidP="00922CF5">
      <w:pPr>
        <w:pStyle w:val="eBNF"/>
      </w:pPr>
      <w:r>
        <w:t xml:space="preserve">   |  ADT_A06</w:t>
      </w:r>
    </w:p>
    <w:p w14:paraId="16132109" w14:textId="77777777" w:rsidR="00922CF5" w:rsidRDefault="00922CF5" w:rsidP="00922CF5">
      <w:pPr>
        <w:pStyle w:val="eBNF"/>
      </w:pPr>
      <w:r>
        <w:t xml:space="preserve">   |  ADT_A09</w:t>
      </w:r>
    </w:p>
    <w:p w14:paraId="76E70266" w14:textId="77777777" w:rsidR="00922CF5" w:rsidRDefault="00922CF5" w:rsidP="00922CF5">
      <w:pPr>
        <w:pStyle w:val="eBNF"/>
      </w:pPr>
      <w:r>
        <w:t xml:space="preserve">   |  ADT_A12</w:t>
      </w:r>
    </w:p>
    <w:p w14:paraId="175402BC" w14:textId="77777777" w:rsidR="00922CF5" w:rsidRDefault="00922CF5" w:rsidP="00922CF5">
      <w:pPr>
        <w:pStyle w:val="eBNF"/>
      </w:pPr>
      <w:r>
        <w:t xml:space="preserve">   |  ADT_A15</w:t>
      </w:r>
    </w:p>
    <w:p w14:paraId="0CF9AD8F" w14:textId="77777777" w:rsidR="00922CF5" w:rsidRDefault="00922CF5" w:rsidP="00922CF5">
      <w:pPr>
        <w:pStyle w:val="eBNF"/>
      </w:pPr>
      <w:r>
        <w:t xml:space="preserve">   |  ADT_A16</w:t>
      </w:r>
    </w:p>
    <w:p w14:paraId="6183F075" w14:textId="77777777" w:rsidR="00922CF5" w:rsidRDefault="00922CF5" w:rsidP="00922CF5">
      <w:pPr>
        <w:pStyle w:val="eBNF"/>
      </w:pPr>
      <w:r>
        <w:t xml:space="preserve">   |  ADT_A17</w:t>
      </w:r>
    </w:p>
    <w:p w14:paraId="1DACAA79" w14:textId="77777777" w:rsidR="00922CF5" w:rsidRDefault="00922CF5" w:rsidP="00922CF5">
      <w:pPr>
        <w:pStyle w:val="eBNF"/>
      </w:pPr>
      <w:r>
        <w:t xml:space="preserve">   |  ADT_A20</w:t>
      </w:r>
    </w:p>
    <w:p w14:paraId="0414A200" w14:textId="77777777" w:rsidR="00922CF5" w:rsidRDefault="00922CF5" w:rsidP="00922CF5">
      <w:pPr>
        <w:pStyle w:val="eBNF"/>
      </w:pPr>
      <w:r>
        <w:t xml:space="preserve">   |  ADT_A21</w:t>
      </w:r>
    </w:p>
    <w:p w14:paraId="26979CC3" w14:textId="77777777" w:rsidR="00922CF5" w:rsidRDefault="00922CF5" w:rsidP="00922CF5">
      <w:pPr>
        <w:pStyle w:val="eBNF"/>
      </w:pPr>
      <w:r>
        <w:t xml:space="preserve">   |  ADT_A24</w:t>
      </w:r>
    </w:p>
    <w:p w14:paraId="2165B89D" w14:textId="77777777" w:rsidR="00922CF5" w:rsidRDefault="00922CF5" w:rsidP="00922CF5">
      <w:pPr>
        <w:pStyle w:val="eBNF"/>
      </w:pPr>
      <w:r>
        <w:t xml:space="preserve">   |  ADT_A37</w:t>
      </w:r>
    </w:p>
    <w:p w14:paraId="5668155B" w14:textId="77777777" w:rsidR="00922CF5" w:rsidRDefault="00922CF5" w:rsidP="00922CF5">
      <w:pPr>
        <w:pStyle w:val="eBNF"/>
      </w:pPr>
      <w:r>
        <w:t xml:space="preserve">   |  ADT_A38</w:t>
      </w:r>
    </w:p>
    <w:p w14:paraId="72083858" w14:textId="77777777" w:rsidR="00922CF5" w:rsidRDefault="00922CF5" w:rsidP="00922CF5">
      <w:pPr>
        <w:pStyle w:val="eBNF"/>
      </w:pPr>
      <w:r>
        <w:t xml:space="preserve">   |  ADT_A39</w:t>
      </w:r>
    </w:p>
    <w:p w14:paraId="40668493" w14:textId="77777777" w:rsidR="00922CF5" w:rsidRDefault="00922CF5" w:rsidP="00922CF5">
      <w:pPr>
        <w:pStyle w:val="eBNF"/>
      </w:pPr>
      <w:r>
        <w:t xml:space="preserve">   |  ADT_A43</w:t>
      </w:r>
    </w:p>
    <w:p w14:paraId="37F8D7F1" w14:textId="77777777" w:rsidR="00922CF5" w:rsidRDefault="00922CF5" w:rsidP="00922CF5">
      <w:pPr>
        <w:pStyle w:val="eBNF"/>
      </w:pPr>
      <w:r>
        <w:t xml:space="preserve">   |  ADT_A44</w:t>
      </w:r>
    </w:p>
    <w:p w14:paraId="6080F88A" w14:textId="77777777" w:rsidR="00922CF5" w:rsidRDefault="00922CF5" w:rsidP="00922CF5">
      <w:pPr>
        <w:pStyle w:val="eBNF"/>
      </w:pPr>
      <w:r>
        <w:t xml:space="preserve">   |  ADT_A45</w:t>
      </w:r>
    </w:p>
    <w:p w14:paraId="4ECBA49E" w14:textId="77777777" w:rsidR="00922CF5" w:rsidRDefault="00922CF5" w:rsidP="00922CF5">
      <w:pPr>
        <w:pStyle w:val="eBNF"/>
      </w:pPr>
      <w:r>
        <w:t xml:space="preserve">   |  ADT_A50</w:t>
      </w:r>
    </w:p>
    <w:p w14:paraId="75771D1C" w14:textId="77777777" w:rsidR="00922CF5" w:rsidRDefault="00922CF5" w:rsidP="00922CF5">
      <w:pPr>
        <w:pStyle w:val="eBNF"/>
      </w:pPr>
      <w:r>
        <w:t xml:space="preserve">   |  ADT_A52</w:t>
      </w:r>
    </w:p>
    <w:p w14:paraId="75A4A199" w14:textId="77777777" w:rsidR="00922CF5" w:rsidRDefault="00922CF5" w:rsidP="00922CF5">
      <w:pPr>
        <w:pStyle w:val="eBNF"/>
      </w:pPr>
      <w:r>
        <w:t xml:space="preserve">   |  ADT_A54</w:t>
      </w:r>
    </w:p>
    <w:p w14:paraId="47D8501C" w14:textId="77777777" w:rsidR="00922CF5" w:rsidRDefault="00922CF5" w:rsidP="00922CF5">
      <w:pPr>
        <w:pStyle w:val="eBNF"/>
      </w:pPr>
      <w:r>
        <w:t xml:space="preserve">   |  ADT_A60</w:t>
      </w:r>
    </w:p>
    <w:p w14:paraId="508620CE" w14:textId="77777777" w:rsidR="00922CF5" w:rsidRDefault="00922CF5" w:rsidP="00922CF5">
      <w:pPr>
        <w:pStyle w:val="eBNF"/>
      </w:pPr>
      <w:r>
        <w:t xml:space="preserve">   |  ADT_A61</w:t>
      </w:r>
    </w:p>
    <w:p w14:paraId="44A5687C" w14:textId="77777777" w:rsidR="00922CF5" w:rsidRDefault="00922CF5" w:rsidP="00922CF5">
      <w:pPr>
        <w:pStyle w:val="eBNF"/>
      </w:pPr>
      <w:r>
        <w:t xml:space="preserve">   |  BAR_P01</w:t>
      </w:r>
    </w:p>
    <w:p w14:paraId="18A63B3C" w14:textId="77777777" w:rsidR="00922CF5" w:rsidRDefault="00922CF5" w:rsidP="00922CF5">
      <w:pPr>
        <w:pStyle w:val="eBNF"/>
      </w:pPr>
      <w:r>
        <w:t xml:space="preserve">   |  BAR_P02</w:t>
      </w:r>
    </w:p>
    <w:p w14:paraId="3C3B2CA3" w14:textId="77777777" w:rsidR="00922CF5" w:rsidRDefault="00922CF5" w:rsidP="00922CF5">
      <w:pPr>
        <w:pStyle w:val="eBNF"/>
      </w:pPr>
      <w:r>
        <w:t xml:space="preserve">   |  BAR_P05</w:t>
      </w:r>
    </w:p>
    <w:p w14:paraId="452C39C3" w14:textId="77777777" w:rsidR="00922CF5" w:rsidRDefault="00922CF5" w:rsidP="00922CF5">
      <w:pPr>
        <w:pStyle w:val="eBNF"/>
      </w:pPr>
      <w:r>
        <w:t xml:space="preserve">   |  BAR_P06</w:t>
      </w:r>
    </w:p>
    <w:p w14:paraId="4CB0D1CB" w14:textId="77777777" w:rsidR="00922CF5" w:rsidRDefault="00922CF5" w:rsidP="00922CF5">
      <w:pPr>
        <w:pStyle w:val="eBNF"/>
      </w:pPr>
      <w:r>
        <w:t xml:space="preserve">   |  BAR_P10</w:t>
      </w:r>
    </w:p>
    <w:p w14:paraId="366D3E6D" w14:textId="77777777" w:rsidR="00922CF5" w:rsidRDefault="00922CF5" w:rsidP="00922CF5">
      <w:pPr>
        <w:pStyle w:val="eBNF"/>
      </w:pPr>
      <w:r>
        <w:t xml:space="preserve">   |  BAR_P12</w:t>
      </w:r>
    </w:p>
    <w:p w14:paraId="1800A1BC" w14:textId="77777777" w:rsidR="00922CF5" w:rsidRDefault="00922CF5" w:rsidP="00922CF5">
      <w:pPr>
        <w:pStyle w:val="eBNF"/>
      </w:pPr>
      <w:r>
        <w:t xml:space="preserve">   |  BPS_O29</w:t>
      </w:r>
    </w:p>
    <w:p w14:paraId="6B495D5F" w14:textId="77777777" w:rsidR="00922CF5" w:rsidRDefault="00922CF5" w:rsidP="00922CF5">
      <w:pPr>
        <w:pStyle w:val="eBNF"/>
      </w:pPr>
      <w:r>
        <w:t xml:space="preserve">   |  BRP_O30</w:t>
      </w:r>
    </w:p>
    <w:p w14:paraId="788FE890" w14:textId="77777777" w:rsidR="00922CF5" w:rsidRDefault="00922CF5" w:rsidP="00922CF5">
      <w:pPr>
        <w:pStyle w:val="eBNF"/>
      </w:pPr>
      <w:r>
        <w:t xml:space="preserve">   |  BRT_O32</w:t>
      </w:r>
    </w:p>
    <w:p w14:paraId="43D9E19C" w14:textId="77777777" w:rsidR="00922CF5" w:rsidRDefault="00922CF5" w:rsidP="00922CF5">
      <w:pPr>
        <w:pStyle w:val="eBNF"/>
      </w:pPr>
      <w:r>
        <w:t xml:space="preserve">   |  BTS_O31</w:t>
      </w:r>
    </w:p>
    <w:p w14:paraId="18B0FCE9" w14:textId="77777777" w:rsidR="00922CF5" w:rsidRDefault="00922CF5" w:rsidP="00922CF5">
      <w:pPr>
        <w:pStyle w:val="eBNF"/>
      </w:pPr>
      <w:r>
        <w:t xml:space="preserve">   |  CCF_I22</w:t>
      </w:r>
    </w:p>
    <w:p w14:paraId="58E324F3" w14:textId="77777777" w:rsidR="00922CF5" w:rsidRDefault="00922CF5" w:rsidP="00922CF5">
      <w:pPr>
        <w:pStyle w:val="eBNF"/>
      </w:pPr>
      <w:r>
        <w:t xml:space="preserve">   |  CCI_I22</w:t>
      </w:r>
    </w:p>
    <w:p w14:paraId="1D0D61DC" w14:textId="77777777" w:rsidR="00922CF5" w:rsidRDefault="00922CF5" w:rsidP="00922CF5">
      <w:pPr>
        <w:pStyle w:val="eBNF"/>
      </w:pPr>
      <w:r>
        <w:t xml:space="preserve">   |  CCM_I21</w:t>
      </w:r>
    </w:p>
    <w:p w14:paraId="256FF7C3" w14:textId="77777777" w:rsidR="00922CF5" w:rsidRDefault="00922CF5" w:rsidP="00922CF5">
      <w:pPr>
        <w:pStyle w:val="eBNF"/>
      </w:pPr>
      <w:r>
        <w:t xml:space="preserve">   |  CCQ_I19</w:t>
      </w:r>
    </w:p>
    <w:p w14:paraId="5380A837" w14:textId="77777777" w:rsidR="00922CF5" w:rsidRDefault="00922CF5" w:rsidP="00922CF5">
      <w:pPr>
        <w:pStyle w:val="eBNF"/>
      </w:pPr>
      <w:r>
        <w:t xml:space="preserve">   |  CCR_I16</w:t>
      </w:r>
    </w:p>
    <w:p w14:paraId="09C21E8D" w14:textId="77777777" w:rsidR="00922CF5" w:rsidRDefault="00922CF5" w:rsidP="00922CF5">
      <w:pPr>
        <w:pStyle w:val="eBNF"/>
      </w:pPr>
      <w:r>
        <w:t xml:space="preserve">   |  CCU_I20</w:t>
      </w:r>
    </w:p>
    <w:p w14:paraId="771AAF28" w14:textId="77777777" w:rsidR="00922CF5" w:rsidRDefault="00922CF5" w:rsidP="00922CF5">
      <w:pPr>
        <w:pStyle w:val="eBNF"/>
      </w:pPr>
      <w:r>
        <w:t xml:space="preserve">   |  CQU_I19</w:t>
      </w:r>
    </w:p>
    <w:p w14:paraId="55BE8A9D" w14:textId="77777777" w:rsidR="00922CF5" w:rsidRDefault="00922CF5" w:rsidP="00922CF5">
      <w:pPr>
        <w:pStyle w:val="eBNF"/>
      </w:pPr>
      <w:r>
        <w:t xml:space="preserve">   |  CRM_C01</w:t>
      </w:r>
    </w:p>
    <w:p w14:paraId="09D89742" w14:textId="77777777" w:rsidR="00922CF5" w:rsidRDefault="00922CF5" w:rsidP="00922CF5">
      <w:pPr>
        <w:pStyle w:val="eBNF"/>
      </w:pPr>
      <w:r>
        <w:t xml:space="preserve">   |  CSU_C09</w:t>
      </w:r>
    </w:p>
    <w:p w14:paraId="552F79DF" w14:textId="77777777" w:rsidR="00922CF5" w:rsidRDefault="00922CF5" w:rsidP="00922CF5">
      <w:pPr>
        <w:pStyle w:val="eBNF"/>
      </w:pPr>
      <w:r>
        <w:t xml:space="preserve">   |  DBC_O41</w:t>
      </w:r>
    </w:p>
    <w:p w14:paraId="19633103" w14:textId="77777777" w:rsidR="00922CF5" w:rsidRDefault="00922CF5" w:rsidP="00922CF5">
      <w:pPr>
        <w:pStyle w:val="eBNF"/>
      </w:pPr>
      <w:r>
        <w:t xml:space="preserve">   |  DBC_O42</w:t>
      </w:r>
    </w:p>
    <w:p w14:paraId="0D5C0122" w14:textId="77777777" w:rsidR="00922CF5" w:rsidRDefault="00922CF5" w:rsidP="00922CF5">
      <w:pPr>
        <w:pStyle w:val="eBNF"/>
      </w:pPr>
      <w:r>
        <w:t xml:space="preserve">   |  DEL_O46</w:t>
      </w:r>
    </w:p>
    <w:p w14:paraId="1DA41BF1" w14:textId="77777777" w:rsidR="00922CF5" w:rsidRDefault="00922CF5" w:rsidP="00922CF5">
      <w:pPr>
        <w:pStyle w:val="eBNF"/>
      </w:pPr>
      <w:r>
        <w:t xml:space="preserve">   |  DEO_O45</w:t>
      </w:r>
    </w:p>
    <w:p w14:paraId="3BD0B4EF" w14:textId="77777777" w:rsidR="00922CF5" w:rsidRDefault="00922CF5" w:rsidP="00922CF5">
      <w:pPr>
        <w:pStyle w:val="eBNF"/>
      </w:pPr>
      <w:r>
        <w:t xml:space="preserve">   |  DER_O44</w:t>
      </w:r>
    </w:p>
    <w:p w14:paraId="50B9FA22" w14:textId="77777777" w:rsidR="00922CF5" w:rsidRDefault="00922CF5" w:rsidP="00922CF5">
      <w:pPr>
        <w:pStyle w:val="eBNF"/>
      </w:pPr>
      <w:r>
        <w:t xml:space="preserve">   |  DFT_P03</w:t>
      </w:r>
    </w:p>
    <w:p w14:paraId="09BDC4DE" w14:textId="77777777" w:rsidR="00922CF5" w:rsidRDefault="00922CF5" w:rsidP="00922CF5">
      <w:pPr>
        <w:pStyle w:val="eBNF"/>
      </w:pPr>
      <w:r>
        <w:t xml:space="preserve">   |  DFT_P11</w:t>
      </w:r>
    </w:p>
    <w:p w14:paraId="50363C4F" w14:textId="77777777" w:rsidR="00922CF5" w:rsidRDefault="00922CF5" w:rsidP="00922CF5">
      <w:pPr>
        <w:pStyle w:val="eBNF"/>
      </w:pPr>
      <w:r>
        <w:lastRenderedPageBreak/>
        <w:t xml:space="preserve">   |  DPR_O48</w:t>
      </w:r>
    </w:p>
    <w:p w14:paraId="4BB47D5D" w14:textId="77777777" w:rsidR="00922CF5" w:rsidRDefault="00922CF5" w:rsidP="00922CF5">
      <w:pPr>
        <w:pStyle w:val="eBNF"/>
      </w:pPr>
      <w:r>
        <w:t xml:space="preserve">   |  DRC_O47</w:t>
      </w:r>
    </w:p>
    <w:p w14:paraId="663A2A61" w14:textId="77777777" w:rsidR="00922CF5" w:rsidRDefault="00922CF5" w:rsidP="00922CF5">
      <w:pPr>
        <w:pStyle w:val="eBNF"/>
      </w:pPr>
      <w:r>
        <w:t xml:space="preserve">   |  DRG_O43</w:t>
      </w:r>
    </w:p>
    <w:p w14:paraId="6078C405" w14:textId="77777777" w:rsidR="00922CF5" w:rsidRDefault="00922CF5" w:rsidP="00922CF5">
      <w:pPr>
        <w:pStyle w:val="eBNF"/>
      </w:pPr>
      <w:r>
        <w:t xml:space="preserve">   |  EAC_U07</w:t>
      </w:r>
    </w:p>
    <w:p w14:paraId="1404EC87" w14:textId="77777777" w:rsidR="00922CF5" w:rsidRDefault="00922CF5" w:rsidP="00922CF5">
      <w:pPr>
        <w:pStyle w:val="eBNF"/>
      </w:pPr>
      <w:r>
        <w:t xml:space="preserve">   |  EAN_U09</w:t>
      </w:r>
    </w:p>
    <w:p w14:paraId="1BF2C26C" w14:textId="77777777" w:rsidR="00922CF5" w:rsidRDefault="00922CF5" w:rsidP="00922CF5">
      <w:pPr>
        <w:pStyle w:val="eBNF"/>
      </w:pPr>
      <w:r>
        <w:t xml:space="preserve">   |  EAR_U08</w:t>
      </w:r>
    </w:p>
    <w:p w14:paraId="4B1978BC" w14:textId="77777777" w:rsidR="00922CF5" w:rsidRDefault="00922CF5" w:rsidP="00922CF5">
      <w:pPr>
        <w:pStyle w:val="eBNF"/>
      </w:pPr>
      <w:r>
        <w:t xml:space="preserve">   |  EHC_E01</w:t>
      </w:r>
    </w:p>
    <w:p w14:paraId="2B39936C" w14:textId="77777777" w:rsidR="00922CF5" w:rsidRDefault="00922CF5" w:rsidP="00922CF5">
      <w:pPr>
        <w:pStyle w:val="eBNF"/>
      </w:pPr>
      <w:r>
        <w:t xml:space="preserve">   |  EHC_E02</w:t>
      </w:r>
    </w:p>
    <w:p w14:paraId="5AD968E1" w14:textId="77777777" w:rsidR="00922CF5" w:rsidRDefault="00922CF5" w:rsidP="00922CF5">
      <w:pPr>
        <w:pStyle w:val="eBNF"/>
      </w:pPr>
      <w:r>
        <w:t xml:space="preserve">   |  EHC_E04</w:t>
      </w:r>
    </w:p>
    <w:p w14:paraId="619966FD" w14:textId="77777777" w:rsidR="00922CF5" w:rsidRDefault="00922CF5" w:rsidP="00922CF5">
      <w:pPr>
        <w:pStyle w:val="eBNF"/>
      </w:pPr>
      <w:r>
        <w:t xml:space="preserve">   |  EHC_E10</w:t>
      </w:r>
    </w:p>
    <w:p w14:paraId="5510DD4A" w14:textId="77777777" w:rsidR="00922CF5" w:rsidRDefault="00922CF5" w:rsidP="00922CF5">
      <w:pPr>
        <w:pStyle w:val="eBNF"/>
      </w:pPr>
      <w:r>
        <w:t xml:space="preserve">   |  EHC_E12</w:t>
      </w:r>
    </w:p>
    <w:p w14:paraId="03063082" w14:textId="77777777" w:rsidR="00922CF5" w:rsidRDefault="00922CF5" w:rsidP="00922CF5">
      <w:pPr>
        <w:pStyle w:val="eBNF"/>
      </w:pPr>
      <w:r>
        <w:t xml:space="preserve">   |  EHC_E13</w:t>
      </w:r>
    </w:p>
    <w:p w14:paraId="1F7FAFCA" w14:textId="77777777" w:rsidR="00922CF5" w:rsidRDefault="00922CF5" w:rsidP="00922CF5">
      <w:pPr>
        <w:pStyle w:val="eBNF"/>
      </w:pPr>
      <w:r>
        <w:t xml:space="preserve">   |  EHC_E15</w:t>
      </w:r>
    </w:p>
    <w:p w14:paraId="00879395" w14:textId="77777777" w:rsidR="00922CF5" w:rsidRDefault="00922CF5" w:rsidP="00922CF5">
      <w:pPr>
        <w:pStyle w:val="eBNF"/>
      </w:pPr>
      <w:r>
        <w:t xml:space="preserve">   |  EHC_E20</w:t>
      </w:r>
    </w:p>
    <w:p w14:paraId="6C357246" w14:textId="77777777" w:rsidR="00922CF5" w:rsidRDefault="00922CF5" w:rsidP="00922CF5">
      <w:pPr>
        <w:pStyle w:val="eBNF"/>
      </w:pPr>
      <w:r>
        <w:t xml:space="preserve">   |  EHC_E21</w:t>
      </w:r>
    </w:p>
    <w:p w14:paraId="596DDBA5" w14:textId="77777777" w:rsidR="00922CF5" w:rsidRDefault="00922CF5" w:rsidP="00922CF5">
      <w:pPr>
        <w:pStyle w:val="eBNF"/>
      </w:pPr>
      <w:r>
        <w:t xml:space="preserve">   |  EHC_E24</w:t>
      </w:r>
    </w:p>
    <w:p w14:paraId="669023D4" w14:textId="77777777" w:rsidR="00922CF5" w:rsidRDefault="00922CF5" w:rsidP="00922CF5">
      <w:pPr>
        <w:pStyle w:val="eBNF"/>
      </w:pPr>
      <w:r>
        <w:t xml:space="preserve">   |  ESR_U02</w:t>
      </w:r>
    </w:p>
    <w:p w14:paraId="42BB6285" w14:textId="77777777" w:rsidR="00922CF5" w:rsidRDefault="00922CF5" w:rsidP="00922CF5">
      <w:pPr>
        <w:pStyle w:val="eBNF"/>
      </w:pPr>
      <w:r>
        <w:t xml:space="preserve">   |  ESU_U01</w:t>
      </w:r>
    </w:p>
    <w:p w14:paraId="29BF4E60" w14:textId="77777777" w:rsidR="00922CF5" w:rsidRDefault="00922CF5" w:rsidP="00922CF5">
      <w:pPr>
        <w:pStyle w:val="eBNF"/>
      </w:pPr>
      <w:r>
        <w:t xml:space="preserve">   |  INR_U06</w:t>
      </w:r>
    </w:p>
    <w:p w14:paraId="2B2E8C59" w14:textId="77777777" w:rsidR="00922CF5" w:rsidRDefault="00922CF5" w:rsidP="00922CF5">
      <w:pPr>
        <w:pStyle w:val="eBNF"/>
      </w:pPr>
      <w:r>
        <w:t xml:space="preserve">   |  INR_U14</w:t>
      </w:r>
    </w:p>
    <w:p w14:paraId="33CAF325" w14:textId="77777777" w:rsidR="00922CF5" w:rsidRDefault="00922CF5" w:rsidP="00922CF5">
      <w:pPr>
        <w:pStyle w:val="eBNF"/>
      </w:pPr>
      <w:r>
        <w:t xml:space="preserve">   |  INU_U05</w:t>
      </w:r>
    </w:p>
    <w:p w14:paraId="0BDEB0DB" w14:textId="77777777" w:rsidR="00922CF5" w:rsidRDefault="00922CF5" w:rsidP="00922CF5">
      <w:pPr>
        <w:pStyle w:val="eBNF"/>
      </w:pPr>
      <w:r>
        <w:t xml:space="preserve">   |  LSU_U12</w:t>
      </w:r>
    </w:p>
    <w:p w14:paraId="79336FF0" w14:textId="77777777" w:rsidR="00922CF5" w:rsidRDefault="00922CF5" w:rsidP="00922CF5">
      <w:pPr>
        <w:pStyle w:val="eBNF"/>
      </w:pPr>
      <w:r>
        <w:t xml:space="preserve">   |  MDM_T01</w:t>
      </w:r>
    </w:p>
    <w:p w14:paraId="455A34BC" w14:textId="77777777" w:rsidR="00922CF5" w:rsidRDefault="00922CF5" w:rsidP="00922CF5">
      <w:pPr>
        <w:pStyle w:val="eBNF"/>
      </w:pPr>
      <w:r>
        <w:t xml:space="preserve">   |  MDM_T02</w:t>
      </w:r>
    </w:p>
    <w:p w14:paraId="30A5F587" w14:textId="77777777" w:rsidR="00922CF5" w:rsidRDefault="00922CF5" w:rsidP="00922CF5">
      <w:pPr>
        <w:pStyle w:val="eBNF"/>
      </w:pPr>
      <w:r>
        <w:t xml:space="preserve">   |  MFK_M01</w:t>
      </w:r>
    </w:p>
    <w:p w14:paraId="69C8FEBA" w14:textId="77777777" w:rsidR="00922CF5" w:rsidRDefault="00922CF5" w:rsidP="00922CF5">
      <w:pPr>
        <w:pStyle w:val="eBNF"/>
      </w:pPr>
      <w:r>
        <w:t xml:space="preserve">   |  MFN_M02</w:t>
      </w:r>
    </w:p>
    <w:p w14:paraId="5EE118BC" w14:textId="77777777" w:rsidR="00922CF5" w:rsidRDefault="00922CF5" w:rsidP="00922CF5">
      <w:pPr>
        <w:pStyle w:val="eBNF"/>
      </w:pPr>
      <w:r>
        <w:t xml:space="preserve">   |  MFN_M04</w:t>
      </w:r>
    </w:p>
    <w:p w14:paraId="7C7EC51A" w14:textId="77777777" w:rsidR="00922CF5" w:rsidRDefault="00922CF5" w:rsidP="00922CF5">
      <w:pPr>
        <w:pStyle w:val="eBNF"/>
      </w:pPr>
      <w:r>
        <w:t xml:space="preserve">   |  MFN_M05</w:t>
      </w:r>
    </w:p>
    <w:p w14:paraId="265C6A5C" w14:textId="77777777" w:rsidR="00922CF5" w:rsidRDefault="00922CF5" w:rsidP="00922CF5">
      <w:pPr>
        <w:pStyle w:val="eBNF"/>
      </w:pPr>
      <w:r>
        <w:t xml:space="preserve">   |  MFN_M06</w:t>
      </w:r>
    </w:p>
    <w:p w14:paraId="42692543" w14:textId="77777777" w:rsidR="00922CF5" w:rsidRDefault="00922CF5" w:rsidP="00922CF5">
      <w:pPr>
        <w:pStyle w:val="eBNF"/>
      </w:pPr>
      <w:r>
        <w:t xml:space="preserve">   |  MFN_M07</w:t>
      </w:r>
    </w:p>
    <w:p w14:paraId="56C74D03" w14:textId="77777777" w:rsidR="00922CF5" w:rsidRDefault="00922CF5" w:rsidP="00922CF5">
      <w:pPr>
        <w:pStyle w:val="eBNF"/>
      </w:pPr>
      <w:r>
        <w:t xml:space="preserve">   |  MFN_M08</w:t>
      </w:r>
    </w:p>
    <w:p w14:paraId="36E2457B" w14:textId="77777777" w:rsidR="00922CF5" w:rsidRDefault="00922CF5" w:rsidP="00922CF5">
      <w:pPr>
        <w:pStyle w:val="eBNF"/>
      </w:pPr>
      <w:r>
        <w:t xml:space="preserve">   |  MFN_M09</w:t>
      </w:r>
    </w:p>
    <w:p w14:paraId="21904DE9" w14:textId="77777777" w:rsidR="00922CF5" w:rsidRDefault="00922CF5" w:rsidP="00922CF5">
      <w:pPr>
        <w:pStyle w:val="eBNF"/>
      </w:pPr>
      <w:r>
        <w:t xml:space="preserve">   |  MFN_M10</w:t>
      </w:r>
    </w:p>
    <w:p w14:paraId="3809AF66" w14:textId="77777777" w:rsidR="00922CF5" w:rsidRDefault="00922CF5" w:rsidP="00922CF5">
      <w:pPr>
        <w:pStyle w:val="eBNF"/>
      </w:pPr>
      <w:r>
        <w:t xml:space="preserve">   |  MFN_M11</w:t>
      </w:r>
    </w:p>
    <w:p w14:paraId="669AA808" w14:textId="77777777" w:rsidR="00922CF5" w:rsidRDefault="00922CF5" w:rsidP="00922CF5">
      <w:pPr>
        <w:pStyle w:val="eBNF"/>
      </w:pPr>
      <w:r>
        <w:t xml:space="preserve">   |  MFN_M12</w:t>
      </w:r>
    </w:p>
    <w:p w14:paraId="562D1BCA" w14:textId="77777777" w:rsidR="00922CF5" w:rsidRDefault="00922CF5" w:rsidP="00922CF5">
      <w:pPr>
        <w:pStyle w:val="eBNF"/>
      </w:pPr>
      <w:r>
        <w:t xml:space="preserve">   |  MFN_M13</w:t>
      </w:r>
    </w:p>
    <w:p w14:paraId="1B8FE8E8" w14:textId="77777777" w:rsidR="00922CF5" w:rsidRDefault="00922CF5" w:rsidP="00922CF5">
      <w:pPr>
        <w:pStyle w:val="eBNF"/>
      </w:pPr>
      <w:r>
        <w:t xml:space="preserve">   |  MFN_M15</w:t>
      </w:r>
    </w:p>
    <w:p w14:paraId="7AE6BB8F" w14:textId="77777777" w:rsidR="00922CF5" w:rsidRDefault="00922CF5" w:rsidP="00922CF5">
      <w:pPr>
        <w:pStyle w:val="eBNF"/>
      </w:pPr>
      <w:r>
        <w:t xml:space="preserve">   |  MFN_M16</w:t>
      </w:r>
    </w:p>
    <w:p w14:paraId="00B64E65" w14:textId="77777777" w:rsidR="00922CF5" w:rsidRDefault="00922CF5" w:rsidP="00922CF5">
      <w:pPr>
        <w:pStyle w:val="eBNF"/>
      </w:pPr>
      <w:r>
        <w:t xml:space="preserve">   |  MFN_M17</w:t>
      </w:r>
    </w:p>
    <w:p w14:paraId="6CEA2C77" w14:textId="77777777" w:rsidR="00922CF5" w:rsidRDefault="00922CF5" w:rsidP="00922CF5">
      <w:pPr>
        <w:pStyle w:val="eBNF"/>
      </w:pPr>
      <w:r>
        <w:t xml:space="preserve">   |  MFN_M18</w:t>
      </w:r>
    </w:p>
    <w:p w14:paraId="6EB8BEC6" w14:textId="77777777" w:rsidR="00922CF5" w:rsidRDefault="00922CF5" w:rsidP="00922CF5">
      <w:pPr>
        <w:pStyle w:val="eBNF"/>
      </w:pPr>
      <w:r>
        <w:t xml:space="preserve">   |  MFN_M19</w:t>
      </w:r>
    </w:p>
    <w:p w14:paraId="407BACBD" w14:textId="77777777" w:rsidR="00922CF5" w:rsidRDefault="00922CF5" w:rsidP="00922CF5">
      <w:pPr>
        <w:pStyle w:val="eBNF"/>
      </w:pPr>
      <w:r>
        <w:t xml:space="preserve">   |  MFN_Znn</w:t>
      </w:r>
    </w:p>
    <w:p w14:paraId="639E9D68" w14:textId="77777777" w:rsidR="00922CF5" w:rsidRDefault="00922CF5" w:rsidP="00922CF5">
      <w:pPr>
        <w:pStyle w:val="eBNF"/>
      </w:pPr>
      <w:r>
        <w:t xml:space="preserve">   |  NMD_N02</w:t>
      </w:r>
    </w:p>
    <w:p w14:paraId="57099B50" w14:textId="77777777" w:rsidR="00922CF5" w:rsidRDefault="00922CF5" w:rsidP="00922CF5">
      <w:pPr>
        <w:pStyle w:val="eBNF"/>
      </w:pPr>
      <w:r>
        <w:t xml:space="preserve">   |  OMB_O27</w:t>
      </w:r>
    </w:p>
    <w:p w14:paraId="2698218F" w14:textId="77777777" w:rsidR="00922CF5" w:rsidRDefault="00922CF5" w:rsidP="00922CF5">
      <w:pPr>
        <w:pStyle w:val="eBNF"/>
      </w:pPr>
      <w:r>
        <w:t xml:space="preserve">   |  OMD_O03</w:t>
      </w:r>
    </w:p>
    <w:p w14:paraId="354C2817" w14:textId="77777777" w:rsidR="00922CF5" w:rsidRDefault="00922CF5" w:rsidP="00922CF5">
      <w:pPr>
        <w:pStyle w:val="eBNF"/>
      </w:pPr>
      <w:r>
        <w:t xml:space="preserve">   |  OMG_O19</w:t>
      </w:r>
    </w:p>
    <w:p w14:paraId="45AADC96" w14:textId="77777777" w:rsidR="00922CF5" w:rsidRDefault="00922CF5" w:rsidP="00922CF5">
      <w:pPr>
        <w:pStyle w:val="eBNF"/>
      </w:pPr>
      <w:r>
        <w:t xml:space="preserve">   |  OMI_O23</w:t>
      </w:r>
    </w:p>
    <w:p w14:paraId="46DD455A" w14:textId="77777777" w:rsidR="00922CF5" w:rsidRDefault="00922CF5" w:rsidP="00922CF5">
      <w:pPr>
        <w:pStyle w:val="eBNF"/>
      </w:pPr>
      <w:r>
        <w:t xml:space="preserve">   |  OML_O21</w:t>
      </w:r>
    </w:p>
    <w:p w14:paraId="31BA65E3" w14:textId="77777777" w:rsidR="00922CF5" w:rsidRDefault="00922CF5" w:rsidP="00922CF5">
      <w:pPr>
        <w:pStyle w:val="eBNF"/>
      </w:pPr>
      <w:r>
        <w:t xml:space="preserve">   |  OML_O33</w:t>
      </w:r>
    </w:p>
    <w:p w14:paraId="56E38749" w14:textId="77777777" w:rsidR="00922CF5" w:rsidRDefault="00922CF5" w:rsidP="00922CF5">
      <w:pPr>
        <w:pStyle w:val="eBNF"/>
      </w:pPr>
      <w:r>
        <w:t xml:space="preserve">   |  OML_O35</w:t>
      </w:r>
    </w:p>
    <w:p w14:paraId="71C9E2D8" w14:textId="77777777" w:rsidR="00922CF5" w:rsidRDefault="00922CF5" w:rsidP="00922CF5">
      <w:pPr>
        <w:pStyle w:val="eBNF"/>
      </w:pPr>
      <w:r>
        <w:t xml:space="preserve">   |  OML_O39</w:t>
      </w:r>
    </w:p>
    <w:p w14:paraId="691064D0" w14:textId="77777777" w:rsidR="00922CF5" w:rsidRDefault="00922CF5" w:rsidP="00922CF5">
      <w:pPr>
        <w:pStyle w:val="eBNF"/>
      </w:pPr>
      <w:r>
        <w:t xml:space="preserve">   |  OML_O59</w:t>
      </w:r>
    </w:p>
    <w:p w14:paraId="34F87294" w14:textId="77777777" w:rsidR="00922CF5" w:rsidRDefault="00922CF5" w:rsidP="00922CF5">
      <w:pPr>
        <w:pStyle w:val="eBNF"/>
      </w:pPr>
      <w:r>
        <w:t xml:space="preserve">   |  OMN_O07</w:t>
      </w:r>
    </w:p>
    <w:p w14:paraId="3A506AA3" w14:textId="77777777" w:rsidR="00922CF5" w:rsidRDefault="00922CF5" w:rsidP="00922CF5">
      <w:pPr>
        <w:pStyle w:val="eBNF"/>
      </w:pPr>
      <w:r>
        <w:t xml:space="preserve">   |  OMP_O09</w:t>
      </w:r>
    </w:p>
    <w:p w14:paraId="3A17C502" w14:textId="77777777" w:rsidR="00922CF5" w:rsidRDefault="00922CF5" w:rsidP="00922CF5">
      <w:pPr>
        <w:pStyle w:val="eBNF"/>
      </w:pPr>
      <w:r>
        <w:t xml:space="preserve">   |  OMQ_O57</w:t>
      </w:r>
    </w:p>
    <w:p w14:paraId="3CEDB6BE" w14:textId="77777777" w:rsidR="00922CF5" w:rsidRDefault="00922CF5" w:rsidP="00922CF5">
      <w:pPr>
        <w:pStyle w:val="eBNF"/>
      </w:pPr>
      <w:r>
        <w:t xml:space="preserve">   |  OMS_O05</w:t>
      </w:r>
    </w:p>
    <w:p w14:paraId="068868C6" w14:textId="77777777" w:rsidR="00922CF5" w:rsidRDefault="00922CF5" w:rsidP="00922CF5">
      <w:pPr>
        <w:pStyle w:val="eBNF"/>
      </w:pPr>
      <w:r>
        <w:t xml:space="preserve">   |  OPL_O37</w:t>
      </w:r>
    </w:p>
    <w:p w14:paraId="3A282DED" w14:textId="77777777" w:rsidR="00922CF5" w:rsidRDefault="00922CF5" w:rsidP="00922CF5">
      <w:pPr>
        <w:pStyle w:val="eBNF"/>
      </w:pPr>
      <w:r>
        <w:lastRenderedPageBreak/>
        <w:t xml:space="preserve">   |  OPR_O38</w:t>
      </w:r>
    </w:p>
    <w:p w14:paraId="3276A734" w14:textId="77777777" w:rsidR="00922CF5" w:rsidRDefault="00922CF5" w:rsidP="00922CF5">
      <w:pPr>
        <w:pStyle w:val="eBNF"/>
      </w:pPr>
      <w:r>
        <w:t xml:space="preserve">   |  OPU_R25</w:t>
      </w:r>
    </w:p>
    <w:p w14:paraId="0CF94205" w14:textId="77777777" w:rsidR="00922CF5" w:rsidRDefault="00922CF5" w:rsidP="00922CF5">
      <w:pPr>
        <w:pStyle w:val="eBNF"/>
      </w:pPr>
      <w:r>
        <w:t xml:space="preserve">   |  ORA_R33</w:t>
      </w:r>
    </w:p>
    <w:p w14:paraId="51668245" w14:textId="77777777" w:rsidR="00922CF5" w:rsidRDefault="00922CF5" w:rsidP="00922CF5">
      <w:pPr>
        <w:pStyle w:val="eBNF"/>
      </w:pPr>
      <w:r>
        <w:t xml:space="preserve">   |  ORA_R41</w:t>
      </w:r>
    </w:p>
    <w:p w14:paraId="64A083B4" w14:textId="77777777" w:rsidR="00922CF5" w:rsidRDefault="00922CF5" w:rsidP="00922CF5">
      <w:pPr>
        <w:pStyle w:val="eBNF"/>
      </w:pPr>
      <w:r>
        <w:t xml:space="preserve">   |  ORB_O28</w:t>
      </w:r>
    </w:p>
    <w:p w14:paraId="7CE98D25" w14:textId="77777777" w:rsidR="00922CF5" w:rsidRDefault="00922CF5" w:rsidP="00922CF5">
      <w:pPr>
        <w:pStyle w:val="eBNF"/>
      </w:pPr>
      <w:r>
        <w:t xml:space="preserve">   |  ORD_O04</w:t>
      </w:r>
    </w:p>
    <w:p w14:paraId="26D8AED7" w14:textId="77777777" w:rsidR="00922CF5" w:rsidRDefault="00922CF5" w:rsidP="00922CF5">
      <w:pPr>
        <w:pStyle w:val="eBNF"/>
      </w:pPr>
      <w:r>
        <w:t xml:space="preserve">   |  ORG_O20</w:t>
      </w:r>
    </w:p>
    <w:p w14:paraId="61B8453F" w14:textId="77777777" w:rsidR="00922CF5" w:rsidRDefault="00922CF5" w:rsidP="00922CF5">
      <w:pPr>
        <w:pStyle w:val="eBNF"/>
      </w:pPr>
      <w:r>
        <w:t xml:space="preserve">   |  ORI_O24</w:t>
      </w:r>
    </w:p>
    <w:p w14:paraId="7545653D" w14:textId="77777777" w:rsidR="00922CF5" w:rsidRDefault="00922CF5" w:rsidP="00922CF5">
      <w:pPr>
        <w:pStyle w:val="eBNF"/>
      </w:pPr>
      <w:r>
        <w:t xml:space="preserve">   |  ORL_O22</w:t>
      </w:r>
    </w:p>
    <w:p w14:paraId="0249CFD2" w14:textId="77777777" w:rsidR="00922CF5" w:rsidRDefault="00922CF5" w:rsidP="00922CF5">
      <w:pPr>
        <w:pStyle w:val="eBNF"/>
      </w:pPr>
      <w:r>
        <w:t xml:space="preserve">   |  ORL_O34</w:t>
      </w:r>
    </w:p>
    <w:p w14:paraId="64B66C1A" w14:textId="77777777" w:rsidR="00922CF5" w:rsidRDefault="00922CF5" w:rsidP="00922CF5">
      <w:pPr>
        <w:pStyle w:val="eBNF"/>
      </w:pPr>
      <w:r>
        <w:t xml:space="preserve">   |  ORL_O36</w:t>
      </w:r>
    </w:p>
    <w:p w14:paraId="455DFFDB" w14:textId="77777777" w:rsidR="00922CF5" w:rsidRDefault="00922CF5" w:rsidP="00922CF5">
      <w:pPr>
        <w:pStyle w:val="eBNF"/>
      </w:pPr>
      <w:r>
        <w:t xml:space="preserve">   |  ORL_O40</w:t>
      </w:r>
    </w:p>
    <w:p w14:paraId="422D604E" w14:textId="77777777" w:rsidR="00922CF5" w:rsidRDefault="00922CF5" w:rsidP="00922CF5">
      <w:pPr>
        <w:pStyle w:val="eBNF"/>
      </w:pPr>
      <w:r>
        <w:t xml:space="preserve">   |  ORL_O53</w:t>
      </w:r>
    </w:p>
    <w:p w14:paraId="61D471D1" w14:textId="77777777" w:rsidR="00922CF5" w:rsidRDefault="00922CF5" w:rsidP="00922CF5">
      <w:pPr>
        <w:pStyle w:val="eBNF"/>
      </w:pPr>
      <w:r>
        <w:t xml:space="preserve">   |  ORL_O54</w:t>
      </w:r>
    </w:p>
    <w:p w14:paraId="2E1F44D4" w14:textId="77777777" w:rsidR="00922CF5" w:rsidRDefault="00922CF5" w:rsidP="00922CF5">
      <w:pPr>
        <w:pStyle w:val="eBNF"/>
      </w:pPr>
      <w:r>
        <w:t xml:space="preserve">   |  ORL_O55</w:t>
      </w:r>
    </w:p>
    <w:p w14:paraId="00A0540F" w14:textId="77777777" w:rsidR="00922CF5" w:rsidRDefault="00922CF5" w:rsidP="00922CF5">
      <w:pPr>
        <w:pStyle w:val="eBNF"/>
      </w:pPr>
      <w:r>
        <w:t xml:space="preserve">   |  ORL_O56</w:t>
      </w:r>
    </w:p>
    <w:p w14:paraId="21C56B2A" w14:textId="77777777" w:rsidR="00922CF5" w:rsidRDefault="00922CF5" w:rsidP="00922CF5">
      <w:pPr>
        <w:pStyle w:val="eBNF"/>
      </w:pPr>
      <w:r>
        <w:t xml:space="preserve">   |  ORN_O08</w:t>
      </w:r>
    </w:p>
    <w:p w14:paraId="2DACE814" w14:textId="77777777" w:rsidR="00922CF5" w:rsidRDefault="00922CF5" w:rsidP="00922CF5">
      <w:pPr>
        <w:pStyle w:val="eBNF"/>
      </w:pPr>
      <w:r>
        <w:t xml:space="preserve">   |  ORP_O10</w:t>
      </w:r>
    </w:p>
    <w:p w14:paraId="5D50009F" w14:textId="77777777" w:rsidR="00922CF5" w:rsidRDefault="00922CF5" w:rsidP="00922CF5">
      <w:pPr>
        <w:pStyle w:val="eBNF"/>
      </w:pPr>
      <w:r>
        <w:t xml:space="preserve">   |  ORS_O06</w:t>
      </w:r>
    </w:p>
    <w:p w14:paraId="6134C28B" w14:textId="77777777" w:rsidR="00922CF5" w:rsidRDefault="00922CF5" w:rsidP="00922CF5">
      <w:pPr>
        <w:pStyle w:val="eBNF"/>
      </w:pPr>
      <w:r>
        <w:t xml:space="preserve">   |  ORU_R01</w:t>
      </w:r>
    </w:p>
    <w:p w14:paraId="40182A82" w14:textId="77777777" w:rsidR="00922CF5" w:rsidRDefault="00922CF5" w:rsidP="00922CF5">
      <w:pPr>
        <w:pStyle w:val="eBNF"/>
      </w:pPr>
      <w:r>
        <w:t xml:space="preserve">   |  ORU_R30</w:t>
      </w:r>
    </w:p>
    <w:p w14:paraId="7A239929" w14:textId="77777777" w:rsidR="00922CF5" w:rsidRDefault="00922CF5" w:rsidP="00922CF5">
      <w:pPr>
        <w:pStyle w:val="eBNF"/>
      </w:pPr>
      <w:r>
        <w:t xml:space="preserve">   |  ORX_O58</w:t>
      </w:r>
    </w:p>
    <w:p w14:paraId="42B7B53A" w14:textId="77777777" w:rsidR="00922CF5" w:rsidRDefault="00922CF5" w:rsidP="00922CF5">
      <w:pPr>
        <w:pStyle w:val="eBNF"/>
      </w:pPr>
      <w:r>
        <w:t xml:space="preserve">   |  OSM_R26</w:t>
      </w:r>
    </w:p>
    <w:p w14:paraId="1CB04B50" w14:textId="77777777" w:rsidR="00922CF5" w:rsidRDefault="00922CF5" w:rsidP="00922CF5">
      <w:pPr>
        <w:pStyle w:val="eBNF"/>
      </w:pPr>
      <w:r>
        <w:t xml:space="preserve">   |  OSU_O51</w:t>
      </w:r>
    </w:p>
    <w:p w14:paraId="3245FC5A" w14:textId="77777777" w:rsidR="00922CF5" w:rsidRDefault="00922CF5" w:rsidP="00922CF5">
      <w:pPr>
        <w:pStyle w:val="eBNF"/>
      </w:pPr>
      <w:r>
        <w:t xml:space="preserve">   |  OSU_O52</w:t>
      </w:r>
    </w:p>
    <w:p w14:paraId="41EEDCB1" w14:textId="77777777" w:rsidR="00922CF5" w:rsidRDefault="00922CF5" w:rsidP="00922CF5">
      <w:pPr>
        <w:pStyle w:val="eBNF"/>
      </w:pPr>
      <w:r>
        <w:t xml:space="preserve">   |  OUL_R22</w:t>
      </w:r>
    </w:p>
    <w:p w14:paraId="03953D88" w14:textId="77777777" w:rsidR="00922CF5" w:rsidRDefault="00922CF5" w:rsidP="00922CF5">
      <w:pPr>
        <w:pStyle w:val="eBNF"/>
      </w:pPr>
      <w:r>
        <w:t xml:space="preserve">   |  OUL_R23</w:t>
      </w:r>
    </w:p>
    <w:p w14:paraId="0F664BF9" w14:textId="77777777" w:rsidR="00922CF5" w:rsidRDefault="00922CF5" w:rsidP="00922CF5">
      <w:pPr>
        <w:pStyle w:val="eBNF"/>
      </w:pPr>
      <w:r>
        <w:t xml:space="preserve">   |  OUL_R24</w:t>
      </w:r>
    </w:p>
    <w:p w14:paraId="627D4075" w14:textId="77777777" w:rsidR="00922CF5" w:rsidRDefault="00922CF5" w:rsidP="00922CF5">
      <w:pPr>
        <w:pStyle w:val="eBNF"/>
      </w:pPr>
      <w:r>
        <w:t xml:space="preserve">   |  PEX_P07</w:t>
      </w:r>
    </w:p>
    <w:p w14:paraId="7A1EC0C3" w14:textId="77777777" w:rsidR="00922CF5" w:rsidRDefault="00922CF5" w:rsidP="00922CF5">
      <w:pPr>
        <w:pStyle w:val="eBNF"/>
      </w:pPr>
      <w:r>
        <w:t xml:space="preserve">   |  PGL_PC6</w:t>
      </w:r>
    </w:p>
    <w:p w14:paraId="08D5E723" w14:textId="77777777" w:rsidR="00922CF5" w:rsidRDefault="00922CF5" w:rsidP="00922CF5">
      <w:pPr>
        <w:pStyle w:val="eBNF"/>
      </w:pPr>
      <w:r>
        <w:t xml:space="preserve">   |  PMU_B01</w:t>
      </w:r>
    </w:p>
    <w:p w14:paraId="1110EB94" w14:textId="77777777" w:rsidR="00922CF5" w:rsidRDefault="00922CF5" w:rsidP="00922CF5">
      <w:pPr>
        <w:pStyle w:val="eBNF"/>
      </w:pPr>
      <w:r>
        <w:t xml:space="preserve">   |  PMU_B03</w:t>
      </w:r>
    </w:p>
    <w:p w14:paraId="512A59A4" w14:textId="77777777" w:rsidR="00922CF5" w:rsidRDefault="00922CF5" w:rsidP="00922CF5">
      <w:pPr>
        <w:pStyle w:val="eBNF"/>
      </w:pPr>
      <w:r>
        <w:t xml:space="preserve">   |  PMU_B04</w:t>
      </w:r>
    </w:p>
    <w:p w14:paraId="60BDD05A" w14:textId="77777777" w:rsidR="00922CF5" w:rsidRDefault="00922CF5" w:rsidP="00922CF5">
      <w:pPr>
        <w:pStyle w:val="eBNF"/>
      </w:pPr>
      <w:r>
        <w:t xml:space="preserve">   |  PMU_B07</w:t>
      </w:r>
    </w:p>
    <w:p w14:paraId="6CEEFC7C" w14:textId="77777777" w:rsidR="00922CF5" w:rsidRDefault="00922CF5" w:rsidP="00922CF5">
      <w:pPr>
        <w:pStyle w:val="eBNF"/>
      </w:pPr>
      <w:r>
        <w:t xml:space="preserve">   |  PMU_B08</w:t>
      </w:r>
    </w:p>
    <w:p w14:paraId="2759218D" w14:textId="77777777" w:rsidR="00922CF5" w:rsidRDefault="00922CF5" w:rsidP="00922CF5">
      <w:pPr>
        <w:pStyle w:val="eBNF"/>
      </w:pPr>
      <w:r>
        <w:t xml:space="preserve">   |  PPG_PCG</w:t>
      </w:r>
    </w:p>
    <w:p w14:paraId="2168E57B" w14:textId="77777777" w:rsidR="00922CF5" w:rsidRDefault="00922CF5" w:rsidP="00922CF5">
      <w:pPr>
        <w:pStyle w:val="eBNF"/>
      </w:pPr>
      <w:r>
        <w:t xml:space="preserve">   |  PPP_PCB</w:t>
      </w:r>
    </w:p>
    <w:p w14:paraId="50386F8E" w14:textId="77777777" w:rsidR="00922CF5" w:rsidRDefault="00922CF5" w:rsidP="00922CF5">
      <w:pPr>
        <w:pStyle w:val="eBNF"/>
      </w:pPr>
      <w:r>
        <w:t xml:space="preserve">   |  PPR_PC1</w:t>
      </w:r>
    </w:p>
    <w:p w14:paraId="201C8C8E" w14:textId="77777777" w:rsidR="00922CF5" w:rsidRDefault="00922CF5" w:rsidP="00922CF5">
      <w:pPr>
        <w:pStyle w:val="eBNF"/>
      </w:pPr>
      <w:r>
        <w:t xml:space="preserve">   |  QBP_E03</w:t>
      </w:r>
    </w:p>
    <w:p w14:paraId="0248E1A1" w14:textId="77777777" w:rsidR="00922CF5" w:rsidRDefault="00922CF5" w:rsidP="00922CF5">
      <w:pPr>
        <w:pStyle w:val="eBNF"/>
      </w:pPr>
      <w:r>
        <w:t xml:space="preserve">   |  QBP_E22</w:t>
      </w:r>
    </w:p>
    <w:p w14:paraId="4104A040" w14:textId="77777777" w:rsidR="00922CF5" w:rsidRDefault="00922CF5" w:rsidP="00922CF5">
      <w:pPr>
        <w:pStyle w:val="eBNF"/>
      </w:pPr>
      <w:r>
        <w:t xml:space="preserve">   |  QBP_O33</w:t>
      </w:r>
    </w:p>
    <w:p w14:paraId="69848B05" w14:textId="77777777" w:rsidR="00922CF5" w:rsidRDefault="00922CF5" w:rsidP="00922CF5">
      <w:pPr>
        <w:pStyle w:val="eBNF"/>
      </w:pPr>
      <w:r>
        <w:t xml:space="preserve">   |  QBP_O34</w:t>
      </w:r>
    </w:p>
    <w:p w14:paraId="1CD63282" w14:textId="77777777" w:rsidR="00922CF5" w:rsidRDefault="00922CF5" w:rsidP="00922CF5">
      <w:pPr>
        <w:pStyle w:val="eBNF"/>
      </w:pPr>
      <w:r>
        <w:t xml:space="preserve">   |  QBP_Q11</w:t>
      </w:r>
    </w:p>
    <w:p w14:paraId="605C6A16" w14:textId="77777777" w:rsidR="00922CF5" w:rsidRDefault="00922CF5" w:rsidP="00922CF5">
      <w:pPr>
        <w:pStyle w:val="eBNF"/>
      </w:pPr>
      <w:r>
        <w:t xml:space="preserve">   |  QBP_Q13</w:t>
      </w:r>
    </w:p>
    <w:p w14:paraId="545EA50F" w14:textId="77777777" w:rsidR="00922CF5" w:rsidRDefault="00922CF5" w:rsidP="00922CF5">
      <w:pPr>
        <w:pStyle w:val="eBNF"/>
      </w:pPr>
      <w:r>
        <w:t xml:space="preserve">   |  QBP_Q15</w:t>
      </w:r>
    </w:p>
    <w:p w14:paraId="4DEF0CD6" w14:textId="77777777" w:rsidR="00922CF5" w:rsidRDefault="00922CF5" w:rsidP="00922CF5">
      <w:pPr>
        <w:pStyle w:val="eBNF"/>
      </w:pPr>
      <w:r>
        <w:t xml:space="preserve">   |  QBP_Q21</w:t>
      </w:r>
    </w:p>
    <w:p w14:paraId="66CC4628" w14:textId="77777777" w:rsidR="00922CF5" w:rsidRDefault="00922CF5" w:rsidP="00922CF5">
      <w:pPr>
        <w:pStyle w:val="eBNF"/>
      </w:pPr>
      <w:r>
        <w:t xml:space="preserve">   |  QBP_Qnn</w:t>
      </w:r>
    </w:p>
    <w:p w14:paraId="45AC5342" w14:textId="77777777" w:rsidR="00922CF5" w:rsidRDefault="00922CF5" w:rsidP="00922CF5">
      <w:pPr>
        <w:pStyle w:val="eBNF"/>
      </w:pPr>
      <w:r>
        <w:t xml:space="preserve">   |  QBP_Z73</w:t>
      </w:r>
    </w:p>
    <w:p w14:paraId="7F02E5F0" w14:textId="77777777" w:rsidR="00922CF5" w:rsidRDefault="00922CF5" w:rsidP="00922CF5">
      <w:pPr>
        <w:pStyle w:val="eBNF"/>
      </w:pPr>
      <w:r>
        <w:t xml:space="preserve">   |  QCN_J01</w:t>
      </w:r>
    </w:p>
    <w:p w14:paraId="2D3C15A9" w14:textId="77777777" w:rsidR="00922CF5" w:rsidRDefault="00922CF5" w:rsidP="00922CF5">
      <w:pPr>
        <w:pStyle w:val="eBNF"/>
      </w:pPr>
      <w:r>
        <w:t xml:space="preserve">   |  QSB_Q16</w:t>
      </w:r>
    </w:p>
    <w:p w14:paraId="7517B667" w14:textId="77777777" w:rsidR="00922CF5" w:rsidRDefault="00922CF5" w:rsidP="00922CF5">
      <w:pPr>
        <w:pStyle w:val="eBNF"/>
      </w:pPr>
      <w:r>
        <w:t xml:space="preserve">   |  QVR_Q17</w:t>
      </w:r>
    </w:p>
    <w:p w14:paraId="29BD8E99" w14:textId="77777777" w:rsidR="00922CF5" w:rsidRDefault="00922CF5" w:rsidP="00922CF5">
      <w:pPr>
        <w:pStyle w:val="eBNF"/>
      </w:pPr>
      <w:r>
        <w:t xml:space="preserve">   |  RAS_O17</w:t>
      </w:r>
    </w:p>
    <w:p w14:paraId="68143CC0" w14:textId="77777777" w:rsidR="00922CF5" w:rsidRDefault="00922CF5" w:rsidP="00922CF5">
      <w:pPr>
        <w:pStyle w:val="eBNF"/>
      </w:pPr>
      <w:r>
        <w:t xml:space="preserve">   |  RCV_O59</w:t>
      </w:r>
    </w:p>
    <w:p w14:paraId="6B6B824A" w14:textId="77777777" w:rsidR="00922CF5" w:rsidRDefault="00922CF5" w:rsidP="00922CF5">
      <w:pPr>
        <w:pStyle w:val="eBNF"/>
      </w:pPr>
      <w:r>
        <w:t xml:space="preserve">   |  RDE_O11</w:t>
      </w:r>
    </w:p>
    <w:p w14:paraId="16724A58" w14:textId="77777777" w:rsidR="00922CF5" w:rsidRDefault="00922CF5" w:rsidP="00922CF5">
      <w:pPr>
        <w:pStyle w:val="eBNF"/>
      </w:pPr>
      <w:r>
        <w:t xml:space="preserve">   |  RDE_O49</w:t>
      </w:r>
    </w:p>
    <w:p w14:paraId="399AD661" w14:textId="77777777" w:rsidR="00922CF5" w:rsidRDefault="00922CF5" w:rsidP="00922CF5">
      <w:pPr>
        <w:pStyle w:val="eBNF"/>
      </w:pPr>
      <w:r>
        <w:t xml:space="preserve">   |  RDS_O13</w:t>
      </w:r>
    </w:p>
    <w:p w14:paraId="041F1ADD" w14:textId="77777777" w:rsidR="00922CF5" w:rsidRDefault="00922CF5" w:rsidP="00922CF5">
      <w:pPr>
        <w:pStyle w:val="eBNF"/>
      </w:pPr>
      <w:r>
        <w:t xml:space="preserve">   |  RDY_K15</w:t>
      </w:r>
    </w:p>
    <w:p w14:paraId="385638AC" w14:textId="77777777" w:rsidR="00922CF5" w:rsidRDefault="00922CF5" w:rsidP="00922CF5">
      <w:pPr>
        <w:pStyle w:val="eBNF"/>
      </w:pPr>
      <w:r>
        <w:lastRenderedPageBreak/>
        <w:t xml:space="preserve">   |  RDY_Z80</w:t>
      </w:r>
    </w:p>
    <w:p w14:paraId="5EC8F4A6" w14:textId="77777777" w:rsidR="00922CF5" w:rsidRDefault="00922CF5" w:rsidP="00922CF5">
      <w:pPr>
        <w:pStyle w:val="eBNF"/>
      </w:pPr>
      <w:r>
        <w:t xml:space="preserve">   |  REF_I12</w:t>
      </w:r>
    </w:p>
    <w:p w14:paraId="5E5E8029" w14:textId="77777777" w:rsidR="00922CF5" w:rsidRDefault="00922CF5" w:rsidP="00922CF5">
      <w:pPr>
        <w:pStyle w:val="eBNF"/>
      </w:pPr>
      <w:r>
        <w:t xml:space="preserve">   |  RGV_O15</w:t>
      </w:r>
    </w:p>
    <w:p w14:paraId="6A678866" w14:textId="77777777" w:rsidR="00922CF5" w:rsidRDefault="00922CF5" w:rsidP="00922CF5">
      <w:pPr>
        <w:pStyle w:val="eBNF"/>
      </w:pPr>
      <w:r>
        <w:t xml:space="preserve">   |  RPA_I08</w:t>
      </w:r>
    </w:p>
    <w:p w14:paraId="20E8934A" w14:textId="77777777" w:rsidR="00922CF5" w:rsidRDefault="00922CF5" w:rsidP="00922CF5">
      <w:pPr>
        <w:pStyle w:val="eBNF"/>
      </w:pPr>
      <w:r>
        <w:t xml:space="preserve">   |  RPI_I01</w:t>
      </w:r>
    </w:p>
    <w:p w14:paraId="15673662" w14:textId="77777777" w:rsidR="00922CF5" w:rsidRDefault="00922CF5" w:rsidP="00922CF5">
      <w:pPr>
        <w:pStyle w:val="eBNF"/>
      </w:pPr>
      <w:r>
        <w:t xml:space="preserve">   |  RPI_I04</w:t>
      </w:r>
    </w:p>
    <w:p w14:paraId="339DFF6E" w14:textId="77777777" w:rsidR="00922CF5" w:rsidRDefault="00922CF5" w:rsidP="00922CF5">
      <w:pPr>
        <w:pStyle w:val="eBNF"/>
      </w:pPr>
      <w:r>
        <w:t xml:space="preserve">   |  RPL_I02</w:t>
      </w:r>
    </w:p>
    <w:p w14:paraId="4F5CF0C8" w14:textId="77777777" w:rsidR="00922CF5" w:rsidRDefault="00922CF5" w:rsidP="00922CF5">
      <w:pPr>
        <w:pStyle w:val="eBNF"/>
      </w:pPr>
      <w:r>
        <w:t xml:space="preserve">   |  RPR_I03</w:t>
      </w:r>
    </w:p>
    <w:p w14:paraId="3B8E0FFC" w14:textId="77777777" w:rsidR="00922CF5" w:rsidRDefault="00922CF5" w:rsidP="00922CF5">
      <w:pPr>
        <w:pStyle w:val="eBNF"/>
      </w:pPr>
      <w:r>
        <w:t xml:space="preserve">   |  RQA_I08</w:t>
      </w:r>
    </w:p>
    <w:p w14:paraId="5407FC87" w14:textId="77777777" w:rsidR="00922CF5" w:rsidRDefault="00922CF5" w:rsidP="00922CF5">
      <w:pPr>
        <w:pStyle w:val="eBNF"/>
      </w:pPr>
      <w:r>
        <w:t xml:space="preserve">   |  RQI_I01</w:t>
      </w:r>
    </w:p>
    <w:p w14:paraId="516FB9E8" w14:textId="77777777" w:rsidR="00922CF5" w:rsidRDefault="00922CF5" w:rsidP="00922CF5">
      <w:pPr>
        <w:pStyle w:val="eBNF"/>
      </w:pPr>
      <w:r>
        <w:t xml:space="preserve">   |  RQP_I04</w:t>
      </w:r>
    </w:p>
    <w:p w14:paraId="463BE494" w14:textId="77777777" w:rsidR="00922CF5" w:rsidRDefault="00922CF5" w:rsidP="00922CF5">
      <w:pPr>
        <w:pStyle w:val="eBNF"/>
      </w:pPr>
      <w:r>
        <w:t xml:space="preserve">   |  RRA_O18</w:t>
      </w:r>
    </w:p>
    <w:p w14:paraId="02BCDFCE" w14:textId="77777777" w:rsidR="00922CF5" w:rsidRDefault="00922CF5" w:rsidP="00922CF5">
      <w:pPr>
        <w:pStyle w:val="eBNF"/>
      </w:pPr>
      <w:r>
        <w:t xml:space="preserve">   |  RRD_O14</w:t>
      </w:r>
    </w:p>
    <w:p w14:paraId="22E293BE" w14:textId="77777777" w:rsidR="00922CF5" w:rsidRDefault="00922CF5" w:rsidP="00922CF5">
      <w:pPr>
        <w:pStyle w:val="eBNF"/>
      </w:pPr>
      <w:r>
        <w:t xml:space="preserve">   |  RRE_O12</w:t>
      </w:r>
    </w:p>
    <w:p w14:paraId="694A9273" w14:textId="77777777" w:rsidR="00922CF5" w:rsidRDefault="00922CF5" w:rsidP="00922CF5">
      <w:pPr>
        <w:pStyle w:val="eBNF"/>
      </w:pPr>
      <w:r>
        <w:t xml:space="preserve">   |  RRE_O50</w:t>
      </w:r>
    </w:p>
    <w:p w14:paraId="6CE13FFC" w14:textId="77777777" w:rsidR="00922CF5" w:rsidRDefault="00922CF5" w:rsidP="00922CF5">
      <w:pPr>
        <w:pStyle w:val="eBNF"/>
      </w:pPr>
      <w:r>
        <w:t xml:space="preserve">   |  RRG_O16</w:t>
      </w:r>
    </w:p>
    <w:p w14:paraId="18608A34" w14:textId="77777777" w:rsidR="00922CF5" w:rsidRDefault="00922CF5" w:rsidP="00922CF5">
      <w:pPr>
        <w:pStyle w:val="eBNF"/>
      </w:pPr>
      <w:r>
        <w:t xml:space="preserve">   |  RRI_I12</w:t>
      </w:r>
    </w:p>
    <w:p w14:paraId="4AA2B6D8" w14:textId="77777777" w:rsidR="00922CF5" w:rsidRDefault="00922CF5" w:rsidP="00922CF5">
      <w:pPr>
        <w:pStyle w:val="eBNF"/>
      </w:pPr>
      <w:r>
        <w:t xml:space="preserve">   |  RSP_E03</w:t>
      </w:r>
    </w:p>
    <w:p w14:paraId="5F4D6105" w14:textId="77777777" w:rsidR="00922CF5" w:rsidRDefault="00922CF5" w:rsidP="00922CF5">
      <w:pPr>
        <w:pStyle w:val="eBNF"/>
      </w:pPr>
      <w:r>
        <w:t xml:space="preserve">   |  RSP_E22</w:t>
      </w:r>
    </w:p>
    <w:p w14:paraId="368FF3E1" w14:textId="77777777" w:rsidR="00922CF5" w:rsidRDefault="00922CF5" w:rsidP="00922CF5">
      <w:pPr>
        <w:pStyle w:val="eBNF"/>
      </w:pPr>
      <w:r>
        <w:t xml:space="preserve">   |  RSP_K11</w:t>
      </w:r>
    </w:p>
    <w:p w14:paraId="4B8BCA44" w14:textId="77777777" w:rsidR="00922CF5" w:rsidRDefault="00922CF5" w:rsidP="00922CF5">
      <w:pPr>
        <w:pStyle w:val="eBNF"/>
      </w:pPr>
      <w:r>
        <w:t xml:space="preserve">   |  RSP_K21</w:t>
      </w:r>
    </w:p>
    <w:p w14:paraId="4CDB7023" w14:textId="77777777" w:rsidR="00922CF5" w:rsidRDefault="00922CF5" w:rsidP="00922CF5">
      <w:pPr>
        <w:pStyle w:val="eBNF"/>
      </w:pPr>
      <w:r>
        <w:t xml:space="preserve">   |  RSP_K22</w:t>
      </w:r>
    </w:p>
    <w:p w14:paraId="1969DBF7" w14:textId="77777777" w:rsidR="00922CF5" w:rsidRDefault="00922CF5" w:rsidP="00922CF5">
      <w:pPr>
        <w:pStyle w:val="eBNF"/>
      </w:pPr>
      <w:r>
        <w:t xml:space="preserve">   |  RSP_K23</w:t>
      </w:r>
    </w:p>
    <w:p w14:paraId="0D283FC4" w14:textId="77777777" w:rsidR="00922CF5" w:rsidRDefault="00922CF5" w:rsidP="00922CF5">
      <w:pPr>
        <w:pStyle w:val="eBNF"/>
      </w:pPr>
      <w:r>
        <w:t xml:space="preserve">   |  RSP_K25</w:t>
      </w:r>
    </w:p>
    <w:p w14:paraId="5C22FC0C" w14:textId="77777777" w:rsidR="00922CF5" w:rsidRDefault="00922CF5" w:rsidP="00922CF5">
      <w:pPr>
        <w:pStyle w:val="eBNF"/>
      </w:pPr>
      <w:r>
        <w:t xml:space="preserve">   |  RSP_K31</w:t>
      </w:r>
    </w:p>
    <w:p w14:paraId="452C3AE4" w14:textId="77777777" w:rsidR="00922CF5" w:rsidRDefault="00922CF5" w:rsidP="00922CF5">
      <w:pPr>
        <w:pStyle w:val="eBNF"/>
      </w:pPr>
      <w:r>
        <w:t xml:space="preserve">   |  RSP_K32</w:t>
      </w:r>
    </w:p>
    <w:p w14:paraId="4CDC1132" w14:textId="77777777" w:rsidR="00922CF5" w:rsidRDefault="00922CF5" w:rsidP="00922CF5">
      <w:pPr>
        <w:pStyle w:val="eBNF"/>
      </w:pPr>
      <w:r>
        <w:t xml:space="preserve">   |  RSP_O33</w:t>
      </w:r>
    </w:p>
    <w:p w14:paraId="318C993C" w14:textId="77777777" w:rsidR="00922CF5" w:rsidRDefault="00922CF5" w:rsidP="00922CF5">
      <w:pPr>
        <w:pStyle w:val="eBNF"/>
      </w:pPr>
      <w:r>
        <w:t xml:space="preserve">   |  RSP_O34</w:t>
      </w:r>
    </w:p>
    <w:p w14:paraId="79DF661D" w14:textId="77777777" w:rsidR="00922CF5" w:rsidRDefault="00922CF5" w:rsidP="00922CF5">
      <w:pPr>
        <w:pStyle w:val="eBNF"/>
      </w:pPr>
      <w:r>
        <w:t xml:space="preserve">   |  RSP_Z82</w:t>
      </w:r>
    </w:p>
    <w:p w14:paraId="0A5D6624" w14:textId="77777777" w:rsidR="00922CF5" w:rsidRDefault="00922CF5" w:rsidP="00922CF5">
      <w:pPr>
        <w:pStyle w:val="eBNF"/>
      </w:pPr>
      <w:r>
        <w:t xml:space="preserve">   |  RSP_Z84</w:t>
      </w:r>
    </w:p>
    <w:p w14:paraId="3C243371" w14:textId="77777777" w:rsidR="00922CF5" w:rsidRDefault="00922CF5" w:rsidP="00922CF5">
      <w:pPr>
        <w:pStyle w:val="eBNF"/>
      </w:pPr>
      <w:r>
        <w:t xml:space="preserve">   |  RSP_Z86</w:t>
      </w:r>
    </w:p>
    <w:p w14:paraId="53D65103" w14:textId="77777777" w:rsidR="00922CF5" w:rsidRDefault="00922CF5" w:rsidP="00922CF5">
      <w:pPr>
        <w:pStyle w:val="eBNF"/>
      </w:pPr>
      <w:r>
        <w:t xml:space="preserve">   |  RSP_Z88</w:t>
      </w:r>
    </w:p>
    <w:p w14:paraId="5FEECD8F" w14:textId="77777777" w:rsidR="00922CF5" w:rsidRDefault="00922CF5" w:rsidP="00922CF5">
      <w:pPr>
        <w:pStyle w:val="eBNF"/>
      </w:pPr>
      <w:r>
        <w:t xml:space="preserve">   |  RSP_Z90</w:t>
      </w:r>
    </w:p>
    <w:p w14:paraId="6750CF3F" w14:textId="77777777" w:rsidR="00922CF5" w:rsidRDefault="00922CF5" w:rsidP="00922CF5">
      <w:pPr>
        <w:pStyle w:val="eBNF"/>
      </w:pPr>
      <w:r>
        <w:t xml:space="preserve">   |  RSP_Znn</w:t>
      </w:r>
    </w:p>
    <w:p w14:paraId="222B9E19" w14:textId="77777777" w:rsidR="00922CF5" w:rsidRDefault="00922CF5" w:rsidP="00922CF5">
      <w:pPr>
        <w:pStyle w:val="eBNF"/>
      </w:pPr>
      <w:r>
        <w:t xml:space="preserve">   |  RTB_K13</w:t>
      </w:r>
    </w:p>
    <w:p w14:paraId="7E5CE25F" w14:textId="77777777" w:rsidR="00922CF5" w:rsidRDefault="00922CF5" w:rsidP="00922CF5">
      <w:pPr>
        <w:pStyle w:val="eBNF"/>
      </w:pPr>
      <w:r>
        <w:t xml:space="preserve">   |  RTB_Knn</w:t>
      </w:r>
    </w:p>
    <w:p w14:paraId="4C6546AE" w14:textId="77777777" w:rsidR="00922CF5" w:rsidRDefault="00922CF5" w:rsidP="00922CF5">
      <w:pPr>
        <w:pStyle w:val="eBNF"/>
      </w:pPr>
      <w:r>
        <w:t xml:space="preserve">   |  RTB_Z74</w:t>
      </w:r>
    </w:p>
    <w:p w14:paraId="645557E7" w14:textId="77777777" w:rsidR="00922CF5" w:rsidRDefault="00922CF5" w:rsidP="00922CF5">
      <w:pPr>
        <w:pStyle w:val="eBNF"/>
      </w:pPr>
      <w:r>
        <w:t xml:space="preserve">   |  SDR_S31</w:t>
      </w:r>
    </w:p>
    <w:p w14:paraId="391A18D4" w14:textId="77777777" w:rsidR="00922CF5" w:rsidRDefault="00922CF5" w:rsidP="00922CF5">
      <w:pPr>
        <w:pStyle w:val="eBNF"/>
      </w:pPr>
      <w:r>
        <w:t xml:space="preserve">   |  SDR_S32</w:t>
      </w:r>
    </w:p>
    <w:p w14:paraId="393743AC" w14:textId="77777777" w:rsidR="00922CF5" w:rsidRDefault="00922CF5" w:rsidP="00922CF5">
      <w:pPr>
        <w:pStyle w:val="eBNF"/>
      </w:pPr>
      <w:r>
        <w:t xml:space="preserve">   |  SIU_S12</w:t>
      </w:r>
    </w:p>
    <w:p w14:paraId="182C0257" w14:textId="77777777" w:rsidR="00922CF5" w:rsidRDefault="00922CF5" w:rsidP="00922CF5">
      <w:pPr>
        <w:pStyle w:val="eBNF"/>
      </w:pPr>
      <w:r>
        <w:t xml:space="preserve">   |  SLR_S28</w:t>
      </w:r>
    </w:p>
    <w:p w14:paraId="6B6289D0" w14:textId="77777777" w:rsidR="00922CF5" w:rsidRDefault="00922CF5" w:rsidP="00922CF5">
      <w:pPr>
        <w:pStyle w:val="eBNF"/>
      </w:pPr>
      <w:r>
        <w:t xml:space="preserve">   |  SRM_S01</w:t>
      </w:r>
    </w:p>
    <w:p w14:paraId="3E4DD1F8" w14:textId="77777777" w:rsidR="00922CF5" w:rsidRDefault="00922CF5" w:rsidP="00922CF5">
      <w:pPr>
        <w:pStyle w:val="eBNF"/>
      </w:pPr>
      <w:r>
        <w:t xml:space="preserve">   |  SRR_S01</w:t>
      </w:r>
    </w:p>
    <w:p w14:paraId="4A7CF607" w14:textId="77777777" w:rsidR="00922CF5" w:rsidRDefault="00922CF5" w:rsidP="00922CF5">
      <w:pPr>
        <w:pStyle w:val="eBNF"/>
      </w:pPr>
      <w:r>
        <w:t xml:space="preserve">   |  SSR_U04</w:t>
      </w:r>
    </w:p>
    <w:p w14:paraId="36F749B4" w14:textId="77777777" w:rsidR="00922CF5" w:rsidRDefault="00922CF5" w:rsidP="00922CF5">
      <w:pPr>
        <w:pStyle w:val="eBNF"/>
      </w:pPr>
      <w:r>
        <w:t xml:space="preserve">   |  SSU_U03</w:t>
      </w:r>
    </w:p>
    <w:p w14:paraId="47D34C17" w14:textId="77777777" w:rsidR="00922CF5" w:rsidRDefault="00922CF5" w:rsidP="00922CF5">
      <w:pPr>
        <w:pStyle w:val="eBNF"/>
      </w:pPr>
      <w:r>
        <w:t xml:space="preserve">   |  STC_S33</w:t>
      </w:r>
    </w:p>
    <w:p w14:paraId="101AF60F" w14:textId="77777777" w:rsidR="00922CF5" w:rsidRDefault="00922CF5" w:rsidP="00922CF5">
      <w:pPr>
        <w:pStyle w:val="eBNF"/>
      </w:pPr>
      <w:r>
        <w:t xml:space="preserve">   |  TCU_U10</w:t>
      </w:r>
    </w:p>
    <w:p w14:paraId="755E5FE8" w14:textId="77777777" w:rsidR="00922CF5" w:rsidRDefault="00922CF5" w:rsidP="00922CF5">
      <w:pPr>
        <w:pStyle w:val="eBNF"/>
      </w:pPr>
      <w:r>
        <w:t xml:space="preserve">   |  VXU_V04</w:t>
      </w:r>
    </w:p>
    <w:p w14:paraId="40924BE8" w14:textId="77777777" w:rsidR="00922CF5" w:rsidRDefault="00922CF5" w:rsidP="00922CF5"/>
    <w:p w14:paraId="4776CA3D" w14:textId="77777777" w:rsidR="00922CF5" w:rsidRDefault="00922CF5" w:rsidP="00922CF5"/>
    <w:p w14:paraId="33396086" w14:textId="77777777" w:rsidR="00922CF5" w:rsidRDefault="00922CF5" w:rsidP="00922CF5"/>
    <w:p w14:paraId="3B38D0C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ACK := SOM MSH ST [{ SFT ST }] [ UAC ST ] MSA ST [{ ERR ST }]  EOM;</w:t>
      </w:r>
    </w:p>
    <w:p w14:paraId="0DADD21D" w14:textId="77777777" w:rsidR="00922CF5" w:rsidRDefault="00922CF5" w:rsidP="00922CF5"/>
    <w:p w14:paraId="60624D0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lastRenderedPageBreak/>
        <w:t>ADT_A01 := SOM MSH ST [{ ARV ST }] [{ SFT ST }] [ UAC ST ] EVN ST PID ST [ PD1 ST ] [{ GSP ST }] [{ GSR ST }] [{ GSC ST }] [{ OH1 ST }] [{ OH2 ST }] [ OH3 ST ] [{ OH4 ST }] [{ ARV ST }] [{ ROL ST }] [{ PRT ST }] [{ ST NK1 ST [{ GSP ST }] [{ GSR ST }] [{ OH2 ST }] [ OH3 ST ] }] ST PV1 ST [ PV2 ST ] [{ ARV ST }] [{ ROL ST }] [{ PRT ST }] [{ DB1 ST }] [{ ST OBX ST [{ PRT ST }] }] ST [{ AL1 ST }] [{ IAM ST }] [{ DG1 ST }] [ DRG ST ] [{ ST PR1 ST [{ ROL ST }] [{ PRT ST }] }] ST [{ ST GT1 ST [{ GSP ST }] [{ GSR ST }] }] ST [{ ST IN1 ST [ IN2 ST ] [{ IN3 ST }] [{ GSP ST }] [{ GSR ST }] [{ ROL ST }] [{ PRT ST }] [{ ST AUT ST [{ PRT ST }] }] ST [{ ST RF1 ST [{ PRT ST }] }] ST }] ST [ ACC ST ] [ UB1 ST ] [ UB2 ST ] [ PDA ST ]  EOM;</w:t>
      </w:r>
    </w:p>
    <w:p w14:paraId="36319248" w14:textId="77777777" w:rsidR="00922CF5" w:rsidRDefault="00922CF5" w:rsidP="00922CF5"/>
    <w:p w14:paraId="26C5A95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ADT_A02 := SOM MSH ST [{ ARV ST }] [{ SFT ST }] [ UAC ST ] EVN ST PID ST [ PD1 ST ] [{ GSP ST }] [{ GSR ST }] [{ GSC ST }] [{ OH1 ST }] [{ OH2 ST }] [ OH3 ST ] [{ OH4 ST }] [{ ARV ST }] [{ ROL ST }] [{ PRT ST }] PV1 ST [ PV2 ST ] [{ ARV ST }] [{ ROL ST }] [{ PRT ST }] [{ DB1 ST }] [{ ST OBX ST [{ PRT ST }] }] ST [ PDA ST ]  EOM;</w:t>
      </w:r>
    </w:p>
    <w:p w14:paraId="07FEA955" w14:textId="77777777" w:rsidR="00922CF5" w:rsidRDefault="00922CF5" w:rsidP="00922CF5"/>
    <w:p w14:paraId="4FB2C7D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ADT_A03 := SOM MSH ST [{ ARV ST }] [{ SFT ST }] [ UAC ST ] EVN ST PID ST [ PD1 ST ] [{ GSP ST }] [{ GSR ST }] [{ GSC ST }] [{ OH1 ST }] [{ OH2 ST }] [ OH3 ST ] [{ OH4 ST }] [{ ARV ST }] [{ ROL ST }] [{ PRT ST }] [{ ST NK1 ST [{ GSP ST }] [{ GSR ST }] [{ OH2 ST }] [ OH3 ST ] }] ST PV1 ST [ PV2 ST ] [{ ARV ST }] [{ ROL ST }] [{ PRT ST }] [{ DB1 ST }] [{ AL1 ST }] [{ IAM ST }] [{ DG1 ST }] [ DRG ST ] [{ ST PR1 ST [{ ROL ST }] [{ PRT ST }] }] ST [{ ST OBX ST [{ PRT ST }] }] ST [{ ST GT1 ST [{ GSP ST }] [{ GSR ST }] }] ST [{ ST IN1 ST [ IN2 ST ] [{ IN3 ST }] [{ GSP ST }] [{ GSR ST }] [{ ROL ST }] [{ PRT ST }] [{ ST AUT ST [{ PRT ST }] }] ST [{ ST RF1 ST [{ PRT ST }] }] ST }] ST [ ACC ST ] [ PDA ST ]  EOM;</w:t>
      </w:r>
    </w:p>
    <w:p w14:paraId="18AA6D03" w14:textId="77777777" w:rsidR="00922CF5" w:rsidRDefault="00922CF5" w:rsidP="00922CF5"/>
    <w:p w14:paraId="5D24CC0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ADT_A05 := SOM MSH ST [{ ARV ST }] [{ SFT ST }] [ UAC ST ] EVN ST PID ST [ PD1 ST ] [{ GSP ST }] [{ GSR ST }] [{ GSC ST }] [{ OH1 ST }] [{ OH2 ST }] [ OH3 ST ] [{ OH4 ST }] [{ ARV ST }] [{ ROL ST }] [{ PRT ST }] [{ ST NK1 ST [{ GSP ST }] [{ GSR ST }] [{ OH2 ST }] [ OH3 ST ] }] ST PV1 ST [ PV2 ST ] [{ ARV ST }] [{ ROL ST }] [{ PRT ST }] [{ DB1 ST }] [{ ST OBX ST [{ PRT ST }] }] ST [{ AL1 ST }] [{ IAM ST }] [{ DG1 ST }] [ DRG ST ] [{ ST PR1 ST [{ ROL ST }] [{ PRT ST }] }] ST [{ ST GT1 ST [{ GSP ST }] [{ GSR ST }] }] ST [{ ST IN1 ST [ IN2 ST ] [{ IN3 ST }] [{ GSP ST }] [{ GSR ST }] [{ ROL ST }] [{ PRT ST }] [{ ST AUT ST [{ PRT ST }] }] ST [{ ST RF1 ST [{ PRT ST }] }] ST }] ST [ ACC ST ] [ UB1 ST ] [ UB2 ST ]  EOM;</w:t>
      </w:r>
    </w:p>
    <w:p w14:paraId="67B319E1" w14:textId="77777777" w:rsidR="00922CF5" w:rsidRDefault="00922CF5" w:rsidP="00922CF5"/>
    <w:p w14:paraId="5CF4AC9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ADT_A06 := SOM MSH ST [{ ARV ST }] [{ SFT ST }] [ UAC ST ] EVN ST PID ST [ PD1 ST ] [{ GSP ST }] [{ GSR ST }] [{ GSC ST }] [{ OH1 ST }] [{ OH2 ST }] [ OH3 ST ] [{ OH4 ST }] [{ ARV ST }] [{ ROL ST }] [{ PRT ST }] [ MRG ST ] [{ ST NK1 ST [{ GSP ST }] [{ GSR ST }] [{ OH2 ST }] [ OH3 ST ] }] ST PV1 ST [ PV2 ST ] [{ ARV ST }] [{ ROL ST }] [{ PRT ST }] [{ DB1 ST }] [{ ST OBX ST [{ PRT ST }] }] ST [{ AL1 ST }] [{ IAM ST }] [{ DG1 ST }] [ DRG ST ] [{ ST PR1 ST [{ ROL ST }] [{ PRT ST }] }] ST [{ ST GT1 ST [{ GSP ST }] [{ GSR ST }] }] ST [{ ST IN1 ST [ IN2 ST ] [{ IN3 ST }] [{ GSP ST }] [{ GSR ST }] [{ ROL ST }] [{ PRT ST }] }] ST [ ACC ST ] [ UB1 ST ] [ UB2 ST ]  EOM;</w:t>
      </w:r>
    </w:p>
    <w:p w14:paraId="318D4318" w14:textId="77777777" w:rsidR="00922CF5" w:rsidRDefault="00922CF5" w:rsidP="00922CF5"/>
    <w:p w14:paraId="1353B25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lastRenderedPageBreak/>
        <w:t>ADT_A09 := SOM MSH ST [{ ARV ST }] [{ SFT ST }] [ UAC ST ] EVN ST PID ST [ PD1 ST ] [{ GSP ST }] [{ GSR ST }] [{ GSC ST }] PV1 ST [ PV2 ST ] [{ DB1 ST }] [{ ST OBX ST [{ PRT ST }] }] ST  EOM;</w:t>
      </w:r>
    </w:p>
    <w:p w14:paraId="0CED2CB7" w14:textId="77777777" w:rsidR="00922CF5" w:rsidRDefault="00922CF5" w:rsidP="00922CF5"/>
    <w:p w14:paraId="01D9270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ADT_A12 := SOM MSH ST [{ ARV ST }] [{ SFT ST }] [ UAC ST ] EVN ST PID ST [ PD1 ST ] [{ GSP ST }] [{ GSR ST }] [{ GSC ST }] PV1 ST [ PV2 ST ] [{ DB1 ST }] [{ ST OBX ST [{ PRT ST }] }] ST  EOM;</w:t>
      </w:r>
    </w:p>
    <w:p w14:paraId="02BBC48A" w14:textId="77777777" w:rsidR="00922CF5" w:rsidRDefault="00922CF5" w:rsidP="00922CF5"/>
    <w:p w14:paraId="786F990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ADT_A15 := SOM MSH ST [{ ARV ST }] [{ SFT ST }] [ UAC ST ] EVN ST PID ST [ PD1 ST ] [{ GSP ST }] [{ GSR ST }] [{ GSC ST }] [{ ARV ST }] [{ ROL ST }] [{ PRT ST }] PV1 ST [ PV2 ST ] [{ ARV ST }] [{ ROL ST }] { PRT ST } [{ DB1 ST }] [{ ST OBX ST [{ PRT ST }] }] ST  EOM;</w:t>
      </w:r>
    </w:p>
    <w:p w14:paraId="6C4FA464" w14:textId="77777777" w:rsidR="00922CF5" w:rsidRDefault="00922CF5" w:rsidP="00922CF5"/>
    <w:p w14:paraId="466281B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ADT_A16 := SOM MSH ST [{ ARV ST }] [{ SFT ST }] [ UAC ST ] EVN ST PID ST [ PD1 ST ] [{ GSP ST }] [{ GSR ST }] [{ GSC ST }] [{ OH1 ST }] [{ OH2 ST }] [ OH3 ST ] [{ OH4 ST }] [{ ARV ST }] [{ ROL ST }] [{ PRT ST }] [{ ST NK1 ST [{ GSP ST }] [{ GSR ST }] [{ OH2 ST }] [ OH3 ST ] }] ST PV1 ST [ PV2 ST ] [{ ARV ST }] [{ ROL ST }] [{ PRT ST }] [{ DB1 ST }] [{ ST OBX ST [{ PRT ST }] }] ST [{ AL1 ST }] [{ IAM ST }] [{ DG1 ST }] [ DRG ST ] [{ ST PR1 ST [{ ROL ST }] [{ PRT ST }] }] ST [{ ST GT1 ST [{ GSP ST }] [{ GSR ST }] }] ST [{ ST IN1 ST [ IN2 ST ] [{ IN3 ST }] [{ GSP ST }] [{ GSR ST }] [{ ROL ST }] [{ PRT ST }] [{ ST AUT ST [{ PRT ST }] }] ST [{ ST RF1 ST [{ PRT ST }] }] ST }] ST [ ACC ST ]  EOM;</w:t>
      </w:r>
    </w:p>
    <w:p w14:paraId="4C165CC2" w14:textId="77777777" w:rsidR="00922CF5" w:rsidRDefault="00922CF5" w:rsidP="00922CF5"/>
    <w:p w14:paraId="10F1692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ADT_A17 := SOM MSH ST [{ ARV ST }] [{ SFT ST }] [ UAC ST ] EVN ST PID ST [{ GSP ST }] [{ GSR ST }] [{ GSC ST }] [ PD1 ST ] PV1 ST [ PV2 ST ] [{ DB1 ST }] [{ ST OBX ST [{ PRT ST }] }] ST PID ST [ PD1 ST ] PV1 ST [ PV2 ST ] [{ DB1 ST }] [{ ST OBX ST [{ PRT ST }] }] ST  EOM;</w:t>
      </w:r>
    </w:p>
    <w:p w14:paraId="185CB001" w14:textId="77777777" w:rsidR="00922CF5" w:rsidRDefault="00922CF5" w:rsidP="00922CF5"/>
    <w:p w14:paraId="36D8C2DF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ADT_A20 := SOM MSH ST [{ SFT ST }] [ UAC ST ] EVN ST NPU ST  EOM;</w:t>
      </w:r>
    </w:p>
    <w:p w14:paraId="34B8BACE" w14:textId="77777777" w:rsidR="00922CF5" w:rsidRDefault="00922CF5" w:rsidP="00922CF5"/>
    <w:p w14:paraId="2DE349D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ADT_A21 := SOM MSH ST [{ ARV ST }] [{ SFT ST }] [ UAC ST ] EVN ST PID ST [ PD1 ST ] [{ GSP ST }] [{ GSR ST }] [{ GSC ST }] PV1 ST [ PV2 ST ] [{ DB1 ST }] [{ ST OBX ST [{ PRT ST }] }] ST  EOM;</w:t>
      </w:r>
    </w:p>
    <w:p w14:paraId="039501F2" w14:textId="77777777" w:rsidR="00922CF5" w:rsidRDefault="00922CF5" w:rsidP="00922CF5"/>
    <w:p w14:paraId="06785AE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ADT_A24 := SOM MSH ST [{ ARV ST }] [{ SFT ST }] [ UAC ST ] EVN ST PID ST [ PD1 ST ] [{ GSP ST }] [{ GSR ST }] [{ GSC ST }] [ PV1 ST ] [{ DB1 ST }] PID ST [ PD1 ST ] [{ GSP ST }] [{ GSR ST }] [{ GSC ST }] [ PV1 ST ] [{ DB1 ST }]  EOM;</w:t>
      </w:r>
    </w:p>
    <w:p w14:paraId="524466BF" w14:textId="77777777" w:rsidR="00922CF5" w:rsidRDefault="00922CF5" w:rsidP="00922CF5"/>
    <w:p w14:paraId="25269FE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ADT_A37 := SOM MSH ST [{ ARV ST }] [{ SFT ST }] [ UAC ST ] EVN ST PID ST [ PD1 ST ] [{ GSP ST }] [{ GSR ST }] [{ GSC ST }] [ PV1 ST ] [{ DB1 ST }] PID ST [ PD1 ST ] [{ GSP ST }] [{ GSR ST }] [{ GSC ST }] [ PV1 ST ] [{ DB1 ST }]  EOM;</w:t>
      </w:r>
    </w:p>
    <w:p w14:paraId="55D04331" w14:textId="77777777" w:rsidR="00922CF5" w:rsidRDefault="00922CF5" w:rsidP="00922CF5"/>
    <w:p w14:paraId="31AEA17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ADT_A38 := SOM MSH ST [{ ARV ST }] [{ SFT ST }] [ UAC ST ] EVN ST PID ST [ PD1 ST ] [{ GSP ST }] [{ GSR ST }] [{ GSC ST }] PV1 ST [ PV2 ST ] [{ DB1 ST }] [{ ST OBX ST [{ PRT ST }] }] ST [{ DG1 ST }] [ DRG ST ]  EOM;</w:t>
      </w:r>
    </w:p>
    <w:p w14:paraId="13744272" w14:textId="77777777" w:rsidR="00922CF5" w:rsidRDefault="00922CF5" w:rsidP="00922CF5"/>
    <w:p w14:paraId="6E25D37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lastRenderedPageBreak/>
        <w:t>ADT_A39 := SOM MSH ST [{ ARV ST }] [{ SFT ST }] [ UAC ST ] EVN ST { ST PID ST [ PD1 ST ] [{ GSP ST }] [{ GSR ST }] [{ GSC ST }] MRG ST [ PV1 ST ] } ST  EOM;</w:t>
      </w:r>
    </w:p>
    <w:p w14:paraId="3C2DB9EB" w14:textId="77777777" w:rsidR="00922CF5" w:rsidRDefault="00922CF5" w:rsidP="00922CF5"/>
    <w:p w14:paraId="41424FC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ADT_A43 := SOM MSH ST [{ ARV ST }] [{ SFT ST }] [ UAC ST ] EVN ST { ST PID ST [ PD1 ST ] [{ GSP ST }] [{ GSR ST }] [{ GSC ST }] MRG ST } ST  EOM;</w:t>
      </w:r>
    </w:p>
    <w:p w14:paraId="27FC46BD" w14:textId="77777777" w:rsidR="00922CF5" w:rsidRDefault="00922CF5" w:rsidP="00922CF5"/>
    <w:p w14:paraId="14327D4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ADT_A44 := SOM MSH ST [{ ARV ST }] [{ SFT ST }] [ UAC ST ] EVN ST { ST PID ST [ PD1 ST ] [{ GSP ST }] [{ GSR ST }] [{ GSC ST }] [{ ARV ST }] MRG ST } ST  EOM;</w:t>
      </w:r>
    </w:p>
    <w:p w14:paraId="6FFCE49B" w14:textId="77777777" w:rsidR="00922CF5" w:rsidRDefault="00922CF5" w:rsidP="00922CF5"/>
    <w:p w14:paraId="53DB0A0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ADT_A45 := SOM MSH ST [{ ARV ST }] [{ SFT ST }] [ UAC ST ] EVN ST PID ST [ PD1 ST ] [{ GSP ST }] [{ GSR ST }] [{ GSC ST }] { ST MRG ST PV1 ST } ST  EOM;</w:t>
      </w:r>
    </w:p>
    <w:p w14:paraId="151C1119" w14:textId="77777777" w:rsidR="00922CF5" w:rsidRDefault="00922CF5" w:rsidP="00922CF5"/>
    <w:p w14:paraId="70C8B72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ADT_A50 := SOM MSH ST [{ ARV ST }] [{ SFT ST }] [ UAC ST ] EVN ST PID ST [ PD1 ST ] [{ GSP ST }] [{ GSR ST }] [{ GSC ST }] MRG ST PV1 ST  EOM;</w:t>
      </w:r>
    </w:p>
    <w:p w14:paraId="5F2779E2" w14:textId="77777777" w:rsidR="00922CF5" w:rsidRDefault="00922CF5" w:rsidP="00922CF5"/>
    <w:p w14:paraId="087BB2C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ADT_A52 := SOM MSH ST [{ ARV ST }] [{ SFT ST }] [ UAC ST ] EVN ST PID ST [ PD1 ST ] [{ GSP ST }] [{ GSR ST }] [{ GSC ST }] PV1 ST [ PV2 ST ]  EOM;</w:t>
      </w:r>
    </w:p>
    <w:p w14:paraId="0C86A123" w14:textId="77777777" w:rsidR="00922CF5" w:rsidRDefault="00922CF5" w:rsidP="00922CF5"/>
    <w:p w14:paraId="23E0869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ADT_A54 := SOM MSH ST [{ ARV ST }] [{ SFT ST }] [ UAC ST ] EVN ST PID ST [ PD1 ST ] [{ GSP ST }] [{ GSR ST }] [{ GSC ST }] [{ ROL ST }] [{ PRT ST }] PV1 ST [ PV2 ST ] [{ ROL ST }] [{ PRT ST }]  EOM;</w:t>
      </w:r>
    </w:p>
    <w:p w14:paraId="7797541F" w14:textId="77777777" w:rsidR="00922CF5" w:rsidRDefault="00922CF5" w:rsidP="00922CF5"/>
    <w:p w14:paraId="0383153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ADT_A60 := SOM MSH ST [{ ARV ST }] [{ SFT ST }] [ UAC ST ] EVN ST PID ST [{ GSP ST }] [{ GSR ST }] [{ GSC ST }] [{ ARV ST }] [ ST PV1 ST [ PV2 ST ] [{ ARV ST }] ] ST [{ ST IAM ST [{ NTE ST }] [{ IAR ST }] }] ST  EOM;</w:t>
      </w:r>
    </w:p>
    <w:p w14:paraId="56D26EE5" w14:textId="77777777" w:rsidR="00922CF5" w:rsidRDefault="00922CF5" w:rsidP="00922CF5"/>
    <w:p w14:paraId="61F527B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ADT_A61 := SOM MSH ST [{ ARV ST }] [{ SFT ST }] [ UAC ST ] EVN ST PID ST [ PD1 ST ] [{ GSP ST }] [{ GSR ST }] [{ GSC ST }] [{ ROL ST }] [{ PRT ST }] PV1 ST [{ ROL ST }] [{ PRT ST }] [ PV2 ST ]  EOM;</w:t>
      </w:r>
    </w:p>
    <w:p w14:paraId="1500D612" w14:textId="77777777" w:rsidR="00922CF5" w:rsidRDefault="00922CF5" w:rsidP="00922CF5"/>
    <w:p w14:paraId="5C21346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BAR_P01 := SOM MSH ST [{ SFT ST }] [ UAC ST ] EVN ST PID ST [ PD1 ST ] [{ GSP ST }] [{ GSR ST }] [{ GSC ST }] [{ PRT ST }] [{ ROL ST }] { ST PV1 ST [ PV2 ST ] [{ PRT ST }] [{ ROL ST }] [{ DB1 ST }] [{ OBX ST }] [{ PRT ST }] [{ AL1 ST }] [{ ST DG1 ST }] ST [ DRG ST ] [{ ST PR1 ST [{ PRT ST }] [{ ROL ST }] }] ST [{ GT1 ST }] [{ GSP ST }] [{ GSR ST }] [{ NK1 ST }] [{ GSP ST }] [{ GSR ST }] [{ ST IN1 ST [{ GSP ST }] [{ GSR ST }] [ IN2 ST ] [{ IN3 ST }] [{ PRT ST }] [{ ROL ST }] }] ST [ ACC ST ] [ UB1 ST ] [ UB2 ST ] } ST  EOM;</w:t>
      </w:r>
    </w:p>
    <w:p w14:paraId="00E502CF" w14:textId="77777777" w:rsidR="00922CF5" w:rsidRDefault="00922CF5" w:rsidP="00922CF5"/>
    <w:p w14:paraId="6CA95E1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BAR_P02 := SOM MSH ST [{ SFT ST }] [ UAC ST ] EVN ST { ST PID ST [ PD1 ST ] [{ PRT ST }] [ PV1 ST ] [{ DB1 ST }] } ST  EOM;</w:t>
      </w:r>
    </w:p>
    <w:p w14:paraId="388AAC16" w14:textId="77777777" w:rsidR="00922CF5" w:rsidRDefault="00922CF5" w:rsidP="00922CF5"/>
    <w:p w14:paraId="3AF89B6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BAR_P05 := SOM MSH ST [{ SFT ST }] [ UAC ST ] EVN ST PID ST [ PD1 ST ] [{ GSP ST }] [{ GSR ST }] [{ GSC ST }] [{ PRT ST }] [{ ROL ST }] { ST PV1 ST [ PV2 ST ] [{ PRT ST }] [{ ROL ST }] [{ DB1 ST }] [{ OBX ST }] [{ PRT ST }] [{ AL1 ST </w:t>
      </w:r>
      <w:r w:rsidRPr="00922CF5">
        <w:rPr>
          <w:lang w:val="en-US"/>
        </w:rPr>
        <w:lastRenderedPageBreak/>
        <w:t>}] [{ ST DG1 ST }] ST [ DRG ST ] [{ ST PR1 ST [{ PRT ST }] [{ ROL ST }] }] ST [{ GT1 ST }] [{ GSP ST }] [{ GSR ST }] [{ NK1 ST }] [{ GSP ST }] [{ GSR ST }] [{ ST IN1 ST [{ GSP ST }] [{ GSR ST }] [ IN2 ST ] [{ IN3 ST }] [{ PRT ST }] [{ ROL ST }] }] ST [ ACC ST ] [ UB1 ST ] [ UB2 ST ] [ ABS ST ] [{ BLC ST }] [ RMI ST ] } ST  EOM;</w:t>
      </w:r>
    </w:p>
    <w:p w14:paraId="6E6E052C" w14:textId="77777777" w:rsidR="00922CF5" w:rsidRDefault="00922CF5" w:rsidP="00922CF5"/>
    <w:p w14:paraId="0DC94B8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BAR_P06 := SOM MSH ST [{ SFT ST }] [ UAC ST ] EVN ST { ST PID ST [{ PRT ST }] [ PV1 ST ] } ST  EOM;</w:t>
      </w:r>
    </w:p>
    <w:p w14:paraId="7E62DB65" w14:textId="77777777" w:rsidR="00922CF5" w:rsidRDefault="00922CF5" w:rsidP="00922CF5"/>
    <w:p w14:paraId="3187A6B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BAR_P10 := SOM MSH ST [{ SFT ST }] [ UAC ST ] EVN ST PID ST [{ PRT ST }] PV1 ST [{ ST DG1 ST }] ST GP1 ST [{ ST PR1 ST [ GP2 ST ] }] ST  EOM;</w:t>
      </w:r>
    </w:p>
    <w:p w14:paraId="3C142349" w14:textId="77777777" w:rsidR="00922CF5" w:rsidRDefault="00922CF5" w:rsidP="00922CF5"/>
    <w:p w14:paraId="6B9A68B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BAR_P12 := SOM MSH ST [{ SFT ST }] [ UAC ST ] EVN ST PID ST [{ PRT ST }] PV1 ST [{ ST DG1 ST }] ST [ DRG ST ] [{ ST PR1 ST [{ PRT ST }] [{ ROL ST }] }] ST [ OBX ST ] [{ PRT ST }]  EOM;</w:t>
      </w:r>
    </w:p>
    <w:p w14:paraId="1DAFC2A5" w14:textId="77777777" w:rsidR="00922CF5" w:rsidRDefault="00922CF5" w:rsidP="00922CF5"/>
    <w:p w14:paraId="7ACAF42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BPS_O29 := SOM MSH ST [{ ARV ST }] [{ SFT ST }] [ UAC ST ] [{ NTE ST }] [ ST PID ST [ PD1 ST ] [{ GSP ST }] [{ GSR ST }] [{ GSC ST }] [{ PRT ST }] [{ ARV ST }] [{ NTE ST }] [ ST PV1 ST [ PV2 ST ] [{ PRT ST }] ] ST ] ST { ST ORC ST [{ PRT ST }] [{ ST TQ1 ST [{ TQ2 ST }] }] ST BPO ST [{ NTE ST }] [{ ST BPX ST [{ NTE ST }] }] ST } ST  EOM;</w:t>
      </w:r>
    </w:p>
    <w:p w14:paraId="57056F8E" w14:textId="77777777" w:rsidR="00922CF5" w:rsidRDefault="00922CF5" w:rsidP="00922CF5"/>
    <w:p w14:paraId="0695904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BRP_O30 := SOM MSH ST MSA ST [{ ARV ST }] [{ ERR ST }] [{ SFT ST }] [ UAC ST ] [{ NTE ST }] [ ST [ ST PID ST [{ PRT ST }] [{ ARV ST }] [{ ST ORC ST [{ PRT ST }] [{ ST TQ1 ST [{ TQ2 ST }] }] ST [ BPO ST ] [{ BPX ST }] }] ST ] ST ] ST  EOM;</w:t>
      </w:r>
    </w:p>
    <w:p w14:paraId="32CD9B29" w14:textId="77777777" w:rsidR="00922CF5" w:rsidRDefault="00922CF5" w:rsidP="00922CF5"/>
    <w:p w14:paraId="14C64EC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BRT_O32 := SOM MSH ST MSA ST [{ ARV ST }] [{ ERR ST }] [{ SFT ST }] [ UAC ST ] [{ NTE ST }] [ ST [ ST PID ST [{ PRT ST }] [{ ARV ST }] ] ST [{ ST ORC ST [{ PRT ST }] [{ ST TQ1 ST [{ TQ2 ST }] }] ST [ BPO ST ] [{ BTX ST }] }] ST ] ST  EOM;</w:t>
      </w:r>
    </w:p>
    <w:p w14:paraId="16C93529" w14:textId="77777777" w:rsidR="00922CF5" w:rsidRDefault="00922CF5" w:rsidP="00922CF5"/>
    <w:p w14:paraId="40092BF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BTS_O31 := SOM MSH ST [{ ARV ST }] [{ SFT ST }] [ UAC ST ] [{ NTE ST }] [ ST PID ST [ PD1 ST ] [{ GSP ST }] [{ GSR ST }] [{ GSC ST }] [{ PRT ST }] [{ NTE ST }] [ ST PV1 ST [ PV2 ST ] [{ PRT ST }] ] ST ] ST { ST ORC ST [{ PRT ST }] [{ ST TQ1 ST [{ TQ2 ST }] }] ST BPO ST [{ NTE ST }] [{ ST BTX ST [{ NTE ST }] }] ST } ST  EOM;</w:t>
      </w:r>
    </w:p>
    <w:p w14:paraId="3AE8031D" w14:textId="77777777" w:rsidR="00922CF5" w:rsidRDefault="00922CF5" w:rsidP="00922CF5"/>
    <w:p w14:paraId="71CC305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CCF_I22 := SOM MSH ST [{ SFT ST }] [ UAC ST ] PID ST [{ GSP ST }] [{ GSR ST }] [{ GSC ST }]  EOM;</w:t>
      </w:r>
    </w:p>
    <w:p w14:paraId="4167A4BE" w14:textId="77777777" w:rsidR="00922CF5" w:rsidRDefault="00922CF5" w:rsidP="00922CF5"/>
    <w:p w14:paraId="4027E1C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CCI_I22 := SOM MSH ST [{ SFT ST }] [ UAC ST ] MSA ST [{ ERR ST }] PID ST [ PD1 ST ]  EOM;</w:t>
      </w:r>
    </w:p>
    <w:p w14:paraId="550D06C0" w14:textId="77777777" w:rsidR="00922CF5" w:rsidRDefault="00922CF5" w:rsidP="00922CF5"/>
    <w:p w14:paraId="6FC8D8D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CCM_I21 := SOM MSH ST [{ SFT ST }] [ UAC ST ] PID ST [ PD1 ST ]  EOM;</w:t>
      </w:r>
    </w:p>
    <w:p w14:paraId="07331822" w14:textId="77777777" w:rsidR="00922CF5" w:rsidRDefault="00922CF5" w:rsidP="00922CF5"/>
    <w:p w14:paraId="4E317F0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lastRenderedPageBreak/>
        <w:t>CCQ_I19 := SOM MSH ST [{ SFT ST }] [ UAC ST ] RF1 ST [{ ST PRD ST [{ CTD ST }] }] ST [{ REL ST }]  EOM;</w:t>
      </w:r>
    </w:p>
    <w:p w14:paraId="5BE335F7" w14:textId="77777777" w:rsidR="00922CF5" w:rsidRDefault="00922CF5" w:rsidP="00922CF5"/>
    <w:p w14:paraId="369A195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CCR_I16 := SOM MSH ST [{ SFT ST }] [ UAC ST ] { RF1 ST } { ST PRD ST [{ CTD ST }] } ST [{ ST ORC ST [{ ST TQ1 ST [{ TQ2 ST }] }] ST { ST &lt; ST OBR ST [{ PRT ST }] | ST RXO ST [{ PRT ST }] | ST ODS ST PR1 ST &gt; ST [{ ST OBX ST [{ PRT ST }] }] ST } ST [{ CTI ST }] }] ST { ST PID ST [ PD1 ST ]  EOM;</w:t>
      </w:r>
    </w:p>
    <w:p w14:paraId="50CA61C3" w14:textId="77777777" w:rsidR="00922CF5" w:rsidRDefault="00922CF5" w:rsidP="00922CF5"/>
    <w:p w14:paraId="7F15632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CCU_I20 := SOM MSH ST [{ SFT ST }] [ UAC ST ] RF1 ST [{ ST PRD ST [{ CTD ST }] }] ST [{ ST PID ST [ PD1 ST ]  EOM;</w:t>
      </w:r>
    </w:p>
    <w:p w14:paraId="7289F641" w14:textId="77777777" w:rsidR="00922CF5" w:rsidRDefault="00922CF5" w:rsidP="00922CF5"/>
    <w:p w14:paraId="31B91E3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CQU_I19 := SOM MSH ST [{ SFT ST }] [ UAC ST ] MSA ST [{ ERR ST }] RF1 ST [{ ST PRD ST [{ CTD ST }] }] ST [{ ST PID ST [ PD1 ST ]  EOM;</w:t>
      </w:r>
    </w:p>
    <w:p w14:paraId="25C8EE89" w14:textId="77777777" w:rsidR="00922CF5" w:rsidRDefault="00922CF5" w:rsidP="00922CF5"/>
    <w:p w14:paraId="2873CD5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CRM_C01 := SOM MSH ST [{ ARV ST }] [{ SFT ST }] [ UAC ST ] { ST PID ST [{ GSP ST }] [{ GSR ST }] [{ GSC ST }] [{ PRT ST }] [{ ARV ST }] [ ST PV1 ST [{ PRT ST }] ] ST CSR ST [{ CSP ST }] } ST  EOM;</w:t>
      </w:r>
    </w:p>
    <w:p w14:paraId="7D997F0F" w14:textId="77777777" w:rsidR="00922CF5" w:rsidRDefault="00922CF5" w:rsidP="00922CF5"/>
    <w:p w14:paraId="04AC575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CSU_C09 := SOM MSH ST [{ ARV ST }] [{ SFT ST }] [ UAC ST ] { ST PID ST [ PD1 ST ] [{ GSP ST }] [{ GSR ST }] [{ GSC ST }] [{ PRT ST }] [{ ARV ST }] [{ NTE ST }] [ ST PV1 ST [ PV2 ST ] [{ PRT ST }] ] ST CSR ST { ST [ CSP ST ] { ST [ CSS ST ] { ST [ ST ORC ST [{ PRT ST }] ] ST OBR ST [{ PRT ST }] [{ ST TQ1 ST [{ TQ2 ST }] }] ST OBX ST [{ PRT ST }] } ST { ST [ ST ORC ST [{ PRT ST }] ] ST { ST RXA ST RXR ST [{ PRT ST }] } ST } ST } ST } ST } ST  EOM;</w:t>
      </w:r>
    </w:p>
    <w:p w14:paraId="629F65DE" w14:textId="77777777" w:rsidR="00922CF5" w:rsidRDefault="00922CF5" w:rsidP="00922CF5"/>
    <w:p w14:paraId="1813D78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DBC_O41 := SOM MSH ST [{ ARV ST }] [{ SFT ST }] [ UAC ST ] [ ST PID ST [ PD1 ST ] [{ PRT ST }] [{ ST OBX ST [{ PRT ST }] }] ST [{ NTE ST }] [{ ARV ST }] [{ AL1 ST }] ] ST  EOM;</w:t>
      </w:r>
    </w:p>
    <w:p w14:paraId="4C3F523E" w14:textId="77777777" w:rsidR="00922CF5" w:rsidRDefault="00922CF5" w:rsidP="00922CF5"/>
    <w:p w14:paraId="3443015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DBC_O42 := SOM MSH ST [{ ARV ST }] [{ SFT ST }] [ UAC ST ] [ ST PID ST [ PD1 ST ] [{ PRT ST }] [{ ST OBX ST [{ PRT ST }] }] ST [{ NTE ST }] [{ AL1 ST }] [{ ARV ST }] ] ST  EOM;</w:t>
      </w:r>
    </w:p>
    <w:p w14:paraId="099676BE" w14:textId="77777777" w:rsidR="00922CF5" w:rsidRDefault="00922CF5" w:rsidP="00922CF5"/>
    <w:p w14:paraId="6C56033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DEL_O46 := SOM MSH ST [{ ARV ST }] [{ SFT ST }] [ UAC ST ] [ ST PID ST [ PD1 ST ] [{ PRT ST }] [{ ST OBX ST [{ PRT ST }] }] ST [{ NTE ST }] [{ AL1 ST }] [{ ARV ST }] [ ST PV1 ST [{ PRT ST }] [{ NTE ST }] ] ST ] ST DON ST [{ NTE ST }]  EOM;</w:t>
      </w:r>
    </w:p>
    <w:p w14:paraId="3AC6CEB8" w14:textId="77777777" w:rsidR="00922CF5" w:rsidRDefault="00922CF5" w:rsidP="00922CF5"/>
    <w:p w14:paraId="77F52C0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DEO_O45 := SOM MSH ST [{ ARV ST }] [{ SFT ST }] [ UAC ST ] [ ST PID ST [{ PRT ST }] [{ ST OBX ST [{ PRT ST }] }] ST [{ ARV ST }] [{ NTE ST }] [ ST PV1 ST [{ PRT ST }] [{ NTE ST }] ] ST ] ST { ST OBR ST [{ PRT ST }] [{ NTE ST }] [{ ST OBX ST [{ PRT ST }] [{ NTE ST }] }] ST } ST  EOM;</w:t>
      </w:r>
    </w:p>
    <w:p w14:paraId="13A7EC4E" w14:textId="77777777" w:rsidR="00922CF5" w:rsidRDefault="00922CF5" w:rsidP="00922CF5"/>
    <w:p w14:paraId="2C21304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DER_O44 := SOM MSH ST [{ ARV ST }] [{ SFT ST }] [ UAC ST ] [ ST PID ST [ PD1 ST ] [{ PRT ST }] [{ ST OBX ST [{ PRT ST }] }] ST [{ NTE ST }] [{ AL1 ST }] [{ </w:t>
      </w:r>
      <w:r w:rsidRPr="00922CF5">
        <w:rPr>
          <w:lang w:val="en-US"/>
        </w:rPr>
        <w:lastRenderedPageBreak/>
        <w:t>ARV ST }] [ ST PV1 ST [{ PRT ST }] [{ NTE ST }] ] ST ] ST { ST OBR ST [{ PRT ST }] [{ NTE ST }] } ST  EOM;</w:t>
      </w:r>
    </w:p>
    <w:p w14:paraId="1046A3C9" w14:textId="77777777" w:rsidR="00922CF5" w:rsidRDefault="00922CF5" w:rsidP="00922CF5"/>
    <w:p w14:paraId="0106172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DFT_P03 := SOM MSH ST [{ SFT ST }] [ UAC ST ] EVN ST PID ST [ PD1 ST ] [{ GSP ST }] [{ GSR ST }] [{ GSC ST }] [{ PRT ST }] [{ ROL ST }] [ ST [ PV1 ST ] [ PV2 ST ] [{ PRT ST }] [{ ROL ST }] ] ST [{ DB1 ST }] [{ ST ORC ST [{ PRT ST }] [{ ST TQ1 ST [{ TQ2 ST }] }] ST [ ST OBR ST [{ PRT ST }] [{ NTE ST }] ] ST [{ ST OBX ST [{ PRT ST }] [{ NTE ST }] }] ST }] ST { ST FT1 ST [{ PRT ST }] [{ ROL ST }] [{ NTE ST }] [{ ST PR1 ST [{ PRT ST }] [{ ROL ST }] }] ST [{ ST OBX ST [{ PRT ST }] [{ NTE ST }] }] ST [{ ST OBR ST [{ PRT ST }] [{ NTE ST }] [{ ST OBX ST [{ PRT ST }] [{ NTE ST }] }] ST }] ST [{ ST ORC ST [{ PRT ST }] [{ ST TQ1 ST [{ TQ2 ST }] }] ST [ ST OBR ST [{ PRT ST }] [{ NTE ST }] ] ST [{ ST OBX ST [{ PRT ST }] [{ NTE ST }] }] ST }] ST } ST [{ ST DG1 ST }] ST [ DRG ST ] [{ GT1 ST }] [{ ST IN1 ST [{ GSP ST }] [{ GSR ST }] [ IN2 ST ] [{ IN3 ST }] [{ PRT ST }] [{ ROL ST }] }] ST [ ACC ST ]  EOM;</w:t>
      </w:r>
    </w:p>
    <w:p w14:paraId="61B24745" w14:textId="77777777" w:rsidR="00922CF5" w:rsidRDefault="00922CF5" w:rsidP="00922CF5"/>
    <w:p w14:paraId="0F650CB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DFT_P11 := SOM MSH ST [{ SFT ST }] [ UAC ST ] EVN ST PID ST [{ PRT ST }] [ PD1 ST ] [{ GSP ST }] [{ GSR ST }] [{ GSC ST }] [{ PRT ST }] [{ ROL ST }] [ ST [ PV1 ST ] [ PV2 ST ] [{ PRT ST }] [{ ROL ST }] ] ST [{ DB1 ST }] [{ ST ORC ST [{ PRT ST }] [{ ST TQ1 ST [{ TQ2 ST }] }] ST [ ST OBR ST [{ PRT ST }] [{ NTE ST }] ] ST [{ ST OBX ST [{ PRT ST }] [{ NTE ST }] }] ST }] ST [{ ST DG1 ST }] ST [ DRG ST ] [{ GT1 ST }] [{ GSP ST }] [{ GSR ST }] [{ ST IN1 ST [{ GSP ST }] [{ GSR ST }] [ IN2 ST ] [{ IN3 ST }] [{ PRT ST }] [{ ROL ST }] }] ST [ ACC ST ] { ST FT1 ST [{ NTE ST }] [{ PRT ST }] [{ ST PR1 ST [{ PRT ST }] [{ ROL ST }] }] ST [{ ST OBX ST [{ PRT ST }] [{ NTE ST }] }] ST [{ ST OBR ST [{ PRT ST }] [{ NTE ST }] [{ ST OBX ST [{ PRT ST }] [{ NTE ST }] }] ST }] ST [{ ST ORC ST [{ PRT ST }] [{ ST TQ1 ST [{ TQ2 ST }] }] ST [ ST OBR ST [{ PRT ST }] [{ NTE ST }] ] ST [{ ST OBX ST [{ PRT ST }] [{ NTE ST }] }] ST }] ST [{ ST DG1 ST }] ST [ DRG ST ] [{ GT1 ST }] [{ GSP ST }] [{ GSR ST }] [{ ST IN1 ST [{ GSP ST }] [{ GSR ST }] [ IN2 ST ] [{ IN3 ST }] [{ PRT ST }] [{ ROL ST }] }] ST } ST  EOM;</w:t>
      </w:r>
    </w:p>
    <w:p w14:paraId="32A4B373" w14:textId="77777777" w:rsidR="00922CF5" w:rsidRDefault="00922CF5" w:rsidP="00922CF5"/>
    <w:p w14:paraId="738511C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DPR_O48 := SOM MSH ST [{ ARV ST }] [{ SFT ST }] [ UAC ST ] [ ST PID ST [ PD1 ST ] [{ PRT ST }] [{ ST OBX ST [{ PRT ST }] }] ST [{ NTE ST }] [{ AL1 ST }] [{ ARV ST }] [ ST PV1 ST [{ PRT ST }] [{ NTE ST }] ] ST ] ST { ST OBR ST [{ PRT ST }] [{ NTE ST }] } ST [ ST DON ST [{ ST OBX ST [{ PRT ST }] }] ST [{ NTE ST }] [ ST [{ BUI ST }] [{ NTE ST }] ] ST ] ST  EOM;</w:t>
      </w:r>
    </w:p>
    <w:p w14:paraId="5306DDD2" w14:textId="77777777" w:rsidR="00922CF5" w:rsidRDefault="00922CF5" w:rsidP="00922CF5"/>
    <w:p w14:paraId="4978B0D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DRC_O47 := SOM MSH ST [{ ARV ST }] [{ SFT ST }] [ UAC ST ] [ ST PID ST [ PD1 ST ] [{ PRT ST }] [{ ST OBX ST [{ PRT ST }] }] ST [{ NTE ST }] [{ AL1 ST }] [{ ARV ST }] [ ST PV1 ST [{ PRT ST }] [{ NTE ST }] ] ST ] ST { ST OBR ST [{ PRT ST }] [{ NTE ST }] } ST  EOM;</w:t>
      </w:r>
    </w:p>
    <w:p w14:paraId="3625AD28" w14:textId="77777777" w:rsidR="00922CF5" w:rsidRDefault="00922CF5" w:rsidP="00922CF5"/>
    <w:p w14:paraId="5E70AB1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DRG_O43 := SOM MSH ST [{ SFT ST }] [ UAC ST ] [ ST PID ST [ PD1 ST ] [{ PRT ST }] [{ ST OBX ST [{ PRT ST }] }] ST [{ NTE ST }] [{ AL1 ST }] [{ ARV ST }] [ ST PV1 ST [{ PRT ST }] [{ NTE ST }] ] ST ] ST  EOM;</w:t>
      </w:r>
    </w:p>
    <w:p w14:paraId="235FE60D" w14:textId="77777777" w:rsidR="00922CF5" w:rsidRDefault="00922CF5" w:rsidP="00922CF5"/>
    <w:p w14:paraId="310934A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EAC_U07 := SOM MSH ST [{ SFT ST }] [ UAC ST ] EQU ST { ST ECD ST [ TQ1 ST ] [{ ST SAC ST [{ ST [{ OBR ST }] [{ PRT ST }] }] ST [{ SPM ST }] [{ DST ST }] }] ST [ CNS ST ] } ST [ ROL ST ]  EOM;</w:t>
      </w:r>
    </w:p>
    <w:p w14:paraId="4935996C" w14:textId="77777777" w:rsidR="00922CF5" w:rsidRDefault="00922CF5" w:rsidP="00922CF5"/>
    <w:p w14:paraId="284BAB4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EAN_U09 := SOM MSH ST [{ SFT ST }] [ UAC ST ] EQU ST { ST NDS ST [ NTE ST ] } ST [ ROL ST ]  EOM;</w:t>
      </w:r>
    </w:p>
    <w:p w14:paraId="79F5F9CF" w14:textId="77777777" w:rsidR="00922CF5" w:rsidRDefault="00922CF5" w:rsidP="00922CF5"/>
    <w:p w14:paraId="6C7D7D8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EAR_U08 := SOM MSH ST [{ SFT ST }] [ UAC ST ] EQU ST { ST ECD ST [ ST SAC ST [{ SPM ST }] ] ST ECR ST } ST [ ROL ST ]  EOM;</w:t>
      </w:r>
    </w:p>
    <w:p w14:paraId="25464DBC" w14:textId="77777777" w:rsidR="00922CF5" w:rsidRDefault="00922CF5" w:rsidP="00922CF5"/>
    <w:p w14:paraId="1520F21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EHC_E01 := SOM MSH ST [{ SFT ST }] [{ UAC ST }] &lt; ST IVC ST [ PYE ST ] [{ CTD ST }] [ AUT ST ] [{ LOC ST }] [{ PRT ST }] [{ ROL ST }] { ST PSS ST { ST PSG ST [{ LOC ST }] [{ PRT ST }] [{ ROL ST }] [{ ST PID ST [{ GSP ST }] [{ GSR ST }] [{ GSC ST }] [{ PRT ST }] [ PV1 ST ] [ PV2 ST ] [{ ACC ST }] { ST IN1 ST [{ GSP ST }] [{ GSR ST }] [ IN2 ST ] } ST [{ ST DG1 ST [{ NTE ST }] }] ST [{ OBX ST }] [{ PRT ST }] }] ST { ST PSL ST [{ NTE ST }] [{ ADJ ST }] [ AUT ST ] [{ LOC ST }] [{ PRT ST }] [{ ROL ST }] } ST [{ ST PR1 ST [{ NTE ST }] [{ PRT ST }] [{ ROL ST }] }] ST [{ IPR ST }] } ST } ST &gt; ST  EOM;</w:t>
      </w:r>
    </w:p>
    <w:p w14:paraId="2BF489E4" w14:textId="77777777" w:rsidR="00922CF5" w:rsidRDefault="00922CF5" w:rsidP="00922CF5"/>
    <w:p w14:paraId="5F5ABD6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EHC_E02 := SOM MSH ST [{ SFT ST }] [{ UAC ST }] &lt; ST IVC ST PYE ST [{ CTD ST }] [{ NTE ST }] [{ ST PSS ST [{ ST PSG ST [{ PSL ST }] }] ST }] ST &gt; ST  EOM;</w:t>
      </w:r>
    </w:p>
    <w:p w14:paraId="37200C01" w14:textId="77777777" w:rsidR="00922CF5" w:rsidRDefault="00922CF5" w:rsidP="00922CF5"/>
    <w:p w14:paraId="63794D1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EHC_E04 := SOM MSH ST [{ SFT ST }] [{ UAC ST }] &lt; ST IVC ST [{ NTE ST }] [{ ST PSS ST [{ ST PSG ST [{ PSL ST }] }] ST }] ST &gt; ST  EOM;</w:t>
      </w:r>
    </w:p>
    <w:p w14:paraId="3F8E62B0" w14:textId="77777777" w:rsidR="00922CF5" w:rsidRDefault="00922CF5" w:rsidP="00922CF5"/>
    <w:p w14:paraId="546CC7C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EHC_E10 := SOM MSH ST [{ SFT ST }] [{ UAC ST }] MSA ST [{ ERR ST }] { ST IPR ST [{ NTE ST }] PYE ST IN1 ST [{ GSP ST }] [{ GSR ST }] [ IN2 ST ] IVC ST { ST PSS ST { ST PSG ST { ST PSL ST [{ ADJ ST }] } ST } ST } ST } ST  EOM;</w:t>
      </w:r>
    </w:p>
    <w:p w14:paraId="6C395FA8" w14:textId="77777777" w:rsidR="00922CF5" w:rsidRDefault="00922CF5" w:rsidP="00922CF5"/>
    <w:p w14:paraId="7017909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EHC_E12 := SOM MSH ST [{ SFT ST }] [{ UAC ST }] RFI ST [{ CTD ST }] IVC ST PSS ST PSG ST [ PID ST ] [{ GSP ST }] [{ GSR ST }] [{ GSC ST }] [{ PRT ST }] [{ PSL ST }] { ST [ CTD ST ] OBR ST [{ PRT ST }] [ NTE ST ] [{ OBX ST }] [{ PRT ST }] } ST  EOM;</w:t>
      </w:r>
    </w:p>
    <w:p w14:paraId="5313B61E" w14:textId="77777777" w:rsidR="00922CF5" w:rsidRDefault="00922CF5" w:rsidP="00922CF5"/>
    <w:p w14:paraId="363E8A1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EHC_E13 := SOM MSH ST [{ SFT ST }] [{ UAC ST }] MSA ST [{ ERR ST }] RFI ST [{ CTD ST }] IVC ST PSS ST PSG ST [ PID ST ] [{ GSP ST }] [{ GSR ST }] [{ GSC ST }] [{ PRT ST }] [ PSL ST ] { ST [ CTD ST ] OBR ST [{ PRT ST }] [ NTE ST ] { ST OBX ST [{ PRT ST }] [ NTE ST ] [ TXA ST ] } ST } ST  EOM;</w:t>
      </w:r>
    </w:p>
    <w:p w14:paraId="1843A0F8" w14:textId="77777777" w:rsidR="00922CF5" w:rsidRDefault="00922CF5" w:rsidP="00922CF5"/>
    <w:p w14:paraId="7583080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EHC_E15 := SOM MSH ST [{ SFT ST }] [{ UAC ST }] &lt; ST PMT ST PYE ST &gt; ST [{ ST IPR ST IVC ST { ST PSS ST { ST PSG ST { ST PSL ST [{ ADJ ST }] } ST } ST } ST }] ST [{ ST ADJ ST [ PRT ST ] [ ROL ST ] }] ST  EOM;</w:t>
      </w:r>
    </w:p>
    <w:p w14:paraId="3ED9099B" w14:textId="77777777" w:rsidR="00922CF5" w:rsidRDefault="00922CF5" w:rsidP="00922CF5"/>
    <w:p w14:paraId="2752575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EHC_E20 := SOM MSH ST [{ SFT ST }] [{ UAC ST }] &lt; ST IVC ST { CTD ST } [{ LOC ST }] [{ ROL ST }] { ST PID ST [{ GSP ST }] [{ GSR ST }] [{ GSC ST }] [{ PRT ST }] [{ ACC ST }] { ST IN1 ST [{ GSP ST }] [{ GSR ST }] [ IN2 ST ] } ST [{ ST DG1 ST [{ NTE ST }] }] ST [{ OBX ST }] [{ PRT ST }] } ST { ST PSL ST [{ NTE ST }] [{ ADJ ST }] [{ LOC ST }] [{ PRT ST }] [{ ROL ST }] } ST &gt; ST  EOM;</w:t>
      </w:r>
    </w:p>
    <w:p w14:paraId="1CEDDB95" w14:textId="77777777" w:rsidR="00922CF5" w:rsidRDefault="00922CF5" w:rsidP="00922CF5"/>
    <w:p w14:paraId="6C0DAC5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lastRenderedPageBreak/>
        <w:t>EHC_E21 := SOM MSH ST [{ SFT ST }] [{ UAC ST }] &lt; ST IVC ST { ST PSL ST [{ NTE ST }] [ AUT ST ] } ST &gt; ST  EOM;</w:t>
      </w:r>
    </w:p>
    <w:p w14:paraId="63992479" w14:textId="77777777" w:rsidR="00922CF5" w:rsidRDefault="00922CF5" w:rsidP="00922CF5"/>
    <w:p w14:paraId="05192FDF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EHC_E24 := SOM MSH ST [{ SFT ST }] [{ UAC ST }] MSA ST [{ ERR ST }] &lt; ST IVC ST { ST PSL ST [ AUT ST ] [{ ADJ ST }] } ST &gt; ST  EOM;</w:t>
      </w:r>
    </w:p>
    <w:p w14:paraId="324E1F6E" w14:textId="77777777" w:rsidR="00922CF5" w:rsidRDefault="00922CF5" w:rsidP="00922CF5"/>
    <w:p w14:paraId="7A18993F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ESR_U02 := SOM MSH ST [{ SFT ST }] [ UAC ST ] EQU ST [ ROL ST ]  EOM;</w:t>
      </w:r>
    </w:p>
    <w:p w14:paraId="1CBC015F" w14:textId="77777777" w:rsidR="00922CF5" w:rsidRDefault="00922CF5" w:rsidP="00922CF5"/>
    <w:p w14:paraId="738D5A2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ESU_U01 := SOM MSH ST [{ SFT ST }] [ UAC ST ] EQU ST [{ ISD ST }] [ ROL ST ]  EOM;</w:t>
      </w:r>
    </w:p>
    <w:p w14:paraId="10C940D3" w14:textId="77777777" w:rsidR="00922CF5" w:rsidRDefault="00922CF5" w:rsidP="00922CF5"/>
    <w:p w14:paraId="13C8956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INR_U06 := SOM MSH ST [{ SFT ST }] [ UAC ST ] EQU ST { INV ST } [ ROL ST ]  EOM;</w:t>
      </w:r>
    </w:p>
    <w:p w14:paraId="111947F9" w14:textId="77777777" w:rsidR="00922CF5" w:rsidRDefault="00922CF5" w:rsidP="00922CF5"/>
    <w:p w14:paraId="11EAD8F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INR_U14 := SOM MSH ST [{ SFT ST }] [ UAC ST ] EQU ST [{ INV ST }]  EOM;</w:t>
      </w:r>
    </w:p>
    <w:p w14:paraId="7992A72A" w14:textId="77777777" w:rsidR="00922CF5" w:rsidRDefault="00922CF5" w:rsidP="00922CF5"/>
    <w:p w14:paraId="0A23E6E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INU_U05 := SOM MSH ST [{ SFT ST }] [ UAC ST ] EQU ST { INV ST } [ ROL ST ]  EOM;</w:t>
      </w:r>
    </w:p>
    <w:p w14:paraId="1E5CF984" w14:textId="77777777" w:rsidR="00922CF5" w:rsidRDefault="00922CF5" w:rsidP="00922CF5"/>
    <w:p w14:paraId="6FDD042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LSU_U12 := SOM MSH ST [{ SFT ST }] [ UAC ST ] EQU ST { EQP ST } [ ROL ST ]  EOM;</w:t>
      </w:r>
    </w:p>
    <w:p w14:paraId="0CF47BA0" w14:textId="77777777" w:rsidR="00922CF5" w:rsidRDefault="00922CF5" w:rsidP="00922CF5"/>
    <w:p w14:paraId="1A37529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MDM_T01 := SOM MSH ST [{ SFT ST }] [ UAC ST ] EVN ST PID ST [{ GSP ST }] [{ GSR ST }] [{ GSC ST }] [{ PRT ST }] PV1 ST [{ PRT ST }] [{ ST ORC ST [{ PRT ST }] [{ ST TQ1 ST [{ TQ2 ST }] }] ST OBR ST [{ PRT ST }] [{ NTE ST }] }] ST TXA ST [{ CON ST }]  EOM;</w:t>
      </w:r>
    </w:p>
    <w:p w14:paraId="576722F2" w14:textId="77777777" w:rsidR="00922CF5" w:rsidRDefault="00922CF5" w:rsidP="00922CF5"/>
    <w:p w14:paraId="2AB4867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MDM_T02 := SOM MSH ST [{ SFT ST }] [ UAC ST ] EVN ST PID ST [{ GSP ST }] [{ GSR ST }] [{ GSC ST }] [{ PRT ST }] PV1 ST [{ PRT ST }] [{ ST ORC ST [{ PRT ST }] [{ ST TQ1 ST [{ TQ2 ST }] }] ST OBR ST [{ PRT ST }] [{ NTE ST }] }] ST TXA ST [{ CON ST }] { ST OBX ST [{ PRT ST }] [{ NTE ST }] } ST  EOM;</w:t>
      </w:r>
    </w:p>
    <w:p w14:paraId="6A965F6F" w14:textId="77777777" w:rsidR="00922CF5" w:rsidRDefault="00922CF5" w:rsidP="00922CF5"/>
    <w:p w14:paraId="25D822F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MFK_M01 := SOM MSH ST [{ SFT ST }] [ UAC ST ] MSA ST [{ ERR ST }] MFI ST [{ MFA ST }]  EOM;</w:t>
      </w:r>
    </w:p>
    <w:p w14:paraId="6FC2C21C" w14:textId="77777777" w:rsidR="00922CF5" w:rsidRDefault="00922CF5" w:rsidP="00922CF5"/>
    <w:p w14:paraId="1D9D9E9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MFN_M02 := SOM MSH ST [{ SFT ST }] [ UAC ST ] MFI ST { ST MFE ST STF ST [{ GSP ST }] [{ GSR ST }] [{ PRA ST }] [{ ORG ST }] [{ AFF ST }] [{ LAN ST }] [{ EDU ST }] [{ CER ST }] [{ NTE ST }] } ST  EOM;</w:t>
      </w:r>
    </w:p>
    <w:p w14:paraId="42D9C86B" w14:textId="77777777" w:rsidR="00922CF5" w:rsidRDefault="00922CF5" w:rsidP="00922CF5"/>
    <w:p w14:paraId="37EA883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MFN_M04 := SOM MSH ST [{ SFT ST }] [ UAC ST ] MFI ST [{ NTE ST }] { ST MFE ST [{ NTE ST }] CDM ST [{ NTE ST }] [{ PRC ST }] } ST  EOM;</w:t>
      </w:r>
    </w:p>
    <w:p w14:paraId="3B795E0F" w14:textId="77777777" w:rsidR="00922CF5" w:rsidRDefault="00922CF5" w:rsidP="00922CF5"/>
    <w:p w14:paraId="3A1A2D6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lastRenderedPageBreak/>
        <w:t>MFN_M05 := SOM MSH ST [{ SFT ST }] [ UAC ST ] MFI ST { ST MFE ST LOC ST [{ LCH ST }] [{ LRL ST }] { ST LDP ST [{ LCH ST }] [{ LCC ST }] } ST } ST  EOM;</w:t>
      </w:r>
    </w:p>
    <w:p w14:paraId="194BCA77" w14:textId="77777777" w:rsidR="00922CF5" w:rsidRDefault="00922CF5" w:rsidP="00922CF5"/>
    <w:p w14:paraId="0BA3041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MFN_M06 := SOM MSH ST [{ SFT ST }] [ UAC ST ] MFI ST { ST MFE ST CM0 ST [{ ST CM1 ST [{ CM2 ST }] }] ST } ST  EOM;</w:t>
      </w:r>
    </w:p>
    <w:p w14:paraId="07E16797" w14:textId="77777777" w:rsidR="00922CF5" w:rsidRDefault="00922CF5" w:rsidP="00922CF5"/>
    <w:p w14:paraId="6D4FAEE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MFN_M07 := SOM MSH ST [{ SFT ST }] [ UAC ST ] MFI ST { ST MFE ST CM0 ST [{ CM2 ST }] } ST  EOM;</w:t>
      </w:r>
    </w:p>
    <w:p w14:paraId="24F66DE0" w14:textId="77777777" w:rsidR="00922CF5" w:rsidRDefault="00922CF5" w:rsidP="00922CF5"/>
    <w:p w14:paraId="1CE1F1A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MFN_M08 := SOM MSH ST [{ SFT ST }] [ UAC ST ] MFI ST { ST MFE ST OM1 ST [{ OMC ST }] [{ PRT ST }] [ OM2 ST ] [ OM3 ST ] [{ OM4 ST }] } ST  EOM;</w:t>
      </w:r>
    </w:p>
    <w:p w14:paraId="22FFA3BA" w14:textId="77777777" w:rsidR="00922CF5" w:rsidRDefault="00922CF5" w:rsidP="00922CF5"/>
    <w:p w14:paraId="4438E22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MFN_M09 := SOM MSH ST [{ SFT ST }] [ UAC ST ] MFI ST { ST MFE ST OM1 ST [{ OMC ST }] [{ PRT ST }] [ ST OM3 ST [{ OM4 ST }] ] ST } ST  EOM;</w:t>
      </w:r>
    </w:p>
    <w:p w14:paraId="55499663" w14:textId="77777777" w:rsidR="00922CF5" w:rsidRDefault="00922CF5" w:rsidP="00922CF5"/>
    <w:p w14:paraId="031B3D1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MFN_M10 := SOM MSH ST [{ SFT ST }] [ UAC ST ] MFI ST { ST MFE ST OM1 ST [{ OMC ST }] [{ PRT ST }] [ ST OM5 ST [{ OM4 ST }] ] ST } ST  EOM;</w:t>
      </w:r>
    </w:p>
    <w:p w14:paraId="47036F20" w14:textId="77777777" w:rsidR="00922CF5" w:rsidRDefault="00922CF5" w:rsidP="00922CF5"/>
    <w:p w14:paraId="69CAFB5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MFN_M11 := SOM MSH ST [{ SFT ST }] [ UAC ST ] MFI ST { ST MFE ST OM1 ST [{ OMC ST }] [{ PRT ST }] [ ST OM6 ST OM2 ST ] ST } ST  EOM;</w:t>
      </w:r>
    </w:p>
    <w:p w14:paraId="2B1810FE" w14:textId="77777777" w:rsidR="00922CF5" w:rsidRDefault="00922CF5" w:rsidP="00922CF5"/>
    <w:p w14:paraId="5550AD7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MFN_M12 := SOM MSH ST [{ SFT ST }] [ UAC ST ] MFI ST { ST MFE ST OM1 ST [{ PRT ST }] [ ST OM7 ST [{ PRT ST }] ] ST } ST  EOM;</w:t>
      </w:r>
    </w:p>
    <w:p w14:paraId="131AF211" w14:textId="77777777" w:rsidR="00922CF5" w:rsidRDefault="00922CF5" w:rsidP="00922CF5"/>
    <w:p w14:paraId="0BC52F2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MFN_M13 := SOM MSH ST [{ SFT ST }] [ UAC ST ] MFI ST { MFE ST }  EOM;</w:t>
      </w:r>
    </w:p>
    <w:p w14:paraId="26AD93E7" w14:textId="77777777" w:rsidR="00922CF5" w:rsidRDefault="00922CF5" w:rsidP="00922CF5"/>
    <w:p w14:paraId="6C0FBE0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MFN_M15 := SOM MSH ST [{ SFT ST }] [ UAC ST ] MFI ST { ST MFE ST IIM ST } ST  EOM;</w:t>
      </w:r>
    </w:p>
    <w:p w14:paraId="32F962AA" w14:textId="77777777" w:rsidR="00922CF5" w:rsidRDefault="00922CF5" w:rsidP="00922CF5"/>
    <w:p w14:paraId="244AEB0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MFN_M16 := SOM MSH ST [{ SFT ST }] [ UAC ST ] MFI ST { ST MFE ST ITM ST [{ NTE ST }] [{ ST STZ ST [{ NTE ST }] }] ST [{ ST VND ST [{ ST PKG ST [{ PCE ST }] }] ST }] ST [{ ST IVT ST [{ ILT ST }] [{ NTE ST }] }] ST } ST  EOM;</w:t>
      </w:r>
    </w:p>
    <w:p w14:paraId="69281CA6" w14:textId="77777777" w:rsidR="00922CF5" w:rsidRDefault="00922CF5" w:rsidP="00922CF5"/>
    <w:p w14:paraId="42DFFEB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MFN_M17 := SOM MSH ST [{ SFT ST }] [ UAC ST ] MFI ST { ST MFE ST DMI ST } ST  EOM;</w:t>
      </w:r>
    </w:p>
    <w:p w14:paraId="263BC0B2" w14:textId="77777777" w:rsidR="00922CF5" w:rsidRDefault="00922CF5" w:rsidP="00922CF5"/>
    <w:p w14:paraId="5D5C3D1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MFN_M18 := SOM MSH ST [{ SFT ST }] [ UAC ST ] MFI ST { ST MFE ST { ST PM1 ST { ST MCP ST [{ DPS ST }] } ST } ST } ST  EOM;</w:t>
      </w:r>
    </w:p>
    <w:p w14:paraId="369F64D5" w14:textId="77777777" w:rsidR="00922CF5" w:rsidRDefault="00922CF5" w:rsidP="00922CF5"/>
    <w:p w14:paraId="1BEC06F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MFN_M19 := SOM MSH ST [{ SFT ST }] [ UAC ST ] MFI ST { ST MFE ST CTR ST [{ NTE ST }] { ST ITM ST { ST VND ST [{ ST PKG ST }] ST } ST } ST } ST  EOM;</w:t>
      </w:r>
    </w:p>
    <w:p w14:paraId="48D2EA92" w14:textId="77777777" w:rsidR="00922CF5" w:rsidRDefault="00922CF5" w:rsidP="00922CF5"/>
    <w:p w14:paraId="5E7DC48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lastRenderedPageBreak/>
        <w:t>MFN_Znn := SOM MSH ST [{ SFT ST }] [ UAC ST ] MFI ST { ST MFE ST Hxx ST } ST  EOM;</w:t>
      </w:r>
    </w:p>
    <w:p w14:paraId="19E90839" w14:textId="77777777" w:rsidR="00922CF5" w:rsidRDefault="00922CF5" w:rsidP="00922CF5"/>
    <w:p w14:paraId="1BED276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NMD_N02 := SOM MSH ST [{ SFT ST }] [ UAC ST ] { ST [ ST NCK ST [{ NTE ST }] ] ST [ ST NST ST [{ NTE ST }] ] ST [ ST NSC ST [{ NTE ST }] ] ST } ST  EOM;</w:t>
      </w:r>
    </w:p>
    <w:p w14:paraId="740CA8AD" w14:textId="77777777" w:rsidR="00922CF5" w:rsidRDefault="00922CF5" w:rsidP="00922CF5"/>
    <w:p w14:paraId="24AFD90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OMB_O27 := SOM MSH ST [{ ARV ST }] [{ SFT ST }] [ UAC ST ] [{ NTE ST }] [ ST PID ST [ PD1 ST ] [{ GSP ST }] [{ GSR ST }] [{ GSC ST }] [{ PRT ST }] [{ ARV ST }] [{ NTE ST }] [ ST PV1 ST [ PV2 ST ] [{ PRT ST }] ] ST [{ ST IN1 ST [ IN2 ST ] [ IN3 ST ] }] ST [ GT1 ST ] [{ AL1 ST }] ] ST { ST ORC ST [{ PRT ST }] [{ ST TQ1 ST [{ TQ2 ST }] }] ST BPO ST [ SPM ST ] [{ NTE ST }] [{ DG1 ST }] [{ ST OBX ST [{ PRT ST }] [{ NTE ST }] }] ST [{ FT1 ST }] [ BLG ST ] } ST  EOM;</w:t>
      </w:r>
    </w:p>
    <w:p w14:paraId="0925B5D7" w14:textId="77777777" w:rsidR="00922CF5" w:rsidRDefault="00922CF5" w:rsidP="00922CF5"/>
    <w:p w14:paraId="06BDB9D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OMD_O03 := SOM MSH ST [{ ARV ST }] [{ SFT ST }] [ UAC ST ] [{ NTE ST }] [ ST PID ST [ PD1 ST ] [{ GSP ST }] [{ GSR ST }] [{ GSC ST }] [{ PRT ST }] [{ ARV ST }] [{ NTE ST }] [ ST PV1 ST [ PV2 ST ] [{ PRT ST }] ] ST [{ ST IN1 ST [ IN2 ST ] [ IN3 ST ] }] ST [ GT1 ST ] [{ AL1 ST }] ] ST { ST ORC ST [{ PRT ST }] [{ ST TQ1 ST [{ TQ2 ST }] }] ST [ ST { ODS ST } [{ NTE ST }] [{ ST OBX ST [{ PRT ST }] [{ NTE ST }] }] ST ] ST } ST [{ ST ORC ST [{ PRT ST }] [{ ST TQ1 ST [{ TQ2 ST }] }] ST { ODT ST } [{ NTE ST }] }] ST  EOM;</w:t>
      </w:r>
    </w:p>
    <w:p w14:paraId="378F6AE9" w14:textId="77777777" w:rsidR="00922CF5" w:rsidRDefault="00922CF5" w:rsidP="00922CF5"/>
    <w:p w14:paraId="1405458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OMG_O19 := SOM MSH ST [{ ARV ST }] [{ SFT ST }] [ UAC ST ] [{ NTE ST }] [ ST PID ST [ PD1 ST ] [{ GSP ST }] [{ GSR ST }] [{ GSC ST }] [{ PRT ST }] [ ST [{ OH1 ST }] [{ OH2 ST }] [ OH3 ST ] [{ OH4 ST }] ] ST [{ NTE ST }] [{ ST NK1 ST [{ GSP ST }] [{ GSR ST }] [{ OH2 ST }] [ OH3 ST ] }] ST [{ ARV ST }] [ ST PV1 ST [ PV2 ST ] [{ PRT ST }] ] ST [{ ST IN1 ST [ IN2 ST ] [ IN3 ST ] }] ST [ GT1 ST ] [{ AL1 ST }] ] ST { ST ORC ST [{ NTE ST }] [{ PRT ST }] [{ ST TQ1 ST [{ TQ2 ST }] }] ST OBR ST [{ NTE ST }] [{ PRT ST }] [ CTD ST ] [{ DG1 ST }] [ REL ST ] [{ ST OBX ST [{ PRT ST }] [{ NTE ST }] }] ST [{ ST SPM ST [{ NTE ST }] [{ ST OBX ST [{ PRT ST }] }] ST [{ ST SAC ST [{ NTE ST }] [{ ST OBX ST [{ PRT ST }] }] ST }] ST }] ST [ SGH ST ] [{ ST [ ST PID ST [ PD1 ST ] [{ GSP ST }] [{ GSR ST }] [{ GSC ST }] [{ ARV ST }] [{ PRT ST }] ] ST [ ST PV1 ST [ PV2 ST ] [{ PRT ST }] ] ST [{ AL1 ST }] { ST ORC ST [{ PRT ST }] OBR ST [{ ST TQ1 ST [{ TQ2 ST }] }] ST [{ NTE ST }] [{ ST PRT ST [{ DEV ST }] }] ST [ CTD ST ] { ST OBX ST [{ PRT ST }] [{ NTE ST }] } ST } ST }] ST [ SGT ST ] [{ FT1 ST }] [{ CTI ST }] [ BLG ST ] } ST [{ ST DEV ST [{ OBX ST }] }] ST  EOM;</w:t>
      </w:r>
    </w:p>
    <w:p w14:paraId="29487667" w14:textId="77777777" w:rsidR="00922CF5" w:rsidRDefault="00922CF5" w:rsidP="00922CF5"/>
    <w:p w14:paraId="5BF30FA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OMI_O23 := SOM MSH ST [{ ARV ST }] [{ SFT ST }] [ UAC ST ] [{ NTE ST }] [ ST PID ST [ PD1 ST ] [{ GSP ST }] [{ GSR ST }] [{ GSC ST }] [{ PRT ST }] [ ST [{ OH1 ST }] [{ OH2 ST }] [ OH3 ST ] [{ OH4 ST }] ] ST [{ ARV ST }] [{ NTE ST }] [ ST PV1 ST [ PV2 ST ] [{ PRT ST }] ] ST [{ ST IN1 ST [ IN2 ST ] [ IN3 ST ] }] ST [ GT1 ST ] [{ AL1 ST }] ] ST { ST ORC ST [{ PRT ST }] [{ ST TQ1 ST [{ TQ2 ST }] }] ST OBR ST [{ NTE ST }] [{ PRT ST }] [ CTD ST ] [{ DG1 ST }] [ REL ST ] [{ ST OBX ST [{ PRT ST }] [{ NTE ST }] }] ST { IPC ST } } ST [{ ST DEV ST [{ OBX ST }] }] ST  EOM;</w:t>
      </w:r>
    </w:p>
    <w:p w14:paraId="16AC6964" w14:textId="77777777" w:rsidR="00922CF5" w:rsidRDefault="00922CF5" w:rsidP="00922CF5"/>
    <w:p w14:paraId="6F53CE2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OML_O21 := SOM MSH ST [{ ARV ST }] [{ SFT ST }] [ UAC ST ] [{ NTE ST }] [ ST PID ST [ PD1 ST ] [{ GSP ST }] [{ GSR ST }] [{ GSC ST }] [{ PRT ST }] [ ST [{ OH1 ST }] [{ OH2 ST }] [ OH3 ST ] [{ OH4 ST }] ] ST [{ NTE ST }] [{ ST NK1 ST [{ GSP ST }] [{ GSR ST }] [{ OH2 ST }] [ OH3 ST ] }] ST [{ ARV ST }] [ ST PV1 </w:t>
      </w:r>
      <w:r w:rsidRPr="00922CF5">
        <w:rPr>
          <w:lang w:val="en-US"/>
        </w:rPr>
        <w:lastRenderedPageBreak/>
        <w:t>ST [ PV2 ST ] [{ PRT ST }] ] ST [{ ST IN1 ST [ IN2 ST ] [ IN3 ST ] }] ST [ GT1 ST ] [{ AL1 ST }] ] ST { ST ORC ST [{ NTE ST }] [{ PRT ST }] [{ ST TQ1 ST [{ TQ2 ST }] }] ST [ ST OBR ST [ TCD ST ] [{ NTE ST }] [{ PRT ST }] [ CTD ST ] [{ DG1 ST }] [ REL ST ] [{ ST OBX ST [{ PRT ST }] [ TCD ST ] [{ NTE ST }] }] ST [{ ST SPM ST [{ NTE ST }] [{ ST OBX ST [{ PRT ST }] }] ST [{ ST SAC ST [{ NTE ST }] [{ ST OBX ST [{ PRT ST }] }] ST }] ST }] ST [ IPC ST ] [ SGH ST ] [{ ST [ ST PID ST [ PD1 ST ] [{ GSP ST }] [{ GSR ST }] [{ GSC ST }] [{ PRT ST }] [{ ARV ST }] ] ST [ ST PV1 ST [ PV2 ST ] [{ PRT ST }] ] ST [{ AL1 ST }] { ST ORC ST [{ PRT ST }] OBR ST [{ NTE ST }] [{ ST PRT ST [{ DEV ST }] }] ST [{ ST TQ1 ST [{ TQ2 ST }] }] ST { ST OBX ST [{ PRT ST }] [{ NTE ST }] } ST } ST }] ST [ SGT ST ] ] ST [{ FT1 ST }] [{ CTI ST }] [ BLG ST ] } ST [{ ST DEV ST [{ OBX ST }] }] ST  EOM;</w:t>
      </w:r>
    </w:p>
    <w:p w14:paraId="7D17E004" w14:textId="77777777" w:rsidR="00922CF5" w:rsidRDefault="00922CF5" w:rsidP="00922CF5"/>
    <w:p w14:paraId="17F9E86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OML_O33 := SOM MSH ST [{ ARV ST }] [{ SFT ST }] [ UAC ST ] [{ NTE ST }] [ ST PID ST [ PD1 ST ] [{ GSP ST }] [{ GSR ST }] [{ GSC ST }] [{ PRT ST }] [ ST [{ OH1 ST }] [{ OH2 ST }] [ OH3 ST ] [{ OH4 ST }] ] ST [{ NTE ST }] [{ ST NK1 ST [{ GSP ST }] [{ GSR ST }] [{ OH2 ST }] [ OH3 ST ] }] ST [{ ARV ST }] [ ST PV1 ST [ PV2 ST ] [{ PRT ST }] ] ST [{ ST IN1 ST [ IN2 ST ] [ IN3 ST ] }] ST [ GT1 ST ] [{ AL1 ST }] ] ST { ST SPM ST [{ NTE ST }] [{ ST OBX ST [{ PRT ST }] }] ST [{ ST SAC ST [{ NTE ST }] }] ST { ST ORC ST [{ NTE ST }] [{ PRT ST }] [{ ST TQ1 ST [{ TQ2 ST }] }] ST [ ST OBR ST [ TCD ST ] [{ NTE ST }] [{ PRT ST }] [{ DG1 ST }] [ REL ST ] [{ ST OBX ST [{ PRT ST }] [ TCD ST ] [{ NTE ST }] }] ST [ IPC ST ] [ SGH ST ] [{ ST [ ST PID ST [ PD1 ST ] [{ GSP ST }] [{ GSR ST }] [{ GSC ST }] [{ PRT ST }] [{ ARV ST }] ] ST [ ST PV1 ST [ PV2 ST ] [{ PRT ST }] ] ST [{ AL1 ST }] { ST ORC ST [{ PRT ST }] OBR ST [{ NTE ST }] [{ ST PRT ST [{ DEV ST }] }] ST [{ ST TQ1 ST [{ TQ2 ST }] }] ST { ST OBX ST [{ PRT ST }] [{ NTE ST }] } ST } ST }] ST [ SGT ST ] ] ST [{ FT1 ST }] [{ CTI ST }] [ BLG ST ] } ST } ST [{ ST DEV ST [{ OBX ST }] }] ST  EOM;</w:t>
      </w:r>
    </w:p>
    <w:p w14:paraId="69565185" w14:textId="77777777" w:rsidR="00922CF5" w:rsidRDefault="00922CF5" w:rsidP="00922CF5"/>
    <w:p w14:paraId="2F8256C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OML_O35 := SOM MSH ST [{ ARV ST }] [{ SFT ST }] [ UAC ST ] [{ NTE ST }] [ ST PID ST [ PD1 ST ] [{ GSP ST }] [{ GSR ST }] [{ GSC ST }] [{ PRT ST }] [ ST [{ OH1 ST }] [{ OH2 ST }] [ OH3 ST ] [{ OH4 ST }] ] ST [{ NTE ST }] [{ ST NK1 ST [{ GSP ST }] [{ GSR ST }] [{ OH2 ST }] [ OH3 ST ] }] ST [{ ARV ST }] [ ST PV1 ST [ PV2 ST ] [{ PRT ST }] ] ST [{ ST IN1 ST [ IN2 ST ] [ IN3 ST ] }] ST [ GT1 ST ] [{ AL1 ST }] ] ST { ST SPM ST [{ NTE ST }] [{ ST OBX ST [{ PRT ST }] }] ST { ST SAC ST [{ NTE ST }] { ST ORC ST [{ NTE ST }] [{ PRT ST }] [{ ST TQ1 ST [{ TQ2 ST }] }] ST [ ST OBR ST [ TCD ST ] [{ NTE ST }] [{ PRT ST }] [{ DG1 ST }] [ REL ST ] [{ ST OBX ST [{ PRT ST }] [ TCD ST ] [{ NTE ST }] }] ST [ IPC ST ] [ SGH ST ] [{ ST [ ST PID ST [ PD1 ST ] [{ GSP ST }] [{ GSR ST }] [{ GSC ST }] [{ PRT ST }] [{ ARV ST }] ] ST [ ST PV1 ST [ PV2 ST ] [{ PRT ST }] ] ST [{ AL1 ST }] { ST ORC ST [{ PRT ST }] OBR ST [{ NTE ST }] [{ ST PRT ST [{ DEV ST }] }] ST [{ ST TQ1 ST [{ TQ2 ST }] }] ST { ST OBX ST [{ PRT ST }] [{ NTE ST }] } ST } ST }] ST [ SGT ST ] ] ST [{ FT1 ST }] [{ CTI ST }] [ BLG ST ] } ST } ST } ST [{ ST DEV ST [{ OBX ST }] }] ST  EOM;</w:t>
      </w:r>
    </w:p>
    <w:p w14:paraId="3648B723" w14:textId="77777777" w:rsidR="00922CF5" w:rsidRDefault="00922CF5" w:rsidP="00922CF5"/>
    <w:p w14:paraId="1EA68A3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OML_O39 := SOM MSH ST [{ ARV ST }] [{ SFT ST }] [ UAC ST ] [{ NTE ST }] [ ST PID ST [ PD1 ST ] [{ GSP ST }] [{ GSR ST }] [{ GSC ST }] [{ PRT ST }] [ ST [{ OH1 ST }] [{ OH2 ST }] [ OH3 ST ] [{ OH4 ST }] ] ST [{ NTE ST }] [{ ST NK1 ST [{ GSP ST }] [{ GSR ST }] [{ OH2 ST }] [ OH3 ST ] }] ST [{ ARV ST }] [ ST PV1 ST [ PV2 ST ] [{ PRT ST }] ] ST [{ ST IN1 ST [ IN2 ST ] [ IN3 ST ] }] ST [ GT1 ST ] [{ AL1 ST }] ] ST { ST ORC ST [{ NTE ST }] [{ PRT ST }] [{ ST TQ1 ST [{ TQ2 ST }] }] ST [ ST OBR ST [ TCD ST ] [{ NTE ST }] [{ PRT ST }] [ CTD ST ] [{ DG1 ST }] [ REL ST ] [{ ST OBX ST [{ PRT ST }] [ TCD ST ] [{ NTE ST }] }] ST </w:t>
      </w:r>
      <w:r w:rsidRPr="00922CF5">
        <w:rPr>
          <w:lang w:val="en-US"/>
        </w:rPr>
        <w:lastRenderedPageBreak/>
        <w:t>[{ ST SHP ST [{ ST OBX ST [{ PRT ST }] }] ST { ST PAC ST [{ ST SPM ST [{ NTE ST }] [{ ST OBX ST [{ PRT ST }] }] ST [{ ST SAC ST [{ NTE ST }] [{ ST OBX ST [{ PRT ST }] }] ST }] ST }] ST } ST }] ST ] ST [{ FT1 ST }] [{ CTI ST }] [ BLG ST ] } ST [{ ST DEV ST [{ OBX ST }] }] ST  EOM;</w:t>
      </w:r>
    </w:p>
    <w:p w14:paraId="7610306C" w14:textId="77777777" w:rsidR="00922CF5" w:rsidRDefault="00922CF5" w:rsidP="00922CF5"/>
    <w:p w14:paraId="661E890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OML_O59 := SOM MSH ST [{ ARV ST }] [{ SFT ST }] [ UAC ST ] [{ NTE ST }] [ ST PID ST [ PD1 ST ] [{ GSP ST }] [{ GSR ST }] [{ GSC ST }] [{ PRT ST }] [{ NTE ST }] [{ NK1 ST }] [ ST PV1 ST [ PV2 ST ] [{ PRT ST }] ] ST [{ ST IN1 ST [ IN2 ST ] [ IN3 ST ] }] ST [ GT1 ST ] [{ AL1 ST }] ] ST { ST ORC ST [{ NTE ST }] [{ PRT ST }] [{ ST TQ1 ST [{ TQ2 ST }] }] ST [ ST OBR ST [ TCD ST ] [{ NTE ST }] [{ PRT ST }] [ CTD ST ] [{ DG1 ST }] [ REL ST ] [{ ST OBX ST [{ PRT ST }] [ TCD ST ] [{ NTE ST }] }] ST [{ ST SPM ST [{ NTE ST }] [{ ST OBX ST [{ PRT ST }] }] ST [{ ST SAC ST [{ NTE ST }] [{ ST OBX ST [{ PRT ST }] }] ST }] ST }] ST [ IPC ST ] [ SGH ST ] [{ ST [ ST PID ST [ PD1 ST ] [{ GSP ST }] [{ GSR ST }] [{ GSC ST }] [{ PRT ST }] ] ST [ ST PV1 ST [ PV2 ST ] [{ PRT ST }] ] ST [{ AL1 ST }] { ST ORC ST [{ PRT ST }] OBR ST [{ NTE ST }] [{ ST PRT ST [{ DEV ST }] }] ST [{ ST TQ1 ST [{ TQ2 ST }] }] ST { ST OBX ST [{ PRT ST }] [{ NTE ST }] } ST } ST }] ST [ SGT ST ] ] ST [{ FT1 ST }] [{ CTI ST }] [ BLG ST ] } ST  EOM;</w:t>
      </w:r>
    </w:p>
    <w:p w14:paraId="3C7BE407" w14:textId="77777777" w:rsidR="00922CF5" w:rsidRDefault="00922CF5" w:rsidP="00922CF5"/>
    <w:p w14:paraId="77E7BE8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OMN_O07 := SOM MSH ST [{ ARV ST }] [{ SFT ST }] [ UAC ST ] [{ NTE ST }] [ ST PID ST [ PD1 ST ] [{ PRT ST }] [{ ARV ST }] [{ NTE ST }] [ ST PV1 ST [ PV2 ST ] [{ PRT ST }] ] ST [{ ST IN1 ST [ IN2 ST ] [ IN3 ST ] }] ST [ GT1 ST ] [{ AL1 ST }] ] ST { ST ORC ST [{ PRT ST }] [{ ST TQ1 ST [{ TQ2 ST }] }] ST RQD ST [ RQ1 ST ] [{ NTE ST }] [{ ST OBX ST [{ PRT ST }] [{ NTE ST }] }] ST [ BLG ST ] } ST  EOM;</w:t>
      </w:r>
    </w:p>
    <w:p w14:paraId="10842C2A" w14:textId="77777777" w:rsidR="00922CF5" w:rsidRDefault="00922CF5" w:rsidP="00922CF5"/>
    <w:p w14:paraId="399EFDE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OMP_O09 := SOM MSH ST [{ ARV ST }] [{ SFT ST }] [ UAC ST ] [{ NTE ST }] [ ST PID ST [ ST PD1 ST [{ GSP ST }] [{ GSR ST }] [{ GSC ST }] [{ PRT ST }] ] ST [{ NTE ST }] [{ ARV ST }] [ ST PV1 ST [ PV2 ST ] [{ PRT ST }] [{ ARV ST }] ] ST [{ ST IN1 ST [ IN2 ST ] [ IN3 ST ] }] ST [ GT1 ST ] [{ AL1 ST }] ] ST { ST ORC ST [{ ST TQ1 ST [{ TQ2 ST }] }] ST RXO ST [{ PRT ST }] [{ NTE ST }] { RXR ST } [{ ST RXC ST [{ NTE ST }] }] ST [{ CDO ST }] [{ ST OBX ST [{ PRT ST }] [{ NTE ST }] }] ST [{ FT1 ST }] [ BLG ST ] } ST  EOM;</w:t>
      </w:r>
    </w:p>
    <w:p w14:paraId="237E8A8A" w14:textId="77777777" w:rsidR="00922CF5" w:rsidRDefault="00922CF5" w:rsidP="00922CF5"/>
    <w:p w14:paraId="489595E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OMQ_O57 := SOM MSH ST [{ ARV ST }] [{ SFT ST }] [ UAC ST ] [{ NTE ST }] [ ST PID ST [ PD1 ST ] [{ GSP ST }] [{ GSR ST }] [{ GSC ST }] [{ PRT ST }] [{ NTE ST }] [{ ST NK1 ST [{ GSP ST }] [{ GSR ST }] }] ST [{ ARV ST }] [ ST PV1 ST [ PV2 ST ] [{ PRT ST }] ] ST [{ ST IN1 ST [ IN2 ST ] [ IN3 ST ] }] ST [ GT1 ST ] [{ AL1 ST }] ] ST { ST ORC ST [{ PRT ST }] OBX ST [{ PRT ST }] TXA ST [ CTD ST ] [{ DG1 ST }] [{ ST OBX ST [{ PRT ST }] [{ NTE ST }] }] ST [{ ST [ ST PID ST [ PD1 ST ] [{ GSP ST }] [{ GSR ST }] [{ GSC ST }] [{ PRT ST }] [{ ARV ST }] ] ST [ ST PV1 ST [ PV2 ST ] [{ PRT ST }] ] ST [{ AL1 ST }] { ST ORC ST [{ PRT ST }] OBR ST [{ ST TQ1 ST [{ TQ2 ST }] }] ST [{ NTE ST }] [{ ST PRT ST [{ DEV ST }] }] ST [ CTD ST ] { ST OBX ST [{ PRT ST }] [{ NTE ST }] } ST } ST }] ST [{ FT1 ST }] [{ CTI ST }] [ BLG ST ] } ST  EOM;</w:t>
      </w:r>
    </w:p>
    <w:p w14:paraId="2DA429CA" w14:textId="77777777" w:rsidR="00922CF5" w:rsidRDefault="00922CF5" w:rsidP="00922CF5"/>
    <w:p w14:paraId="0DE3FBAF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OMS_O05 := SOM MSH ST [{ ARV ST }] [{ SFT ST }] [ UAC ST ] [{ NTE ST }] [ ST PID ST [ PD1 ST ] [{ PRT ST }] [{ ARV ST }] [{ NTE ST }] [ ST PV1 ST [ PV2 ST ] [{ PRT ST }] ] ST [{ ST IN1 ST [ IN2 ST ] [ IN3 ST ] }] ST [ GT1 ST ] [{ AL1 ST }] ] ST { ST ORC ST [{ PRT ST }] [{ ST TQ1 ST [{ TQ2 ST }] }] ST RQD ST [ RQ1 ST ] [{ NTE ST }] [{ ST OBX ST [{ PRT ST }] [{ NTE ST }] }] ST [ BLG ST ] } ST  EOM;</w:t>
      </w:r>
    </w:p>
    <w:p w14:paraId="7E3B1F1E" w14:textId="77777777" w:rsidR="00922CF5" w:rsidRDefault="00922CF5" w:rsidP="00922CF5"/>
    <w:p w14:paraId="3D25CB1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OPL_O37 := SOM MSH ST [{ ARV ST }] [{ SFT ST }] [ UAC ST ] [{ NTE ST }] { PRT ST } [ ST GT1 ST [{ NTE ST }] ] ST { ST { NK1 ST } [ ST PID ST [ PD1 ST ] [{ GSP ST }] [{ GSR ST }] [{ GSC ST }] [{ PRT ST }] [{ ARV ST }] [{ ST OBX ST [{ PRT ST }] }] ST [{ ST IN1 ST [ IN2 ST ] [ IN3 ST ] }] ST [{ AL1 ST }] ] ST { ST SPM ST [{ ST OBX ST [{ PRT ST }] }] ST [{ ST SAC ST [{ ST OBX ST [{ PRT ST }] }] ST }] ST { ST ORC ST [{ PRT ST }] OBR ST [{ PRT ST }] [{ ST TQ1 ST [{ TQ2 ST }] }] ST [ TCD ST ] [{ DG1 ST }] [{ ST OBX ST [{ PRT ST }] }] ST } ST } ST [ SGH ST ] [ ST { NK1 ST } [ ST PID ST [ PD1 ST ] [{ GSP ST }] [{ GSR ST }] [{ GSC ST }] [{ PRT ST }] [{ ARV ST }] ] ST [ ST PV1 ST [ PV2 ST ] [{ PRT ST }] ] ST [ AL1 ST ] { ST OBR ST [ ORC ST ] [{ ST PRT ST [{ DEV ST }] }] ST [ ST TQ1 ST [{ TQ2 ST }] ] ST { ST OBX ST [{ PRT ST }] } ST } ST ] ST [ SGT ST ] [{ FT1 ST }] [{ CTI ST }] [ BLG ST ] } ST  EOM;</w:t>
      </w:r>
    </w:p>
    <w:p w14:paraId="6DED21AC" w14:textId="77777777" w:rsidR="00922CF5" w:rsidRDefault="00922CF5" w:rsidP="00922CF5"/>
    <w:p w14:paraId="3D31A80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OPR_O38 := SOM MSH ST MSA ST [{ ARV ST }] [{ ERR ST }] [{ SFT ST }] [ UAC ST ] [{ NTE ST }] [ ST { ST { NK1 ST } [ ST PID ST [{ PRT ST }] [{ ARV ST }] ] ST [{ ST SPM ST [{ ST OBX ST [{ PRT ST }] }] ST [{ SAC ST }] [{ ST ORC ST [{ PRT ST }] OBR ST [{ PRT ST }] }] ST [{ ST TQ1 ST [{ TQ2 ST }] }] ST }] ST } ST ] ST  EOM;</w:t>
      </w:r>
    </w:p>
    <w:p w14:paraId="3508587B" w14:textId="77777777" w:rsidR="00922CF5" w:rsidRDefault="00922CF5" w:rsidP="00922CF5"/>
    <w:p w14:paraId="1C37402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OPU_R25 := SOM MSH ST [{ ARV ST }] [{ SFT ST }] [ UAC ST ] [ NTE ST ] PV1 ST [ PV2 ST ] [{ PRT ST }] [{ ST OBX ST [{ NTE ST }] [{ PRT ST }] }] ST { ST { ST NK1 ST [{ GSP ST }] [{ GSR ST }] } ST [ ST PID ST [ PD1 ST ] [{ GSP ST }] [{ GSR ST }] [{ GSC ST }] [{ PRT ST }] [{ OH1 ST }] [{ OH2 ST }] [ OH3 ST ] [{ OH4 ST }] [{ ARV ST }] [{ ST OBX ST [{ PRT ST }] [{ NTE ST }] }] ST ] ST { ST SPM ST [{ ST OBX ST [{ PRT ST }] [{ NTE ST }] }] ST [{ ST SAC ST [ INV ST ] }] ST { ST OBR ST [{ PRT ST }] [ ST ORC ST [{ PRT ST }] ] ST [{ NTE ST }] [{ PRT ST }] [{ ST TQ1 ST [{ TQ2 ST }] }] ST { ST OBX ST [{ PRT ST }] [{ NTE ST }] } ST } ST } ST } ST  EOM;</w:t>
      </w:r>
    </w:p>
    <w:p w14:paraId="0EA4C700" w14:textId="77777777" w:rsidR="00922CF5" w:rsidRDefault="00922CF5" w:rsidP="00922CF5"/>
    <w:p w14:paraId="627312A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ORA_R33 := SOM MSH ST [{ SFT ST }] [ UAC ST ] MSA ST [{ ERR ST }] [ ST ORC ST [{ PRT ST }] ] ST  EOM;</w:t>
      </w:r>
    </w:p>
    <w:p w14:paraId="739E9D33" w14:textId="77777777" w:rsidR="00922CF5" w:rsidRDefault="00922CF5" w:rsidP="00922CF5"/>
    <w:p w14:paraId="2701B14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ORA_R41 := SOM MSH ST [{ SFT ST }] [ UAC ST ] MSA ST [{ ERR ST }] [{ PRT ST }]  EOM;</w:t>
      </w:r>
    </w:p>
    <w:p w14:paraId="06F9CAAE" w14:textId="77777777" w:rsidR="00922CF5" w:rsidRDefault="00922CF5" w:rsidP="00922CF5"/>
    <w:p w14:paraId="37E1344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ORB_O28 := SOM MSH ST MSA ST [{ ARV ST }] [{ ERR ST }] [{ SFT ST }] [ UAC ST ] [{ NTE ST }] [ ST [ ST PID ST [{ PRT ST }] [{ ARV ST }] [{ ST ORC ST [{ PRT ST }] [{ ST TQ1 ST [{ TQ2 ST }] }] ST [ BPO ST ] }] ST ] ST ] ST  EOM;</w:t>
      </w:r>
    </w:p>
    <w:p w14:paraId="55A04590" w14:textId="77777777" w:rsidR="00922CF5" w:rsidRDefault="00922CF5" w:rsidP="00922CF5"/>
    <w:p w14:paraId="00998C1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ORD_O04 := SOM MSH ST MSA ST [{ ARV ST }] [{ ERR ST }] [{ SFT ST }] [ UAC ST ] [{ NTE ST }] [ ST [ ST PID ST [{ PRT ST }] [{ ARV ST }] [{ NTE ST }] ] ST { ST ORC ST [{ PRT ST }] [{ ST TQ1 ST [{ TQ2 ST }] }] ST [{ ODS ST }] [{ NTE ST }] } ST [{ ST ORC ST [{ PRT ST }] [{ ST TQ1 ST [{ TQ2 ST }] }] ST [{ ODT ST }] [{ NTE ST }] }] ST ] ST  EOM;</w:t>
      </w:r>
    </w:p>
    <w:p w14:paraId="1DA11678" w14:textId="77777777" w:rsidR="00922CF5" w:rsidRDefault="00922CF5" w:rsidP="00922CF5"/>
    <w:p w14:paraId="47E7BC9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ORG_O20 := SOM MSH ST MSA ST [{ ARV ST }] [{ ERR ST }] [{ SFT ST }] [ UAC ST ] [{ NTE ST }] [ ST [ ST PID ST [{ NTE ST }] [{ PRT ST }] [{ ARV ST }] ] ST { ST </w:t>
      </w:r>
      <w:r w:rsidRPr="00922CF5">
        <w:rPr>
          <w:lang w:val="en-US"/>
        </w:rPr>
        <w:lastRenderedPageBreak/>
        <w:t>ORC ST [{ PRT ST }] [{ ST TQ1 ST [{ TQ2 ST }] }] ST [ ST OBR ST [{ PRT ST }] [{ NTE ST }] ] ST [{ CTI ST }] [{ ST SPM ST [{ SAC ST }] }] ST } ST ] ST  EOM;</w:t>
      </w:r>
    </w:p>
    <w:p w14:paraId="203A6DF2" w14:textId="77777777" w:rsidR="00922CF5" w:rsidRDefault="00922CF5" w:rsidP="00922CF5"/>
    <w:p w14:paraId="7C98958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ORI_O24 := SOM MSH ST MSA ST [{ ARV ST }] [{ ERR ST }] [{ SFT ST }] [ UAC ST ] [{ NTE ST }] [ ST [ ST PID ST [{ ARV ST }] [{ NTE ST }] [{ PRT ST }] ] ST { ST ORC ST [{ PRT ST }] [{ ST TQ1 ST [{ TQ2 ST }] }] ST OBR ST [{ NTE ST }] [{ PRT ST }] { IPC ST } } ST ] ST  EOM;</w:t>
      </w:r>
    </w:p>
    <w:p w14:paraId="04AE7515" w14:textId="77777777" w:rsidR="00922CF5" w:rsidRDefault="00922CF5" w:rsidP="00922CF5"/>
    <w:p w14:paraId="33CE49E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ORL_O22 := SOM MSH ST MSA ST [{ ARV ST }] [{ ERR ST }] [{ SFT ST }] [ UAC ST ] [{ NTE ST }] [ ST PID ST [{ PRT ST }] [{ ARV ST }] [{ ST ORC ST [{ PRT ST }] [{ ST TQ1 ST [{ TQ2 ST }] }] ST [ ST OBR ST [{ PRT ST }] [{ ST SPM ST [{ SAC ST }] }] ST ] ST }] ST ] ST  EOM;</w:t>
      </w:r>
    </w:p>
    <w:p w14:paraId="0BF6AB6B" w14:textId="77777777" w:rsidR="00922CF5" w:rsidRDefault="00922CF5" w:rsidP="00922CF5"/>
    <w:p w14:paraId="111AE2B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ORL_O34 := SOM MSH ST MSA ST [{ ARV ST }] [{ ERR ST }] [{ SFT ST }] [ UAC ST ] [{ NTE ST }] [ ST PID ST [{ PRT ST }] [{ ARV ST }] { ST SPM ST [{ ST OBX ST [{ PRT ST }] }] ST [{ SAC ST }] [{ ST ORC ST [{ PRT ST }] [{ ST TQ1 ST [{ TQ2 ST }] }] ST [ ST OBR ST [{ PRT ST }] ] ST }] ST } ST ] ST  EOM;</w:t>
      </w:r>
    </w:p>
    <w:p w14:paraId="4F776A54" w14:textId="77777777" w:rsidR="00922CF5" w:rsidRDefault="00922CF5" w:rsidP="00922CF5"/>
    <w:p w14:paraId="3337040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ORL_O36 := SOM MSH ST MSA ST [{ ARV ST }] [{ ERR ST }] [{ SFT ST }] [ UAC ST ] [{ NTE ST }] [ ST PID ST [{ PRT ST }] [{ ARV ST }] { ST SPM ST [{ ST OBX ST [{ PRT ST }] }] ST [{ NTE ST }] { ST SAC ST [{ ST ORC ST [{ PRT ST }] [{ ST TQ1 ST [{ TQ2 ST }] }] ST [ ST OBR ST [{ PRT ST }] ] ST }] ST } ST } ST ] ST  EOM;</w:t>
      </w:r>
    </w:p>
    <w:p w14:paraId="60A2C035" w14:textId="77777777" w:rsidR="00922CF5" w:rsidRDefault="00922CF5" w:rsidP="00922CF5"/>
    <w:p w14:paraId="5EB4A38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ORL_O40 := SOM MSH ST MSA ST [{ ARV ST }] [{ ERR ST }] [{ SFT ST }] [ UAC ST ] [{ NTE ST }] [ ST [ ST PID ST [{ PRT ST }] [{ ARV ST }] [{ ST ORC ST [{ PRT ST }] [{ ST TQ1 ST [{ TQ2 ST }] }] ST [ ST OBR ST [{ PRT ST }] [{ ST SHP ST { ST PAC ST [{ ST SPM ST [{ ST SAC ST }] ST }] ST } ST }] ST ] ST }] ST ] ST ] ST  EOM;</w:t>
      </w:r>
    </w:p>
    <w:p w14:paraId="52F1FF3B" w14:textId="77777777" w:rsidR="00922CF5" w:rsidRDefault="00922CF5" w:rsidP="00922CF5"/>
    <w:p w14:paraId="28D9531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ORL_O53 := SOM MSH ST MSA ST [{ ARV ST }] [{ ERR ST }] [{ SFT ST }] [ UAC ST ] [{ NTE ST }] [ ST [ ST PID ST [{ PRT ST }] ] ST [{ ST ORC ST [{ PRT ST }] [{ ST TQ1 ST [{ TQ2 ST }] }] ST [ ST OBR ST [{ PRT ST }] [{ ST SPM ST [{ SAC ST }] }] ST ] ST }] ST ] ST  EOM;</w:t>
      </w:r>
    </w:p>
    <w:p w14:paraId="3454D52C" w14:textId="77777777" w:rsidR="00922CF5" w:rsidRDefault="00922CF5" w:rsidP="00922CF5"/>
    <w:p w14:paraId="3582C79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ORL_O54 := SOM MSH ST MSA ST [{ ARV ST }] [{ ERR ST }] [{ SFT ST }] [ UAC ST ] [{ NTE ST }] [ ST [ ST PID ST [{ PRT ST }] ] ST { ST SPM ST [{ ST OBX ST [{ PRT ST }] }] ST [{ SAC ST }] [{ ST ORC ST [{ PRT ST }] [{ ST TQ1 ST [{ TQ2 ST }] }] ST [ ST OBR ST [{ PRT ST }] ] ST }] ST } ST ] ST  EOM;</w:t>
      </w:r>
    </w:p>
    <w:p w14:paraId="752F8DB8" w14:textId="77777777" w:rsidR="00922CF5" w:rsidRDefault="00922CF5" w:rsidP="00922CF5"/>
    <w:p w14:paraId="3C5CCFF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ORL_O55 := SOM MSH ST MSA ST [{ ARV ST }] [{ ERR ST }] [{ SFT ST }] [ UAC ST ] [{ NTE ST }] [ ST [ ST PID ST [{ PRT ST }] ] ST { ST SPM ST [{ ST OBX ST [{ PRT ST }] }] ST [{ NTE ST }] { ST SAC ST [{ ST ORC ST [{ PRT ST }] [{ ST TQ1 ST [{ TQ2 ST }] }] ST [ ST OBR ST [{ PRT ST }] ] ST }] ST } ST } ST ] ST  EOM;</w:t>
      </w:r>
    </w:p>
    <w:p w14:paraId="4FA23361" w14:textId="77777777" w:rsidR="00922CF5" w:rsidRDefault="00922CF5" w:rsidP="00922CF5"/>
    <w:p w14:paraId="1C9A007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ORL_O56 := SOM MSH ST MSA ST [{ ARV ST }] [{ ERR ST }] [{ SFT ST }] [ UAC ST ] [{ NTE ST }] [ ST [ ST PID ST [{ PRT ST }] ] ST [{ ST ORC ST [{ PRT ST }] [{ </w:t>
      </w:r>
      <w:r w:rsidRPr="00922CF5">
        <w:rPr>
          <w:lang w:val="en-US"/>
        </w:rPr>
        <w:lastRenderedPageBreak/>
        <w:t>ST TQ1 ST [{ TQ2 ST }] }] ST [ ST OBR ST [{ PRT ST }] [{ ST SHP ST { ST PAC ST [{ ST SPM ST [{ ST SAC ST }] ST }] ST } ST }] ST ] ST }] ST ] ST  EOM;</w:t>
      </w:r>
    </w:p>
    <w:p w14:paraId="5B114C45" w14:textId="77777777" w:rsidR="00922CF5" w:rsidRDefault="00922CF5" w:rsidP="00922CF5"/>
    <w:p w14:paraId="41A7C7E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ORN_O08 := SOM MSH ST MSA ST [{ ARV ST }] [{ ERR ST }] [{ SFT ST }] [ UAC ST ] [{ NTE ST }] [ ST [ ST PID ST [{ PRT ST }] [{ ARV ST }] [{ NTE ST }] ] ST { ST ORC ST [{ PRT ST }] [{ ST TQ1 ST [{ TQ2 ST }] }] ST RQD ST [ RQ1 ST ] [{ NTE ST }] } ST ] ST  EOM;</w:t>
      </w:r>
    </w:p>
    <w:p w14:paraId="5CAC1A9E" w14:textId="77777777" w:rsidR="00922CF5" w:rsidRDefault="00922CF5" w:rsidP="00922CF5"/>
    <w:p w14:paraId="5186005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ORP_O10 := SOM MSH ST MSA ST [{ ERR ST }] [{ SFT ST }] [ UAC ST ] [{ NTE ST }] [ ST [ ST PID ST [{ PRT ST }] [{ NTE ST }] ] ST { ST ORC ST [{ PRT ST }] [{ ST TQ1 ST [{ TQ2 ST }] }] ST [ ST RXO ST [{ PRT ST }] [{ NTE ST }] { RXR ST } [{ ST RXC ST [{ NTE ST }] }] ST ] ST } ST ] ST  EOM;</w:t>
      </w:r>
    </w:p>
    <w:p w14:paraId="1CC87E8C" w14:textId="77777777" w:rsidR="00922CF5" w:rsidRDefault="00922CF5" w:rsidP="00922CF5"/>
    <w:p w14:paraId="52AB926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ORS_O06 := SOM MSH ST MSA ST [{ ARV ST }] [{ ERR ST }] [{ SFT ST }] [ UAC ST ] [{ NTE ST }] [ ST [ ST PID ST [{ PRT ST }] [{ ARV ST }] [{ NTE ST }] ] ST { ST ORC ST [{ PRT ST }] [{ ST TQ1 ST [{ TQ2 ST }] }] ST RQD ST [ RQ1 ST ] [{ NTE ST }] } ST ] ST  EOM;</w:t>
      </w:r>
    </w:p>
    <w:p w14:paraId="1B1B850F" w14:textId="77777777" w:rsidR="00922CF5" w:rsidRDefault="00922CF5" w:rsidP="00922CF5"/>
    <w:p w14:paraId="09CC408F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ORU_R01 := SOM MSH ST [{ ARV ST }] [{ SFT ST }] [ UAC ST ] { ST [ ST PID ST [ PD1 ST ] [{ GSP ST }] [{ GSR ST }] [{ GSC ST }] [{ PRT ST }] [{ OH1 ST }] [{ OH2 ST }] [ OH3 ST ] [{ OH4 ST }] [{ NTE ST }] [{ ST NK1 ST [{ GSP ST }] [{ GSR ST }] [{ OH2 ST }] [ OH3 ST ] }] ST [{ ARV ST }] [{ ST OBX ST [{ PRT ST }] }] ST [ ST PV1 ST [ PV2 ST ] [{ PRT ST }] ] ST [{ ST IN1 ST [ IN2 ST ] [ IN3 ST ] }] ST ] ST { ST [ ST ORC ST [{ PRT ST }] [ ST OBX ST [{ PRT ST }] TXA ST ] ST ] ST OBR ST [{ NTE ST }] [{ ST PRT ST [{ DEV ST }] }] ST [{ ST TQ1 ST [{ TQ2 ST }] }] ST [ CTD ST ] [{ ST OBX ST [{ PRT ST }] [{ NTE ST }] }] ST [{ FT1 ST }] [{ CTI ST }] [{ ST SPM ST [{ ST OBX ST [{ PRT ST }] }] ST }] ST } ST [{ ST DEV ST [{ OBX ST }] }] ST } ST [ DSC ST ]  EOM;</w:t>
      </w:r>
    </w:p>
    <w:p w14:paraId="7BD55296" w14:textId="77777777" w:rsidR="00922CF5" w:rsidRDefault="00922CF5" w:rsidP="00922CF5"/>
    <w:p w14:paraId="41CE3DE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ORU_R30 := SOM MSH ST [{ ARV ST }] [{ SFT ST }] [ UAC ST ] PID ST [ PD1 ST ] [{ GSP ST }] [{ GSR ST }] [{ GSC ST }] [{ PRT ST }] [{ OH1 ST }] [{ OH2 ST }] [ OH3 ST ] [{ OH4 ST }] [{ ARV ST }] [{ ST OBX ST [{ PRT ST }] }] ST [ ST PV1 ST [ PV2 ST ] [{ PRT ST }] ] ST ORC ST [{ PRT ST }] OBR ST [{ NTE ST }] [{ PRT ST }] [{ ST TQ1 ST [{ TQ2 ST }] }] ST { ST OBX ST [{ PRT ST }] [{ NTE ST }] } ST [{ ST DEV ST [{ OBX ST }] }] ST  EOM;</w:t>
      </w:r>
    </w:p>
    <w:p w14:paraId="20289E1B" w14:textId="77777777" w:rsidR="00922CF5" w:rsidRDefault="00922CF5" w:rsidP="00922CF5"/>
    <w:p w14:paraId="5146429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ORX_O58 := SOM MSH ST MSA ST [{ ARV ST }] [{ ERR ST }] [{ SFT ST }] [ UAC ST ] [{ NTE ST }] [ ST [ ST PID ST [{ NTE ST }] [{ PRT ST }] [{ ARV ST }] ] ST { ST ORC ST [{ PRT ST }] TXA ST [{ CTI ST }] } ST ] ST  EOM;</w:t>
      </w:r>
    </w:p>
    <w:p w14:paraId="0F7520A1" w14:textId="77777777" w:rsidR="00922CF5" w:rsidRDefault="00922CF5" w:rsidP="00922CF5"/>
    <w:p w14:paraId="1B71737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OSM_R26 := SOM MSH ST [{ ARV ST }] [{ SFT ST }] [ UAC ST ] { ST SHP ST { PRT ST } [{ ST OBX ST [{ PRT ST }] }] ST { ST PAC ST [{ PRT ST }] [{ ST SPM ST [{ PRT ST }] [{ ST OBX ST [{ PRT ST }] }] ST [{ ST SAC ST [{ ST OBX ST [{ PRT ST }] }] ST }] ST [ ST PID ST [{ PRT ST }] [{ ARV ST }] [{ ST OBX ST [{ PRT ST }] }] ST [{ ST NK1 ST [{ GSP ST }] [{ GSR ST }] }] ST ] ST [ ST PV1 ST [{ PRT ST }] [{ ST OBX ST [{ PRT ST }] }] ST [ PID ST ] [{ PRT ST }] [{ ST NK1 ST [{ GSP ST }] [{ GSR ST }] }] ST ] ST }] ST } ST } ST  EOM;</w:t>
      </w:r>
    </w:p>
    <w:p w14:paraId="6A667D4E" w14:textId="77777777" w:rsidR="00922CF5" w:rsidRDefault="00922CF5" w:rsidP="00922CF5"/>
    <w:p w14:paraId="78E20F9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lastRenderedPageBreak/>
        <w:t>OSU_O51 := SOM MSH ST [{ ARV ST }] [{ SFT ST }] [ UAC ST ] [{ NTE ST }] [ PID ST ] [{ PRT ST }] [{ ARV ST }] { ST ORC ST [{ PRT ST }] } ST  EOM;</w:t>
      </w:r>
    </w:p>
    <w:p w14:paraId="137C4602" w14:textId="77777777" w:rsidR="00922CF5" w:rsidRDefault="00922CF5" w:rsidP="00922CF5"/>
    <w:p w14:paraId="219678D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OSU_O52 := SOM MSH ST MSA ST [{ ARV ST }] [{ ERR ST }] [{ SFT ST }] [ UAC ST ] [{ NTE ST }] [ ST PID ST [{ PRT ST }] ] ST [{ ARV ST }] { ST ORC ST [{ PRT ST }] } ST  EOM;</w:t>
      </w:r>
    </w:p>
    <w:p w14:paraId="24A6C033" w14:textId="77777777" w:rsidR="00922CF5" w:rsidRDefault="00922CF5" w:rsidP="00922CF5"/>
    <w:p w14:paraId="2C28342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OUL_R22 := SOM MSH ST [{ ARV ST }] [{ SFT ST }] [ UAC ST ] [ NTE ST ] [ ST PID ST [ PD1 ST ] [{ GSP ST }] [{ GSR ST }] [{ GSC ST }] [{ PRT ST }] [{ ARV ST }] [{ NTE ST }] [{ ST OBX ST [{ PRT ST }] }] ST [ ST PV1 ST [ PV2 ST ] [{ PRT ST }] ] ST ] ST [{ ST NK1 ST [{ GSP ST }] [{ GSR ST }] }] ST { ST SPM ST [{ ST OBX ST [{ PRT ST }] }] ST [{ ST SAC ST [ INV ST ] }] ST { ST OBR ST [{ PRT ST }] [ ST ORC ST [{ PRT ST }] [ ST OBX ST [{ PRT ST }] TXA ST ] ST ] ST [{ NTE ST }] [{ PRT ST }] [{ ST TQ1 ST [{ TQ2 ST }] }] ST [{ ST OBX ST [{ PRT ST }] [ TCD ST ] [{ SID ST }] [{ INV ST }] [{ NTE ST }] }] ST [{ CTI ST }] } ST } ST [{ ST DEV ST [{ OBX ST }] }] ST [ DSC ST ]  EOM;</w:t>
      </w:r>
    </w:p>
    <w:p w14:paraId="1D667F69" w14:textId="77777777" w:rsidR="00922CF5" w:rsidRDefault="00922CF5" w:rsidP="00922CF5"/>
    <w:p w14:paraId="0032A98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OUL_R23 := SOM MSH ST [{ ARV ST }] [{ SFT ST }] [ UAC ST ] [ NTE ST ] [ ST PID ST [ PD1 ST ] [{ GSP ST }] [{ GSR ST }] [{ GSC ST }] [{ PRT ST }] [{ OH1 ST }] [{ OH2 ST }] [ OH3 ST ] [{ OH4 ST }] [{ ARV ST }] [{ NTE ST }] [{ ST OBX ST [{ PRT ST }] }] ST [ ST PV1 ST [ PV2 ST ] [{ PRT ST }] ] ST ] ST [{ ST NK1 ST [{ GSP ST }] [{ GSR ST }] }] ST { ST SPM ST [{ ST OBX ST [{ PRT ST }] }] ST { ST SAC ST [ INV ST ] { ST OBR ST [{ PRT ST }] [ ST ORC ST [{ PRT ST }] [ ST OBX ST [{ PRT ST }] TXA ST ] ST ] ST [{ NTE ST }] [{ PRT ST }] [{ ST TQ1 ST [{ TQ2 ST }] }] ST [{ ST OBX ST [{ PRT ST }] [ TCD ST ] [{ SID ST }] [{ INV ST }] [{ NTE ST }] }] ST [{ CTI ST }] } ST } ST } ST [{ ST DEV ST [{ OBX ST }] }] ST [ DSC ST ]  EOM;</w:t>
      </w:r>
    </w:p>
    <w:p w14:paraId="329F47DC" w14:textId="77777777" w:rsidR="00922CF5" w:rsidRDefault="00922CF5" w:rsidP="00922CF5"/>
    <w:p w14:paraId="2394A14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OUL_R24 := SOM MSH ST [{ ARV ST }] [{ SFT ST }] [ UAC ST ] [ NTE ST ] [ ST PID ST [ PD1 ST ] [{ GSP ST }] [{ GSR ST }] [{ GSC ST }] [{ PRT ST }] [{ OH1 ST }] [{ OH2 ST }] [ OH3 ST ] [{ OH4 ST }] [{ ARV ST }] [{ NTE ST }] [{ ST OBX ST [{ PRT ST }] }] ST [ ST PV1 ST [ PV2 ST ] [{ PRT ST }] ] ST ] ST [{ ST NK1 ST [{ GSP ST }] [{ GSR ST }] }] ST { ST OBR ST [{ PRT ST }] [ ST ORC ST [{ PRT ST }] [ ST OBX ST [{ PRT ST }] TXA ST ] ST ] ST [{ NTE ST }] [{ PRT ST }] [{ ST TQ1 ST [{ TQ2 ST }] }] ST [{ ST SPM ST [{ ST OBX ST [{ PRT ST }] }] ST [{ ST SAC ST [ INV ST ] }] ST }] ST [{ ST OBX ST [{ PRT ST }] [ TCD ST ] [{ SID ST }] [{ INV ST }] [{ NTE ST }] }] ST [{ CTI ST }] [{ ST DEV ST [{ OBX ST }] }] ST } ST [ DSC ST ]  EOM;</w:t>
      </w:r>
    </w:p>
    <w:p w14:paraId="17FB3D24" w14:textId="77777777" w:rsidR="00922CF5" w:rsidRDefault="00922CF5" w:rsidP="00922CF5"/>
    <w:p w14:paraId="1C65519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PEX_P07 := SOM MSH ST [{ ARV ST }] [{ SFT ST }] [ UAC ST ] EVN ST PID ST [ PD1 ST ] [{ GSP ST }] [{ GSR ST }] [{ GSC ST }] [{ PRT ST }] [{ ARV ST }] [{ NTE ST }] [ ST PV1 ST [ PV2 ST ] [{ PRT ST }] ] ST { ST PES ST { ST PEO ST { ST PCR ST [ ST RXE ST [{ PRT ST }] { ST TQ1 ST [{ TQ2 ST }] } ST [{ RXR ST }] ] ST [{ ST RXA ST [ RXR ST ] [{ PRT ST }] }] ST [{ PRB ST }] [{ ST OBX ST [{ PRT ST }] }] ST [{ NTE ST }] [ ST NK1 ST [{ GSP ST }] [{ GSR ST }] [ ST RXE ST [{ PRT ST }] { ST TQ1 ST [{ TQ2 ST }] } ST [{ RXR ST }] ] ST [{ ST RXA ST [ RXR ST ] [{ PRT ST }] }] ST [{ PRB ST }] [{ ST OBX ST [{ PRT ST }] }] ST ] ST [{ ST CSR ST [{ CSP ST }] }] ST } ST } ST } ST  EOM;</w:t>
      </w:r>
    </w:p>
    <w:p w14:paraId="75F7DA94" w14:textId="77777777" w:rsidR="00922CF5" w:rsidRDefault="00922CF5" w:rsidP="00922CF5"/>
    <w:p w14:paraId="40895FF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lastRenderedPageBreak/>
        <w:t>PGL_PC6 := SOM MSH ST [{ SFT ST }] [ UAC ST ] PID ST [{ GSP ST }] [{ GSR ST }] [{ GSC ST }] { ST PRD ST [{ CTD ST }] } ST [ ST PV1 ST [ PV2 ST ] ] ST { ST GOL ST [{ NTE ST }] [{ VAR ST }] [{ ST ROL ST PRT ST [{ VAR ST }] }] ST [{ ST PTH ST [{ VAR ST }] }] ST [{ ST OBX ST [{ PRT ST }] [{ NTE ST }] }] ST [{ ST PRB ST [{ NTE ST }] [{ VAR ST }] [{ ST ROL ST PRT ST [{ VAR ST }] }] ST [{ ST OBX ST [{ PRT ST }] [{ NTE ST }] }] ST }] ST [{ ST ORC ST [ ST &lt; ST OBR ST | ST Hxx ST &gt; ST [{ NTE ST }] [{ VAR ST }] [{ ST OBX ST [{ PRT ST }] [{ NTE ST }] [{ VAR ST }] }] ST ] ST }] ST } ST  EOM;</w:t>
      </w:r>
    </w:p>
    <w:p w14:paraId="71337ED6" w14:textId="77777777" w:rsidR="00922CF5" w:rsidRDefault="00922CF5" w:rsidP="00922CF5"/>
    <w:p w14:paraId="5F95DE7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PMU_B01 := SOM MSH ST [{ SFT ST }] [ UAC ST ] EVN ST STF ST [{ GSP ST }] [{ GSR ST }] [{ PRA ST }] [{ ORG ST }] [{ AFF ST }] [{ LAN ST }] [{ EDU ST }] [{ CER ST }] [{ ST [{ NK1 ST }] [{ GSP ST }] [{ GSR ST }] }] ST [{ PRT ST }] [{ ROL ST }]  EOM;</w:t>
      </w:r>
    </w:p>
    <w:p w14:paraId="1384457D" w14:textId="77777777" w:rsidR="00922CF5" w:rsidRDefault="00922CF5" w:rsidP="00922CF5"/>
    <w:p w14:paraId="546A801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PMU_B03 := SOM MSH ST [{ SFT ST }] [ UAC ST ] EVN ST STF ST  EOM;</w:t>
      </w:r>
    </w:p>
    <w:p w14:paraId="14C198C0" w14:textId="77777777" w:rsidR="00922CF5" w:rsidRDefault="00922CF5" w:rsidP="00922CF5"/>
    <w:p w14:paraId="620DCAC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PMU_B04 := SOM MSH ST [{ SFT ST }] [ UAC ST ] EVN ST STF ST [{ PRA ST }] [{ ORG ST }]  EOM;</w:t>
      </w:r>
    </w:p>
    <w:p w14:paraId="462903A4" w14:textId="77777777" w:rsidR="00922CF5" w:rsidRDefault="00922CF5" w:rsidP="00922CF5"/>
    <w:p w14:paraId="2E7D922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PMU_B07 := SOM MSH ST [{ SFT ST }] [ UAC ST ] EVN ST STF ST [ PRA ST ] [{ ST CER ST [{ PRT ST }] [{ ROL ST }] }] ST  EOM;</w:t>
      </w:r>
    </w:p>
    <w:p w14:paraId="225BD6E1" w14:textId="77777777" w:rsidR="00922CF5" w:rsidRDefault="00922CF5" w:rsidP="00922CF5"/>
    <w:p w14:paraId="384F35E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PMU_B08 := SOM MSH ST [{ SFT ST }] [ UAC ST ] EVN ST STF ST [ PRA ST ] [{ CER ST }]  EOM;</w:t>
      </w:r>
    </w:p>
    <w:p w14:paraId="51D2BECC" w14:textId="77777777" w:rsidR="00922CF5" w:rsidRDefault="00922CF5" w:rsidP="00922CF5"/>
    <w:p w14:paraId="1CEE6B9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PPG_PCG := SOM MSH ST [{ SFT ST }] [ UAC ST ] PID ST [{ GSP ST }] [{ GSR ST }] [{ GSC ST }] { ST PRD ST [{ CTD ST }] } ST [ ST PV1 ST [ PV2 ST ] ] ST { ST PTH ST [{ NTE ST }] [{ VAR ST }] [{ ST ROL ST PRT ST [{ VAR ST }] }] ST [{ ST GOL ST [{ NTE ST }] [{ VAR ST }] [{ ST ROL ST PRT ST [{ VAR ST }] }] ST [{ ST OBX ST [{ PRT ST }] [{ NTE ST }] }] ST [{ ST PRB ST [{ NTE ST }] [{ VAR ST }] [{ ST ROL ST PRT ST [{ VAR ST }] }] ST [{ ST OBX ST [{ PRT ST }] [{ NTE ST }] }] ST }] ST [{ ST ORC ST [ ST &lt; ST OBR ST | ST Hxx ST &gt; ST [{ NTE ST }] [{ VAR ST }] [{ ST OBX ST [{ PRT ST }] [{ NTE ST }] [{ VAR ST }] }] ST ] ST }] ST }] ST } ST  EOM;</w:t>
      </w:r>
    </w:p>
    <w:p w14:paraId="01A1F3F2" w14:textId="77777777" w:rsidR="00922CF5" w:rsidRDefault="00922CF5" w:rsidP="00922CF5"/>
    <w:p w14:paraId="3D1842F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PPP_PCB := SOM MSH ST [{ SFT ST }] [ UAC ST ] PID ST [{ GSP ST }] [{ GSR ST }] [{ GSC ST }] { ST PRD ST [{ CTD ST }] } ST [ ST PV1 ST [ PV2 ST ] ] ST { ST PTH ST [{ NTE ST }] [{ VAR ST }] [{ ST ROL ST PRT ST [{ VAR ST }] }] ST [{ ST PRB ST [{ NTE ST }] [{ VAR ST }] [{ ST ROL ST PRT ST [{ VAR ST }] }] ST [{ ST OBX ST [{ PRT ST }] [{ NTE ST }] }] ST [{ ST GOL ST [{ NTE ST }] [{ VAR ST }] [{ ST ROL ST PRT ST [{ VAR ST }] }] ST [{ ST OBX ST [{ PRT ST }] [{ NTE ST }] }] ST }] ST [{ ST ORC ST [ ST &lt; ST OBR ST | ST Hxx ST &gt; ST [{ NTE ST }] [{ VAR ST }] [{ ST OBX ST [{ PRT ST }] [{ NTE ST }] [{ VAR ST }] }] ST ] ST }] ST }] ST } ST  EOM;</w:t>
      </w:r>
    </w:p>
    <w:p w14:paraId="66CDAC1C" w14:textId="77777777" w:rsidR="00922CF5" w:rsidRDefault="00922CF5" w:rsidP="00922CF5"/>
    <w:p w14:paraId="7B50A42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PPR_PC1 := SOM MSH ST [{ SFT ST }] [ UAC ST ] PID ST [{ GSP ST }] [{ GSR ST }] [{ GSC ST }] { ST PRD ST [{ CTD ST }] } ST [ ST PV1 ST [ PV2 ST ] ] ST { ST PRB ST [{ NTE ST }] [{ VAR ST }] [{ ST ROL ST PRT ST [{ VAR ST }] }] ST [{ ST </w:t>
      </w:r>
      <w:r w:rsidRPr="00922CF5">
        <w:rPr>
          <w:lang w:val="en-US"/>
        </w:rPr>
        <w:lastRenderedPageBreak/>
        <w:t>PTH ST [{ VAR ST }] }] ST [{ ST OBX ST [{ PRT ST }] [{ NTE ST }] }] ST [{ ST GOL ST [{ NTE ST }] [{ VAR ST }] [{ ST ROL ST PRT ST [{ VAR ST }] }] ST [{ ST OBX ST [{ PRT ST }] [{ NTE ST }] }] ST }] ST [{ ST ORC ST [ ST &lt; ST OBR ST | ST Hxx ST &gt; ST [{ NTE ST }] [{ VAR ST }] [{ ST OBX ST [{ PRT ST }] [{ NTE ST }] [{ VAR ST }] }] ST ] ST }] ST } ST  EOM;</w:t>
      </w:r>
    </w:p>
    <w:p w14:paraId="5FB77C22" w14:textId="77777777" w:rsidR="00922CF5" w:rsidRDefault="00922CF5" w:rsidP="00922CF5"/>
    <w:p w14:paraId="1D22154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QBP_E03 := SOM MSH ST [{ SFT ST }] [{ UAC ST }] &lt; ST QPD ST RCP ST &gt; ST  EOM;</w:t>
      </w:r>
    </w:p>
    <w:p w14:paraId="3F96C7A4" w14:textId="77777777" w:rsidR="00922CF5" w:rsidRDefault="00922CF5" w:rsidP="00922CF5"/>
    <w:p w14:paraId="1675B4A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QBP_E22 := SOM MSH ST [{ SFT ST }] [{ UAC ST }] &lt; ST QPD ST RCP ST &gt; ST  EOM;</w:t>
      </w:r>
    </w:p>
    <w:p w14:paraId="3CA0F902" w14:textId="77777777" w:rsidR="00922CF5" w:rsidRDefault="00922CF5" w:rsidP="00922CF5"/>
    <w:p w14:paraId="067DA95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QBP_O33 := SOM MSH ST [{ SFT ST }] [ UAC ST ] QPD ST RCP ST  EOM;</w:t>
      </w:r>
    </w:p>
    <w:p w14:paraId="1DD6C38E" w14:textId="77777777" w:rsidR="00922CF5" w:rsidRDefault="00922CF5" w:rsidP="00922CF5"/>
    <w:p w14:paraId="5318DA9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QBP_O34 := SOM MSH ST [{ SFT ST }] [ UAC ST ] QPD ST RCP ST  EOM;</w:t>
      </w:r>
    </w:p>
    <w:p w14:paraId="7B8732BD" w14:textId="77777777" w:rsidR="00922CF5" w:rsidRDefault="00922CF5" w:rsidP="00922CF5"/>
    <w:p w14:paraId="0CB272F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QBP_Q11 := SOM MSH ST [{ ARV ST }] [{ SFT ST }] [ UAC ST ] QPD ST [ ST [ Hxx ST ] ] ST RCP ST [ DSC ST ]  EOM;</w:t>
      </w:r>
    </w:p>
    <w:p w14:paraId="34F18D1B" w14:textId="77777777" w:rsidR="00922CF5" w:rsidRDefault="00922CF5" w:rsidP="00922CF5"/>
    <w:p w14:paraId="31BF05B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QBP_Q13 := SOM MSH ST [{ SFT ST }] [ UAC ST ] QPD ST [ PID ST ] [ RDF ST ] RCP ST [ RDF ST ] [ DSC ST ]  EOM;</w:t>
      </w:r>
    </w:p>
    <w:p w14:paraId="084A630C" w14:textId="77777777" w:rsidR="00922CF5" w:rsidRDefault="00922CF5" w:rsidP="00922CF5"/>
    <w:p w14:paraId="28C66D9F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QBP_Q15 := SOM MSH ST [{ SFT ST }] [ UAC ST ] QPD ST [ Hxx ST ] RCP ST [ DSC ST ]  EOM;</w:t>
      </w:r>
    </w:p>
    <w:p w14:paraId="5F683152" w14:textId="77777777" w:rsidR="00922CF5" w:rsidRDefault="00922CF5" w:rsidP="00922CF5"/>
    <w:p w14:paraId="3B38F85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QBP_Q21 := SOM MSH ST [{ SFT ST }] [ UAC ST ] QPD ST RCP ST [ DSC ST ]  EOM;</w:t>
      </w:r>
    </w:p>
    <w:p w14:paraId="139C34D8" w14:textId="77777777" w:rsidR="00922CF5" w:rsidRDefault="00922CF5" w:rsidP="00922CF5"/>
    <w:p w14:paraId="6AA3F30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QBP_Qnn := SOM MSH ST [{ SFT ST }] [ UAC ST ] QPD ST [ RDF ST ] RCP ST [ DSC ST ]  EOM;</w:t>
      </w:r>
    </w:p>
    <w:p w14:paraId="2EAEFBA2" w14:textId="77777777" w:rsidR="00922CF5" w:rsidRDefault="00922CF5" w:rsidP="00922CF5"/>
    <w:p w14:paraId="09F8302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QBP_Z73 := SOM MSH ST [{ SFT ST }] [ UAC ST ] QPD ST RCP ST  EOM;</w:t>
      </w:r>
    </w:p>
    <w:p w14:paraId="115BE16C" w14:textId="77777777" w:rsidR="00922CF5" w:rsidRDefault="00922CF5" w:rsidP="00922CF5"/>
    <w:p w14:paraId="0CE3A7E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QCN_J01 := SOM MSH ST [{ SFT ST }] [ UAC ST ] QID ST  EOM;</w:t>
      </w:r>
    </w:p>
    <w:p w14:paraId="14AC2CB2" w14:textId="77777777" w:rsidR="00922CF5" w:rsidRDefault="00922CF5" w:rsidP="00922CF5"/>
    <w:p w14:paraId="2C3B66D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QSB_Q16 := SOM MSH ST [{ SFT ST }] [ UAC ST ] QPD ST RCP ST [ DSC ST ]  EOM;</w:t>
      </w:r>
    </w:p>
    <w:p w14:paraId="7DE5B041" w14:textId="77777777" w:rsidR="00922CF5" w:rsidRDefault="00922CF5" w:rsidP="00922CF5"/>
    <w:p w14:paraId="6FA79F8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QVR_Q17 := SOM MSH ST [{ SFT ST }] [ UAC ST ] QPD ST [ ST [ Hxx ST ] ] ST RCP ST [ DSC ST ]  EOM;</w:t>
      </w:r>
    </w:p>
    <w:p w14:paraId="0C9EF54D" w14:textId="77777777" w:rsidR="00922CF5" w:rsidRDefault="00922CF5" w:rsidP="00922CF5"/>
    <w:p w14:paraId="493551E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RAS_O17 := SOM MSH ST [{ ARV ST }] [{ SFT ST }] [ UAC ST ] [{ NTE ST }] [ ST PID ST PD1 ST [{ GSP ST }] [{ GSR ST }] [{ GSC ST }] [{ PRT ST }] [{ NTE ST }] [{ ARV ST }] [{ AL1 ST }] [ ST PV1 ST [ PV2 ST ] [{ PRT ST }] [{ ARV ST }] ] ST ] ST { ST ORC ST [{ PRT ST }] [{ ST TQ1 ST [{ TQ2 ST }] }] ST [ ST RXO ST [{ PRT ST }] [ ST { NTE ST } { RXR ST } [{ ST RXC ST [{ NTE ST }] }] ST ] ST ] </w:t>
      </w:r>
      <w:r w:rsidRPr="00922CF5">
        <w:rPr>
          <w:lang w:val="en-US"/>
        </w:rPr>
        <w:lastRenderedPageBreak/>
        <w:t>ST [ ST RXE ST [{ PRT ST }] [{ NTE ST }] { ST TQ1 ST [{ TQ2 ST }] } ST { RXR ST } [{ RXC ST }] [{ CDO ST }] ] ST { ST { RXA ST } [{ PRT ST }] RXR ST [{ ST OBX ST [{ PRT ST }] [{ NTE ST }] }] ST } ST [{ CTI ST }] } ST  EOM;</w:t>
      </w:r>
    </w:p>
    <w:p w14:paraId="1D94F1D4" w14:textId="77777777" w:rsidR="00922CF5" w:rsidRDefault="00922CF5" w:rsidP="00922CF5"/>
    <w:p w14:paraId="760E07B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RCV_O59 := SOM MSH ST [{ SFT ST }] [ UAC ST ] [{ NTE ST }] [ ST PID ST [ PD1 ST ] [{ PRT ST }] [{ NTE ST }] [{ AL1 ST }] [ ST PV1 ST [ PV2 ST ] [{ PRT ST }] ] ST ] ST { ST ORC ST [{ ST TQ1 ST [{ TQ2 ST }] }] ST [ ST RXO ST [ ST { NTE ST } { RXR ST } [{ ST RXC ST [{ NTE ST }] }] ST ] ST ] ST [{ PRT ST }] [ ST RXE ST [{ PRT ST }] [{ NTE ST }] { ST TQ1 ST [{ TQ2 ST }] } ST { RXR ST } [{ RXC ST }] ] ST RXD ST [{ PRT ST }] [{ NTE ST }] { RXR ST } [{ RXC ST }] [{ ST OBX ST [{ PRT ST }] [{ NTE ST }] }] ST [{ FT1 ST }] } ST  EOM;</w:t>
      </w:r>
    </w:p>
    <w:p w14:paraId="134BC092" w14:textId="77777777" w:rsidR="00922CF5" w:rsidRDefault="00922CF5" w:rsidP="00922CF5"/>
    <w:p w14:paraId="5C274B8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RDE_O11 := SOM MSH ST [{ ARV ST }] [{ SFT ST }] [ UAC ST ] [{ NTE ST }] [ ST PID ST [ PD1 ST ] [{ GSP ST }] [{ GSR ST }] [{ GSC ST }] [{ PRT ST }] [{ NTE ST }] [{ ARV ST }] [ ST PV1 ST [ PV2 ST ] [{ PRT ST }] [{ ARV ST }] ] ST [{ ST IN1 ST [ IN2 ST ] [ IN3 ST ] }] ST [ GT1 ST ] [{ AL1 ST }] ] ST { ST ORC ST [{ PRT ST }] [{ ST TQ1 ST [{ TQ2 ST }] }] ST [ ST RXO ST [{ PRT ST }] [{ NTE ST }] { RXR ST } [{ ST RXC ST [{ NTE ST }] }] ST ] ST RXE ST [{ PRT ST }] [{ NTE ST }] { ST TQ1 ST [{ TQ2 ST }] } ST [{ ST RXV ST [{ PRT ST }] [{ NTE ST }] { ST TQ1 ST [{ TQ2 ST }] } ST }] ST { RXR ST } [{ RXC ST }] [{ CDO ST }] [{ ST OBX ST [{ PRT ST }] [{ NTE ST }] }] ST [{ FT1 ST }] [ BLG ST ] [{ CTI ST }] } ST  EOM;</w:t>
      </w:r>
    </w:p>
    <w:p w14:paraId="6A892D24" w14:textId="77777777" w:rsidR="00922CF5" w:rsidRDefault="00922CF5" w:rsidP="00922CF5"/>
    <w:p w14:paraId="2B95B9A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RDE_O49 := SOM MSH ST [{ SFT ST }] [ UAC ST ] [{ NTE ST }] [ ST PID ST [ PD1 ST ] [{ PRT ST }] [{ NTE ST }] [ ST PV1 ST [ PV2 ST ] [{ PRT ST }] ] ST [{ ST IN1 ST [ IN2 ST ] [ IN3 ST ] }] ST [ GT1 ST ] [{ AL1 ST }] ] ST { ST ORC ST [{ PRT ST }] [{ ST TQ1 ST [{ TQ2 ST }] }] ST [ ST RXO ST [{ PRT ST }] [{ NTE ST }] { RXR ST } [{ ST RXC ST [{ NTE ST }] }] ST ] ST [{ PRT ST }] RXE ST [{ PRT ST }] [{ NTE ST }] { ST TQ1 ST [{ TQ2 ST }] } ST { RXR ST } [{ RXC ST }] [{ ST OBX ST [{ PRT ST }] [{ NTE ST }] }] ST [{ FT1 ST }] [ BLG ST ] [{ CTI ST }] } ST  EOM;</w:t>
      </w:r>
    </w:p>
    <w:p w14:paraId="29FF69D9" w14:textId="77777777" w:rsidR="00922CF5" w:rsidRDefault="00922CF5" w:rsidP="00922CF5"/>
    <w:p w14:paraId="468C762F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RDS_O13 := SOM MSH ST [{ ARV ST }] [{ SFT ST }] [ UAC ST ] [{ NTE ST }] [ ST PID ST PD1 ST [{ GSP ST }] [{ GSR ST }] [{ GSC ST }] [{ PRT ST }] [{ ARV ST }] [{ NTE ST }] [{ AL1 ST }] [ ST PV1 ST [ PV2 ST ] [{ PRT ST }] [{ ARV ST }] ] ST ] ST { ST ORC ST [{ PRT ST }] [{ ST TQ1 ST [{ TQ2 ST }] }] ST [ ST RXO ST [{ PRT ST }] [ ST { NTE ST } { RXR ST } [{ ST RXC ST [{ NTE ST }] }] ST ] ST ] ST [ ST RXE ST [{ PRT ST }] [{ NTE ST }] { ST TQ1 ST [{ TQ2 ST }] } ST { RXR ST } [{ RXC ST }] ] ST RXD ST [{ PRT ST }] [{ NTE ST }] { RXR ST } [{ RXC ST }] [{ CDO ST }] [{ ST OBX ST [{ PRT ST }] [{ NTE ST }] }] ST [{ FT1 ST }] } ST  EOM;</w:t>
      </w:r>
    </w:p>
    <w:p w14:paraId="159EC670" w14:textId="77777777" w:rsidR="00922CF5" w:rsidRDefault="00922CF5" w:rsidP="00922CF5"/>
    <w:p w14:paraId="072F769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RDY_K15 := SOM MSH ST [{ SFT ST }] [ UAC ST ] MSA ST [{ ERR ST }] QAK ST QPD ST [{ DSP ST }] [ DSC ST ]  EOM;</w:t>
      </w:r>
    </w:p>
    <w:p w14:paraId="42E5C976" w14:textId="77777777" w:rsidR="00922CF5" w:rsidRDefault="00922CF5" w:rsidP="00922CF5"/>
    <w:p w14:paraId="046E93B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RDY_Z80 := SOM MSH ST [{ SFT ST }] [ UAC ST ] MSA ST [{ ERR ST }] QAK ST QPD ST [{ DSP ST }] [ DSC ST ]  EOM;</w:t>
      </w:r>
    </w:p>
    <w:p w14:paraId="21252015" w14:textId="77777777" w:rsidR="00922CF5" w:rsidRDefault="00922CF5" w:rsidP="00922CF5"/>
    <w:p w14:paraId="284C883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lastRenderedPageBreak/>
        <w:t>REF_I12 := SOM MSH ST [{ SFT ST }] [ UAC ST ] [ RF1 ST ] [ ST AUT ST [ CTD ST ] ] ST { ST PRD ST [{ CTD ST }] } ST PID ST [{ GSP ST }] [{ GSR ST }] [{ GSC ST }] [{ ST NK1 ST [{ GSP ST }] [{ GSR ST }] }] ST [{ GT1 ST }] [{ ST IN1 ST [ IN2 ST ] [ IN3 ST ] }] ST [ ACC ST ] [{ DG1 ST }] [{ DRG ST }] [{ AL1 ST }] [{ ST PR1 ST [ ST AUT ST [ CTD ST ] ] ST }] ST [{ ST OBR ST [{ PRT ST }] [{ NTE ST }] [{ ST OBX ST [{ PRT ST }] [{ NTE ST }] }] ST }] ST [ ST PV1 ST [ PV2 ST ] ] ST [{ NTE ST }]  EOM;</w:t>
      </w:r>
    </w:p>
    <w:p w14:paraId="1B13785C" w14:textId="77777777" w:rsidR="00922CF5" w:rsidRDefault="00922CF5" w:rsidP="00922CF5"/>
    <w:p w14:paraId="54FD1FF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RGV_O15 := SOM MSH ST [{ ARV ST }] [{ SFT ST }] [ UAC ST ] [{ NTE ST }] [ ST PID ST [{ GSP ST }] [{ GSR ST }] [{ GSC ST }] [{ PRT ST }] [{ NTE ST }] [{ AL1 ST }] [{ ARV ST }] [ ST PV1 ST [ PV2 ST ] [{ PRT ST }] [{ ARV ST }] ] ST ] ST { ST ORC ST [{ PRT ST }] [{ ST TQ1 ST [{ TQ2 ST }] }] ST [ ST RXO ST [{ PRT ST }] [ ST { NTE ST } { RXR ST } [{ ST RXC ST [{ NTE ST }] }] ST ] ST ] ST [ ST RXE ST [{ PRT ST }] [{ NTE ST }] { ST TQ1 ST [{ TQ2 ST }] } ST { RXR ST } [{ RXC ST }] ] ST { ST RXG ST [{ PRT ST }] { ST TQ1 ST [{ TQ2 ST }] } ST { RXR ST } [{ RXC ST }] [{ CDO ST }] [{ ST OBX ST [{ PRT ST }] [{ NTE ST }] }] ST } ST } ST  EOM;</w:t>
      </w:r>
    </w:p>
    <w:p w14:paraId="0DC0FA17" w14:textId="77777777" w:rsidR="00922CF5" w:rsidRDefault="00922CF5" w:rsidP="00922CF5"/>
    <w:p w14:paraId="3F46FB4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RPA_I08 := SOM MSH ST [{ SFT ST }] [ UAC ST ] MSA ST [ RF1 ST ] [ ST AUT ST [ CTD ST ] ] ST { ST PRD ST [{ CTD ST }] } ST PID ST [{ GSP ST }] [{ GSR ST }] [{ GSC ST }] [{ ST NK1 ST [{ GSP ST }] [{ GSR ST }] }] ST [{ GT1 ST }] [{ ST IN1 ST [ IN2 ST ] [ IN3 ST ] }] ST [ ACC ST ] [{ DG1 ST }] [{ DRG ST }] [{ AL1 ST }] { ST PR1 ST [ ST AUT ST [ CTD ST ] ] ST } ST [{ ST OBR ST [{ PRT ST }] [{ NTE ST }] [{ ST OBX ST [{ PRT ST }] [{ NTE ST }] }] ST }] ST [ ST PV1 ST [ PV2 ST ] ] ST [{ NTE ST }]  EOM;</w:t>
      </w:r>
    </w:p>
    <w:p w14:paraId="2122B21B" w14:textId="77777777" w:rsidR="00922CF5" w:rsidRDefault="00922CF5" w:rsidP="00922CF5"/>
    <w:p w14:paraId="4B176B1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RPI_I01 := SOM MSH ST [{ SFT ST }] [ UAC ST ] MSA ST { ST PRD ST [{ CTD ST }] } ST PID ST [{ GSP ST }] [{ GSR ST }] [{ GSC ST }] [{ ST NK1 ST [{ GSP ST }] [{ GSR ST }] }] ST [ ST [{ GT1 ST }] { ST IN1 ST [ IN2 ST ] [ IN3 ST ] } ST ] ST [{ NTE ST }]  EOM;</w:t>
      </w:r>
    </w:p>
    <w:p w14:paraId="5C73E416" w14:textId="77777777" w:rsidR="00922CF5" w:rsidRDefault="00922CF5" w:rsidP="00922CF5"/>
    <w:p w14:paraId="6502099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RPI_I04 := SOM MSH ST [{ SFT ST }] [ UAC ST ] MSA ST { ST PRD ST [{ CTD ST }] } ST PID ST [{ GSP ST }] [{ GSR ST }] [{ GSC ST }] [{ ST NK1 ST [{ GSP ST }] [{ GSR ST }] }] ST [ ST [{ GT1 ST }] { ST IN1 ST [ IN2 ST ] [ IN3 ST ] } ST ] ST [{ NTE ST }]  EOM;</w:t>
      </w:r>
    </w:p>
    <w:p w14:paraId="1A35D6E5" w14:textId="77777777" w:rsidR="00922CF5" w:rsidRDefault="00922CF5" w:rsidP="00922CF5"/>
    <w:p w14:paraId="1E81D32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RPL_I02 := SOM MSH ST [{ SFT ST }] [ UAC ST ] MSA ST { ST PRD ST [{ CTD ST }] } ST [{ NTE ST }] [{ DSP ST }] [ DSC ST ]  EOM;</w:t>
      </w:r>
    </w:p>
    <w:p w14:paraId="758E4F57" w14:textId="77777777" w:rsidR="00922CF5" w:rsidRDefault="00922CF5" w:rsidP="00922CF5"/>
    <w:p w14:paraId="6F86A41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RPR_I03 := SOM MSH ST [{ SFT ST }] [ UAC ST ] MSA ST { ST PRD ST [{ CTD ST }] } ST [{ PID ST }] [{ GSP ST }] [{ GSR ST }] [{ GSC ST }] [{ ST NK1 ST [{ GSP ST }] [{ GSR ST }] }] ST  EOM;</w:t>
      </w:r>
    </w:p>
    <w:p w14:paraId="1B518DA0" w14:textId="77777777" w:rsidR="00922CF5" w:rsidRDefault="00922CF5" w:rsidP="00922CF5"/>
    <w:p w14:paraId="22B2FE6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RQA_I08 := SOM MSH ST [{ SFT ST }] [ UAC ST ] [ RF1 ST ] [ ST AUT ST [ CTD ST ] ] ST { ST PRD ST [{ CTD ST }] } ST PID ST [{ GSP ST }] [{ GSR ST }] [{ GSC ST }] [{ ST NK1 ST [{ GSP ST }] [{ GSR ST }] }] ST [ ST [{ GT1 ST }] { ST IN1 ST [ IN2 ST ] [ IN3 ST ] } ST ] ST [ ACC ST ] [{ DG1 ST }] [{ DRG ST }] [{ AL1 ST }] [{ ST PR1 ST [ ST AUT ST [ CTD ST ] ] ST }] ST [{ ST OBR ST [{ PRT ST }] </w:t>
      </w:r>
      <w:r w:rsidRPr="00922CF5">
        <w:rPr>
          <w:lang w:val="en-US"/>
        </w:rPr>
        <w:lastRenderedPageBreak/>
        <w:t>[{ NTE ST }] [{ ST OBX ST [{ PRT ST }] [{ NTE ST }] }] ST }] ST [ ST PV1 ST [ PV2 ST ] ] ST [{ NTE ST }]  EOM;</w:t>
      </w:r>
    </w:p>
    <w:p w14:paraId="47D78A7E" w14:textId="77777777" w:rsidR="00922CF5" w:rsidRDefault="00922CF5" w:rsidP="00922CF5"/>
    <w:p w14:paraId="32E8D70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RQI_I01 := SOM MSH ST [{ SFT ST }] [ UAC ST ] { ST PRD ST [{ CTD ST }] } ST PID ST [{ GSP ST }] [{ GSR ST }] [{ GSC ST }] [{ ST NK1 ST [{ GSP ST }] [{ GSR ST }] }] ST [ ST [{ GT1 ST }] { ST IN1 ST [ IN2 ST ] [ IN3 ST ] } ST ] ST [{ NTE ST }]  EOM;</w:t>
      </w:r>
    </w:p>
    <w:p w14:paraId="298DAD17" w14:textId="77777777" w:rsidR="00922CF5" w:rsidRDefault="00922CF5" w:rsidP="00922CF5"/>
    <w:p w14:paraId="3B360FC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RQP_I04 := SOM MSH ST [{ SFT ST }] [ UAC ST ] { ST PRD ST [{ CTD ST }] } ST PID ST [{ GSP ST }] [{ GSR ST }] [{ GSC ST }] [{ ST NK1 ST [{ GSP ST }] [{ GSR ST }] }] ST [{ GT1 ST }] [{ NTE ST }]  EOM;</w:t>
      </w:r>
    </w:p>
    <w:p w14:paraId="2407A5D3" w14:textId="77777777" w:rsidR="00922CF5" w:rsidRDefault="00922CF5" w:rsidP="00922CF5"/>
    <w:p w14:paraId="54715E6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RRA_O18 := SOM MSH ST MSA ST [{ ERR ST }] [{ SFT ST }] [ UAC ST ] [{ NTE ST }] [ ST [ ST PID ST [{ PRT ST }] [{ NTE ST }] ] ST { ST ORC ST [{ PRT ST }] [{ ST TQ1 ST [{ TQ2 ST }] }] ST [ ST { ST RXA ST [{ PRT ST }] } ST RXR ST ] ST } ST ] ST  EOM;</w:t>
      </w:r>
    </w:p>
    <w:p w14:paraId="1C3F6B97" w14:textId="77777777" w:rsidR="00922CF5" w:rsidRDefault="00922CF5" w:rsidP="00922CF5"/>
    <w:p w14:paraId="480F2EF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RRD_O14 := SOM MSH ST MSA ST [{ ERR ST }] [{ SFT ST }] [ UAC ST ] [{ NTE ST }] [ ST [ ST PID ST [{ PRT ST }] [{ NTE ST }] ] ST { ST ORC ST [{ PRT ST }] [{ ST TQ1 ST [{ TQ2 ST }] }] ST [ ST RXD ST [{ PRT ST }] [{ NTE ST }] { RXR ST } [{ RXC ST }] ] ST } ST ] ST  EOM;</w:t>
      </w:r>
    </w:p>
    <w:p w14:paraId="098A5D0E" w14:textId="77777777" w:rsidR="00922CF5" w:rsidRDefault="00922CF5" w:rsidP="00922CF5"/>
    <w:p w14:paraId="1C209DF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RRE_O12 := SOM MSH ST MSA ST [{ ERR ST }] [{ SFT ST }] [ UAC ST ] [{ NTE ST }] [ ST [ ST PID ST [{ PRT ST }] [{ NTE ST }] ] ST { ST ORC ST [{ PRT ST }] [{ ST TQ1 ST [{ TQ2 ST }] }] ST [ ST RXE ST [{ PRT ST }] [{ NTE ST }] { ST TQ1 ST [{ TQ2 ST }] } ST { RXR ST } [{ RXC ST }] ] ST } ST ] ST  EOM;</w:t>
      </w:r>
    </w:p>
    <w:p w14:paraId="2A587880" w14:textId="77777777" w:rsidR="00922CF5" w:rsidRDefault="00922CF5" w:rsidP="00922CF5"/>
    <w:p w14:paraId="1F139EB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RRE_O50 := SOM MSH ST MSA ST [{ ERR ST }] [{ SFT ST }] [ UAC ST ] [{ NTE ST }] [ ST [ ST PID ST [{ PRT ST }] [{ NTE ST }] ] ST { ST ORC ST [{ PRT ST }] [{ ST TQ1 ST [{ TQ2 ST }] }] ST [ ST RXE ST [{ PRT ST }] [{ NTE ST }] { ST TQ1 ST [{ TQ2 ST }] } ST { RXR ST } [{ RXC ST }] ] ST [{ PRT ST }] } ST ] ST  EOM;</w:t>
      </w:r>
    </w:p>
    <w:p w14:paraId="4EBBBE1F" w14:textId="77777777" w:rsidR="00922CF5" w:rsidRDefault="00922CF5" w:rsidP="00922CF5"/>
    <w:p w14:paraId="1379929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RRG_O16 := SOM MSH ST MSA ST [{ ERR ST }] [{ SFT ST }] [ UAC ST ] [{ NTE ST }] [ ST [ ST PID ST [{ PRT ST }] [{ NTE ST }] ] ST { ST ORC ST [{ PRT ST }] [{ ST TQ1 ST [{ TQ2 ST }] }] ST [ ST RXG ST [{ PRT ST }] { ST TQ1 ST [{ TQ2 ST }] } ST { RXR ST } [{ RXC ST }] ] ST } ST ] ST  EOM;</w:t>
      </w:r>
    </w:p>
    <w:p w14:paraId="39F970D7" w14:textId="77777777" w:rsidR="00922CF5" w:rsidRDefault="00922CF5" w:rsidP="00922CF5"/>
    <w:p w14:paraId="316AB49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RRI_I12 := SOM MSH ST [{ SFT ST }] [ UAC ST ] [ MSA ST ] [ RF1 ST ] [ ST AUT ST [ CTD ST ] ] ST { ST PRD ST [{ CTD ST }] } ST PID ST [{ GSP ST }] [{ GSR ST }] [{ GSC ST }] [ ACC ST ] [{ DG1 ST }] [{ DRG ST }] [{ AL1 ST }] [{ ST PR1 ST [ ST AUT ST [ CTD ST ] ] ST }] ST [{ ST OBR ST [{ PRT ST }] [{ NTE ST }] [{ ST OBX ST [{ PRT ST }] [{ NTE ST }] }] ST }] ST [ ST PV1 ST [ PV2 ST ] ] ST [{ NTE ST }]  EOM;</w:t>
      </w:r>
    </w:p>
    <w:p w14:paraId="659F899B" w14:textId="77777777" w:rsidR="00922CF5" w:rsidRDefault="00922CF5" w:rsidP="00922CF5"/>
    <w:p w14:paraId="346EDD5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RSP_E03 := SOM MSH ST [{ SFT ST }] [{ UAC ST }] MSA ST [{ ERR ST }] &lt; ST QAK ST QPD ST [{ IPR ST }] &gt; ST  EOM;</w:t>
      </w:r>
    </w:p>
    <w:p w14:paraId="1C2E513D" w14:textId="77777777" w:rsidR="00922CF5" w:rsidRDefault="00922CF5" w:rsidP="00922CF5"/>
    <w:p w14:paraId="37EF439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RSP_E22 := SOM MSH ST [{ SFT ST }] [{ UAC ST }] MSA ST [{ ERR ST }] &lt; ST QAK ST QPD ST [ ST IVC ST PSG ST { ST PSL ST } ST ] ST &gt; ST  EOM;</w:t>
      </w:r>
    </w:p>
    <w:p w14:paraId="7100B4B2" w14:textId="77777777" w:rsidR="00922CF5" w:rsidRDefault="00922CF5" w:rsidP="00922CF5"/>
    <w:p w14:paraId="4320FD6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RSP_K11 := SOM MSH ST [{ SFT ST }] [ UAC ST ] MSA ST [{ ERR ST }] QAK ST QPD ST [ ST Hxx ST ] ST [ DSC ST ]  EOM;</w:t>
      </w:r>
    </w:p>
    <w:p w14:paraId="63A58805" w14:textId="77777777" w:rsidR="00922CF5" w:rsidRDefault="00922CF5" w:rsidP="00922CF5"/>
    <w:p w14:paraId="6060057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RSP_K21 := SOM MSH ST [{ ARV ST }] [{ SFT ST }] [ UAC ST ] MSA ST [ ERR ST ] QAK ST QPD ST [ ST PID ST [ PD1 ST ] [{ GSP ST }] [{ GSR ST }] [{ GSC ST }] [{ ARV ST }] [{ ST NK1 ST [{ GSP ST }] [{ GSR ST }] }] ST QRI ST ] ST [ DSC ST ]  EOM;</w:t>
      </w:r>
    </w:p>
    <w:p w14:paraId="5EBEF51B" w14:textId="77777777" w:rsidR="00922CF5" w:rsidRDefault="00922CF5" w:rsidP="00922CF5"/>
    <w:p w14:paraId="5ECDFA3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RSP_K22 := SOM MSH ST [{ SFT ST }] [ UAC ST ] MSA ST [ ERR ST ] QAK ST QPD ST [{ ST PID ST [ PD1 ST ] [{ GSP ST }] [{ GSR ST }] [{ GSC ST }] [{ ST NK1 ST [{ GSP ST }] [{ GSR ST }] }] ST [ QRI ST ] }] ST [ DSC ST ]  EOM;</w:t>
      </w:r>
    </w:p>
    <w:p w14:paraId="1F047E3A" w14:textId="77777777" w:rsidR="00922CF5" w:rsidRDefault="00922CF5" w:rsidP="00922CF5"/>
    <w:p w14:paraId="0A6B28A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RSP_K23 := SOM MSH ST [{ SFT ST }] [ UAC ST ] MSA ST [ ERR ST ] QAK ST QPD ST [ ST PID ST ] ST [ DSC ST ]  EOM;</w:t>
      </w:r>
    </w:p>
    <w:p w14:paraId="4C0431C4" w14:textId="77777777" w:rsidR="00922CF5" w:rsidRDefault="00922CF5" w:rsidP="00922CF5"/>
    <w:p w14:paraId="57F5F98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RSP_K25 := SOM MSH ST [{ SFT ST }] [ UAC ST ] MSA ST [{ ERR ST }] QAK ST QPD ST RCP ST { ST STF ST [{ GSP ST }] [{ GSR ST }] [{ PRA ST }] [{ ORG ST }] [{ AFF ST }] [{ LAN ST }] [{ EDU ST }] [{ CER ST }] [{ ST [{ NK1 ST }] [{ GSP ST }] [{ GSR ST }] }] ST [{ PRT ST }] [{ ROL ST }] } ST [ DSC ST ]  EOM;</w:t>
      </w:r>
    </w:p>
    <w:p w14:paraId="12729B45" w14:textId="77777777" w:rsidR="00922CF5" w:rsidRDefault="00922CF5" w:rsidP="00922CF5"/>
    <w:p w14:paraId="51BB56C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RSP_K31 := SOM MSH ST MSA ST [{ ERR ST }] [{ SFT ST }] [ UAC ST ] QAK ST QPD ST RCP ST { ST [ ST PID ST [ PD1 ST ] [{ GSP ST }] [{ GSR ST }] [{ GSC ST }] [{ PRT ST }] [{ NTE ST }] [{ ARV ST }] [{ AL1 ST }] [ ST PV1 ST [ PV2 ST ] [{ PRT ST }] [{ ARV ST }] ] ST ] ST { ST ORC ST [{ PRT ST }] [{ ST TQ1 ST [{ TQ2 ST }] }] ST [ ST RXO ST [{ PRT ST }] [{ NTE ST }] { RXR ST } [{ ST RXC ST [{ NTE ST }] }] ST ] ST [ ST RXE ST [{ PRT ST }] [{ NTE ST }] { ST TQ1 ST [{ TQ2 ST }] } ST { RXR ST } [{ RXC ST }] ] ST RXD ST [{ PRT ST }] { RXR ST } [{ RXC ST }] [{ CDO ST }] [{ ST OBX ST [{ PRT ST }] [{ NTE ST }] }] ST } ST } ST [ DSC ST ]  EOM;</w:t>
      </w:r>
    </w:p>
    <w:p w14:paraId="1AFC9FF5" w14:textId="77777777" w:rsidR="00922CF5" w:rsidRDefault="00922CF5" w:rsidP="00922CF5"/>
    <w:p w14:paraId="68912C0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RSP_K32 := SOM MSH ST [{ SFT ST }] MSA ST [ ERR ST ] QAK ST QPD ST [{ ST PID ST [ PD1 ST ] [{ NK1 ST }] [{ GSP ST }] [{ GSR ST }] PV1 ST [ PV2 ST ] [ QRI ST ] }] ST [ DSC ST ]  EOM;</w:t>
      </w:r>
    </w:p>
    <w:p w14:paraId="2453FBD1" w14:textId="77777777" w:rsidR="00922CF5" w:rsidRDefault="00922CF5" w:rsidP="00922CF5"/>
    <w:p w14:paraId="44F0358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RSP_O33 := SOM MSH ST [{ ARV ST }] [{ SFT ST }] [ UAC ST ] MSA ST [ ERR ST ] QAK ST QPD ST [ ST PID ST [{ PRT ST }] [{ ARV ST }] ] ST  EOM;</w:t>
      </w:r>
    </w:p>
    <w:p w14:paraId="4E424326" w14:textId="77777777" w:rsidR="00922CF5" w:rsidRDefault="00922CF5" w:rsidP="00922CF5"/>
    <w:p w14:paraId="5F16F11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RSP_O34 := SOM MSH ST [{ ARV ST }] [{ SFT ST }] [ UAC ST ] MSA ST [ ERR ST ] QAK ST QPD ST [ ST PID ST [ PD1 ST ] [{ PRT ST }] [{ ST OBX ST [{ PRT ST }] }] ST [{ NTE ST }] [{ AL1 ST }] [{ ARV ST }] [ ST PV1 ST [{ PRT ST }] [{ NTE ST }] ] ST ] ST [ ST DON ST [{ ST OBX ST [{ PRT ST }] }] ST [{ NTE ST }] ] ST  EOM;</w:t>
      </w:r>
    </w:p>
    <w:p w14:paraId="0E2C6CA8" w14:textId="77777777" w:rsidR="00922CF5" w:rsidRDefault="00922CF5" w:rsidP="00922CF5"/>
    <w:p w14:paraId="5951265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RSP_Z82 := SOM MSH ST [{ SFT ST }] [ UAC ST ] MSA ST [ ERR ST ] QAK ST QPD ST RCP ST { ST [ ST PID ST [ PD1 ST ] [{ NTE ST }] [ ST { AL1 ST } PV1 ST [ PV2 ST ] ] ST ] ST { ST ORC ST [{ ST TQ1 ST [{ TQ2 ST }] }] ST [ ST RXO ST [{ NTE ST }] { RXR ST } [ ST { RXC ST } [{ NTE ST }] ] ST ] ST [ ST RXE ST [{ ST TQ1 ST [{ TQ2 ST }] }] ST { RXR ST } [{ RXC ST }] ] ST RXD ST { RXR ST } [{ RXC ST }] { ST [ OBX ST ] [{ NTE ST }] } ST } ST } ST [ DSC ST ]  EOM;</w:t>
      </w:r>
    </w:p>
    <w:p w14:paraId="193807F6" w14:textId="77777777" w:rsidR="00922CF5" w:rsidRDefault="00922CF5" w:rsidP="00922CF5"/>
    <w:p w14:paraId="159618A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RSP_Z84 := SOM MSH ST [{ SFT ST }] [ UAC ST ] MSA ST [ ERR ST ] QAK ST QPD ST [ ST RDF ST [{ RDT ST }] ] ST [ DSC ST ]  EOM;</w:t>
      </w:r>
    </w:p>
    <w:p w14:paraId="3A3B64B4" w14:textId="77777777" w:rsidR="00922CF5" w:rsidRDefault="00922CF5" w:rsidP="00922CF5"/>
    <w:p w14:paraId="1393182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RSP_Z86 := SOM MSH ST [{ SFT ST }] [ UAC ST ] MSA ST [ ERR ST ] QAK ST QPD ST { ST [ ST PID ST [ PD1 ST ] [{ NTE ST }] [{ AL1 ST }] ] ST { ST ORC ST [{ ST TQ1 ST [{ TQ2 ST }] }] ST [ ST RXO ST { RXR ST } [{ RXC ST }] ] ST [ ST RXE ST [{ ST TQ1 ST [{ TQ2 ST }] }] ST { RXR ST } [{ RXC ST }] ] ST [ ST RXD ST { RXR ST } [{ RXC ST }] ] ST [ ST RXG ST { RXR ST } [{ RXC ST }] ] ST [ ST RXA ST { RXR ST } [{ RXC ST }] ] ST { ST [ OBX ST ] [{ NTE ST }] } ST } ST } ST [ DSC ST ]  EOM;</w:t>
      </w:r>
    </w:p>
    <w:p w14:paraId="0D130E1A" w14:textId="77777777" w:rsidR="00922CF5" w:rsidRDefault="00922CF5" w:rsidP="00922CF5"/>
    <w:p w14:paraId="2F10C52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RSP_Z88 := SOM MSH ST [{ SFT ST }] [ UAC ST ] MSA ST [ ERR ST ] QAK ST QPD ST RCP ST { ST [ ST PID ST [ PD1 ST ] [{ NTE ST }] [ ST { AL1 ST } [ ST PV1 ST [ PV2 ST ] ] ST ] ST ] ST { ST ORC ST [{ ST TQ1 ST [{ TQ2 ST }] }] ST [ ST RXO ST [{ NTE ST }] { RXR ST } [ ST { RXC ST } [{ NTE ST }] ] ST ] ST [ ST RXE ST [{ ST TQ1 ST [{ TQ2 ST }] }] ST { RXR ST } [{ RXC ST }] ] ST RXD ST { RXR ST } [{ RXC ST }] { ST [ OBX ST ] [{ NTE ST }] } ST } ST } ST DSC ST  EOM;</w:t>
      </w:r>
    </w:p>
    <w:p w14:paraId="31691EFF" w14:textId="77777777" w:rsidR="00922CF5" w:rsidRDefault="00922CF5" w:rsidP="00922CF5"/>
    <w:p w14:paraId="28D6F9B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RSP_Z90 := SOM MSH ST [{ SFT ST }] [ UAC ST ] MSA ST [ ERR ST ] QAK ST QPD ST RCP ST { ST [ ST PID ST [ PD1 ST ] [{ NK1 ST }] [{ NTE ST }] [ ST PV1 ST [ PV2 ST ] ] ST ] ST { ST ORC ST [{ ST TQ1 ST [{ TQ2 ST }] }] ST OBR ST [{ NTE ST }] [ CTD ST ] { ST [ OBX ST ] [{ NTE ST }] } ST } ST [{ ST SPM ST [{ OBX ST }] }] ST } ST DSC ST  EOM;</w:t>
      </w:r>
    </w:p>
    <w:p w14:paraId="5A36126E" w14:textId="77777777" w:rsidR="00922CF5" w:rsidRDefault="00922CF5" w:rsidP="00922CF5"/>
    <w:p w14:paraId="676DEDF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RSP_Znn := SOM MSH ST [{ SFT ST }] [ UAC ST ] MSA ST [{ ERR ST }] QAK ST QPD ST [ Hxx ST ] [ DSC ST ]  EOM;</w:t>
      </w:r>
    </w:p>
    <w:p w14:paraId="7F4ED4B3" w14:textId="77777777" w:rsidR="00922CF5" w:rsidRDefault="00922CF5" w:rsidP="00922CF5"/>
    <w:p w14:paraId="0E42CB2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RTB_K13 := SOM MSH ST [{ SFT ST }] [ UAC ST ] MSA ST [{ ERR ST }] QAK ST QPD ST [ ST RDF ST [{ RDT ST }] ] ST [ DSC ST ]  EOM;</w:t>
      </w:r>
    </w:p>
    <w:p w14:paraId="3378F914" w14:textId="77777777" w:rsidR="00922CF5" w:rsidRDefault="00922CF5" w:rsidP="00922CF5"/>
    <w:p w14:paraId="42F8408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RTB_Knn := SOM MSH ST [{ SFT ST }] [ UAC ST ] MSA ST [{ ERR ST }] QAK ST QPD ST Hxx ST [ DSC ST ]  EOM;</w:t>
      </w:r>
    </w:p>
    <w:p w14:paraId="48D0EAE3" w14:textId="77777777" w:rsidR="00922CF5" w:rsidRDefault="00922CF5" w:rsidP="00922CF5"/>
    <w:p w14:paraId="11CFF0D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RTB_Z74 := SOM MSH ST MSA ST [{ ERR ST }] [{ SFT ST }] [ UAC ST ] QAK ST QPD ST [ ST RDF ST [{ RDT ST }] ] ST [ DSC ST ]  EOM;</w:t>
      </w:r>
    </w:p>
    <w:p w14:paraId="7158256D" w14:textId="77777777" w:rsidR="00922CF5" w:rsidRDefault="00922CF5" w:rsidP="00922CF5"/>
    <w:p w14:paraId="5DA0A9F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SDR_S31 := SOM MSH ST [{ SFT ST }] [ UAC ST ] &lt; ST SDD ST [{ SCD ST }] &gt; ST  EOM;</w:t>
      </w:r>
    </w:p>
    <w:p w14:paraId="77A4CA15" w14:textId="77777777" w:rsidR="00922CF5" w:rsidRDefault="00922CF5" w:rsidP="00922CF5"/>
    <w:p w14:paraId="07E97CA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SDR_S32 := SOM MSH ST [{ SFT ST }] [ UAC ST ] &lt; ST SDD ST [{ SCD ST }] &gt; ST  EOM;</w:t>
      </w:r>
    </w:p>
    <w:p w14:paraId="23607B79" w14:textId="77777777" w:rsidR="00922CF5" w:rsidRDefault="00922CF5" w:rsidP="00922CF5"/>
    <w:p w14:paraId="476D922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SIU_S12 := SOM MSH ST SCH ST [{ TQ1 ST }] [{ NTE ST }] [{ ST PID ST [ PD1 ST ] [{ GSP ST }] [{ GSR ST }] [{ GSC ST }] [{ PRT ST }] PV1 ST [ PV2 ST ] [{ PRT ST }] [{ OBX ST }] [{ PRT ST }] [{ DG1 ST }] }] ST { ST RGS ST [{ ST AIS ST [{ NTE ST }] }] ST [{ ST AIG ST [{ NTE ST }] }] ST [{ ST AIL ST [{ NTE ST }] }] ST [{ ST AIP ST [{ NTE ST }] }] ST } ST  EOM;</w:t>
      </w:r>
    </w:p>
    <w:p w14:paraId="518C7054" w14:textId="77777777" w:rsidR="00922CF5" w:rsidRDefault="00922CF5" w:rsidP="00922CF5"/>
    <w:p w14:paraId="13BE2D0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SLR_S28 := SOM MSH ST [{ SFT ST }] [ UAC ST ] { SLT ST }  EOM;</w:t>
      </w:r>
    </w:p>
    <w:p w14:paraId="01D1DEE1" w14:textId="77777777" w:rsidR="00922CF5" w:rsidRDefault="00922CF5" w:rsidP="00922CF5"/>
    <w:p w14:paraId="6B600AD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SRM_S01 := SOM MSH ST ARQ ST [ APR ST ] [{ NTE ST }] [{ ST PID ST [{ GSP ST }] [{ GSR ST }] [{ GSC ST }] [{ PRT ST }] PV1 ST [ PV2 ST ] [{ PRT ST }] [{ ST OBX ST [{ PRT ST }] }] ST [{ DG1 ST }] }] ST { ST RGS ST [{ ST AIS ST [ APR ST ] [{ NTE ST }] }] ST [{ ST AIG ST [ APR ST ] [{ NTE ST }] }] ST [{ ST AIL ST [ APR ST ] [{ NTE ST }] }] ST [{ ST AIP ST [ APR ST ] [{ NTE ST }] }] ST } ST  EOM;</w:t>
      </w:r>
    </w:p>
    <w:p w14:paraId="5E8CE7A5" w14:textId="77777777" w:rsidR="00922CF5" w:rsidRDefault="00922CF5" w:rsidP="00922CF5"/>
    <w:p w14:paraId="5E9F9A5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SRR_S01 := SOM MSH ST MSA ST [{ ERR ST }] [ ST SCH ST [{ TQ1 ST }] [{ NTE ST }] [{ ST PID ST [{ GSP ST }] [{ GSR ST }] [{ GSC ST }] [{ PRT ST }] [ ST PV1 ST [ PV2 ST ] [{ PRT ST }] ] ST [{ DG1 ST }] }] ST { ST RGS ST [{ ST AIS ST [{ NTE ST }] }] ST [{ ST AIG ST [{ NTE ST }] }] ST [{ ST AIL ST [{ NTE ST }] }] ST [{ ST AIP ST [{ NTE ST }] }] ST } ST ] ST  EOM;</w:t>
      </w:r>
    </w:p>
    <w:p w14:paraId="2BF160BD" w14:textId="77777777" w:rsidR="00922CF5" w:rsidRDefault="00922CF5" w:rsidP="00922CF5"/>
    <w:p w14:paraId="6618F7A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SSR_U04 := SOM MSH ST [{ SFT ST }] [ UAC ST ] EQU ST { ST SAC ST [{ SPM ST }] } ST [ ROL ST ]  EOM;</w:t>
      </w:r>
    </w:p>
    <w:p w14:paraId="66E2401F" w14:textId="77777777" w:rsidR="00922CF5" w:rsidRDefault="00922CF5" w:rsidP="00922CF5"/>
    <w:p w14:paraId="10C2DFC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SSU_U03 := SOM MSH ST [{ SFT ST }] [ UAC ST ] EQU ST { ST SAC ST [{ OBX ST }] [{ NTE ST }] [{ PRT ST }] [{ ST SPM ST [{ OBX ST }] [{ PRT ST }] }] ST } ST [ ROL ST ]  EOM;</w:t>
      </w:r>
    </w:p>
    <w:p w14:paraId="1F0F61BC" w14:textId="77777777" w:rsidR="00922CF5" w:rsidRDefault="00922CF5" w:rsidP="00922CF5"/>
    <w:p w14:paraId="2C25229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STC_S33 := SOM MSH ST [{ SFT ST }] [ UAC ST ] { SCP ST }  EOM;</w:t>
      </w:r>
    </w:p>
    <w:p w14:paraId="27ADDF84" w14:textId="77777777" w:rsidR="00922CF5" w:rsidRDefault="00922CF5" w:rsidP="00922CF5"/>
    <w:p w14:paraId="546495C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TCU_U10 := SOM MSH ST [{ SFT ST }] [ UAC ST ] EQU ST { ST [ SPM ST ] { TCC ST } } ST [ ROL ST ]  EOM;</w:t>
      </w:r>
    </w:p>
    <w:p w14:paraId="31D3EB49" w14:textId="77777777" w:rsidR="00922CF5" w:rsidRDefault="00922CF5" w:rsidP="00922CF5"/>
    <w:p w14:paraId="29F6152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 */</w:t>
      </w:r>
    </w:p>
    <w:p w14:paraId="6095630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VXU_V04 := SOM MSH ST [{ ARV ST }] [{ SFT ST }] [ UAC ST ] PID ST [ PD1 ST ] [{ GSP ST }] [{ GSR ST }] [{ GSC ST }] [{ PRT ST }] [{ NK1 ST }] [{ GSP ST }] [{ GSR ST }] [{ ARV ST }] [ ST PV1 ST [ PV2 ST ] [{ PRT ST }] [{ ARV ST }] ] ST [{ GT1 ST }] [{ ST IN1 ST [ IN2 ST ] [ IN3 ST ] }] ST [{ ST OBX ST [{ PRT ST }] [{ NTE ST }] }] ST [{ ST ORC ST [{ PRT ST }] [{ ST TQ1 ST [{ TQ2 ST }] }] ST RXA ST [{ PRT ST }] [ RXR ST ] [{ ST OBX ST [{ PRT ST }] [{ NTE ST }] }] ST }] ST  EOM;</w:t>
      </w:r>
    </w:p>
    <w:p w14:paraId="5E0443A1" w14:textId="77777777" w:rsidR="00922CF5" w:rsidRDefault="00922CF5" w:rsidP="00922CF5"/>
    <w:p w14:paraId="64A353A6" w14:textId="77777777" w:rsidR="00922CF5" w:rsidRDefault="00922CF5" w:rsidP="00922CF5">
      <w:pPr>
        <w:pStyle w:val="eBNF"/>
      </w:pPr>
      <w:r>
        <w:lastRenderedPageBreak/>
        <w:t>ST := &lt;CR&gt;;</w:t>
      </w:r>
    </w:p>
    <w:p w14:paraId="68CCF12D" w14:textId="77777777" w:rsidR="00922CF5" w:rsidRDefault="00922CF5" w:rsidP="00922CF5"/>
    <w:p w14:paraId="194D3E71" w14:textId="77777777" w:rsidR="00922CF5" w:rsidRDefault="00922CF5" w:rsidP="002E6CED">
      <w:pPr>
        <w:pStyle w:val="berschrift3"/>
      </w:pPr>
      <w:bookmarkStart w:id="6" w:name="_Toc169111101"/>
      <w:r>
        <w:t>Segment Definitions</w:t>
      </w:r>
      <w:bookmarkEnd w:id="6"/>
    </w:p>
    <w:p w14:paraId="43612887" w14:textId="77777777" w:rsidR="00922CF5" w:rsidRDefault="00922CF5" w:rsidP="00922CF5"/>
    <w:p w14:paraId="015C94B8" w14:textId="77777777" w:rsidR="00922CF5" w:rsidRDefault="00922CF5" w:rsidP="00922CF5">
      <w:pPr>
        <w:pStyle w:val="eBNF"/>
      </w:pPr>
      <w:r>
        <w:t>/*-- Segments --*/</w:t>
      </w:r>
    </w:p>
    <w:p w14:paraId="57C209DE" w14:textId="77777777" w:rsidR="00922CF5" w:rsidRDefault="00922CF5" w:rsidP="00922CF5">
      <w:pPr>
        <w:pStyle w:val="eBNF"/>
      </w:pPr>
      <w:r>
        <w:t xml:space="preserve">Segments := </w:t>
      </w:r>
    </w:p>
    <w:p w14:paraId="4A017E3D" w14:textId="77777777" w:rsidR="00922CF5" w:rsidRDefault="00922CF5" w:rsidP="00922CF5">
      <w:pPr>
        <w:pStyle w:val="eBNF"/>
      </w:pPr>
      <w:r>
        <w:t xml:space="preserve">   |  ABS    /* Abstract */</w:t>
      </w:r>
    </w:p>
    <w:p w14:paraId="3654C161" w14:textId="77777777" w:rsidR="00922CF5" w:rsidRDefault="00922CF5" w:rsidP="00922CF5">
      <w:pPr>
        <w:pStyle w:val="eBNF"/>
      </w:pPr>
      <w:r>
        <w:t xml:space="preserve">   |  ACC    /* Accident */</w:t>
      </w:r>
    </w:p>
    <w:p w14:paraId="6C8B6A32" w14:textId="77777777" w:rsidR="00922CF5" w:rsidRDefault="00922CF5" w:rsidP="00922CF5">
      <w:pPr>
        <w:pStyle w:val="eBNF"/>
      </w:pPr>
      <w:r>
        <w:t xml:space="preserve">   |  ADD    /* Addendum */</w:t>
      </w:r>
    </w:p>
    <w:p w14:paraId="3B75F6B4" w14:textId="77777777" w:rsidR="00922CF5" w:rsidRDefault="00922CF5" w:rsidP="00922CF5">
      <w:pPr>
        <w:pStyle w:val="eBNF"/>
      </w:pPr>
      <w:r>
        <w:t xml:space="preserve">   |  ADJ    /* Adjustment */</w:t>
      </w:r>
    </w:p>
    <w:p w14:paraId="378618A7" w14:textId="77777777" w:rsidR="00922CF5" w:rsidRDefault="00922CF5" w:rsidP="00922CF5">
      <w:pPr>
        <w:pStyle w:val="eBNF"/>
      </w:pPr>
      <w:r>
        <w:t xml:space="preserve">   |  AFF    /* Professional Affiliation */</w:t>
      </w:r>
    </w:p>
    <w:p w14:paraId="2E6CA08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AIG    /* Appointment Information - General Resource */</w:t>
      </w:r>
    </w:p>
    <w:p w14:paraId="1857171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AIL    /* Appointment Information - Location Resource */</w:t>
      </w:r>
    </w:p>
    <w:p w14:paraId="601C873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AIP    /* Appointment Information - Personnel Resource */</w:t>
      </w:r>
    </w:p>
    <w:p w14:paraId="417D4BD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AIS    /* Appointment Information */</w:t>
      </w:r>
    </w:p>
    <w:p w14:paraId="7ED3234F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AL1    /* Patient Allergy Information */</w:t>
      </w:r>
    </w:p>
    <w:p w14:paraId="04FE945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APR    /* Appointment Preferences */</w:t>
      </w:r>
    </w:p>
    <w:p w14:paraId="358DDD8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ARQ    /* Appointment Request */</w:t>
      </w:r>
    </w:p>
    <w:p w14:paraId="1E78F4B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ARV    /* Access Restriction */</w:t>
      </w:r>
    </w:p>
    <w:p w14:paraId="2150D47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AUT    /* Authorization Information */</w:t>
      </w:r>
    </w:p>
    <w:p w14:paraId="34F2C33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BHS    /* Batch Header */</w:t>
      </w:r>
    </w:p>
    <w:p w14:paraId="6038492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BLC    /* Blood Code */</w:t>
      </w:r>
    </w:p>
    <w:p w14:paraId="6A5C63F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BLG    /* Billing */</w:t>
      </w:r>
    </w:p>
    <w:p w14:paraId="7574F1E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BPO    /* Blood product order */</w:t>
      </w:r>
    </w:p>
    <w:p w14:paraId="2270CA3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BPX    /* Blood product dispense status */</w:t>
      </w:r>
    </w:p>
    <w:p w14:paraId="5C0B5D4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BTS    /* Batch Trailer */</w:t>
      </w:r>
    </w:p>
    <w:p w14:paraId="3B07365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BTX    /* Blood Product Transfusion/Disposition */</w:t>
      </w:r>
    </w:p>
    <w:p w14:paraId="1EBC08D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BUI    /* Blood Unit Information */</w:t>
      </w:r>
    </w:p>
    <w:p w14:paraId="2EAAD44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CDM    /* Charge Description Master */</w:t>
      </w:r>
    </w:p>
    <w:p w14:paraId="6A9F656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CDO    /* Cumulative Dosage */</w:t>
      </w:r>
    </w:p>
    <w:p w14:paraId="00026C6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CER    /* Certificate Detail */</w:t>
      </w:r>
    </w:p>
    <w:p w14:paraId="780462AF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CM0    /* Clinical Study Master */</w:t>
      </w:r>
    </w:p>
    <w:p w14:paraId="5B4ABC2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CM1    /* Clinical Study Phase Master */</w:t>
      </w:r>
    </w:p>
    <w:p w14:paraId="5D21E1A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CM2    /* Clinical Study Schedule Master */</w:t>
      </w:r>
    </w:p>
    <w:p w14:paraId="77DA1B8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CNS    /* Clear Notification */</w:t>
      </w:r>
    </w:p>
    <w:p w14:paraId="055E164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CON    /* Consent Segment */</w:t>
      </w:r>
    </w:p>
    <w:p w14:paraId="058989B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CSP    /* Clinical Study Phase */</w:t>
      </w:r>
    </w:p>
    <w:p w14:paraId="08752F3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CSR    /* Clinical Study Registration */</w:t>
      </w:r>
    </w:p>
    <w:p w14:paraId="12A0FC8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CSS    /* Clinical Study Data Schedule Segment */</w:t>
      </w:r>
    </w:p>
    <w:p w14:paraId="45041BE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CTD    /* Contact Data */</w:t>
      </w:r>
    </w:p>
    <w:p w14:paraId="49AE955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CTI    /* Clinical Trial Identification */</w:t>
      </w:r>
    </w:p>
    <w:p w14:paraId="49A3846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CTR    /* Contract Master Outbound */</w:t>
      </w:r>
    </w:p>
    <w:p w14:paraId="211AD81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DB1    /* Disability */</w:t>
      </w:r>
    </w:p>
    <w:p w14:paraId="1DE14D3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DEV    /* Device */</w:t>
      </w:r>
    </w:p>
    <w:p w14:paraId="675CF74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DG1    /* Diagnosis */</w:t>
      </w:r>
    </w:p>
    <w:p w14:paraId="74880C2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DMI    /* DRG Master File Information */</w:t>
      </w:r>
    </w:p>
    <w:p w14:paraId="2247237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DON    /* Donation */</w:t>
      </w:r>
    </w:p>
    <w:p w14:paraId="1E274F7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DPS    /* Diagnosis and Procedure Code Segment */</w:t>
      </w:r>
    </w:p>
    <w:p w14:paraId="6521330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DRG    /* Diagnosis Related Group */</w:t>
      </w:r>
    </w:p>
    <w:p w14:paraId="45B0158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DSC    /* Continuation Pointer */</w:t>
      </w:r>
    </w:p>
    <w:p w14:paraId="0F36781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DSP    /* Display Data */</w:t>
      </w:r>
    </w:p>
    <w:p w14:paraId="37A8FB7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DST    /* Transport Destination */</w:t>
      </w:r>
    </w:p>
    <w:p w14:paraId="68C3F58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ECD    /* Equipment Command */</w:t>
      </w:r>
    </w:p>
    <w:p w14:paraId="40AEE1B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lastRenderedPageBreak/>
        <w:t xml:space="preserve">   |  ECR    /* Equipment Command Response */</w:t>
      </w:r>
    </w:p>
    <w:p w14:paraId="1016AAC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EDU    /* Educational Detail */</w:t>
      </w:r>
    </w:p>
    <w:p w14:paraId="50A2B16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EQP    /* Equipment/log Service */</w:t>
      </w:r>
    </w:p>
    <w:p w14:paraId="0C7D2BE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EQU    /* Equipment Detail */</w:t>
      </w:r>
    </w:p>
    <w:p w14:paraId="3909916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ERR    /* Error */</w:t>
      </w:r>
    </w:p>
    <w:p w14:paraId="3F1B485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EVN    /* Event Type */</w:t>
      </w:r>
    </w:p>
    <w:p w14:paraId="14B35FD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FAC    /* Facility */</w:t>
      </w:r>
    </w:p>
    <w:p w14:paraId="406F947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FHS    /* File Header */</w:t>
      </w:r>
    </w:p>
    <w:p w14:paraId="139F744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FT1    /* Financial Transaction */</w:t>
      </w:r>
    </w:p>
    <w:p w14:paraId="673C492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FTS    /* File Trailer */</w:t>
      </w:r>
    </w:p>
    <w:p w14:paraId="0ECECE4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GOL    /* Goal Detail */</w:t>
      </w:r>
    </w:p>
    <w:p w14:paraId="2ECB8E3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GP1    /* Grouping/Reimbursement - Visit */</w:t>
      </w:r>
    </w:p>
    <w:p w14:paraId="521AF44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GP2    /* Grouping/Reimbursement - Procedure Line Item */</w:t>
      </w:r>
    </w:p>
    <w:p w14:paraId="6F1AE32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GSC    /* Sex Parameter for Clinical Use */</w:t>
      </w:r>
    </w:p>
    <w:p w14:paraId="7589E77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GSP    /* Person Gender and Sex */</w:t>
      </w:r>
    </w:p>
    <w:p w14:paraId="4681FAB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GSR    /* Recorded Gender and Sex */</w:t>
      </w:r>
    </w:p>
    <w:p w14:paraId="037C8F7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GT1    /* Guarantor */</w:t>
      </w:r>
    </w:p>
    <w:p w14:paraId="5C9845D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IAM    /* Patient Adverse Reaction Information */</w:t>
      </w:r>
    </w:p>
    <w:p w14:paraId="58BBDD6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IAR    /* allergy reaction */</w:t>
      </w:r>
    </w:p>
    <w:p w14:paraId="3A29E79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IIM    /* Inventory Item Master */</w:t>
      </w:r>
    </w:p>
    <w:p w14:paraId="74A6CC5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ILT    /* Material Lot */</w:t>
      </w:r>
    </w:p>
    <w:p w14:paraId="3DFA3E2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IN1    /* Insurance */</w:t>
      </w:r>
    </w:p>
    <w:p w14:paraId="442F7DD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IN2    /* Insurance Additional Information */</w:t>
      </w:r>
    </w:p>
    <w:p w14:paraId="6CFB7DD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IN3    /* Insurance Additional Information, Certification */</w:t>
      </w:r>
    </w:p>
    <w:p w14:paraId="0718828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INV    /* Inventory Detail */</w:t>
      </w:r>
    </w:p>
    <w:p w14:paraId="5254E0B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IPC    /* Imaging Procedure Control Segment */</w:t>
      </w:r>
    </w:p>
    <w:p w14:paraId="1D3CCA1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IPR    /* Invoice Processing Results */</w:t>
      </w:r>
    </w:p>
    <w:p w14:paraId="4022458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ISD    /* Interaction Status Detail */</w:t>
      </w:r>
    </w:p>
    <w:p w14:paraId="7DD3009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ITM    /* Material Item */</w:t>
      </w:r>
    </w:p>
    <w:p w14:paraId="22CAC74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IVC    /* Invoice Segment */</w:t>
      </w:r>
    </w:p>
    <w:p w14:paraId="584B8C3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IVT    /* Material Location */</w:t>
      </w:r>
    </w:p>
    <w:p w14:paraId="654FE8C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LAN    /* Language Detail */</w:t>
      </w:r>
    </w:p>
    <w:p w14:paraId="45A14A3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LCC    /* Location Charge Code */</w:t>
      </w:r>
    </w:p>
    <w:p w14:paraId="57A8335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LCH    /* Location Characteristic */</w:t>
      </w:r>
    </w:p>
    <w:p w14:paraId="6AC6358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LDP    /* Location Department */</w:t>
      </w:r>
    </w:p>
    <w:p w14:paraId="5101046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LOC    /* Location Identification */</w:t>
      </w:r>
    </w:p>
    <w:p w14:paraId="2F12439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LRL    /* Location Relationship */</w:t>
      </w:r>
    </w:p>
    <w:p w14:paraId="6AB730A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MCP    /* Master File Coverage */</w:t>
      </w:r>
    </w:p>
    <w:p w14:paraId="10D3214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MFA    /* Master File Acknowledgment */</w:t>
      </w:r>
    </w:p>
    <w:p w14:paraId="0EAFB49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MFE    /* Master File Entry */</w:t>
      </w:r>
    </w:p>
    <w:p w14:paraId="05B0205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MFI    /* Master File Identification */</w:t>
      </w:r>
    </w:p>
    <w:p w14:paraId="50D5330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MRG    /* Merge Patient Information */</w:t>
      </w:r>
    </w:p>
    <w:p w14:paraId="1E1428D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MSA    /* Message Acknowledgment */</w:t>
      </w:r>
    </w:p>
    <w:p w14:paraId="067016B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MSH    /* Message Header */</w:t>
      </w:r>
    </w:p>
    <w:p w14:paraId="1523B34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NCK    /* System Clock */</w:t>
      </w:r>
    </w:p>
    <w:p w14:paraId="15A0C9D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NDS    /* Notification Detail */</w:t>
      </w:r>
    </w:p>
    <w:p w14:paraId="546BEEEF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NK1    /* Next of Kin / Associated Parties */</w:t>
      </w:r>
    </w:p>
    <w:p w14:paraId="4BBA18A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NPU    /* Bed Status Update */</w:t>
      </w:r>
    </w:p>
    <w:p w14:paraId="3D50594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NSC    /* Application Status Change */</w:t>
      </w:r>
    </w:p>
    <w:p w14:paraId="4E7D720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NST    /* Application control level statistics */</w:t>
      </w:r>
    </w:p>
    <w:p w14:paraId="3D8D293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NTE    /* Notes and Comments */</w:t>
      </w:r>
    </w:p>
    <w:p w14:paraId="6B735B0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OBR    /* Observation Request */</w:t>
      </w:r>
    </w:p>
    <w:p w14:paraId="4377136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OBX    /* Observation/Result */</w:t>
      </w:r>
    </w:p>
    <w:p w14:paraId="4A30086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ODS    /* Dietary Orders, Supplements, and Preferences */</w:t>
      </w:r>
    </w:p>
    <w:p w14:paraId="2FBEEA7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ODT    /* Diet Tray Instructions */</w:t>
      </w:r>
    </w:p>
    <w:p w14:paraId="4A351CD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OH1    /* Person Employment Status */</w:t>
      </w:r>
    </w:p>
    <w:p w14:paraId="72A1110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OH2    /* Past or Present Job */</w:t>
      </w:r>
    </w:p>
    <w:p w14:paraId="2816B24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lastRenderedPageBreak/>
        <w:t xml:space="preserve">   |  OH3    /* Usual Work */</w:t>
      </w:r>
    </w:p>
    <w:p w14:paraId="09C20FF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OH4    /* Combat Zone Work */</w:t>
      </w:r>
    </w:p>
    <w:p w14:paraId="74EAEC6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OM1    /* General Segment */</w:t>
      </w:r>
    </w:p>
    <w:p w14:paraId="737B8F9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OM2    /* Numeric Observation */</w:t>
      </w:r>
    </w:p>
    <w:p w14:paraId="664191C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OM3    /* Categorical Service/Test/Observation */</w:t>
      </w:r>
    </w:p>
    <w:p w14:paraId="7C81DF4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OM4    /* Observations that Require Specimens */</w:t>
      </w:r>
    </w:p>
    <w:p w14:paraId="1D60514F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OM5    /* Observation Batteries (Sets) */</w:t>
      </w:r>
    </w:p>
    <w:p w14:paraId="131C105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OM6    /* Observations that are Calculated from Other Observations */</w:t>
      </w:r>
    </w:p>
    <w:p w14:paraId="36AC1F9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OM7    /* Additional Basic Attributes */</w:t>
      </w:r>
    </w:p>
    <w:p w14:paraId="0443D37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OMC    /* Supporting Clinical Information */</w:t>
      </w:r>
    </w:p>
    <w:p w14:paraId="39147B9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ORC    /* Common Order */</w:t>
      </w:r>
    </w:p>
    <w:p w14:paraId="61D6E16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ORG    /* Practitioner Organization Unit */</w:t>
      </w:r>
    </w:p>
    <w:p w14:paraId="0B92A63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OVR    /* Override Segment */</w:t>
      </w:r>
    </w:p>
    <w:p w14:paraId="13FFEF8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PAC    /* Shipment Package */</w:t>
      </w:r>
    </w:p>
    <w:p w14:paraId="5C954D4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PCE    /* Patient Charge Cost Center Exceptions */</w:t>
      </w:r>
    </w:p>
    <w:p w14:paraId="66C1CBC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PCR    /* Possible Causal Relationship */</w:t>
      </w:r>
    </w:p>
    <w:p w14:paraId="33B41D6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PD1    /* Patient Additional Demographic */</w:t>
      </w:r>
    </w:p>
    <w:p w14:paraId="1FD8355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PDA    /* Patient Death and Autopsy */</w:t>
      </w:r>
    </w:p>
    <w:p w14:paraId="4483CE7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PDC    /* Product Detail Country */</w:t>
      </w:r>
    </w:p>
    <w:p w14:paraId="0F9435A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PEO    /* Product Experience Observation */</w:t>
      </w:r>
    </w:p>
    <w:p w14:paraId="43DADE4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PES    /* Product Experience Sender */</w:t>
      </w:r>
    </w:p>
    <w:p w14:paraId="3E8EDDE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PID    /* Patient Identification */</w:t>
      </w:r>
    </w:p>
    <w:p w14:paraId="09E3CE0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PKG    /* Item Packaging */</w:t>
      </w:r>
    </w:p>
    <w:p w14:paraId="03636D4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PM1    /* Payer Master File */</w:t>
      </w:r>
    </w:p>
    <w:p w14:paraId="186355D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PMT    /* Payment Information */</w:t>
      </w:r>
    </w:p>
    <w:p w14:paraId="35E1034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PR1    /* Procedures */</w:t>
      </w:r>
    </w:p>
    <w:p w14:paraId="1447A36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PRA    /* Practitioner Detail */</w:t>
      </w:r>
    </w:p>
    <w:p w14:paraId="1B54230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PRB    /* Problem Details */</w:t>
      </w:r>
    </w:p>
    <w:p w14:paraId="05D1568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PRC    /* Pricing */</w:t>
      </w:r>
    </w:p>
    <w:p w14:paraId="4AF16AB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PRD    /* Provider Data */</w:t>
      </w:r>
    </w:p>
    <w:p w14:paraId="2A9790A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PRT    /* Participation Information */</w:t>
      </w:r>
    </w:p>
    <w:p w14:paraId="1395038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PSG    /* Product/Service Group */</w:t>
      </w:r>
    </w:p>
    <w:p w14:paraId="56B60A7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PSH    /* Product Summary Header */</w:t>
      </w:r>
    </w:p>
    <w:p w14:paraId="20BD6E8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PSL    /* Product/Service Line Item */</w:t>
      </w:r>
    </w:p>
    <w:p w14:paraId="1E46C47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PSS    /* Product/Service Section */</w:t>
      </w:r>
    </w:p>
    <w:p w14:paraId="1BEC717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PTH    /* Pathway */</w:t>
      </w:r>
    </w:p>
    <w:p w14:paraId="58C8857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PV1    /* Patient Visit */</w:t>
      </w:r>
    </w:p>
    <w:p w14:paraId="1FB6084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PV2    /* Patient Visit - Additional Information */</w:t>
      </w:r>
    </w:p>
    <w:p w14:paraId="2567FC3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PYE    /* Payee Information */</w:t>
      </w:r>
    </w:p>
    <w:p w14:paraId="21435F7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QAK    /* Query Acknowledgment */</w:t>
      </w:r>
    </w:p>
    <w:p w14:paraId="30B2F6E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QID    /* Query Identification */</w:t>
      </w:r>
    </w:p>
    <w:p w14:paraId="5CB6FA7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QPD    /* Query Parameter Definition */</w:t>
      </w:r>
    </w:p>
    <w:p w14:paraId="72B3C5C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QRI    /* Query Response Instance */</w:t>
      </w:r>
    </w:p>
    <w:p w14:paraId="75B74A9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RCP    /* Response Control Parameter */</w:t>
      </w:r>
    </w:p>
    <w:p w14:paraId="13B67BD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RDF    /* Table Row Definition */</w:t>
      </w:r>
    </w:p>
    <w:p w14:paraId="5AB8FAD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RDT    /* Table Row Data */</w:t>
      </w:r>
    </w:p>
    <w:p w14:paraId="057BAB8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REL    /* Clinical Relationship Segment */</w:t>
      </w:r>
    </w:p>
    <w:p w14:paraId="74700DF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RF1    /* Referral Information */</w:t>
      </w:r>
    </w:p>
    <w:p w14:paraId="09D4B83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RFI    /* Request for Information */</w:t>
      </w:r>
    </w:p>
    <w:p w14:paraId="40ABD6A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RGS    /* Resource Group */</w:t>
      </w:r>
    </w:p>
    <w:p w14:paraId="1B56486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RMI    /* Risk Management Incident */</w:t>
      </w:r>
    </w:p>
    <w:p w14:paraId="5824E77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ROL    /* Role */</w:t>
      </w:r>
    </w:p>
    <w:p w14:paraId="1AD1B69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RQ1    /* Requisition Detail-1 */</w:t>
      </w:r>
    </w:p>
    <w:p w14:paraId="7A55EB2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RQD    /* Requisition Detail */</w:t>
      </w:r>
    </w:p>
    <w:p w14:paraId="4D2B61D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RXA    /* Pharmacy/Treatment Administration */</w:t>
      </w:r>
    </w:p>
    <w:p w14:paraId="1455E00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RXC    /* Pharmacy/Treatment Component Order */</w:t>
      </w:r>
    </w:p>
    <w:p w14:paraId="3D7F713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RXD    /* Pharmacy/Treatment Dispense */</w:t>
      </w:r>
    </w:p>
    <w:p w14:paraId="5D26FF3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lastRenderedPageBreak/>
        <w:t xml:space="preserve">   |  RXE    /* Pharmacy/Treatment Encoded Order */</w:t>
      </w:r>
    </w:p>
    <w:p w14:paraId="3C195EE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RXG    /* Pharmacy/Treatment Give */</w:t>
      </w:r>
    </w:p>
    <w:p w14:paraId="3459DAA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RXO    /* Pharmacy/Treatment Order */</w:t>
      </w:r>
    </w:p>
    <w:p w14:paraId="7625BDE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RXR    /* Pharmacy/Treatment Route */</w:t>
      </w:r>
    </w:p>
    <w:p w14:paraId="20F388E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RXV    /* Pharmacy/Treatment Infusion */</w:t>
      </w:r>
    </w:p>
    <w:p w14:paraId="39D8107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SAC    /* Specimen Container detail */</w:t>
      </w:r>
    </w:p>
    <w:p w14:paraId="30FC531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SCD    /* Anti-Microbial Cycle Data */</w:t>
      </w:r>
    </w:p>
    <w:p w14:paraId="5B0C532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SCH    /* Scheduling Activity Information */</w:t>
      </w:r>
    </w:p>
    <w:p w14:paraId="02DDCE3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SCP    /* Sterilizer Configuration (Anti-Microbial Devices) */</w:t>
      </w:r>
    </w:p>
    <w:p w14:paraId="123BDFE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SDD    /* Sterilization Device Data */</w:t>
      </w:r>
    </w:p>
    <w:p w14:paraId="1E0A74C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SFT    /* Software Segment */</w:t>
      </w:r>
    </w:p>
    <w:p w14:paraId="122F7D9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SGH    /* Segment Group Header */</w:t>
      </w:r>
    </w:p>
    <w:p w14:paraId="42F1EEA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SGT    /* Segment Group Trailer */</w:t>
      </w:r>
    </w:p>
    <w:p w14:paraId="565CA27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SHP    /* Shipment */</w:t>
      </w:r>
    </w:p>
    <w:p w14:paraId="3AD121A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SID    /* Substance Identifier */</w:t>
      </w:r>
    </w:p>
    <w:p w14:paraId="04057BAF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SLT    /* Sterilization Lot */</w:t>
      </w:r>
    </w:p>
    <w:p w14:paraId="6166A4E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SPM    /* Specimen */</w:t>
      </w:r>
    </w:p>
    <w:p w14:paraId="39D0A12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STF    /* Staff Identification */</w:t>
      </w:r>
    </w:p>
    <w:p w14:paraId="13C27B2F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STZ    /* Sterilization Parameter */</w:t>
      </w:r>
    </w:p>
    <w:p w14:paraId="26FC67C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TCC    /* Test Code Configuration */</w:t>
      </w:r>
    </w:p>
    <w:p w14:paraId="3C2635D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TCD    /* Test Code Detail */</w:t>
      </w:r>
    </w:p>
    <w:p w14:paraId="20ECD00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TQ1    /* Timing/Quantity */</w:t>
      </w:r>
    </w:p>
    <w:p w14:paraId="37F467B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TQ2    /* Timing/Quantity Relationship */</w:t>
      </w:r>
    </w:p>
    <w:p w14:paraId="363CB26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TXA    /* Transcription Document Header */</w:t>
      </w:r>
    </w:p>
    <w:p w14:paraId="5194CCB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UAC    /* User Authentication Credential Segment */</w:t>
      </w:r>
    </w:p>
    <w:p w14:paraId="547F7F1F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UB1    /* Uniform Billing Data 1 */</w:t>
      </w:r>
    </w:p>
    <w:p w14:paraId="3A3CA9E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UB2    /* Uniform Billing Data 2 */</w:t>
      </w:r>
    </w:p>
    <w:p w14:paraId="444E83A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VAR    /* Variance */</w:t>
      </w:r>
    </w:p>
    <w:p w14:paraId="131E09E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VND    /* Purchasing Vendor */</w:t>
      </w:r>
    </w:p>
    <w:p w14:paraId="026F4B3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|  ZL7    /* (proposed example only) */</w:t>
      </w:r>
    </w:p>
    <w:p w14:paraId="02A49A4E" w14:textId="77777777" w:rsidR="00922CF5" w:rsidRDefault="00922CF5" w:rsidP="00922CF5"/>
    <w:p w14:paraId="7FC04D58" w14:textId="77777777" w:rsidR="00922CF5" w:rsidRPr="00922CF5" w:rsidRDefault="00922CF5" w:rsidP="00922CF5">
      <w:pPr>
        <w:pStyle w:val="eBNF"/>
        <w:rPr>
          <w:lang w:val="en-US"/>
        </w:rPr>
      </w:pPr>
    </w:p>
    <w:p w14:paraId="0F6423DA" w14:textId="77777777" w:rsidR="00922CF5" w:rsidRDefault="00922CF5" w:rsidP="00922CF5"/>
    <w:p w14:paraId="0FC009F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Abstract */</w:t>
      </w:r>
    </w:p>
    <w:p w14:paraId="554BCD5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ABS := ABS-1 F-SEP ABS-2 F-SEP ABS-3 F-SEP ABS-4 F-SEP ABS-5 F-SEP ABS-6 F-SEP ABS-7 F-SEP ABS-8 F-SEP ABS-9 F-SEP ABS-10 F-SEP ABS-11 F-SEP ABS-12 F-SEP ABS-13 F-SEP ABS-14</w:t>
      </w:r>
    </w:p>
    <w:p w14:paraId="581105FA" w14:textId="77777777" w:rsidR="00922CF5" w:rsidRDefault="00922CF5" w:rsidP="00922CF5"/>
    <w:p w14:paraId="201F285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Accident */</w:t>
      </w:r>
    </w:p>
    <w:p w14:paraId="665AF68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ACC := ACC-1 F-SEP ACC-2 F-SEP ACC-3 F-SEP ACC-4 F-SEP ACC-5 F-SEP ACC-6 F-SEP ACC-7 F-SEP ACC-8 F-SEP ACC-9 F-SEP ACC-10 F-SEP ACC-11 F-SEP ACC-12 F-SEP ACC-13</w:t>
      </w:r>
    </w:p>
    <w:p w14:paraId="4AB18FD5" w14:textId="77777777" w:rsidR="00922CF5" w:rsidRDefault="00922CF5" w:rsidP="00922CF5"/>
    <w:p w14:paraId="18E7CDF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Addendum */</w:t>
      </w:r>
    </w:p>
    <w:p w14:paraId="0FD4A88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ADD := ADD-1</w:t>
      </w:r>
    </w:p>
    <w:p w14:paraId="6C517D22" w14:textId="77777777" w:rsidR="00922CF5" w:rsidRDefault="00922CF5" w:rsidP="00922CF5"/>
    <w:p w14:paraId="0D3A6F8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Adjustment */</w:t>
      </w:r>
    </w:p>
    <w:p w14:paraId="15D4359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ADJ := ADJ-1 F-SEP ADJ-2 F-SEP ADJ-3 F-SEP ADJ-4 F-SEP ADJ-5 F-SEP ADJ-6 F-SEP ADJ-7 F-SEP ADJ-8 F-SEP ADJ-9 F-SEP ADJ-10 F-SEP ADJ-11 F-SEP ADJ-12 F-SEP ADJ-13 F-SEP ADJ-14 F-SEP ADJ-15</w:t>
      </w:r>
    </w:p>
    <w:p w14:paraId="09182B76" w14:textId="77777777" w:rsidR="00922CF5" w:rsidRDefault="00922CF5" w:rsidP="00922CF5"/>
    <w:p w14:paraId="7F48064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lastRenderedPageBreak/>
        <w:t xml:space="preserve">    /* Professional Affiliation */</w:t>
      </w:r>
    </w:p>
    <w:p w14:paraId="0926161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AFF := AFF-1 F-SEP AFF-2 F-SEP AFF-3 F-SEP AFF-4 F-SEP AFF-5</w:t>
      </w:r>
    </w:p>
    <w:p w14:paraId="152ADFC1" w14:textId="77777777" w:rsidR="00922CF5" w:rsidRDefault="00922CF5" w:rsidP="00922CF5"/>
    <w:p w14:paraId="28D6AFB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Appointment Information - General Resource */</w:t>
      </w:r>
    </w:p>
    <w:p w14:paraId="4F1F55E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AIG := AIG-1 F-SEP AIG-2 F-SEP AIG-3 F-SEP AIG-4 F-SEP AIG-5 F-SEP AIG-6 F-SEP AIG-7 F-SEP AIG-8 F-SEP AIG-9 F-SEP AIG-10 F-SEP AIG-11 F-SEP AIG-12 F-SEP AIG-13 F-SEP AIG-14</w:t>
      </w:r>
    </w:p>
    <w:p w14:paraId="002F134D" w14:textId="77777777" w:rsidR="00922CF5" w:rsidRDefault="00922CF5" w:rsidP="00922CF5"/>
    <w:p w14:paraId="2904340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Appointment Information - Location Resource */</w:t>
      </w:r>
    </w:p>
    <w:p w14:paraId="214D068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AIL := AIL-1 F-SEP AIL-2 F-SEP AIL-3 F-SEP AIL-4 F-SEP AIL-5 F-SEP AIL-6 F-SEP AIL-7 F-SEP AIL-8 F-SEP AIL-9 F-SEP AIL-10 F-SEP AIL-11 F-SEP AIL-12</w:t>
      </w:r>
    </w:p>
    <w:p w14:paraId="230129D0" w14:textId="77777777" w:rsidR="00922CF5" w:rsidRDefault="00922CF5" w:rsidP="00922CF5"/>
    <w:p w14:paraId="7EADDB3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Appointment Information - Personnel Resource */</w:t>
      </w:r>
    </w:p>
    <w:p w14:paraId="6EBEBD5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AIP := AIP-1 F-SEP AIP-2 F-SEP AIP-3 F-SEP AIP-4 F-SEP AIP-5 F-SEP AIP-6 F-SEP AIP-7 F-SEP AIP-8 F-SEP AIP-9 F-SEP AIP-10 F-SEP AIP-11 F-SEP AIP-12</w:t>
      </w:r>
    </w:p>
    <w:p w14:paraId="2672AB04" w14:textId="77777777" w:rsidR="00922CF5" w:rsidRDefault="00922CF5" w:rsidP="00922CF5"/>
    <w:p w14:paraId="18178E6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Appointment Information */</w:t>
      </w:r>
    </w:p>
    <w:p w14:paraId="5ABE9FA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AIS := AIS-1 F-SEP AIS-2 F-SEP AIS-3 F-SEP AIS-4 F-SEP AIS-5 F-SEP AIS-6 F-SEP AIS-7 F-SEP AIS-8 F-SEP AIS-9 F-SEP AIS-10 F-SEP AIS-11 F-SEP AIS-12</w:t>
      </w:r>
    </w:p>
    <w:p w14:paraId="5DFF4672" w14:textId="77777777" w:rsidR="00922CF5" w:rsidRDefault="00922CF5" w:rsidP="00922CF5"/>
    <w:p w14:paraId="253E6486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en-US"/>
        </w:rPr>
        <w:t xml:space="preserve">    </w:t>
      </w:r>
      <w:r w:rsidRPr="00922CF5">
        <w:rPr>
          <w:lang w:val="nl-NL"/>
        </w:rPr>
        <w:t>/* Patient Allergy Information */</w:t>
      </w:r>
    </w:p>
    <w:p w14:paraId="65A32BBD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>AL1 := AL1-1 F-SEP AL1-2 F-SEP AL1-3 F-SEP AL1-4 F-SEP AL1-5 F-SEP AL1-6</w:t>
      </w:r>
    </w:p>
    <w:p w14:paraId="3FD1E14E" w14:textId="77777777" w:rsidR="00922CF5" w:rsidRPr="00922CF5" w:rsidRDefault="00922CF5" w:rsidP="00922CF5">
      <w:pPr>
        <w:rPr>
          <w:lang w:val="nl-NL"/>
        </w:rPr>
      </w:pPr>
    </w:p>
    <w:p w14:paraId="71BD398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nl-NL"/>
        </w:rPr>
        <w:t xml:space="preserve">    </w:t>
      </w:r>
      <w:r w:rsidRPr="00922CF5">
        <w:rPr>
          <w:lang w:val="en-US"/>
        </w:rPr>
        <w:t>/* Appointment Preferences */</w:t>
      </w:r>
    </w:p>
    <w:p w14:paraId="0355329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APR := APR-1 F-SEP APR-2 F-SEP APR-3 F-SEP APR-4 F-SEP APR-5</w:t>
      </w:r>
    </w:p>
    <w:p w14:paraId="7681601A" w14:textId="77777777" w:rsidR="00922CF5" w:rsidRDefault="00922CF5" w:rsidP="00922CF5"/>
    <w:p w14:paraId="5C50C29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Appointment Request */</w:t>
      </w:r>
    </w:p>
    <w:p w14:paraId="21457F5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ARQ := ARQ-1 F-SEP ARQ-2 F-SEP ARQ-3 F-SEP ARQ-4 F-SEP ARQ-5 F-SEP ARQ-6 F-SEP ARQ-7 F-SEP ARQ-8 F-SEP ARQ-9 F-SEP ARQ-10 F-SEP ARQ-11 F-SEP ARQ-12 F-SEP ARQ-13 F-SEP ARQ-14 F-SEP ARQ-15 F-SEP ARQ-16 F-SEP ARQ-17 F-SEP ARQ-18 F-SEP ARQ-19 F-SEP ARQ-20 F-SEP ARQ-21 F-SEP ARQ-22 F-SEP ARQ-23 F-SEP ARQ-24 F-SEP ARQ-25 F-SEP ARQ-26</w:t>
      </w:r>
    </w:p>
    <w:p w14:paraId="0233ACDD" w14:textId="77777777" w:rsidR="00922CF5" w:rsidRDefault="00922CF5" w:rsidP="00922CF5"/>
    <w:p w14:paraId="137B55D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Access Restriction */</w:t>
      </w:r>
    </w:p>
    <w:p w14:paraId="7D99758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ARV := ARV-1 F-SEP ARV-2 F-SEP ARV-3 F-SEP ARV-4 F-SEP ARV-5 F-SEP ARV-6 F-SEP ARV-7 F-SEP ARV-8 F-SEP ARV-9 F-SEP ARV-10</w:t>
      </w:r>
    </w:p>
    <w:p w14:paraId="033F552E" w14:textId="77777777" w:rsidR="00922CF5" w:rsidRDefault="00922CF5" w:rsidP="00922CF5"/>
    <w:p w14:paraId="2FB3669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Authorization Information */</w:t>
      </w:r>
    </w:p>
    <w:p w14:paraId="1074183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AUT := AUT-1 F-SEP AUT-2 F-SEP AUT-3 F-SEP AUT-4 F-SEP AUT-5 F-SEP AUT-6 F-SEP AUT-7 F-SEP AUT-8 F-SEP AUT-9 F-SEP AUT-10 F-SEP AUT-11 F-SEP AUT-12 F-SEP AUT-13 F-SEP AUT-14 F-SEP AUT-15 F-SEP AUT-16 F-SEP AUT-17 F-SEP AUT-18 F-SEP AUT-19 F-SEP AUT-20 F-SEP AUT-21 F-SEP AUT-22 F-SEP AUT-23 F-SEP AUT-24 F-SEP AUT-25 F-SEP AUT-26 F-SEP AUT-27 F-SEP AUT-28 F-SEP AUT-29</w:t>
      </w:r>
    </w:p>
    <w:p w14:paraId="50D0A5AE" w14:textId="77777777" w:rsidR="00922CF5" w:rsidRDefault="00922CF5" w:rsidP="00922CF5"/>
    <w:p w14:paraId="6F70DF8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Batch Header */</w:t>
      </w:r>
    </w:p>
    <w:p w14:paraId="583CE7CF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lastRenderedPageBreak/>
        <w:t>BHS := BHS-1 F-SEP BHS-2 F-SEP BHS-3 F-SEP BHS-4 F-SEP BHS-5 F-SEP BHS-6 F-SEP BHS-7 F-SEP BHS-8 F-SEP BHS-9 F-SEP BHS-10 F-SEP BHS-11 F-SEP BHS-12 F-SEP BHS-13 F-SEP BHS-14 F-SEP BHS-15 F-SEP BHS-16 F-SEP BHS-17</w:t>
      </w:r>
    </w:p>
    <w:p w14:paraId="3395C40C" w14:textId="77777777" w:rsidR="00922CF5" w:rsidRDefault="00922CF5" w:rsidP="00922CF5"/>
    <w:p w14:paraId="138EBDA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Blood Code */</w:t>
      </w:r>
    </w:p>
    <w:p w14:paraId="660E797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BLC := BLC-1 F-SEP BLC-2</w:t>
      </w:r>
    </w:p>
    <w:p w14:paraId="5456ED93" w14:textId="77777777" w:rsidR="00922CF5" w:rsidRDefault="00922CF5" w:rsidP="00922CF5"/>
    <w:p w14:paraId="25E4F95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Billing */</w:t>
      </w:r>
    </w:p>
    <w:p w14:paraId="5C3E6FBF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BLG := BLG-1 F-SEP BLG-2 F-SEP BLG-3 F-SEP BLG-4</w:t>
      </w:r>
    </w:p>
    <w:p w14:paraId="6251D6DD" w14:textId="77777777" w:rsidR="00922CF5" w:rsidRDefault="00922CF5" w:rsidP="00922CF5"/>
    <w:p w14:paraId="78ACCC6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Blood product order */</w:t>
      </w:r>
    </w:p>
    <w:p w14:paraId="182974E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BPO := BPO-1 F-SEP BPO-2 F-SEP BPO-3 F-SEP BPO-4 F-SEP BPO-5 F-SEP BPO-6 F-SEP BPO-7 F-SEP BPO-8 F-SEP BPO-9 F-SEP BPO-10 F-SEP BPO-11 F-SEP BPO-12 F-SEP BPO-13 F-SEP BPO-14</w:t>
      </w:r>
    </w:p>
    <w:p w14:paraId="0976059B" w14:textId="77777777" w:rsidR="00922CF5" w:rsidRDefault="00922CF5" w:rsidP="00922CF5"/>
    <w:p w14:paraId="0FC1B65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Blood product dispense status */</w:t>
      </w:r>
    </w:p>
    <w:p w14:paraId="157C254F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BPX := BPX-1 F-SEP BPX-2 F-SEP BPX-3 F-SEP BPX-4 F-SEP BPX-5 F-SEP BPX-6 F-SEP BPX-7 F-SEP BPX-8 F-SEP BPX-9 F-SEP BPX-10 F-SEP BPX-11 F-SEP BPX-12 F-SEP BPX-13 F-SEP BPX-14 F-SEP BPX-15 F-SEP BPX-16 F-SEP BPX-17 F-SEP BPX-18 F-SEP BPX-19 F-SEP BPX-20 F-SEP BPX-21 F-SEP BPX-22</w:t>
      </w:r>
    </w:p>
    <w:p w14:paraId="56B0000B" w14:textId="77777777" w:rsidR="00922CF5" w:rsidRDefault="00922CF5" w:rsidP="00922CF5"/>
    <w:p w14:paraId="38FE969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Batch Trailer */</w:t>
      </w:r>
    </w:p>
    <w:p w14:paraId="19E4DF1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BTS := BTS-1 F-SEP BTS-2 F-SEP BTS-3</w:t>
      </w:r>
    </w:p>
    <w:p w14:paraId="7C4FA8A8" w14:textId="77777777" w:rsidR="00922CF5" w:rsidRDefault="00922CF5" w:rsidP="00922CF5"/>
    <w:p w14:paraId="1706286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Blood Product Transfusion/Disposition */</w:t>
      </w:r>
    </w:p>
    <w:p w14:paraId="6249869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BTX := BTX-1 F-SEP BTX-2 F-SEP BTX-3 F-SEP BTX-4 F-SEP BTX-5 F-SEP BTX-6 F-SEP BTX-7 F-SEP BTX-8 F-SEP BTX-9 F-SEP BTX-10 F-SEP BTX-11 F-SEP BTX-12 F-SEP BTX-13 F-SEP BTX-14 F-SEP BTX-15 F-SEP BTX-16 F-SEP BTX-17 F-SEP BTX-18 F-SEP BTX-19 F-SEP BTX-20 F-SEP BTX-21</w:t>
      </w:r>
    </w:p>
    <w:p w14:paraId="39BCE9AE" w14:textId="77777777" w:rsidR="00922CF5" w:rsidRDefault="00922CF5" w:rsidP="00922CF5"/>
    <w:p w14:paraId="1F5D931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Blood Unit Information */</w:t>
      </w:r>
    </w:p>
    <w:p w14:paraId="63E10C9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BUI := BUI-1 F-SEP BUI-2 F-SEP BUI-3 F-SEP BUI-4 F-SEP BUI-5 F-SEP BUI-6 F-SEP BUI-7 F-SEP BUI-8 F-SEP BUI-9 F-SEP BUI-10 F-SEP BUI-11 F-SEP BUI-12 F-SEP BUI-13</w:t>
      </w:r>
    </w:p>
    <w:p w14:paraId="4BAC9C8D" w14:textId="77777777" w:rsidR="00922CF5" w:rsidRDefault="00922CF5" w:rsidP="00922CF5"/>
    <w:p w14:paraId="37FEA0B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Charge Description Master */</w:t>
      </w:r>
    </w:p>
    <w:p w14:paraId="3E678D7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CDM := CDM-1 F-SEP CDM-2 F-SEP CDM-3 F-SEP CDM-4 F-SEP CDM-5 F-SEP CDM-6 F-SEP CDM-7 F-SEP CDM-8 F-SEP CDM-9 F-SEP CDM-10 F-SEP CDM-11 F-SEP CDM-12 F-SEP CDM-13</w:t>
      </w:r>
    </w:p>
    <w:p w14:paraId="25AB5FBB" w14:textId="77777777" w:rsidR="00922CF5" w:rsidRDefault="00922CF5" w:rsidP="00922CF5"/>
    <w:p w14:paraId="3A845DA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Cumulative Dosage */</w:t>
      </w:r>
    </w:p>
    <w:p w14:paraId="030AA06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CDO := CDO-1 F-SEP CDO-2 F-SEP CDO-3 F-SEP CDO-4</w:t>
      </w:r>
    </w:p>
    <w:p w14:paraId="49B827C5" w14:textId="77777777" w:rsidR="00922CF5" w:rsidRDefault="00922CF5" w:rsidP="00922CF5"/>
    <w:p w14:paraId="38DA8BAF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Certificate Detail */</w:t>
      </w:r>
    </w:p>
    <w:p w14:paraId="332D7E4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CER := CER-1 F-SEP CER-2 F-SEP CER-3 F-SEP CER-4 F-SEP CER-5 F-SEP CER-6 F-SEP CER-7 F-SEP CER-8 F-SEP CER-9 F-SEP CER-10 F-SEP CER-11 F-SEP CER-12 F-SEP </w:t>
      </w:r>
      <w:r w:rsidRPr="00922CF5">
        <w:rPr>
          <w:lang w:val="en-US"/>
        </w:rPr>
        <w:lastRenderedPageBreak/>
        <w:t>CER-13 F-SEP CER-14 F-SEP CER-15 F-SEP CER-16 F-SEP CER-17 F-SEP CER-18 F-SEP CER-19 F-SEP CER-20 F-SEP CER-21 F-SEP CER-22 F-SEP CER-23 F-SEP CER-24 F-SEP CER-25 F-SEP CER-26 F-SEP CER-27 F-SEP CER-28 F-SEP CER-29 F-SEP CER-30 F-SEP CER-31</w:t>
      </w:r>
    </w:p>
    <w:p w14:paraId="735180F7" w14:textId="77777777" w:rsidR="00922CF5" w:rsidRDefault="00922CF5" w:rsidP="00922CF5"/>
    <w:p w14:paraId="18CD7F8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Clinical Study Master */</w:t>
      </w:r>
    </w:p>
    <w:p w14:paraId="1EA1A12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CM0 := CM0-1 F-SEP CM0-2 F-SEP CM0-3 F-SEP CM0-4 F-SEP CM0-5 F-SEP CM0-6 F-SEP CM0-7 F-SEP CM0-8 F-SEP CM0-9 F-SEP CM0-10 F-SEP CM0-11</w:t>
      </w:r>
    </w:p>
    <w:p w14:paraId="39AF2EFA" w14:textId="77777777" w:rsidR="00922CF5" w:rsidRDefault="00922CF5" w:rsidP="00922CF5"/>
    <w:p w14:paraId="10AA0B4F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Clinical Study Phase Master */</w:t>
      </w:r>
    </w:p>
    <w:p w14:paraId="66808B0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CM1 := CM1-1 F-SEP CM1-2 F-SEP CM1-3</w:t>
      </w:r>
    </w:p>
    <w:p w14:paraId="6C6331C9" w14:textId="77777777" w:rsidR="00922CF5" w:rsidRDefault="00922CF5" w:rsidP="00922CF5"/>
    <w:p w14:paraId="3479D17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Clinical Study Schedule Master */</w:t>
      </w:r>
    </w:p>
    <w:p w14:paraId="4065E6B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CM2 := CM2-1 F-SEP CM2-2 F-SEP CM2-3 F-SEP CM2-4</w:t>
      </w:r>
    </w:p>
    <w:p w14:paraId="20502F68" w14:textId="77777777" w:rsidR="00922CF5" w:rsidRDefault="00922CF5" w:rsidP="00922CF5"/>
    <w:p w14:paraId="3F375C1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Clear Notification */</w:t>
      </w:r>
    </w:p>
    <w:p w14:paraId="49D561E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CNS := CNS-1 F-SEP CNS-2 F-SEP CNS-3 F-SEP CNS-4 F-SEP CNS-5 F-SEP CNS-6</w:t>
      </w:r>
    </w:p>
    <w:p w14:paraId="1A19E2EA" w14:textId="77777777" w:rsidR="00922CF5" w:rsidRDefault="00922CF5" w:rsidP="00922CF5"/>
    <w:p w14:paraId="6E22F87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Consent Segment */</w:t>
      </w:r>
    </w:p>
    <w:p w14:paraId="4EA37FD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CON := CON-1 F-SEP CON-2 F-SEP CON-3 F-SEP CON-4 F-SEP CON-5 F-SEP CON-6 F-SEP CON-7 F-SEP CON-8 F-SEP CON-9 F-SEP CON-10 F-SEP CON-11 F-SEP CON-12 F-SEP CON-13 F-SEP CON-14 F-SEP CON-15 F-SEP CON-16 F-SEP CON-17 F-SEP CON-18 F-SEP CON-19 F-SEP CON-20 F-SEP CON-21 F-SEP CON-22 F-SEP CON-23 F-SEP CON-24 F-SEP CON-25</w:t>
      </w:r>
    </w:p>
    <w:p w14:paraId="716C505E" w14:textId="77777777" w:rsidR="00922CF5" w:rsidRDefault="00922CF5" w:rsidP="00922CF5"/>
    <w:p w14:paraId="63540A4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Clinical Study Phase */</w:t>
      </w:r>
    </w:p>
    <w:p w14:paraId="2A1A2CD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CSP := CSP-1 F-SEP CSP-2 F-SEP CSP-3 F-SEP CSP-4</w:t>
      </w:r>
    </w:p>
    <w:p w14:paraId="4937FE8A" w14:textId="77777777" w:rsidR="00922CF5" w:rsidRDefault="00922CF5" w:rsidP="00922CF5"/>
    <w:p w14:paraId="042CCF5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Clinical Study Registration */</w:t>
      </w:r>
    </w:p>
    <w:p w14:paraId="461A58C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CSR := CSR-1 F-SEP CSR-2 F-SEP CSR-3 F-SEP CSR-4 F-SEP CSR-5 F-SEP CSR-6 F-SEP CSR-7 F-SEP CSR-8 F-SEP CSR-9 F-SEP CSR-10 F-SEP CSR-11 F-SEP CSR-12 F-SEP CSR-13 F-SEP CSR-14 F-SEP CSR-15 F-SEP CSR-16 F-SEP CSR-17</w:t>
      </w:r>
    </w:p>
    <w:p w14:paraId="7BCD8C68" w14:textId="77777777" w:rsidR="00922CF5" w:rsidRDefault="00922CF5" w:rsidP="00922CF5"/>
    <w:p w14:paraId="17906D1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Clinical Study Data Schedule Segment */</w:t>
      </w:r>
    </w:p>
    <w:p w14:paraId="1AB6CAC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CSS := CSS-1 F-SEP CSS-2 F-SEP CSS-3</w:t>
      </w:r>
    </w:p>
    <w:p w14:paraId="718DF494" w14:textId="77777777" w:rsidR="00922CF5" w:rsidRDefault="00922CF5" w:rsidP="00922CF5"/>
    <w:p w14:paraId="6DECCC1F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Contact Data */</w:t>
      </w:r>
    </w:p>
    <w:p w14:paraId="305FB2E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CTD := CTD-1 F-SEP CTD-2 F-SEP CTD-3 F-SEP CTD-4 F-SEP CTD-5 F-SEP CTD-6 F-SEP CTD-7</w:t>
      </w:r>
    </w:p>
    <w:p w14:paraId="62601D11" w14:textId="77777777" w:rsidR="00922CF5" w:rsidRDefault="00922CF5" w:rsidP="00922CF5"/>
    <w:p w14:paraId="1C47EF6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Clinical Trial Identification */</w:t>
      </w:r>
    </w:p>
    <w:p w14:paraId="0EB79D7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CTI := CTI-1 F-SEP CTI-2 F-SEP CTI-3 F-SEP CTI-4</w:t>
      </w:r>
    </w:p>
    <w:p w14:paraId="35213C78" w14:textId="77777777" w:rsidR="00922CF5" w:rsidRDefault="00922CF5" w:rsidP="00922CF5"/>
    <w:p w14:paraId="571997B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Contract Master Outbound */</w:t>
      </w:r>
    </w:p>
    <w:p w14:paraId="0BDD41D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lastRenderedPageBreak/>
        <w:t>CTR := CTR-1 F-SEP CTR-2 F-SEP CTR-3 F-SEP CTR-4 F-SEP CTR-5 F-SEP CTR-6 F-SEP CTR-7 F-SEP CTR-8 F-SEP CTR-9 F-SEP CTR-10 F-SEP CTR-11 F-SEP CTR-12 F-SEP CTR-13 F-SEP CTR-14 F-SEP CTR-15 F-SEP CTR-16 F-SEP CTR-17 F-SEP CTR-18 F-SEP CTR-19 F-SEP CTR-20 F-SEP CTR-21</w:t>
      </w:r>
    </w:p>
    <w:p w14:paraId="42327A3D" w14:textId="77777777" w:rsidR="00922CF5" w:rsidRDefault="00922CF5" w:rsidP="00922CF5"/>
    <w:p w14:paraId="2588606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Disability */</w:t>
      </w:r>
    </w:p>
    <w:p w14:paraId="7BE7655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DB1 := DB1-1 F-SEP DB1-2 F-SEP DB1-3 F-SEP DB1-4 F-SEP DB1-5 F-SEP DB1-6 F-SEP DB1-7 F-SEP DB1-8</w:t>
      </w:r>
    </w:p>
    <w:p w14:paraId="7727F2ED" w14:textId="77777777" w:rsidR="00922CF5" w:rsidRDefault="00922CF5" w:rsidP="00922CF5"/>
    <w:p w14:paraId="529F680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Device */</w:t>
      </w:r>
    </w:p>
    <w:p w14:paraId="4865DC9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DEV := DEV-1 F-SEP DEV-2 F-SEP DEV-3 F-SEP DEV-4 F-SEP DEV-5 F-SEP DEV-6 F-SEP DEV-7 F-SEP DEV-8 F-SEP DEV-9 F-SEP DEV-10 F-SEP DEV-11 F-SEP DEV-12 F-SEP DEV-13 F-SEP DEV-14 F-SEP DEV-15 F-SEP DEV-16 F-SEP DEV-17</w:t>
      </w:r>
    </w:p>
    <w:p w14:paraId="06CC2164" w14:textId="77777777" w:rsidR="00922CF5" w:rsidRDefault="00922CF5" w:rsidP="00922CF5"/>
    <w:p w14:paraId="6029A3F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Diagnosis */</w:t>
      </w:r>
    </w:p>
    <w:p w14:paraId="3883FBC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DG1 := DG1-1 F-SEP DG1-2 F-SEP DG1-3 F-SEP DG1-4 F-SEP DG1-5 F-SEP DG1-6 F-SEP DG1-7 F-SEP DG1-8 F-SEP DG1-9 F-SEP DG1-10 F-SEP DG1-11 F-SEP DG1-12 F-SEP DG1-13 F-SEP DG1-14 F-SEP DG1-15 F-SEP DG1-16 F-SEP DG1-17 F-SEP DG1-18 F-SEP DG1-19 F-SEP DG1-20 F-SEP DG1-21 F-SEP DG1-22 F-SEP DG1-23 F-SEP DG1-24 F-SEP DG1-25 F-SEP DG1-26</w:t>
      </w:r>
    </w:p>
    <w:p w14:paraId="3A5E8185" w14:textId="77777777" w:rsidR="00922CF5" w:rsidRDefault="00922CF5" w:rsidP="00922CF5"/>
    <w:p w14:paraId="569B93B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DRG Master File Information */</w:t>
      </w:r>
    </w:p>
    <w:p w14:paraId="297DFF5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DMI := DMI-1 F-SEP DMI-2 F-SEP DMI-3 F-SEP DMI-4 F-SEP DMI-5</w:t>
      </w:r>
    </w:p>
    <w:p w14:paraId="61B960C1" w14:textId="77777777" w:rsidR="00922CF5" w:rsidRDefault="00922CF5" w:rsidP="00922CF5"/>
    <w:p w14:paraId="1FC1B62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Donation */</w:t>
      </w:r>
    </w:p>
    <w:p w14:paraId="6575376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DON := DON-1 F-SEP DON-2 F-SEP DON-3 F-SEP DON-4 F-SEP DON-5 F-SEP DON-6 F-SEP DON-7 F-SEP DON-8 F-SEP DON-9 F-SEP DON-10 F-SEP DON-11 F-SEP DON-12 F-SEP DON-13 F-SEP DON-14 F-SEP DON-15 F-SEP DON-16 F-SEP DON-17 F-SEP DON-18 F-SEP DON-19 F-SEP DON-20 F-SEP DON-21 F-SEP DON-22 F-SEP DON-23 F-SEP DON-24 F-SEP DON-25 F-SEP DON-26 F-SEP DON-27 F-SEP DON-28 F-SEP DON-29 F-SEP DON-30 F-SEP DON-31 F-SEP DON-32 F-SEP DON-33 F-SEP DON-34</w:t>
      </w:r>
    </w:p>
    <w:p w14:paraId="5CDA55D5" w14:textId="77777777" w:rsidR="00922CF5" w:rsidRDefault="00922CF5" w:rsidP="00922CF5"/>
    <w:p w14:paraId="3F1BC52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Diagnosis and Procedure Code Segment */</w:t>
      </w:r>
    </w:p>
    <w:p w14:paraId="2767AE9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DPS := DPS-1 F-SEP DPS-2 F-SEP DPS-3 F-SEP DPS-4 F-SEP DPS-5</w:t>
      </w:r>
    </w:p>
    <w:p w14:paraId="4FA23BB0" w14:textId="77777777" w:rsidR="00922CF5" w:rsidRDefault="00922CF5" w:rsidP="00922CF5"/>
    <w:p w14:paraId="1DD89E7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Diagnosis Related Group */</w:t>
      </w:r>
    </w:p>
    <w:p w14:paraId="1A42FDD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DRG := DRG-1 F-SEP DRG-2 F-SEP DRG-3 F-SEP DRG-4 F-SEP DRG-5 F-SEP DRG-6 F-SEP DRG-7 F-SEP DRG-8 F-SEP DRG-9 F-SEP DRG-10 F-SEP DRG-11 F-SEP DRG-12 F-SEP DRG-13 F-SEP DRG-14 F-SEP DRG-15 F-SEP DRG-16 F-SEP DRG-17 F-SEP DRG-18 F-SEP DRG-19 F-SEP DRG-20 F-SEP DRG-21 F-SEP DRG-22 F-SEP DRG-23 F-SEP DRG-24 F-SEP DRG-25 F-SEP DRG-26 F-SEP DRG-27 F-SEP DRG-28 F-SEP DRG-29 F-SEP DRG-30 F-SEP DRG-31 F-SEP DRG-32 F-SEP DRG-33</w:t>
      </w:r>
    </w:p>
    <w:p w14:paraId="170FE736" w14:textId="77777777" w:rsidR="00922CF5" w:rsidRDefault="00922CF5" w:rsidP="00922CF5"/>
    <w:p w14:paraId="5825C38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Continuation Pointer */</w:t>
      </w:r>
    </w:p>
    <w:p w14:paraId="3BCA113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DSC := DSC-1 F-SEP DSC-2</w:t>
      </w:r>
    </w:p>
    <w:p w14:paraId="52044825" w14:textId="77777777" w:rsidR="00922CF5" w:rsidRDefault="00922CF5" w:rsidP="00922CF5"/>
    <w:p w14:paraId="09509E5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Display Data */</w:t>
      </w:r>
    </w:p>
    <w:p w14:paraId="74D8375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lastRenderedPageBreak/>
        <w:t>DSP := DSP-1 F-SEP DSP-2 F-SEP DSP-3 F-SEP DSP-4 F-SEP DSP-5</w:t>
      </w:r>
    </w:p>
    <w:p w14:paraId="25CFF17A" w14:textId="77777777" w:rsidR="00922CF5" w:rsidRDefault="00922CF5" w:rsidP="00922CF5"/>
    <w:p w14:paraId="356FAC5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Transport Destination */</w:t>
      </w:r>
    </w:p>
    <w:p w14:paraId="18324E7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DST := DST-1 F-SEP DST-2</w:t>
      </w:r>
    </w:p>
    <w:p w14:paraId="5CF9A138" w14:textId="77777777" w:rsidR="00922CF5" w:rsidRDefault="00922CF5" w:rsidP="00922CF5"/>
    <w:p w14:paraId="6FAAC7B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Equipment Command */</w:t>
      </w:r>
    </w:p>
    <w:p w14:paraId="05BBD62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ECD := ECD-1 F-SEP ECD-2 F-SEP ECD-3 F-SEP ECD-4 F-SEP ECD-5</w:t>
      </w:r>
    </w:p>
    <w:p w14:paraId="12134B98" w14:textId="77777777" w:rsidR="00922CF5" w:rsidRDefault="00922CF5" w:rsidP="00922CF5"/>
    <w:p w14:paraId="0947CD4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Equipment Command Response */</w:t>
      </w:r>
    </w:p>
    <w:p w14:paraId="2299F19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ECR := ECR-1 F-SEP ECR-2 F-SEP ECR-3</w:t>
      </w:r>
    </w:p>
    <w:p w14:paraId="06D5B919" w14:textId="77777777" w:rsidR="00922CF5" w:rsidRDefault="00922CF5" w:rsidP="00922CF5"/>
    <w:p w14:paraId="502AB10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Educational Detail */</w:t>
      </w:r>
    </w:p>
    <w:p w14:paraId="10D51A5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EDU := EDU-1 F-SEP EDU-2 F-SEP EDU-3 F-SEP EDU-4 F-SEP EDU-5 F-SEP EDU-6 F-SEP EDU-7 F-SEP EDU-8 F-SEP EDU-9</w:t>
      </w:r>
    </w:p>
    <w:p w14:paraId="5A5FCD60" w14:textId="77777777" w:rsidR="00922CF5" w:rsidRDefault="00922CF5" w:rsidP="00922CF5"/>
    <w:p w14:paraId="2856B2F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Equipment/log Service */</w:t>
      </w:r>
    </w:p>
    <w:p w14:paraId="211BA3F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EQP := EQP-1 F-SEP EQP-2 F-SEP EQP-3 F-SEP EQP-4 F-SEP EQP-5</w:t>
      </w:r>
    </w:p>
    <w:p w14:paraId="3C6D069A" w14:textId="77777777" w:rsidR="00922CF5" w:rsidRDefault="00922CF5" w:rsidP="00922CF5"/>
    <w:p w14:paraId="3DA328A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Equipment Detail */</w:t>
      </w:r>
    </w:p>
    <w:p w14:paraId="375C297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EQU := EQU-1 F-SEP EQU-2 F-SEP EQU-3 F-SEP EQU-4 F-SEP EQU-5 F-SEP EQU-6</w:t>
      </w:r>
    </w:p>
    <w:p w14:paraId="65AEE7E2" w14:textId="77777777" w:rsidR="00922CF5" w:rsidRDefault="00922CF5" w:rsidP="00922CF5"/>
    <w:p w14:paraId="0202B16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Error */</w:t>
      </w:r>
    </w:p>
    <w:p w14:paraId="3C5C904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ERR := ERR-1 F-SEP ERR-2 F-SEP ERR-3 F-SEP ERR-4 F-SEP ERR-5 F-SEP ERR-6 F-SEP ERR-7 F-SEP ERR-8 F-SEP ERR-9 F-SEP ERR-10 F-SEP ERR-11 F-SEP ERR-12</w:t>
      </w:r>
    </w:p>
    <w:p w14:paraId="46173DFF" w14:textId="77777777" w:rsidR="00922CF5" w:rsidRDefault="00922CF5" w:rsidP="00922CF5"/>
    <w:p w14:paraId="04B2407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Event Type */</w:t>
      </w:r>
    </w:p>
    <w:p w14:paraId="455F22F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EVN := EVN-1 F-SEP EVN-2 F-SEP EVN-3 F-SEP EVN-4 F-SEP EVN-5 F-SEP EVN-6 F-SEP EVN-7</w:t>
      </w:r>
    </w:p>
    <w:p w14:paraId="6DCD377E" w14:textId="77777777" w:rsidR="00922CF5" w:rsidRDefault="00922CF5" w:rsidP="00922CF5"/>
    <w:p w14:paraId="74D6CDD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Facility */</w:t>
      </w:r>
    </w:p>
    <w:p w14:paraId="6FA38EB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FAC := FAC-1 F-SEP FAC-2 F-SEP FAC-3 F-SEP FAC-4 F-SEP FAC-5 F-SEP FAC-6 F-SEP FAC-7 F-SEP FAC-8 F-SEP FAC-9 F-SEP FAC-10 F-SEP FAC-11 F-SEP FAC-12</w:t>
      </w:r>
    </w:p>
    <w:p w14:paraId="70A5F131" w14:textId="77777777" w:rsidR="00922CF5" w:rsidRDefault="00922CF5" w:rsidP="00922CF5"/>
    <w:p w14:paraId="2922DD5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File Header */</w:t>
      </w:r>
    </w:p>
    <w:p w14:paraId="3992F64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FHS := FHS-1 F-SEP FHS-2 F-SEP FHS-3 F-SEP FHS-4 F-SEP FHS-5 F-SEP FHS-6 F-SEP FHS-7 F-SEP FHS-8 F-SEP FHS-9 F-SEP FHS-10 F-SEP FHS-11 F-SEP FHS-12 F-SEP FHS-13 F-SEP FHS-14 F-SEP FHS-15 F-SEP FHS-16 F-SEP FHS-17</w:t>
      </w:r>
    </w:p>
    <w:p w14:paraId="55FFC6AE" w14:textId="77777777" w:rsidR="00922CF5" w:rsidRDefault="00922CF5" w:rsidP="00922CF5"/>
    <w:p w14:paraId="5075F1D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Financial Transaction */</w:t>
      </w:r>
    </w:p>
    <w:p w14:paraId="57CB2C1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FT1 := FT1-1 F-SEP FT1-2 F-SEP FT1-3 F-SEP FT1-4 F-SEP FT1-5 F-SEP FT1-6 F-SEP FT1-7 F-SEP FT1-8 F-SEP FT1-9 F-SEP FT1-10 F-SEP FT1-11 F-SEP FT1-12 F-SEP FT1-13 F-SEP FT1-14 F-SEP FT1-15 F-SEP FT1-16 F-SEP FT1-17 F-SEP FT1-18 F-SEP FT1-19 F-SEP FT1-20 F-SEP FT1-21 F-SEP FT1-22 F-SEP FT1-23 F-SEP FT1-24 F-SEP FT1-25 F-SEP FT1-26 F-SEP FT1-27 F-SEP FT1-28 F-SEP FT1-29 F-SEP FT1-30 F-SEP FT1-31 F-SEP FT1-32 F-SEP FT1-33 F-SEP FT1-34 F-SEP FT1-35 F-SEP FT1-36 F-SEP </w:t>
      </w:r>
      <w:r w:rsidRPr="00922CF5">
        <w:rPr>
          <w:lang w:val="en-US"/>
        </w:rPr>
        <w:lastRenderedPageBreak/>
        <w:t>FT1-37 F-SEP FT1-38 F-SEP FT1-39 F-SEP FT1-40 F-SEP FT1-41 F-SEP FT1-42 F-SEP FT1-43 F-SEP FT1-44 F-SEP FT1-45 F-SEP FT1-46 F-SEP FT1-47 F-SEP FT1-48 F-SEP FT1-49 F-SEP FT1-50 F-SEP FT1-51 F-SEP FT1-52 F-SEP FT1-53 F-SEP FT1-54 F-SEP FT1-55 F-SEP FT1-56</w:t>
      </w:r>
    </w:p>
    <w:p w14:paraId="2866E1D8" w14:textId="77777777" w:rsidR="00922CF5" w:rsidRDefault="00922CF5" w:rsidP="00922CF5"/>
    <w:p w14:paraId="0DF2E88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File Trailer */</w:t>
      </w:r>
    </w:p>
    <w:p w14:paraId="3ACE1F7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FTS := FTS-1 F-SEP FTS-2</w:t>
      </w:r>
    </w:p>
    <w:p w14:paraId="109ABF9A" w14:textId="77777777" w:rsidR="00922CF5" w:rsidRDefault="00922CF5" w:rsidP="00922CF5"/>
    <w:p w14:paraId="1BB52B7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Goal Detail */</w:t>
      </w:r>
    </w:p>
    <w:p w14:paraId="1051811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GOL := GOL-1 F-SEP GOL-2 F-SEP GOL-3 F-SEP GOL-4 F-SEP GOL-5 F-SEP GOL-6 F-SEP GOL-7 F-SEP GOL-8 F-SEP GOL-9 F-SEP GOL-10 F-SEP GOL-11 F-SEP GOL-12 F-SEP GOL-13 F-SEP GOL-14 F-SEP GOL-15 F-SEP GOL-16 F-SEP GOL-17 F-SEP GOL-18 F-SEP GOL-19 F-SEP GOL-20 F-SEP GOL-21 F-SEP GOL-22</w:t>
      </w:r>
    </w:p>
    <w:p w14:paraId="21D26224" w14:textId="77777777" w:rsidR="00922CF5" w:rsidRDefault="00922CF5" w:rsidP="00922CF5"/>
    <w:p w14:paraId="1F0BD28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Grouping/Reimbursement - Visit */</w:t>
      </w:r>
    </w:p>
    <w:p w14:paraId="23992C0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GP1 := GP1-1 F-SEP GP1-2 F-SEP GP1-3 F-SEP GP1-4 F-SEP GP1-5</w:t>
      </w:r>
    </w:p>
    <w:p w14:paraId="463B33AE" w14:textId="77777777" w:rsidR="00922CF5" w:rsidRDefault="00922CF5" w:rsidP="00922CF5"/>
    <w:p w14:paraId="683A6EF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Grouping/Reimbursement - Procedure Line Item */</w:t>
      </w:r>
    </w:p>
    <w:p w14:paraId="24BF713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GP2 := GP2-1 F-SEP GP2-2 F-SEP GP2-3 F-SEP GP2-4 F-SEP GP2-5 F-SEP GP2-6 F-SEP GP2-7 F-SEP GP2-8 F-SEP GP2-9 F-SEP GP2-10 F-SEP GP2-11 F-SEP GP2-12 F-SEP GP2-13 F-SEP GP2-14</w:t>
      </w:r>
    </w:p>
    <w:p w14:paraId="5F662384" w14:textId="77777777" w:rsidR="00922CF5" w:rsidRDefault="00922CF5" w:rsidP="00922CF5"/>
    <w:p w14:paraId="6C6D5A1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Sex Parameter for Clinical Use */</w:t>
      </w:r>
    </w:p>
    <w:p w14:paraId="3A25133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GSC := GSC-1 F-SEP GSC-2 F-SEP GSC-3 F-SEP GSC-4 F-SEP GSC-5 F-SEP GSC-6 F-SEP GSC-7 F-SEP GSC-8</w:t>
      </w:r>
    </w:p>
    <w:p w14:paraId="3B5F2B7A" w14:textId="77777777" w:rsidR="00922CF5" w:rsidRDefault="00922CF5" w:rsidP="00922CF5"/>
    <w:p w14:paraId="4D13C2E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Person Gender and Sex */</w:t>
      </w:r>
    </w:p>
    <w:p w14:paraId="0A28309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GSP := GSP-1 F-SEP GSP-2 F-SEP GSP-3 F-SEP GSP-4 F-SEP GSP-5 F-SEP GSP-6 F-SEP GSP-7</w:t>
      </w:r>
    </w:p>
    <w:p w14:paraId="42DCFE8D" w14:textId="77777777" w:rsidR="00922CF5" w:rsidRDefault="00922CF5" w:rsidP="00922CF5"/>
    <w:p w14:paraId="331E3E1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Recorded Gender and Sex */</w:t>
      </w:r>
    </w:p>
    <w:p w14:paraId="2A3FD9A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GSR := GSR-1 F-SEP GSR-2 F-SEP GSR-3 F-SEP GSR-4 F-SEP GSR-5 F-SEP GSR-6 F-SEP GSR-7 F-SEP GSR-8 F-SEP GSR-9 F-SEP GSR-10</w:t>
      </w:r>
    </w:p>
    <w:p w14:paraId="6E8DE6CF" w14:textId="77777777" w:rsidR="00922CF5" w:rsidRDefault="00922CF5" w:rsidP="00922CF5"/>
    <w:p w14:paraId="54DC78C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Guarantor */</w:t>
      </w:r>
    </w:p>
    <w:p w14:paraId="2913360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GT1 := GT1-1 F-SEP GT1-2 F-SEP GT1-3 F-SEP GT1-4 F-SEP GT1-5 F-SEP GT1-6 F-SEP GT1-7 F-SEP GT1-8 F-SEP GT1-9 F-SEP GT1-10 F-SEP GT1-11 F-SEP GT1-12 F-SEP GT1-13 F-SEP GT1-14 F-SEP GT1-15 F-SEP GT1-16 F-SEP GT1-17 F-SEP GT1-18 F-SEP GT1-19 F-SEP GT1-20 F-SEP GT1-21 F-SEP GT1-22 F-SEP GT1-23 F-SEP GT1-24 F-SEP GT1-25 F-SEP GT1-26 F-SEP GT1-27 F-SEP GT1-28 F-SEP GT1-29 F-SEP GT1-30 F-SEP GT1-31 F-SEP GT1-32 F-SEP GT1-33 F-SEP GT1-34 F-SEP GT1-35 F-SEP GT1-36 F-SEP GT1-37 F-SEP GT1-38 F-SEP GT1-39 F-SEP GT1-40 F-SEP GT1-41 F-SEP GT1-42 F-SEP GT1-43 F-SEP GT1-44 F-SEP GT1-45 F-SEP GT1-46 F-SEP GT1-47 F-SEP GT1-48 F-SEP GT1-49 F-SEP GT1-50 F-SEP GT1-51 F-SEP GT1-52 F-SEP GT1-53 F-SEP GT1-54 F-SEP GT1-55 F-SEP GT1-56 F-SEP GT1-57</w:t>
      </w:r>
    </w:p>
    <w:p w14:paraId="610B7C8F" w14:textId="77777777" w:rsidR="00922CF5" w:rsidRDefault="00922CF5" w:rsidP="00922CF5"/>
    <w:p w14:paraId="10B65CA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Patient Adverse Reaction Information */</w:t>
      </w:r>
    </w:p>
    <w:p w14:paraId="3F0C6EC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lastRenderedPageBreak/>
        <w:t>IAM := IAM-1 F-SEP IAM-2 F-SEP IAM-3 F-SEP IAM-4 F-SEP IAM-5 F-SEP IAM-6 F-SEP IAM-7 F-SEP IAM-8 F-SEP IAM-9 F-SEP IAM-10 F-SEP IAM-11 F-SEP IAM-12 F-SEP IAM-13 F-SEP IAM-14 F-SEP IAM-15 F-SEP IAM-16 F-SEP IAM-17 F-SEP IAM-18 F-SEP IAM-19 F-SEP IAM-20 F-SEP IAM-21 F-SEP IAM-22 F-SEP IAM-23 F-SEP IAM-24 F-SEP IAM-25 F-SEP IAM-26 F-SEP IAM-27 F-SEP IAM-28 F-SEP IAM-29 F-SEP IAM-30</w:t>
      </w:r>
    </w:p>
    <w:p w14:paraId="5B034793" w14:textId="77777777" w:rsidR="00922CF5" w:rsidRDefault="00922CF5" w:rsidP="00922CF5"/>
    <w:p w14:paraId="27DDA67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allergy reaction */</w:t>
      </w:r>
    </w:p>
    <w:p w14:paraId="7D48422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IAR := IAR-1 F-SEP IAR-2 F-SEP IAR-3 F-SEP IAR-4</w:t>
      </w:r>
    </w:p>
    <w:p w14:paraId="581EB5F9" w14:textId="77777777" w:rsidR="00922CF5" w:rsidRDefault="00922CF5" w:rsidP="00922CF5"/>
    <w:p w14:paraId="2D37E93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Inventory Item Master */</w:t>
      </w:r>
    </w:p>
    <w:p w14:paraId="54FA17E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IIM := IIM-1 F-SEP IIM-2 F-SEP IIM-3 F-SEP IIM-4 F-SEP IIM-5 F-SEP IIM-6 F-SEP IIM-7 F-SEP IIM-8 F-SEP IIM-9 F-SEP IIM-10 F-SEP IIM-11 F-SEP IIM-12 F-SEP IIM-13 F-SEP IIM-14 F-SEP IIM-15</w:t>
      </w:r>
    </w:p>
    <w:p w14:paraId="1973D29C" w14:textId="77777777" w:rsidR="00922CF5" w:rsidRDefault="00922CF5" w:rsidP="00922CF5"/>
    <w:p w14:paraId="0B636E6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Material Lot */</w:t>
      </w:r>
    </w:p>
    <w:p w14:paraId="008F6D6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ILT := ILT-1 F-SEP ILT-2 F-SEP ILT-3 F-SEP ILT-4 F-SEP ILT-5 F-SEP ILT-6 F-SEP ILT-7 F-SEP ILT-8 F-SEP ILT-9 F-SEP ILT-10</w:t>
      </w:r>
    </w:p>
    <w:p w14:paraId="196548FD" w14:textId="77777777" w:rsidR="00922CF5" w:rsidRDefault="00922CF5" w:rsidP="00922CF5"/>
    <w:p w14:paraId="5DADBE5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Insurance */</w:t>
      </w:r>
    </w:p>
    <w:p w14:paraId="6D6C104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IN1 := IN1-1 F-SEP IN1-2 F-SEP IN1-3 F-SEP IN1-4 F-SEP IN1-5 F-SEP IN1-6 F-SEP IN1-7 F-SEP IN1-8 F-SEP IN1-9 F-SEP IN1-10 F-SEP IN1-11 F-SEP IN1-12 F-SEP IN1-13 F-SEP IN1-14 F-SEP IN1-15 F-SEP IN1-16 F-SEP IN1-17 F-SEP IN1-18 F-SEP IN1-19 F-SEP IN1-20 F-SEP IN1-21 F-SEP IN1-22 F-SEP IN1-23 F-SEP IN1-24 F-SEP IN1-25 F-SEP IN1-26 F-SEP IN1-27 F-SEP IN1-28 F-SEP IN1-29 F-SEP IN1-30 F-SEP IN1-31 F-SEP IN1-32 F-SEP IN1-33 F-SEP IN1-34 F-SEP IN1-35 F-SEP IN1-36 F-SEP IN1-37 F-SEP IN1-38 F-SEP IN1-39 F-SEP IN1-40 F-SEP IN1-41 F-SEP IN1-42 F-SEP IN1-43 F-SEP IN1-44 F-SEP IN1-45 F-SEP IN1-46 F-SEP IN1-47 F-SEP IN1-48 F-SEP IN1-49 F-SEP IN1-50 F-SEP IN1-51 F-SEP IN1-52 F-SEP IN1-53 F-SEP IN1-54 F-SEP IN1-55 F-SEP IN1-56</w:t>
      </w:r>
    </w:p>
    <w:p w14:paraId="65B9F8FE" w14:textId="77777777" w:rsidR="00922CF5" w:rsidRDefault="00922CF5" w:rsidP="00922CF5"/>
    <w:p w14:paraId="2A9209E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Insurance Additional Information */</w:t>
      </w:r>
    </w:p>
    <w:p w14:paraId="3F92D6C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IN2 := IN2-1 F-SEP IN2-2 F-SEP IN2-3 F-SEP IN2-4 F-SEP IN2-5 F-SEP IN2-6 F-SEP IN2-7 F-SEP IN2-8 F-SEP IN2-9 F-SEP IN2-10 F-SEP IN2-11 F-SEP IN2-12 F-SEP IN2-13 F-SEP IN2-14 F-SEP IN2-15 F-SEP IN2-16 F-SEP IN2-17 F-SEP IN2-18 F-SEP IN2-19 F-SEP IN2-20 F-SEP IN2-21 F-SEP IN2-22 F-SEP IN2-23 F-SEP IN2-24 F-SEP IN2-25 F-SEP IN2-26 F-SEP IN2-27 F-SEP IN2-28 F-SEP IN2-29 F-SEP IN2-30 F-SEP IN2-31 F-SEP IN2-32 F-SEP IN2-33 F-SEP IN2-34 F-SEP IN2-35 F-SEP IN2-36 F-SEP IN2-37 F-SEP IN2-38 F-SEP IN2-39 F-SEP IN2-40 F-SEP IN2-41 F-SEP IN2-42 F-SEP IN2-43 F-SEP IN2-44 F-SEP IN2-45 F-SEP IN2-46 F-SEP IN2-47 F-SEP IN2-48 F-SEP IN2-49 F-SEP IN2-50 F-SEP IN2-51 F-SEP IN2-52 F-SEP IN2-53 F-SEP IN2-54 F-SEP IN2-55 F-SEP IN2-56 F-SEP IN2-57 F-SEP IN2-58 F-SEP IN2-59 F-SEP IN2-60 F-SEP IN2-61 F-SEP IN2-62 F-SEP IN2-63 F-SEP IN2-64 F-SEP IN2-65 F-SEP IN2-66 F-SEP IN2-67 F-SEP IN2-68 F-SEP IN2-69 F-SEP IN2-70 F-SEP IN2-71 F-SEP IN2-72 F-SEP IN2-73</w:t>
      </w:r>
    </w:p>
    <w:p w14:paraId="7F45A345" w14:textId="77777777" w:rsidR="00922CF5" w:rsidRDefault="00922CF5" w:rsidP="00922CF5"/>
    <w:p w14:paraId="2D95834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Insurance Additional Information, Certification */</w:t>
      </w:r>
    </w:p>
    <w:p w14:paraId="5BD931BF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IN3 := IN3-1 F-SEP IN3-2 F-SEP IN3-3 F-SEP IN3-4 F-SEP IN3-5 F-SEP IN3-6 F-SEP IN3-7 F-SEP IN3-8 F-SEP IN3-9 F-SEP IN3-10 F-SEP IN3-11 F-SEP IN3-12 F-SEP IN3-13 F-SEP IN3-14 F-SEP IN3-15 F-SEP IN3-16 F-SEP IN3-17 F-SEP IN3-18 F-SEP IN3-19 F-SEP IN3-20 F-SEP IN3-21 F-SEP IN3-22 F-SEP IN3-23 F-SEP IN3-24 F-SEP </w:t>
      </w:r>
      <w:r w:rsidRPr="00922CF5">
        <w:rPr>
          <w:lang w:val="en-US"/>
        </w:rPr>
        <w:lastRenderedPageBreak/>
        <w:t>IN3-25 F-SEP IN3-26 F-SEP IN3-27 F-SEP IN3-28 F-SEP IN3-29 F-SEP IN3-30 F-SEP IN3-31</w:t>
      </w:r>
    </w:p>
    <w:p w14:paraId="3656641F" w14:textId="77777777" w:rsidR="00922CF5" w:rsidRDefault="00922CF5" w:rsidP="00922CF5"/>
    <w:p w14:paraId="2B4BDD2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Inventory Detail */</w:t>
      </w:r>
    </w:p>
    <w:p w14:paraId="186F8CC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INV := INV-1 F-SEP INV-2 F-SEP INV-3 F-SEP INV-4 F-SEP INV-5 F-SEP INV-6 F-SEP INV-7 F-SEP INV-8 F-SEP INV-9 F-SEP INV-10 F-SEP INV-11 F-SEP INV-12 F-SEP INV-13 F-SEP INV-14 F-SEP INV-15 F-SEP INV-16 F-SEP INV-17 F-SEP INV-18 F-SEP INV-19 F-SEP INV-20 F-SEP INV-21 F-SEP INV-22</w:t>
      </w:r>
    </w:p>
    <w:p w14:paraId="0A78EBA4" w14:textId="77777777" w:rsidR="00922CF5" w:rsidRDefault="00922CF5" w:rsidP="00922CF5"/>
    <w:p w14:paraId="5BF4A64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Imaging Procedure Control Segment */</w:t>
      </w:r>
    </w:p>
    <w:p w14:paraId="539BD85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IPC := IPC-1 F-SEP IPC-2 F-SEP IPC-3 F-SEP IPC-4 F-SEP IPC-5 F-SEP IPC-6 F-SEP IPC-7 F-SEP IPC-8 F-SEP IPC-9 F-SEP IPC-10</w:t>
      </w:r>
    </w:p>
    <w:p w14:paraId="1CC8818A" w14:textId="77777777" w:rsidR="00922CF5" w:rsidRDefault="00922CF5" w:rsidP="00922CF5"/>
    <w:p w14:paraId="531E5A7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Invoice Processing Results */</w:t>
      </w:r>
    </w:p>
    <w:p w14:paraId="4E82083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IPR := IPR-1 F-SEP IPR-2 F-SEP IPR-3 F-SEP IPR-4 F-SEP IPR-5 F-SEP IPR-6 F-SEP IPR-7 F-SEP IPR-8</w:t>
      </w:r>
    </w:p>
    <w:p w14:paraId="6D82C0AF" w14:textId="77777777" w:rsidR="00922CF5" w:rsidRDefault="00922CF5" w:rsidP="00922CF5"/>
    <w:p w14:paraId="4C26E01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Interaction Status Detail */</w:t>
      </w:r>
    </w:p>
    <w:p w14:paraId="0A6F255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ISD := ISD-1 F-SEP ISD-2 F-SEP ISD-3</w:t>
      </w:r>
    </w:p>
    <w:p w14:paraId="64F7B49F" w14:textId="77777777" w:rsidR="00922CF5" w:rsidRDefault="00922CF5" w:rsidP="00922CF5"/>
    <w:p w14:paraId="0DD91EF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Material Item */</w:t>
      </w:r>
    </w:p>
    <w:p w14:paraId="5D84BB9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ITM := ITM-1 F-SEP ITM-2 F-SEP ITM-3 F-SEP ITM-4 F-SEP ITM-5 F-SEP ITM-6 F-SEP ITM-7 F-SEP ITM-8 F-SEP ITM-9 F-SEP ITM-10 F-SEP ITM-11 F-SEP ITM-12 F-SEP ITM-13 F-SEP ITM-14 F-SEP ITM-15 F-SEP ITM-16 F-SEP ITM-17 F-SEP ITM-18 F-SEP ITM-19 F-SEP ITM-20 F-SEP ITM-21 F-SEP ITM-22 F-SEP ITM-23 F-SEP ITM-24 F-SEP ITM-25 F-SEP ITM-26 F-SEP ITM-27 F-SEP ITM-28 F-SEP ITM-29 F-SEP ITM-30 F-SEP ITM-31 F-SEP ITM-32 F-SEP ITM-33 F-SEP ITM-34 F-SEP ITM-35 F-SEP ITM-36 F-SEP ITM-37 F-SEP ITM-38</w:t>
      </w:r>
    </w:p>
    <w:p w14:paraId="481DB153" w14:textId="77777777" w:rsidR="00922CF5" w:rsidRDefault="00922CF5" w:rsidP="00922CF5"/>
    <w:p w14:paraId="3628A7B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Invoice Segment */</w:t>
      </w:r>
    </w:p>
    <w:p w14:paraId="50B6631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IVC := IVC-1 F-SEP IVC-2 F-SEP IVC-3 F-SEP IVC-4 F-SEP IVC-5 F-SEP IVC-6 F-SEP IVC-7 F-SEP IVC-8 F-SEP IVC-9 F-SEP IVC-10 F-SEP IVC-11 F-SEP IVC-12 F-SEP IVC-13 F-SEP IVC-14 F-SEP IVC-15 F-SEP IVC-16 F-SEP IVC-17 F-SEP IVC-18 F-SEP IVC-19 F-SEP IVC-20 F-SEP IVC-21 F-SEP IVC-22 F-SEP IVC-23 F-SEP IVC-24 F-SEP IVC-25 F-SEP IVC-26 F-SEP IVC-27 F-SEP IVC-28 F-SEP IVC-29 F-SEP IVC-30</w:t>
      </w:r>
    </w:p>
    <w:p w14:paraId="0004DDED" w14:textId="77777777" w:rsidR="00922CF5" w:rsidRDefault="00922CF5" w:rsidP="00922CF5"/>
    <w:p w14:paraId="55C27BC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Material Location */</w:t>
      </w:r>
    </w:p>
    <w:p w14:paraId="2113615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IVT := IVT-1 F-SEP IVT-2 F-SEP IVT-3 F-SEP IVT-4 F-SEP IVT-5 F-SEP IVT-6 F-SEP IVT-7 F-SEP IVT-8 F-SEP IVT-9 F-SEP IVT-10 F-SEP IVT-11 F-SEP IVT-12 F-SEP IVT-13 F-SEP IVT-14 F-SEP IVT-15 F-SEP IVT-16 F-SEP IVT-17 F-SEP IVT-18 F-SEP IVT-19 F-SEP IVT-20 F-SEP IVT-21 F-SEP IVT-22 F-SEP IVT-23 F-SEP IVT-24 F-SEP IVT-25 F-SEP IVT-26</w:t>
      </w:r>
    </w:p>
    <w:p w14:paraId="7F8A9C26" w14:textId="77777777" w:rsidR="00922CF5" w:rsidRDefault="00922CF5" w:rsidP="00922CF5"/>
    <w:p w14:paraId="0395519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Language Detail */</w:t>
      </w:r>
    </w:p>
    <w:p w14:paraId="126719F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LAN := LAN-1 F-SEP LAN-2 F-SEP LAN-3 F-SEP LAN-4</w:t>
      </w:r>
    </w:p>
    <w:p w14:paraId="185B0C78" w14:textId="77777777" w:rsidR="00922CF5" w:rsidRDefault="00922CF5" w:rsidP="00922CF5"/>
    <w:p w14:paraId="77FA09D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Location Charge Code */</w:t>
      </w:r>
    </w:p>
    <w:p w14:paraId="4E59854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lastRenderedPageBreak/>
        <w:t>LCC := LCC-1 F-SEP LCC-2 F-SEP LCC-3 F-SEP LCC-4</w:t>
      </w:r>
    </w:p>
    <w:p w14:paraId="5B5AE9E8" w14:textId="77777777" w:rsidR="00922CF5" w:rsidRDefault="00922CF5" w:rsidP="00922CF5"/>
    <w:p w14:paraId="49CC3F7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Location Characteristic */</w:t>
      </w:r>
    </w:p>
    <w:p w14:paraId="3BAAF44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LCH := LCH-1 F-SEP LCH-2 F-SEP LCH-3 F-SEP LCH-4 F-SEP LCH-5</w:t>
      </w:r>
    </w:p>
    <w:p w14:paraId="2869DE93" w14:textId="77777777" w:rsidR="00922CF5" w:rsidRDefault="00922CF5" w:rsidP="00922CF5"/>
    <w:p w14:paraId="008C694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Location Department */</w:t>
      </w:r>
    </w:p>
    <w:p w14:paraId="25AF5AE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LDP := LDP-1 F-SEP LDP-2 F-SEP LDP-3 F-SEP LDP-4 F-SEP LDP-5 F-SEP LDP-6 F-SEP LDP-7 F-SEP LDP-8 F-SEP LDP-9 F-SEP LDP-10 F-SEP LDP-11 F-SEP LDP-12</w:t>
      </w:r>
    </w:p>
    <w:p w14:paraId="53400E4A" w14:textId="77777777" w:rsidR="00922CF5" w:rsidRDefault="00922CF5" w:rsidP="00922CF5"/>
    <w:p w14:paraId="5B710A3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Location Identification */</w:t>
      </w:r>
    </w:p>
    <w:p w14:paraId="1AA162D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LOC := LOC-1 F-SEP LOC-2 F-SEP LOC-3 F-SEP LOC-4 F-SEP LOC-5 F-SEP LOC-6 F-SEP LOC-7 F-SEP LOC-8 F-SEP LOC-9</w:t>
      </w:r>
    </w:p>
    <w:p w14:paraId="3C59351C" w14:textId="77777777" w:rsidR="00922CF5" w:rsidRDefault="00922CF5" w:rsidP="00922CF5"/>
    <w:p w14:paraId="455741B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Location Relationship */</w:t>
      </w:r>
    </w:p>
    <w:p w14:paraId="3F80314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LRL := LRL-1 F-SEP LRL-2 F-SEP LRL-3 F-SEP LRL-4 F-SEP LRL-5 F-SEP LRL-6</w:t>
      </w:r>
    </w:p>
    <w:p w14:paraId="33EFC5BD" w14:textId="77777777" w:rsidR="00922CF5" w:rsidRDefault="00922CF5" w:rsidP="00922CF5"/>
    <w:p w14:paraId="1081C60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Master File Coverage */</w:t>
      </w:r>
    </w:p>
    <w:p w14:paraId="5D975A6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MCP := MCP-1 F-SEP MCP-2 F-SEP MCP-3 F-SEP MCP-4 F-SEP MCP-5</w:t>
      </w:r>
    </w:p>
    <w:p w14:paraId="1274FDEA" w14:textId="77777777" w:rsidR="00922CF5" w:rsidRDefault="00922CF5" w:rsidP="00922CF5"/>
    <w:p w14:paraId="2D3DA63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Master File Acknowledgment */</w:t>
      </w:r>
    </w:p>
    <w:p w14:paraId="311E6C4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MFA := MFA-1 F-SEP MFA-2 F-SEP MFA-3 F-SEP MFA-4 F-SEP MFA-5 F-SEP MFA-6</w:t>
      </w:r>
    </w:p>
    <w:p w14:paraId="772C2FD6" w14:textId="77777777" w:rsidR="00922CF5" w:rsidRDefault="00922CF5" w:rsidP="00922CF5"/>
    <w:p w14:paraId="75341B5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Master File Entry */</w:t>
      </w:r>
    </w:p>
    <w:p w14:paraId="6B0A3A3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MFE := MFE-1 F-SEP MFE-2 F-SEP MFE-3 F-SEP MFE-4 F-SEP MFE-5 F-SEP MFE-6 F-SEP MFE-7</w:t>
      </w:r>
    </w:p>
    <w:p w14:paraId="026826D4" w14:textId="77777777" w:rsidR="00922CF5" w:rsidRDefault="00922CF5" w:rsidP="00922CF5"/>
    <w:p w14:paraId="70A6343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Master File Identification */</w:t>
      </w:r>
    </w:p>
    <w:p w14:paraId="332DC10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MFI := MFI-1 F-SEP MFI-2 F-SEP MFI-3 F-SEP MFI-4 F-SEP MFI-5 F-SEP MFI-6</w:t>
      </w:r>
    </w:p>
    <w:p w14:paraId="7D52158E" w14:textId="77777777" w:rsidR="00922CF5" w:rsidRDefault="00922CF5" w:rsidP="00922CF5"/>
    <w:p w14:paraId="5111F2C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Merge Patient Information */</w:t>
      </w:r>
    </w:p>
    <w:p w14:paraId="389AADD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MRG := MRG-1 F-SEP MRG-2 F-SEP MRG-3 F-SEP MRG-4 F-SEP MRG-5 F-SEP MRG-6 F-SEP MRG-7</w:t>
      </w:r>
    </w:p>
    <w:p w14:paraId="210C78F0" w14:textId="77777777" w:rsidR="00922CF5" w:rsidRDefault="00922CF5" w:rsidP="00922CF5"/>
    <w:p w14:paraId="7688428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Message Acknowledgment */</w:t>
      </w:r>
    </w:p>
    <w:p w14:paraId="646C85B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MSA := MSA-1 F-SEP MSA-2 F-SEP MSA-3 F-SEP MSA-4 F-SEP MSA-5 F-SEP MSA-6 F-SEP MSA-7 F-SEP MSA-8</w:t>
      </w:r>
    </w:p>
    <w:p w14:paraId="32519292" w14:textId="77777777" w:rsidR="00922CF5" w:rsidRDefault="00922CF5" w:rsidP="00922CF5"/>
    <w:p w14:paraId="7E70B88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Message Header */</w:t>
      </w:r>
    </w:p>
    <w:p w14:paraId="456372C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MSH := MSH-1 F-SEP MSH-2 F-SEP MSH-3 F-SEP MSH-4 F-SEP MSH-5 F-SEP MSH-6 F-SEP MSH-7 F-SEP MSH-8 F-SEP MSH-9 F-SEP MSH-10 F-SEP MSH-11 F-SEP MSH-12 F-SEP MSH-13 F-SEP MSH-14 F-SEP MSH-15 F-SEP MSH-16 F-SEP MSH-17 F-SEP MSH-18 F-SEP MSH-19 F-SEP MSH-20 F-SEP MSH-21 F-SEP MSH-22 F-SEP MSH-23 F-SEP MSH-24 F-SEP MSH-25 F-SEP MSH-26 F-SEP MSH-27 F-SEP MSH-28</w:t>
      </w:r>
    </w:p>
    <w:p w14:paraId="1335FEA7" w14:textId="77777777" w:rsidR="00922CF5" w:rsidRDefault="00922CF5" w:rsidP="00922CF5"/>
    <w:p w14:paraId="19770A6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lastRenderedPageBreak/>
        <w:t xml:space="preserve">    /* System Clock */</w:t>
      </w:r>
    </w:p>
    <w:p w14:paraId="06D72B6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NCK := NCK-1</w:t>
      </w:r>
    </w:p>
    <w:p w14:paraId="07A8A5F3" w14:textId="77777777" w:rsidR="00922CF5" w:rsidRDefault="00922CF5" w:rsidP="00922CF5"/>
    <w:p w14:paraId="6BF3101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Notification Detail */</w:t>
      </w:r>
    </w:p>
    <w:p w14:paraId="66BD917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NDS := NDS-1 F-SEP NDS-2 F-SEP NDS-3 F-SEP NDS-4</w:t>
      </w:r>
    </w:p>
    <w:p w14:paraId="11821172" w14:textId="77777777" w:rsidR="00922CF5" w:rsidRDefault="00922CF5" w:rsidP="00922CF5"/>
    <w:p w14:paraId="45E3F10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Next of Kin / Associated Parties */</w:t>
      </w:r>
    </w:p>
    <w:p w14:paraId="54A225E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NK1 := NK1-1 F-SEP NK1-2 F-SEP NK1-3 F-SEP NK1-4 F-SEP NK1-5 F-SEP NK1-6 F-SEP NK1-7 F-SEP NK1-8 F-SEP NK1-9 F-SEP NK1-10 F-SEP NK1-11 F-SEP NK1-12 F-SEP NK1-13 F-SEP NK1-14 F-SEP NK1-15 F-SEP NK1-16 F-SEP NK1-17 F-SEP NK1-18 F-SEP NK1-19 F-SEP NK1-20 F-SEP NK1-21 F-SEP NK1-22 F-SEP NK1-23 F-SEP NK1-24 F-SEP NK1-25 F-SEP NK1-26 F-SEP NK1-27 F-SEP NK1-28 F-SEP NK1-29 F-SEP NK1-30 F-SEP NK1-31 F-SEP NK1-32 F-SEP NK1-33 F-SEP NK1-34 F-SEP NK1-35 F-SEP NK1-36 F-SEP NK1-37 F-SEP NK1-38 F-SEP NK1-39 F-SEP NK1-40 F-SEP NK1-41</w:t>
      </w:r>
    </w:p>
    <w:p w14:paraId="6B950DFE" w14:textId="77777777" w:rsidR="00922CF5" w:rsidRDefault="00922CF5" w:rsidP="00922CF5"/>
    <w:p w14:paraId="5046CBDF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Bed Status Update */</w:t>
      </w:r>
    </w:p>
    <w:p w14:paraId="47081AE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NPU := NPU-1 F-SEP NPU-2</w:t>
      </w:r>
    </w:p>
    <w:p w14:paraId="1CFDEC0A" w14:textId="77777777" w:rsidR="00922CF5" w:rsidRDefault="00922CF5" w:rsidP="00922CF5"/>
    <w:p w14:paraId="5454EB5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Application Status Change */</w:t>
      </w:r>
    </w:p>
    <w:p w14:paraId="58D61D4F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NSC := NSC-1 F-SEP NSC-2 F-SEP NSC-3 F-SEP NSC-4 F-SEP NSC-5 F-SEP NSC-6 F-SEP NSC-7 F-SEP NSC-8 F-SEP NSC-9</w:t>
      </w:r>
    </w:p>
    <w:p w14:paraId="292F4754" w14:textId="77777777" w:rsidR="00922CF5" w:rsidRDefault="00922CF5" w:rsidP="00922CF5"/>
    <w:p w14:paraId="15D01D0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Application control level statistics */</w:t>
      </w:r>
    </w:p>
    <w:p w14:paraId="6BF5B81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NST := NST-1 F-SEP NST-2 F-SEP NST-3 F-SEP NST-4 F-SEP NST-5 F-SEP NST-6 F-SEP NST-7 F-SEP NST-8 F-SEP NST-9 F-SEP NST-10 F-SEP NST-11 F-SEP NST-12 F-SEP NST-13 F-SEP NST-14 F-SEP NST-15</w:t>
      </w:r>
    </w:p>
    <w:p w14:paraId="4CA4D09B" w14:textId="77777777" w:rsidR="00922CF5" w:rsidRDefault="00922CF5" w:rsidP="00922CF5"/>
    <w:p w14:paraId="69E39A4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Notes and Comments */</w:t>
      </w:r>
    </w:p>
    <w:p w14:paraId="5BA1A88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NTE := NTE-1 F-SEP NTE-2 F-SEP NTE-3 F-SEP NTE-4 F-SEP NTE-5 F-SEP NTE-6 F-SEP NTE-7 F-SEP NTE-8 F-SEP NTE-9</w:t>
      </w:r>
    </w:p>
    <w:p w14:paraId="63CBE324" w14:textId="77777777" w:rsidR="00922CF5" w:rsidRDefault="00922CF5" w:rsidP="00922CF5"/>
    <w:p w14:paraId="1FD5C59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Observation Request */</w:t>
      </w:r>
    </w:p>
    <w:p w14:paraId="67098F0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OBR := OBR-1 F-SEP OBR-2 F-SEP OBR-3 F-SEP OBR-4 F-SEP OBR-5 F-SEP OBR-6 F-SEP OBR-7 F-SEP OBR-8 F-SEP OBR-9 F-SEP OBR-10 F-SEP OBR-11 F-SEP OBR-12 F-SEP OBR-13 F-SEP OBR-14 F-SEP OBR-15 F-SEP OBR-16 F-SEP OBR-17 F-SEP OBR-18 F-SEP OBR-19 F-SEP OBR-20 F-SEP OBR-21 F-SEP OBR-22 F-SEP OBR-23 F-SEP OBR-24 F-SEP OBR-25 F-SEP OBR-26 F-SEP OBR-27 F-SEP OBR-28 F-SEP OBR-29 F-SEP OBR-30 F-SEP OBR-31 F-SEP OBR-32 F-SEP OBR-33 F-SEP OBR-34 F-SEP OBR-35 F-SEP OBR-36 F-SEP OBR-37 F-SEP OBR-38 F-SEP OBR-39 F-SEP OBR-40 F-SEP OBR-41 F-SEP OBR-42 F-SEP OBR-43 F-SEP OBR-44 F-SEP OBR-45 F-SEP OBR-46 F-SEP OBR-47 F-SEP OBR-48 F-SEP OBR-49 F-SEP OBR-50 F-SEP OBR-51 F-SEP OBR-52 F-SEP OBR-53 F-SEP OBR-54 F-SEP OBR-55</w:t>
      </w:r>
    </w:p>
    <w:p w14:paraId="74C05488" w14:textId="77777777" w:rsidR="00922CF5" w:rsidRDefault="00922CF5" w:rsidP="00922CF5"/>
    <w:p w14:paraId="1177DB9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Observation/Result */</w:t>
      </w:r>
    </w:p>
    <w:p w14:paraId="3E2F34C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OBX := OBX-1 F-SEP OBX-2 F-SEP OBX-3 F-SEP OBX-4 F-SEP OBX-5 F-SEP OBX-6 F-SEP OBX-7 F-SEP OBX-8 F-SEP OBX-9 F-SEP OBX-10 F-SEP OBX-11 F-SEP OBX-12 F-SEP OBX-13 F-SEP OBX-14 F-SEP OBX-15 F-SEP OBX-16 F-SEP OBX-17 F-SEP OBX-18 F-SEP OBX-19 F-SEP OBX-20 F-SEP OBX-21 F-SEP OBX-22 F-SEP OBX-23 F-SEP OBX-24 F-SEP </w:t>
      </w:r>
      <w:r w:rsidRPr="00922CF5">
        <w:rPr>
          <w:lang w:val="en-US"/>
        </w:rPr>
        <w:lastRenderedPageBreak/>
        <w:t>OBX-25 F-SEP OBX-26 F-SEP OBX-27 F-SEP OBX-28 F-SEP OBX-29 F-SEP OBX-30 F-SEP OBX-31 F-SEP OBX-32 F-SEP OBX-33</w:t>
      </w:r>
    </w:p>
    <w:p w14:paraId="340772E2" w14:textId="77777777" w:rsidR="00922CF5" w:rsidRDefault="00922CF5" w:rsidP="00922CF5"/>
    <w:p w14:paraId="1CCF065F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Dietary Orders, Supplements, and Preferences */</w:t>
      </w:r>
    </w:p>
    <w:p w14:paraId="4D341BD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ODS := ODS-1 F-SEP ODS-2 F-SEP ODS-3 F-SEP ODS-4</w:t>
      </w:r>
    </w:p>
    <w:p w14:paraId="631BE855" w14:textId="77777777" w:rsidR="00922CF5" w:rsidRDefault="00922CF5" w:rsidP="00922CF5"/>
    <w:p w14:paraId="40ACE2B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Diet Tray Instructions */</w:t>
      </w:r>
    </w:p>
    <w:p w14:paraId="438163A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ODT := ODT-1 F-SEP ODT-2 F-SEP ODT-3</w:t>
      </w:r>
    </w:p>
    <w:p w14:paraId="55D92F8C" w14:textId="77777777" w:rsidR="00922CF5" w:rsidRDefault="00922CF5" w:rsidP="00922CF5"/>
    <w:p w14:paraId="0801EFF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Person Employment Status */</w:t>
      </w:r>
    </w:p>
    <w:p w14:paraId="4D5EC17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OH1 := OH1-1 F-SEP OH1-2 F-SEP OH1-3 F-SEP OH1-4 F-SEP OH1-5 F-SEP OH1-6 F-SEP OH1-7</w:t>
      </w:r>
    </w:p>
    <w:p w14:paraId="47311F64" w14:textId="77777777" w:rsidR="00922CF5" w:rsidRDefault="00922CF5" w:rsidP="00922CF5"/>
    <w:p w14:paraId="428E106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Past or Present Job */</w:t>
      </w:r>
    </w:p>
    <w:p w14:paraId="5F18076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OH2 := OH2-1 F-SEP OH2-2 F-SEP OH2-3 F-SEP OH2-4 F-SEP OH2-5 F-SEP OH2-6 F-SEP OH2-7 F-SEP OH2-8 F-SEP OH2-9 F-SEP OH2-10 F-SEP OH2-11 F-SEP OH2-12 F-SEP OH2-13 F-SEP OH2-14 F-SEP OH2-15 F-SEP OH2-16 F-SEP OH2-17 F-SEP OH2-18</w:t>
      </w:r>
    </w:p>
    <w:p w14:paraId="37E1A96E" w14:textId="77777777" w:rsidR="00922CF5" w:rsidRDefault="00922CF5" w:rsidP="00922CF5"/>
    <w:p w14:paraId="672DA9B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Usual Work */</w:t>
      </w:r>
    </w:p>
    <w:p w14:paraId="5DD4B9A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OH3 := OH3-1 F-SEP OH3-2 F-SEP OH3-3 F-SEP OH3-4 F-SEP OH3-5 F-SEP OH3-6 F-SEP OH3-7 F-SEP OH3-8</w:t>
      </w:r>
    </w:p>
    <w:p w14:paraId="44E241C2" w14:textId="77777777" w:rsidR="00922CF5" w:rsidRDefault="00922CF5" w:rsidP="00922CF5"/>
    <w:p w14:paraId="37019B6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Combat Zone Work */</w:t>
      </w:r>
    </w:p>
    <w:p w14:paraId="53B27AE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OH4 := OH4-1 F-SEP OH4-2 F-SEP OH4-3 F-SEP OH4-4 F-SEP OH4-5 F-SEP OH4-6</w:t>
      </w:r>
    </w:p>
    <w:p w14:paraId="0122DA20" w14:textId="77777777" w:rsidR="00922CF5" w:rsidRDefault="00922CF5" w:rsidP="00922CF5"/>
    <w:p w14:paraId="3116B30D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en-US"/>
        </w:rPr>
        <w:t xml:space="preserve">    </w:t>
      </w:r>
      <w:r w:rsidRPr="00922CF5">
        <w:rPr>
          <w:lang w:val="nl-NL"/>
        </w:rPr>
        <w:t>/* General Segment */</w:t>
      </w:r>
    </w:p>
    <w:p w14:paraId="4EDFC0C1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>OM1 := OM1-1 F-SEP OM1-2 F-SEP OM1-3 F-SEP OM1-4 F-SEP OM1-5 F-SEP OM1-6 F-SEP OM1-7 F-SEP OM1-8 F-SEP OM1-9 F-SEP OM1-10 F-SEP OM1-11 F-SEP OM1-12 F-SEP OM1-13 F-SEP OM1-14 F-SEP OM1-15 F-SEP OM1-16 F-SEP OM1-17 F-SEP OM1-18 F-SEP OM1-19 F-SEP OM1-20 F-SEP OM1-21 F-SEP OM1-22 F-SEP OM1-23 F-SEP OM1-24 F-SEP OM1-25 F-SEP OM1-26 F-SEP OM1-27 F-SEP OM1-28 F-SEP OM1-29 F-SEP OM1-30 F-SEP OM1-31 F-SEP OM1-32 F-SEP OM1-33 F-SEP OM1-34 F-SEP OM1-35 F-SEP OM1-36 F-SEP OM1-37 F-SEP OM1-38 F-SEP OM1-39 F-SEP OM1-40 F-SEP OM1-41 F-SEP OM1-42 F-SEP OM1-43 F-SEP OM1-44 F-SEP OM1-45 F-SEP OM1-46 F-SEP OM1-47 F-SEP OM1-48 F-SEP OM1-49 F-SEP OM1-50 F-SEP OM1-51 F-SEP OM1-52 F-SEP OM1-53 F-SEP OM1-54 F-SEP OM1-55 F-SEP OM1-56 F-SEP OM1-57 F-SEP OM1-58 F-SEP OM1-59</w:t>
      </w:r>
    </w:p>
    <w:p w14:paraId="78F298F2" w14:textId="77777777" w:rsidR="00922CF5" w:rsidRPr="00922CF5" w:rsidRDefault="00922CF5" w:rsidP="00922CF5">
      <w:pPr>
        <w:rPr>
          <w:lang w:val="nl-NL"/>
        </w:rPr>
      </w:pPr>
    </w:p>
    <w:p w14:paraId="0DE26292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 xml:space="preserve">    /* Numeric Observation */</w:t>
      </w:r>
    </w:p>
    <w:p w14:paraId="40EC28D2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>OM2 := OM2-1 F-SEP OM2-2 F-SEP OM2-3 F-SEP OM2-4 F-SEP OM2-5 F-SEP OM2-6 F-SEP OM2-7 F-SEP OM2-8 F-SEP OM2-9 F-SEP OM2-10</w:t>
      </w:r>
    </w:p>
    <w:p w14:paraId="3EE6D974" w14:textId="77777777" w:rsidR="00922CF5" w:rsidRPr="00922CF5" w:rsidRDefault="00922CF5" w:rsidP="00922CF5">
      <w:pPr>
        <w:rPr>
          <w:lang w:val="nl-NL"/>
        </w:rPr>
      </w:pPr>
    </w:p>
    <w:p w14:paraId="393116D3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 xml:space="preserve">    /* Categorical Service/Test/Observation */</w:t>
      </w:r>
    </w:p>
    <w:p w14:paraId="2B4574C5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>OM3 := OM3-1 F-SEP OM3-2 F-SEP OM3-3 F-SEP OM3-4 F-SEP OM3-5 F-SEP OM3-6 F-SEP OM3-7</w:t>
      </w:r>
    </w:p>
    <w:p w14:paraId="229D746C" w14:textId="77777777" w:rsidR="00922CF5" w:rsidRPr="00922CF5" w:rsidRDefault="00922CF5" w:rsidP="00922CF5">
      <w:pPr>
        <w:rPr>
          <w:lang w:val="nl-NL"/>
        </w:rPr>
      </w:pPr>
    </w:p>
    <w:p w14:paraId="0D881852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 xml:space="preserve">    /* Observations that Require Specimens */</w:t>
      </w:r>
    </w:p>
    <w:p w14:paraId="3919C766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lastRenderedPageBreak/>
        <w:t>OM4 := OM4-1 F-SEP OM4-2 F-SEP OM4-3 F-SEP OM4-4 F-SEP OM4-5 F-SEP OM4-6 F-SEP OM4-7 F-SEP OM4-8 F-SEP OM4-9 F-SEP OM4-10 F-SEP OM4-11 F-SEP OM4-12 F-SEP OM4-13 F-SEP OM4-14 F-SEP OM4-15 F-SEP OM4-16 F-SEP OM4-17 F-SEP OM4-18</w:t>
      </w:r>
    </w:p>
    <w:p w14:paraId="2D036414" w14:textId="77777777" w:rsidR="00922CF5" w:rsidRPr="00922CF5" w:rsidRDefault="00922CF5" w:rsidP="00922CF5">
      <w:pPr>
        <w:rPr>
          <w:lang w:val="nl-NL"/>
        </w:rPr>
      </w:pPr>
    </w:p>
    <w:p w14:paraId="76232CCD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 xml:space="preserve">    /* Observation Batteries (Sets) */</w:t>
      </w:r>
    </w:p>
    <w:p w14:paraId="3E7AB700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>OM5 := OM5-1 F-SEP OM5-2 F-SEP OM5-3</w:t>
      </w:r>
    </w:p>
    <w:p w14:paraId="04CB3EAA" w14:textId="77777777" w:rsidR="00922CF5" w:rsidRPr="00922CF5" w:rsidRDefault="00922CF5" w:rsidP="00922CF5">
      <w:pPr>
        <w:rPr>
          <w:lang w:val="nl-NL"/>
        </w:rPr>
      </w:pPr>
    </w:p>
    <w:p w14:paraId="042FB41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nl-NL"/>
        </w:rPr>
        <w:t xml:space="preserve">    </w:t>
      </w:r>
      <w:r w:rsidRPr="00922CF5">
        <w:rPr>
          <w:lang w:val="en-US"/>
        </w:rPr>
        <w:t>/* Observations that are Calculated from Other Observations */</w:t>
      </w:r>
    </w:p>
    <w:p w14:paraId="351B750C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>OM6 := OM6-1 F-SEP OM6-2</w:t>
      </w:r>
    </w:p>
    <w:p w14:paraId="79661FC7" w14:textId="77777777" w:rsidR="00922CF5" w:rsidRPr="00922CF5" w:rsidRDefault="00922CF5" w:rsidP="00922CF5">
      <w:pPr>
        <w:rPr>
          <w:lang w:val="nl-NL"/>
        </w:rPr>
      </w:pPr>
    </w:p>
    <w:p w14:paraId="5DDE0E00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 xml:space="preserve">    /* Additional Basic Attributes */</w:t>
      </w:r>
    </w:p>
    <w:p w14:paraId="2ACC07D1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>OM7 := OM7-1 F-SEP OM7-2 F-SEP OM7-3 F-SEP OM7-4 F-SEP OM7-5 F-SEP OM7-6 F-SEP OM7-7 F-SEP OM7-8 F-SEP OM7-9 F-SEP OM7-10 F-SEP OM7-11 F-SEP OM7-12 F-SEP OM7-13 F-SEP OM7-14 F-SEP OM7-15 F-SEP OM7-16 F-SEP OM7-17 F-SEP OM7-18 F-SEP OM7-19 F-SEP OM7-20 F-SEP OM7-21 F-SEP OM7-22 F-SEP OM7-23 F-SEP OM7-24</w:t>
      </w:r>
    </w:p>
    <w:p w14:paraId="7054B364" w14:textId="77777777" w:rsidR="00922CF5" w:rsidRPr="00922CF5" w:rsidRDefault="00922CF5" w:rsidP="00922CF5">
      <w:pPr>
        <w:rPr>
          <w:lang w:val="nl-NL"/>
        </w:rPr>
      </w:pPr>
    </w:p>
    <w:p w14:paraId="7C72F4B1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 xml:space="preserve">    /* Supporting Clinical Information */</w:t>
      </w:r>
    </w:p>
    <w:p w14:paraId="612223C2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>OMC := OMC-1 F-SEP OMC-2 F-SEP OMC-3 F-SEP OMC-4 F-SEP OMC-5 F-SEP OMC-6 F-SEP OMC-7 F-SEP OMC-8 F-SEP OMC-9 F-SEP OMC-10 F-SEP OMC-11 F-SEP OMC-12 F-SEP OMC-13</w:t>
      </w:r>
    </w:p>
    <w:p w14:paraId="75C2B43F" w14:textId="77777777" w:rsidR="00922CF5" w:rsidRPr="00922CF5" w:rsidRDefault="00922CF5" w:rsidP="00922CF5">
      <w:pPr>
        <w:rPr>
          <w:lang w:val="nl-NL"/>
        </w:rPr>
      </w:pPr>
    </w:p>
    <w:p w14:paraId="4989CEDF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 xml:space="preserve">    /* Common Order */</w:t>
      </w:r>
    </w:p>
    <w:p w14:paraId="46D20FC3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>ORC := ORC-1 F-SEP ORC-2 F-SEP ORC-3 F-SEP ORC-4 F-SEP ORC-5 F-SEP ORC-6 F-SEP ORC-7 F-SEP ORC-8 F-SEP ORC-9 F-SEP ORC-10 F-SEP ORC-11 F-SEP ORC-12 F-SEP ORC-13 F-SEP ORC-14 F-SEP ORC-15 F-SEP ORC-16 F-SEP ORC-17 F-SEP ORC-18 F-SEP ORC-19 F-SEP ORC-20 F-SEP ORC-21 F-SEP ORC-22 F-SEP ORC-23 F-SEP ORC-24 F-SEP ORC-25 F-SEP ORC-26 F-SEP ORC-27 F-SEP ORC-28 F-SEP ORC-29 F-SEP ORC-30 F-SEP ORC-31 F-SEP ORC-32 F-SEP ORC-33 F-SEP ORC-34 F-SEP ORC-35 F-SEP ORC-36 F-SEP ORC-37 F-SEP ORC-38</w:t>
      </w:r>
    </w:p>
    <w:p w14:paraId="03B38203" w14:textId="77777777" w:rsidR="00922CF5" w:rsidRPr="00922CF5" w:rsidRDefault="00922CF5" w:rsidP="00922CF5">
      <w:pPr>
        <w:rPr>
          <w:lang w:val="nl-NL"/>
        </w:rPr>
      </w:pPr>
    </w:p>
    <w:p w14:paraId="188F5C39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 xml:space="preserve">    /* Practitioner Organization Unit */</w:t>
      </w:r>
    </w:p>
    <w:p w14:paraId="4ED1B3D9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>ORG := ORG-1 F-SEP ORG-2 F-SEP ORG-3 F-SEP ORG-4 F-SEP ORG-5 F-SEP ORG-6 F-SEP ORG-7 F-SEP ORG-8 F-SEP ORG-9 F-SEP ORG-10 F-SEP ORG-11 F-SEP ORG-12 F-SEP ORG-13</w:t>
      </w:r>
    </w:p>
    <w:p w14:paraId="5DED6E10" w14:textId="77777777" w:rsidR="00922CF5" w:rsidRPr="00922CF5" w:rsidRDefault="00922CF5" w:rsidP="00922CF5">
      <w:pPr>
        <w:rPr>
          <w:lang w:val="nl-NL"/>
        </w:rPr>
      </w:pPr>
    </w:p>
    <w:p w14:paraId="78A43AA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nl-NL"/>
        </w:rPr>
        <w:t xml:space="preserve">    </w:t>
      </w:r>
      <w:r w:rsidRPr="00922CF5">
        <w:rPr>
          <w:lang w:val="en-US"/>
        </w:rPr>
        <w:t>/* Override Segment */</w:t>
      </w:r>
    </w:p>
    <w:p w14:paraId="4F6BB0A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OVR := OVR-1 F-SEP OVR-2 F-SEP OVR-3 F-SEP OVR-4 F-SEP OVR-5</w:t>
      </w:r>
    </w:p>
    <w:p w14:paraId="7165AEBE" w14:textId="77777777" w:rsidR="00922CF5" w:rsidRDefault="00922CF5" w:rsidP="00922CF5"/>
    <w:p w14:paraId="64ED9D5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Shipment Package */</w:t>
      </w:r>
    </w:p>
    <w:p w14:paraId="0AB914A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PAC := PAC-1 F-SEP PAC-2 F-SEP PAC-3 F-SEP PAC-4 F-SEP PAC-5 F-SEP PAC-6 F-SEP PAC-7 F-SEP PAC-8 F-SEP PAC-9</w:t>
      </w:r>
    </w:p>
    <w:p w14:paraId="795A178B" w14:textId="77777777" w:rsidR="00922CF5" w:rsidRDefault="00922CF5" w:rsidP="00922CF5"/>
    <w:p w14:paraId="1046174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Patient Charge Cost Center Exceptions */</w:t>
      </w:r>
    </w:p>
    <w:p w14:paraId="6BF7A1EF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PCE := PCE-1 F-SEP PCE-2 F-SEP PCE-3 F-SEP PCE-4</w:t>
      </w:r>
    </w:p>
    <w:p w14:paraId="160C2EEF" w14:textId="77777777" w:rsidR="00922CF5" w:rsidRDefault="00922CF5" w:rsidP="00922CF5"/>
    <w:p w14:paraId="6C7149E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Possible Causal Relationship */</w:t>
      </w:r>
    </w:p>
    <w:p w14:paraId="512C52B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lastRenderedPageBreak/>
        <w:t>PCR := PCR-1 F-SEP PCR-2 F-SEP PCR-3 F-SEP PCR-4 F-SEP PCR-5 F-SEP PCR-6 F-SEP PCR-7 F-SEP PCR-8 F-SEP PCR-9 F-SEP PCR-10 F-SEP PCR-11 F-SEP PCR-12 F-SEP PCR-13 F-SEP PCR-14 F-SEP PCR-15 F-SEP PCR-16 F-SEP PCR-17 F-SEP PCR-18 F-SEP PCR-19 F-SEP PCR-20 F-SEP PCR-21 F-SEP PCR-22 F-SEP PCR-23</w:t>
      </w:r>
    </w:p>
    <w:p w14:paraId="2C6F35BD" w14:textId="77777777" w:rsidR="00922CF5" w:rsidRDefault="00922CF5" w:rsidP="00922CF5"/>
    <w:p w14:paraId="416D710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Patient Additional Demographic */</w:t>
      </w:r>
    </w:p>
    <w:p w14:paraId="1E95B31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PD1 := PD1-1 F-SEP PD1-2 F-SEP PD1-3 F-SEP PD1-4 F-SEP PD1-5 F-SEP PD1-6 F-SEP PD1-7 F-SEP PD1-8 F-SEP PD1-9 F-SEP PD1-10 F-SEP PD1-11 F-SEP PD1-12 F-SEP PD1-13 F-SEP PD1-14 F-SEP PD1-15 F-SEP PD1-16 F-SEP PD1-17 F-SEP PD1-18 F-SEP PD1-19 F-SEP PD1-20 F-SEP PD1-21 F-SEP PD1-22 F-SEP PD1-23</w:t>
      </w:r>
    </w:p>
    <w:p w14:paraId="7004773B" w14:textId="77777777" w:rsidR="00922CF5" w:rsidRDefault="00922CF5" w:rsidP="00922CF5"/>
    <w:p w14:paraId="765F18A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Patient Death and Autopsy */</w:t>
      </w:r>
    </w:p>
    <w:p w14:paraId="3940BE9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PDA := PDA-1 F-SEP PDA-2 F-SEP PDA-3 F-SEP PDA-4 F-SEP PDA-5 F-SEP PDA-6 F-SEP PDA-7 F-SEP PDA-8 F-SEP PDA-9</w:t>
      </w:r>
    </w:p>
    <w:p w14:paraId="03DD7D0F" w14:textId="77777777" w:rsidR="00922CF5" w:rsidRDefault="00922CF5" w:rsidP="00922CF5"/>
    <w:p w14:paraId="63134AC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Product Detail Country */</w:t>
      </w:r>
    </w:p>
    <w:p w14:paraId="7628226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PDC := PDC-1 F-SEP PDC-2 F-SEP PDC-3 F-SEP PDC-4 F-SEP PDC-5 F-SEP PDC-6 F-SEP PDC-7 F-SEP PDC-8 F-SEP PDC-9 F-SEP PDC-10 F-SEP PDC-11 F-SEP PDC-12 F-SEP PDC-13 F-SEP PDC-14 F-SEP PDC-15</w:t>
      </w:r>
    </w:p>
    <w:p w14:paraId="7CBBF9FE" w14:textId="77777777" w:rsidR="00922CF5" w:rsidRDefault="00922CF5" w:rsidP="00922CF5"/>
    <w:p w14:paraId="527270C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Product Experience Observation */</w:t>
      </w:r>
    </w:p>
    <w:p w14:paraId="0B5E0EC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PEO := PEO-1 F-SEP PEO-2 F-SEP PEO-3 F-SEP PEO-4 F-SEP PEO-5 F-SEP PEO-6 F-SEP PEO-7 F-SEP PEO-8 F-SEP PEO-9 F-SEP PEO-10 F-SEP PEO-11 F-SEP PEO-12 F-SEP PEO-13 F-SEP PEO-14 F-SEP PEO-15 F-SEP PEO-16 F-SEP PEO-17 F-SEP PEO-18 F-SEP PEO-19 F-SEP PEO-20 F-SEP PEO-21 F-SEP PEO-22 F-SEP PEO-23 F-SEP PEO-24 F-SEP PEO-25</w:t>
      </w:r>
    </w:p>
    <w:p w14:paraId="326921B6" w14:textId="77777777" w:rsidR="00922CF5" w:rsidRDefault="00922CF5" w:rsidP="00922CF5"/>
    <w:p w14:paraId="063F18E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Product Experience Sender */</w:t>
      </w:r>
    </w:p>
    <w:p w14:paraId="3DAB7BA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PES := PES-1 F-SEP PES-2 F-SEP PES-3 F-SEP PES-4 F-SEP PES-5 F-SEP PES-6 F-SEP PES-7 F-SEP PES-8 F-SEP PES-9 F-SEP PES-10 F-SEP PES-11 F-SEP PES-12 F-SEP PES-13</w:t>
      </w:r>
    </w:p>
    <w:p w14:paraId="76B3D423" w14:textId="77777777" w:rsidR="00922CF5" w:rsidRDefault="00922CF5" w:rsidP="00922CF5"/>
    <w:p w14:paraId="6BDE496F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Patient Identification */</w:t>
      </w:r>
    </w:p>
    <w:p w14:paraId="49B417F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PID := PID-1 F-SEP PID-2 F-SEP PID-3 F-SEP PID-4 F-SEP PID-5 F-SEP PID-6 F-SEP PID-7 F-SEP PID-8 F-SEP PID-9 F-SEP PID-10 F-SEP PID-11 F-SEP PID-12 F-SEP PID-13 F-SEP PID-14 F-SEP PID-15 F-SEP PID-16 F-SEP PID-17 F-SEP PID-18 F-SEP PID-19 F-SEP PID-20 F-SEP PID-21 F-SEP PID-22 F-SEP PID-23 F-SEP PID-24 F-SEP PID-25 F-SEP PID-26 F-SEP PID-27 F-SEP PID-28 F-SEP PID-29 F-SEP PID-30 F-SEP PID-31 F-SEP PID-32 F-SEP PID-33 F-SEP PID-34 F-SEP PID-35 F-SEP PID-36 F-SEP PID-37 F-SEP PID-38 F-SEP PID-39 F-SEP PID-40</w:t>
      </w:r>
    </w:p>
    <w:p w14:paraId="1D0752B1" w14:textId="77777777" w:rsidR="00922CF5" w:rsidRDefault="00922CF5" w:rsidP="00922CF5"/>
    <w:p w14:paraId="3CFC177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Item Packaging */</w:t>
      </w:r>
    </w:p>
    <w:p w14:paraId="2E1DB8F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PKG := PKG-1 F-SEP PKG-2 F-SEP PKG-3 F-SEP PKG-4 F-SEP PKG-5 F-SEP PKG-6 F-SEP PKG-7 F-SEP PKG-8 F-SEP PKG-9 F-SEP PKG-10 F-SEP PKG-11</w:t>
      </w:r>
    </w:p>
    <w:p w14:paraId="454D385D" w14:textId="77777777" w:rsidR="00922CF5" w:rsidRDefault="00922CF5" w:rsidP="00922CF5"/>
    <w:p w14:paraId="3E782BD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Payer Master File */</w:t>
      </w:r>
    </w:p>
    <w:p w14:paraId="2335B73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PM1 := PM1-1 F-SEP PM1-2 F-SEP PM1-3 F-SEP PM1-4 F-SEP PM1-5 F-SEP PM1-6 F-SEP PM1-7 F-SEP PM1-8 F-SEP PM1-9 F-SEP PM1-10 F-SEP PM1-11 F-SEP PM1-12 F-SEP </w:t>
      </w:r>
      <w:r w:rsidRPr="00922CF5">
        <w:rPr>
          <w:lang w:val="en-US"/>
        </w:rPr>
        <w:lastRenderedPageBreak/>
        <w:t>PM1-13 F-SEP PM1-14 F-SEP PM1-15 F-SEP PM1-16 F-SEP PM1-17 F-SEP PM1-18 F-SEP PM1-19 F-SEP PM1-20 F-SEP PM1-21 F-SEP PM1-22 F-SEP PM1-23 F-SEP PM1-24</w:t>
      </w:r>
    </w:p>
    <w:p w14:paraId="5EC254A1" w14:textId="77777777" w:rsidR="00922CF5" w:rsidRDefault="00922CF5" w:rsidP="00922CF5"/>
    <w:p w14:paraId="60357F4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Payment Information */</w:t>
      </w:r>
    </w:p>
    <w:p w14:paraId="7F618C8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PMT := PMT-1 F-SEP PMT-2 F-SEP PMT-3 F-SEP PMT-4 F-SEP PMT-5 F-SEP PMT-6 F-SEP PMT-7 F-SEP PMT-8 F-SEP PMT-9 F-SEP PMT-10 F-SEP PMT-11 F-SEP PMT-12</w:t>
      </w:r>
    </w:p>
    <w:p w14:paraId="5C582167" w14:textId="77777777" w:rsidR="00922CF5" w:rsidRDefault="00922CF5" w:rsidP="00922CF5"/>
    <w:p w14:paraId="3C06660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Procedures */</w:t>
      </w:r>
    </w:p>
    <w:p w14:paraId="5C84ECD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PR1 := PR1-1 F-SEP PR1-2 F-SEP PR1-3 F-SEP PR1-4 F-SEP PR1-5 F-SEP PR1-6 F-SEP PR1-7 F-SEP PR1-8 F-SEP PR1-9 F-SEP PR1-10 F-SEP PR1-11 F-SEP PR1-12 F-SEP PR1-13 F-SEP PR1-14 F-SEP PR1-15 F-SEP PR1-16 F-SEP PR1-17 F-SEP PR1-18 F-SEP PR1-19 F-SEP PR1-20 F-SEP PR1-21 F-SEP PR1-22 F-SEP PR1-23 F-SEP PR1-24 F-SEP PR1-25</w:t>
      </w:r>
    </w:p>
    <w:p w14:paraId="727DD255" w14:textId="77777777" w:rsidR="00922CF5" w:rsidRDefault="00922CF5" w:rsidP="00922CF5"/>
    <w:p w14:paraId="5FFB00D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Practitioner Detail */</w:t>
      </w:r>
    </w:p>
    <w:p w14:paraId="3B5CED0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PRA := PRA-1 F-SEP PRA-2 F-SEP PRA-3 F-SEP PRA-4 F-SEP PRA-5 F-SEP PRA-6 F-SEP PRA-7 F-SEP PRA-8 F-SEP PRA-9 F-SEP PRA-10 F-SEP PRA-11 F-SEP PRA-12</w:t>
      </w:r>
    </w:p>
    <w:p w14:paraId="76FE486F" w14:textId="77777777" w:rsidR="00922CF5" w:rsidRDefault="00922CF5" w:rsidP="00922CF5"/>
    <w:p w14:paraId="142DC62F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Problem Details */</w:t>
      </w:r>
    </w:p>
    <w:p w14:paraId="3B18B64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PRB := PRB-1 F-SEP PRB-2 F-SEP PRB-3 F-SEP PRB-4 F-SEP PRB-5 F-SEP PRB-6 F-SEP PRB-7 F-SEP PRB-8 F-SEP PRB-9 F-SEP PRB-10 F-SEP PRB-11 F-SEP PRB-12 F-SEP PRB-13 F-SEP PRB-14 F-SEP PRB-15 F-SEP PRB-16 F-SEP PRB-17 F-SEP PRB-18 F-SEP PRB-19 F-SEP PRB-20 F-SEP PRB-21 F-SEP PRB-22 F-SEP PRB-23 F-SEP PRB-24 F-SEP PRB-25 F-SEP PRB-26 F-SEP PRB-27 F-SEP PRB-28</w:t>
      </w:r>
    </w:p>
    <w:p w14:paraId="3E161E15" w14:textId="77777777" w:rsidR="00922CF5" w:rsidRDefault="00922CF5" w:rsidP="00922CF5"/>
    <w:p w14:paraId="718CE65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Pricing */</w:t>
      </w:r>
    </w:p>
    <w:p w14:paraId="456E7CB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PRC := PRC-1 F-SEP PRC-2 F-SEP PRC-3 F-SEP PRC-4 F-SEP PRC-5 F-SEP PRC-6 F-SEP PRC-7 F-SEP PRC-8 F-SEP PRC-9 F-SEP PRC-10 F-SEP PRC-11 F-SEP PRC-12 F-SEP PRC-13 F-SEP PRC-14 F-SEP PRC-15 F-SEP PRC-16 F-SEP PRC-17 F-SEP PRC-18</w:t>
      </w:r>
    </w:p>
    <w:p w14:paraId="3AB346EE" w14:textId="77777777" w:rsidR="00922CF5" w:rsidRDefault="00922CF5" w:rsidP="00922CF5"/>
    <w:p w14:paraId="0AB4F91F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Provider Data */</w:t>
      </w:r>
    </w:p>
    <w:p w14:paraId="5BC5D9E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PRD := PRD-1 F-SEP PRD-2 F-SEP PRD-3 F-SEP PRD-4 F-SEP PRD-5 F-SEP PRD-6 F-SEP PRD-7 F-SEP PRD-8 F-SEP PRD-9 F-SEP PRD-10 F-SEP PRD-11 F-SEP PRD-12 F-SEP PRD-13 F-SEP PRD-14</w:t>
      </w:r>
    </w:p>
    <w:p w14:paraId="50444861" w14:textId="77777777" w:rsidR="00922CF5" w:rsidRDefault="00922CF5" w:rsidP="00922CF5"/>
    <w:p w14:paraId="6699A18E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Participation Information */</w:t>
      </w:r>
    </w:p>
    <w:p w14:paraId="2ED7A92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PRT := PRT-1 F-SEP PRT-2 F-SEP PRT-3 F-SEP PRT-4 F-SEP PRT-5 F-SEP PRT-6 F-SEP PRT-7 F-SEP PRT-8 F-SEP PRT-9 F-SEP PRT-10 F-SEP PRT-11 F-SEP PRT-12 F-SEP PRT-13 F-SEP PRT-14 F-SEP PRT-15 F-SEP PRT-16 F-SEP PRT-17 F-SEP PRT-18 F-SEP PRT-19 F-SEP PRT-20 F-SEP PRT-21 F-SEP PRT-22 F-SEP PRT-23 F-SEP PRT-24</w:t>
      </w:r>
    </w:p>
    <w:p w14:paraId="22809AC7" w14:textId="77777777" w:rsidR="00922CF5" w:rsidRDefault="00922CF5" w:rsidP="00922CF5"/>
    <w:p w14:paraId="3ABE8FD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Product/Service Group */</w:t>
      </w:r>
    </w:p>
    <w:p w14:paraId="3BA048B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PSG := PSG-1 F-SEP PSG-2 F-SEP PSG-3 F-SEP PSG-4 F-SEP PSG-5 F-SEP PSG-6</w:t>
      </w:r>
    </w:p>
    <w:p w14:paraId="0F12CE75" w14:textId="77777777" w:rsidR="00922CF5" w:rsidRDefault="00922CF5" w:rsidP="00922CF5"/>
    <w:p w14:paraId="5F870B8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Product Summary Header */</w:t>
      </w:r>
    </w:p>
    <w:p w14:paraId="5AD266F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lastRenderedPageBreak/>
        <w:t>PSH := PSH-1 F-SEP PSH-2 F-SEP PSH-3 F-SEP PSH-4 F-SEP PSH-5 F-SEP PSH-6 F-SEP PSH-7 F-SEP PSH-8 F-SEP PSH-9 F-SEP PSH-10 F-SEP PSH-11 F-SEP PSH-12 F-SEP PSH-13 F-SEP PSH-14</w:t>
      </w:r>
    </w:p>
    <w:p w14:paraId="54C5675A" w14:textId="77777777" w:rsidR="00922CF5" w:rsidRDefault="00922CF5" w:rsidP="00922CF5"/>
    <w:p w14:paraId="341ABC1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Product/Service Line Item */</w:t>
      </w:r>
    </w:p>
    <w:p w14:paraId="00AD9FE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PSL := PSL-1 F-SEP PSL-2 F-SEP PSL-3 F-SEP PSL-4 F-SEP PSL-5 F-SEP PSL-6 F-SEP PSL-7 F-SEP PSL-8 F-SEP PSL-9 F-SEP PSL-10 F-SEP PSL-11 F-SEP PSL-12 F-SEP PSL-13 F-SEP PSL-14 F-SEP PSL-15 F-SEP PSL-16 F-SEP PSL-17 F-SEP PSL-18 F-SEP PSL-19 F-SEP PSL-20 F-SEP PSL-21 F-SEP PSL-22 F-SEP PSL-23 F-SEP PSL-24 F-SEP PSL-25 F-SEP PSL-26 F-SEP PSL-27 F-SEP PSL-28 F-SEP PSL-29 F-SEP PSL-30 F-SEP PSL-31 F-SEP PSL-32 F-SEP PSL-33 F-SEP PSL-34 F-SEP PSL-35 F-SEP PSL-36 F-SEP PSL-37 F-SEP PSL-38 F-SEP PSL-39 F-SEP PSL-40 F-SEP PSL-41 F-SEP PSL-42 F-SEP PSL-43 F-SEP PSL-44 F-SEP PSL-45 F-SEP PSL-46 F-SEP PSL-47 F-SEP PSL-48</w:t>
      </w:r>
    </w:p>
    <w:p w14:paraId="1FDB746D" w14:textId="77777777" w:rsidR="00922CF5" w:rsidRDefault="00922CF5" w:rsidP="00922CF5"/>
    <w:p w14:paraId="410E2C7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Product/Service Section */</w:t>
      </w:r>
    </w:p>
    <w:p w14:paraId="57CD101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PSS := PSS-1 F-SEP PSS-2 F-SEP PSS-3 F-SEP PSS-4 F-SEP PSS-5</w:t>
      </w:r>
    </w:p>
    <w:p w14:paraId="70EFE4C6" w14:textId="77777777" w:rsidR="00922CF5" w:rsidRDefault="00922CF5" w:rsidP="00922CF5"/>
    <w:p w14:paraId="3E2881A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Pathway */</w:t>
      </w:r>
    </w:p>
    <w:p w14:paraId="3301E78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PTH := PTH-1 F-SEP PTH-2 F-SEP PTH-3 F-SEP PTH-4 F-SEP PTH-5 F-SEP PTH-6 F-SEP PTH-7</w:t>
      </w:r>
    </w:p>
    <w:p w14:paraId="6B1B6740" w14:textId="77777777" w:rsidR="00922CF5" w:rsidRDefault="00922CF5" w:rsidP="00922CF5"/>
    <w:p w14:paraId="1554FA3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Patient Visit */</w:t>
      </w:r>
    </w:p>
    <w:p w14:paraId="780FBC1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PV1 := PV1-1 F-SEP PV1-2 F-SEP PV1-3 F-SEP PV1-4 F-SEP PV1-5 F-SEP PV1-6 F-SEP PV1-7 F-SEP PV1-8 F-SEP PV1-9 F-SEP PV1-10 F-SEP PV1-11 F-SEP PV1-12 F-SEP PV1-13 F-SEP PV1-14 F-SEP PV1-15 F-SEP PV1-16 F-SEP PV1-17 F-SEP PV1-18 F-SEP PV1-19 F-SEP PV1-20 F-SEP PV1-21 F-SEP PV1-22 F-SEP PV1-23 F-SEP PV1-24 F-SEP PV1-25 F-SEP PV1-26 F-SEP PV1-27 F-SEP PV1-28 F-SEP PV1-29 F-SEP PV1-30 F-SEP PV1-31 F-SEP PV1-32 F-SEP PV1-33 F-SEP PV1-34 F-SEP PV1-35 F-SEP PV1-36 F-SEP PV1-37 F-SEP PV1-38 F-SEP PV1-39 F-SEP PV1-40 F-SEP PV1-41 F-SEP PV1-42 F-SEP PV1-43 F-SEP PV1-44 F-SEP PV1-45 F-SEP PV1-46 F-SEP PV1-47 F-SEP PV1-48 F-SEP PV1-49 F-SEP PV1-50 F-SEP PV1-51 F-SEP PV1-52 F-SEP PV1-53 F-SEP PV1-54</w:t>
      </w:r>
    </w:p>
    <w:p w14:paraId="0EB07DDA" w14:textId="77777777" w:rsidR="00922CF5" w:rsidRDefault="00922CF5" w:rsidP="00922CF5"/>
    <w:p w14:paraId="23D8DB7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Patient Visit - Additional Information */</w:t>
      </w:r>
    </w:p>
    <w:p w14:paraId="5167C10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PV2 := PV2-1 F-SEP PV2-2 F-SEP PV2-3 F-SEP PV2-4 F-SEP PV2-5 F-SEP PV2-6 F-SEP PV2-7 F-SEP PV2-8 F-SEP PV2-9 F-SEP PV2-10 F-SEP PV2-11 F-SEP PV2-12 F-SEP PV2-13 F-SEP PV2-14 F-SEP PV2-15 F-SEP PV2-16 F-SEP PV2-17 F-SEP PV2-18 F-SEP PV2-19 F-SEP PV2-20 F-SEP PV2-21 F-SEP PV2-22 F-SEP PV2-23 F-SEP PV2-24 F-SEP PV2-25 F-SEP PV2-26 F-SEP PV2-27 F-SEP PV2-28 F-SEP PV2-29 F-SEP PV2-30 F-SEP PV2-31 F-SEP PV2-32 F-SEP PV2-33 F-SEP PV2-34 F-SEP PV2-35 F-SEP PV2-36 F-SEP PV2-37 F-SEP PV2-38 F-SEP PV2-39 F-SEP PV2-40 F-SEP PV2-41 F-SEP PV2-42 F-SEP PV2-43 F-SEP PV2-44 F-SEP PV2-45 F-SEP PV2-46 F-SEP PV2-47 F-SEP PV2-48 F-SEP PV2-49 F-SEP PV2-50</w:t>
      </w:r>
    </w:p>
    <w:p w14:paraId="1464820F" w14:textId="77777777" w:rsidR="00922CF5" w:rsidRDefault="00922CF5" w:rsidP="00922CF5"/>
    <w:p w14:paraId="6EDE377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Payee Information */</w:t>
      </w:r>
    </w:p>
    <w:p w14:paraId="5E039F8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PYE := PYE-1 F-SEP PYE-2 F-SEP PYE-3 F-SEP PYE-4 F-SEP PYE-5 F-SEP PYE-6 F-SEP PYE-7</w:t>
      </w:r>
    </w:p>
    <w:p w14:paraId="4C0C1E9D" w14:textId="77777777" w:rsidR="00922CF5" w:rsidRDefault="00922CF5" w:rsidP="00922CF5"/>
    <w:p w14:paraId="07FF50B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Query Acknowledgment */</w:t>
      </w:r>
    </w:p>
    <w:p w14:paraId="68C7601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QAK := QAK-1 F-SEP QAK-2 F-SEP QAK-3 F-SEP QAK-4 F-SEP QAK-5 F-SEP QAK-6</w:t>
      </w:r>
    </w:p>
    <w:p w14:paraId="43BEC26D" w14:textId="77777777" w:rsidR="00922CF5" w:rsidRDefault="00922CF5" w:rsidP="00922CF5"/>
    <w:p w14:paraId="0835A88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Query Identification */</w:t>
      </w:r>
    </w:p>
    <w:p w14:paraId="0D8F80E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QID := QID-1 F-SEP QID-2</w:t>
      </w:r>
    </w:p>
    <w:p w14:paraId="55514F1F" w14:textId="77777777" w:rsidR="00922CF5" w:rsidRDefault="00922CF5" w:rsidP="00922CF5"/>
    <w:p w14:paraId="2B55485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Query Parameter Definition */</w:t>
      </w:r>
    </w:p>
    <w:p w14:paraId="01C59AB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QPD := QPD-1 F-SEP QPD-2 F-SEP QPD-3</w:t>
      </w:r>
    </w:p>
    <w:p w14:paraId="14CCEED1" w14:textId="77777777" w:rsidR="00922CF5" w:rsidRDefault="00922CF5" w:rsidP="00922CF5"/>
    <w:p w14:paraId="14F2925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Query Response Instance */</w:t>
      </w:r>
    </w:p>
    <w:p w14:paraId="38E49F8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QRI := QRI-1 F-SEP QRI-2 F-SEP QRI-3</w:t>
      </w:r>
    </w:p>
    <w:p w14:paraId="35C88696" w14:textId="77777777" w:rsidR="00922CF5" w:rsidRDefault="00922CF5" w:rsidP="00922CF5"/>
    <w:p w14:paraId="68DFF71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Response Control Parameter */</w:t>
      </w:r>
    </w:p>
    <w:p w14:paraId="73171BF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RCP := RCP-1 F-SEP RCP-2 F-SEP RCP-3 F-SEP RCP-4 F-SEP RCP-5 F-SEP RCP-6 F-SEP RCP-7</w:t>
      </w:r>
    </w:p>
    <w:p w14:paraId="58981703" w14:textId="77777777" w:rsidR="00922CF5" w:rsidRDefault="00922CF5" w:rsidP="00922CF5"/>
    <w:p w14:paraId="5DB7B0E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Table Row Definition */</w:t>
      </w:r>
    </w:p>
    <w:p w14:paraId="6B0B179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RDF := RDF-1 F-SEP RDF-2</w:t>
      </w:r>
    </w:p>
    <w:p w14:paraId="2395BF9F" w14:textId="77777777" w:rsidR="00922CF5" w:rsidRDefault="00922CF5" w:rsidP="00922CF5"/>
    <w:p w14:paraId="42E50BA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Table Row Data */</w:t>
      </w:r>
    </w:p>
    <w:p w14:paraId="67FCFE2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RDT := RDT-1</w:t>
      </w:r>
    </w:p>
    <w:p w14:paraId="6FAEFB00" w14:textId="77777777" w:rsidR="00922CF5" w:rsidRDefault="00922CF5" w:rsidP="00922CF5"/>
    <w:p w14:paraId="26E0313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Clinical Relationship Segment */</w:t>
      </w:r>
    </w:p>
    <w:p w14:paraId="01CD4C3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REL := REL-1 F-SEP REL-2 F-SEP REL-3 F-SEP REL-4 F-SEP REL-5 F-SEP REL-6 F-SEP REL-7 F-SEP REL-8 F-SEP REL-9 F-SEP REL-10 F-SEP REL-11 F-SEP REL-12 F-SEP REL-13 F-SEP REL-14 F-SEP REL-15 F-SEP REL-16 F-SEP REL-17 F-SEP REL-18</w:t>
      </w:r>
    </w:p>
    <w:p w14:paraId="3BF1EB7E" w14:textId="77777777" w:rsidR="00922CF5" w:rsidRDefault="00922CF5" w:rsidP="00922CF5"/>
    <w:p w14:paraId="4AE410E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Referral Information */</w:t>
      </w:r>
    </w:p>
    <w:p w14:paraId="2A683286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RF1 := RF1-1 F-SEP RF1-2 F-SEP RF1-3 F-SEP RF1-4 F-SEP RF1-5 F-SEP RF1-6 F-SEP RF1-7 F-SEP RF1-8 F-SEP RF1-9 F-SEP RF1-10 F-SEP RF1-11 F-SEP RF1-12 F-SEP RF1-13 F-SEP RF1-14 F-SEP RF1-15 F-SEP RF1-16 F-SEP RF1-17 F-SEP RF1-18 F-SEP RF1-19 F-SEP RF1-20 F-SEP RF1-21 F-SEP RF1-22 F-SEP RF1-23 F-SEP RF1-24 F-SEP RF1-25</w:t>
      </w:r>
    </w:p>
    <w:p w14:paraId="7A670DA7" w14:textId="77777777" w:rsidR="00922CF5" w:rsidRDefault="00922CF5" w:rsidP="00922CF5"/>
    <w:p w14:paraId="5E83AAB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Request for Information */</w:t>
      </w:r>
    </w:p>
    <w:p w14:paraId="7C3A043A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RFI := RFI-1 F-SEP RFI-2 F-SEP RFI-3 F-SEP RFI-4</w:t>
      </w:r>
    </w:p>
    <w:p w14:paraId="58C110AB" w14:textId="77777777" w:rsidR="00922CF5" w:rsidRDefault="00922CF5" w:rsidP="00922CF5"/>
    <w:p w14:paraId="01A943A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Resource Group */</w:t>
      </w:r>
    </w:p>
    <w:p w14:paraId="5595BEE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RGS := RGS-1 F-SEP RGS-2 F-SEP RGS-3</w:t>
      </w:r>
    </w:p>
    <w:p w14:paraId="6CC97E35" w14:textId="77777777" w:rsidR="00922CF5" w:rsidRDefault="00922CF5" w:rsidP="00922CF5"/>
    <w:p w14:paraId="08FB97D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Risk Management Incident */</w:t>
      </w:r>
    </w:p>
    <w:p w14:paraId="36FCCBD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RMI := RMI-1 F-SEP RMI-2 F-SEP RMI-3</w:t>
      </w:r>
    </w:p>
    <w:p w14:paraId="1B244AC0" w14:textId="77777777" w:rsidR="00922CF5" w:rsidRDefault="00922CF5" w:rsidP="00922CF5"/>
    <w:p w14:paraId="5A546D35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en-US"/>
        </w:rPr>
        <w:t xml:space="preserve">    </w:t>
      </w:r>
      <w:r w:rsidRPr="00922CF5">
        <w:rPr>
          <w:lang w:val="nl-NL"/>
        </w:rPr>
        <w:t>/* Role */</w:t>
      </w:r>
    </w:p>
    <w:p w14:paraId="73EE72B3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>ROL := ROL-1 F-SEP ROL-2 F-SEP ROL-3 F-SEP ROL-4 F-SEP ROL-5 F-SEP ROL-6 F-SEP ROL-7 F-SEP ROL-8 F-SEP ROL-9 F-SEP ROL-10 F-SEP ROL-11 F-SEP ROL-12 F-SEP ROL-13 F-SEP ROL-14</w:t>
      </w:r>
    </w:p>
    <w:p w14:paraId="1DB3452D" w14:textId="77777777" w:rsidR="00922CF5" w:rsidRPr="00922CF5" w:rsidRDefault="00922CF5" w:rsidP="00922CF5">
      <w:pPr>
        <w:rPr>
          <w:lang w:val="nl-NL"/>
        </w:rPr>
      </w:pPr>
    </w:p>
    <w:p w14:paraId="0171847A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 xml:space="preserve">    /* Requisition Detail-1 */</w:t>
      </w:r>
    </w:p>
    <w:p w14:paraId="7AF3E77A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>RQ1 := RQ1-1 F-SEP RQ1-2 F-SEP RQ1-3 F-SEP RQ1-4 F-SEP RQ1-5 F-SEP RQ1-6 F-SEP RQ1-7</w:t>
      </w:r>
    </w:p>
    <w:p w14:paraId="7A042522" w14:textId="77777777" w:rsidR="00922CF5" w:rsidRPr="00922CF5" w:rsidRDefault="00922CF5" w:rsidP="00922CF5">
      <w:pPr>
        <w:rPr>
          <w:lang w:val="nl-NL"/>
        </w:rPr>
      </w:pPr>
    </w:p>
    <w:p w14:paraId="0C1191CD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 xml:space="preserve">    /* Requisition Detail */</w:t>
      </w:r>
    </w:p>
    <w:p w14:paraId="1913101C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>RQD := RQD-1 F-SEP RQD-2 F-SEP RQD-3 F-SEP RQD-4 F-SEP RQD-5 F-SEP RQD-6 F-SEP RQD-7 F-SEP RQD-8 F-SEP RQD-9 F-SEP RQD-10</w:t>
      </w:r>
    </w:p>
    <w:p w14:paraId="0B5DC337" w14:textId="77777777" w:rsidR="00922CF5" w:rsidRPr="00922CF5" w:rsidRDefault="00922CF5" w:rsidP="00922CF5">
      <w:pPr>
        <w:rPr>
          <w:lang w:val="nl-NL"/>
        </w:rPr>
      </w:pPr>
    </w:p>
    <w:p w14:paraId="2716BB92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 xml:space="preserve">    /* Pharmacy/Treatment Administration */</w:t>
      </w:r>
    </w:p>
    <w:p w14:paraId="2E26986C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>RXA := RXA-1 F-SEP RXA-2 F-SEP RXA-3 F-SEP RXA-4 F-SEP RXA-5 F-SEP RXA-6 F-SEP RXA-7 F-SEP RXA-8 F-SEP RXA-9 F-SEP RXA-10 F-SEP RXA-11 F-SEP RXA-12 F-SEP RXA-13 F-SEP RXA-14 F-SEP RXA-15 F-SEP RXA-16 F-SEP RXA-17 F-SEP RXA-18 F-SEP RXA-19 F-SEP RXA-20 F-SEP RXA-21 F-SEP RXA-22 F-SEP RXA-23 F-SEP RXA-24 F-SEP RXA-25 F-SEP RXA-26 F-SEP RXA-27 F-SEP RXA-28 F-SEP RXA-29</w:t>
      </w:r>
    </w:p>
    <w:p w14:paraId="19B22C8C" w14:textId="77777777" w:rsidR="00922CF5" w:rsidRPr="00922CF5" w:rsidRDefault="00922CF5" w:rsidP="00922CF5">
      <w:pPr>
        <w:rPr>
          <w:lang w:val="nl-NL"/>
        </w:rPr>
      </w:pPr>
    </w:p>
    <w:p w14:paraId="6363AB02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 xml:space="preserve">    /* Pharmacy/Treatment Component Order */</w:t>
      </w:r>
    </w:p>
    <w:p w14:paraId="01A455C1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>RXC := RXC-1 F-SEP RXC-2 F-SEP RXC-3 F-SEP RXC-4 F-SEP RXC-5 F-SEP RXC-6 F-SEP RXC-7 F-SEP RXC-8 F-SEP RXC-9 F-SEP RXC-10 F-SEP RXC-11</w:t>
      </w:r>
    </w:p>
    <w:p w14:paraId="187A816A" w14:textId="77777777" w:rsidR="00922CF5" w:rsidRPr="00922CF5" w:rsidRDefault="00922CF5" w:rsidP="00922CF5">
      <w:pPr>
        <w:rPr>
          <w:lang w:val="nl-NL"/>
        </w:rPr>
      </w:pPr>
    </w:p>
    <w:p w14:paraId="2EC3911B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 xml:space="preserve">    /* Pharmacy/Treatment Dispense */</w:t>
      </w:r>
    </w:p>
    <w:p w14:paraId="1FA296BC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>RXD := RXD-1 F-SEP RXD-2 F-SEP RXD-3 F-SEP RXD-4 F-SEP RXD-5 F-SEP RXD-6 F-SEP RXD-7 F-SEP RXD-8 F-SEP RXD-9 F-SEP RXD-10 F-SEP RXD-11 F-SEP RXD-12 F-SEP RXD-13 F-SEP RXD-14 F-SEP RXD-15 F-SEP RXD-16 F-SEP RXD-17 F-SEP RXD-18 F-SEP RXD-19 F-SEP RXD-20 F-SEP RXD-21 F-SEP RXD-22 F-SEP RXD-23 F-SEP RXD-24 F-SEP RXD-25 F-SEP RXD-26 F-SEP RXD-27 F-SEP RXD-28 F-SEP RXD-29 F-SEP RXD-30 F-SEP RXD-31 F-SEP RXD-32 F-SEP RXD-33 F-SEP RXD-34 F-SEP RXD-35</w:t>
      </w:r>
    </w:p>
    <w:p w14:paraId="3B7D64EE" w14:textId="77777777" w:rsidR="00922CF5" w:rsidRPr="00922CF5" w:rsidRDefault="00922CF5" w:rsidP="00922CF5">
      <w:pPr>
        <w:rPr>
          <w:lang w:val="nl-NL"/>
        </w:rPr>
      </w:pPr>
    </w:p>
    <w:p w14:paraId="5495CA40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 xml:space="preserve">    /* Pharmacy/Treatment Encoded Order */</w:t>
      </w:r>
    </w:p>
    <w:p w14:paraId="117CDBDC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>RXE := RXE-1 F-SEP RXE-2 F-SEP RXE-3 F-SEP RXE-4 F-SEP RXE-5 F-SEP RXE-6 F-SEP RXE-7 F-SEP RXE-8 F-SEP RXE-9 F-SEP RXE-10 F-SEP RXE-11 F-SEP RXE-12 F-SEP RXE-13 F-SEP RXE-14 F-SEP RXE-15 F-SEP RXE-16 F-SEP RXE-17 F-SEP RXE-18 F-SEP RXE-19 F-SEP RXE-20 F-SEP RXE-21 F-SEP RXE-22 F-SEP RXE-23 F-SEP RXE-24 F-SEP RXE-25 F-SEP RXE-26 F-SEP RXE-27 F-SEP RXE-28 F-SEP RXE-29 F-SEP RXE-30 F-SEP RXE-31 F-SEP RXE-32 F-SEP RXE-33 F-SEP RXE-34 F-SEP RXE-35 F-SEP RXE-36 F-SEP RXE-37 F-SEP RXE-38 F-SEP RXE-39 F-SEP RXE-40 F-SEP RXE-41 F-SEP RXE-42 F-SEP RXE-43 F-SEP RXE-44 F-SEP RXE-45</w:t>
      </w:r>
    </w:p>
    <w:p w14:paraId="7E0B3BE5" w14:textId="77777777" w:rsidR="00922CF5" w:rsidRPr="00922CF5" w:rsidRDefault="00922CF5" w:rsidP="00922CF5">
      <w:pPr>
        <w:rPr>
          <w:lang w:val="nl-NL"/>
        </w:rPr>
      </w:pPr>
    </w:p>
    <w:p w14:paraId="1005AA25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 xml:space="preserve">    /* Pharmacy/Treatment Give */</w:t>
      </w:r>
    </w:p>
    <w:p w14:paraId="445CFAEC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>RXG := RXG-1 F-SEP RXG-2 F-SEP RXG-3 F-SEP RXG-4 F-SEP RXG-5 F-SEP RXG-6 F-SEP RXG-7 F-SEP RXG-8 F-SEP RXG-9 F-SEP RXG-10 F-SEP RXG-11 F-SEP RXG-12 F-SEP RXG-13 F-SEP RXG-14 F-SEP RXG-15 F-SEP RXG-16 F-SEP RXG-17 F-SEP RXG-18 F-SEP RXG-19 F-SEP RXG-20 F-SEP RXG-21 F-SEP RXG-22 F-SEP RXG-23 F-SEP RXG-24 F-SEP RXG-25 F-SEP RXG-26 F-SEP RXG-27 F-SEP RXG-28 F-SEP RXG-29 F-SEP RXG-30 F-SEP RXG-31 F-SEP RXG-32 F-SEP RXG-33</w:t>
      </w:r>
    </w:p>
    <w:p w14:paraId="3E131364" w14:textId="77777777" w:rsidR="00922CF5" w:rsidRPr="00922CF5" w:rsidRDefault="00922CF5" w:rsidP="00922CF5">
      <w:pPr>
        <w:rPr>
          <w:lang w:val="nl-NL"/>
        </w:rPr>
      </w:pPr>
    </w:p>
    <w:p w14:paraId="7CDBAD21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 xml:space="preserve">    /* Pharmacy/Treatment Order */</w:t>
      </w:r>
    </w:p>
    <w:p w14:paraId="128DC7F9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 xml:space="preserve">RXO := RXO-1 F-SEP RXO-2 F-SEP RXO-3 F-SEP RXO-4 F-SEP RXO-5 F-SEP RXO-6 F-SEP RXO-7 F-SEP RXO-8 F-SEP RXO-9 F-SEP RXO-10 F-SEP RXO-11 F-SEP RXO-12 F-SEP </w:t>
      </w:r>
      <w:r w:rsidRPr="00922CF5">
        <w:rPr>
          <w:lang w:val="nl-NL"/>
        </w:rPr>
        <w:lastRenderedPageBreak/>
        <w:t>RXO-13 F-SEP RXO-14 F-SEP RXO-15 F-SEP RXO-16 F-SEP RXO-17 F-SEP RXO-18 F-SEP RXO-19 F-SEP RXO-20 F-SEP RXO-21 F-SEP RXO-22 F-SEP RXO-23 F-SEP RXO-24 F-SEP RXO-25 F-SEP RXO-26 F-SEP RXO-27 F-SEP RXO-28 F-SEP RXO-29 F-SEP RXO-30 F-SEP RXO-31 F-SEP RXO-32 F-SEP RXO-33 F-SEP RXO-34 F-SEP RXO-35 F-SEP RXO-36</w:t>
      </w:r>
    </w:p>
    <w:p w14:paraId="643D4E08" w14:textId="77777777" w:rsidR="00922CF5" w:rsidRPr="00922CF5" w:rsidRDefault="00922CF5" w:rsidP="00922CF5">
      <w:pPr>
        <w:rPr>
          <w:lang w:val="nl-NL"/>
        </w:rPr>
      </w:pPr>
    </w:p>
    <w:p w14:paraId="1EE77A0D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 xml:space="preserve">    /* Pharmacy/Treatment Route */</w:t>
      </w:r>
    </w:p>
    <w:p w14:paraId="314202D7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>RXR := RXR-1 F-SEP RXR-2 F-SEP RXR-3 F-SEP RXR-4 F-SEP RXR-5 F-SEP RXR-6</w:t>
      </w:r>
    </w:p>
    <w:p w14:paraId="4C73BBD6" w14:textId="77777777" w:rsidR="00922CF5" w:rsidRPr="00922CF5" w:rsidRDefault="00922CF5" w:rsidP="00922CF5">
      <w:pPr>
        <w:rPr>
          <w:lang w:val="nl-NL"/>
        </w:rPr>
      </w:pPr>
    </w:p>
    <w:p w14:paraId="0EF9D065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 xml:space="preserve">    /* Pharmacy/Treatment Infusion */</w:t>
      </w:r>
    </w:p>
    <w:p w14:paraId="20BC6964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>RXV := RXV-1 F-SEP RXV-2 F-SEP RXV-3 F-SEP RXV-4 F-SEP RXV-5 F-SEP RXV-6 F-SEP RXV-7 F-SEP RXV-8 F-SEP RXV-9 F-SEP RXV-10 F-SEP RXV-11 F-SEP RXV-12 F-SEP RXV-13 F-SEP RXV-14 F-SEP RXV-15 F-SEP RXV-16 F-SEP RXV-17 F-SEP RXV-18 F-SEP RXV-19 F-SEP RXV-20 F-SEP RXV-21 F-SEP RXV-22</w:t>
      </w:r>
    </w:p>
    <w:p w14:paraId="7723EBBB" w14:textId="77777777" w:rsidR="00922CF5" w:rsidRPr="00922CF5" w:rsidRDefault="00922CF5" w:rsidP="00922CF5">
      <w:pPr>
        <w:rPr>
          <w:lang w:val="nl-NL"/>
        </w:rPr>
      </w:pPr>
    </w:p>
    <w:p w14:paraId="38174CEF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 xml:space="preserve">    /* Specimen Container detail */</w:t>
      </w:r>
    </w:p>
    <w:p w14:paraId="70EF4B28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>SAC := SAC-1 F-SEP SAC-2 F-SEP SAC-3 F-SEP SAC-4 F-SEP SAC-5 F-SEP SAC-6 F-SEP SAC-7 F-SEP SAC-8 F-SEP SAC-9 F-SEP SAC-10 F-SEP SAC-11 F-SEP SAC-12 F-SEP SAC-13 F-SEP SAC-14 F-SEP SAC-15 F-SEP SAC-16 F-SEP SAC-17 F-SEP SAC-18 F-SEP SAC-19 F-SEP SAC-20 F-SEP SAC-21 F-SEP SAC-22 F-SEP SAC-23 F-SEP SAC-24 F-SEP SAC-25 F-SEP SAC-26 F-SEP SAC-27 F-SEP SAC-28 F-SEP SAC-29 F-SEP SAC-30 F-SEP SAC-31 F-SEP SAC-32 F-SEP SAC-33 F-SEP SAC-34 F-SEP SAC-35 F-SEP SAC-36 F-SEP SAC-37 F-SEP SAC-38 F-SEP SAC-39 F-SEP SAC-40 F-SEP SAC-41 F-SEP SAC-42 F-SEP SAC-43 F-SEP SAC-44 F-SEP SAC-45 F-SEP SAC-46 F-SEP SAC-47 F-SEP SAC-48 F-SEP SAC-49</w:t>
      </w:r>
    </w:p>
    <w:p w14:paraId="272331AC" w14:textId="77777777" w:rsidR="00922CF5" w:rsidRPr="00922CF5" w:rsidRDefault="00922CF5" w:rsidP="00922CF5">
      <w:pPr>
        <w:rPr>
          <w:lang w:val="nl-NL"/>
        </w:rPr>
      </w:pPr>
    </w:p>
    <w:p w14:paraId="0C355BF2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 xml:space="preserve">    /* Anti-Microbial Cycle Data */</w:t>
      </w:r>
    </w:p>
    <w:p w14:paraId="7614F8D3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>SCD := SCD-1 F-SEP SCD-2 F-SEP SCD-3 F-SEP SCD-4 F-SEP SCD-5 F-SEP SCD-6 F-SEP SCD-7 F-SEP SCD-8 F-SEP SCD-9 F-SEP SCD-10 F-SEP SCD-11 F-SEP SCD-12 F-SEP SCD-13 F-SEP SCD-14 F-SEP SCD-15 F-SEP SCD-16 F-SEP SCD-17 F-SEP SCD-18 F-SEP SCD-19 F-SEP SCD-20 F-SEP SCD-21 F-SEP SCD-22 F-SEP SCD-23 F-SEP SCD-24 F-SEP SCD-25 F-SEP SCD-26 F-SEP SCD-27 F-SEP SCD-28 F-SEP SCD-29 F-SEP SCD-30 F-SEP SCD-31 F-SEP SCD-32 F-SEP SCD-33 F-SEP SCD-34 F-SEP SCD-35 F-SEP SCD-36 F-SEP SCD-37</w:t>
      </w:r>
    </w:p>
    <w:p w14:paraId="1D9AB369" w14:textId="77777777" w:rsidR="00922CF5" w:rsidRPr="00922CF5" w:rsidRDefault="00922CF5" w:rsidP="00922CF5">
      <w:pPr>
        <w:rPr>
          <w:lang w:val="nl-NL"/>
        </w:rPr>
      </w:pPr>
    </w:p>
    <w:p w14:paraId="52E18741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 xml:space="preserve">    /* Scheduling Activity Information */</w:t>
      </w:r>
    </w:p>
    <w:p w14:paraId="310EA6B9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>SCH := SCH-1 F-SEP SCH-2 F-SEP SCH-3 F-SEP SCH-4 F-SEP SCH-5 F-SEP SCH-6 F-SEP SCH-7 F-SEP SCH-8 F-SEP SCH-9 F-SEP SCH-10 F-SEP SCH-11 F-SEP SCH-12 F-SEP SCH-13 F-SEP SCH-14 F-SEP SCH-15 F-SEP SCH-16 F-SEP SCH-17 F-SEP SCH-18 F-SEP SCH-19 F-SEP SCH-20 F-SEP SCH-21 F-SEP SCH-22 F-SEP SCH-23 F-SEP SCH-24 F-SEP SCH-25 F-SEP SCH-26 F-SEP SCH-27 F-SEP SCH-28</w:t>
      </w:r>
    </w:p>
    <w:p w14:paraId="1A1EE672" w14:textId="77777777" w:rsidR="00922CF5" w:rsidRPr="00922CF5" w:rsidRDefault="00922CF5" w:rsidP="00922CF5">
      <w:pPr>
        <w:rPr>
          <w:lang w:val="nl-NL"/>
        </w:rPr>
      </w:pPr>
    </w:p>
    <w:p w14:paraId="2E7B51B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nl-NL"/>
        </w:rPr>
        <w:t xml:space="preserve">    </w:t>
      </w:r>
      <w:r w:rsidRPr="00922CF5">
        <w:rPr>
          <w:lang w:val="en-US"/>
        </w:rPr>
        <w:t>/* Sterilizer Configuration (Anti-Microbial Devices) */</w:t>
      </w:r>
    </w:p>
    <w:p w14:paraId="4BFAE36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SCP := SCP-1 F-SEP SCP-2 F-SEP SCP-3 F-SEP SCP-4 F-SEP SCP-5 F-SEP SCP-6 F-SEP SCP-7 F-SEP SCP-8</w:t>
      </w:r>
    </w:p>
    <w:p w14:paraId="72F38F6E" w14:textId="77777777" w:rsidR="00922CF5" w:rsidRDefault="00922CF5" w:rsidP="00922CF5"/>
    <w:p w14:paraId="04D2701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Sterilization Device Data */</w:t>
      </w:r>
    </w:p>
    <w:p w14:paraId="1821EE7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SDD := SDD-1 F-SEP SDD-2 F-SEP SDD-3 F-SEP SDD-4 F-SEP SDD-5 F-SEP SDD-6 F-SEP SDD-7</w:t>
      </w:r>
    </w:p>
    <w:p w14:paraId="68C5AD68" w14:textId="77777777" w:rsidR="00922CF5" w:rsidRDefault="00922CF5" w:rsidP="00922CF5"/>
    <w:p w14:paraId="029A63C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lastRenderedPageBreak/>
        <w:t xml:space="preserve">    /* Software Segment */</w:t>
      </w:r>
    </w:p>
    <w:p w14:paraId="77F15E9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SFT := SFT-1 F-SEP SFT-2 F-SEP SFT-3 F-SEP SFT-4 F-SEP SFT-5 F-SEP SFT-6</w:t>
      </w:r>
    </w:p>
    <w:p w14:paraId="01C7B124" w14:textId="77777777" w:rsidR="00922CF5" w:rsidRDefault="00922CF5" w:rsidP="00922CF5"/>
    <w:p w14:paraId="64E35F1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Segment Group Header */</w:t>
      </w:r>
    </w:p>
    <w:p w14:paraId="01C4956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SGH := SGH-1 F-SEP SGH-2</w:t>
      </w:r>
    </w:p>
    <w:p w14:paraId="6DA3A3C5" w14:textId="77777777" w:rsidR="00922CF5" w:rsidRDefault="00922CF5" w:rsidP="00922CF5"/>
    <w:p w14:paraId="39CEAE3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Segment Group Trailer */</w:t>
      </w:r>
    </w:p>
    <w:p w14:paraId="48FF135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SGT := SGT-1 F-SEP SGT-2</w:t>
      </w:r>
    </w:p>
    <w:p w14:paraId="7C956E0E" w14:textId="77777777" w:rsidR="00922CF5" w:rsidRDefault="00922CF5" w:rsidP="00922CF5"/>
    <w:p w14:paraId="0BAC088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Shipment */</w:t>
      </w:r>
    </w:p>
    <w:p w14:paraId="61D0A74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SHP := SHP-1 F-SEP SHP-2 F-SEP SHP-3 F-SEP SHP-4 F-SEP SHP-5 F-SEP SHP-6 F-SEP SHP-7 F-SEP SHP-8 F-SEP SHP-9 F-SEP SHP-10 F-SEP SHP-11 F-SEP SHP-12</w:t>
      </w:r>
    </w:p>
    <w:p w14:paraId="1CADD5B0" w14:textId="77777777" w:rsidR="00922CF5" w:rsidRDefault="00922CF5" w:rsidP="00922CF5"/>
    <w:p w14:paraId="53EB8FB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Substance Identifier */</w:t>
      </w:r>
    </w:p>
    <w:p w14:paraId="0EF4291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SID := SID-1 F-SEP SID-2 F-SEP SID-3 F-SEP SID-4</w:t>
      </w:r>
    </w:p>
    <w:p w14:paraId="47D9C64D" w14:textId="77777777" w:rsidR="00922CF5" w:rsidRDefault="00922CF5" w:rsidP="00922CF5"/>
    <w:p w14:paraId="08995B7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Sterilization Lot */</w:t>
      </w:r>
    </w:p>
    <w:p w14:paraId="7E57398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SLT := SLT-1 F-SEP SLT-2 F-SEP SLT-3 F-SEP SLT-4 F-SEP SLT-5</w:t>
      </w:r>
    </w:p>
    <w:p w14:paraId="7347B514" w14:textId="77777777" w:rsidR="00922CF5" w:rsidRDefault="00922CF5" w:rsidP="00922CF5"/>
    <w:p w14:paraId="20FABEF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Specimen */</w:t>
      </w:r>
    </w:p>
    <w:p w14:paraId="4E7D0FE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SPM := SPM-1 F-SEP SPM-2 F-SEP SPM-3 F-SEP SPM-4 F-SEP SPM-5 F-SEP SPM-6 F-SEP SPM-7 F-SEP SPM-8 F-SEP SPM-9 F-SEP SPM-10 F-SEP SPM-11 F-SEP SPM-12 F-SEP SPM-13 F-SEP SPM-14 F-SEP SPM-15 F-SEP SPM-16 F-SEP SPM-17 F-SEP SPM-18 F-SEP SPM-19 F-SEP SPM-20 F-SEP SPM-21 F-SEP SPM-22 F-SEP SPM-23 F-SEP SPM-24 F-SEP SPM-25 F-SEP SPM-26 F-SEP SPM-27 F-SEP SPM-28 F-SEP SPM-29 F-SEP SPM-30 F-SEP SPM-31 F-SEP SPM-32 F-SEP SPM-33 F-SEP SPM-34 F-SEP SPM-35</w:t>
      </w:r>
    </w:p>
    <w:p w14:paraId="2ED8DD27" w14:textId="77777777" w:rsidR="00922CF5" w:rsidRDefault="00922CF5" w:rsidP="00922CF5"/>
    <w:p w14:paraId="50A8E3C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Staff Identification */</w:t>
      </w:r>
    </w:p>
    <w:p w14:paraId="7A37357C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STF := STF-1 F-SEP STF-2 F-SEP STF-3 F-SEP STF-4 F-SEP STF-5 F-SEP STF-6 F-SEP STF-7 F-SEP STF-8 F-SEP STF-9 F-SEP STF-10 F-SEP STF-11 F-SEP STF-12 F-SEP STF-13 F-SEP STF-14 F-SEP STF-15 F-SEP STF-16 F-SEP STF-17 F-SEP STF-18 F-SEP STF-19 F-SEP STF-20 F-SEP STF-21 F-SEP STF-22 F-SEP STF-23 F-SEP STF-24 F-SEP STF-25 F-SEP STF-26 F-SEP STF-27 F-SEP STF-28 F-SEP STF-29 F-SEP STF-30 F-SEP STF-31 F-SEP STF-32 F-SEP STF-33 F-SEP STF-34 F-SEP STF-35 F-SEP STF-36 F-SEP STF-37 F-SEP STF-38 F-SEP STF-39 F-SEP STF-40 F-SEP STF-41</w:t>
      </w:r>
    </w:p>
    <w:p w14:paraId="330BE157" w14:textId="77777777" w:rsidR="00922CF5" w:rsidRDefault="00922CF5" w:rsidP="00922CF5"/>
    <w:p w14:paraId="69D093D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Sterilization Parameter */</w:t>
      </w:r>
    </w:p>
    <w:p w14:paraId="01C51CD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STZ := STZ-1 F-SEP STZ-2 F-SEP STZ-3 F-SEP STZ-4</w:t>
      </w:r>
    </w:p>
    <w:p w14:paraId="01EF32C1" w14:textId="77777777" w:rsidR="00922CF5" w:rsidRDefault="00922CF5" w:rsidP="00922CF5"/>
    <w:p w14:paraId="507ACBC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Test Code Configuration */</w:t>
      </w:r>
    </w:p>
    <w:p w14:paraId="11E7EAC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TCC := TCC-1 F-SEP TCC-2 F-SEP TCC-3 F-SEP TCC-4 F-SEP TCC-5 F-SEP TCC-6 F-SEP TCC-7 F-SEP TCC-8 F-SEP TCC-9 F-SEP TCC-10 F-SEP TCC-11 F-SEP TCC-12 F-SEP TCC-13 F-SEP TCC-14 F-SEP TCC-15</w:t>
      </w:r>
    </w:p>
    <w:p w14:paraId="0926988E" w14:textId="77777777" w:rsidR="00922CF5" w:rsidRDefault="00922CF5" w:rsidP="00922CF5"/>
    <w:p w14:paraId="28B74545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Test Code Detail */</w:t>
      </w:r>
    </w:p>
    <w:p w14:paraId="19E93F1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lastRenderedPageBreak/>
        <w:t>TCD := TCD-1 F-SEP TCD-2 F-SEP TCD-3 F-SEP TCD-4 F-SEP TCD-5 F-SEP TCD-6 F-SEP TCD-7 F-SEP TCD-8 F-SEP TCD-9 F-SEP TCD-10 F-SEP TCD-11</w:t>
      </w:r>
    </w:p>
    <w:p w14:paraId="2424F7DF" w14:textId="77777777" w:rsidR="00922CF5" w:rsidRDefault="00922CF5" w:rsidP="00922CF5"/>
    <w:p w14:paraId="3945DC30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Timing/Quantity */</w:t>
      </w:r>
    </w:p>
    <w:p w14:paraId="481CDD6D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TQ1 := TQ1-1 F-SEP TQ1-2 F-SEP TQ1-3 F-SEP TQ1-4 F-SEP TQ1-5 F-SEP TQ1-6 F-SEP TQ1-7 F-SEP TQ1-8 F-SEP TQ1-9 F-SEP TQ1-10 F-SEP TQ1-11 F-SEP TQ1-12 F-SEP TQ1-13 F-SEP TQ1-14</w:t>
      </w:r>
    </w:p>
    <w:p w14:paraId="16677D16" w14:textId="77777777" w:rsidR="00922CF5" w:rsidRDefault="00922CF5" w:rsidP="00922CF5"/>
    <w:p w14:paraId="1B366A58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Timing/Quantity Relationship */</w:t>
      </w:r>
    </w:p>
    <w:p w14:paraId="119A720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TQ2 := TQ2-1 F-SEP TQ2-2 F-SEP TQ2-3 F-SEP TQ2-4 F-SEP TQ2-5 F-SEP TQ2-6 F-SEP TQ2-7 F-SEP TQ2-8 F-SEP TQ2-9 F-SEP TQ2-10</w:t>
      </w:r>
    </w:p>
    <w:p w14:paraId="6D15825B" w14:textId="77777777" w:rsidR="00922CF5" w:rsidRDefault="00922CF5" w:rsidP="00922CF5"/>
    <w:p w14:paraId="6D36DB0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Transcription Document Header */</w:t>
      </w:r>
    </w:p>
    <w:p w14:paraId="6C7CE8F7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TXA := TXA-1 F-SEP TXA-2 F-SEP TXA-3 F-SEP TXA-4 F-SEP TXA-5 F-SEP TXA-6 F-SEP TXA-7 F-SEP TXA-8 F-SEP TXA-9 F-SEP TXA-10 F-SEP TXA-11 F-SEP TXA-12 F-SEP TXA-13 F-SEP TXA-14 F-SEP TXA-15 F-SEP TXA-16 F-SEP TXA-17 F-SEP TXA-18 F-SEP TXA-19 F-SEP TXA-20 F-SEP TXA-21 F-SEP TXA-22 F-SEP TXA-23 F-SEP TXA-24 F-SEP TXA-25 F-SEP TXA-26 F-SEP TXA-27 F-SEP TXA-28 F-SEP TXA-29 F-SEP TXA-30 F-SEP TXA-31</w:t>
      </w:r>
    </w:p>
    <w:p w14:paraId="0F0234B5" w14:textId="77777777" w:rsidR="00922CF5" w:rsidRDefault="00922CF5" w:rsidP="00922CF5"/>
    <w:p w14:paraId="62ACC9A9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User Authentication Credential Segment */</w:t>
      </w:r>
    </w:p>
    <w:p w14:paraId="19C1444B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UAC := UAC-1 F-SEP UAC-2</w:t>
      </w:r>
    </w:p>
    <w:p w14:paraId="2665BA4E" w14:textId="77777777" w:rsidR="00922CF5" w:rsidRDefault="00922CF5" w:rsidP="00922CF5"/>
    <w:p w14:paraId="27A8F9A3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Uniform Billing Data 1 */</w:t>
      </w:r>
    </w:p>
    <w:p w14:paraId="187D97A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UB1 := UB1-1 F-SEP UB1-2 F-SEP UB1-3 F-SEP UB1-4 F-SEP UB1-5 F-SEP UB1-6 F-SEP UB1-7 F-SEP UB1-8 F-SEP UB1-9 F-SEP UB1-10 F-SEP UB1-11 F-SEP UB1-12 F-SEP UB1-13 F-SEP UB1-14 F-SEP UB1-15 F-SEP UB1-16 F-SEP UB1-17 F-SEP UB1-18 F-SEP UB1-19 F-SEP UB1-20 F-SEP UB1-21 F-SEP UB1-22 F-SEP UB1-23</w:t>
      </w:r>
    </w:p>
    <w:p w14:paraId="252F359D" w14:textId="77777777" w:rsidR="00922CF5" w:rsidRDefault="00922CF5" w:rsidP="00922CF5"/>
    <w:p w14:paraId="1F28830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 xml:space="preserve">    /* Uniform Billing Data 2 */</w:t>
      </w:r>
    </w:p>
    <w:p w14:paraId="70369554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UB2 := UB2-1 F-SEP UB2-2 F-SEP UB2-3 F-SEP UB2-4 F-SEP UB2-5 F-SEP UB2-6 F-SEP UB2-7 F-SEP UB2-8 F-SEP UB2-9 F-SEP UB2-10 F-SEP UB2-11 F-SEP UB2-12 F-SEP UB2-13 F-SEP UB2-14 F-SEP UB2-15 F-SEP UB2-16 F-SEP UB2-17</w:t>
      </w:r>
    </w:p>
    <w:p w14:paraId="790B9ACB" w14:textId="77777777" w:rsidR="00922CF5" w:rsidRDefault="00922CF5" w:rsidP="00922CF5"/>
    <w:p w14:paraId="4D3E5183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en-US"/>
        </w:rPr>
        <w:t xml:space="preserve">    </w:t>
      </w:r>
      <w:r w:rsidRPr="00922CF5">
        <w:rPr>
          <w:lang w:val="nl-NL"/>
        </w:rPr>
        <w:t>/* Variance */</w:t>
      </w:r>
    </w:p>
    <w:p w14:paraId="6AC9DA7D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>VAR := VAR-1 F-SEP VAR-2 F-SEP VAR-3 F-SEP VAR-4 F-SEP VAR-5 F-SEP VAR-6</w:t>
      </w:r>
    </w:p>
    <w:p w14:paraId="5CCFEDB0" w14:textId="77777777" w:rsidR="00922CF5" w:rsidRPr="00922CF5" w:rsidRDefault="00922CF5" w:rsidP="00922CF5">
      <w:pPr>
        <w:rPr>
          <w:lang w:val="nl-NL"/>
        </w:rPr>
      </w:pPr>
    </w:p>
    <w:p w14:paraId="2FDE5194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 xml:space="preserve">    /* Purchasing Vendor */</w:t>
      </w:r>
    </w:p>
    <w:p w14:paraId="7EEC7008" w14:textId="77777777" w:rsidR="00922CF5" w:rsidRPr="00922CF5" w:rsidRDefault="00922CF5" w:rsidP="00922CF5">
      <w:pPr>
        <w:pStyle w:val="eBNF"/>
        <w:rPr>
          <w:lang w:val="nl-NL"/>
        </w:rPr>
      </w:pPr>
      <w:r w:rsidRPr="00922CF5">
        <w:rPr>
          <w:lang w:val="nl-NL"/>
        </w:rPr>
        <w:t>VND := VND-1 F-SEP VND-2 F-SEP VND-3 F-SEP VND-4 F-SEP VND-5 F-SEP VND-6 F-SEP VND-7 F-SEP VND-8 F-SEP VND-9 F-SEP VND-10 F-SEP VND-11</w:t>
      </w:r>
    </w:p>
    <w:p w14:paraId="4F92D7DE" w14:textId="77777777" w:rsidR="00922CF5" w:rsidRPr="00922CF5" w:rsidRDefault="00922CF5" w:rsidP="00922CF5">
      <w:pPr>
        <w:rPr>
          <w:lang w:val="nl-NL"/>
        </w:rPr>
      </w:pPr>
    </w:p>
    <w:p w14:paraId="4F704E51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nl-NL"/>
        </w:rPr>
        <w:t xml:space="preserve">    </w:t>
      </w:r>
      <w:r w:rsidRPr="00922CF5">
        <w:rPr>
          <w:lang w:val="en-US"/>
        </w:rPr>
        <w:t>/* (proposed example only) */</w:t>
      </w:r>
    </w:p>
    <w:p w14:paraId="22795E22" w14:textId="77777777" w:rsidR="00922CF5" w:rsidRPr="00922CF5" w:rsidRDefault="00922CF5" w:rsidP="00922CF5">
      <w:pPr>
        <w:pStyle w:val="eBNF"/>
        <w:rPr>
          <w:lang w:val="en-US"/>
        </w:rPr>
      </w:pPr>
      <w:r w:rsidRPr="00922CF5">
        <w:rPr>
          <w:lang w:val="en-US"/>
        </w:rPr>
        <w:t>ZL7 := ZL7-1 F-SEP ZL7-2</w:t>
      </w:r>
    </w:p>
    <w:p w14:paraId="251CF6A0" w14:textId="77777777" w:rsidR="00922CF5" w:rsidRDefault="00922CF5" w:rsidP="00922CF5"/>
    <w:p w14:paraId="632E1B69" w14:textId="77777777" w:rsidR="00922CF5" w:rsidRDefault="00922CF5" w:rsidP="00922CF5">
      <w:pPr>
        <w:pStyle w:val="eBNF"/>
      </w:pPr>
      <w:r>
        <w:t>F-SEP := MSH-1;</w:t>
      </w:r>
    </w:p>
    <w:p w14:paraId="7ADE6953" w14:textId="77777777" w:rsidR="00922CF5" w:rsidRDefault="00922CF5" w:rsidP="00922CF5"/>
    <w:p w14:paraId="1883C807" w14:textId="417BA1B8" w:rsidR="00074AD8" w:rsidRDefault="00074AD8" w:rsidP="002E6CED"/>
    <w:sectPr w:rsidR="00074AD8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endnotePr>
        <w:numFmt w:val="decimal"/>
      </w:endnotePr>
      <w:type w:val="continuous"/>
      <w:pgSz w:w="12240" w:h="15840" w:code="1"/>
      <w:pgMar w:top="1080" w:right="1440" w:bottom="720" w:left="1440" w:header="864" w:footer="864" w:gutter="0"/>
      <w:pgNumType w:start="1" w:chapStyle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1AFA5" w14:textId="77777777" w:rsidR="0068740F" w:rsidRDefault="0068740F">
      <w:pPr>
        <w:spacing w:line="20" w:lineRule="exact"/>
        <w:rPr>
          <w:sz w:val="24"/>
        </w:rPr>
      </w:pPr>
    </w:p>
  </w:endnote>
  <w:endnote w:type="continuationSeparator" w:id="0">
    <w:p w14:paraId="3665A1C1" w14:textId="77777777" w:rsidR="0068740F" w:rsidRDefault="0068740F">
      <w:r>
        <w:rPr>
          <w:sz w:val="24"/>
        </w:rPr>
        <w:t xml:space="preserve"> </w:t>
      </w:r>
    </w:p>
  </w:endnote>
  <w:endnote w:type="continuationNotice" w:id="1">
    <w:p w14:paraId="074A7314" w14:textId="77777777" w:rsidR="0068740F" w:rsidRDefault="0068740F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nePrinter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msRmn 10p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5D7DF" w14:textId="7CF97636" w:rsidR="002E6CED" w:rsidRDefault="002E6CED" w:rsidP="002E6CED">
    <w:pPr>
      <w:pStyle w:val="Fuzeile"/>
    </w:pPr>
    <w:r>
      <w:t xml:space="preserve">Page </w:t>
    </w:r>
    <w:r>
      <w:rPr>
        <w:noProof/>
      </w:rPr>
      <w:fldChar w:fldCharType="begin"/>
    </w:r>
    <w:r>
      <w:rPr>
        <w:noProof/>
      </w:rPr>
      <w:instrText xml:space="preserve"> PAGE  \* Arabic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ED5A7A">
      <w:t xml:space="preserve"> </w:t>
    </w:r>
    <w:r>
      <w:tab/>
      <w:t xml:space="preserve">HL7 Version </w:t>
    </w:r>
    <w:r>
      <w:fldChar w:fldCharType="begin"/>
    </w:r>
    <w:r>
      <w:instrText xml:space="preserve"> DOCPROPERTY  release_version  \* MERGEFORMAT </w:instrText>
    </w:r>
    <w:r>
      <w:fldChar w:fldCharType="separate"/>
    </w:r>
    <w:r>
      <w:t>2.9.1</w:t>
    </w:r>
    <w:r>
      <w:fldChar w:fldCharType="end"/>
    </w:r>
  </w:p>
  <w:p w14:paraId="5F0743CB" w14:textId="0938F4A0" w:rsidR="00DB7BAA" w:rsidRDefault="002E6CED" w:rsidP="002E6CED">
    <w:pPr>
      <w:pStyle w:val="Fuzeile"/>
      <w:spacing w:after="60"/>
    </w:pPr>
    <w:r>
      <w:fldChar w:fldCharType="begin"/>
    </w:r>
    <w:r>
      <w:instrText xml:space="preserve"> DOCPROPERTY  release_year  \* MERGEFORMAT </w:instrText>
    </w:r>
    <w:r>
      <w:fldChar w:fldCharType="separate"/>
    </w:r>
    <w:r>
      <w:t>2024</w:t>
    </w:r>
    <w:r>
      <w:fldChar w:fldCharType="end"/>
    </w:r>
    <w:r>
      <w:t xml:space="preserve"> </w:t>
    </w:r>
    <w:r>
      <w:fldChar w:fldCharType="begin"/>
    </w:r>
    <w:r>
      <w:instrText xml:space="preserve"> DOCPROPERTY  release_month  \* MERGEFORMAT </w:instrText>
    </w:r>
    <w:r>
      <w:fldChar w:fldCharType="separate"/>
    </w:r>
    <w:r>
      <w:t>May</w:t>
    </w:r>
    <w:r>
      <w:fldChar w:fldCharType="end"/>
    </w:r>
    <w:r>
      <w:t xml:space="preserve"> </w:t>
    </w:r>
    <w:r>
      <w:fldChar w:fldCharType="begin"/>
    </w:r>
    <w:r>
      <w:instrText xml:space="preserve"> DOCPROPERTY  release_status  \* MERGEFORMAT </w:instrText>
    </w:r>
    <w:r>
      <w:fldChar w:fldCharType="separate"/>
    </w:r>
    <w:r>
      <w:t>Normative</w:t>
    </w:r>
    <w:r>
      <w:fldChar w:fldCharType="end"/>
    </w:r>
    <w:r>
      <w:tab/>
      <w:t xml:space="preserve">© </w:t>
    </w:r>
    <w:r>
      <w:fldChar w:fldCharType="begin"/>
    </w:r>
    <w:r>
      <w:instrText xml:space="preserve"> DOCPROPERTY  release_year  \* MERGEFORMAT </w:instrText>
    </w:r>
    <w:r>
      <w:fldChar w:fldCharType="separate"/>
    </w:r>
    <w:r>
      <w:t>2024</w:t>
    </w:r>
    <w:r>
      <w:fldChar w:fldCharType="end"/>
    </w:r>
    <w:r>
      <w:t xml:space="preserve"> Health Level Seven International. 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2E198" w14:textId="31ED7F59" w:rsidR="002E6CED" w:rsidRDefault="002E6CED" w:rsidP="002E6CED">
    <w:pPr>
      <w:pStyle w:val="Fuzeile"/>
    </w:pPr>
    <w:r>
      <w:t xml:space="preserve">HL7 Version </w:t>
    </w:r>
    <w:r>
      <w:fldChar w:fldCharType="begin"/>
    </w:r>
    <w:r>
      <w:instrText xml:space="preserve"> DOCPROPERTY  release_version  \* MERGEFORMAT </w:instrText>
    </w:r>
    <w:r>
      <w:fldChar w:fldCharType="separate"/>
    </w:r>
    <w:r>
      <w:t>2.9.1</w:t>
    </w:r>
    <w:r>
      <w:fldChar w:fldCharType="end"/>
    </w:r>
    <w:r>
      <w:t xml:space="preserve"> </w:t>
    </w:r>
    <w:r>
      <w:tab/>
    </w:r>
    <w:r>
      <w:t>P</w:t>
    </w:r>
    <w:r>
      <w:t xml:space="preserve">age </w:t>
    </w:r>
    <w:r>
      <w:rPr>
        <w:noProof/>
      </w:rPr>
      <w:fldChar w:fldCharType="begin"/>
    </w:r>
    <w:r>
      <w:rPr>
        <w:noProof/>
      </w:rPr>
      <w:instrText xml:space="preserve"> PAGE  \* Arabic </w:instrText>
    </w:r>
    <w:r>
      <w:rPr>
        <w:noProof/>
      </w:rP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51054422" w14:textId="5BF0818A" w:rsidR="002E6CED" w:rsidRPr="00B86FC5" w:rsidRDefault="002E6CED" w:rsidP="002E6CED">
    <w:pPr>
      <w:pStyle w:val="Fuzeile"/>
    </w:pPr>
    <w:r>
      <w:fldChar w:fldCharType="begin"/>
    </w:r>
    <w:r>
      <w:instrText xml:space="preserve"> DOCPROPERTY  release_year  \* MERGEFORMAT </w:instrText>
    </w:r>
    <w:r>
      <w:fldChar w:fldCharType="separate"/>
    </w:r>
    <w:r>
      <w:t>2024</w:t>
    </w:r>
    <w:r>
      <w:fldChar w:fldCharType="end"/>
    </w:r>
    <w:r>
      <w:t xml:space="preserve"> </w:t>
    </w:r>
    <w:r>
      <w:fldChar w:fldCharType="begin"/>
    </w:r>
    <w:r>
      <w:instrText xml:space="preserve"> DOCPROPERTY  release_month  \* MERGEFORMAT </w:instrText>
    </w:r>
    <w:r>
      <w:fldChar w:fldCharType="separate"/>
    </w:r>
    <w:r>
      <w:t>May</w:t>
    </w:r>
    <w:r>
      <w:fldChar w:fldCharType="end"/>
    </w:r>
    <w:r>
      <w:t xml:space="preserve"> </w:t>
    </w:r>
    <w:r>
      <w:fldChar w:fldCharType="begin"/>
    </w:r>
    <w:r>
      <w:instrText xml:space="preserve"> DOCPROPERTY  release_status  \* MERGEFORMAT </w:instrText>
    </w:r>
    <w:r>
      <w:fldChar w:fldCharType="separate"/>
    </w:r>
    <w:r>
      <w:t>Normative</w:t>
    </w:r>
    <w:r>
      <w:fldChar w:fldCharType="end"/>
    </w:r>
    <w:r>
      <w:tab/>
      <w:t xml:space="preserve">© </w:t>
    </w:r>
    <w:r>
      <w:fldChar w:fldCharType="begin"/>
    </w:r>
    <w:r>
      <w:instrText xml:space="preserve"> DOCPROPERTY  release_year  \* MERGEFORMAT </w:instrText>
    </w:r>
    <w:r>
      <w:fldChar w:fldCharType="separate"/>
    </w:r>
    <w:r>
      <w:t>2024</w:t>
    </w:r>
    <w:r>
      <w:fldChar w:fldCharType="end"/>
    </w:r>
    <w:r>
      <w:t xml:space="preserve"> Health Level Seven International. 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53E99" w14:textId="183648C7" w:rsidR="00DB7BAA" w:rsidRDefault="00DB7BAA" w:rsidP="000F6826">
    <w:pPr>
      <w:pStyle w:val="Fuzeile"/>
      <w:spacing w:after="60"/>
    </w:pPr>
    <w:r>
      <w:t>Health Level Seven, Version 2.</w:t>
    </w:r>
    <w:r w:rsidR="008C64AD">
      <w:t>9</w:t>
    </w:r>
    <w:r w:rsidR="00922CF5">
      <w:t>.1</w:t>
    </w:r>
    <w:r>
      <w:t xml:space="preserve"> © 20</w:t>
    </w:r>
    <w:r w:rsidR="00922CF5">
      <w:t>24</w:t>
    </w:r>
    <w:r>
      <w:t>. All rights reserved.</w:t>
    </w:r>
    <w:r>
      <w:tab/>
      <w:t xml:space="preserve">Page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  <w:noProof/>
      </w:rPr>
      <w:t>C-1</w:t>
    </w:r>
    <w:r>
      <w:rPr>
        <w:rStyle w:val="Seitenzahl"/>
      </w:rPr>
      <w:fldChar w:fldCharType="end"/>
    </w:r>
  </w:p>
  <w:p w14:paraId="308F2243" w14:textId="75B27480" w:rsidR="00DB7BAA" w:rsidRDefault="008C64AD" w:rsidP="000F6826">
    <w:pPr>
      <w:pStyle w:val="Fuzeile"/>
      <w:spacing w:after="60"/>
    </w:pPr>
    <w:r>
      <w:t>Normative Publication</w:t>
    </w:r>
    <w:r w:rsidR="00DB7BAA">
      <w:tab/>
    </w:r>
    <w:r w:rsidR="00922CF5">
      <w:t>Ma</w:t>
    </w:r>
    <w:r w:rsidR="00DB7BAA">
      <w:t>y 20</w:t>
    </w:r>
    <w:r w:rsidR="00922CF5">
      <w:t>24</w:t>
    </w:r>
    <w:r w:rsidR="00DB7BAA"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E58F14" w14:textId="77777777" w:rsidR="0068740F" w:rsidRDefault="0068740F">
      <w:r>
        <w:rPr>
          <w:sz w:val="24"/>
        </w:rPr>
        <w:separator/>
      </w:r>
    </w:p>
  </w:footnote>
  <w:footnote w:type="continuationSeparator" w:id="0">
    <w:p w14:paraId="0C46E29C" w14:textId="77777777" w:rsidR="0068740F" w:rsidRDefault="0068740F" w:rsidP="00B138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87B38" w14:textId="77777777" w:rsidR="00DB7BAA" w:rsidRDefault="00DB7BAA">
    <w:pPr>
      <w:pStyle w:val="Kopfzeile"/>
      <w:pBdr>
        <w:bottom w:val="single" w:sz="6" w:space="1" w:color="auto"/>
      </w:pBdr>
    </w:pPr>
    <w:r>
      <w:t>Appendix C: BNF Message Descriptions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C55A6B" w14:textId="77777777" w:rsidR="00DB7BAA" w:rsidRDefault="00DB7BAA" w:rsidP="008947CE">
    <w:pPr>
      <w:pStyle w:val="Kopfzeile"/>
      <w:pBdr>
        <w:bottom w:val="single" w:sz="4" w:space="1" w:color="auto"/>
      </w:pBdr>
      <w:jc w:val="right"/>
    </w:pPr>
    <w:r>
      <w:t>Appendix C: BNF Message Descriptions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CC92B342"/>
    <w:lvl w:ilvl="0">
      <w:start w:val="4"/>
      <w:numFmt w:val="upperLetter"/>
      <w:lvlText w:val="%1."/>
      <w:legacy w:legacy="1" w:legacySpace="360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F0E12B1"/>
    <w:multiLevelType w:val="multilevel"/>
    <w:tmpl w:val="CFEE9C24"/>
    <w:lvl w:ilvl="0">
      <w:start w:val="3"/>
      <w:numFmt w:val="upperLetter"/>
      <w:pStyle w:val="berschrift1"/>
      <w:suff w:val="nothing"/>
      <w:lvlText w:val="%1"/>
      <w:lvlJc w:val="left"/>
      <w:pPr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108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440"/>
        </w:tabs>
        <w:ind w:left="0" w:firstLine="0"/>
      </w:pPr>
    </w:lvl>
    <w:lvl w:ilvl="3">
      <w:numFmt w:val="decimal"/>
      <w:pStyle w:val="berschrift4"/>
      <w:lvlText w:val="%1.%2.%3.%4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2520"/>
        </w:tabs>
        <w:ind w:left="0" w:firstLine="0"/>
      </w:p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9002427"/>
    <w:multiLevelType w:val="singleLevel"/>
    <w:tmpl w:val="8710D074"/>
    <w:lvl w:ilvl="0">
      <w:start w:val="1"/>
      <w:numFmt w:val="lowerLetter"/>
      <w:pStyle w:val="NormalListAlph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96324BF"/>
    <w:multiLevelType w:val="singleLevel"/>
    <w:tmpl w:val="827A28E0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3541861">
    <w:abstractNumId w:val="0"/>
  </w:num>
  <w:num w:numId="2" w16cid:durableId="648511335">
    <w:abstractNumId w:val="2"/>
  </w:num>
  <w:num w:numId="3" w16cid:durableId="255024161">
    <w:abstractNumId w:val="3"/>
  </w:num>
  <w:num w:numId="4" w16cid:durableId="1366251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1009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noTabHangInd/>
    <w:noColumnBalance/>
    <w:usePrinterMetrics/>
    <w:doNotSuppressParagraphBorder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396A"/>
    <w:rsid w:val="000166D9"/>
    <w:rsid w:val="00016F87"/>
    <w:rsid w:val="00040306"/>
    <w:rsid w:val="00074AD8"/>
    <w:rsid w:val="00084E3B"/>
    <w:rsid w:val="000D2233"/>
    <w:rsid w:val="000F6826"/>
    <w:rsid w:val="001240F6"/>
    <w:rsid w:val="001842B7"/>
    <w:rsid w:val="001D517C"/>
    <w:rsid w:val="001F54F8"/>
    <w:rsid w:val="002E6CED"/>
    <w:rsid w:val="00316526"/>
    <w:rsid w:val="00342E60"/>
    <w:rsid w:val="003927BF"/>
    <w:rsid w:val="003F2ECF"/>
    <w:rsid w:val="004F221A"/>
    <w:rsid w:val="005469BC"/>
    <w:rsid w:val="005A6A86"/>
    <w:rsid w:val="005B092D"/>
    <w:rsid w:val="00610422"/>
    <w:rsid w:val="00657F23"/>
    <w:rsid w:val="0068740F"/>
    <w:rsid w:val="006B7090"/>
    <w:rsid w:val="006C31BA"/>
    <w:rsid w:val="0074396A"/>
    <w:rsid w:val="007670EE"/>
    <w:rsid w:val="00782321"/>
    <w:rsid w:val="007B1962"/>
    <w:rsid w:val="007D6850"/>
    <w:rsid w:val="0085282A"/>
    <w:rsid w:val="00856253"/>
    <w:rsid w:val="00862BA6"/>
    <w:rsid w:val="008947CE"/>
    <w:rsid w:val="008C64AD"/>
    <w:rsid w:val="008C78FE"/>
    <w:rsid w:val="008E7B91"/>
    <w:rsid w:val="00922CF5"/>
    <w:rsid w:val="009610C4"/>
    <w:rsid w:val="009D00C4"/>
    <w:rsid w:val="009E467A"/>
    <w:rsid w:val="009F026F"/>
    <w:rsid w:val="00A00165"/>
    <w:rsid w:val="00A04EC4"/>
    <w:rsid w:val="00AA503E"/>
    <w:rsid w:val="00AD2673"/>
    <w:rsid w:val="00B01588"/>
    <w:rsid w:val="00B138EF"/>
    <w:rsid w:val="00B27F49"/>
    <w:rsid w:val="00BC68FE"/>
    <w:rsid w:val="00C00550"/>
    <w:rsid w:val="00C06143"/>
    <w:rsid w:val="00C13461"/>
    <w:rsid w:val="00D0727E"/>
    <w:rsid w:val="00D12B2D"/>
    <w:rsid w:val="00DB3C35"/>
    <w:rsid w:val="00DB7BAA"/>
    <w:rsid w:val="00DD152E"/>
    <w:rsid w:val="00DE551A"/>
    <w:rsid w:val="00DF4A22"/>
    <w:rsid w:val="00DF7D2B"/>
    <w:rsid w:val="00E33BFD"/>
    <w:rsid w:val="00E7061B"/>
    <w:rsid w:val="00E9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174334"/>
  <w15:chartTrackingRefBased/>
  <w15:docId w15:val="{AB832F38-F971-486E-8CA2-3FCD5703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qFormat="1"/>
    <w:lsdException w:name="Title" w:uiPriority="10" w:qFormat="1"/>
    <w:lsdException w:name="Subtitle" w:uiPriority="11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E7061B"/>
    <w:pPr>
      <w:spacing w:before="120" w:after="120"/>
    </w:pPr>
    <w:rPr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62BA6"/>
    <w:pPr>
      <w:keepNext/>
      <w:numPr>
        <w:numId w:val="4"/>
      </w:numPr>
      <w:pBdr>
        <w:bottom w:val="single" w:sz="48" w:space="1" w:color="auto"/>
      </w:pBdr>
      <w:spacing w:before="360" w:after="60"/>
      <w:jc w:val="right"/>
      <w:outlineLvl w:val="0"/>
    </w:pPr>
    <w:rPr>
      <w:b/>
      <w:kern w:val="28"/>
      <w:sz w:val="72"/>
    </w:rPr>
  </w:style>
  <w:style w:type="paragraph" w:styleId="berschrift2">
    <w:name w:val="heading 2"/>
    <w:basedOn w:val="Standard"/>
    <w:next w:val="Standard"/>
    <w:link w:val="berschrift2Zchn"/>
    <w:uiPriority w:val="9"/>
    <w:qFormat/>
    <w:pPr>
      <w:keepNext/>
      <w:numPr>
        <w:ilvl w:val="1"/>
        <w:numId w:val="4"/>
      </w:numPr>
      <w:spacing w:before="360" w:after="60"/>
      <w:outlineLvl w:val="1"/>
    </w:pPr>
    <w:rPr>
      <w:rFonts w:ascii="Arial" w:hAnsi="Arial"/>
      <w:b/>
      <w:caps/>
      <w:sz w:val="28"/>
    </w:rPr>
  </w:style>
  <w:style w:type="paragraph" w:styleId="berschrift3">
    <w:name w:val="heading 3"/>
    <w:basedOn w:val="Standard"/>
    <w:next w:val="Standard"/>
    <w:link w:val="berschrift3Zchn"/>
    <w:uiPriority w:val="9"/>
    <w:qFormat/>
    <w:pPr>
      <w:keepNext/>
      <w:numPr>
        <w:ilvl w:val="2"/>
        <w:numId w:val="4"/>
      </w:numPr>
      <w:tabs>
        <w:tab w:val="left" w:pos="864"/>
      </w:tabs>
      <w:spacing w:before="240" w:after="60"/>
      <w:outlineLvl w:val="2"/>
    </w:pPr>
    <w:rPr>
      <w:rFonts w:ascii="Arial" w:hAnsi="Arial"/>
      <w:b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qFormat/>
    <w:pPr>
      <w:keepNext/>
      <w:numPr>
        <w:ilvl w:val="3"/>
        <w:numId w:val="4"/>
      </w:numPr>
      <w:spacing w:after="60" w:line="200" w:lineRule="exact"/>
      <w:outlineLvl w:val="3"/>
    </w:pPr>
    <w:rPr>
      <w:rFonts w:ascii="Arial" w:hAnsi="Arial"/>
    </w:rPr>
  </w:style>
  <w:style w:type="paragraph" w:styleId="berschrift5">
    <w:name w:val="heading 5"/>
    <w:basedOn w:val="Standard"/>
    <w:next w:val="Standard"/>
    <w:link w:val="berschrift5Zchn"/>
    <w:uiPriority w:val="9"/>
    <w:qFormat/>
    <w:pPr>
      <w:numPr>
        <w:ilvl w:val="4"/>
        <w:numId w:val="4"/>
      </w:numPr>
      <w:tabs>
        <w:tab w:val="left" w:pos="1152"/>
      </w:tabs>
      <w:spacing w:before="240" w:after="60" w:line="200" w:lineRule="exact"/>
      <w:outlineLvl w:val="4"/>
    </w:pPr>
    <w:rPr>
      <w:rFonts w:ascii="Arial" w:hAnsi="Arial"/>
      <w:i/>
      <w:kern w:val="20"/>
    </w:rPr>
  </w:style>
  <w:style w:type="paragraph" w:styleId="berschrift6">
    <w:name w:val="heading 6"/>
    <w:basedOn w:val="Standard"/>
    <w:next w:val="Standard"/>
    <w:link w:val="berschrift6Zchn"/>
    <w:uiPriority w:val="9"/>
    <w:qFormat/>
    <w:pPr>
      <w:numPr>
        <w:ilvl w:val="5"/>
        <w:numId w:val="1"/>
      </w:numPr>
      <w:outlineLvl w:val="5"/>
    </w:pPr>
    <w:rPr>
      <w:rFonts w:ascii="Arial" w:hAnsi="Arial"/>
      <w:i/>
      <w:sz w:val="18"/>
    </w:rPr>
  </w:style>
  <w:style w:type="paragraph" w:styleId="berschrift7">
    <w:name w:val="heading 7"/>
    <w:basedOn w:val="Standard"/>
    <w:next w:val="Standard"/>
    <w:link w:val="berschrift7Zchn"/>
    <w:uiPriority w:val="9"/>
    <w:qFormat/>
    <w:pPr>
      <w:numPr>
        <w:ilvl w:val="6"/>
        <w:numId w:val="1"/>
      </w:numPr>
      <w:outlineLvl w:val="6"/>
    </w:pPr>
    <w:rPr>
      <w:rFonts w:ascii="Arial" w:hAnsi="Arial"/>
      <w:i/>
      <w:sz w:val="18"/>
    </w:rPr>
  </w:style>
  <w:style w:type="paragraph" w:styleId="berschrift8">
    <w:name w:val="heading 8"/>
    <w:basedOn w:val="Standard"/>
    <w:next w:val="Standard"/>
    <w:link w:val="berschrift8Zchn"/>
    <w:uiPriority w:val="9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link w:val="berschrift9Zchn"/>
    <w:uiPriority w:val="9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qFormat/>
    <w:pPr>
      <w:spacing w:line="200" w:lineRule="exact"/>
    </w:pPr>
  </w:style>
  <w:style w:type="paragraph" w:customStyle="1" w:styleId="Components">
    <w:name w:val="Components"/>
    <w:basedOn w:val="Standard"/>
    <w:rsid w:val="00E7061B"/>
    <w:pPr>
      <w:spacing w:line="160" w:lineRule="exact"/>
      <w:ind w:left="2160" w:hanging="1080"/>
    </w:pPr>
    <w:rPr>
      <w:rFonts w:ascii="Courier New" w:hAnsi="Courier New"/>
      <w:kern w:val="14"/>
      <w:sz w:val="14"/>
    </w:rPr>
  </w:style>
  <w:style w:type="character" w:styleId="Endnotenzeichen">
    <w:name w:val="endnote reference"/>
    <w:semiHidden/>
    <w:rPr>
      <w:vertAlign w:val="superscript"/>
    </w:rPr>
  </w:style>
  <w:style w:type="paragraph" w:styleId="Endnotentext">
    <w:name w:val="endnote text"/>
    <w:basedOn w:val="Standard"/>
    <w:semiHidden/>
    <w:pPr>
      <w:spacing w:line="200" w:lineRule="exact"/>
    </w:pPr>
  </w:style>
  <w:style w:type="paragraph" w:customStyle="1" w:styleId="Example">
    <w:name w:val="Example"/>
    <w:basedOn w:val="Standard"/>
    <w:rsid w:val="00E7061B"/>
    <w:pPr>
      <w:keepLines/>
      <w:spacing w:before="60" w:after="60" w:line="160" w:lineRule="exact"/>
      <w:ind w:left="2232" w:hanging="360"/>
    </w:pPr>
    <w:rPr>
      <w:rFonts w:ascii="LinePrinter" w:hAnsi="LinePrinter"/>
      <w:noProof/>
      <w:kern w:val="17"/>
      <w:sz w:val="16"/>
    </w:rPr>
  </w:style>
  <w:style w:type="paragraph" w:styleId="Fuzeile">
    <w:name w:val="footer"/>
    <w:basedOn w:val="Standard"/>
    <w:link w:val="FuzeileZchn"/>
    <w:rsid w:val="002E6CED"/>
    <w:pPr>
      <w:pBdr>
        <w:top w:val="single" w:sz="4" w:space="1" w:color="auto"/>
      </w:pBdr>
      <w:tabs>
        <w:tab w:val="right" w:pos="9356"/>
      </w:tabs>
      <w:spacing w:before="0" w:after="0"/>
      <w:jc w:val="both"/>
    </w:pPr>
    <w:rPr>
      <w:kern w:val="20"/>
      <w:sz w:val="16"/>
    </w:rPr>
  </w:style>
  <w:style w:type="character" w:styleId="Funotenzeichen">
    <w:name w:val="footnote reference"/>
    <w:semiHidden/>
    <w:rPr>
      <w:vertAlign w:val="superscript"/>
    </w:rPr>
  </w:style>
  <w:style w:type="paragraph" w:styleId="Funotentext">
    <w:name w:val="footnote text"/>
    <w:basedOn w:val="Standard"/>
    <w:semiHidden/>
    <w:rsid w:val="00E7061B"/>
    <w:pPr>
      <w:tabs>
        <w:tab w:val="left" w:pos="360"/>
      </w:tabs>
      <w:spacing w:line="200" w:lineRule="exact"/>
      <w:ind w:left="360" w:hanging="360"/>
    </w:pPr>
    <w:rPr>
      <w:kern w:val="20"/>
    </w:rPr>
  </w:style>
  <w:style w:type="paragraph" w:styleId="Kopfzeile">
    <w:name w:val="header"/>
    <w:basedOn w:val="Standard"/>
    <w:rsid w:val="00E7061B"/>
    <w:pPr>
      <w:tabs>
        <w:tab w:val="center" w:pos="4320"/>
        <w:tab w:val="right" w:pos="9144"/>
      </w:tabs>
      <w:spacing w:after="360" w:line="200" w:lineRule="exact"/>
    </w:pPr>
    <w:rPr>
      <w:rFonts w:ascii="Arial" w:hAnsi="Arial"/>
      <w:b/>
    </w:rPr>
  </w:style>
  <w:style w:type="paragraph" w:customStyle="1" w:styleId="IndentNormal">
    <w:name w:val="Indent Normal"/>
    <w:basedOn w:val="Standard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</w:tabs>
      <w:ind w:left="720"/>
    </w:pPr>
  </w:style>
  <w:style w:type="paragraph" w:styleId="Index1">
    <w:name w:val="index 1"/>
    <w:basedOn w:val="Standard"/>
    <w:next w:val="Standard"/>
    <w:semiHidden/>
    <w:pPr>
      <w:tabs>
        <w:tab w:val="right" w:pos="4320"/>
      </w:tabs>
      <w:spacing w:line="200" w:lineRule="exact"/>
      <w:ind w:left="200" w:hanging="200"/>
    </w:pPr>
    <w:rPr>
      <w:sz w:val="18"/>
    </w:rPr>
  </w:style>
  <w:style w:type="paragraph" w:styleId="Index2">
    <w:name w:val="index 2"/>
    <w:basedOn w:val="Standard"/>
    <w:next w:val="Standard"/>
    <w:semiHidden/>
    <w:pPr>
      <w:tabs>
        <w:tab w:val="right" w:pos="4320"/>
      </w:tabs>
      <w:spacing w:line="200" w:lineRule="exact"/>
      <w:ind w:left="400" w:hanging="200"/>
    </w:pPr>
    <w:rPr>
      <w:sz w:val="18"/>
    </w:rPr>
  </w:style>
  <w:style w:type="paragraph" w:styleId="Index3">
    <w:name w:val="index 3"/>
    <w:basedOn w:val="Standard"/>
    <w:next w:val="Standard"/>
    <w:semiHidden/>
    <w:pPr>
      <w:tabs>
        <w:tab w:val="right" w:pos="4320"/>
      </w:tabs>
      <w:spacing w:line="200" w:lineRule="exact"/>
      <w:ind w:left="600" w:hanging="200"/>
    </w:pPr>
    <w:rPr>
      <w:sz w:val="18"/>
    </w:rPr>
  </w:style>
  <w:style w:type="paragraph" w:styleId="Index4">
    <w:name w:val="index 4"/>
    <w:basedOn w:val="Standard"/>
    <w:next w:val="Standard"/>
    <w:semiHidden/>
    <w:pPr>
      <w:tabs>
        <w:tab w:val="right" w:pos="4320"/>
      </w:tabs>
      <w:spacing w:line="200" w:lineRule="exact"/>
      <w:ind w:left="800" w:hanging="200"/>
    </w:pPr>
    <w:rPr>
      <w:sz w:val="18"/>
    </w:rPr>
  </w:style>
  <w:style w:type="paragraph" w:styleId="Index5">
    <w:name w:val="index 5"/>
    <w:basedOn w:val="Standard"/>
    <w:next w:val="Standard"/>
    <w:semiHidden/>
    <w:pPr>
      <w:tabs>
        <w:tab w:val="right" w:pos="4320"/>
      </w:tabs>
      <w:spacing w:line="200" w:lineRule="exact"/>
      <w:ind w:left="1000" w:hanging="200"/>
    </w:pPr>
    <w:rPr>
      <w:sz w:val="18"/>
    </w:rPr>
  </w:style>
  <w:style w:type="paragraph" w:styleId="Index6">
    <w:name w:val="index 6"/>
    <w:basedOn w:val="Standard"/>
    <w:next w:val="Standard"/>
    <w:semiHidden/>
    <w:pPr>
      <w:tabs>
        <w:tab w:val="right" w:pos="4320"/>
      </w:tabs>
      <w:spacing w:line="200" w:lineRule="exact"/>
      <w:ind w:left="1200" w:hanging="200"/>
    </w:pPr>
    <w:rPr>
      <w:sz w:val="18"/>
    </w:rPr>
  </w:style>
  <w:style w:type="paragraph" w:styleId="Index7">
    <w:name w:val="index 7"/>
    <w:basedOn w:val="Standard"/>
    <w:next w:val="Standard"/>
    <w:semiHidden/>
    <w:pPr>
      <w:tabs>
        <w:tab w:val="right" w:pos="4320"/>
      </w:tabs>
      <w:spacing w:line="200" w:lineRule="exact"/>
      <w:ind w:left="1400" w:hanging="200"/>
    </w:pPr>
    <w:rPr>
      <w:sz w:val="18"/>
    </w:rPr>
  </w:style>
  <w:style w:type="paragraph" w:styleId="Index8">
    <w:name w:val="index 8"/>
    <w:basedOn w:val="Standard"/>
    <w:next w:val="Standard"/>
    <w:semiHidden/>
    <w:pPr>
      <w:tabs>
        <w:tab w:val="right" w:pos="4320"/>
      </w:tabs>
      <w:spacing w:line="200" w:lineRule="exact"/>
      <w:ind w:left="1600" w:hanging="200"/>
    </w:pPr>
    <w:rPr>
      <w:sz w:val="18"/>
    </w:rPr>
  </w:style>
  <w:style w:type="paragraph" w:styleId="Index9">
    <w:name w:val="index 9"/>
    <w:basedOn w:val="Standard"/>
    <w:next w:val="Standard"/>
    <w:semiHidden/>
    <w:pPr>
      <w:tabs>
        <w:tab w:val="right" w:pos="4320"/>
      </w:tabs>
      <w:spacing w:line="200" w:lineRule="exact"/>
      <w:ind w:left="1800" w:hanging="200"/>
    </w:pPr>
    <w:rPr>
      <w:sz w:val="18"/>
    </w:rPr>
  </w:style>
  <w:style w:type="paragraph" w:styleId="Indexberschrift">
    <w:name w:val="index heading"/>
    <w:basedOn w:val="Standard"/>
    <w:next w:val="Index1"/>
    <w:semiHidden/>
    <w:pPr>
      <w:spacing w:before="240" w:line="200" w:lineRule="exact"/>
      <w:ind w:left="140"/>
    </w:pPr>
    <w:rPr>
      <w:rFonts w:ascii="Arial" w:hAnsi="Arial"/>
      <w:b/>
      <w:sz w:val="28"/>
    </w:rPr>
  </w:style>
  <w:style w:type="paragraph" w:customStyle="1" w:styleId="MsgStruct">
    <w:name w:val="MsgStruct"/>
    <w:basedOn w:val="IndentNormal"/>
    <w:pPr>
      <w:keepNext/>
      <w:widowControl w:val="0"/>
      <w:spacing w:before="0" w:after="0" w:line="180" w:lineRule="exact"/>
      <w:ind w:left="1440"/>
    </w:pPr>
    <w:rPr>
      <w:rFonts w:ascii="Courier New" w:hAnsi="Courier New"/>
      <w:sz w:val="14"/>
    </w:rPr>
  </w:style>
  <w:style w:type="paragraph" w:customStyle="1" w:styleId="Note">
    <w:name w:val="Note"/>
    <w:basedOn w:val="Standard"/>
    <w:rsid w:val="00E7061B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440"/>
      </w:tabs>
      <w:suppressAutoHyphens/>
      <w:spacing w:before="90" w:after="54"/>
      <w:ind w:left="1440" w:hanging="720"/>
    </w:pPr>
    <w:rPr>
      <w:rFonts w:ascii="Arial" w:hAnsi="Arial"/>
      <w:kern w:val="16"/>
      <w:sz w:val="16"/>
    </w:rPr>
  </w:style>
  <w:style w:type="character" w:styleId="Seitenzahl">
    <w:name w:val="page number"/>
    <w:basedOn w:val="Absatz-Standardschriftart"/>
    <w:rsid w:val="00E7061B"/>
  </w:style>
  <w:style w:type="paragraph" w:customStyle="1" w:styleId="Table">
    <w:name w:val="Table"/>
    <w:basedOn w:val="Standard"/>
    <w:pPr>
      <w:keepNext/>
      <w:keepLines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spacing w:before="60" w:after="0" w:line="180" w:lineRule="exact"/>
    </w:pPr>
    <w:rPr>
      <w:rFonts w:ascii="Arial" w:hAnsi="Arial"/>
      <w:kern w:val="16"/>
      <w:sz w:val="16"/>
    </w:rPr>
  </w:style>
  <w:style w:type="paragraph" w:customStyle="1" w:styleId="Times36Right">
    <w:name w:val="Times 36 Right"/>
    <w:basedOn w:val="Standard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</w:tabs>
      <w:spacing w:before="240" w:line="720" w:lineRule="exact"/>
      <w:jc w:val="right"/>
    </w:pPr>
    <w:rPr>
      <w:b/>
      <w:sz w:val="72"/>
    </w:rPr>
  </w:style>
  <w:style w:type="paragraph" w:styleId="RGV-berschrift">
    <w:name w:val="toa heading"/>
    <w:basedOn w:val="Standard"/>
    <w:next w:val="Standard"/>
    <w:semiHidden/>
    <w:pPr>
      <w:tabs>
        <w:tab w:val="right" w:pos="9360"/>
      </w:tabs>
      <w:suppressAutoHyphens/>
    </w:pPr>
  </w:style>
  <w:style w:type="paragraph" w:styleId="Verzeichnis1">
    <w:name w:val="toc 1"/>
    <w:basedOn w:val="Standard"/>
    <w:next w:val="Standard"/>
    <w:uiPriority w:val="39"/>
    <w:rPr>
      <w:b/>
      <w:caps/>
    </w:rPr>
  </w:style>
  <w:style w:type="paragraph" w:styleId="Verzeichnis2">
    <w:name w:val="toc 2"/>
    <w:basedOn w:val="Standard"/>
    <w:next w:val="Standard"/>
    <w:uiPriority w:val="39"/>
    <w:rsid w:val="00DB7BAA"/>
    <w:rPr>
      <w:b/>
      <w:smallCaps/>
    </w:rPr>
  </w:style>
  <w:style w:type="paragraph" w:styleId="Verzeichnis3">
    <w:name w:val="toc 3"/>
    <w:basedOn w:val="Standard"/>
    <w:next w:val="Standard"/>
    <w:uiPriority w:val="39"/>
    <w:pPr>
      <w:spacing w:before="0" w:after="0"/>
      <w:ind w:left="400"/>
    </w:pPr>
    <w:rPr>
      <w:i/>
    </w:rPr>
  </w:style>
  <w:style w:type="paragraph" w:styleId="Verzeichnis4">
    <w:name w:val="toc 4"/>
    <w:basedOn w:val="Standard"/>
    <w:next w:val="Standard"/>
    <w:semiHidden/>
    <w:pPr>
      <w:spacing w:before="0" w:after="0"/>
      <w:ind w:left="600"/>
    </w:pPr>
    <w:rPr>
      <w:sz w:val="18"/>
    </w:rPr>
  </w:style>
  <w:style w:type="paragraph" w:styleId="Verzeichnis5">
    <w:name w:val="toc 5"/>
    <w:basedOn w:val="Standard"/>
    <w:next w:val="Standard"/>
    <w:semiHidden/>
    <w:pPr>
      <w:spacing w:before="0" w:after="0"/>
      <w:ind w:left="800"/>
    </w:pPr>
    <w:rPr>
      <w:sz w:val="18"/>
    </w:rPr>
  </w:style>
  <w:style w:type="paragraph" w:styleId="Verzeichnis6">
    <w:name w:val="toc 6"/>
    <w:basedOn w:val="Standard"/>
    <w:next w:val="Standard"/>
    <w:semiHidden/>
    <w:pPr>
      <w:spacing w:before="0" w:after="0"/>
      <w:ind w:left="1000"/>
    </w:pPr>
    <w:rPr>
      <w:sz w:val="18"/>
    </w:rPr>
  </w:style>
  <w:style w:type="paragraph" w:styleId="Verzeichnis7">
    <w:name w:val="toc 7"/>
    <w:basedOn w:val="Standard"/>
    <w:next w:val="Standard"/>
    <w:semiHidden/>
    <w:pPr>
      <w:spacing w:before="0" w:after="0"/>
      <w:ind w:left="1200"/>
    </w:pPr>
    <w:rPr>
      <w:sz w:val="18"/>
    </w:rPr>
  </w:style>
  <w:style w:type="paragraph" w:styleId="Verzeichnis8">
    <w:name w:val="toc 8"/>
    <w:basedOn w:val="Standard"/>
    <w:next w:val="Standard"/>
    <w:semiHidden/>
    <w:pPr>
      <w:spacing w:before="0" w:after="0"/>
      <w:ind w:left="1400"/>
    </w:pPr>
    <w:rPr>
      <w:sz w:val="18"/>
    </w:rPr>
  </w:style>
  <w:style w:type="paragraph" w:styleId="Verzeichnis9">
    <w:name w:val="toc 9"/>
    <w:basedOn w:val="Standard"/>
    <w:next w:val="Standard"/>
    <w:semiHidden/>
    <w:pPr>
      <w:spacing w:before="0" w:after="0"/>
      <w:ind w:left="1600"/>
    </w:pPr>
    <w:rPr>
      <w:sz w:val="18"/>
    </w:rPr>
  </w:style>
  <w:style w:type="paragraph" w:customStyle="1" w:styleId="UserTable">
    <w:name w:val="User Table"/>
    <w:basedOn w:val="Standard"/>
    <w:pPr>
      <w:spacing w:before="60" w:after="60"/>
    </w:pPr>
    <w:rPr>
      <w:kern w:val="20"/>
    </w:rPr>
  </w:style>
  <w:style w:type="paragraph" w:customStyle="1" w:styleId="AttributeTableBody">
    <w:name w:val="Attribute Table Body"/>
    <w:basedOn w:val="Standard"/>
    <w:rsid w:val="00E7061B"/>
    <w:pPr>
      <w:spacing w:before="60" w:after="0" w:line="180" w:lineRule="exact"/>
      <w:jc w:val="center"/>
    </w:pPr>
    <w:rPr>
      <w:rFonts w:ascii="Arial" w:hAnsi="Arial"/>
      <w:kern w:val="16"/>
      <w:sz w:val="16"/>
    </w:rPr>
  </w:style>
  <w:style w:type="paragraph" w:customStyle="1" w:styleId="AttributeTableCaption">
    <w:name w:val="Attribute Table Caption"/>
    <w:basedOn w:val="Standard"/>
    <w:next w:val="Standard"/>
    <w:rsid w:val="00E7061B"/>
    <w:pPr>
      <w:keepNext/>
      <w:spacing w:before="180" w:after="60"/>
      <w:jc w:val="center"/>
    </w:pPr>
    <w:rPr>
      <w:kern w:val="20"/>
    </w:rPr>
  </w:style>
  <w:style w:type="paragraph" w:customStyle="1" w:styleId="AttributeTableHeader">
    <w:name w:val="Attribute Table Header"/>
    <w:basedOn w:val="Standard"/>
    <w:next w:val="AttributeTableBody"/>
    <w:rsid w:val="00E7061B"/>
    <w:pPr>
      <w:keepNext/>
      <w:spacing w:before="40"/>
      <w:jc w:val="center"/>
    </w:pPr>
    <w:rPr>
      <w:rFonts w:ascii="Arial" w:hAnsi="Arial"/>
      <w:b/>
      <w:kern w:val="20"/>
      <w:sz w:val="16"/>
    </w:rPr>
  </w:style>
  <w:style w:type="paragraph" w:customStyle="1" w:styleId="HL7TableBody">
    <w:name w:val="HL7 Table Body"/>
    <w:basedOn w:val="Standard"/>
    <w:rsid w:val="00E7061B"/>
    <w:pPr>
      <w:spacing w:before="20"/>
    </w:pPr>
    <w:rPr>
      <w:rFonts w:ascii="Arial" w:hAnsi="Arial"/>
      <w:kern w:val="20"/>
      <w:sz w:val="16"/>
    </w:rPr>
  </w:style>
  <w:style w:type="paragraph" w:customStyle="1" w:styleId="HL7TableCaption">
    <w:name w:val="HL7 Table Caption"/>
    <w:basedOn w:val="Standard"/>
    <w:next w:val="Standard"/>
    <w:rsid w:val="00E7061B"/>
    <w:pPr>
      <w:keepNext/>
      <w:spacing w:before="180" w:after="60"/>
      <w:jc w:val="center"/>
    </w:pPr>
    <w:rPr>
      <w:kern w:val="20"/>
    </w:rPr>
  </w:style>
  <w:style w:type="paragraph" w:customStyle="1" w:styleId="HL7TableHeader">
    <w:name w:val="HL7 Table Header"/>
    <w:basedOn w:val="Standard"/>
    <w:next w:val="HL7TableBody"/>
    <w:rsid w:val="00E7061B"/>
    <w:pPr>
      <w:keepNext/>
      <w:spacing w:before="20"/>
      <w:jc w:val="center"/>
    </w:pPr>
    <w:rPr>
      <w:rFonts w:ascii="Arial" w:hAnsi="Arial"/>
      <w:b/>
      <w:kern w:val="20"/>
      <w:sz w:val="16"/>
    </w:rPr>
  </w:style>
  <w:style w:type="paragraph" w:customStyle="1" w:styleId="MsgTableBody">
    <w:name w:val="Msg Table Body"/>
    <w:basedOn w:val="Standard"/>
    <w:rsid w:val="00E7061B"/>
    <w:pPr>
      <w:spacing w:before="0" w:after="0" w:line="180" w:lineRule="exact"/>
    </w:pPr>
    <w:rPr>
      <w:rFonts w:ascii="Courier New" w:hAnsi="Courier New"/>
      <w:kern w:val="20"/>
      <w:sz w:val="14"/>
    </w:rPr>
  </w:style>
  <w:style w:type="paragraph" w:customStyle="1" w:styleId="MsgTableHeader">
    <w:name w:val="Msg Table Header"/>
    <w:basedOn w:val="Standard"/>
    <w:next w:val="MsgTableBody"/>
    <w:rsid w:val="00E7061B"/>
    <w:pPr>
      <w:keepNext/>
      <w:spacing w:after="40"/>
    </w:pPr>
    <w:rPr>
      <w:rFonts w:ascii="Courier New" w:hAnsi="Courier New"/>
      <w:b/>
      <w:kern w:val="20"/>
      <w:sz w:val="16"/>
      <w:u w:val="single"/>
    </w:rPr>
  </w:style>
  <w:style w:type="paragraph" w:customStyle="1" w:styleId="NormalIndented">
    <w:name w:val="Normal Indented"/>
    <w:basedOn w:val="Standard"/>
    <w:rsid w:val="00E7061B"/>
    <w:pPr>
      <w:ind w:left="720"/>
    </w:pPr>
    <w:rPr>
      <w:kern w:val="20"/>
    </w:rPr>
  </w:style>
  <w:style w:type="paragraph" w:customStyle="1" w:styleId="NormalList">
    <w:name w:val="Normal List"/>
    <w:basedOn w:val="NormalIndented"/>
    <w:rsid w:val="00E7061B"/>
    <w:pPr>
      <w:spacing w:before="0"/>
      <w:ind w:left="709"/>
    </w:pPr>
  </w:style>
  <w:style w:type="paragraph" w:customStyle="1" w:styleId="NormalListAlpha">
    <w:name w:val="Normal List Alpha"/>
    <w:basedOn w:val="NormalList"/>
    <w:rsid w:val="00E7061B"/>
    <w:pPr>
      <w:numPr>
        <w:numId w:val="2"/>
      </w:numPr>
      <w:tabs>
        <w:tab w:val="clear" w:pos="360"/>
      </w:tabs>
      <w:ind w:left="714" w:hanging="357"/>
    </w:pPr>
  </w:style>
  <w:style w:type="paragraph" w:customStyle="1" w:styleId="NormalListBullets">
    <w:name w:val="Normal List Bullets"/>
    <w:basedOn w:val="NormalList"/>
    <w:rsid w:val="00E7061B"/>
    <w:pPr>
      <w:numPr>
        <w:numId w:val="3"/>
      </w:numPr>
      <w:tabs>
        <w:tab w:val="clear" w:pos="360"/>
      </w:tabs>
      <w:spacing w:before="120"/>
      <w:ind w:left="720"/>
    </w:pPr>
  </w:style>
  <w:style w:type="paragraph" w:customStyle="1" w:styleId="NormalListNumbered">
    <w:name w:val="Normal List Numbered"/>
    <w:basedOn w:val="NormalList"/>
    <w:rsid w:val="00E7061B"/>
    <w:pPr>
      <w:ind w:left="714" w:hanging="357"/>
    </w:pPr>
  </w:style>
  <w:style w:type="paragraph" w:customStyle="1" w:styleId="OtherTableBody">
    <w:name w:val="Other Table Body"/>
    <w:basedOn w:val="Standard"/>
    <w:rsid w:val="00E7061B"/>
    <w:pPr>
      <w:spacing w:before="60" w:after="60"/>
    </w:pPr>
    <w:rPr>
      <w:kern w:val="20"/>
      <w:sz w:val="18"/>
    </w:rPr>
  </w:style>
  <w:style w:type="paragraph" w:customStyle="1" w:styleId="OtherTableCaption">
    <w:name w:val="Other Table Caption"/>
    <w:basedOn w:val="Standard"/>
    <w:next w:val="Standard"/>
    <w:rsid w:val="00E7061B"/>
    <w:pPr>
      <w:keepNext/>
      <w:spacing w:before="180" w:after="60"/>
      <w:jc w:val="center"/>
    </w:pPr>
    <w:rPr>
      <w:kern w:val="20"/>
    </w:rPr>
  </w:style>
  <w:style w:type="paragraph" w:customStyle="1" w:styleId="OtherTableHeader">
    <w:name w:val="Other Table Header"/>
    <w:basedOn w:val="Standard"/>
    <w:next w:val="OtherTableBody"/>
    <w:rsid w:val="00E7061B"/>
    <w:pPr>
      <w:spacing w:before="20"/>
      <w:jc w:val="center"/>
    </w:pPr>
    <w:rPr>
      <w:b/>
      <w:kern w:val="20"/>
      <w:sz w:val="18"/>
    </w:rPr>
  </w:style>
  <w:style w:type="paragraph" w:customStyle="1" w:styleId="UserTableBody">
    <w:name w:val="User Table Body"/>
    <w:basedOn w:val="Standard"/>
    <w:rsid w:val="00E7061B"/>
    <w:pPr>
      <w:spacing w:before="20"/>
    </w:pPr>
    <w:rPr>
      <w:rFonts w:ascii="Arial" w:hAnsi="Arial"/>
      <w:kern w:val="20"/>
      <w:sz w:val="16"/>
    </w:rPr>
  </w:style>
  <w:style w:type="paragraph" w:customStyle="1" w:styleId="UserTableCaption">
    <w:name w:val="User Table Caption"/>
    <w:basedOn w:val="Standard"/>
    <w:next w:val="Standard"/>
    <w:rsid w:val="00E7061B"/>
    <w:pPr>
      <w:keepNext/>
      <w:tabs>
        <w:tab w:val="left" w:pos="900"/>
      </w:tabs>
      <w:spacing w:before="180" w:after="60"/>
      <w:jc w:val="center"/>
    </w:pPr>
    <w:rPr>
      <w:kern w:val="20"/>
    </w:rPr>
  </w:style>
  <w:style w:type="paragraph" w:customStyle="1" w:styleId="UserTableHeader">
    <w:name w:val="User Table Header"/>
    <w:basedOn w:val="Standard"/>
    <w:next w:val="UserTableBody"/>
    <w:rsid w:val="00E7061B"/>
    <w:pPr>
      <w:keepNext/>
      <w:spacing w:before="40"/>
      <w:jc w:val="center"/>
    </w:pPr>
    <w:rPr>
      <w:rFonts w:ascii="Arial" w:hAnsi="Arial"/>
      <w:b/>
      <w:kern w:val="20"/>
      <w:sz w:val="16"/>
    </w:rPr>
  </w:style>
  <w:style w:type="paragraph" w:customStyle="1" w:styleId="Heading1-Right">
    <w:name w:val="Heading 1 - Right"/>
    <w:basedOn w:val="Standard"/>
    <w:rsid w:val="00E7061B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</w:tabs>
      <w:spacing w:before="240" w:line="720" w:lineRule="exact"/>
      <w:jc w:val="right"/>
    </w:pPr>
    <w:rPr>
      <w:b/>
      <w:kern w:val="20"/>
      <w:sz w:val="72"/>
    </w:rPr>
  </w:style>
  <w:style w:type="paragraph" w:styleId="Sprechblasentext">
    <w:name w:val="Balloon Text"/>
    <w:basedOn w:val="Standard"/>
    <w:semiHidden/>
    <w:rsid w:val="00040306"/>
    <w:rPr>
      <w:rFonts w:ascii="Tahoma" w:hAnsi="Tahoma" w:cs="Tahoma"/>
      <w:sz w:val="16"/>
      <w:szCs w:val="16"/>
    </w:rPr>
  </w:style>
  <w:style w:type="character" w:customStyle="1" w:styleId="BesuchterHyperlink">
    <w:name w:val="BesuchterHyperlink"/>
    <w:rsid w:val="00B01588"/>
    <w:rPr>
      <w:color w:val="800080"/>
      <w:u w:val="single"/>
    </w:rPr>
  </w:style>
  <w:style w:type="paragraph" w:customStyle="1" w:styleId="eBNF">
    <w:name w:val="eBNF"/>
    <w:basedOn w:val="Standard"/>
    <w:link w:val="eBNFZchn"/>
    <w:rsid w:val="007D6850"/>
    <w:pPr>
      <w:spacing w:before="0" w:after="0"/>
    </w:pPr>
    <w:rPr>
      <w:rFonts w:ascii="Courier New" w:eastAsia="Calibri" w:hAnsi="Courier New"/>
      <w:szCs w:val="22"/>
      <w:lang w:val="de-DE"/>
    </w:rPr>
  </w:style>
  <w:style w:type="character" w:customStyle="1" w:styleId="eBNFZchn">
    <w:name w:val="eBNF Zchn"/>
    <w:link w:val="eBNF"/>
    <w:rsid w:val="007D6850"/>
    <w:rPr>
      <w:rFonts w:ascii="Courier New" w:eastAsia="Calibri" w:hAnsi="Courier New"/>
      <w:szCs w:val="22"/>
      <w:lang w:eastAsia="en-US"/>
    </w:rPr>
  </w:style>
  <w:style w:type="character" w:customStyle="1" w:styleId="berschrift1Zchn">
    <w:name w:val="Überschrift 1 Zchn"/>
    <w:link w:val="berschrift1"/>
    <w:uiPriority w:val="9"/>
    <w:rsid w:val="00862BA6"/>
    <w:rPr>
      <w:b/>
      <w:kern w:val="28"/>
      <w:sz w:val="72"/>
      <w:lang w:val="en-US" w:eastAsia="en-US"/>
    </w:rPr>
  </w:style>
  <w:style w:type="character" w:customStyle="1" w:styleId="berschrift2Zchn">
    <w:name w:val="Überschrift 2 Zchn"/>
    <w:link w:val="berschrift2"/>
    <w:uiPriority w:val="9"/>
    <w:rsid w:val="007D6850"/>
    <w:rPr>
      <w:rFonts w:ascii="Arial" w:hAnsi="Arial"/>
      <w:b/>
      <w:caps/>
      <w:sz w:val="28"/>
      <w:lang w:val="en-US" w:eastAsia="en-US"/>
    </w:rPr>
  </w:style>
  <w:style w:type="table" w:styleId="Tabellenraster">
    <w:name w:val="Table Grid"/>
    <w:basedOn w:val="NormaleTabelle"/>
    <w:rsid w:val="00DB7BA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link w:val="berschrift3"/>
    <w:uiPriority w:val="9"/>
    <w:rsid w:val="00922CF5"/>
    <w:rPr>
      <w:rFonts w:ascii="Arial" w:hAnsi="Arial"/>
      <w:b/>
      <w:sz w:val="24"/>
      <w:lang w:val="en-US" w:eastAsia="en-US"/>
    </w:rPr>
  </w:style>
  <w:style w:type="character" w:customStyle="1" w:styleId="berschrift4Zchn">
    <w:name w:val="Überschrift 4 Zchn"/>
    <w:link w:val="berschrift4"/>
    <w:uiPriority w:val="9"/>
    <w:rsid w:val="00922CF5"/>
    <w:rPr>
      <w:rFonts w:ascii="Arial" w:hAnsi="Arial"/>
      <w:lang w:val="en-US" w:eastAsia="en-US"/>
    </w:rPr>
  </w:style>
  <w:style w:type="character" w:customStyle="1" w:styleId="berschrift5Zchn">
    <w:name w:val="Überschrift 5 Zchn"/>
    <w:link w:val="berschrift5"/>
    <w:uiPriority w:val="9"/>
    <w:rsid w:val="00922CF5"/>
    <w:rPr>
      <w:rFonts w:ascii="Arial" w:hAnsi="Arial"/>
      <w:i/>
      <w:kern w:val="20"/>
      <w:lang w:val="en-US" w:eastAsia="en-US"/>
    </w:rPr>
  </w:style>
  <w:style w:type="character" w:customStyle="1" w:styleId="berschrift6Zchn">
    <w:name w:val="Überschrift 6 Zchn"/>
    <w:link w:val="berschrift6"/>
    <w:uiPriority w:val="9"/>
    <w:rsid w:val="00922CF5"/>
    <w:rPr>
      <w:rFonts w:ascii="Arial" w:hAnsi="Arial"/>
      <w:i/>
      <w:sz w:val="18"/>
      <w:lang w:val="en-US" w:eastAsia="en-US"/>
    </w:rPr>
  </w:style>
  <w:style w:type="character" w:customStyle="1" w:styleId="berschrift7Zchn">
    <w:name w:val="Überschrift 7 Zchn"/>
    <w:link w:val="berschrift7"/>
    <w:uiPriority w:val="9"/>
    <w:rsid w:val="00922CF5"/>
    <w:rPr>
      <w:rFonts w:ascii="Arial" w:hAnsi="Arial"/>
      <w:i/>
      <w:sz w:val="18"/>
      <w:lang w:val="en-US" w:eastAsia="en-US"/>
    </w:rPr>
  </w:style>
  <w:style w:type="character" w:customStyle="1" w:styleId="berschrift8Zchn">
    <w:name w:val="Überschrift 8 Zchn"/>
    <w:link w:val="berschrift8"/>
    <w:uiPriority w:val="9"/>
    <w:rsid w:val="00922CF5"/>
    <w:rPr>
      <w:rFonts w:ascii="Arial" w:hAnsi="Arial"/>
      <w:i/>
      <w:lang w:val="en-US" w:eastAsia="en-US"/>
    </w:rPr>
  </w:style>
  <w:style w:type="character" w:customStyle="1" w:styleId="berschrift9Zchn">
    <w:name w:val="Überschrift 9 Zchn"/>
    <w:link w:val="berschrift9"/>
    <w:uiPriority w:val="9"/>
    <w:rsid w:val="00922CF5"/>
    <w:rPr>
      <w:rFonts w:ascii="Arial" w:hAnsi="Arial"/>
      <w:i/>
      <w:sz w:val="18"/>
      <w:lang w:val="en-US"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922CF5"/>
    <w:pPr>
      <w:spacing w:before="0" w:after="80"/>
      <w:contextualSpacing/>
    </w:pPr>
    <w:rPr>
      <w:rFonts w:ascii="Aptos Display" w:hAnsi="Aptos Display"/>
      <w:spacing w:val="-10"/>
      <w:kern w:val="28"/>
      <w:sz w:val="56"/>
      <w:szCs w:val="56"/>
      <w:lang w:val="de-DE"/>
    </w:rPr>
  </w:style>
  <w:style w:type="character" w:customStyle="1" w:styleId="TitelZchn">
    <w:name w:val="Titel Zchn"/>
    <w:link w:val="Titel"/>
    <w:uiPriority w:val="10"/>
    <w:rsid w:val="00922CF5"/>
    <w:rPr>
      <w:rFonts w:ascii="Aptos Display" w:hAnsi="Aptos Display"/>
      <w:spacing w:val="-10"/>
      <w:kern w:val="28"/>
      <w:sz w:val="56"/>
      <w:szCs w:val="56"/>
      <w:lang w:eastAsia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22CF5"/>
    <w:pPr>
      <w:numPr>
        <w:ilvl w:val="1"/>
      </w:numPr>
      <w:spacing w:before="0" w:after="160" w:line="259" w:lineRule="auto"/>
    </w:pPr>
    <w:rPr>
      <w:rFonts w:ascii="Aptos" w:hAnsi="Aptos"/>
      <w:color w:val="595959"/>
      <w:spacing w:val="15"/>
      <w:kern w:val="2"/>
      <w:sz w:val="28"/>
      <w:szCs w:val="28"/>
      <w:lang w:val="de-DE"/>
    </w:rPr>
  </w:style>
  <w:style w:type="character" w:customStyle="1" w:styleId="UntertitelZchn">
    <w:name w:val="Untertitel Zchn"/>
    <w:link w:val="Untertitel"/>
    <w:uiPriority w:val="11"/>
    <w:rsid w:val="00922CF5"/>
    <w:rPr>
      <w:rFonts w:ascii="Aptos" w:hAnsi="Aptos"/>
      <w:color w:val="595959"/>
      <w:spacing w:val="15"/>
      <w:kern w:val="2"/>
      <w:sz w:val="28"/>
      <w:szCs w:val="28"/>
      <w:lang w:eastAsia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922CF5"/>
    <w:pPr>
      <w:spacing w:before="160" w:after="160" w:line="259" w:lineRule="auto"/>
      <w:jc w:val="center"/>
    </w:pPr>
    <w:rPr>
      <w:rFonts w:ascii="Aptos" w:eastAsia="Aptos" w:hAnsi="Aptos"/>
      <w:i/>
      <w:iCs/>
      <w:color w:val="404040"/>
      <w:kern w:val="2"/>
      <w:sz w:val="22"/>
      <w:szCs w:val="22"/>
      <w:lang w:val="de-DE"/>
    </w:rPr>
  </w:style>
  <w:style w:type="character" w:customStyle="1" w:styleId="ZitatZchn">
    <w:name w:val="Zitat Zchn"/>
    <w:link w:val="Zitat"/>
    <w:uiPriority w:val="29"/>
    <w:rsid w:val="00922CF5"/>
    <w:rPr>
      <w:rFonts w:ascii="Aptos" w:eastAsia="Aptos" w:hAnsi="Aptos"/>
      <w:i/>
      <w:iCs/>
      <w:color w:val="404040"/>
      <w:kern w:val="2"/>
      <w:sz w:val="22"/>
      <w:szCs w:val="22"/>
      <w:lang w:eastAsia="en-US"/>
    </w:rPr>
  </w:style>
  <w:style w:type="paragraph" w:styleId="Listenabsatz">
    <w:name w:val="List Paragraph"/>
    <w:basedOn w:val="Standard"/>
    <w:uiPriority w:val="34"/>
    <w:qFormat/>
    <w:rsid w:val="00922CF5"/>
    <w:pPr>
      <w:spacing w:before="0" w:after="160" w:line="259" w:lineRule="auto"/>
      <w:ind w:left="720"/>
      <w:contextualSpacing/>
    </w:pPr>
    <w:rPr>
      <w:rFonts w:ascii="Aptos" w:eastAsia="Aptos" w:hAnsi="Aptos"/>
      <w:kern w:val="2"/>
      <w:sz w:val="22"/>
      <w:szCs w:val="22"/>
      <w:lang w:val="de-DE"/>
    </w:rPr>
  </w:style>
  <w:style w:type="character" w:styleId="IntensiveHervorhebung">
    <w:name w:val="Intense Emphasis"/>
    <w:uiPriority w:val="21"/>
    <w:qFormat/>
    <w:rsid w:val="00922CF5"/>
    <w:rPr>
      <w:i/>
      <w:iCs/>
      <w:color w:val="0F476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22CF5"/>
    <w:pPr>
      <w:pBdr>
        <w:top w:val="single" w:sz="4" w:space="10" w:color="0F4761"/>
        <w:bottom w:val="single" w:sz="4" w:space="10" w:color="0F4761"/>
      </w:pBdr>
      <w:spacing w:before="360" w:after="360" w:line="259" w:lineRule="auto"/>
      <w:ind w:left="864" w:right="864"/>
      <w:jc w:val="center"/>
    </w:pPr>
    <w:rPr>
      <w:rFonts w:ascii="Aptos" w:eastAsia="Aptos" w:hAnsi="Aptos"/>
      <w:i/>
      <w:iCs/>
      <w:color w:val="0F4761"/>
      <w:kern w:val="2"/>
      <w:sz w:val="22"/>
      <w:szCs w:val="22"/>
      <w:lang w:val="de-DE"/>
    </w:rPr>
  </w:style>
  <w:style w:type="character" w:customStyle="1" w:styleId="IntensivesZitatZchn">
    <w:name w:val="Intensives Zitat Zchn"/>
    <w:link w:val="IntensivesZitat"/>
    <w:uiPriority w:val="30"/>
    <w:rsid w:val="00922CF5"/>
    <w:rPr>
      <w:rFonts w:ascii="Aptos" w:eastAsia="Aptos" w:hAnsi="Aptos"/>
      <w:i/>
      <w:iCs/>
      <w:color w:val="0F4761"/>
      <w:kern w:val="2"/>
      <w:sz w:val="22"/>
      <w:szCs w:val="22"/>
      <w:lang w:eastAsia="en-US"/>
    </w:rPr>
  </w:style>
  <w:style w:type="character" w:styleId="IntensiverVerweis">
    <w:name w:val="Intense Reference"/>
    <w:uiPriority w:val="32"/>
    <w:qFormat/>
    <w:rsid w:val="00922CF5"/>
    <w:rPr>
      <w:b/>
      <w:bCs/>
      <w:smallCaps/>
      <w:color w:val="0F4761"/>
      <w:spacing w:val="5"/>
    </w:rPr>
  </w:style>
  <w:style w:type="character" w:customStyle="1" w:styleId="FuzeileZchn">
    <w:name w:val="Fußzeile Zchn"/>
    <w:link w:val="Fuzeile"/>
    <w:rsid w:val="002E6CED"/>
    <w:rPr>
      <w:kern w:val="20"/>
      <w:sz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7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Word\HL7\Standard\V231\Mbrballotfinal\HL73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E0B5F-28AF-46CD-8A64-F6A4DF1E9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HL73.dot</Template>
  <TotalTime>0</TotalTime>
  <Pages>54</Pages>
  <Words>16207</Words>
  <Characters>102111</Characters>
  <Application>Microsoft Office Word</Application>
  <DocSecurity>0</DocSecurity>
  <Lines>850</Lines>
  <Paragraphs>236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HL7 V2.9.1 Appendix C - Version 2.X BNF Message Descriptions</vt:lpstr>
      <vt:lpstr>HL7 V2.7 Appendix C - Version 2.X BNF Message Descriptions</vt:lpstr>
    </vt:vector>
  </TitlesOfParts>
  <Company>Oracle Cerner</Company>
  <LinksUpToDate>false</LinksUpToDate>
  <CharactersWithSpaces>118082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HL7 V2.9.1 Appendix C - Version 2.X BNF Message Descriptions</dc:title>
  <dc:subject>BNF Message Descriptions</dc:subject>
  <dc:creator>Frank Oemig</dc:creator>
  <cp:keywords/>
  <cp:lastModifiedBy>Frank Oemig</cp:lastModifiedBy>
  <cp:revision>6</cp:revision>
  <cp:lastPrinted>2003-07-29T09:08:00Z</cp:lastPrinted>
  <dcterms:created xsi:type="dcterms:W3CDTF">2019-12-23T13:40:00Z</dcterms:created>
  <dcterms:modified xsi:type="dcterms:W3CDTF">2024-06-12T17:00:00Z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_version">
    <vt:lpwstr>2.9.1</vt:lpwstr>
  </property>
  <property fmtid="{D5CDD505-2E9C-101B-9397-08002B2CF9AE}" pid="3" name="release_year">
    <vt:i4>2024</vt:i4>
  </property>
  <property fmtid="{D5CDD505-2E9C-101B-9397-08002B2CF9AE}" pid="4" name="release_month">
    <vt:lpwstr>May</vt:lpwstr>
  </property>
  <property fmtid="{D5CDD505-2E9C-101B-9397-08002B2CF9AE}" pid="5" name="release_status">
    <vt:lpwstr>Normative</vt:lpwstr>
  </property>
</Properties>
</file>