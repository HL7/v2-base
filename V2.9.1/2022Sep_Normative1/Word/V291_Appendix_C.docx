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750"/>
        <w:gridCol w:w="4750"/>
      </w:tblGrid>
      <w:tr w:rsidR="00DB7BAA" w:rsidRPr="00DB3C35" w:rsidTr="00DB3C35">
        <w:tc>
          <w:tcPr>
            <w:tcW w:w="4750" w:type="dxa"/>
            <w:shd w:val="clear" w:color="auto" w:fill="auto"/>
          </w:tcPr>
          <w:p w:rsidR="00DB7BAA" w:rsidRPr="00DB3C35" w:rsidRDefault="001240F6" w:rsidP="00DB7BAA">
            <w:pPr>
              <w:rPr>
                <w:rFonts w:ascii="TmsRmn 10pt" w:hAnsi="TmsRmn 10pt"/>
              </w:rP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HL7_International_RGB" style="width:166.7pt;height:125.2pt;visibility:visible;mso-position-horizontal:absolute" o:allowoverlap="f">
                  <v:imagedata r:id="rId8" o:title="HL7_International_RGB" croptop="3924f" cropbottom="3924f" cropleft="2950f" cropright="2950f"/>
                </v:shape>
              </w:pict>
            </w:r>
          </w:p>
        </w:tc>
        <w:tc>
          <w:tcPr>
            <w:tcW w:w="4750" w:type="dxa"/>
            <w:shd w:val="clear" w:color="auto" w:fill="auto"/>
          </w:tcPr>
          <w:p w:rsidR="00DB7BAA" w:rsidRPr="00DB3C35" w:rsidRDefault="001240F6" w:rsidP="00DB3C35">
            <w:pPr>
              <w:jc w:val="right"/>
              <w:rPr>
                <w:sz w:val="32"/>
                <w:szCs w:val="32"/>
              </w:rPr>
            </w:pPr>
            <w:r>
              <w:rPr>
                <w:sz w:val="32"/>
                <w:szCs w:val="32"/>
              </w:rPr>
              <w:pict>
                <v:shape id="Picture 3" o:spid="_x0000_i1026" type="#_x0000_t75" alt="ansilogo" style="width:119.35pt;height:77.2pt;visibility:visible" o:allowoverlap="f">
                  <v:imagedata r:id="rId9" o:title="ansilogo"/>
                </v:shape>
              </w:pict>
            </w:r>
          </w:p>
          <w:p w:rsidR="00DB7BAA" w:rsidRPr="00DB3C35" w:rsidRDefault="00DB7BAA" w:rsidP="00DB3C35">
            <w:pPr>
              <w:jc w:val="right"/>
              <w:rPr>
                <w:rFonts w:ascii="Garamond" w:hAnsi="Garamond"/>
                <w:sz w:val="32"/>
                <w:szCs w:val="32"/>
              </w:rPr>
            </w:pPr>
            <w:r w:rsidRPr="00DB3C35">
              <w:rPr>
                <w:sz w:val="32"/>
                <w:szCs w:val="32"/>
              </w:rPr>
              <w:t xml:space="preserve">ANSI/HL7 </w:t>
            </w:r>
            <w:r w:rsidRPr="00DB3C35">
              <w:rPr>
                <w:rFonts w:ascii="Garamond" w:hAnsi="Garamond"/>
                <w:sz w:val="32"/>
                <w:szCs w:val="32"/>
              </w:rPr>
              <w:t>V2.9-2019</w:t>
            </w:r>
          </w:p>
          <w:p w:rsidR="00DB7BAA" w:rsidRPr="00DB3C35" w:rsidRDefault="00DB7BAA" w:rsidP="00DB3C35">
            <w:pPr>
              <w:jc w:val="right"/>
              <w:rPr>
                <w:rFonts w:ascii="Garamond" w:hAnsi="Garamond"/>
                <w:sz w:val="32"/>
                <w:szCs w:val="32"/>
              </w:rPr>
            </w:pPr>
            <w:r w:rsidRPr="00DB3C35">
              <w:rPr>
                <w:rFonts w:ascii="Garamond" w:hAnsi="Garamond"/>
                <w:sz w:val="32"/>
                <w:szCs w:val="32"/>
              </w:rPr>
              <w:t>12/9/2019</w:t>
            </w:r>
          </w:p>
          <w:p w:rsidR="00DB7BAA" w:rsidRPr="00DB3C35" w:rsidRDefault="00DB7BAA" w:rsidP="00DB3C35">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spacing w:line="288" w:lineRule="exact"/>
              <w:rPr>
                <w:rFonts w:ascii="TmsRmn 10pt" w:hAnsi="TmsRmn 10pt"/>
                <w:sz w:val="32"/>
                <w:szCs w:val="32"/>
              </w:rPr>
            </w:pPr>
          </w:p>
        </w:tc>
      </w:tr>
    </w:tbl>
    <w:p w:rsidR="00074AD8" w:rsidRDefault="00074AD8" w:rsidP="00862BA6">
      <w:pPr>
        <w:pStyle w:val="berschrift1"/>
      </w:pPr>
      <w:r>
        <w:t>.</w:t>
      </w:r>
      <w:r>
        <w:br/>
        <w:t>Version 2.</w:t>
      </w:r>
      <w:r w:rsidR="005B092D">
        <w:t>X</w:t>
      </w:r>
      <w:r>
        <w:t xml:space="preserve"> BNF Message </w:t>
      </w:r>
      <w:r w:rsidRPr="00862BA6">
        <w:t>Descriptions</w:t>
      </w:r>
      <w:r>
        <w:fldChar w:fldCharType="begin"/>
      </w:r>
      <w:r>
        <w:instrText xml:space="preserve"> XE "BNF Message Descriptions" </w:instrText>
      </w:r>
      <w:r>
        <w:fldChar w:fldCharType="end"/>
      </w:r>
    </w:p>
    <w:p w:rsidR="00DB7BAA" w:rsidRDefault="00DB7BAA" w:rsidP="00DB7BAA"/>
    <w:tbl>
      <w:tblPr>
        <w:tblW w:w="0" w:type="auto"/>
        <w:tblInd w:w="198" w:type="dxa"/>
        <w:tblLayout w:type="fixed"/>
        <w:tblLook w:val="0000" w:firstRow="0" w:lastRow="0" w:firstColumn="0" w:lastColumn="0" w:noHBand="0" w:noVBand="0"/>
      </w:tblPr>
      <w:tblGrid>
        <w:gridCol w:w="1800"/>
        <w:gridCol w:w="7578"/>
      </w:tblGrid>
      <w:tr w:rsidR="00074AD8">
        <w:tc>
          <w:tcPr>
            <w:tcW w:w="1800" w:type="dxa"/>
          </w:tcPr>
          <w:p w:rsidR="00074AD8" w:rsidRDefault="00074AD8">
            <w:r>
              <w:t>Editor:</w:t>
            </w:r>
          </w:p>
        </w:tc>
        <w:tc>
          <w:tcPr>
            <w:tcW w:w="7578" w:type="dxa"/>
          </w:tcPr>
          <w:p w:rsidR="00074AD8" w:rsidRDefault="00610422">
            <w:r>
              <w:t>Lynn La</w:t>
            </w:r>
            <w:r w:rsidR="007B1962">
              <w:t>a</w:t>
            </w:r>
            <w:r>
              <w:t>kso</w:t>
            </w:r>
            <w:r w:rsidR="00074AD8">
              <w:br/>
              <w:t>Health Level Seven</w:t>
            </w:r>
            <w:r w:rsidR="004F221A">
              <w:t xml:space="preserve"> International</w:t>
            </w:r>
          </w:p>
        </w:tc>
      </w:tr>
      <w:tr w:rsidR="004F221A">
        <w:tc>
          <w:tcPr>
            <w:tcW w:w="1800" w:type="dxa"/>
          </w:tcPr>
          <w:p w:rsidR="004F221A" w:rsidRDefault="004F221A"/>
        </w:tc>
        <w:tc>
          <w:tcPr>
            <w:tcW w:w="7578" w:type="dxa"/>
          </w:tcPr>
          <w:p w:rsidR="004F221A" w:rsidRDefault="00DE551A" w:rsidP="00DE551A">
            <w:r>
              <w:t>Frank Oemig</w:t>
            </w:r>
            <w:r w:rsidR="004F221A">
              <w:br/>
            </w:r>
            <w:r w:rsidR="00862BA6">
              <w:t>Deutsche Telekom Healthcare and Security Solutions GmbH</w:t>
            </w:r>
            <w:r>
              <w:t>, HL7 Germany</w:t>
            </w:r>
          </w:p>
        </w:tc>
      </w:tr>
    </w:tbl>
    <w:p w:rsidR="00074AD8" w:rsidRDefault="00074AD8">
      <w:pPr>
        <w:pStyle w:val="berschrift2"/>
      </w:pPr>
      <w:bookmarkStart w:id="1" w:name="_Toc348247974"/>
      <w:bookmarkStart w:id="2" w:name="_Toc348261101"/>
      <w:bookmarkStart w:id="3" w:name="_Toc348346923"/>
      <w:bookmarkStart w:id="4" w:name="_Toc29297048"/>
      <w:r>
        <w:t>appendix c contents</w:t>
      </w:r>
      <w:bookmarkEnd w:id="4"/>
    </w:p>
    <w:p w:rsidR="001240F6" w:rsidRPr="00A04EC4" w:rsidRDefault="00862BA6">
      <w:pPr>
        <w:pStyle w:val="Verzeichnis2"/>
        <w:tabs>
          <w:tab w:val="left" w:pos="600"/>
          <w:tab w:val="right" w:leader="dot" w:pos="9350"/>
        </w:tabs>
        <w:rPr>
          <w:rFonts w:ascii="Calibri" w:hAnsi="Calibri"/>
          <w:b w:val="0"/>
          <w:smallCaps w:val="0"/>
          <w:noProof/>
          <w:sz w:val="22"/>
          <w:szCs w:val="22"/>
          <w:lang w:val="de-DE" w:eastAsia="de-DE"/>
        </w:rPr>
      </w:pPr>
      <w:r>
        <w:rPr>
          <w:b w:val="0"/>
        </w:rPr>
        <w:fldChar w:fldCharType="begin"/>
      </w:r>
      <w:r>
        <w:instrText xml:space="preserve"> TOC \o "</w:instrText>
      </w:r>
      <w:r>
        <w:rPr>
          <w:caps/>
        </w:rPr>
        <w:instrText>2</w:instrText>
      </w:r>
      <w:r>
        <w:instrText xml:space="preserve">-3" \z \u </w:instrText>
      </w:r>
      <w:r>
        <w:rPr>
          <w:b w:val="0"/>
        </w:rPr>
        <w:fldChar w:fldCharType="separate"/>
      </w:r>
      <w:r w:rsidR="001240F6">
        <w:rPr>
          <w:noProof/>
        </w:rPr>
        <w:t>C.1</w:t>
      </w:r>
      <w:r w:rsidR="001240F6" w:rsidRPr="00A04EC4">
        <w:rPr>
          <w:rFonts w:ascii="Calibri" w:hAnsi="Calibri"/>
          <w:b w:val="0"/>
          <w:smallCaps w:val="0"/>
          <w:noProof/>
          <w:sz w:val="22"/>
          <w:szCs w:val="22"/>
          <w:lang w:val="de-DE" w:eastAsia="de-DE"/>
        </w:rPr>
        <w:tab/>
      </w:r>
      <w:r w:rsidR="001240F6">
        <w:rPr>
          <w:noProof/>
        </w:rPr>
        <w:t>appendix c contents</w:t>
      </w:r>
      <w:r w:rsidR="001240F6">
        <w:rPr>
          <w:noProof/>
          <w:webHidden/>
        </w:rPr>
        <w:tab/>
      </w:r>
      <w:r w:rsidR="001240F6">
        <w:rPr>
          <w:noProof/>
          <w:webHidden/>
        </w:rPr>
        <w:fldChar w:fldCharType="begin"/>
      </w:r>
      <w:r w:rsidR="001240F6">
        <w:rPr>
          <w:noProof/>
          <w:webHidden/>
        </w:rPr>
        <w:instrText xml:space="preserve"> PAGEREF _Toc29297048 \h </w:instrText>
      </w:r>
      <w:r w:rsidR="001240F6">
        <w:rPr>
          <w:noProof/>
          <w:webHidden/>
        </w:rPr>
      </w:r>
      <w:r w:rsidR="001240F6">
        <w:rPr>
          <w:noProof/>
          <w:webHidden/>
        </w:rPr>
        <w:fldChar w:fldCharType="separate"/>
      </w:r>
      <w:r w:rsidR="001240F6">
        <w:rPr>
          <w:noProof/>
          <w:webHidden/>
        </w:rPr>
        <w:t>C-1</w:t>
      </w:r>
      <w:r w:rsidR="001240F6">
        <w:rPr>
          <w:noProof/>
          <w:webHidden/>
        </w:rPr>
        <w:fldChar w:fldCharType="end"/>
      </w:r>
    </w:p>
    <w:p w:rsidR="001240F6" w:rsidRPr="00A04EC4" w:rsidRDefault="001240F6">
      <w:pPr>
        <w:pStyle w:val="Verzeichnis2"/>
        <w:tabs>
          <w:tab w:val="left" w:pos="600"/>
          <w:tab w:val="right" w:leader="dot" w:pos="9350"/>
        </w:tabs>
        <w:rPr>
          <w:rFonts w:ascii="Calibri" w:hAnsi="Calibri"/>
          <w:b w:val="0"/>
          <w:smallCaps w:val="0"/>
          <w:noProof/>
          <w:sz w:val="22"/>
          <w:szCs w:val="22"/>
          <w:lang w:eastAsia="de-DE"/>
        </w:rPr>
      </w:pPr>
      <w:r>
        <w:rPr>
          <w:noProof/>
        </w:rPr>
        <w:t>C.2</w:t>
      </w:r>
      <w:r w:rsidRPr="00A04EC4">
        <w:rPr>
          <w:rFonts w:ascii="Calibri" w:hAnsi="Calibri"/>
          <w:b w:val="0"/>
          <w:smallCaps w:val="0"/>
          <w:noProof/>
          <w:sz w:val="22"/>
          <w:szCs w:val="22"/>
          <w:lang w:eastAsia="de-DE"/>
        </w:rPr>
        <w:tab/>
      </w:r>
      <w:r>
        <w:rPr>
          <w:noProof/>
        </w:rPr>
        <w:t>BNF Descriptions of HL7 version 2.x Abstract Messages</w:t>
      </w:r>
      <w:r>
        <w:rPr>
          <w:noProof/>
          <w:webHidden/>
        </w:rPr>
        <w:tab/>
      </w:r>
      <w:r>
        <w:rPr>
          <w:noProof/>
          <w:webHidden/>
        </w:rPr>
        <w:fldChar w:fldCharType="begin"/>
      </w:r>
      <w:r>
        <w:rPr>
          <w:noProof/>
          <w:webHidden/>
        </w:rPr>
        <w:instrText xml:space="preserve"> PAGEREF _Toc29297049 \h </w:instrText>
      </w:r>
      <w:r>
        <w:rPr>
          <w:noProof/>
          <w:webHidden/>
        </w:rPr>
      </w:r>
      <w:r>
        <w:rPr>
          <w:noProof/>
          <w:webHidden/>
        </w:rPr>
        <w:fldChar w:fldCharType="separate"/>
      </w:r>
      <w:r>
        <w:rPr>
          <w:noProof/>
          <w:webHidden/>
        </w:rPr>
        <w:t>C-1</w:t>
      </w:r>
      <w:r>
        <w:rPr>
          <w:noProof/>
          <w:webHidden/>
        </w:rPr>
        <w:fldChar w:fldCharType="end"/>
      </w:r>
    </w:p>
    <w:p w:rsidR="001240F6" w:rsidRPr="00A04EC4" w:rsidRDefault="001240F6">
      <w:pPr>
        <w:pStyle w:val="Verzeichnis3"/>
        <w:tabs>
          <w:tab w:val="left" w:pos="1200"/>
          <w:tab w:val="right" w:leader="dot" w:pos="9350"/>
        </w:tabs>
        <w:rPr>
          <w:rFonts w:ascii="Calibri" w:hAnsi="Calibri"/>
          <w:i w:val="0"/>
          <w:noProof/>
          <w:sz w:val="22"/>
          <w:szCs w:val="22"/>
          <w:lang w:val="de-DE" w:eastAsia="de-DE"/>
        </w:rPr>
      </w:pPr>
      <w:r>
        <w:rPr>
          <w:noProof/>
        </w:rPr>
        <w:t>C.2.1</w:t>
      </w:r>
      <w:r w:rsidRPr="00A04EC4">
        <w:rPr>
          <w:rFonts w:ascii="Calibri" w:hAnsi="Calibri"/>
          <w:i w:val="0"/>
          <w:noProof/>
          <w:sz w:val="22"/>
          <w:szCs w:val="22"/>
          <w:lang w:val="de-DE" w:eastAsia="de-DE"/>
        </w:rPr>
        <w:tab/>
      </w:r>
      <w:r>
        <w:rPr>
          <w:noProof/>
        </w:rPr>
        <w:t>Messages</w:t>
      </w:r>
      <w:r>
        <w:rPr>
          <w:noProof/>
          <w:webHidden/>
        </w:rPr>
        <w:tab/>
      </w:r>
      <w:r>
        <w:rPr>
          <w:noProof/>
          <w:webHidden/>
        </w:rPr>
        <w:fldChar w:fldCharType="begin"/>
      </w:r>
      <w:r>
        <w:rPr>
          <w:noProof/>
          <w:webHidden/>
        </w:rPr>
        <w:instrText xml:space="preserve"> PAGEREF _Toc29297050 \h </w:instrText>
      </w:r>
      <w:r>
        <w:rPr>
          <w:noProof/>
          <w:webHidden/>
        </w:rPr>
      </w:r>
      <w:r>
        <w:rPr>
          <w:noProof/>
          <w:webHidden/>
        </w:rPr>
        <w:fldChar w:fldCharType="separate"/>
      </w:r>
      <w:r>
        <w:rPr>
          <w:noProof/>
          <w:webHidden/>
        </w:rPr>
        <w:t>C-2</w:t>
      </w:r>
      <w:r>
        <w:rPr>
          <w:noProof/>
          <w:webHidden/>
        </w:rPr>
        <w:fldChar w:fldCharType="end"/>
      </w:r>
    </w:p>
    <w:p w:rsidR="001240F6" w:rsidRPr="00A04EC4" w:rsidRDefault="001240F6">
      <w:pPr>
        <w:pStyle w:val="Verzeichnis3"/>
        <w:tabs>
          <w:tab w:val="left" w:pos="1200"/>
          <w:tab w:val="right" w:leader="dot" w:pos="9350"/>
        </w:tabs>
        <w:rPr>
          <w:rFonts w:ascii="Calibri" w:hAnsi="Calibri"/>
          <w:i w:val="0"/>
          <w:noProof/>
          <w:sz w:val="22"/>
          <w:szCs w:val="22"/>
          <w:lang w:val="de-DE" w:eastAsia="de-DE"/>
        </w:rPr>
      </w:pPr>
      <w:r>
        <w:rPr>
          <w:noProof/>
        </w:rPr>
        <w:t>C.2.2</w:t>
      </w:r>
      <w:r w:rsidRPr="00A04EC4">
        <w:rPr>
          <w:rFonts w:ascii="Calibri" w:hAnsi="Calibri"/>
          <w:i w:val="0"/>
          <w:noProof/>
          <w:sz w:val="22"/>
          <w:szCs w:val="22"/>
          <w:lang w:val="de-DE" w:eastAsia="de-DE"/>
        </w:rPr>
        <w:tab/>
      </w:r>
      <w:r>
        <w:rPr>
          <w:noProof/>
        </w:rPr>
        <w:t>Segments</w:t>
      </w:r>
      <w:r>
        <w:rPr>
          <w:noProof/>
          <w:webHidden/>
        </w:rPr>
        <w:tab/>
      </w:r>
      <w:r>
        <w:rPr>
          <w:noProof/>
          <w:webHidden/>
        </w:rPr>
        <w:fldChar w:fldCharType="begin"/>
      </w:r>
      <w:r>
        <w:rPr>
          <w:noProof/>
          <w:webHidden/>
        </w:rPr>
        <w:instrText xml:space="preserve"> PAGEREF _Toc29297051 \h </w:instrText>
      </w:r>
      <w:r>
        <w:rPr>
          <w:noProof/>
          <w:webHidden/>
        </w:rPr>
      </w:r>
      <w:r>
        <w:rPr>
          <w:noProof/>
          <w:webHidden/>
        </w:rPr>
        <w:fldChar w:fldCharType="separate"/>
      </w:r>
      <w:r>
        <w:rPr>
          <w:noProof/>
          <w:webHidden/>
        </w:rPr>
        <w:t>C-40</w:t>
      </w:r>
      <w:r>
        <w:rPr>
          <w:noProof/>
          <w:webHidden/>
        </w:rPr>
        <w:fldChar w:fldCharType="end"/>
      </w:r>
    </w:p>
    <w:p w:rsidR="00862BA6" w:rsidRPr="00862BA6" w:rsidRDefault="00862BA6" w:rsidP="00862BA6">
      <w:r>
        <w:rPr>
          <w:b/>
          <w:caps/>
          <w:noProof/>
          <w:kern w:val="20"/>
        </w:rPr>
        <w:fldChar w:fldCharType="end"/>
      </w:r>
    </w:p>
    <w:p w:rsidR="00074AD8" w:rsidRDefault="00074AD8">
      <w:pPr>
        <w:pStyle w:val="berschrift2"/>
      </w:pPr>
      <w:bookmarkStart w:id="5" w:name="_Toc29297049"/>
      <w:r>
        <w:t>BNF Descriptions of HL7 version 2.</w:t>
      </w:r>
      <w:r w:rsidR="00316526">
        <w:t>x</w:t>
      </w:r>
      <w:r>
        <w:t xml:space="preserve"> Abstract Messages</w:t>
      </w:r>
      <w:bookmarkEnd w:id="1"/>
      <w:bookmarkEnd w:id="2"/>
      <w:bookmarkEnd w:id="3"/>
      <w:bookmarkEnd w:id="5"/>
    </w:p>
    <w:p w:rsidR="007D6850" w:rsidRDefault="007D6850" w:rsidP="007D6850"/>
    <w:p w:rsidR="007D6850" w:rsidRDefault="007D6850" w:rsidP="00DB7BAA">
      <w:pPr>
        <w:pStyle w:val="berschrift3"/>
      </w:pPr>
      <w:bookmarkStart w:id="6" w:name="_Toc29297050"/>
      <w:r w:rsidRPr="00DB7BAA">
        <w:lastRenderedPageBreak/>
        <w:t>Messages</w:t>
      </w:r>
      <w:bookmarkEnd w:id="6"/>
    </w:p>
    <w:p w:rsidR="001240F6" w:rsidRPr="0026150D" w:rsidRDefault="001240F6" w:rsidP="001240F6">
      <w:r w:rsidRPr="0026150D">
        <w:t>/*-- MessageStructures --*/</w:t>
      </w:r>
    </w:p>
    <w:p w:rsidR="001240F6" w:rsidRPr="0026150D" w:rsidRDefault="001240F6" w:rsidP="001240F6">
      <w:pPr>
        <w:pStyle w:val="eBNF"/>
        <w:rPr>
          <w:lang w:val="en-US"/>
        </w:rPr>
      </w:pPr>
      <w:r w:rsidRPr="0026150D">
        <w:rPr>
          <w:lang w:val="en-US"/>
        </w:rPr>
        <w:t xml:space="preserve">MessageStructure := </w:t>
      </w:r>
    </w:p>
    <w:p w:rsidR="001240F6" w:rsidRPr="0026150D" w:rsidRDefault="001240F6" w:rsidP="001240F6">
      <w:pPr>
        <w:pStyle w:val="eBNF"/>
        <w:rPr>
          <w:lang w:val="en-US"/>
        </w:rPr>
      </w:pPr>
      <w:r w:rsidRPr="0026150D">
        <w:rPr>
          <w:lang w:val="en-US"/>
        </w:rPr>
        <w:t xml:space="preserve">    |   ADT_A02    /* ADT/ACK - Transfer a patient */</w:t>
      </w:r>
    </w:p>
    <w:p w:rsidR="001240F6" w:rsidRPr="0026150D" w:rsidRDefault="001240F6" w:rsidP="001240F6">
      <w:pPr>
        <w:pStyle w:val="eBNF"/>
        <w:rPr>
          <w:lang w:val="en-US"/>
        </w:rPr>
      </w:pPr>
      <w:r w:rsidRPr="0026150D">
        <w:rPr>
          <w:lang w:val="en-US"/>
        </w:rPr>
        <w:t xml:space="preserve">    |   ADT_A03    /* ADT/ACK -  Discharge/end visit */</w:t>
      </w:r>
    </w:p>
    <w:p w:rsidR="001240F6" w:rsidRPr="0026150D" w:rsidRDefault="001240F6" w:rsidP="001240F6">
      <w:pPr>
        <w:pStyle w:val="eBNF"/>
        <w:rPr>
          <w:lang w:val="en-US"/>
        </w:rPr>
      </w:pPr>
      <w:r w:rsidRPr="0026150D">
        <w:rPr>
          <w:lang w:val="en-US"/>
        </w:rPr>
        <w:t xml:space="preserve">    |   ADT_A05    /* ADT/ACK -  Pre-admit a patient */</w:t>
      </w:r>
    </w:p>
    <w:p w:rsidR="001240F6" w:rsidRPr="0026150D" w:rsidRDefault="001240F6" w:rsidP="001240F6">
      <w:pPr>
        <w:pStyle w:val="eBNF"/>
        <w:rPr>
          <w:lang w:val="en-US"/>
        </w:rPr>
      </w:pPr>
      <w:r w:rsidRPr="0026150D">
        <w:rPr>
          <w:lang w:val="en-US"/>
        </w:rPr>
        <w:t xml:space="preserve">    |   ADT_A06    /* ADT/ACK -  Change an outpatient to an inpatient */</w:t>
      </w:r>
    </w:p>
    <w:p w:rsidR="001240F6" w:rsidRPr="0026150D" w:rsidRDefault="001240F6" w:rsidP="001240F6">
      <w:pPr>
        <w:pStyle w:val="eBNF"/>
        <w:rPr>
          <w:lang w:val="en-US"/>
        </w:rPr>
      </w:pPr>
      <w:r w:rsidRPr="0026150D">
        <w:rPr>
          <w:lang w:val="en-US"/>
        </w:rPr>
        <w:t xml:space="preserve">    |   ADT_A09    /* ADT/ACK -  Cancel admit/visit notification */</w:t>
      </w:r>
    </w:p>
    <w:p w:rsidR="001240F6" w:rsidRPr="0026150D" w:rsidRDefault="001240F6" w:rsidP="001240F6">
      <w:pPr>
        <w:pStyle w:val="eBNF"/>
        <w:rPr>
          <w:lang w:val="en-US"/>
        </w:rPr>
      </w:pPr>
      <w:r w:rsidRPr="0026150D">
        <w:rPr>
          <w:lang w:val="en-US"/>
        </w:rPr>
        <w:t xml:space="preserve">    |   ADT_A12    /* ADT/ACK -  Cancel transfer */</w:t>
      </w:r>
    </w:p>
    <w:p w:rsidR="001240F6" w:rsidRPr="0026150D" w:rsidRDefault="001240F6" w:rsidP="001240F6">
      <w:pPr>
        <w:pStyle w:val="eBNF"/>
        <w:rPr>
          <w:lang w:val="en-US"/>
        </w:rPr>
      </w:pPr>
      <w:r w:rsidRPr="0026150D">
        <w:rPr>
          <w:lang w:val="en-US"/>
        </w:rPr>
        <w:t xml:space="preserve">    |   ADT_A15    /* ADT/ACK -  Pending transfer */</w:t>
      </w:r>
    </w:p>
    <w:p w:rsidR="001240F6" w:rsidRPr="0026150D" w:rsidRDefault="001240F6" w:rsidP="001240F6">
      <w:pPr>
        <w:pStyle w:val="eBNF"/>
        <w:rPr>
          <w:lang w:val="en-US"/>
        </w:rPr>
      </w:pPr>
      <w:r w:rsidRPr="0026150D">
        <w:rPr>
          <w:lang w:val="en-US"/>
        </w:rPr>
        <w:t xml:space="preserve">    |   ADT_A16    /* ADT/ACK -  Pending discharge */</w:t>
      </w:r>
    </w:p>
    <w:p w:rsidR="001240F6" w:rsidRPr="0026150D" w:rsidRDefault="001240F6" w:rsidP="001240F6">
      <w:pPr>
        <w:pStyle w:val="eBNF"/>
        <w:rPr>
          <w:lang w:val="en-US"/>
        </w:rPr>
      </w:pPr>
      <w:r w:rsidRPr="0026150D">
        <w:rPr>
          <w:lang w:val="en-US"/>
        </w:rPr>
        <w:t xml:space="preserve">    |   ADT_A17    /* ADT/ACK -  Swap patients */</w:t>
      </w:r>
    </w:p>
    <w:p w:rsidR="001240F6" w:rsidRPr="0026150D" w:rsidRDefault="001240F6" w:rsidP="001240F6">
      <w:pPr>
        <w:pStyle w:val="eBNF"/>
        <w:rPr>
          <w:lang w:val="en-US"/>
        </w:rPr>
      </w:pPr>
      <w:r w:rsidRPr="0026150D">
        <w:rPr>
          <w:lang w:val="en-US"/>
        </w:rPr>
        <w:t xml:space="preserve">    |   ADT_A20    /* ADT/ACK -  Bed status update */</w:t>
      </w:r>
    </w:p>
    <w:p w:rsidR="001240F6" w:rsidRPr="0026150D" w:rsidRDefault="001240F6" w:rsidP="001240F6">
      <w:pPr>
        <w:pStyle w:val="eBNF"/>
        <w:rPr>
          <w:lang w:val="en-US"/>
        </w:rPr>
      </w:pPr>
      <w:r w:rsidRPr="0026150D">
        <w:rPr>
          <w:lang w:val="en-US"/>
        </w:rPr>
        <w:t xml:space="preserve">    |   ADT_A21    /* ADT/ACK -  Delete person information */</w:t>
      </w:r>
    </w:p>
    <w:p w:rsidR="001240F6" w:rsidRPr="0026150D" w:rsidRDefault="001240F6" w:rsidP="001240F6">
      <w:pPr>
        <w:pStyle w:val="eBNF"/>
        <w:rPr>
          <w:lang w:val="en-US"/>
        </w:rPr>
      </w:pPr>
      <w:r w:rsidRPr="0026150D">
        <w:rPr>
          <w:lang w:val="en-US"/>
        </w:rPr>
        <w:t xml:space="preserve">    |   ADT_A24    /* ADT/ACK -  Link patient information */</w:t>
      </w:r>
    </w:p>
    <w:p w:rsidR="001240F6" w:rsidRPr="0026150D" w:rsidRDefault="001240F6" w:rsidP="001240F6">
      <w:pPr>
        <w:pStyle w:val="eBNF"/>
        <w:rPr>
          <w:lang w:val="en-US"/>
        </w:rPr>
      </w:pPr>
      <w:r w:rsidRPr="0026150D">
        <w:rPr>
          <w:lang w:val="en-US"/>
        </w:rPr>
        <w:t xml:space="preserve">    |   ADT_A37    /* ADT/ACK -  Unlink patient information */</w:t>
      </w:r>
    </w:p>
    <w:p w:rsidR="001240F6" w:rsidRPr="0026150D" w:rsidRDefault="001240F6" w:rsidP="001240F6">
      <w:pPr>
        <w:pStyle w:val="eBNF"/>
        <w:rPr>
          <w:lang w:val="en-US"/>
        </w:rPr>
      </w:pPr>
      <w:r w:rsidRPr="0026150D">
        <w:rPr>
          <w:lang w:val="en-US"/>
        </w:rPr>
        <w:t xml:space="preserve">    |   ADT_A38    /* ADT/ACK - Cancel pre-admit */</w:t>
      </w:r>
    </w:p>
    <w:p w:rsidR="001240F6" w:rsidRPr="0026150D" w:rsidRDefault="001240F6" w:rsidP="001240F6">
      <w:pPr>
        <w:pStyle w:val="eBNF"/>
        <w:rPr>
          <w:lang w:val="en-US"/>
        </w:rPr>
      </w:pPr>
      <w:r w:rsidRPr="0026150D">
        <w:rPr>
          <w:lang w:val="en-US"/>
        </w:rPr>
        <w:t xml:space="preserve">    |   ADT_A39    /* ADT/ACK - Merge account - patient account number */</w:t>
      </w:r>
    </w:p>
    <w:p w:rsidR="001240F6" w:rsidRPr="0026150D" w:rsidRDefault="001240F6" w:rsidP="001240F6">
      <w:pPr>
        <w:pStyle w:val="eBNF"/>
        <w:rPr>
          <w:lang w:val="en-US"/>
        </w:rPr>
      </w:pPr>
      <w:r w:rsidRPr="0026150D">
        <w:rPr>
          <w:lang w:val="en-US"/>
        </w:rPr>
        <w:t xml:space="preserve">    |   ADT_A43    /* ADT/ACK - Change patient account number */</w:t>
      </w:r>
    </w:p>
    <w:p w:rsidR="001240F6" w:rsidRPr="0026150D" w:rsidRDefault="001240F6" w:rsidP="001240F6">
      <w:pPr>
        <w:pStyle w:val="eBNF"/>
        <w:rPr>
          <w:lang w:val="en-US"/>
        </w:rPr>
      </w:pPr>
      <w:r w:rsidRPr="0026150D">
        <w:rPr>
          <w:lang w:val="en-US"/>
        </w:rPr>
        <w:t xml:space="preserve">    |   ADT_A44    /* ADT/ACK - Move account information - patient account number */</w:t>
      </w:r>
    </w:p>
    <w:p w:rsidR="001240F6" w:rsidRPr="0026150D" w:rsidRDefault="001240F6" w:rsidP="001240F6">
      <w:pPr>
        <w:pStyle w:val="eBNF"/>
        <w:rPr>
          <w:lang w:val="en-US"/>
        </w:rPr>
      </w:pPr>
      <w:r w:rsidRPr="0026150D">
        <w:rPr>
          <w:lang w:val="en-US"/>
        </w:rPr>
        <w:t xml:space="preserve">    |   ADT_A45    /* ADT/ACK - Move visit information - visit number */</w:t>
      </w:r>
    </w:p>
    <w:p w:rsidR="001240F6" w:rsidRPr="0026150D" w:rsidRDefault="001240F6" w:rsidP="001240F6">
      <w:pPr>
        <w:pStyle w:val="eBNF"/>
        <w:rPr>
          <w:lang w:val="en-US"/>
        </w:rPr>
      </w:pPr>
      <w:r w:rsidRPr="0026150D">
        <w:rPr>
          <w:lang w:val="en-US"/>
        </w:rPr>
        <w:t xml:space="preserve">    |   ADT_A50    /* ADT/ACK - Change visit number */</w:t>
      </w:r>
    </w:p>
    <w:p w:rsidR="001240F6" w:rsidRPr="0026150D" w:rsidRDefault="001240F6" w:rsidP="001240F6">
      <w:pPr>
        <w:pStyle w:val="eBNF"/>
        <w:rPr>
          <w:lang w:val="en-US"/>
        </w:rPr>
      </w:pPr>
      <w:r w:rsidRPr="0026150D">
        <w:rPr>
          <w:lang w:val="en-US"/>
        </w:rPr>
        <w:t xml:space="preserve">    |   ADT_A52    /* ADT/ACK - Cancel leave of absence for a patient */</w:t>
      </w:r>
    </w:p>
    <w:p w:rsidR="001240F6" w:rsidRPr="0026150D" w:rsidRDefault="001240F6" w:rsidP="001240F6">
      <w:pPr>
        <w:pStyle w:val="eBNF"/>
        <w:rPr>
          <w:lang w:val="en-US"/>
        </w:rPr>
      </w:pPr>
      <w:r w:rsidRPr="0026150D">
        <w:rPr>
          <w:lang w:val="en-US"/>
        </w:rPr>
        <w:t xml:space="preserve">    |   ADT_A54    /* ADT/ACK - Change attending doctor */</w:t>
      </w:r>
    </w:p>
    <w:p w:rsidR="001240F6" w:rsidRPr="0026150D" w:rsidRDefault="001240F6" w:rsidP="001240F6">
      <w:pPr>
        <w:pStyle w:val="eBNF"/>
        <w:rPr>
          <w:lang w:val="en-US"/>
        </w:rPr>
      </w:pPr>
      <w:r w:rsidRPr="0026150D">
        <w:rPr>
          <w:lang w:val="en-US"/>
        </w:rPr>
        <w:t xml:space="preserve">    |   ADT_A60    /* ADT/ACK - Update allergy information */</w:t>
      </w:r>
    </w:p>
    <w:p w:rsidR="001240F6" w:rsidRPr="0026150D" w:rsidRDefault="001240F6" w:rsidP="001240F6">
      <w:pPr>
        <w:pStyle w:val="eBNF"/>
        <w:rPr>
          <w:lang w:val="en-US"/>
        </w:rPr>
      </w:pPr>
      <w:r w:rsidRPr="0026150D">
        <w:rPr>
          <w:lang w:val="en-US"/>
        </w:rPr>
        <w:t xml:space="preserve">    |   ADT_A61    /* ADT/ACK - Change consulting doctor */</w:t>
      </w:r>
    </w:p>
    <w:p w:rsidR="001240F6" w:rsidRPr="0026150D" w:rsidRDefault="001240F6" w:rsidP="001240F6">
      <w:pPr>
        <w:pStyle w:val="eBNF"/>
        <w:rPr>
          <w:lang w:val="en-US"/>
        </w:rPr>
      </w:pPr>
      <w:r w:rsidRPr="0026150D">
        <w:rPr>
          <w:lang w:val="en-US"/>
        </w:rPr>
        <w:t xml:space="preserve">    |   BAR_P01    /* BAR/ACK - Add patient accounts */</w:t>
      </w:r>
    </w:p>
    <w:p w:rsidR="001240F6" w:rsidRPr="0026150D" w:rsidRDefault="001240F6" w:rsidP="001240F6">
      <w:pPr>
        <w:pStyle w:val="eBNF"/>
        <w:rPr>
          <w:lang w:val="en-US"/>
        </w:rPr>
      </w:pPr>
      <w:r w:rsidRPr="0026150D">
        <w:rPr>
          <w:lang w:val="en-US"/>
        </w:rPr>
        <w:t xml:space="preserve">    |   BAR_P02    /* BAR/ACK - Purge patient accounts */</w:t>
      </w:r>
    </w:p>
    <w:p w:rsidR="001240F6" w:rsidRPr="0026150D" w:rsidRDefault="001240F6" w:rsidP="001240F6">
      <w:pPr>
        <w:pStyle w:val="eBNF"/>
        <w:rPr>
          <w:lang w:val="en-US"/>
        </w:rPr>
      </w:pPr>
      <w:r w:rsidRPr="0026150D">
        <w:rPr>
          <w:lang w:val="en-US"/>
        </w:rPr>
        <w:t xml:space="preserve">    |   BAR_P05    /* BAR/ACK - Update account */</w:t>
      </w:r>
    </w:p>
    <w:p w:rsidR="001240F6" w:rsidRPr="0026150D" w:rsidRDefault="001240F6" w:rsidP="001240F6">
      <w:pPr>
        <w:pStyle w:val="eBNF"/>
        <w:rPr>
          <w:lang w:val="en-US"/>
        </w:rPr>
      </w:pPr>
      <w:r w:rsidRPr="0026150D">
        <w:rPr>
          <w:lang w:val="en-US"/>
        </w:rPr>
        <w:t xml:space="preserve">    |   BAR_P06    /* BAR/ACK - End account */</w:t>
      </w:r>
    </w:p>
    <w:p w:rsidR="001240F6" w:rsidRPr="0026150D" w:rsidRDefault="001240F6" w:rsidP="001240F6">
      <w:pPr>
        <w:pStyle w:val="eBNF"/>
        <w:rPr>
          <w:lang w:val="en-US"/>
        </w:rPr>
      </w:pPr>
      <w:r w:rsidRPr="0026150D">
        <w:rPr>
          <w:lang w:val="en-US"/>
        </w:rPr>
        <w:t xml:space="preserve">    |   BAR_P10    /* BAR/ACK -Transmit Ambulatory Payment  Classification(APC) */</w:t>
      </w:r>
    </w:p>
    <w:p w:rsidR="001240F6" w:rsidRPr="0026150D" w:rsidRDefault="001240F6" w:rsidP="001240F6">
      <w:pPr>
        <w:pStyle w:val="eBNF"/>
        <w:rPr>
          <w:lang w:val="en-US"/>
        </w:rPr>
      </w:pPr>
      <w:r w:rsidRPr="0026150D">
        <w:rPr>
          <w:lang w:val="en-US"/>
        </w:rPr>
        <w:t xml:space="preserve">    |   BAR_P12    /* BAR/ACK - Update Diagnosis/Procedure */</w:t>
      </w:r>
    </w:p>
    <w:p w:rsidR="001240F6" w:rsidRPr="0026150D" w:rsidRDefault="001240F6" w:rsidP="001240F6">
      <w:pPr>
        <w:pStyle w:val="eBNF"/>
        <w:rPr>
          <w:lang w:val="en-US"/>
        </w:rPr>
      </w:pPr>
      <w:r w:rsidRPr="0026150D">
        <w:rPr>
          <w:lang w:val="en-US"/>
        </w:rPr>
        <w:t xml:space="preserve">    |   BPS_O29    /* BPS - Blood product dispense status */</w:t>
      </w:r>
    </w:p>
    <w:p w:rsidR="001240F6" w:rsidRPr="0026150D" w:rsidRDefault="001240F6" w:rsidP="001240F6">
      <w:pPr>
        <w:pStyle w:val="eBNF"/>
        <w:rPr>
          <w:lang w:val="en-US"/>
        </w:rPr>
      </w:pPr>
      <w:r w:rsidRPr="0026150D">
        <w:rPr>
          <w:lang w:val="en-US"/>
        </w:rPr>
        <w:t xml:space="preserve">    |   BRP_O30    /* BRP - Blood product dispense status acknowledgment */</w:t>
      </w:r>
    </w:p>
    <w:p w:rsidR="001240F6" w:rsidRPr="0026150D" w:rsidRDefault="001240F6" w:rsidP="001240F6">
      <w:pPr>
        <w:pStyle w:val="eBNF"/>
        <w:rPr>
          <w:lang w:val="en-US"/>
        </w:rPr>
      </w:pPr>
      <w:r w:rsidRPr="0026150D">
        <w:rPr>
          <w:lang w:val="en-US"/>
        </w:rPr>
        <w:t xml:space="preserve">    |   BRT_O32    /* BRT - Blood product transfusion/disposition acknowledgment */</w:t>
      </w:r>
    </w:p>
    <w:p w:rsidR="001240F6" w:rsidRPr="0026150D" w:rsidRDefault="001240F6" w:rsidP="001240F6">
      <w:pPr>
        <w:pStyle w:val="eBNF"/>
        <w:rPr>
          <w:lang w:val="en-US"/>
        </w:rPr>
      </w:pPr>
      <w:r w:rsidRPr="0026150D">
        <w:rPr>
          <w:lang w:val="en-US"/>
        </w:rPr>
        <w:t xml:space="preserve">    |   BTS_O31    /* BTS - Blood product transfusion/disposition */</w:t>
      </w:r>
    </w:p>
    <w:p w:rsidR="001240F6" w:rsidRPr="0026150D" w:rsidRDefault="001240F6" w:rsidP="001240F6">
      <w:pPr>
        <w:pStyle w:val="eBNF"/>
        <w:rPr>
          <w:lang w:val="en-US"/>
        </w:rPr>
      </w:pPr>
      <w:r w:rsidRPr="0026150D">
        <w:rPr>
          <w:lang w:val="en-US"/>
        </w:rPr>
        <w:t xml:space="preserve">    |   CCF_I22    /* Collaborative Care Fetch / Collaborative Care Information */</w:t>
      </w:r>
    </w:p>
    <w:p w:rsidR="001240F6" w:rsidRPr="0026150D" w:rsidRDefault="001240F6" w:rsidP="001240F6">
      <w:pPr>
        <w:pStyle w:val="eBNF"/>
        <w:rPr>
          <w:lang w:val="en-US"/>
        </w:rPr>
      </w:pPr>
      <w:r w:rsidRPr="0026150D">
        <w:rPr>
          <w:lang w:val="en-US"/>
        </w:rPr>
        <w:t xml:space="preserve">    |   CCM_I21    /* Collaborative Care Message */</w:t>
      </w:r>
    </w:p>
    <w:p w:rsidR="001240F6" w:rsidRPr="0026150D" w:rsidRDefault="001240F6" w:rsidP="001240F6">
      <w:pPr>
        <w:pStyle w:val="eBNF"/>
        <w:rPr>
          <w:lang w:val="en-US"/>
        </w:rPr>
      </w:pPr>
      <w:r w:rsidRPr="0026150D">
        <w:rPr>
          <w:lang w:val="en-US"/>
        </w:rPr>
        <w:t xml:space="preserve">    |   CCQ_I19    /* Collaborative Care Query/Collaborative Care Query Update */</w:t>
      </w:r>
    </w:p>
    <w:p w:rsidR="001240F6" w:rsidRPr="0026150D" w:rsidRDefault="001240F6" w:rsidP="001240F6">
      <w:pPr>
        <w:pStyle w:val="eBNF"/>
        <w:rPr>
          <w:lang w:val="en-US"/>
        </w:rPr>
      </w:pPr>
      <w:r w:rsidRPr="0026150D">
        <w:rPr>
          <w:lang w:val="en-US"/>
        </w:rPr>
        <w:t xml:space="preserve">    |   CCR_I16    /* Cancel Collaborative Care Referral */</w:t>
      </w:r>
    </w:p>
    <w:p w:rsidR="001240F6" w:rsidRPr="0026150D" w:rsidRDefault="001240F6" w:rsidP="001240F6">
      <w:pPr>
        <w:pStyle w:val="eBNF"/>
        <w:rPr>
          <w:lang w:val="en-US"/>
        </w:rPr>
      </w:pPr>
      <w:r w:rsidRPr="0026150D">
        <w:rPr>
          <w:lang w:val="en-US"/>
        </w:rPr>
        <w:t xml:space="preserve">    |   CCU_I20    /* Asynchronous Collaborative Care Update */</w:t>
      </w:r>
    </w:p>
    <w:p w:rsidR="001240F6" w:rsidRPr="0026150D" w:rsidRDefault="001240F6" w:rsidP="001240F6">
      <w:pPr>
        <w:pStyle w:val="eBNF"/>
        <w:rPr>
          <w:lang w:val="en-US"/>
        </w:rPr>
      </w:pPr>
      <w:r w:rsidRPr="0026150D">
        <w:rPr>
          <w:lang w:val="en-US"/>
        </w:rPr>
        <w:t xml:space="preserve">    |   CRM_C01    /* CRM - Cancel a patient registration on clinical trial (for clerical mistakes onl */</w:t>
      </w:r>
    </w:p>
    <w:p w:rsidR="001240F6" w:rsidRPr="0026150D" w:rsidRDefault="001240F6" w:rsidP="001240F6">
      <w:pPr>
        <w:pStyle w:val="eBNF"/>
        <w:rPr>
          <w:lang w:val="en-US"/>
        </w:rPr>
      </w:pPr>
      <w:r w:rsidRPr="0026150D">
        <w:rPr>
          <w:lang w:val="en-US"/>
        </w:rPr>
        <w:t xml:space="preserve">    |   CSU_C09    /* CSU - Update/correction of patient order/result information */</w:t>
      </w:r>
    </w:p>
    <w:p w:rsidR="001240F6" w:rsidRPr="0026150D" w:rsidRDefault="001240F6" w:rsidP="001240F6">
      <w:pPr>
        <w:pStyle w:val="eBNF"/>
        <w:rPr>
          <w:lang w:val="en-US"/>
        </w:rPr>
      </w:pPr>
      <w:r w:rsidRPr="0026150D">
        <w:rPr>
          <w:lang w:val="en-US"/>
        </w:rPr>
        <w:t xml:space="preserve">    |   DBC_O41    /* DBC - Create Donor Record Message */</w:t>
      </w:r>
    </w:p>
    <w:p w:rsidR="001240F6" w:rsidRPr="0026150D" w:rsidRDefault="001240F6" w:rsidP="001240F6">
      <w:pPr>
        <w:pStyle w:val="eBNF"/>
        <w:rPr>
          <w:lang w:val="en-US"/>
        </w:rPr>
      </w:pPr>
      <w:r w:rsidRPr="0026150D">
        <w:rPr>
          <w:lang w:val="en-US"/>
        </w:rPr>
        <w:t xml:space="preserve">    |   DBC_O42    /* DBU - Update Donor Record Message */</w:t>
      </w:r>
    </w:p>
    <w:p w:rsidR="001240F6" w:rsidRPr="0026150D" w:rsidRDefault="001240F6" w:rsidP="001240F6">
      <w:pPr>
        <w:pStyle w:val="eBNF"/>
        <w:rPr>
          <w:lang w:val="en-US"/>
        </w:rPr>
      </w:pPr>
      <w:r w:rsidRPr="0026150D">
        <w:rPr>
          <w:lang w:val="en-US"/>
        </w:rPr>
        <w:t xml:space="preserve">    |   DEL_O46    /* Donor Eligiblity Message */</w:t>
      </w:r>
    </w:p>
    <w:p w:rsidR="001240F6" w:rsidRPr="0026150D" w:rsidRDefault="001240F6" w:rsidP="001240F6">
      <w:pPr>
        <w:pStyle w:val="eBNF"/>
        <w:rPr>
          <w:lang w:val="en-US"/>
        </w:rPr>
      </w:pPr>
      <w:r w:rsidRPr="0026150D">
        <w:rPr>
          <w:lang w:val="en-US"/>
        </w:rPr>
        <w:t xml:space="preserve">    |   DEO_O45    /* Donor Eligibility Observations Message */</w:t>
      </w:r>
    </w:p>
    <w:p w:rsidR="001240F6" w:rsidRPr="0026150D" w:rsidRDefault="001240F6" w:rsidP="001240F6">
      <w:pPr>
        <w:pStyle w:val="eBNF"/>
        <w:rPr>
          <w:lang w:val="en-US"/>
        </w:rPr>
      </w:pPr>
      <w:r w:rsidRPr="0026150D">
        <w:rPr>
          <w:lang w:val="en-US"/>
        </w:rPr>
        <w:t xml:space="preserve">    |   DER_O44    /* Donor Registration - Minimal Message */</w:t>
      </w:r>
    </w:p>
    <w:p w:rsidR="001240F6" w:rsidRPr="0026150D" w:rsidRDefault="001240F6" w:rsidP="001240F6">
      <w:pPr>
        <w:pStyle w:val="eBNF"/>
        <w:rPr>
          <w:lang w:val="en-US"/>
        </w:rPr>
      </w:pPr>
      <w:r w:rsidRPr="0026150D">
        <w:rPr>
          <w:lang w:val="en-US"/>
        </w:rPr>
        <w:lastRenderedPageBreak/>
        <w:t xml:space="preserve">    |   DFT_P03    /* DFT/ACK - Post detail financial transaction */</w:t>
      </w:r>
    </w:p>
    <w:p w:rsidR="001240F6" w:rsidRPr="0026150D" w:rsidRDefault="001240F6" w:rsidP="001240F6">
      <w:pPr>
        <w:pStyle w:val="eBNF"/>
        <w:rPr>
          <w:lang w:val="en-US"/>
        </w:rPr>
      </w:pPr>
      <w:r w:rsidRPr="0026150D">
        <w:rPr>
          <w:lang w:val="en-US"/>
        </w:rPr>
        <w:t xml:space="preserve">    |   DFT_P11    /* DFT/ACK - Post Detail Financial Transactions - New */</w:t>
      </w:r>
    </w:p>
    <w:p w:rsidR="001240F6" w:rsidRPr="0026150D" w:rsidRDefault="001240F6" w:rsidP="001240F6">
      <w:pPr>
        <w:pStyle w:val="eBNF"/>
        <w:rPr>
          <w:lang w:val="en-US"/>
        </w:rPr>
      </w:pPr>
      <w:r w:rsidRPr="0026150D">
        <w:rPr>
          <w:lang w:val="en-US"/>
        </w:rPr>
        <w:t xml:space="preserve">    |   DPR_O48    /* Donation Procedure Message */</w:t>
      </w:r>
    </w:p>
    <w:p w:rsidR="001240F6" w:rsidRPr="0026150D" w:rsidRDefault="001240F6" w:rsidP="001240F6">
      <w:pPr>
        <w:pStyle w:val="eBNF"/>
        <w:rPr>
          <w:lang w:val="en-US"/>
        </w:rPr>
      </w:pPr>
      <w:r w:rsidRPr="0026150D">
        <w:rPr>
          <w:lang w:val="en-US"/>
        </w:rPr>
        <w:t xml:space="preserve">    |   DRC_O47    /* Donor Request to Collect Message */</w:t>
      </w:r>
    </w:p>
    <w:p w:rsidR="001240F6" w:rsidRPr="0026150D" w:rsidRDefault="001240F6" w:rsidP="001240F6">
      <w:pPr>
        <w:pStyle w:val="eBNF"/>
        <w:rPr>
          <w:lang w:val="en-US"/>
        </w:rPr>
      </w:pPr>
      <w:r w:rsidRPr="0026150D">
        <w:rPr>
          <w:lang w:val="en-US"/>
        </w:rPr>
        <w:t xml:space="preserve">    |   DRG_O43    /* General Order Message with Document Payload Acknowledgement Message */</w:t>
      </w:r>
    </w:p>
    <w:p w:rsidR="001240F6" w:rsidRPr="0026150D" w:rsidRDefault="001240F6" w:rsidP="001240F6">
      <w:pPr>
        <w:pStyle w:val="eBNF"/>
        <w:rPr>
          <w:lang w:val="en-US"/>
        </w:rPr>
      </w:pPr>
      <w:r w:rsidRPr="0026150D">
        <w:rPr>
          <w:lang w:val="en-US"/>
        </w:rPr>
        <w:t xml:space="preserve">    |   EAC_U07    /* EAC/ACK - Automated equipment command */</w:t>
      </w:r>
    </w:p>
    <w:p w:rsidR="001240F6" w:rsidRPr="0026150D" w:rsidRDefault="001240F6" w:rsidP="001240F6">
      <w:pPr>
        <w:pStyle w:val="eBNF"/>
        <w:rPr>
          <w:lang w:val="en-US"/>
        </w:rPr>
      </w:pPr>
      <w:r w:rsidRPr="0026150D">
        <w:rPr>
          <w:lang w:val="en-US"/>
        </w:rPr>
        <w:t xml:space="preserve">    |   EAN_U09    /* EAN/ACK - Automated equipment notification */</w:t>
      </w:r>
    </w:p>
    <w:p w:rsidR="001240F6" w:rsidRPr="0026150D" w:rsidRDefault="001240F6" w:rsidP="001240F6">
      <w:pPr>
        <w:pStyle w:val="eBNF"/>
        <w:rPr>
          <w:lang w:val="en-US"/>
        </w:rPr>
      </w:pPr>
      <w:r w:rsidRPr="0026150D">
        <w:rPr>
          <w:lang w:val="en-US"/>
        </w:rPr>
        <w:t xml:space="preserve">    |   EAR_U08    /* EAR/ACK - Automated equipment response */</w:t>
      </w:r>
    </w:p>
    <w:p w:rsidR="001240F6" w:rsidRPr="0026150D" w:rsidRDefault="001240F6" w:rsidP="001240F6">
      <w:pPr>
        <w:pStyle w:val="eBNF"/>
        <w:rPr>
          <w:lang w:val="en-US"/>
        </w:rPr>
      </w:pPr>
      <w:r w:rsidRPr="0026150D">
        <w:rPr>
          <w:lang w:val="en-US"/>
        </w:rPr>
        <w:t xml:space="preserve">    |   EHC_E01    /* Submit HealthCare Services Invoice */</w:t>
      </w:r>
    </w:p>
    <w:p w:rsidR="001240F6" w:rsidRPr="0026150D" w:rsidRDefault="001240F6" w:rsidP="001240F6">
      <w:pPr>
        <w:pStyle w:val="eBNF"/>
        <w:rPr>
          <w:lang w:val="en-US"/>
        </w:rPr>
      </w:pPr>
      <w:r w:rsidRPr="0026150D">
        <w:rPr>
          <w:lang w:val="en-US"/>
        </w:rPr>
        <w:t xml:space="preserve">    |   EHC_E02    /* Cancel HealthCare Services Invoice */</w:t>
      </w:r>
    </w:p>
    <w:p w:rsidR="001240F6" w:rsidRPr="0026150D" w:rsidRDefault="001240F6" w:rsidP="001240F6">
      <w:pPr>
        <w:pStyle w:val="eBNF"/>
        <w:rPr>
          <w:lang w:val="en-US"/>
        </w:rPr>
      </w:pPr>
      <w:r w:rsidRPr="0026150D">
        <w:rPr>
          <w:lang w:val="en-US"/>
        </w:rPr>
        <w:t xml:space="preserve">    |   EHC_E04    /* Re-Assess HealthCare Services Invoice Request */</w:t>
      </w:r>
    </w:p>
    <w:p w:rsidR="001240F6" w:rsidRPr="0026150D" w:rsidRDefault="001240F6" w:rsidP="001240F6">
      <w:pPr>
        <w:pStyle w:val="eBNF"/>
        <w:rPr>
          <w:lang w:val="en-US"/>
        </w:rPr>
      </w:pPr>
      <w:r w:rsidRPr="0026150D">
        <w:rPr>
          <w:lang w:val="en-US"/>
        </w:rPr>
        <w:t xml:space="preserve">    |   EHC_E10    /* Edit/Adjudication Results */</w:t>
      </w:r>
    </w:p>
    <w:p w:rsidR="001240F6" w:rsidRPr="0026150D" w:rsidRDefault="001240F6" w:rsidP="001240F6">
      <w:pPr>
        <w:pStyle w:val="eBNF"/>
        <w:rPr>
          <w:lang w:val="en-US"/>
        </w:rPr>
      </w:pPr>
      <w:r w:rsidRPr="0026150D">
        <w:rPr>
          <w:lang w:val="en-US"/>
        </w:rPr>
        <w:t xml:space="preserve">    |   EHC_E12    /* Request Additional Information */</w:t>
      </w:r>
    </w:p>
    <w:p w:rsidR="001240F6" w:rsidRPr="0026150D" w:rsidRDefault="001240F6" w:rsidP="001240F6">
      <w:pPr>
        <w:pStyle w:val="eBNF"/>
        <w:rPr>
          <w:lang w:val="en-US"/>
        </w:rPr>
      </w:pPr>
      <w:r w:rsidRPr="0026150D">
        <w:rPr>
          <w:lang w:val="en-US"/>
        </w:rPr>
        <w:t xml:space="preserve">    |   EHC_E13    /* Additional Information Response */</w:t>
      </w:r>
    </w:p>
    <w:p w:rsidR="001240F6" w:rsidRPr="0026150D" w:rsidRDefault="001240F6" w:rsidP="001240F6">
      <w:pPr>
        <w:pStyle w:val="eBNF"/>
        <w:rPr>
          <w:lang w:val="en-US"/>
        </w:rPr>
      </w:pPr>
      <w:r w:rsidRPr="0026150D">
        <w:rPr>
          <w:lang w:val="en-US"/>
        </w:rPr>
        <w:t xml:space="preserve">    |   EHC_E15    /* Payment/Remittance Advice */</w:t>
      </w:r>
    </w:p>
    <w:p w:rsidR="001240F6" w:rsidRPr="0026150D" w:rsidRDefault="001240F6" w:rsidP="001240F6">
      <w:pPr>
        <w:pStyle w:val="eBNF"/>
        <w:rPr>
          <w:lang w:val="en-US"/>
        </w:rPr>
      </w:pPr>
      <w:r w:rsidRPr="0026150D">
        <w:rPr>
          <w:lang w:val="en-US"/>
        </w:rPr>
        <w:t xml:space="preserve">    |   EHC_E20    /* Submit Authorization Request */</w:t>
      </w:r>
    </w:p>
    <w:p w:rsidR="001240F6" w:rsidRPr="0026150D" w:rsidRDefault="001240F6" w:rsidP="001240F6">
      <w:pPr>
        <w:pStyle w:val="eBNF"/>
        <w:rPr>
          <w:lang w:val="en-US"/>
        </w:rPr>
      </w:pPr>
      <w:r w:rsidRPr="0026150D">
        <w:rPr>
          <w:lang w:val="en-US"/>
        </w:rPr>
        <w:t xml:space="preserve">    |   EHC_E21    /* Cancel Authorization Request */</w:t>
      </w:r>
    </w:p>
    <w:p w:rsidR="001240F6" w:rsidRPr="0026150D" w:rsidRDefault="001240F6" w:rsidP="001240F6">
      <w:pPr>
        <w:pStyle w:val="eBNF"/>
        <w:rPr>
          <w:lang w:val="en-US"/>
        </w:rPr>
      </w:pPr>
      <w:r w:rsidRPr="0026150D">
        <w:rPr>
          <w:lang w:val="en-US"/>
        </w:rPr>
        <w:t xml:space="preserve">    |   EHC_E24    /* Authorization Response */</w:t>
      </w:r>
    </w:p>
    <w:p w:rsidR="001240F6" w:rsidRPr="0026150D" w:rsidRDefault="001240F6" w:rsidP="001240F6">
      <w:pPr>
        <w:pStyle w:val="eBNF"/>
        <w:rPr>
          <w:lang w:val="en-US"/>
        </w:rPr>
      </w:pPr>
      <w:r w:rsidRPr="0026150D">
        <w:rPr>
          <w:lang w:val="en-US"/>
        </w:rPr>
        <w:t xml:space="preserve">    |   ESR_U02    /* ESR/ACK - Automated equipment status request */</w:t>
      </w:r>
    </w:p>
    <w:p w:rsidR="001240F6" w:rsidRPr="0026150D" w:rsidRDefault="001240F6" w:rsidP="001240F6">
      <w:pPr>
        <w:pStyle w:val="eBNF"/>
        <w:rPr>
          <w:lang w:val="en-US"/>
        </w:rPr>
      </w:pPr>
      <w:r w:rsidRPr="0026150D">
        <w:rPr>
          <w:lang w:val="en-US"/>
        </w:rPr>
        <w:t xml:space="preserve">    |   ESU_U01    /* ESU/ACK - Automated equipment status update */</w:t>
      </w:r>
    </w:p>
    <w:p w:rsidR="001240F6" w:rsidRPr="0026150D" w:rsidRDefault="001240F6" w:rsidP="001240F6">
      <w:pPr>
        <w:pStyle w:val="eBNF"/>
        <w:rPr>
          <w:lang w:val="en-US"/>
        </w:rPr>
      </w:pPr>
      <w:r w:rsidRPr="0026150D">
        <w:rPr>
          <w:lang w:val="en-US"/>
        </w:rPr>
        <w:t xml:space="preserve">    |   INR_U06    /* INR/ACK - Automated equipment inventory request */</w:t>
      </w:r>
    </w:p>
    <w:p w:rsidR="001240F6" w:rsidRPr="0026150D" w:rsidRDefault="001240F6" w:rsidP="001240F6">
      <w:pPr>
        <w:pStyle w:val="eBNF"/>
        <w:rPr>
          <w:lang w:val="en-US"/>
        </w:rPr>
      </w:pPr>
      <w:r w:rsidRPr="0026150D">
        <w:rPr>
          <w:lang w:val="en-US"/>
        </w:rPr>
        <w:t xml:space="preserve">    |   INR_U14</w:t>
      </w:r>
    </w:p>
    <w:p w:rsidR="001240F6" w:rsidRPr="0026150D" w:rsidRDefault="001240F6" w:rsidP="001240F6">
      <w:pPr>
        <w:pStyle w:val="eBNF"/>
        <w:rPr>
          <w:lang w:val="en-US"/>
        </w:rPr>
      </w:pPr>
      <w:r w:rsidRPr="0026150D">
        <w:rPr>
          <w:lang w:val="en-US"/>
        </w:rPr>
        <w:t xml:space="preserve">    |   INU_U05    /* INU/ACK  - Automated equipment inventory update */</w:t>
      </w:r>
    </w:p>
    <w:p w:rsidR="001240F6" w:rsidRPr="0026150D" w:rsidRDefault="001240F6" w:rsidP="001240F6">
      <w:pPr>
        <w:pStyle w:val="eBNF"/>
        <w:rPr>
          <w:lang w:val="en-US"/>
        </w:rPr>
      </w:pPr>
      <w:r w:rsidRPr="0026150D">
        <w:rPr>
          <w:lang w:val="en-US"/>
        </w:rPr>
        <w:t xml:space="preserve">    |   LSU_U12    /* LSU/ACK - Automated equipment log/service update */</w:t>
      </w:r>
    </w:p>
    <w:p w:rsidR="001240F6" w:rsidRPr="0026150D" w:rsidRDefault="001240F6" w:rsidP="001240F6">
      <w:pPr>
        <w:pStyle w:val="eBNF"/>
        <w:rPr>
          <w:lang w:val="en-US"/>
        </w:rPr>
      </w:pPr>
      <w:r w:rsidRPr="0026150D">
        <w:rPr>
          <w:lang w:val="en-US"/>
        </w:rPr>
        <w:t xml:space="preserve">    |   MDM_T01    /* MDM/ACK - Document edit notification */</w:t>
      </w:r>
    </w:p>
    <w:p w:rsidR="001240F6" w:rsidRPr="0026150D" w:rsidRDefault="001240F6" w:rsidP="001240F6">
      <w:pPr>
        <w:pStyle w:val="eBNF"/>
        <w:rPr>
          <w:lang w:val="en-US"/>
        </w:rPr>
      </w:pPr>
      <w:r w:rsidRPr="0026150D">
        <w:rPr>
          <w:lang w:val="en-US"/>
        </w:rPr>
        <w:t xml:space="preserve">    |   MDM_T02    /* MDM/ACK - Document edit notification and content */</w:t>
      </w:r>
    </w:p>
    <w:p w:rsidR="001240F6" w:rsidRPr="0026150D" w:rsidRDefault="001240F6" w:rsidP="001240F6">
      <w:pPr>
        <w:pStyle w:val="eBNF"/>
        <w:rPr>
          <w:lang w:val="en-US"/>
        </w:rPr>
      </w:pPr>
      <w:r w:rsidRPr="0026150D">
        <w:rPr>
          <w:lang w:val="en-US"/>
        </w:rPr>
        <w:t xml:space="preserve">    |   MFN_M02    /* MFN/MFK - Master file - staff practitioner */</w:t>
      </w:r>
    </w:p>
    <w:p w:rsidR="001240F6" w:rsidRPr="0026150D" w:rsidRDefault="001240F6" w:rsidP="001240F6">
      <w:pPr>
        <w:pStyle w:val="eBNF"/>
        <w:rPr>
          <w:lang w:val="en-US"/>
        </w:rPr>
      </w:pPr>
      <w:r w:rsidRPr="0026150D">
        <w:rPr>
          <w:lang w:val="en-US"/>
        </w:rPr>
        <w:t xml:space="preserve">    |   MFN_M04    /* MFN/MFK - Master files charge description */</w:t>
      </w:r>
    </w:p>
    <w:p w:rsidR="001240F6" w:rsidRPr="0026150D" w:rsidRDefault="001240F6" w:rsidP="001240F6">
      <w:pPr>
        <w:pStyle w:val="eBNF"/>
        <w:rPr>
          <w:lang w:val="en-US"/>
        </w:rPr>
      </w:pPr>
      <w:r w:rsidRPr="0026150D">
        <w:rPr>
          <w:lang w:val="en-US"/>
        </w:rPr>
        <w:t xml:space="preserve">    |   MFN_M05    /* MFN/MFK - Patient location master file */</w:t>
      </w:r>
    </w:p>
    <w:p w:rsidR="001240F6" w:rsidRPr="0026150D" w:rsidRDefault="001240F6" w:rsidP="001240F6">
      <w:pPr>
        <w:pStyle w:val="eBNF"/>
        <w:rPr>
          <w:lang w:val="en-US"/>
        </w:rPr>
      </w:pPr>
      <w:r w:rsidRPr="0026150D">
        <w:rPr>
          <w:lang w:val="en-US"/>
        </w:rPr>
        <w:t xml:space="preserve">    |   MFN_M06    /* MFN/MFK - Clinical study with phases and schedules master file */</w:t>
      </w:r>
    </w:p>
    <w:p w:rsidR="001240F6" w:rsidRPr="0026150D" w:rsidRDefault="001240F6" w:rsidP="001240F6">
      <w:pPr>
        <w:pStyle w:val="eBNF"/>
        <w:rPr>
          <w:lang w:val="en-US"/>
        </w:rPr>
      </w:pPr>
      <w:r w:rsidRPr="0026150D">
        <w:rPr>
          <w:lang w:val="en-US"/>
        </w:rPr>
        <w:t xml:space="preserve">    |   MFN_M07    /* MFN/MFK - Clinical study without phases but with schedules master file */</w:t>
      </w:r>
    </w:p>
    <w:p w:rsidR="001240F6" w:rsidRPr="0026150D" w:rsidRDefault="001240F6" w:rsidP="001240F6">
      <w:pPr>
        <w:pStyle w:val="eBNF"/>
        <w:rPr>
          <w:lang w:val="en-US"/>
        </w:rPr>
      </w:pPr>
      <w:r w:rsidRPr="0026150D">
        <w:rPr>
          <w:lang w:val="en-US"/>
        </w:rPr>
        <w:t xml:space="preserve">    |   MFN_M08    /* MFN/MFK - Test/observation (numeric) master file */</w:t>
      </w:r>
    </w:p>
    <w:p w:rsidR="001240F6" w:rsidRPr="0026150D" w:rsidRDefault="001240F6" w:rsidP="001240F6">
      <w:pPr>
        <w:pStyle w:val="eBNF"/>
        <w:rPr>
          <w:lang w:val="en-US"/>
        </w:rPr>
      </w:pPr>
      <w:r w:rsidRPr="0026150D">
        <w:rPr>
          <w:lang w:val="en-US"/>
        </w:rPr>
        <w:t xml:space="preserve">    |   MFN_M09    /* MFN/MFK - Test/observation (categorical) master file */</w:t>
      </w:r>
    </w:p>
    <w:p w:rsidR="001240F6" w:rsidRPr="0026150D" w:rsidRDefault="001240F6" w:rsidP="001240F6">
      <w:pPr>
        <w:pStyle w:val="eBNF"/>
        <w:rPr>
          <w:lang w:val="en-US"/>
        </w:rPr>
      </w:pPr>
      <w:r w:rsidRPr="0026150D">
        <w:rPr>
          <w:lang w:val="en-US"/>
        </w:rPr>
        <w:t xml:space="preserve">    |   MFN_M10    /* MFN/MFK - Test /observation batteries master file */</w:t>
      </w:r>
    </w:p>
    <w:p w:rsidR="001240F6" w:rsidRPr="0026150D" w:rsidRDefault="001240F6" w:rsidP="001240F6">
      <w:pPr>
        <w:pStyle w:val="eBNF"/>
        <w:rPr>
          <w:lang w:val="en-US"/>
        </w:rPr>
      </w:pPr>
      <w:r w:rsidRPr="0026150D">
        <w:rPr>
          <w:lang w:val="en-US"/>
        </w:rPr>
        <w:t xml:space="preserve">    |   MFN_M11    /* MFN/MFK - Test/calculated observations master file */</w:t>
      </w:r>
    </w:p>
    <w:p w:rsidR="001240F6" w:rsidRPr="0026150D" w:rsidRDefault="001240F6" w:rsidP="001240F6">
      <w:pPr>
        <w:pStyle w:val="eBNF"/>
        <w:rPr>
          <w:lang w:val="en-US"/>
        </w:rPr>
      </w:pPr>
      <w:r w:rsidRPr="0026150D">
        <w:rPr>
          <w:lang w:val="en-US"/>
        </w:rPr>
        <w:t xml:space="preserve">    |   MFN_M12    /* MFN/MFK - Master file notification message */</w:t>
      </w:r>
    </w:p>
    <w:p w:rsidR="001240F6" w:rsidRPr="0026150D" w:rsidRDefault="001240F6" w:rsidP="001240F6">
      <w:pPr>
        <w:pStyle w:val="eBNF"/>
        <w:rPr>
          <w:lang w:val="en-US"/>
        </w:rPr>
      </w:pPr>
      <w:r w:rsidRPr="0026150D">
        <w:rPr>
          <w:lang w:val="en-US"/>
        </w:rPr>
        <w:t xml:space="preserve">    |   MFN_M13    /* MFN/MFK - Master file notification - general */</w:t>
      </w:r>
    </w:p>
    <w:p w:rsidR="001240F6" w:rsidRPr="0026150D" w:rsidRDefault="001240F6" w:rsidP="001240F6">
      <w:pPr>
        <w:pStyle w:val="eBNF"/>
        <w:rPr>
          <w:lang w:val="en-US"/>
        </w:rPr>
      </w:pPr>
      <w:r w:rsidRPr="0026150D">
        <w:rPr>
          <w:lang w:val="en-US"/>
        </w:rPr>
        <w:t xml:space="preserve">    |   MFN_M15    /* MFN/MFK - Inventory item master file notification */</w:t>
      </w:r>
    </w:p>
    <w:p w:rsidR="001240F6" w:rsidRPr="0026150D" w:rsidRDefault="001240F6" w:rsidP="001240F6">
      <w:pPr>
        <w:pStyle w:val="eBNF"/>
        <w:rPr>
          <w:lang w:val="en-US"/>
        </w:rPr>
      </w:pPr>
      <w:r w:rsidRPr="0026150D">
        <w:rPr>
          <w:lang w:val="en-US"/>
        </w:rPr>
        <w:t xml:space="preserve">    |   MFN_M16    /* MFN/MFK - Master File Notification Inventory Item Enhanced */</w:t>
      </w:r>
    </w:p>
    <w:p w:rsidR="001240F6" w:rsidRPr="0026150D" w:rsidRDefault="001240F6" w:rsidP="001240F6">
      <w:pPr>
        <w:pStyle w:val="eBNF"/>
        <w:rPr>
          <w:lang w:val="en-US"/>
        </w:rPr>
      </w:pPr>
      <w:r w:rsidRPr="0026150D">
        <w:rPr>
          <w:lang w:val="en-US"/>
        </w:rPr>
        <w:t xml:space="preserve">    |   MFN_M17    /* DRG Master File Message */</w:t>
      </w:r>
    </w:p>
    <w:p w:rsidR="001240F6" w:rsidRPr="0026150D" w:rsidRDefault="001240F6" w:rsidP="001240F6">
      <w:pPr>
        <w:pStyle w:val="eBNF"/>
        <w:rPr>
          <w:lang w:val="en-US"/>
        </w:rPr>
      </w:pPr>
      <w:r w:rsidRPr="0026150D">
        <w:rPr>
          <w:lang w:val="en-US"/>
        </w:rPr>
        <w:t xml:space="preserve">    |   MFN_M18    /* MFN/MFK - Master file notification - Test/Observation (Payer) */</w:t>
      </w:r>
    </w:p>
    <w:p w:rsidR="001240F6" w:rsidRPr="0026150D" w:rsidRDefault="001240F6" w:rsidP="001240F6">
      <w:pPr>
        <w:pStyle w:val="eBNF"/>
        <w:rPr>
          <w:lang w:val="en-US"/>
        </w:rPr>
      </w:pPr>
      <w:r w:rsidRPr="0026150D">
        <w:rPr>
          <w:lang w:val="en-US"/>
        </w:rPr>
        <w:t xml:space="preserve">    |   MFN_M19</w:t>
      </w:r>
    </w:p>
    <w:p w:rsidR="001240F6" w:rsidRPr="0026150D" w:rsidRDefault="001240F6" w:rsidP="001240F6">
      <w:pPr>
        <w:pStyle w:val="eBNF"/>
        <w:rPr>
          <w:lang w:val="en-US"/>
        </w:rPr>
      </w:pPr>
      <w:r w:rsidRPr="0026150D">
        <w:rPr>
          <w:lang w:val="en-US"/>
        </w:rPr>
        <w:t xml:space="preserve">    |   MFN_Znn    /* MFN/MFK - Master file notification - site defined */</w:t>
      </w:r>
    </w:p>
    <w:p w:rsidR="001240F6" w:rsidRPr="0026150D" w:rsidRDefault="001240F6" w:rsidP="001240F6">
      <w:pPr>
        <w:pStyle w:val="eBNF"/>
        <w:rPr>
          <w:lang w:val="en-US"/>
        </w:rPr>
      </w:pPr>
      <w:r w:rsidRPr="0026150D">
        <w:rPr>
          <w:lang w:val="en-US"/>
        </w:rPr>
        <w:t xml:space="preserve">    |   NMD_N02    /* NMD/ACK - Application management data message (unsolicited) */</w:t>
      </w:r>
    </w:p>
    <w:p w:rsidR="001240F6" w:rsidRPr="0026150D" w:rsidRDefault="001240F6" w:rsidP="001240F6">
      <w:pPr>
        <w:pStyle w:val="eBNF"/>
        <w:rPr>
          <w:lang w:val="en-US"/>
        </w:rPr>
      </w:pPr>
      <w:r w:rsidRPr="0026150D">
        <w:rPr>
          <w:lang w:val="en-US"/>
        </w:rPr>
        <w:t xml:space="preserve">    |   OMB_O27    /* OMB - Blood product order */</w:t>
      </w:r>
    </w:p>
    <w:p w:rsidR="001240F6" w:rsidRPr="0026150D" w:rsidRDefault="001240F6" w:rsidP="001240F6">
      <w:pPr>
        <w:pStyle w:val="eBNF"/>
        <w:rPr>
          <w:lang w:val="en-US"/>
        </w:rPr>
      </w:pPr>
      <w:r w:rsidRPr="0026150D">
        <w:rPr>
          <w:lang w:val="en-US"/>
        </w:rPr>
        <w:t xml:space="preserve">    |   OMD_O03    /* OMD - Diet order */</w:t>
      </w:r>
    </w:p>
    <w:p w:rsidR="001240F6" w:rsidRPr="0026150D" w:rsidRDefault="001240F6" w:rsidP="001240F6">
      <w:pPr>
        <w:pStyle w:val="eBNF"/>
        <w:rPr>
          <w:lang w:val="en-US"/>
        </w:rPr>
      </w:pPr>
      <w:r w:rsidRPr="0026150D">
        <w:rPr>
          <w:lang w:val="en-US"/>
        </w:rPr>
        <w:t xml:space="preserve">    |   OMG_O19    /* OMG - General clinical order */</w:t>
      </w:r>
    </w:p>
    <w:p w:rsidR="001240F6" w:rsidRPr="0026150D" w:rsidRDefault="001240F6" w:rsidP="001240F6">
      <w:pPr>
        <w:pStyle w:val="eBNF"/>
        <w:rPr>
          <w:lang w:val="en-US"/>
        </w:rPr>
      </w:pPr>
      <w:r w:rsidRPr="0026150D">
        <w:rPr>
          <w:lang w:val="en-US"/>
        </w:rPr>
        <w:t xml:space="preserve">    |   OMI_O23    /* OMI - Imaging order */</w:t>
      </w:r>
    </w:p>
    <w:p w:rsidR="001240F6" w:rsidRPr="0026150D" w:rsidRDefault="001240F6" w:rsidP="001240F6">
      <w:pPr>
        <w:pStyle w:val="eBNF"/>
        <w:rPr>
          <w:lang w:val="en-US"/>
        </w:rPr>
      </w:pPr>
      <w:r w:rsidRPr="0026150D">
        <w:rPr>
          <w:lang w:val="en-US"/>
        </w:rPr>
        <w:t xml:space="preserve">    |   OML_O21    /* OML - Laboratory order */</w:t>
      </w:r>
    </w:p>
    <w:p w:rsidR="001240F6" w:rsidRPr="0026150D" w:rsidRDefault="001240F6" w:rsidP="001240F6">
      <w:pPr>
        <w:pStyle w:val="eBNF"/>
        <w:rPr>
          <w:lang w:val="en-US"/>
        </w:rPr>
      </w:pPr>
      <w:r w:rsidRPr="0026150D">
        <w:rPr>
          <w:lang w:val="en-US"/>
        </w:rPr>
        <w:lastRenderedPageBreak/>
        <w:t xml:space="preserve">    |   OML_O33    /* OML - Laboratory order for multiple orders related to a single specimen */</w:t>
      </w:r>
    </w:p>
    <w:p w:rsidR="001240F6" w:rsidRPr="0026150D" w:rsidRDefault="001240F6" w:rsidP="001240F6">
      <w:pPr>
        <w:pStyle w:val="eBNF"/>
        <w:rPr>
          <w:lang w:val="en-US"/>
        </w:rPr>
      </w:pPr>
      <w:r w:rsidRPr="0026150D">
        <w:rPr>
          <w:lang w:val="en-US"/>
        </w:rPr>
        <w:t xml:space="preserve">    |   OML_O35    /* OML - Laboratory order for multiple orders related to a single container of a sp */</w:t>
      </w:r>
    </w:p>
    <w:p w:rsidR="001240F6" w:rsidRPr="0026150D" w:rsidRDefault="001240F6" w:rsidP="001240F6">
      <w:pPr>
        <w:pStyle w:val="eBNF"/>
        <w:rPr>
          <w:lang w:val="en-US"/>
        </w:rPr>
      </w:pPr>
      <w:r w:rsidRPr="0026150D">
        <w:rPr>
          <w:lang w:val="en-US"/>
        </w:rPr>
        <w:t xml:space="preserve">    |   OML_O39    /* Specimen shipment centric laboratory order */</w:t>
      </w:r>
    </w:p>
    <w:p w:rsidR="001240F6" w:rsidRPr="0026150D" w:rsidRDefault="001240F6" w:rsidP="001240F6">
      <w:pPr>
        <w:pStyle w:val="eBNF"/>
        <w:rPr>
          <w:lang w:val="en-US"/>
        </w:rPr>
      </w:pPr>
      <w:r w:rsidRPr="0026150D">
        <w:rPr>
          <w:lang w:val="en-US"/>
        </w:rPr>
        <w:t xml:space="preserve">    |   OML_O59</w:t>
      </w:r>
    </w:p>
    <w:p w:rsidR="001240F6" w:rsidRPr="0026150D" w:rsidRDefault="001240F6" w:rsidP="001240F6">
      <w:pPr>
        <w:pStyle w:val="eBNF"/>
        <w:rPr>
          <w:lang w:val="en-US"/>
        </w:rPr>
      </w:pPr>
      <w:r w:rsidRPr="0026150D">
        <w:rPr>
          <w:lang w:val="en-US"/>
        </w:rPr>
        <w:t xml:space="preserve">    |   OMN_O07    /* OMN - Non-stock requisition order */</w:t>
      </w:r>
    </w:p>
    <w:p w:rsidR="001240F6" w:rsidRPr="0026150D" w:rsidRDefault="001240F6" w:rsidP="001240F6">
      <w:pPr>
        <w:pStyle w:val="eBNF"/>
        <w:rPr>
          <w:lang w:val="en-US"/>
        </w:rPr>
      </w:pPr>
      <w:r w:rsidRPr="0026150D">
        <w:rPr>
          <w:lang w:val="en-US"/>
        </w:rPr>
        <w:t xml:space="preserve">    |   OMP_O09    /* OMP - Pharmacy/treatment order */</w:t>
      </w:r>
    </w:p>
    <w:p w:rsidR="001240F6" w:rsidRPr="0026150D" w:rsidRDefault="001240F6" w:rsidP="001240F6">
      <w:pPr>
        <w:pStyle w:val="eBNF"/>
        <w:rPr>
          <w:lang w:val="en-US"/>
        </w:rPr>
      </w:pPr>
      <w:r w:rsidRPr="0026150D">
        <w:rPr>
          <w:lang w:val="en-US"/>
        </w:rPr>
        <w:t xml:space="preserve">    |   OMQ_O57</w:t>
      </w:r>
    </w:p>
    <w:p w:rsidR="001240F6" w:rsidRPr="0026150D" w:rsidRDefault="001240F6" w:rsidP="001240F6">
      <w:pPr>
        <w:pStyle w:val="eBNF"/>
        <w:rPr>
          <w:lang w:val="en-US"/>
        </w:rPr>
      </w:pPr>
      <w:r w:rsidRPr="0026150D">
        <w:rPr>
          <w:lang w:val="en-US"/>
        </w:rPr>
        <w:t xml:space="preserve">    |   OMS_O05    /* OMS - Stock requisition order */</w:t>
      </w:r>
    </w:p>
    <w:p w:rsidR="001240F6" w:rsidRPr="0026150D" w:rsidRDefault="001240F6" w:rsidP="001240F6">
      <w:pPr>
        <w:pStyle w:val="eBNF"/>
        <w:rPr>
          <w:lang w:val="en-US"/>
        </w:rPr>
      </w:pPr>
      <w:r w:rsidRPr="0026150D">
        <w:rPr>
          <w:lang w:val="en-US"/>
        </w:rPr>
        <w:t xml:space="preserve">    |   OPL_O37    /* OPL - Population/Location-Based Laboratory Order Message */</w:t>
      </w:r>
    </w:p>
    <w:p w:rsidR="001240F6" w:rsidRPr="0026150D" w:rsidRDefault="001240F6" w:rsidP="001240F6">
      <w:pPr>
        <w:pStyle w:val="eBNF"/>
        <w:rPr>
          <w:lang w:val="en-US"/>
        </w:rPr>
      </w:pPr>
      <w:r w:rsidRPr="0026150D">
        <w:rPr>
          <w:lang w:val="en-US"/>
        </w:rPr>
        <w:t xml:space="preserve">    |   OPR_O38    /* OPR - Population/Location-Based Laboratory Order Acknowledgment Message */</w:t>
      </w:r>
    </w:p>
    <w:p w:rsidR="001240F6" w:rsidRPr="0026150D" w:rsidRDefault="001240F6" w:rsidP="001240F6">
      <w:pPr>
        <w:pStyle w:val="eBNF"/>
        <w:rPr>
          <w:lang w:val="en-US"/>
        </w:rPr>
      </w:pPr>
      <w:r w:rsidRPr="0026150D">
        <w:rPr>
          <w:lang w:val="en-US"/>
        </w:rPr>
        <w:t xml:space="preserve">    |   OPU_R25    /* OPU - Unsolicited Population/Location-Based Laboratory Observation Message */</w:t>
      </w:r>
    </w:p>
    <w:p w:rsidR="001240F6" w:rsidRPr="0026150D" w:rsidRDefault="001240F6" w:rsidP="001240F6">
      <w:pPr>
        <w:pStyle w:val="eBNF"/>
        <w:rPr>
          <w:lang w:val="en-US"/>
        </w:rPr>
      </w:pPr>
      <w:r w:rsidRPr="0026150D">
        <w:rPr>
          <w:lang w:val="en-US"/>
        </w:rPr>
        <w:t xml:space="preserve">    |   ORA_R33    /* ORA - Observation Report Acknowledgement */</w:t>
      </w:r>
    </w:p>
    <w:p w:rsidR="001240F6" w:rsidRPr="0026150D" w:rsidRDefault="001240F6" w:rsidP="001240F6">
      <w:pPr>
        <w:pStyle w:val="eBNF"/>
        <w:rPr>
          <w:lang w:val="en-US"/>
        </w:rPr>
      </w:pPr>
      <w:r w:rsidRPr="0026150D">
        <w:rPr>
          <w:lang w:val="en-US"/>
        </w:rPr>
        <w:t xml:space="preserve">    |   ORA_R41    /* Observation Report Alert Acknowledgement */</w:t>
      </w:r>
    </w:p>
    <w:p w:rsidR="001240F6" w:rsidRPr="0026150D" w:rsidRDefault="001240F6" w:rsidP="001240F6">
      <w:pPr>
        <w:pStyle w:val="eBNF"/>
        <w:rPr>
          <w:lang w:val="en-US"/>
        </w:rPr>
      </w:pPr>
      <w:r w:rsidRPr="0026150D">
        <w:rPr>
          <w:lang w:val="en-US"/>
        </w:rPr>
        <w:t xml:space="preserve">    |   ORB_O28    /* ORB - Blood product order acknowledgment */</w:t>
      </w:r>
    </w:p>
    <w:p w:rsidR="001240F6" w:rsidRPr="0026150D" w:rsidRDefault="001240F6" w:rsidP="001240F6">
      <w:pPr>
        <w:pStyle w:val="eBNF"/>
        <w:rPr>
          <w:lang w:val="en-US"/>
        </w:rPr>
      </w:pPr>
      <w:r w:rsidRPr="0026150D">
        <w:rPr>
          <w:lang w:val="en-US"/>
        </w:rPr>
        <w:t xml:space="preserve">    |   ORD_O04    /* ORD - Diet order acknowledgment */</w:t>
      </w:r>
    </w:p>
    <w:p w:rsidR="001240F6" w:rsidRPr="0026150D" w:rsidRDefault="001240F6" w:rsidP="001240F6">
      <w:pPr>
        <w:pStyle w:val="eBNF"/>
        <w:rPr>
          <w:lang w:val="en-US"/>
        </w:rPr>
      </w:pPr>
      <w:r w:rsidRPr="0026150D">
        <w:rPr>
          <w:lang w:val="en-US"/>
        </w:rPr>
        <w:t xml:space="preserve">    |   ORG_O20    /* ORG/ORL - General clinical order response */</w:t>
      </w:r>
    </w:p>
    <w:p w:rsidR="001240F6" w:rsidRPr="0026150D" w:rsidRDefault="001240F6" w:rsidP="001240F6">
      <w:pPr>
        <w:pStyle w:val="eBNF"/>
        <w:rPr>
          <w:lang w:val="en-US"/>
        </w:rPr>
      </w:pPr>
      <w:r w:rsidRPr="0026150D">
        <w:rPr>
          <w:lang w:val="en-US"/>
        </w:rPr>
        <w:t xml:space="preserve">    |   ORI_O24    /* ORI - Imaging order response message to any OMI */</w:t>
      </w:r>
    </w:p>
    <w:p w:rsidR="001240F6" w:rsidRPr="0026150D" w:rsidRDefault="001240F6" w:rsidP="001240F6">
      <w:pPr>
        <w:pStyle w:val="eBNF"/>
        <w:rPr>
          <w:lang w:val="en-US"/>
        </w:rPr>
      </w:pPr>
      <w:r w:rsidRPr="0026150D">
        <w:rPr>
          <w:lang w:val="en-US"/>
        </w:rPr>
        <w:t xml:space="preserve">    |   ORL_O22    /* ORL - General laboratory order response message to any OML */</w:t>
      </w:r>
    </w:p>
    <w:p w:rsidR="001240F6" w:rsidRPr="0026150D" w:rsidRDefault="001240F6" w:rsidP="001240F6">
      <w:pPr>
        <w:pStyle w:val="eBNF"/>
        <w:rPr>
          <w:lang w:val="en-US"/>
        </w:rPr>
      </w:pPr>
      <w:r w:rsidRPr="0026150D">
        <w:rPr>
          <w:lang w:val="en-US"/>
        </w:rPr>
        <w:t xml:space="preserve">    |   ORL_O34    /* ORL - Laboratory order response message to a multiple order related to single sp */</w:t>
      </w:r>
    </w:p>
    <w:p w:rsidR="001240F6" w:rsidRPr="0026150D" w:rsidRDefault="001240F6" w:rsidP="001240F6">
      <w:pPr>
        <w:pStyle w:val="eBNF"/>
        <w:rPr>
          <w:lang w:val="en-US"/>
        </w:rPr>
      </w:pPr>
      <w:r w:rsidRPr="0026150D">
        <w:rPr>
          <w:lang w:val="en-US"/>
        </w:rPr>
        <w:t xml:space="preserve">    |   ORL_O36    /* ORL - Laboratory order response message to a single container of a specimen OML */</w:t>
      </w:r>
    </w:p>
    <w:p w:rsidR="001240F6" w:rsidRPr="0026150D" w:rsidRDefault="001240F6" w:rsidP="001240F6">
      <w:pPr>
        <w:pStyle w:val="eBNF"/>
        <w:rPr>
          <w:lang w:val="en-US"/>
        </w:rPr>
      </w:pPr>
      <w:r w:rsidRPr="0026150D">
        <w:rPr>
          <w:lang w:val="en-US"/>
        </w:rPr>
        <w:t xml:space="preserve">    |   ORL_O40    /* Specimen Shipment Centric Laboratory Order Acknowledgment Message */</w:t>
      </w:r>
    </w:p>
    <w:p w:rsidR="001240F6" w:rsidRPr="0026150D" w:rsidRDefault="001240F6" w:rsidP="001240F6">
      <w:pPr>
        <w:pStyle w:val="eBNF"/>
        <w:rPr>
          <w:lang w:val="en-US"/>
        </w:rPr>
      </w:pPr>
      <w:r w:rsidRPr="0026150D">
        <w:rPr>
          <w:lang w:val="en-US"/>
        </w:rPr>
        <w:t xml:space="preserve">    |   ORL_O53</w:t>
      </w:r>
    </w:p>
    <w:p w:rsidR="001240F6" w:rsidRPr="0026150D" w:rsidRDefault="001240F6" w:rsidP="001240F6">
      <w:pPr>
        <w:pStyle w:val="eBNF"/>
        <w:rPr>
          <w:lang w:val="en-US"/>
        </w:rPr>
      </w:pPr>
      <w:r w:rsidRPr="0026150D">
        <w:rPr>
          <w:lang w:val="en-US"/>
        </w:rPr>
        <w:t xml:space="preserve">    |   ORL_O54</w:t>
      </w:r>
    </w:p>
    <w:p w:rsidR="001240F6" w:rsidRPr="0026150D" w:rsidRDefault="001240F6" w:rsidP="001240F6">
      <w:pPr>
        <w:pStyle w:val="eBNF"/>
        <w:rPr>
          <w:lang w:val="en-US"/>
        </w:rPr>
      </w:pPr>
      <w:r w:rsidRPr="0026150D">
        <w:rPr>
          <w:lang w:val="en-US"/>
        </w:rPr>
        <w:t xml:space="preserve">    |   ORL_O55</w:t>
      </w:r>
    </w:p>
    <w:p w:rsidR="001240F6" w:rsidRPr="0026150D" w:rsidRDefault="001240F6" w:rsidP="001240F6">
      <w:pPr>
        <w:pStyle w:val="eBNF"/>
        <w:rPr>
          <w:lang w:val="en-US"/>
        </w:rPr>
      </w:pPr>
      <w:r w:rsidRPr="0026150D">
        <w:rPr>
          <w:lang w:val="en-US"/>
        </w:rPr>
        <w:t xml:space="preserve">    |   ORL_O56</w:t>
      </w:r>
    </w:p>
    <w:p w:rsidR="001240F6" w:rsidRPr="0026150D" w:rsidRDefault="001240F6" w:rsidP="001240F6">
      <w:pPr>
        <w:pStyle w:val="eBNF"/>
        <w:rPr>
          <w:lang w:val="en-US"/>
        </w:rPr>
      </w:pPr>
      <w:r w:rsidRPr="0026150D">
        <w:rPr>
          <w:lang w:val="en-US"/>
        </w:rPr>
        <w:t xml:space="preserve">    |   ORN_O08    /* ORN - Non-stock requisition acknowledgment */</w:t>
      </w:r>
    </w:p>
    <w:p w:rsidR="001240F6" w:rsidRPr="0026150D" w:rsidRDefault="001240F6" w:rsidP="001240F6">
      <w:pPr>
        <w:pStyle w:val="eBNF"/>
        <w:rPr>
          <w:lang w:val="en-US"/>
        </w:rPr>
      </w:pPr>
      <w:r w:rsidRPr="0026150D">
        <w:rPr>
          <w:lang w:val="en-US"/>
        </w:rPr>
        <w:t xml:space="preserve">    |   ORP_O10    /* ORP - Pharmacy/treatment order acknowledgment */</w:t>
      </w:r>
    </w:p>
    <w:p w:rsidR="001240F6" w:rsidRPr="0026150D" w:rsidRDefault="001240F6" w:rsidP="001240F6">
      <w:pPr>
        <w:pStyle w:val="eBNF"/>
        <w:rPr>
          <w:lang w:val="en-US"/>
        </w:rPr>
      </w:pPr>
      <w:r w:rsidRPr="0026150D">
        <w:rPr>
          <w:lang w:val="en-US"/>
        </w:rPr>
        <w:t xml:space="preserve">    |   ORS_O06    /* ORS - Stock requisition acknowledgment */</w:t>
      </w:r>
    </w:p>
    <w:p w:rsidR="001240F6" w:rsidRPr="0026150D" w:rsidRDefault="001240F6" w:rsidP="001240F6">
      <w:pPr>
        <w:pStyle w:val="eBNF"/>
        <w:rPr>
          <w:lang w:val="en-US"/>
        </w:rPr>
      </w:pPr>
      <w:r w:rsidRPr="0026150D">
        <w:rPr>
          <w:lang w:val="en-US"/>
        </w:rPr>
        <w:t xml:space="preserve">    |   ORU_R01</w:t>
      </w:r>
    </w:p>
    <w:p w:rsidR="001240F6" w:rsidRPr="0026150D" w:rsidRDefault="001240F6" w:rsidP="001240F6">
      <w:pPr>
        <w:pStyle w:val="eBNF"/>
        <w:rPr>
          <w:lang w:val="en-US"/>
        </w:rPr>
      </w:pPr>
      <w:r w:rsidRPr="0026150D">
        <w:rPr>
          <w:lang w:val="en-US"/>
        </w:rPr>
        <w:t xml:space="preserve">    |   ORU_R30    /* ORU - Unsolicited Point-Of-Care Observation Message Without Existing Order - Pla */</w:t>
      </w:r>
    </w:p>
    <w:p w:rsidR="001240F6" w:rsidRPr="0026150D" w:rsidRDefault="001240F6" w:rsidP="001240F6">
      <w:pPr>
        <w:pStyle w:val="eBNF"/>
        <w:rPr>
          <w:lang w:val="en-US"/>
        </w:rPr>
      </w:pPr>
      <w:r w:rsidRPr="0026150D">
        <w:rPr>
          <w:lang w:val="en-US"/>
        </w:rPr>
        <w:t xml:space="preserve">    |   ORX_O58</w:t>
      </w:r>
    </w:p>
    <w:p w:rsidR="001240F6" w:rsidRPr="0026150D" w:rsidRDefault="001240F6" w:rsidP="001240F6">
      <w:pPr>
        <w:pStyle w:val="eBNF"/>
        <w:rPr>
          <w:lang w:val="en-US"/>
        </w:rPr>
      </w:pPr>
      <w:r w:rsidRPr="0026150D">
        <w:rPr>
          <w:lang w:val="en-US"/>
        </w:rPr>
        <w:t xml:space="preserve">    |   OSM_R26    /* OSM - Unsolicited Specimen Shipment Manifest Message */</w:t>
      </w:r>
    </w:p>
    <w:p w:rsidR="001240F6" w:rsidRPr="0026150D" w:rsidRDefault="001240F6" w:rsidP="001240F6">
      <w:pPr>
        <w:pStyle w:val="eBNF"/>
        <w:rPr>
          <w:lang w:val="en-US"/>
        </w:rPr>
      </w:pPr>
      <w:r w:rsidRPr="0026150D">
        <w:rPr>
          <w:lang w:val="en-US"/>
        </w:rPr>
        <w:t xml:space="preserve">    |   OSU_O51</w:t>
      </w:r>
    </w:p>
    <w:p w:rsidR="001240F6" w:rsidRPr="0026150D" w:rsidRDefault="001240F6" w:rsidP="001240F6">
      <w:pPr>
        <w:pStyle w:val="eBNF"/>
        <w:rPr>
          <w:lang w:val="en-US"/>
        </w:rPr>
      </w:pPr>
      <w:r w:rsidRPr="0026150D">
        <w:rPr>
          <w:lang w:val="en-US"/>
        </w:rPr>
        <w:t xml:space="preserve">    |   OSU_O52</w:t>
      </w:r>
    </w:p>
    <w:p w:rsidR="001240F6" w:rsidRPr="0026150D" w:rsidRDefault="001240F6" w:rsidP="001240F6">
      <w:pPr>
        <w:pStyle w:val="eBNF"/>
        <w:rPr>
          <w:lang w:val="en-US"/>
        </w:rPr>
      </w:pPr>
      <w:r w:rsidRPr="0026150D">
        <w:rPr>
          <w:lang w:val="en-US"/>
        </w:rPr>
        <w:t xml:space="preserve">    |   OUL_R22    /* OUL - Unsolicited Specimen Oriented Observation Message */</w:t>
      </w:r>
    </w:p>
    <w:p w:rsidR="001240F6" w:rsidRPr="0026150D" w:rsidRDefault="001240F6" w:rsidP="001240F6">
      <w:pPr>
        <w:pStyle w:val="eBNF"/>
        <w:rPr>
          <w:lang w:val="en-US"/>
        </w:rPr>
      </w:pPr>
      <w:r w:rsidRPr="0026150D">
        <w:rPr>
          <w:lang w:val="en-US"/>
        </w:rPr>
        <w:t xml:space="preserve">    |   OUL_R23    /* OUL - Unsolicited Specimen Container Oriented Observation Message */</w:t>
      </w:r>
    </w:p>
    <w:p w:rsidR="001240F6" w:rsidRPr="0026150D" w:rsidRDefault="001240F6" w:rsidP="001240F6">
      <w:pPr>
        <w:pStyle w:val="eBNF"/>
        <w:rPr>
          <w:lang w:val="en-US"/>
        </w:rPr>
      </w:pPr>
      <w:r w:rsidRPr="0026150D">
        <w:rPr>
          <w:lang w:val="en-US"/>
        </w:rPr>
        <w:t xml:space="preserve">    |   OUL_R24    /* OUL - Unsolicited Order Oriented Observation Message */</w:t>
      </w:r>
    </w:p>
    <w:p w:rsidR="001240F6" w:rsidRPr="0026150D" w:rsidRDefault="001240F6" w:rsidP="001240F6">
      <w:pPr>
        <w:pStyle w:val="eBNF"/>
        <w:rPr>
          <w:lang w:val="en-US"/>
        </w:rPr>
      </w:pPr>
      <w:r w:rsidRPr="0026150D">
        <w:rPr>
          <w:lang w:val="en-US"/>
        </w:rPr>
        <w:t xml:space="preserve">    |   PEX_P07    /* PEX - Unsolicited update individual product experience report */</w:t>
      </w:r>
    </w:p>
    <w:p w:rsidR="001240F6" w:rsidRPr="0026150D" w:rsidRDefault="001240F6" w:rsidP="001240F6">
      <w:pPr>
        <w:pStyle w:val="eBNF"/>
        <w:rPr>
          <w:lang w:val="en-US"/>
        </w:rPr>
      </w:pPr>
      <w:r w:rsidRPr="0026150D">
        <w:rPr>
          <w:lang w:val="en-US"/>
        </w:rPr>
        <w:t xml:space="preserve">    |   PGL_PC6    /* PGL - PC/ goal delete */</w:t>
      </w:r>
    </w:p>
    <w:p w:rsidR="001240F6" w:rsidRPr="0026150D" w:rsidRDefault="001240F6" w:rsidP="001240F6">
      <w:pPr>
        <w:pStyle w:val="eBNF"/>
        <w:rPr>
          <w:lang w:val="en-US"/>
        </w:rPr>
      </w:pPr>
      <w:r w:rsidRPr="0026150D">
        <w:rPr>
          <w:lang w:val="en-US"/>
        </w:rPr>
        <w:t xml:space="preserve">    |   PMU_B01    /* PMU/ACK - Update personnel record */</w:t>
      </w:r>
    </w:p>
    <w:p w:rsidR="001240F6" w:rsidRPr="0026150D" w:rsidRDefault="001240F6" w:rsidP="001240F6">
      <w:pPr>
        <w:pStyle w:val="eBNF"/>
        <w:rPr>
          <w:lang w:val="en-US"/>
        </w:rPr>
      </w:pPr>
      <w:r w:rsidRPr="0026150D">
        <w:rPr>
          <w:lang w:val="en-US"/>
        </w:rPr>
        <w:t xml:space="preserve">    |   PMU_B03    /* PMU/ACK - Delete personnel re cord */</w:t>
      </w:r>
    </w:p>
    <w:p w:rsidR="001240F6" w:rsidRPr="0026150D" w:rsidRDefault="001240F6" w:rsidP="001240F6">
      <w:pPr>
        <w:pStyle w:val="eBNF"/>
        <w:rPr>
          <w:lang w:val="en-US"/>
        </w:rPr>
      </w:pPr>
      <w:r w:rsidRPr="0026150D">
        <w:rPr>
          <w:lang w:val="en-US"/>
        </w:rPr>
        <w:t xml:space="preserve">    |   PMU_B04    /* PMU/ACK - Terminate practicing person */</w:t>
      </w:r>
    </w:p>
    <w:p w:rsidR="001240F6" w:rsidRPr="0026150D" w:rsidRDefault="001240F6" w:rsidP="001240F6">
      <w:pPr>
        <w:pStyle w:val="eBNF"/>
        <w:rPr>
          <w:lang w:val="en-US"/>
        </w:rPr>
      </w:pPr>
      <w:r w:rsidRPr="0026150D">
        <w:rPr>
          <w:lang w:val="en-US"/>
        </w:rPr>
        <w:t xml:space="preserve">    |   PMU_B07    /* PMU/ACK - Grant Certificate/Permission */</w:t>
      </w:r>
    </w:p>
    <w:p w:rsidR="001240F6" w:rsidRPr="0026150D" w:rsidRDefault="001240F6" w:rsidP="001240F6">
      <w:pPr>
        <w:pStyle w:val="eBNF"/>
        <w:rPr>
          <w:lang w:val="en-US"/>
        </w:rPr>
      </w:pPr>
      <w:r w:rsidRPr="0026150D">
        <w:rPr>
          <w:lang w:val="en-US"/>
        </w:rPr>
        <w:lastRenderedPageBreak/>
        <w:t xml:space="preserve">    |   PMU_B08    /* PMU/ACK - Revoke Certificate/Permission */</w:t>
      </w:r>
    </w:p>
    <w:p w:rsidR="001240F6" w:rsidRPr="0026150D" w:rsidRDefault="001240F6" w:rsidP="001240F6">
      <w:pPr>
        <w:pStyle w:val="eBNF"/>
        <w:rPr>
          <w:lang w:val="en-US"/>
        </w:rPr>
      </w:pPr>
      <w:r w:rsidRPr="0026150D">
        <w:rPr>
          <w:lang w:val="en-US"/>
        </w:rPr>
        <w:t xml:space="preserve">    |   PPG_PCG    /* PPG - PC/ pathway (goal-oriented) add */</w:t>
      </w:r>
    </w:p>
    <w:p w:rsidR="001240F6" w:rsidRPr="0026150D" w:rsidRDefault="001240F6" w:rsidP="001240F6">
      <w:pPr>
        <w:pStyle w:val="eBNF"/>
        <w:rPr>
          <w:lang w:val="en-US"/>
        </w:rPr>
      </w:pPr>
      <w:r w:rsidRPr="0026150D">
        <w:rPr>
          <w:lang w:val="en-US"/>
        </w:rPr>
        <w:t xml:space="preserve">    |   PPP_PCB    /* PPP - PC/ pathway (problem-oriented) update */</w:t>
      </w:r>
    </w:p>
    <w:p w:rsidR="001240F6" w:rsidRPr="0026150D" w:rsidRDefault="001240F6" w:rsidP="001240F6">
      <w:pPr>
        <w:pStyle w:val="eBNF"/>
        <w:rPr>
          <w:lang w:val="en-US"/>
        </w:rPr>
      </w:pPr>
      <w:r w:rsidRPr="0026150D">
        <w:rPr>
          <w:lang w:val="en-US"/>
        </w:rPr>
        <w:t xml:space="preserve">    |   PPR_PC1    /* PPR - PC/ problem add */</w:t>
      </w:r>
    </w:p>
    <w:p w:rsidR="001240F6" w:rsidRPr="0026150D" w:rsidRDefault="001240F6" w:rsidP="001240F6">
      <w:pPr>
        <w:pStyle w:val="eBNF"/>
        <w:rPr>
          <w:lang w:val="en-US"/>
        </w:rPr>
      </w:pPr>
      <w:r w:rsidRPr="0026150D">
        <w:rPr>
          <w:lang w:val="en-US"/>
        </w:rPr>
        <w:t xml:space="preserve">    |   QBP_E03    /* HealthCare Services Invoice Status */</w:t>
      </w:r>
    </w:p>
    <w:p w:rsidR="001240F6" w:rsidRPr="0026150D" w:rsidRDefault="001240F6" w:rsidP="001240F6">
      <w:pPr>
        <w:pStyle w:val="eBNF"/>
        <w:rPr>
          <w:lang w:val="en-US"/>
        </w:rPr>
      </w:pPr>
      <w:r w:rsidRPr="0026150D">
        <w:rPr>
          <w:lang w:val="en-US"/>
        </w:rPr>
        <w:t xml:space="preserve">    |   QBP_E22    /* Authorization Request Status */</w:t>
      </w:r>
    </w:p>
    <w:p w:rsidR="001240F6" w:rsidRPr="0026150D" w:rsidRDefault="001240F6" w:rsidP="001240F6">
      <w:pPr>
        <w:pStyle w:val="eBNF"/>
        <w:rPr>
          <w:lang w:val="en-US"/>
        </w:rPr>
      </w:pPr>
      <w:r w:rsidRPr="0026150D">
        <w:rPr>
          <w:lang w:val="en-US"/>
        </w:rPr>
        <w:t xml:space="preserve">    |   QBP_O33    /* QBP - Get Donor Record Candidates */</w:t>
      </w:r>
    </w:p>
    <w:p w:rsidR="001240F6" w:rsidRPr="0026150D" w:rsidRDefault="001240F6" w:rsidP="001240F6">
      <w:pPr>
        <w:pStyle w:val="eBNF"/>
        <w:rPr>
          <w:lang w:val="en-US"/>
        </w:rPr>
      </w:pPr>
      <w:r w:rsidRPr="0026150D">
        <w:rPr>
          <w:lang w:val="en-US"/>
        </w:rPr>
        <w:t xml:space="preserve">    |   QBP_O34    /* QBP - Get Donor Record */</w:t>
      </w:r>
    </w:p>
    <w:p w:rsidR="001240F6" w:rsidRPr="0026150D" w:rsidRDefault="001240F6" w:rsidP="001240F6">
      <w:pPr>
        <w:pStyle w:val="eBNF"/>
        <w:rPr>
          <w:lang w:val="en-US"/>
        </w:rPr>
      </w:pPr>
      <w:r w:rsidRPr="0026150D">
        <w:rPr>
          <w:lang w:val="en-US"/>
        </w:rPr>
        <w:t xml:space="preserve">    |   QBP_Q11    /* QBP Query Dispense history */</w:t>
      </w:r>
    </w:p>
    <w:p w:rsidR="001240F6" w:rsidRPr="0026150D" w:rsidRDefault="001240F6" w:rsidP="001240F6">
      <w:pPr>
        <w:pStyle w:val="eBNF"/>
        <w:rPr>
          <w:lang w:val="en-US"/>
        </w:rPr>
      </w:pPr>
      <w:r w:rsidRPr="0026150D">
        <w:rPr>
          <w:lang w:val="en-US"/>
        </w:rPr>
        <w:t xml:space="preserve">    |   QBP_Q13</w:t>
      </w:r>
    </w:p>
    <w:p w:rsidR="001240F6" w:rsidRPr="0026150D" w:rsidRDefault="001240F6" w:rsidP="001240F6">
      <w:pPr>
        <w:pStyle w:val="eBNF"/>
        <w:rPr>
          <w:lang w:val="en-US"/>
        </w:rPr>
      </w:pPr>
      <w:r w:rsidRPr="0026150D">
        <w:rPr>
          <w:lang w:val="en-US"/>
        </w:rPr>
        <w:t xml:space="preserve">    |   QBP_Q15    /* QBP - Query by parameter requesting an RDY display response */</w:t>
      </w:r>
    </w:p>
    <w:p w:rsidR="001240F6" w:rsidRPr="0026150D" w:rsidRDefault="001240F6" w:rsidP="001240F6">
      <w:pPr>
        <w:pStyle w:val="eBNF"/>
        <w:rPr>
          <w:lang w:val="en-US"/>
        </w:rPr>
      </w:pPr>
      <w:r w:rsidRPr="0026150D">
        <w:rPr>
          <w:lang w:val="en-US"/>
        </w:rPr>
        <w:t xml:space="preserve">    |   QBP_Q21    /* QBP - Personnel Information by Segment Query */</w:t>
      </w:r>
    </w:p>
    <w:p w:rsidR="001240F6" w:rsidRPr="0026150D" w:rsidRDefault="001240F6" w:rsidP="001240F6">
      <w:pPr>
        <w:pStyle w:val="eBNF"/>
        <w:rPr>
          <w:lang w:val="en-US"/>
        </w:rPr>
      </w:pPr>
      <w:r w:rsidRPr="0026150D">
        <w:rPr>
          <w:lang w:val="en-US"/>
        </w:rPr>
        <w:t xml:space="preserve">    |   QBP_Z73    /* Information about Phone Calls */</w:t>
      </w:r>
    </w:p>
    <w:p w:rsidR="001240F6" w:rsidRPr="0026150D" w:rsidRDefault="001240F6" w:rsidP="001240F6">
      <w:pPr>
        <w:pStyle w:val="eBNF"/>
        <w:rPr>
          <w:lang w:val="en-US"/>
        </w:rPr>
      </w:pPr>
      <w:r w:rsidRPr="0026150D">
        <w:rPr>
          <w:lang w:val="en-US"/>
        </w:rPr>
        <w:t xml:space="preserve">    |   QCN_J01    /* QCN/ACK - Cancel query/acknowledge message */</w:t>
      </w:r>
    </w:p>
    <w:p w:rsidR="001240F6" w:rsidRPr="0026150D" w:rsidRDefault="001240F6" w:rsidP="001240F6">
      <w:pPr>
        <w:pStyle w:val="eBNF"/>
        <w:rPr>
          <w:lang w:val="en-US"/>
        </w:rPr>
      </w:pPr>
      <w:r w:rsidRPr="0026150D">
        <w:rPr>
          <w:lang w:val="en-US"/>
        </w:rPr>
        <w:t xml:space="preserve">    |   QSB_Q16    /* QSB - Create subscription */</w:t>
      </w:r>
    </w:p>
    <w:p w:rsidR="001240F6" w:rsidRPr="0026150D" w:rsidRDefault="001240F6" w:rsidP="001240F6">
      <w:pPr>
        <w:pStyle w:val="eBNF"/>
        <w:rPr>
          <w:lang w:val="en-US"/>
        </w:rPr>
      </w:pPr>
      <w:r w:rsidRPr="0026150D">
        <w:rPr>
          <w:lang w:val="en-US"/>
        </w:rPr>
        <w:t xml:space="preserve">    |   QVR_Q17    /* QVR - Query for previous events */</w:t>
      </w:r>
    </w:p>
    <w:p w:rsidR="001240F6" w:rsidRPr="0026150D" w:rsidRDefault="001240F6" w:rsidP="001240F6">
      <w:pPr>
        <w:pStyle w:val="eBNF"/>
        <w:rPr>
          <w:lang w:val="en-US"/>
        </w:rPr>
      </w:pPr>
      <w:r w:rsidRPr="0026150D">
        <w:rPr>
          <w:lang w:val="en-US"/>
        </w:rPr>
        <w:t xml:space="preserve">    |   RAS_O17    /* RAS - Pharmacy/treatment administration */</w:t>
      </w:r>
    </w:p>
    <w:p w:rsidR="001240F6" w:rsidRPr="0026150D" w:rsidRDefault="001240F6" w:rsidP="001240F6">
      <w:pPr>
        <w:pStyle w:val="eBNF"/>
        <w:rPr>
          <w:lang w:val="en-US"/>
        </w:rPr>
      </w:pPr>
      <w:r w:rsidRPr="0026150D">
        <w:rPr>
          <w:lang w:val="en-US"/>
        </w:rPr>
        <w:t xml:space="preserve">    |   RDE_O11    /* RDE - Pharmacy/treatment encoded order */</w:t>
      </w:r>
    </w:p>
    <w:p w:rsidR="001240F6" w:rsidRPr="0026150D" w:rsidRDefault="001240F6" w:rsidP="001240F6">
      <w:pPr>
        <w:pStyle w:val="eBNF"/>
        <w:rPr>
          <w:lang w:val="en-US"/>
        </w:rPr>
      </w:pPr>
      <w:r w:rsidRPr="0026150D">
        <w:rPr>
          <w:lang w:val="en-US"/>
        </w:rPr>
        <w:t xml:space="preserve">    |   RDE_O49</w:t>
      </w:r>
    </w:p>
    <w:p w:rsidR="001240F6" w:rsidRPr="0026150D" w:rsidRDefault="001240F6" w:rsidP="001240F6">
      <w:pPr>
        <w:pStyle w:val="eBNF"/>
        <w:rPr>
          <w:lang w:val="en-US"/>
        </w:rPr>
      </w:pPr>
      <w:r w:rsidRPr="0026150D">
        <w:rPr>
          <w:lang w:val="en-US"/>
        </w:rPr>
        <w:t xml:space="preserve">    |   RDR_RDR    /* Pharmacy/treatment Dispense Information */</w:t>
      </w:r>
    </w:p>
    <w:p w:rsidR="001240F6" w:rsidRPr="0026150D" w:rsidRDefault="001240F6" w:rsidP="001240F6">
      <w:pPr>
        <w:pStyle w:val="eBNF"/>
        <w:rPr>
          <w:lang w:val="en-US"/>
        </w:rPr>
      </w:pPr>
      <w:r w:rsidRPr="0026150D">
        <w:rPr>
          <w:lang w:val="en-US"/>
        </w:rPr>
        <w:t xml:space="preserve">    |   RDS_O13    /* RDS - Pharmacy/treatment dispense */</w:t>
      </w:r>
    </w:p>
    <w:p w:rsidR="001240F6" w:rsidRPr="0026150D" w:rsidRDefault="001240F6" w:rsidP="001240F6">
      <w:pPr>
        <w:pStyle w:val="eBNF"/>
        <w:rPr>
          <w:lang w:val="en-US"/>
        </w:rPr>
      </w:pPr>
      <w:r w:rsidRPr="0026150D">
        <w:rPr>
          <w:lang w:val="en-US"/>
        </w:rPr>
        <w:t xml:space="preserve">    |   RDY_K15    /* RDY - Display response in response to QBP^Q15 */</w:t>
      </w:r>
    </w:p>
    <w:p w:rsidR="001240F6" w:rsidRPr="0026150D" w:rsidRDefault="001240F6" w:rsidP="001240F6">
      <w:pPr>
        <w:pStyle w:val="eBNF"/>
        <w:rPr>
          <w:lang w:val="en-US"/>
        </w:rPr>
      </w:pPr>
      <w:r w:rsidRPr="0026150D">
        <w:rPr>
          <w:lang w:val="en-US"/>
        </w:rPr>
        <w:t xml:space="preserve">    |   RDY_Z80    /* Dispense Information (Response) */</w:t>
      </w:r>
    </w:p>
    <w:p w:rsidR="001240F6" w:rsidRPr="0026150D" w:rsidRDefault="001240F6" w:rsidP="001240F6">
      <w:pPr>
        <w:pStyle w:val="eBNF"/>
        <w:rPr>
          <w:lang w:val="en-US"/>
        </w:rPr>
      </w:pPr>
      <w:r w:rsidRPr="0026150D">
        <w:rPr>
          <w:lang w:val="en-US"/>
        </w:rPr>
        <w:t xml:space="preserve">    |   REF_I12    /* REF/RRI - Patient referral */</w:t>
      </w:r>
    </w:p>
    <w:p w:rsidR="001240F6" w:rsidRPr="0026150D" w:rsidRDefault="001240F6" w:rsidP="001240F6">
      <w:pPr>
        <w:pStyle w:val="eBNF"/>
        <w:rPr>
          <w:lang w:val="en-US"/>
        </w:rPr>
      </w:pPr>
      <w:r w:rsidRPr="0026150D">
        <w:rPr>
          <w:lang w:val="en-US"/>
        </w:rPr>
        <w:t xml:space="preserve">    |   RGV_O15    /* RGV - Pharmacy/treatment give */</w:t>
      </w:r>
    </w:p>
    <w:p w:rsidR="001240F6" w:rsidRPr="0026150D" w:rsidRDefault="001240F6" w:rsidP="001240F6">
      <w:pPr>
        <w:pStyle w:val="eBNF"/>
        <w:rPr>
          <w:lang w:val="en-US"/>
        </w:rPr>
      </w:pPr>
      <w:r w:rsidRPr="0026150D">
        <w:rPr>
          <w:lang w:val="en-US"/>
        </w:rPr>
        <w:t xml:space="preserve">    |   RQA_I08    /* RQA/RPA - Request for treatment authorization information */</w:t>
      </w:r>
    </w:p>
    <w:p w:rsidR="001240F6" w:rsidRPr="0026150D" w:rsidRDefault="001240F6" w:rsidP="001240F6">
      <w:pPr>
        <w:pStyle w:val="eBNF"/>
        <w:rPr>
          <w:lang w:val="en-US"/>
        </w:rPr>
      </w:pPr>
      <w:r w:rsidRPr="0026150D">
        <w:rPr>
          <w:lang w:val="en-US"/>
        </w:rPr>
        <w:t xml:space="preserve">    |   RQI_I01    /* PIN/ACK - Unsolicited insurance information */</w:t>
      </w:r>
    </w:p>
    <w:p w:rsidR="001240F6" w:rsidRPr="0026150D" w:rsidRDefault="001240F6" w:rsidP="001240F6">
      <w:pPr>
        <w:pStyle w:val="eBNF"/>
        <w:rPr>
          <w:lang w:val="en-US"/>
        </w:rPr>
      </w:pPr>
      <w:r w:rsidRPr="0026150D">
        <w:rPr>
          <w:lang w:val="en-US"/>
        </w:rPr>
        <w:t xml:space="preserve">    |   RQP_I04    /* RQD/RPI - Request for patient demographic data */</w:t>
      </w:r>
    </w:p>
    <w:p w:rsidR="001240F6" w:rsidRPr="0026150D" w:rsidRDefault="001240F6" w:rsidP="001240F6">
      <w:pPr>
        <w:pStyle w:val="eBNF"/>
        <w:rPr>
          <w:lang w:val="en-US"/>
        </w:rPr>
      </w:pPr>
      <w:r w:rsidRPr="0026150D">
        <w:rPr>
          <w:lang w:val="en-US"/>
        </w:rPr>
        <w:t xml:space="preserve">    |   RRA_O18    /* RRA - Pharmacy/treatment administration acknowledgment */</w:t>
      </w:r>
    </w:p>
    <w:p w:rsidR="001240F6" w:rsidRPr="0026150D" w:rsidRDefault="001240F6" w:rsidP="001240F6">
      <w:pPr>
        <w:pStyle w:val="eBNF"/>
        <w:rPr>
          <w:lang w:val="en-US"/>
        </w:rPr>
      </w:pPr>
      <w:r w:rsidRPr="0026150D">
        <w:rPr>
          <w:lang w:val="en-US"/>
        </w:rPr>
        <w:t xml:space="preserve">    |   RRD_O14    /* RRD - Pharmacy/treatment dispense acknowledgment */</w:t>
      </w:r>
    </w:p>
    <w:p w:rsidR="001240F6" w:rsidRPr="0026150D" w:rsidRDefault="001240F6" w:rsidP="001240F6">
      <w:pPr>
        <w:pStyle w:val="eBNF"/>
        <w:rPr>
          <w:lang w:val="en-US"/>
        </w:rPr>
      </w:pPr>
      <w:r w:rsidRPr="0026150D">
        <w:rPr>
          <w:lang w:val="en-US"/>
        </w:rPr>
        <w:t xml:space="preserve">    |   RRE_O12    /* RRE - Pharmacy/treatment encoded order acknowledgment */</w:t>
      </w:r>
    </w:p>
    <w:p w:rsidR="001240F6" w:rsidRPr="0026150D" w:rsidRDefault="001240F6" w:rsidP="001240F6">
      <w:pPr>
        <w:pStyle w:val="eBNF"/>
        <w:rPr>
          <w:lang w:val="en-US"/>
        </w:rPr>
      </w:pPr>
      <w:r w:rsidRPr="0026150D">
        <w:rPr>
          <w:lang w:val="en-US"/>
        </w:rPr>
        <w:t xml:space="preserve">    |   RRE_O50</w:t>
      </w:r>
    </w:p>
    <w:p w:rsidR="001240F6" w:rsidRPr="0026150D" w:rsidRDefault="001240F6" w:rsidP="001240F6">
      <w:pPr>
        <w:pStyle w:val="eBNF"/>
        <w:rPr>
          <w:lang w:val="en-US"/>
        </w:rPr>
      </w:pPr>
      <w:r w:rsidRPr="0026150D">
        <w:rPr>
          <w:lang w:val="en-US"/>
        </w:rPr>
        <w:t xml:space="preserve">    |   RRG_O16    /* RRG - Pharmacy/treatment give acknowledgment */</w:t>
      </w:r>
    </w:p>
    <w:p w:rsidR="001240F6" w:rsidRPr="0026150D" w:rsidRDefault="001240F6" w:rsidP="001240F6">
      <w:pPr>
        <w:pStyle w:val="eBNF"/>
        <w:rPr>
          <w:lang w:val="en-US"/>
        </w:rPr>
      </w:pPr>
      <w:r w:rsidRPr="0026150D">
        <w:rPr>
          <w:lang w:val="en-US"/>
        </w:rPr>
        <w:t xml:space="preserve">    |   RSP_K11    /* RSP - Segment pattern response in response to QBP^Q11 */</w:t>
      </w:r>
    </w:p>
    <w:p w:rsidR="001240F6" w:rsidRPr="0026150D" w:rsidRDefault="001240F6" w:rsidP="001240F6">
      <w:pPr>
        <w:pStyle w:val="eBNF"/>
        <w:rPr>
          <w:lang w:val="en-US"/>
        </w:rPr>
      </w:pPr>
      <w:r w:rsidRPr="0026150D">
        <w:rPr>
          <w:lang w:val="en-US"/>
        </w:rPr>
        <w:t xml:space="preserve">    |   RSP_K25    /* RSP - Personnel Information by Segment Response */</w:t>
      </w:r>
    </w:p>
    <w:p w:rsidR="001240F6" w:rsidRPr="0026150D" w:rsidRDefault="001240F6" w:rsidP="001240F6">
      <w:pPr>
        <w:pStyle w:val="eBNF"/>
        <w:rPr>
          <w:lang w:val="en-US"/>
        </w:rPr>
      </w:pPr>
      <w:r w:rsidRPr="0026150D">
        <w:rPr>
          <w:lang w:val="en-US"/>
        </w:rPr>
        <w:t xml:space="preserve">    |   RSP_K31    /* RSP -Dispense History Response */</w:t>
      </w:r>
    </w:p>
    <w:p w:rsidR="001240F6" w:rsidRPr="0026150D" w:rsidRDefault="001240F6" w:rsidP="001240F6">
      <w:pPr>
        <w:pStyle w:val="eBNF"/>
        <w:rPr>
          <w:lang w:val="en-US"/>
        </w:rPr>
      </w:pPr>
      <w:r w:rsidRPr="0026150D">
        <w:rPr>
          <w:lang w:val="en-US"/>
        </w:rPr>
        <w:t xml:space="preserve">    |   RSP_O33    /* Get Donor Record Candidates Response Message */</w:t>
      </w:r>
    </w:p>
    <w:p w:rsidR="001240F6" w:rsidRPr="0026150D" w:rsidRDefault="001240F6" w:rsidP="001240F6">
      <w:pPr>
        <w:pStyle w:val="eBNF"/>
        <w:rPr>
          <w:lang w:val="en-US"/>
        </w:rPr>
      </w:pPr>
      <w:r w:rsidRPr="0026150D">
        <w:rPr>
          <w:lang w:val="en-US"/>
        </w:rPr>
        <w:t xml:space="preserve">    |   RSP_O34    /* Segment Pattern Response Message */</w:t>
      </w:r>
    </w:p>
    <w:p w:rsidR="001240F6" w:rsidRPr="0026150D" w:rsidRDefault="001240F6" w:rsidP="001240F6">
      <w:pPr>
        <w:pStyle w:val="eBNF"/>
        <w:rPr>
          <w:lang w:val="en-US"/>
        </w:rPr>
      </w:pPr>
      <w:r w:rsidRPr="0026150D">
        <w:rPr>
          <w:lang w:val="en-US"/>
        </w:rPr>
        <w:t xml:space="preserve">    |   RSP_Z82    /* Dispense History (Response) */</w:t>
      </w:r>
    </w:p>
    <w:p w:rsidR="001240F6" w:rsidRPr="0026150D" w:rsidRDefault="001240F6" w:rsidP="001240F6">
      <w:pPr>
        <w:pStyle w:val="eBNF"/>
        <w:rPr>
          <w:lang w:val="en-US"/>
        </w:rPr>
      </w:pPr>
      <w:r w:rsidRPr="0026150D">
        <w:rPr>
          <w:lang w:val="en-US"/>
        </w:rPr>
        <w:t xml:space="preserve">    |   RSP_Z84    /* Who Am I (Response) */</w:t>
      </w:r>
    </w:p>
    <w:p w:rsidR="001240F6" w:rsidRPr="0026150D" w:rsidRDefault="001240F6" w:rsidP="001240F6">
      <w:pPr>
        <w:pStyle w:val="eBNF"/>
        <w:rPr>
          <w:lang w:val="en-US"/>
        </w:rPr>
      </w:pPr>
      <w:r w:rsidRPr="0026150D">
        <w:rPr>
          <w:lang w:val="en-US"/>
        </w:rPr>
        <w:t xml:space="preserve">    |   RSP_Z86    /* Pharmacy Information Comprehensive (Response) */</w:t>
      </w:r>
    </w:p>
    <w:p w:rsidR="001240F6" w:rsidRPr="0026150D" w:rsidRDefault="001240F6" w:rsidP="001240F6">
      <w:pPr>
        <w:pStyle w:val="eBNF"/>
        <w:rPr>
          <w:lang w:val="en-US"/>
        </w:rPr>
      </w:pPr>
      <w:r w:rsidRPr="0026150D">
        <w:rPr>
          <w:lang w:val="en-US"/>
        </w:rPr>
        <w:t xml:space="preserve">    |   RSP_Z88    /* Dispense Information (Response) */</w:t>
      </w:r>
    </w:p>
    <w:p w:rsidR="001240F6" w:rsidRPr="0026150D" w:rsidRDefault="001240F6" w:rsidP="001240F6">
      <w:pPr>
        <w:pStyle w:val="eBNF"/>
        <w:rPr>
          <w:lang w:val="en-US"/>
        </w:rPr>
      </w:pPr>
      <w:r w:rsidRPr="0026150D">
        <w:rPr>
          <w:lang w:val="en-US"/>
        </w:rPr>
        <w:t xml:space="preserve">    |   RSP_Z90    /* Lab Results History (Response) */</w:t>
      </w:r>
    </w:p>
    <w:p w:rsidR="001240F6" w:rsidRPr="0026150D" w:rsidRDefault="001240F6" w:rsidP="001240F6">
      <w:pPr>
        <w:pStyle w:val="eBNF"/>
        <w:rPr>
          <w:lang w:val="en-US"/>
        </w:rPr>
      </w:pPr>
      <w:r w:rsidRPr="0026150D">
        <w:rPr>
          <w:lang w:val="en-US"/>
        </w:rPr>
        <w:t xml:space="preserve">    |   RTB_K13    /* RTB - Tabular response in response to QBP^Q13 */</w:t>
      </w:r>
    </w:p>
    <w:p w:rsidR="001240F6" w:rsidRPr="0026150D" w:rsidRDefault="001240F6" w:rsidP="001240F6">
      <w:pPr>
        <w:pStyle w:val="eBNF"/>
        <w:rPr>
          <w:lang w:val="en-US"/>
        </w:rPr>
      </w:pPr>
      <w:r w:rsidRPr="0026150D">
        <w:rPr>
          <w:lang w:val="en-US"/>
        </w:rPr>
        <w:t xml:space="preserve">    |   RTB_Z74    /* Information about Phone Calls (Response) */</w:t>
      </w:r>
    </w:p>
    <w:p w:rsidR="001240F6" w:rsidRPr="0026150D" w:rsidRDefault="001240F6" w:rsidP="001240F6">
      <w:pPr>
        <w:pStyle w:val="eBNF"/>
        <w:rPr>
          <w:lang w:val="en-US"/>
        </w:rPr>
      </w:pPr>
      <w:r w:rsidRPr="0026150D">
        <w:rPr>
          <w:lang w:val="en-US"/>
        </w:rPr>
        <w:t xml:space="preserve">    |   SDR_S31    /* SDR/SDS - Request anti-microbial device data */</w:t>
      </w:r>
    </w:p>
    <w:p w:rsidR="001240F6" w:rsidRPr="0026150D" w:rsidRDefault="001240F6" w:rsidP="001240F6">
      <w:pPr>
        <w:pStyle w:val="eBNF"/>
        <w:rPr>
          <w:lang w:val="en-US"/>
        </w:rPr>
      </w:pPr>
      <w:r w:rsidRPr="0026150D">
        <w:rPr>
          <w:lang w:val="en-US"/>
        </w:rPr>
        <w:t xml:space="preserve">    |   SDR_S32    /* SCN/ACK - Notification of anti-microbial device cycle data */</w:t>
      </w:r>
    </w:p>
    <w:p w:rsidR="001240F6" w:rsidRPr="0026150D" w:rsidRDefault="001240F6" w:rsidP="001240F6">
      <w:pPr>
        <w:pStyle w:val="eBNF"/>
        <w:rPr>
          <w:lang w:val="en-US"/>
        </w:rPr>
      </w:pPr>
      <w:r w:rsidRPr="0026150D">
        <w:rPr>
          <w:lang w:val="en-US"/>
        </w:rPr>
        <w:t xml:space="preserve">    |   SIU_S12    /* SIU/ACK - Notification of appointment discontinuation */</w:t>
      </w:r>
    </w:p>
    <w:p w:rsidR="001240F6" w:rsidRPr="0026150D" w:rsidRDefault="001240F6" w:rsidP="001240F6">
      <w:pPr>
        <w:pStyle w:val="eBNF"/>
        <w:rPr>
          <w:lang w:val="en-US"/>
        </w:rPr>
      </w:pPr>
      <w:r w:rsidRPr="0026150D">
        <w:rPr>
          <w:lang w:val="en-US"/>
        </w:rPr>
        <w:t xml:space="preserve">    |   SLR_S28    /* STI/STS - Request item */</w:t>
      </w:r>
    </w:p>
    <w:p w:rsidR="001240F6" w:rsidRPr="0026150D" w:rsidRDefault="001240F6" w:rsidP="001240F6">
      <w:pPr>
        <w:pStyle w:val="eBNF"/>
        <w:rPr>
          <w:lang w:val="en-US"/>
        </w:rPr>
      </w:pPr>
      <w:r w:rsidRPr="0026150D">
        <w:rPr>
          <w:lang w:val="en-US"/>
        </w:rPr>
        <w:t xml:space="preserve">    |   SRM_S01    /* SRM/SRR - Request cancellation of service/resource on appointment */</w:t>
      </w:r>
    </w:p>
    <w:p w:rsidR="001240F6" w:rsidRPr="0026150D" w:rsidRDefault="001240F6" w:rsidP="001240F6">
      <w:pPr>
        <w:pStyle w:val="eBNF"/>
        <w:rPr>
          <w:lang w:val="en-US"/>
        </w:rPr>
      </w:pPr>
      <w:r w:rsidRPr="0026150D">
        <w:rPr>
          <w:lang w:val="en-US"/>
        </w:rPr>
        <w:t xml:space="preserve">    |   SSR_U04    /* SSR/ACK - specimen status request */</w:t>
      </w:r>
    </w:p>
    <w:p w:rsidR="001240F6" w:rsidRPr="0026150D" w:rsidRDefault="001240F6" w:rsidP="001240F6">
      <w:pPr>
        <w:pStyle w:val="eBNF"/>
        <w:rPr>
          <w:lang w:val="en-US"/>
        </w:rPr>
      </w:pPr>
      <w:r w:rsidRPr="0026150D">
        <w:rPr>
          <w:lang w:val="en-US"/>
        </w:rPr>
        <w:lastRenderedPageBreak/>
        <w:t xml:space="preserve">    |   SSU_U03    /* SSU/ACK - Specimen status update */</w:t>
      </w:r>
    </w:p>
    <w:p w:rsidR="001240F6" w:rsidRPr="0026150D" w:rsidRDefault="001240F6" w:rsidP="001240F6">
      <w:pPr>
        <w:pStyle w:val="eBNF"/>
        <w:rPr>
          <w:lang w:val="en-US"/>
        </w:rPr>
      </w:pPr>
      <w:r w:rsidRPr="0026150D">
        <w:rPr>
          <w:lang w:val="en-US"/>
        </w:rPr>
        <w:t xml:space="preserve">    |   STC_S33    /* STC/ACK - Notification of sterilization configuration */</w:t>
      </w:r>
    </w:p>
    <w:p w:rsidR="001240F6" w:rsidRPr="0026150D" w:rsidRDefault="001240F6" w:rsidP="001240F6">
      <w:pPr>
        <w:pStyle w:val="eBNF"/>
        <w:rPr>
          <w:lang w:val="en-US"/>
        </w:rPr>
      </w:pPr>
      <w:r w:rsidRPr="0026150D">
        <w:rPr>
          <w:lang w:val="en-US"/>
        </w:rPr>
        <w:t xml:space="preserve">    |   TCU_U10    /* TCU/ACK - Automated equipment test code settings update */</w:t>
      </w:r>
    </w:p>
    <w:p w:rsidR="001240F6" w:rsidRPr="0026150D" w:rsidRDefault="001240F6" w:rsidP="001240F6">
      <w:pPr>
        <w:pStyle w:val="eBNF"/>
        <w:rPr>
          <w:lang w:val="en-US"/>
        </w:rPr>
      </w:pPr>
      <w:r w:rsidRPr="0026150D">
        <w:rPr>
          <w:lang w:val="en-US"/>
        </w:rPr>
        <w:t xml:space="preserve">    |   UDM_Q05    /* UDM/ACK - Unsolicited display update message */</w:t>
      </w:r>
    </w:p>
    <w:p w:rsidR="001240F6" w:rsidRPr="0026150D" w:rsidRDefault="001240F6" w:rsidP="001240F6">
      <w:pPr>
        <w:pStyle w:val="eBNF"/>
        <w:rPr>
          <w:lang w:val="en-US"/>
        </w:rPr>
      </w:pPr>
      <w:r w:rsidRPr="0026150D">
        <w:rPr>
          <w:lang w:val="en-US"/>
        </w:rPr>
        <w:t xml:space="preserve">    |   VXU_V04    /* VXU - Unsolicited vaccination record update */</w:t>
      </w:r>
    </w:p>
    <w:p w:rsidR="001240F6" w:rsidRPr="0026150D" w:rsidRDefault="001240F6" w:rsidP="001240F6"/>
    <w:p w:rsidR="001240F6" w:rsidRPr="0026150D" w:rsidRDefault="001240F6" w:rsidP="001240F6">
      <w:pPr>
        <w:pStyle w:val="eBNF"/>
        <w:rPr>
          <w:lang w:val="en-US"/>
        </w:rPr>
      </w:pPr>
      <w:r w:rsidRPr="0026150D">
        <w:rPr>
          <w:lang w:val="en-US"/>
        </w:rPr>
        <w:t xml:space="preserve">    /* ADT/ACK - Transfer a patient */</w:t>
      </w:r>
    </w:p>
    <w:p w:rsidR="001240F6" w:rsidRPr="0026150D" w:rsidRDefault="001240F6" w:rsidP="001240F6">
      <w:pPr>
        <w:pStyle w:val="eBNF"/>
        <w:rPr>
          <w:lang w:val="en-US"/>
        </w:rPr>
      </w:pPr>
      <w:r w:rsidRPr="0026150D">
        <w:rPr>
          <w:lang w:val="en-US"/>
        </w:rPr>
        <w:t>ADT_A01 := SOM MSH ST MSH ST MSH ST MSH ST [{ ARV ST }] [{ ARV ST }] [{ ARV ST }] [{ ARV ST }] [{ SFT ST }] [{ SFT ST }] [{ SFT ST }] [{ SFT ST }] [ UAC ST ] [ UAC ST ] [ UAC ST ] [ UAC ST ] EVN ST EVN ST EVN ST EVN ST PID ST PID ST PID ST PID ST [ PD1 ST ] [ PD1 ST ] [ PD1 ST ] [ PD1 ST ] [{ OH1 ST }] [{ OH1 ST }] [{ OH1 ST }] [{ OH1 ST }] [{ OH2 ST }] [{ OH2 ST }] [{ OH2 ST }] [{ OH2 ST }] [ OH3 ST ] [ OH3 ST ] [ OH3 ST ] [ OH3 ST ] [{ OH4 ST }] [{ OH4 ST }] [{ OH4 ST }] [{ OH4 ST }] [{ ARV ST }] [{ ARV ST }] [{ ARV ST }] [{ ARV ST }] [{ ROL ST }] [{ ROL ST }] [{ ROL ST }] [{ ROL ST }] [{ PRT ST }] [{ PRT ST }] [{ PRT ST }] [{ PRT ST }] [{ ST [{ ST [{ ST [{ ST NK1 ST NK1 ST NK1 ST NK1 ST [{ OH2 ST }] [{ OH2 ST }] [{ OH2 ST }] [{ OH2 ST }] [ OH3 ST ] [ OH3 ST ] [ OH3 ST ] [ OH3 ST ] }] ST }] ST }] ST }] ST PV1 ST PV1 ST PV1 ST PV1 ST [ PV2 ST ] [ PV2 ST ] [ PV2 ST ] [ PV2 ST ] [{ ARV ST }] [{ ARV ST }] [{ ARV ST }] [{ ARV ST }] [{ ROL ST }] [{ ROL ST }] [{ ROL ST }] [{ ROL ST }] [{ PRT ST }] [{ PRT ST }] [{ PRT ST }] [{ PRT ST }] [{ DB1 ST }] [{ DB1 ST }] [{ DB1 ST }] [{ DB1 ST }] [{ ST [{ ST [{ ST [{ ST OBX ST OBX ST OBX ST OBX ST [{ PRT ST }] [{ PRT ST }] [{ PRT ST }] [{ PRT ST }] }] ST }] ST }] ST }] ST [{ AL1 ST }] [{ AL1 ST }] [{ AL1 ST }] [{ AL1 ST }] [{ IAM ST }] [{ IAM ST }] [{ IAM ST }] [{ IAM ST }] [{ DG1 ST }] [{ DG1 ST }] [{ DG1 ST }] [{ DG1 ST }] [ DRG ST ] [ DRG ST ] [ DRG ST ] [ DRG ST ] [{ ST [{ ST [{ ST [{ ST PR1 ST PR1 ST PR1 ST PR1 ST [{ ROL ST }] [{ ROL ST }] [{ ROL ST }] [{ ROL ST }] [{ PRT ST }] [{ PRT ST }] [{ PRT ST }] [{ PRT ST }] }] ST }] ST }] ST }] ST [{ GT1 ST }] [{ GT1 ST }] [{ GT1 ST }] [{ GT1 ST }] [{ ST [{ ST [{ ST [{ ST IN1 ST IN1 ST IN1 ST IN1 ST [ IN2 ST ] [ IN2 ST ] [ IN2 ST ] [ IN2 ST ] [{ IN3 ST }] [{ IN3 ST }] [{ IN3 ST }] [{ IN3 ST }] [{ ROL ST }] [{ ROL ST }] [{ ROL ST }] [{ ROL ST }] [{ PRT ST }] [{ PRT ST }] [{ PRT ST }] [{ PRT ST }] [{ ST [{ ST [{ ST [{ ST AUT ST AUT ST AUT ST AUT ST [{ PRT ST }] [{ PRT ST }] [{ PRT ST }] [{ PRT ST }] }] ST }] ST }] ST }] ST [{ ST [{ ST [{ ST [{ ST RF1 ST RF1 ST RF1 ST RF1 ST [{ PRT ST }] [{ PRT ST }] [{ PRT ST }] [{ PRT ST }] }] ST }] ST }] ST }] ST }] ST }] ST }] ST }] ST [ ACC ST ] [ ACC ST ] [ ACC ST ] [ ACC ST ] [ UB1 ST ] [ UB1 ST ] [ UB1 ST ] [ UB1 ST ] [ UB2 ST ] [ UB2 ST ] [ UB2 ST ] [ UB2 ST ] [ PDA ST ] [ PDA ST ] [ PDA ST ] [ PDA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Discharge/end visit */</w:t>
      </w:r>
    </w:p>
    <w:p w:rsidR="001240F6" w:rsidRPr="0026150D" w:rsidRDefault="001240F6" w:rsidP="001240F6">
      <w:pPr>
        <w:pStyle w:val="eBNF"/>
        <w:rPr>
          <w:lang w:val="en-US"/>
        </w:rPr>
      </w:pPr>
      <w:r w:rsidRPr="0026150D">
        <w:rPr>
          <w:lang w:val="en-US"/>
        </w:rPr>
        <w:t>ADT_A02 := SOM MSH ST [{ ARV ST }] [{ SFT ST }] [ UAC ST ] EVN ST PID ST [ PD1 ST ] [{ OH1 ST }] [{ OH2 ST }] [ OH3 ST ] [{ OH4 ST }] [{ ARV ST }] [{ ROL ST }] [{ PRT ST }] PV1 ST [ PV2 ST ] [{ ARV ST }] [{ ROL ST }] [{ PRT ST }] [{ DB1 ST }] [{ ST OBX ST [{ PRT ST }] }] ST [ PDA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Pre-admit a patient */</w:t>
      </w:r>
    </w:p>
    <w:p w:rsidR="001240F6" w:rsidRPr="0026150D" w:rsidRDefault="001240F6" w:rsidP="001240F6">
      <w:pPr>
        <w:pStyle w:val="eBNF"/>
        <w:rPr>
          <w:lang w:val="en-US"/>
        </w:rPr>
      </w:pPr>
      <w:r w:rsidRPr="0026150D">
        <w:rPr>
          <w:lang w:val="en-US"/>
        </w:rPr>
        <w:t xml:space="preserve">ADT_A03 := SOM MSH ST [{ ARV ST }] [{ SFT ST }] [ UAC ST ] EVN ST PID ST [ PD1 ST ] [{ OH1 ST }] [{ OH2 ST }] [ OH3 ST ] [{ OH4 ST }] [{ ARV ST }] [{ ROL ST }] [{ PRT ST }] [{ ST NK1 ST [{ OH2 ST }] [ OH3 ST ] }] ST PV1 ST [ PV2 ST ] [{ ARV ST }] [{ ROL ST }] [{ PRT ST }] [{ DB1 ST }] [{ AL1 ST }] [{ IAM ST }] [{ DG1 ST }] [ DRG ST ] [{ ST PR1 ST [{ ROL ST }] [{ PRT ST }] }] ST [{ ST OBX ST [{ PRT ST }] }] ST [{ GT1 ST }] [{ ST IN1 ST [ IN2 ST ] [{ IN3 ST }] [{ ROL </w:t>
      </w:r>
      <w:r w:rsidRPr="0026150D">
        <w:rPr>
          <w:lang w:val="en-US"/>
        </w:rPr>
        <w:lastRenderedPageBreak/>
        <w:t>ST }] [{ PRT ST }] [{ ST AUT ST [{ PRT ST }] }] ST [{ ST RF1 ST [{ PRT ST }] }] ST }] ST [ ACC ST ] [ PDA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Change an outpatient to an inpatient */</w:t>
      </w:r>
    </w:p>
    <w:p w:rsidR="001240F6" w:rsidRPr="0026150D" w:rsidRDefault="001240F6" w:rsidP="001240F6">
      <w:pPr>
        <w:pStyle w:val="eBNF"/>
        <w:rPr>
          <w:lang w:val="en-US"/>
        </w:rPr>
      </w:pPr>
      <w:r w:rsidRPr="0026150D">
        <w:rPr>
          <w:lang w:val="en-US"/>
        </w:rPr>
        <w:t>ADT_A05 := SOM MSH ST MSH ST MSH ST MSH ST [{ ARV ST }] [{ ARV ST }] [{ ARV ST }] [{ ARV ST }] [{ SFT ST }] [{ SFT ST }] [{ SFT ST }] [{ SFT ST }] [ UAC ST ] [ UAC ST ] [ UAC ST ] [ UAC ST ] EVN ST EVN ST EVN ST EVN ST PID ST PID ST PID ST PID ST [ PD1 ST ] [ PD1 ST ] [ PD1 ST ] [ PD1 ST ] [{ OH1 ST }] [{ OH1 ST }] [{ OH1 ST }] [{ OH1 ST }] [{ OH2 ST }] [{ OH2 ST }] [{ OH2 ST }] [{ OH2 ST }] [ OH3 ST ] [ OH3 ST ] [ OH3 ST ] [ OH3 ST ] [{ OH4 ST }] [{ OH4 ST }] [{ OH4 ST }] [{ OH4 ST }] [{ ARV ST }] [{ ARV ST }] [{ ARV ST }] [{ ARV ST }] [{ ROL ST }] [{ ROL ST }] [{ ROL ST }] [{ ROL ST }] [{ PRT ST }] [{ PRT ST }] [{ PRT ST }] [{ PRT ST }] [{ ST [{ ST [{ ST [{ ST NK1 ST NK1 ST NK1 ST NK1 ST [{ OH2 ST }] [{ OH2 ST }] [{ OH2 ST }] [{ OH2 ST }] [ OH3 ST ] [ OH3 ST ] [ OH3 ST ] [ OH3 ST ] }] ST }] ST }] ST }] ST PV1 ST PV1 ST PV1 ST PV1 ST [ PV2 ST ] [ PV2 ST ] [ PV2 ST ] [ PV2 ST ] [{ ARV ST }] [{ ARV ST }] [{ ARV ST }] [{ ARV ST }] [{ ROL ST }] [{ ROL ST }] [{ ROL ST }] [{ ROL ST }] [{ PRT ST }] [{ PRT ST }] [{ PRT ST }] [{ PRT ST }] [{ DB1 ST }] [{ DB1 ST }] [{ DB1 ST }] [{ DB1 ST }] [{ ST [{ ST [{ ST [{ ST OBX ST OBX ST OBX ST OBX ST [{ PRT ST }] [{ PRT ST }] [{ PRT ST }] [{ PRT ST }] }] ST }] ST }] ST }] ST [{ AL1 ST }] [{ AL1 ST }] [{ AL1 ST }] [{ AL1 ST }] [{ IAM ST }] [{ IAM ST }] [{ IAM ST }] [{ IAM ST }] [{ DG1 ST }] [{ DG1 ST }] [{ DG1 ST }] [{ DG1 ST }] [ DRG ST ] [ DRG ST ] [ DRG ST ] [ DRG ST ] [{ ST [{ ST [{ ST [{ ST PR1 ST PR1 ST PR1 ST PR1 ST [{ ROL ST }] [{ ROL ST }] [{ ROL ST }] [{ ROL ST }] [{ PRT ST }] [{ PRT ST }] [{ PRT ST }] [{ PRT ST }] }] ST }] ST }] ST }] ST [{ GT1 ST }] [{ GT1 ST }] [{ GT1 ST }] [{ GT1 ST }] [{ ST [{ ST [{ ST [{ ST IN1 ST IN1 ST IN1 ST IN1 ST [ IN2 ST ] [ IN2 ST ] [ IN2 ST ] [ IN2 ST ] [{ IN3 ST }] [{ IN3 ST }] [{ IN3 ST }] [{ IN3 ST }] [{ ROL ST }] [{ ROL ST }] [{ ROL ST }] [{ ROL ST }] [{ PRT ST }] [{ PRT ST }] [{ PRT ST }] [{ PRT ST }] [{ ST [{ ST [{ ST [{ ST AUT ST AUT ST AUT ST AUT ST [{ PRT ST }] [{ PRT ST }] [{ PRT ST }] [{ PRT ST }] }] ST }] ST }] ST }] ST [{ ST [{ ST [{ ST [{ ST RF1 ST RF1 ST RF1 ST RF1 ST [{ PRT ST }] [{ PRT ST }] [{ PRT ST }] [{ PRT ST }] }] ST }] ST }] ST }] ST }] ST }] ST }] ST }] ST [ ACC ST ] [ ACC ST ] [ ACC ST ] [ ACC ST ] [ UB1 ST ] [ UB1 ST ] [ UB1 ST ] [ UB1 ST ] [ UB2 ST ] [ UB2 ST ] [ UB2 ST ] [ UB2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Cancel admit/visit notification */</w:t>
      </w:r>
    </w:p>
    <w:p w:rsidR="001240F6" w:rsidRPr="0026150D" w:rsidRDefault="001240F6" w:rsidP="001240F6">
      <w:pPr>
        <w:pStyle w:val="eBNF"/>
        <w:rPr>
          <w:lang w:val="en-US"/>
        </w:rPr>
      </w:pPr>
      <w:r w:rsidRPr="0026150D">
        <w:rPr>
          <w:lang w:val="en-US"/>
        </w:rPr>
        <w:t>ADT_A06 := SOM MSH ST MSH ST [{ ARV ST }] [{ ARV ST }] [{ SFT ST }] [{ SFT ST }] [ UAC ST ] [ UAC ST ] EVN ST EVN ST PID ST PID ST [ PD1 ST ] [ PD1 ST ] [{ OH1 ST }] [{ OH1 ST }] [{ OH2 ST }] [{ OH2 ST }] [ OH3 ST ] [ OH3 ST ] [{ OH4 ST }] [{ OH4 ST }] [{ ARV ST }] [{ ARV ST }] [{ ROL ST }] [{ ROL ST }] [{ PRT ST }] [{ PRT ST }] [ MRG ST ] [ MRG ST ] [{ ST [{ ST NK1 ST NK1 ST [{ OH2 ST }] [{ OH2 ST }] [ OH3 ST ] [ OH3 ST ] }] ST }] ST PV1 ST PV1 ST [ PV2 ST ] [ PV2 ST ] [{ ARV ST }] [{ ARV ST }] [{ ROL ST }] [{ ROL ST }] [{ PRT ST }] [{ PRT ST }] [{ DB1 ST }] [{ DB1 ST }] [{ ST [{ ST OBX ST OBX ST [{ PRT ST }] [{ PRT ST }] }] ST }] ST [{ AL1 ST }] [{ AL1 ST }] [{ IAM ST }] [{ IAM ST }] [{ DG1 ST }] [{ DG1 ST }] [ DRG ST ] [ DRG ST ] [{ ST [{ ST PR1 ST PR1 ST [{ ROL ST }] [{ ROL ST }] [{ PRT ST }] [{ PRT ST }] }] ST }] ST [{ GT1 ST }] [{ GT1 ST }] [{ ST [{ ST IN1 ST IN1 ST [ IN2 ST ] [ IN2 ST ] [{ IN3 ST }] [{ IN3 ST }] [{ ROL ST }] [{ ROL ST }] [{ PRT ST }] [{ PRT ST }] }] ST }] ST [ ACC ST ] [ ACC ST ] [ UB1 ST ] [ UB1 ST ] [ UB2 ST ] [ UB2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Cancel transfer */</w:t>
      </w:r>
    </w:p>
    <w:p w:rsidR="001240F6" w:rsidRPr="0026150D" w:rsidRDefault="001240F6" w:rsidP="001240F6">
      <w:pPr>
        <w:pStyle w:val="eBNF"/>
        <w:rPr>
          <w:lang w:val="en-US"/>
        </w:rPr>
      </w:pPr>
      <w:r w:rsidRPr="0026150D">
        <w:rPr>
          <w:lang w:val="en-US"/>
        </w:rPr>
        <w:lastRenderedPageBreak/>
        <w:t>ADT_A09 := SOM MSH ST MSH ST MSH ST [{ ARV ST }] [{ ARV ST }] [{ ARV ST }] [{ SFT ST }] [{ SFT ST }] [{ SFT ST }] [ UAC ST ] [ UAC ST ] [ UAC ST ] EVN ST EVN ST EVN ST PID ST PID ST PID ST [ PD1 ST ] [ PD1 ST ] [ PD1 ST ] PV1 ST PV1 ST PV1 ST [ PV2 ST ] [ PV2 ST ] [ PV2 ST ] [{ DB1 ST }] [{ DB1 ST }] [{ DB1 ST }] [{ ST [{ ST [{ ST OBX ST OBX ST OBX ST [{ PRT ST }] [{ PRT ST }] [{ PRT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Pending transfer */</w:t>
      </w:r>
    </w:p>
    <w:p w:rsidR="001240F6" w:rsidRPr="0026150D" w:rsidRDefault="001240F6" w:rsidP="001240F6">
      <w:pPr>
        <w:pStyle w:val="eBNF"/>
        <w:rPr>
          <w:lang w:val="en-US"/>
        </w:rPr>
      </w:pPr>
      <w:r w:rsidRPr="0026150D">
        <w:rPr>
          <w:lang w:val="en-US"/>
        </w:rPr>
        <w:t>ADT_A12 := SOM MSH ST [{ ARV ST }] [{ SFT ST }] [ UAC ST ] EVN ST PID ST [ PD1 ST ] PV1 ST [ PV2 ST ] [{ DB1 ST }] [{ ST OBX ST [{ PRT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Pending discharge */</w:t>
      </w:r>
    </w:p>
    <w:p w:rsidR="001240F6" w:rsidRPr="0026150D" w:rsidRDefault="001240F6" w:rsidP="001240F6">
      <w:pPr>
        <w:pStyle w:val="eBNF"/>
        <w:rPr>
          <w:lang w:val="en-US"/>
        </w:rPr>
      </w:pPr>
      <w:r w:rsidRPr="0026150D">
        <w:rPr>
          <w:lang w:val="en-US"/>
        </w:rPr>
        <w:t>ADT_A15 := SOM MSH ST [{ ARV ST }] [{ SFT ST }] [ UAC ST ] EVN ST PID ST [ PD1 ST ] [{ ARV ST }] [{ ROL ST }] [{ PRT ST }] PV1 ST [ PV2 ST ] [{ ARV ST }] [{ ROL ST }] { PRT ST } [{ DB1 ST }] [{ ST OBX ST [{ PRT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Swap patients */</w:t>
      </w:r>
    </w:p>
    <w:p w:rsidR="001240F6" w:rsidRPr="0026150D" w:rsidRDefault="001240F6" w:rsidP="001240F6">
      <w:pPr>
        <w:pStyle w:val="eBNF"/>
        <w:rPr>
          <w:lang w:val="en-US"/>
        </w:rPr>
      </w:pPr>
      <w:r w:rsidRPr="0026150D">
        <w:rPr>
          <w:lang w:val="en-US"/>
        </w:rPr>
        <w:t>ADT_A16 := SOM MSH ST [{ ARV ST }] [{ SFT ST }] [ UAC ST ] EVN ST PID ST [ PD1 ST ] [{ OH1 ST }] [{ OH2 ST }] [ OH3 ST ] [{ OH4 ST }] [{ ARV ST }] [{ ROL ST }] [{ PRT ST }] [{ ST NK1 ST [{ OH2 ST }] [ OH3 ST ] }] ST PV1 ST [ PV2 ST ] [{ ARV ST }] [{ ROL ST }] [{ PRT ST }] [{ DB1 ST }] [{ ST OBX ST [{ PRT ST }] }] ST [{ AL1 ST }] [{ IAM ST }] [{ DG1 ST }] [ DRG ST ] [{ ST PR1 ST [{ ROL ST }] [{ PRT ST }] }] ST [{ GT1 ST }] [{ ST IN1 ST [ IN2 ST ] [{ IN3 ST }] [{ ROL ST }] [{ PRT ST }] [{ ST AUT ST [{ PRT ST }] }] ST [{ ST RF1 ST [{ PRT ST }] }] ST }] ST [ ACC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Bed status update */</w:t>
      </w:r>
    </w:p>
    <w:p w:rsidR="001240F6" w:rsidRPr="0026150D" w:rsidRDefault="001240F6" w:rsidP="001240F6">
      <w:pPr>
        <w:pStyle w:val="eBNF"/>
        <w:rPr>
          <w:lang w:val="en-US"/>
        </w:rPr>
      </w:pPr>
      <w:r w:rsidRPr="0026150D">
        <w:rPr>
          <w:lang w:val="en-US"/>
        </w:rPr>
        <w:t>ADT_A17 := SOM MSH ST [{ ARV ST }] [{ SFT ST }] [ UAC ST ] EVN ST PID ST [ PD1 ST ] PV1 ST [ PV2 ST ] [{ DB1 ST }] [{ ST OBX ST [{ PRT ST }] }] ST PID ST [ PD1 ST ] PV1 ST [ PV2 ST ] [{ DB1 ST }] [{ ST OBX ST [{ PRT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Delete person information */</w:t>
      </w:r>
    </w:p>
    <w:p w:rsidR="001240F6" w:rsidRPr="0026150D" w:rsidRDefault="001240F6" w:rsidP="001240F6">
      <w:pPr>
        <w:pStyle w:val="eBNF"/>
        <w:rPr>
          <w:lang w:val="en-US"/>
        </w:rPr>
      </w:pPr>
      <w:r w:rsidRPr="0026150D">
        <w:rPr>
          <w:lang w:val="en-US"/>
        </w:rPr>
        <w:t>ADT_A20 := SOM MSH ST [{ SFT ST }] [ UAC ST ] EVN ST NPU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Link patient information */</w:t>
      </w:r>
    </w:p>
    <w:p w:rsidR="001240F6" w:rsidRPr="0026150D" w:rsidRDefault="001240F6" w:rsidP="001240F6">
      <w:pPr>
        <w:pStyle w:val="eBNF"/>
        <w:rPr>
          <w:lang w:val="en-US"/>
        </w:rPr>
      </w:pPr>
      <w:r w:rsidRPr="0026150D">
        <w:rPr>
          <w:lang w:val="en-US"/>
        </w:rPr>
        <w:t xml:space="preserve">ADT_A21 := SOM MSH ST MSH ST MSH ST MSH ST MSH ST MSH ST MSH ST MSH ST MSH ST [{ ARV ST }] [{ ARV ST }] [{ ARV ST }] [{ ARV ST }] [{ ARV ST }] [{ ARV ST }] [{ ARV ST }] [{ ARV ST }] [{ ARV ST }] [{ SFT ST }] [{ SFT ST }] [{ SFT ST }] [{ SFT ST }] [{ SFT ST }] [{ SFT ST }] [{ SFT ST }] [{ SFT ST }] [{ SFT ST }] [ UAC ST ] [ UAC ST ] [ UAC ST ] [ UAC ST ] [ UAC ST ] [ UAC ST ] [ UAC ST ] [ UAC ST ] [ UAC ST ] EVN ST EVN ST EVN ST EVN ST EVN ST EVN ST EVN ST EVN ST EVN ST PID ST PID ST PID ST PID ST PID ST PID ST PID ST PID ST PID ST [ PD1 ST ] [ PD1 ST ] [ PD1 ST ] [ PD1 ST ] [ PD1 ST ] [ PD1 ST ] [ PD1 ST ] [ PD1 ST ] [ PD1 ST ] PV1 ST PV1 ST PV1 ST PV1 ST PV1 ST PV1 ST PV1 ST PV1 ST PV1 ST [ PV2 ST ] [ PV2 ST ] [ PV2 ST ] [ PV2 ST ] [ PV2 ST ] [ PV2 ST ] [ PV2 ST ] [ PV2 ST ] [ PV2 ST ] [{ DB1 ST }] [{ DB1 ST }] [{ DB1 ST }] [{ DB1 ST }] [{ DB1 ST }] [{ DB1 ST }] [{ DB1 ST }] [{ DB1 ST }] [{ DB1 ST }] [{ ST [{ ST [{ ST [{ ST [{ ST [{ ST [{ ST [{ ST [{ ST OBX ST OBX ST OBX ST OBX ST OBX ST OBX ST OBX ST OBX ST OBX ST [{ PRT ST }] [{ PRT ST }] [{ PRT ST }] [{ PRT ST }] [{ PRT ST </w:t>
      </w:r>
      <w:r w:rsidRPr="0026150D">
        <w:rPr>
          <w:lang w:val="en-US"/>
        </w:rPr>
        <w:lastRenderedPageBreak/>
        <w:t>}] [{ PRT ST }] [{ PRT ST }] [{ PRT ST }] [{ PRT ST }] }] ST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Unlink patient information */</w:t>
      </w:r>
    </w:p>
    <w:p w:rsidR="001240F6" w:rsidRPr="0026150D" w:rsidRDefault="001240F6" w:rsidP="001240F6">
      <w:pPr>
        <w:pStyle w:val="eBNF"/>
        <w:rPr>
          <w:lang w:val="en-US"/>
        </w:rPr>
      </w:pPr>
      <w:r w:rsidRPr="0026150D">
        <w:rPr>
          <w:lang w:val="en-US"/>
        </w:rPr>
        <w:t>ADT_A24 := SOM MSH ST [{ ARV ST }] [{ SFT ST }] [ UAC ST ] EVN ST PID ST [ PD1 ST ] [ PV1 ST ] [{ DB1 ST }] PID ST [ PD1 ST ] [ PV1 ST ] [{ DB1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Cancel pre-admit */</w:t>
      </w:r>
    </w:p>
    <w:p w:rsidR="001240F6" w:rsidRPr="0026150D" w:rsidRDefault="001240F6" w:rsidP="001240F6">
      <w:pPr>
        <w:pStyle w:val="eBNF"/>
        <w:rPr>
          <w:lang w:val="en-US"/>
        </w:rPr>
      </w:pPr>
      <w:r w:rsidRPr="0026150D">
        <w:rPr>
          <w:lang w:val="en-US"/>
        </w:rPr>
        <w:t>ADT_A37 := SOM MSH ST [{ ARV ST }] [{ SFT ST }] [ UAC ST ] EVN ST PID ST [ PD1 ST ] [ PV1 ST ] [{ DB1 ST }] PID ST [ PD1 ST ] [ PV1 ST ] [{ DB1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Merge account - patient account number */</w:t>
      </w:r>
    </w:p>
    <w:p w:rsidR="001240F6" w:rsidRPr="0026150D" w:rsidRDefault="001240F6" w:rsidP="001240F6">
      <w:pPr>
        <w:pStyle w:val="eBNF"/>
        <w:rPr>
          <w:lang w:val="en-US"/>
        </w:rPr>
      </w:pPr>
      <w:r w:rsidRPr="0026150D">
        <w:rPr>
          <w:lang w:val="en-US"/>
        </w:rPr>
        <w:t>ADT_A38 := SOM MSH ST [{ ARV ST }] [{ SFT ST }] [ UAC ST ] EVN ST PID ST [ PD1 ST ] PV1 ST [ PV2 ST ] [{ DB1 ST }] [{ ST OBX ST [{ PRT ST }] }] ST [{ DG1 ST }] [ DRG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Change patient account number */</w:t>
      </w:r>
    </w:p>
    <w:p w:rsidR="001240F6" w:rsidRPr="0026150D" w:rsidRDefault="001240F6" w:rsidP="001240F6">
      <w:pPr>
        <w:pStyle w:val="eBNF"/>
        <w:rPr>
          <w:lang w:val="en-US"/>
        </w:rPr>
      </w:pPr>
      <w:r w:rsidRPr="0026150D">
        <w:rPr>
          <w:lang w:val="en-US"/>
        </w:rPr>
        <w:t>ADT_A39 := SOM MSH ST MSH ST MSH ST [{ ARV ST }] [{ ARV ST }] [{ ARV ST }] [{ SFT ST }] [{ SFT ST }] [{ SFT ST }] [ UAC ST ] [ UAC ST ] [ UAC ST ] EVN ST EVN ST EVN ST { ST { ST { ST PID ST PID ST PID ST [ PD1 ST ] [ PD1 ST ] [ PD1 ST ] MRG ST MRG ST MRG ST [ PV1 ST ] [ PV1 ST ] [ PV1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Move account information - patient account number */</w:t>
      </w:r>
    </w:p>
    <w:p w:rsidR="001240F6" w:rsidRPr="0026150D" w:rsidRDefault="001240F6" w:rsidP="001240F6">
      <w:pPr>
        <w:pStyle w:val="eBNF"/>
        <w:rPr>
          <w:lang w:val="en-US"/>
        </w:rPr>
      </w:pPr>
      <w:r w:rsidRPr="0026150D">
        <w:rPr>
          <w:lang w:val="en-US"/>
        </w:rPr>
        <w:t>ADT_A43 := SOM MSH ST MSH ST [{ ARV ST }] [{ ARV ST }] [{ SFT ST }] [{ SFT ST }] [ UAC ST ] [ UAC ST ] EVN ST EVN ST { ST { ST PID ST PID ST [ PD1 ST ] [ PD1 ST ] MRG ST MRG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Move visit information - visit number */</w:t>
      </w:r>
    </w:p>
    <w:p w:rsidR="001240F6" w:rsidRPr="0026150D" w:rsidRDefault="001240F6" w:rsidP="001240F6">
      <w:pPr>
        <w:pStyle w:val="eBNF"/>
        <w:rPr>
          <w:lang w:val="en-US"/>
        </w:rPr>
      </w:pPr>
      <w:r w:rsidRPr="0026150D">
        <w:rPr>
          <w:lang w:val="en-US"/>
        </w:rPr>
        <w:t>ADT_A44 := SOM MSH ST MSH ST [{ ARV ST }] [{ ARV ST }] [{ SFT ST }] [{ SFT ST }] [ UAC ST ] [ UAC ST ] EVN ST EVN ST { ST { ST PID ST PID ST [ PD1 ST ] [ PD1 ST ] [{ ARV ST }] [{ ARV ST }] MRG ST MRG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Change visit number */</w:t>
      </w:r>
    </w:p>
    <w:p w:rsidR="001240F6" w:rsidRPr="0026150D" w:rsidRDefault="001240F6" w:rsidP="001240F6">
      <w:pPr>
        <w:pStyle w:val="eBNF"/>
        <w:rPr>
          <w:lang w:val="en-US"/>
        </w:rPr>
      </w:pPr>
      <w:r w:rsidRPr="0026150D">
        <w:rPr>
          <w:lang w:val="en-US"/>
        </w:rPr>
        <w:t>ADT_A45 := SOM MSH ST [{ ARV ST }] [{ SFT ST }] [ UAC ST ] EVN ST PID ST [ PD1 ST ] { ST MRG ST PV1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Cancel leave of absence for a patient */</w:t>
      </w:r>
    </w:p>
    <w:p w:rsidR="001240F6" w:rsidRPr="0026150D" w:rsidRDefault="001240F6" w:rsidP="001240F6">
      <w:pPr>
        <w:pStyle w:val="eBNF"/>
        <w:rPr>
          <w:lang w:val="en-US"/>
        </w:rPr>
      </w:pPr>
      <w:r w:rsidRPr="0026150D">
        <w:rPr>
          <w:lang w:val="en-US"/>
        </w:rPr>
        <w:t>ADT_A50 := SOM MSH ST MSH ST [{ ARV ST }] [{ ARV ST }] [{ SFT ST }] [{ SFT ST }] [ UAC ST ] [ UAC ST ] EVN ST EVN ST PID ST PID ST [ PD1 ST ] [ PD1 ST ] MRG ST MRG ST PV1 ST PV1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Change attending doctor */</w:t>
      </w:r>
    </w:p>
    <w:p w:rsidR="001240F6" w:rsidRPr="0026150D" w:rsidRDefault="001240F6" w:rsidP="001240F6">
      <w:pPr>
        <w:pStyle w:val="eBNF"/>
        <w:rPr>
          <w:lang w:val="en-US"/>
        </w:rPr>
      </w:pPr>
      <w:r w:rsidRPr="0026150D">
        <w:rPr>
          <w:lang w:val="en-US"/>
        </w:rPr>
        <w:t>ADT_A52 := SOM MSH ST MSH ST [{ ARV ST }] [{ ARV ST }] [{ SFT ST }] [{ SFT ST }] [ UAC ST ] [ UAC ST ] EVN ST EVN ST PID ST PID ST [ PD1 ST ] [ PD1 ST ] PV1 ST PV1 ST [ PV2 ST ] [ PV2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Update allergy information */</w:t>
      </w:r>
    </w:p>
    <w:p w:rsidR="001240F6" w:rsidRPr="0026150D" w:rsidRDefault="001240F6" w:rsidP="001240F6">
      <w:pPr>
        <w:pStyle w:val="eBNF"/>
        <w:rPr>
          <w:lang w:val="en-US"/>
        </w:rPr>
      </w:pPr>
      <w:r w:rsidRPr="0026150D">
        <w:rPr>
          <w:lang w:val="en-US"/>
        </w:rPr>
        <w:t>ADT_A54 := SOM MSH ST MSH ST [{ ARV ST }] [{ ARV ST }] [{ SFT ST }] [{ SFT ST }] [ UAC ST ] [ UAC ST ] EVN ST EVN ST PID ST PID ST [ PD1 ST ] [ PD1 ST ] [{ ROL ST }] [{ ROL ST }] [{ PRT ST }] [{ PRT ST }] PV1 ST PV1 ST [ PV2 ST ] [ PV2 ST ] [{ ROL ST }] [{ ROL ST }] [{ PRT ST }] [{ PRT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ADT/ACK - Change consulting doctor */</w:t>
      </w:r>
    </w:p>
    <w:p w:rsidR="001240F6" w:rsidRPr="0026150D" w:rsidRDefault="001240F6" w:rsidP="001240F6">
      <w:pPr>
        <w:pStyle w:val="eBNF"/>
        <w:rPr>
          <w:lang w:val="en-US"/>
        </w:rPr>
      </w:pPr>
      <w:r w:rsidRPr="0026150D">
        <w:rPr>
          <w:lang w:val="en-US"/>
        </w:rPr>
        <w:t>ADT_A60 := SOM MSH ST [{ ARV ST }] [{ SFT ST }] [ UAC ST ] EVN ST PID ST [{ ARV ST }] [ ST PV1 ST [ PV2 ST ] [{ ARV ST }] ] ST [{ ST IAM ST [{ NTE ST }] [{ IAR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BAR/ACK - Add patient accounts */</w:t>
      </w:r>
    </w:p>
    <w:p w:rsidR="001240F6" w:rsidRPr="0026150D" w:rsidRDefault="001240F6" w:rsidP="001240F6">
      <w:pPr>
        <w:pStyle w:val="eBNF"/>
        <w:rPr>
          <w:lang w:val="en-US"/>
        </w:rPr>
      </w:pPr>
      <w:r w:rsidRPr="0026150D">
        <w:rPr>
          <w:lang w:val="en-US"/>
        </w:rPr>
        <w:t>ADT_A61 := SOM MSH ST MSH ST [{ ARV ST }] [{ ARV ST }] [{ SFT ST }] [{ SFT ST }] [ UAC ST ] [ UAC ST ] EVN ST EVN ST PID ST PID ST [ PD1 ST ] [ PD1 ST ] [{ ROL ST }] [{ ROL ST }] [{ PRT ST }] [{ PRT ST }] PV1 ST PV1 ST [{ ROL ST }] [{ ROL ST }] [{ PRT ST }] [{ PRT ST }] [ PV2 ST ] [ PV2 ST ]  EOM;</w:t>
      </w:r>
    </w:p>
    <w:p w:rsidR="001240F6" w:rsidRPr="0026150D" w:rsidRDefault="001240F6" w:rsidP="001240F6"/>
    <w:p w:rsidR="001240F6" w:rsidRPr="0026150D" w:rsidRDefault="001240F6" w:rsidP="001240F6">
      <w:pPr>
        <w:pStyle w:val="eBNF"/>
        <w:rPr>
          <w:lang w:val="en-US"/>
        </w:rPr>
      </w:pPr>
      <w:r w:rsidRPr="0026150D">
        <w:rPr>
          <w:lang w:val="en-US"/>
        </w:rPr>
        <w:t xml:space="preserve">    /* BAR/ACK - Purge patient accounts */</w:t>
      </w:r>
    </w:p>
    <w:p w:rsidR="001240F6" w:rsidRPr="0026150D" w:rsidRDefault="001240F6" w:rsidP="001240F6">
      <w:pPr>
        <w:pStyle w:val="eBNF"/>
        <w:rPr>
          <w:lang w:val="en-US"/>
        </w:rPr>
      </w:pPr>
      <w:r w:rsidRPr="0026150D">
        <w:rPr>
          <w:lang w:val="en-US"/>
        </w:rPr>
        <w:t>BAR_P01 := SOM MSH ST [{ SFT ST }] [ UAC ST ] EVN ST PID ST [ PD1 ST ] [{ PRT ST }] [{ ROL ST }] { ST PV1 ST [ PV2 ST ] [{ PRT ST }] [{ ROL ST }] [{ DB1 ST }] [{ OBX ST }] [{ PRT ST }] [{ AL1 ST }] [{ ST DG1 ST }] ST [ DRG ST ] [{ ST PR1 ST [{ PRT ST }] [{ ROL ST }] }] ST [{ GT1 ST }] [{ NK1 ST }] [{ ST IN1 ST [ IN2 ST ] [{ IN3 ST }] [{ PRT ST }] [{ ROL ST }] }] ST [ ACC ST ] [ UB1 ST ] [ UB2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BAR/ACK - Update account */</w:t>
      </w:r>
    </w:p>
    <w:p w:rsidR="001240F6" w:rsidRPr="0026150D" w:rsidRDefault="001240F6" w:rsidP="001240F6">
      <w:pPr>
        <w:pStyle w:val="eBNF"/>
        <w:rPr>
          <w:lang w:val="en-US"/>
        </w:rPr>
      </w:pPr>
      <w:r w:rsidRPr="0026150D">
        <w:rPr>
          <w:lang w:val="en-US"/>
        </w:rPr>
        <w:t>BAR_P02 := SOM MSH ST [{ SFT ST }] [ UAC ST ] EVN ST { ST PID ST [ PD1 ST ] [{ PRT ST }] [ PV1 ST ] [{ DB1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BAR/ACK - End account */</w:t>
      </w:r>
    </w:p>
    <w:p w:rsidR="001240F6" w:rsidRPr="0026150D" w:rsidRDefault="001240F6" w:rsidP="001240F6">
      <w:pPr>
        <w:pStyle w:val="eBNF"/>
        <w:rPr>
          <w:lang w:val="en-US"/>
        </w:rPr>
      </w:pPr>
      <w:r w:rsidRPr="0026150D">
        <w:rPr>
          <w:lang w:val="en-US"/>
        </w:rPr>
        <w:t>BAR_P05 := SOM MSH ST [{ SFT ST }] [ UAC ST ] EVN ST PID ST [ PD1 ST ] [{ PRT ST }] [{ ROL ST }] { ST PV1 ST [ PV2 ST ] [{ PRT ST }] [{ ROL ST }] [{ DB1 ST }] [{ OBX ST }] [{ PRT ST }] [{ AL1 ST }] [{ ST DG1 ST }] ST [ DRG ST ] [{ ST PR1 ST [{ PRT ST }] [{ ROL ST }] }] ST [{ GT1 ST }] [{ NK1 ST }] [{ ST IN1 ST [ IN2 ST ] [{ IN3 ST }] [{ PRT ST }] [{ ROL ST }] }] ST [ ACC ST ] [ UB1 ST ] [ UB2 ST ] [ ABS ST ] [{ BLC ST }] [ RMI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BAR/ACK -Transmit Ambulatory Payment  Classification(APC) */</w:t>
      </w:r>
    </w:p>
    <w:p w:rsidR="001240F6" w:rsidRPr="0026150D" w:rsidRDefault="001240F6" w:rsidP="001240F6">
      <w:pPr>
        <w:pStyle w:val="eBNF"/>
        <w:rPr>
          <w:lang w:val="en-US"/>
        </w:rPr>
      </w:pPr>
      <w:r w:rsidRPr="0026150D">
        <w:rPr>
          <w:lang w:val="en-US"/>
        </w:rPr>
        <w:t>BAR_P06 := SOM MSH ST [{ SFT ST }] [ UAC ST ] EVN ST { ST PID ST [{ PRT ST }] [ PV1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BAR/ACK - Update Diagnosis/Procedure */</w:t>
      </w:r>
    </w:p>
    <w:p w:rsidR="001240F6" w:rsidRPr="0026150D" w:rsidRDefault="001240F6" w:rsidP="001240F6">
      <w:pPr>
        <w:pStyle w:val="eBNF"/>
        <w:rPr>
          <w:lang w:val="en-US"/>
        </w:rPr>
      </w:pPr>
      <w:r w:rsidRPr="0026150D">
        <w:rPr>
          <w:lang w:val="en-US"/>
        </w:rPr>
        <w:t>BAR_P10 := SOM MSH ST [{ SFT ST }] [ UAC ST ] EVN ST PID ST [{ PRT ST }] PV1 ST [{ ST DG1 ST }] ST GP1 ST [{ ST PR1 ST [ GP2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BPS - Blood product dispense status */</w:t>
      </w:r>
    </w:p>
    <w:p w:rsidR="001240F6" w:rsidRPr="0026150D" w:rsidRDefault="001240F6" w:rsidP="001240F6">
      <w:pPr>
        <w:pStyle w:val="eBNF"/>
        <w:rPr>
          <w:lang w:val="en-US"/>
        </w:rPr>
      </w:pPr>
      <w:r w:rsidRPr="0026150D">
        <w:rPr>
          <w:lang w:val="en-US"/>
        </w:rPr>
        <w:lastRenderedPageBreak/>
        <w:t>BAR_P12 := SOM MSH ST [{ SFT ST }] [ UAC ST ] EVN ST PID ST [{ PRT ST }] PV1 ST [{ ST DG1 ST }] ST [ DRG ST ] [{ ST PR1 ST [{ PRT ST }] [{ ROL ST }] }] ST [ OBX ST ] [{ PRT ST }]  EOM;</w:t>
      </w:r>
    </w:p>
    <w:p w:rsidR="001240F6" w:rsidRPr="0026150D" w:rsidRDefault="001240F6" w:rsidP="001240F6"/>
    <w:p w:rsidR="001240F6" w:rsidRPr="0026150D" w:rsidRDefault="001240F6" w:rsidP="001240F6">
      <w:pPr>
        <w:pStyle w:val="eBNF"/>
        <w:rPr>
          <w:lang w:val="en-US"/>
        </w:rPr>
      </w:pPr>
      <w:r w:rsidRPr="0026150D">
        <w:rPr>
          <w:lang w:val="en-US"/>
        </w:rPr>
        <w:t xml:space="preserve">    /* BRP - Blood product dispense status acknowledgment */</w:t>
      </w:r>
    </w:p>
    <w:p w:rsidR="001240F6" w:rsidRPr="0026150D" w:rsidRDefault="001240F6" w:rsidP="001240F6">
      <w:pPr>
        <w:pStyle w:val="eBNF"/>
        <w:rPr>
          <w:lang w:val="en-US"/>
        </w:rPr>
      </w:pPr>
      <w:r w:rsidRPr="0026150D">
        <w:rPr>
          <w:lang w:val="en-US"/>
        </w:rPr>
        <w:t>BPS_O29 := SOM MSH ST [{ ARV ST }] [{ SFT ST }] [ UAC ST ] [{ NTE ST }] [ ST PID ST [ PD1 ST ] [{ PRT ST }] [{ ARV ST }] [{ NTE ST }] [ ST PV1 ST [ PV2 ST ] [{ PRT ST }] ] ST ] ST { ST ORC ST [{ PRT ST }] [{ ST TQ1 ST [{ TQ2 ST }] }] ST BPO ST [{ NTE ST }] [{ ST BPX ST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BRT - Blood product transfusion/disposition acknowledgment */</w:t>
      </w:r>
    </w:p>
    <w:p w:rsidR="001240F6" w:rsidRPr="0026150D" w:rsidRDefault="001240F6" w:rsidP="001240F6">
      <w:pPr>
        <w:pStyle w:val="eBNF"/>
        <w:rPr>
          <w:lang w:val="en-US"/>
        </w:rPr>
      </w:pPr>
      <w:r w:rsidRPr="0026150D">
        <w:rPr>
          <w:lang w:val="en-US"/>
        </w:rPr>
        <w:t>BRP_O30 := SOM MSH ST MSA ST [{ ARV ST }] [{ ERR ST }] [{ SFT ST }] [ UAC ST ] [{ NTE ST }] [ ST [ ST PID ST [{ PRT ST }] [{ ARV ST }] [{ ST ORC ST [{ PRT ST }] [{ ST TQ1 ST [{ TQ2 ST }] }] ST [ BPO ST ] [{ BPX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BTS - Blood product transfusion/disposition */</w:t>
      </w:r>
    </w:p>
    <w:p w:rsidR="001240F6" w:rsidRPr="0026150D" w:rsidRDefault="001240F6" w:rsidP="001240F6">
      <w:pPr>
        <w:pStyle w:val="eBNF"/>
        <w:rPr>
          <w:lang w:val="en-US"/>
        </w:rPr>
      </w:pPr>
      <w:r w:rsidRPr="0026150D">
        <w:rPr>
          <w:lang w:val="en-US"/>
        </w:rPr>
        <w:t>BRT_O32 := SOM MSH ST MSA ST [{ ARV ST }] [{ ERR ST }] [{ SFT ST }] [ UAC ST ] [{ NTE ST }] [ ST [ ST PID ST [{ PRT ST }] [{ ARV ST }] ] ST [{ ST ORC ST [{ PRT ST }] [{ ST TQ1 ST [{ TQ2 ST }] }] ST [ BPO ST ] [{ BTX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Collaborative Care Fetch / Collaborative Care Information */</w:t>
      </w:r>
    </w:p>
    <w:p w:rsidR="001240F6" w:rsidRPr="0026150D" w:rsidRDefault="001240F6" w:rsidP="001240F6">
      <w:pPr>
        <w:pStyle w:val="eBNF"/>
        <w:rPr>
          <w:lang w:val="en-US"/>
        </w:rPr>
      </w:pPr>
      <w:r w:rsidRPr="0026150D">
        <w:rPr>
          <w:lang w:val="en-US"/>
        </w:rPr>
        <w:t>BTS_O31 := SOM MSH ST [{ ARV ST }] [{ SFT ST }] [ UAC ST ] [{ NTE ST }] [ ST PID ST [ PD1 ST ] [{ PRT ST }] [{ NTE ST }] [ ST PV1 ST [ PV2 ST ] [{ PRT ST }] ] ST ] ST { ST ORC ST [{ PRT ST }] [{ ST TQ1 ST [{ TQ2 ST }] }] ST BPO ST [{ NTE ST }] [{ ST BTX ST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Collaborative Care Message */</w:t>
      </w:r>
    </w:p>
    <w:p w:rsidR="001240F6" w:rsidRPr="0026150D" w:rsidRDefault="001240F6" w:rsidP="001240F6">
      <w:pPr>
        <w:pStyle w:val="eBNF"/>
        <w:rPr>
          <w:lang w:val="en-US"/>
        </w:rPr>
      </w:pPr>
      <w:r w:rsidRPr="0026150D">
        <w:rPr>
          <w:lang w:val="en-US"/>
        </w:rPr>
        <w:t>CCF_I22 := SOM MSH ST [{ SFT ST }] [ UAC ST ] PID ST  EOM;</w:t>
      </w:r>
    </w:p>
    <w:p w:rsidR="001240F6" w:rsidRPr="0026150D" w:rsidRDefault="001240F6" w:rsidP="001240F6"/>
    <w:p w:rsidR="001240F6" w:rsidRPr="0026150D" w:rsidRDefault="001240F6" w:rsidP="001240F6">
      <w:pPr>
        <w:pStyle w:val="eBNF"/>
        <w:rPr>
          <w:lang w:val="en-US"/>
        </w:rPr>
      </w:pPr>
      <w:r w:rsidRPr="0026150D">
        <w:rPr>
          <w:lang w:val="en-US"/>
        </w:rPr>
        <w:t xml:space="preserve">    /* Collaborative Care Query/Collaborative Care Query Update */</w:t>
      </w:r>
    </w:p>
    <w:p w:rsidR="001240F6" w:rsidRPr="0026150D" w:rsidRDefault="001240F6" w:rsidP="001240F6">
      <w:pPr>
        <w:pStyle w:val="eBNF"/>
        <w:rPr>
          <w:lang w:val="en-US"/>
        </w:rPr>
      </w:pPr>
      <w:r w:rsidRPr="0026150D">
        <w:rPr>
          <w:lang w:val="en-US"/>
        </w:rPr>
        <w:t>CCM_I21 := SOM MSH ST [{ SFT ST }] [ UAC ST ] PID ST [ PD1 ST ] [{ NK1 ST }] [{ ST IN1 ST [ IN2 ST ] [ IN3 ST ] }] ST [{ ST SCH ST [{ ST RGS ST [{ ST &lt; ST AIS ST AIG ST AIL ST AIP ST &gt; ST [{ ST OBX ST [{ PRT ST }] }] ST }] ST }] ST }] ST [{ ST ORC ST [{ ST &lt; ST OBR ST [{ PRT ST }] | ST ODS ST PR1 ST RF1 ST AL1 ST IAM ST ACC ST RMI ST DB1 ST DG1 ST DRG ST PDA ST &gt; ST [{ ST OBX ST [{ PRT ST }] }] ST }] ST [{ ST &lt; ST ROL ST PRT ST PRD ST &gt; ST [{ VAR ST }] }] ST [{ CTI ST }] }] ST { ST PV1 ST [ PV2 ST ] } ST [{ ST ORC ST [ ST RXO ST { RXR ST } [{ RXC ST }] [{ ST OBX ST [{ PRT ST }] }] ST ] ST [ ST RXE ST { RXR ST } [{ RXC ST }] [{ ST OBX ST [{ PRT ST }] }] ST ] ST [{ ST { RXA ST } RXR ST [{ ST OBX ST [{ PRT ST }] }] ST }] ST [{ CTI ST }] }] ST [{ ST PRB ST [{ VAR ST }] [{ ST &lt; ST ROL ST PRT ST PRD ST &gt; ST [{ VAR ST }] }] ST [{ ST OBX ST [{ PRT ST }] }] ST }] ST [{ ST GOL ST [{ VAR ST }] [{ ST &lt; ST ROL ST PRT ST PRD ST &gt; ST [{ VAR ST }] }] ST [{ ST OBX ST [{ PRT ST }] }] ST }] ST [{ ST PTH ST [{ VAR ST }] [{ ST &lt; ST PRT ST PRD ST &gt; ST [{ VAR ST }] }] ST [{ ST OBX ST [{ PRT ST }] }] ST }] ST [{ REL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Cancel Collaborative Care Referral */</w:t>
      </w:r>
    </w:p>
    <w:p w:rsidR="001240F6" w:rsidRPr="0026150D" w:rsidRDefault="001240F6" w:rsidP="001240F6">
      <w:pPr>
        <w:pStyle w:val="eBNF"/>
        <w:rPr>
          <w:lang w:val="en-US"/>
        </w:rPr>
      </w:pPr>
      <w:r w:rsidRPr="0026150D">
        <w:rPr>
          <w:lang w:val="en-US"/>
        </w:rPr>
        <w:lastRenderedPageBreak/>
        <w:t>CCQ_I19 := SOM MSH ST [{ SFT ST }] [ UAC ST ] RF1 ST [{ ST PRD ST [{ CTD ST }] }] ST [{ REL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Asynchronous Collaborative Care Update */</w:t>
      </w:r>
    </w:p>
    <w:p w:rsidR="001240F6" w:rsidRPr="0026150D" w:rsidRDefault="001240F6" w:rsidP="001240F6">
      <w:pPr>
        <w:pStyle w:val="eBNF"/>
        <w:rPr>
          <w:lang w:val="en-US"/>
        </w:rPr>
      </w:pPr>
      <w:r w:rsidRPr="0026150D">
        <w:rPr>
          <w:lang w:val="en-US"/>
        </w:rPr>
        <w:t xml:space="preserve">CCR_I16 := SOM MSH ST MSH ST MSH ST [{ SFT ST }] [{ SFT ST }] [{ SFT ST }] [ UAC ST ] [ UAC ST ] [ UAC ST ] { RF1 ST } { RF1 ST } { RF1 ST } { ST { ST { ST PRD ST PRD ST PRD ST [{ CTD ST }] [{ CTD ST }] [{ CTD ST }] } ST } ST } ST [{ ST [{ ST [{ ST ORC ST ORC ST ORC ST [{ ST [{ ST [{ ST TQ1 ST TQ1 ST TQ1 ST [{ TQ2 ST }] [{ TQ2 ST }] [{ TQ2 ST }] }] ST }] ST }] ST { ST { ST { ST &lt; ST &lt; ST &lt; ST OBR ST OBR ST OBR ST [{ PRT ST }] [{ PRT ST }] [{ PRT ST }] | ST | ST | ST RXO ST RXO ST RXO ST [{ PRT ST }] [{ PRT ST }] [{ PRT ST }] | ST | ST | ST ODS ST ODS ST ODS ST PR1 ST PR1 ST PR1 ST &gt; ST &gt; ST &gt; ST [{ ST [{ ST [{ ST OBX ST OBX ST OBX ST [{ PRT ST }] [{ PRT ST }] [{ PRT ST }] }] ST }] ST }] ST } ST } ST } ST [{ CTI ST }] [{ CTI ST }] [{ CTI ST }] }] ST }] ST }] ST { ST { ST { ST PID ST PID ST PID ST [ PD1 ST ] [ PD1 ST ] [ PD1 ST ] } ST } ST } ST [{ NK1 ST }] [{ NK1 ST }] [{ NK1 ST }] [{ ST [{ ST [{ ST IN1 ST IN1 ST IN1 ST [ IN2 ST ] [ IN2 ST ] [ IN2 ST ] [ IN3 ST ] [ IN3 ST ] [ IN3 ST ] }] ST }] ST }] ST [{ ST [{ ST [{ ST SCH ST SCH ST SCH ST [{ ST [{ ST [{ ST RGS ST RGS ST RGS ST [{ ST [{ ST [{ ST &lt; ST &lt; ST &lt; ST AIS ST AIS ST AIS ST AIG ST AIG ST AIG ST AIL ST AIL ST AIL ST AIP ST AIP ST AIP ST &gt; ST &gt; ST &gt; ST [{ ST [{ ST [{ ST OBX ST OBX ST OBX ST [{ PRT ST }] [{ PRT ST }] [{ PRT ST }] }] ST }] ST }] ST }] ST }] ST }] ST }] ST }] ST }] ST }] ST }] ST }] ST [{ ST [{ ST [{ ST ORC ST ORC ST ORC ST [{ ST [{ ST [{ ST &lt; ST &lt; ST &lt; ST OBR ST OBR ST OBR ST [{ PRT ST }] [{ PRT ST }] [{ PRT ST }] | ST | ST | ST ODS ST ODS ST ODS ST PR1 ST PR1 ST PR1 ST RF1 ST RF1 ST RF1 ST AL1 ST AL1 ST AL1 ST IAM ST IAM ST IAM ST ACC ST ACC ST ACC ST RMI ST RMI ST RMI ST DB1 ST DB1 ST DB1 ST DG1 ST DG1 ST DG1 ST DRG ST DRG ST DRG ST &gt; ST &gt; ST &gt; ST [{ ST [{ ST [{ ST OBX ST OBX ST OBX ST [{ PRT ST }] [{ PRT ST }] [{ PRT ST }] }] ST }] ST }] ST }] ST }] ST }] ST [{ ST [{ ST [{ ST &lt; ST &lt; ST &lt; ST ROL ST ROL ST ROL ST PRT ST PRT ST PRT ST PRD ST PRD ST PRD ST &gt; ST &gt; ST &gt; ST [{ VAR ST }] [{ VAR ST }] [{ VAR ST }] }] ST }] ST }] ST [{ CTI ST }] [{ CTI ST }] [{ CTI ST }] }] ST }] ST }] ST { ST { ST { ST PV1 ST PV1 ST PV1 ST [ PV2 ST ] [ PV2 ST ] [ PV2 ST ] } ST } ST } ST [{ ST [{ ST [{ ST ORC ST ORC ST ORC ST [ ST [ ST [ ST RXO ST RXO ST RXO ST [{ PRT ST }] [{ PRT ST }] [{ PRT ST }] { RXR ST } { RXR ST } { RXR ST } [{ RXC ST }] [{ RXC ST }] [{ RXC ST }] [{ ST [{ ST [{ ST OBX ST OBX ST OBX ST [{ PRT ST }] [{ PRT ST }] [{ PRT ST }] }] ST }] ST }] ST ] ST ] ST ] ST [ ST [ ST [ ST RXE ST RXE ST RXE ST [{ PRT ST }] [{ PRT ST }] [{ PRT ST }] { RXR ST } { RXR ST } { RXR ST } [{ RXC ST }] [{ RXC ST }] [{ RXC ST }] [{ ST [{ ST [{ ST OBX ST OBX ST OBX ST [{ PRT ST }] [{ PRT ST }] [{ PRT ST }] }] ST }] ST }] ST ] ST ] ST ] ST [{ ST [{ ST [{ ST RXA ST RXA ST RXA ST [{ PRT ST }] [{ PRT ST }] [{ PRT ST }] RXR ST RXR ST RXR ST [{ ST [{ ST [{ ST OBX ST OBX ST OBX ST [{ PRT ST }] [{ PRT ST }] [{ PRT ST }] }] ST }] ST }] ST }] ST }] ST }] ST [{ CTI ST }] [{ CTI ST }] [{ CTI ST }] }] ST }] ST }] ST [{ ST [{ ST [{ ST PRB ST PRB ST PRB ST [{ VAR ST }] [{ VAR ST }] [{ VAR ST }] [{ ST [{ ST [{ ST &lt; ST &lt; ST &lt; ST ROL ST ROL ST ROL ST PRT ST PRT ST PRT ST PRD ST PRD ST PRD ST &gt; ST &gt; ST &gt; ST [{ VAR ST }] [{ VAR ST }] [{ VAR ST }] }] ST }] ST }] ST [{ ST [{ ST [{ ST OBX ST OBX ST OBX ST [{ PRT ST }] [{ PRT ST }] [{ PRT ST }] }] ST }] ST }] ST }] ST }] ST }] ST [{ ST [{ ST [{ ST GOL ST GOL ST GOL ST [{ VAR ST }] [{ VAR ST }] [{ VAR ST }] [{ ST [{ ST [{ ST &lt; ST &lt; ST &lt; ST ROL ST ROL ST ROL ST PRT ST PRT ST PRT ST PRD ST PRD ST PRD ST &gt; ST &gt; ST &gt; ST [{ VAR ST }] [{ VAR ST }] [{ VAR ST }] }] ST }] ST }] ST [{ ST [{ ST [{ ST OBX ST OBX ST OBX ST [{ PRT ST }] [{ PRT ST }] [{ PRT ST }] }] ST }] ST }] ST }] ST }] ST }] ST [{ ST [{ ST [{ ST PTH ST PTH ST PTH ST [{ VAR ST }] [{ VAR ST }] [{ VAR ST }] [{ ST [{ ST [{ ST &lt; ST &lt; ST &lt; ST ROL ST ROL ST ROL ST PRT ST PRT ST PRT ST PRD ST PRD ST PRD ST &gt; ST &gt; ST &gt; ST [{ VAR ST }] [{ VAR ST }] [{ VAR ST }] }] ST }] ST }] ST [{ ST [{ ST </w:t>
      </w:r>
      <w:r w:rsidRPr="0026150D">
        <w:rPr>
          <w:lang w:val="en-US"/>
        </w:rPr>
        <w:lastRenderedPageBreak/>
        <w:t>[{ ST OBX ST OBX ST OBX ST [{ PRT ST }] [{ PRT ST }] [{ PRT ST }] }] ST }] ST }] ST }] ST }] ST }] ST [{ REL ST }] [{ REL ST }] [{ REL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CRM - Cancel a patient registration on clinical trial (for clerical mistakes onl */</w:t>
      </w:r>
    </w:p>
    <w:p w:rsidR="001240F6" w:rsidRPr="0026150D" w:rsidRDefault="001240F6" w:rsidP="001240F6">
      <w:pPr>
        <w:pStyle w:val="eBNF"/>
        <w:rPr>
          <w:lang w:val="en-US"/>
        </w:rPr>
      </w:pPr>
      <w:r w:rsidRPr="0026150D">
        <w:rPr>
          <w:lang w:val="en-US"/>
        </w:rPr>
        <w:t>CCU_I20 := SOM MSH ST [{ SFT ST }] [ UAC ST ] RF1 ST [{ ST PRD ST [{ CTD ST }] }] ST [{ ST PID ST [ PD1 ST ] }] ST [{ NK1 ST }] [{ ST IN1 ST [ IN2 ST ] [ IN3 ST ] }] ST [{ ST SCH ST [{ ST RGS ST [{ ST &lt; ST AIS ST AIG ST AIL ST AIP ST &gt; ST [{ ST OBX ST [{ PRT ST }] }] ST }] ST }] ST }] ST [{ ST ORC ST [{ ST &lt; ST OBR ST [{ PRT ST }] | ST ODS ST PR1 ST RF1 ST AL1 ST IAM ST ACC ST RMI ST DB1 ST DG1 ST DRG ST PDA ST &gt; ST [{ ST OBX ST [{ PRT ST }] }] ST }] ST [{ ST &lt; ST ROL ST PRT ST PRD ST &gt; ST [{ VAR ST }] }] ST [{ CTI ST }] }] ST { ST PV1 ST [ PV2 ST ] } ST [{ ST ORC ST [ ST RXO ST [{ PRT ST }] { RXR ST } [{ RXC ST }] [{ ST OBX ST [{ PRT ST }] }] ST ] ST [ ST RXE ST [{ PRT ST }] { RXR ST } [{ RXC ST }] [{ ST OBX ST [{ PRT ST }] }] ST ] ST [{ ST RXA ST [{ PRT ST }] RXR ST [{ ST OBX ST [{ PRT ST }] }] ST }] ST [{ CTI ST }] }] ST [{ ST PRB ST [{ VAR ST }] [{ ST &lt; ST ROL ST PRT ST PRD ST &gt; ST [{ VAR ST }] }] ST [{ ST OBX ST [{ PRT ST }] }] ST }] ST [{ ST GOL ST [{ VAR ST }] [{ ST &lt; ST ROL ST PRT ST PRD ST &gt; ST [{ VAR ST }] }] ST [{ ST OBX ST [{ PRT ST }] }] ST }] ST [{ ST PTH ST [{ VAR ST }] [{ ST &lt; ST ROL ST PRT ST PRD ST &gt; ST [{ VAR ST }] }] ST [{ ST OBX ST [{ PRT ST }] }] ST }] ST [{ REL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CSU - Update/correction of patient order/result information */</w:t>
      </w:r>
    </w:p>
    <w:p w:rsidR="001240F6" w:rsidRPr="0026150D" w:rsidRDefault="001240F6" w:rsidP="001240F6">
      <w:pPr>
        <w:pStyle w:val="eBNF"/>
        <w:rPr>
          <w:lang w:val="en-US"/>
        </w:rPr>
      </w:pPr>
      <w:r w:rsidRPr="0026150D">
        <w:rPr>
          <w:lang w:val="en-US"/>
        </w:rPr>
        <w:t>CRM_C01 := SOM MSH ST MSH ST MSH ST MSH ST MSH ST MSH ST MSH ST MSH ST [{ ARV ST }] [{ ARV ST }] [{ ARV ST }] [{ ARV ST }] [{ ARV ST }] [{ ARV ST }] [{ ARV ST }] [{ ARV ST }] [{ SFT ST }] [{ SFT ST }] [{ SFT ST }] [{ SFT ST }] [{ SFT ST }] [{ SFT ST }] [{ SFT ST }] [{ SFT ST }] [ UAC ST ] [ UAC ST ] [ UAC ST ] [ UAC ST ] [ UAC ST ] [ UAC ST ] [ UAC ST ] [ UAC ST ] { ST { ST { ST { ST { ST { ST { ST { ST PID ST PID ST PID ST PID ST PID ST PID ST PID ST PID ST [{ PRT ST }] [{ PRT ST }] [{ PRT ST }] [{ PRT ST }] [{ PRT ST }] [{ PRT ST }] [{ PRT ST }] [{ PRT ST }] [{ ARV ST }] [{ ARV ST }] [{ ARV ST }] [{ ARV ST }] [{ ARV ST }] [{ ARV ST }] [{ ARV ST }] [{ ARV ST }] [ ST [ ST [ ST [ ST [ ST [ ST [ ST [ ST PV1 ST PV1 ST PV1 ST PV1 ST PV1 ST PV1 ST PV1 ST PV1 ST [{ PRT ST }] [{ PRT ST }] [{ PRT ST }] [{ PRT ST }] [{ PRT ST }] [{ PRT ST }] [{ PRT ST }] [{ PRT ST }] ] ST ] ST ] ST ] ST ] ST ] ST ] ST ] ST CSR ST CSR ST CSR ST CSR ST CSR ST CSR ST CSR ST CSR ST [{ CSP ST }] [{ CSP ST }] [{ CSP ST }] [{ CSP ST }] [{ CSP ST }] [{ CSP ST }] [{ CSP ST }] [{ CSP ST }]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DBC - Create Donor Record Message */</w:t>
      </w:r>
    </w:p>
    <w:p w:rsidR="001240F6" w:rsidRPr="0026150D" w:rsidRDefault="001240F6" w:rsidP="001240F6">
      <w:pPr>
        <w:pStyle w:val="eBNF"/>
        <w:rPr>
          <w:lang w:val="en-US"/>
        </w:rPr>
      </w:pPr>
      <w:r w:rsidRPr="0026150D">
        <w:rPr>
          <w:lang w:val="en-US"/>
        </w:rPr>
        <w:t xml:space="preserve">CSU_C09 := SOM MSH ST MSH ST MSH ST MSH ST [{ ARV ST }] [{ ARV ST }] [{ ARV ST }] [{ ARV ST }] [{ SFT ST }] [{ SFT ST }] [{ SFT ST }] [{ SFT ST }] [ UAC ST ] [ UAC ST ] [ UAC ST ] [ UAC ST ] { ST { ST { ST { ST PID ST PID ST PID ST PID ST [ PD1 ST ] [ PD1 ST ] [ PD1 ST ] [ PD1 ST ] [{ PRT ST }] [{ PRT ST }] [{ PRT ST }] [{ PRT ST }] [{ ARV ST }] [{ ARV ST }] [{ ARV ST }] [{ ARV ST }] [{ NTE ST }] [{ NTE ST }] [{ NTE ST }] [{ NTE ST }] [ ST [ ST [ ST [ ST PV1 ST PV1 ST PV1 ST PV1 ST [ PV2 ST ] [ PV2 ST ] [ PV2 ST ] [ PV2 ST ] [{ PRT ST }] [{ PRT ST }] [{ PRT ST }] [{ PRT ST }] ] ST ] ST ] ST ] ST CSR ST CSR ST CSR ST CSR ST { ST { ST { ST { ST [ CSP ST ] [ CSP ST ] [ CSP ST ] [ CSP ST ] { ST { ST { ST { ST [ CSS ST ] [ CSS ST ] [ CSS ST ] [ CSS ST ] { ST { ST { ST { ST [ ST [ ST [ ST [ ST ORC ST ORC ST ORC ST ORC ST [{ PRT ST }] [{ PRT ST }] [{ PRT ST }] [{ PRT ST }] ] ST ] ST ] ST ] ST OBR ST OBR ST OBR ST OBR ST [{ PRT ST }] [{ PRT ST }] [{ PRT ST }] [{ PRT ST }] [{ ST [{ ST [{ ST [{ ST TQ1 ST </w:t>
      </w:r>
      <w:r w:rsidRPr="0026150D">
        <w:rPr>
          <w:lang w:val="en-US"/>
        </w:rPr>
        <w:lastRenderedPageBreak/>
        <w:t>TQ1 ST TQ1 ST TQ1 ST [{ TQ2 ST }] [{ TQ2 ST }] [{ TQ2 ST }] [{ TQ2 ST }] }] ST }] ST }] ST }] ST OBX ST OBX ST OBX ST OBX ST [{ PRT ST }] [{ PRT ST }] [{ PRT ST }] [{ PRT ST }] } ST } ST } ST } ST { ST { ST { ST { ST [ ST [ ST [ ST [ ST ORC ST ORC ST ORC ST ORC ST [{ PRT ST }] [{ PRT ST }] [{ PRT ST }] [{ PRT ST }] ] ST ] ST ] ST ] ST { ST { ST { ST { ST RXA ST RXA ST RXA ST RXA ST RXR ST RXR ST RXR ST RXR ST [{ PRT ST }] [{ PRT ST }] [{ PRT ST }] [{ PRT ST }] } ST } ST } ST } ST } ST } ST } ST } ST } ST } ST } ST } ST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DBU - Update Donor Record Message */</w:t>
      </w:r>
    </w:p>
    <w:p w:rsidR="001240F6" w:rsidRPr="0026150D" w:rsidRDefault="001240F6" w:rsidP="001240F6">
      <w:pPr>
        <w:pStyle w:val="eBNF"/>
        <w:rPr>
          <w:lang w:val="en-US"/>
        </w:rPr>
      </w:pPr>
      <w:r w:rsidRPr="0026150D">
        <w:rPr>
          <w:lang w:val="en-US"/>
        </w:rPr>
        <w:t>DBC_O41 := SOM MSH ST [{ ARV ST }] [{ SFT ST }] [ UAC ST ] [ ST PID ST [ PD1 ST ] [{ PRT ST }] [{ ST OBX ST [{ PRT ST }] }] ST [{ NTE ST }] [{ ARV ST }] [{ AL1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Donor Eligiblity Message */</w:t>
      </w:r>
    </w:p>
    <w:p w:rsidR="001240F6" w:rsidRPr="0026150D" w:rsidRDefault="001240F6" w:rsidP="001240F6">
      <w:pPr>
        <w:pStyle w:val="eBNF"/>
        <w:rPr>
          <w:lang w:val="en-US"/>
        </w:rPr>
      </w:pPr>
      <w:r w:rsidRPr="0026150D">
        <w:rPr>
          <w:lang w:val="en-US"/>
        </w:rPr>
        <w:t>DBC_O42 := SOM MSH ST [{ ARV ST }] [{ SFT ST }] [ UAC ST ] [ ST PID ST [ PD1 ST ] [{ PRT ST }] [{ ST OBX ST [{ PRT ST }] }] ST [{ NTE ST }] [{ AL1 ST }] [{ ARV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Donor Eligibility Observations Message */</w:t>
      </w:r>
    </w:p>
    <w:p w:rsidR="001240F6" w:rsidRPr="0026150D" w:rsidRDefault="001240F6" w:rsidP="001240F6">
      <w:pPr>
        <w:pStyle w:val="eBNF"/>
        <w:rPr>
          <w:lang w:val="en-US"/>
        </w:rPr>
      </w:pPr>
      <w:r w:rsidRPr="0026150D">
        <w:rPr>
          <w:lang w:val="en-US"/>
        </w:rPr>
        <w:t>DEL_O46 := SOM MSH ST [{ ARV ST }] [{ SFT ST }] [ UAC ST ] [ ST PID ST [ PD1 ST ] [{ PRT ST }] [{ ST OBX ST [{ PRT ST }] }] ST [{ NTE ST }] [{ AL1 ST }] [{ ARV ST }] [ ST PV1 ST [{ PRT ST }] [{ NTE ST }] ] ST ] ST DON ST [{ NTE ST }]  EOM;</w:t>
      </w:r>
    </w:p>
    <w:p w:rsidR="001240F6" w:rsidRPr="0026150D" w:rsidRDefault="001240F6" w:rsidP="001240F6"/>
    <w:p w:rsidR="001240F6" w:rsidRPr="0026150D" w:rsidRDefault="001240F6" w:rsidP="001240F6">
      <w:pPr>
        <w:pStyle w:val="eBNF"/>
        <w:rPr>
          <w:lang w:val="en-US"/>
        </w:rPr>
      </w:pPr>
      <w:r w:rsidRPr="0026150D">
        <w:rPr>
          <w:lang w:val="en-US"/>
        </w:rPr>
        <w:t xml:space="preserve">    /* Donor Registration - Minimal Message */</w:t>
      </w:r>
    </w:p>
    <w:p w:rsidR="001240F6" w:rsidRPr="0026150D" w:rsidRDefault="001240F6" w:rsidP="001240F6">
      <w:pPr>
        <w:pStyle w:val="eBNF"/>
        <w:rPr>
          <w:lang w:val="en-US"/>
        </w:rPr>
      </w:pPr>
      <w:r w:rsidRPr="0026150D">
        <w:rPr>
          <w:lang w:val="en-US"/>
        </w:rPr>
        <w:t>DEO_O45 := SOM MSH ST [{ ARV ST }] [{ SFT ST }] [ UAC ST ] [ ST PID ST [{ PRT ST }] [{ ST OBX ST [{ PRT ST }] }] ST [{ ARV ST }] [{ NTE ST }] [ ST PV1 ST [{ PRT ST }] [{ NTE ST }] ] ST ] ST { ST OBR ST [{ PRT ST }] [{ NTE ST }] [{ ST OBX ST [{ PRT ST }]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DFT/ACK - Post detail financial transaction */</w:t>
      </w:r>
    </w:p>
    <w:p w:rsidR="001240F6" w:rsidRPr="0026150D" w:rsidRDefault="001240F6" w:rsidP="001240F6">
      <w:pPr>
        <w:pStyle w:val="eBNF"/>
        <w:rPr>
          <w:lang w:val="en-US"/>
        </w:rPr>
      </w:pPr>
      <w:r w:rsidRPr="0026150D">
        <w:rPr>
          <w:lang w:val="en-US"/>
        </w:rPr>
        <w:t>DER_O44 := SOM MSH ST [{ ARV ST }] [{ SFT ST }] [ UAC ST ] [ ST PID ST [ PD1 ST ] [{ PRT ST }] [{ ST OBX ST [{ PRT ST }] }] ST [{ NTE ST }] [{ AL1 ST }] [{ ARV ST }] [ ST PV1 ST [{ PRT ST }] [{ NTE ST }] ] ST ] ST { ST OBR ST [{ PRT ST }] [{ NTE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DFT/ACK - Post Detail Financial Transactions - New */</w:t>
      </w:r>
    </w:p>
    <w:p w:rsidR="001240F6" w:rsidRPr="0026150D" w:rsidRDefault="001240F6" w:rsidP="001240F6">
      <w:pPr>
        <w:pStyle w:val="eBNF"/>
        <w:rPr>
          <w:lang w:val="en-US"/>
        </w:rPr>
      </w:pPr>
      <w:r w:rsidRPr="0026150D">
        <w:rPr>
          <w:lang w:val="en-US"/>
        </w:rPr>
        <w:t>DFT_P03 := SOM MSH ST [{ SFT ST }] [ UAC ST ] EVN ST PID ST [ PD1 ST ] [{ PRT ST }] [{ ROL ST }] [ ST [ PV1 ST ] [ PV2 ST ] [{ PRT ST }] [{ ROL ST }] ] ST [{ DB1 ST }] [{ ST ORC ST [{ PRT ST }] [{ ST TQ1 ST [{ TQ2 ST }] }] ST [ ST OBR ST [{ PRT ST }] [{ NTE ST }] ] ST [{ ST OBX ST [{ PRT ST }] [{ NTE ST }] }] ST }] ST { ST FT1 ST [{ PRT ST }] [{ ROL ST }] [{ NTE ST }] [{ ST PR1 ST [{ PRT ST }] [{ ROL ST }] }] ST [{ ST ORC ST [{ PRT ST }] [{ ST TQ1 ST [{ TQ2 ST }] }] ST [ ST OBR ST [{ PRT ST }] [{ NTE ST }] ] ST [{ ST OBX ST [{ PRT ST }] [{ NTE ST }] }] ST }] ST } ST [{ ST DG1 ST }] ST [ DRG ST ] [{ GT1 ST }] [{ ST IN1 ST [ IN2 ST ] [{ IN3 ST }] [{ PRT ST }] [{ ROL ST }] }] ST [ ACC ST ]  EOM;</w:t>
      </w:r>
    </w:p>
    <w:p w:rsidR="001240F6" w:rsidRPr="0026150D" w:rsidRDefault="001240F6" w:rsidP="001240F6"/>
    <w:p w:rsidR="001240F6" w:rsidRPr="0026150D" w:rsidRDefault="001240F6" w:rsidP="001240F6">
      <w:pPr>
        <w:pStyle w:val="eBNF"/>
        <w:rPr>
          <w:lang w:val="en-US"/>
        </w:rPr>
      </w:pPr>
      <w:r w:rsidRPr="0026150D">
        <w:rPr>
          <w:lang w:val="en-US"/>
        </w:rPr>
        <w:lastRenderedPageBreak/>
        <w:t xml:space="preserve">    /* Donation Procedure Message */</w:t>
      </w:r>
    </w:p>
    <w:p w:rsidR="001240F6" w:rsidRPr="0026150D" w:rsidRDefault="001240F6" w:rsidP="001240F6">
      <w:pPr>
        <w:pStyle w:val="eBNF"/>
        <w:rPr>
          <w:lang w:val="en-US"/>
        </w:rPr>
      </w:pPr>
      <w:r w:rsidRPr="0026150D">
        <w:rPr>
          <w:lang w:val="en-US"/>
        </w:rPr>
        <w:t>DFT_P11 := SOM MSH ST [{ SFT ST }] [ UAC ST ] EVN ST PID ST [{ PRT ST }] [ PD1 ST ] [{ PRT ST }] [{ ROL ST }] [ ST [ PV1 ST ] [ PV2 ST ] [{ PRT ST }] [{ ROL ST }] ] ST [{ DB1 ST }] [{ ST ORC ST [{ PRT ST }] [{ ST TQ1 ST [{ TQ2 ST }] }] ST [ ST OBR ST [{ PRT ST }] [{ NTE ST }] ] ST [{ ST OBX ST [{ PRT ST }] [{ NTE ST }] }] ST }] ST [{ ST DG1 ST }] ST [ DRG ST ] [{ GT1 ST }] [{ ST IN1 ST [ IN2 ST ] [{ IN3 ST }] [{ PRT ST }] [{ ROL ST }] }] ST [ ACC ST ] { ST FT1 ST [{ NTE ST }] [{ PRT ST }] [{ ST PR1 ST [{ PRT ST }] [{ ROL ST }] }] ST [{ ST ORC ST [{ PRT ST }] [{ ST TQ1 ST [{ TQ2 ST }] }] ST [ ST OBR ST [{ PRT ST }] [{ NTE ST }] ] ST [{ ST OBX ST [{ PRT ST }] [{ NTE ST }] }] ST }] ST [{ ST DG1 ST }] ST [ DRG ST ] [{ GT1 ST }] [{ ST IN1 ST [ IN2 ST ] [{ IN3 ST }] [{ PRT ST }] [{ ROL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Donor Request to Collect Message */</w:t>
      </w:r>
    </w:p>
    <w:p w:rsidR="001240F6" w:rsidRPr="0026150D" w:rsidRDefault="001240F6" w:rsidP="001240F6">
      <w:pPr>
        <w:pStyle w:val="eBNF"/>
        <w:rPr>
          <w:lang w:val="en-US"/>
        </w:rPr>
      </w:pPr>
      <w:r w:rsidRPr="0026150D">
        <w:rPr>
          <w:lang w:val="en-US"/>
        </w:rPr>
        <w:t>DPR_O48 := SOM MSH ST [{ ARV ST }] [{ SFT ST }] [ UAC ST ] [ ST PID ST [ PD1 ST ] [{ PRT ST }] [{ ST OBX ST [{ PRT ST }] }] ST [{ NTE ST }] [{ AL1 ST }] [{ ARV ST }] [ ST PV1 ST [{ PRT ST }] [{ NTE ST }] ] ST ] ST { ST OBR ST [{ PRT ST }] [{ NTE ST }] } ST [ ST DON ST [{ ST OBX ST [{ PRT ST }] }] ST [{ NTE ST }] [ ST [{ BUI ST }]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General Order Message with Document Payload Acknowledgement Message */</w:t>
      </w:r>
    </w:p>
    <w:p w:rsidR="001240F6" w:rsidRPr="0026150D" w:rsidRDefault="001240F6" w:rsidP="001240F6">
      <w:pPr>
        <w:pStyle w:val="eBNF"/>
        <w:rPr>
          <w:lang w:val="en-US"/>
        </w:rPr>
      </w:pPr>
      <w:r w:rsidRPr="0026150D">
        <w:rPr>
          <w:lang w:val="en-US"/>
        </w:rPr>
        <w:t>DRC_O47 := SOM MSH ST [{ ARV ST }] [{ SFT ST }] [ UAC ST ] [ ST PID ST [ PD1 ST ] [{ PRT ST }] [{ ST OBX ST [{ PRT ST }] }] ST [{ NTE ST }] [{ AL1 ST }] [{ ARV ST }] [ ST PV1 ST [{ PRT ST }] [{ NTE ST }] ] ST ] ST { ST OBR ST [{ PRT ST }] [{ NTE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EAC/ACK - Automated equipment command */</w:t>
      </w:r>
    </w:p>
    <w:p w:rsidR="001240F6" w:rsidRPr="0026150D" w:rsidRDefault="001240F6" w:rsidP="001240F6">
      <w:pPr>
        <w:pStyle w:val="eBNF"/>
        <w:rPr>
          <w:lang w:val="en-US"/>
        </w:rPr>
      </w:pPr>
      <w:r w:rsidRPr="0026150D">
        <w:rPr>
          <w:lang w:val="en-US"/>
        </w:rPr>
        <w:t>DRG_O43 := SOM MSH ST [{ SFT ST }] [ UAC ST ] [ ST PID ST [ PD1 ST ] [{ PRT ST }] [{ ST OBX ST [{ PRT ST }] }] ST [{ NTE ST }] [{ AL1 ST }] [{ ARV ST }] [ ST PV1 ST [{ PRT ST }]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EAN/ACK - Automated equipment notification */</w:t>
      </w:r>
    </w:p>
    <w:p w:rsidR="001240F6" w:rsidRPr="0026150D" w:rsidRDefault="001240F6" w:rsidP="001240F6">
      <w:pPr>
        <w:pStyle w:val="eBNF"/>
        <w:rPr>
          <w:lang w:val="en-US"/>
        </w:rPr>
      </w:pPr>
      <w:r w:rsidRPr="0026150D">
        <w:rPr>
          <w:lang w:val="en-US"/>
        </w:rPr>
        <w:t>EAC_U07 := SOM MSH ST [{ SFT ST }] [ UAC ST ] EQU ST { ST ECD ST [ TQ1 ST ] [{ ST SAC ST [{ ST [{ OBR ST }] [{ PRT ST }] }] ST [{ SPM ST }] [{ DST ST }] }] ST [ CNS ST ] } ST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EAR/ACK - Automated equipment response */</w:t>
      </w:r>
    </w:p>
    <w:p w:rsidR="001240F6" w:rsidRPr="0026150D" w:rsidRDefault="001240F6" w:rsidP="001240F6">
      <w:pPr>
        <w:pStyle w:val="eBNF"/>
        <w:rPr>
          <w:lang w:val="en-US"/>
        </w:rPr>
      </w:pPr>
      <w:r w:rsidRPr="0026150D">
        <w:rPr>
          <w:lang w:val="en-US"/>
        </w:rPr>
        <w:t>EAN_U09 := SOM MSH ST [{ SFT ST }] [ UAC ST ] EQU ST { ST NDS ST [ NTE ST ] } ST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Submit HealthCare Services Invoice */</w:t>
      </w:r>
    </w:p>
    <w:p w:rsidR="001240F6" w:rsidRPr="0026150D" w:rsidRDefault="001240F6" w:rsidP="001240F6">
      <w:pPr>
        <w:pStyle w:val="eBNF"/>
        <w:rPr>
          <w:lang w:val="en-US"/>
        </w:rPr>
      </w:pPr>
      <w:r w:rsidRPr="0026150D">
        <w:rPr>
          <w:lang w:val="en-US"/>
        </w:rPr>
        <w:t>EAR_U08 := SOM MSH ST [{ SFT ST }] [ UAC ST ] EQU ST { ST ECD ST [ ST SAC ST [{ SPM ST }] ] ST ECR ST } ST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Cancel HealthCare Services Invoice */</w:t>
      </w:r>
    </w:p>
    <w:p w:rsidR="001240F6" w:rsidRPr="0026150D" w:rsidRDefault="001240F6" w:rsidP="001240F6">
      <w:pPr>
        <w:pStyle w:val="eBNF"/>
        <w:rPr>
          <w:lang w:val="en-US"/>
        </w:rPr>
      </w:pPr>
      <w:r w:rsidRPr="0026150D">
        <w:rPr>
          <w:lang w:val="en-US"/>
        </w:rPr>
        <w:t xml:space="preserve">EHC_E01 := SOM MSH ST [{ SFT ST }] [{ UAC ST }] &lt; ST IVC ST [ PYE ST ] [{ CTD ST }] [ AUT ST ] [{ LOC ST }] [{ PRT ST }] [{ ROL ST }] { ST PSS ST { ST PSG ST [{ LOC ST }] [{ PRT ST }] [{ ROL ST }] [{ ST PID ST [{ PRT ST }] [ PV1 ST ] [ PV2 ST ] [{ ACC ST }] { ST IN1 ST [ IN2 ST ] } ST [{ ST DG1 ST [{ NTE ST }] </w:t>
      </w:r>
      <w:r w:rsidRPr="0026150D">
        <w:rPr>
          <w:lang w:val="en-US"/>
        </w:rPr>
        <w:lastRenderedPageBreak/>
        <w:t>}] ST [{ OBX ST }] [{ PRT ST }] }] ST { ST PSL ST [{ NTE ST }] [{ ADJ ST }] [ AUT ST ] [{ LOC ST }] [{ PRT ST }] [{ ROL ST }] } ST [{ ST PR1 ST [{ NTE ST }] [{ PRT ST }] [{ ROL ST }] }] ST [{ IPR ST }] } ST } ST &gt; ST  EOM;</w:t>
      </w:r>
    </w:p>
    <w:p w:rsidR="001240F6" w:rsidRPr="0026150D" w:rsidRDefault="001240F6" w:rsidP="001240F6"/>
    <w:p w:rsidR="001240F6" w:rsidRPr="0026150D" w:rsidRDefault="001240F6" w:rsidP="001240F6">
      <w:pPr>
        <w:pStyle w:val="eBNF"/>
        <w:rPr>
          <w:lang w:val="en-US"/>
        </w:rPr>
      </w:pPr>
      <w:r w:rsidRPr="0026150D">
        <w:rPr>
          <w:lang w:val="en-US"/>
        </w:rPr>
        <w:t xml:space="preserve">    /* Re-Assess HealthCare Services Invoice Request */</w:t>
      </w:r>
    </w:p>
    <w:p w:rsidR="001240F6" w:rsidRPr="0026150D" w:rsidRDefault="001240F6" w:rsidP="001240F6">
      <w:pPr>
        <w:pStyle w:val="eBNF"/>
        <w:rPr>
          <w:lang w:val="en-US"/>
        </w:rPr>
      </w:pPr>
      <w:r w:rsidRPr="0026150D">
        <w:rPr>
          <w:lang w:val="en-US"/>
        </w:rPr>
        <w:t>EHC_E02 := SOM MSH ST [{ SFT ST }] [{ UAC ST }] &lt; ST IVC ST PYE ST [{ CTD ST }] [{ NTE ST }] [{ ST PSS ST [{ ST PSG ST [{ PSL ST }] }] ST }] ST &gt; ST  EOM;</w:t>
      </w:r>
    </w:p>
    <w:p w:rsidR="001240F6" w:rsidRPr="0026150D" w:rsidRDefault="001240F6" w:rsidP="001240F6"/>
    <w:p w:rsidR="001240F6" w:rsidRPr="0026150D" w:rsidRDefault="001240F6" w:rsidP="001240F6">
      <w:pPr>
        <w:pStyle w:val="eBNF"/>
        <w:rPr>
          <w:lang w:val="en-US"/>
        </w:rPr>
      </w:pPr>
      <w:r w:rsidRPr="0026150D">
        <w:rPr>
          <w:lang w:val="en-US"/>
        </w:rPr>
        <w:t xml:space="preserve">    /* Edit/Adjudication Results */</w:t>
      </w:r>
    </w:p>
    <w:p w:rsidR="001240F6" w:rsidRPr="0026150D" w:rsidRDefault="001240F6" w:rsidP="001240F6">
      <w:pPr>
        <w:pStyle w:val="eBNF"/>
        <w:rPr>
          <w:lang w:val="en-US"/>
        </w:rPr>
      </w:pPr>
      <w:r w:rsidRPr="0026150D">
        <w:rPr>
          <w:lang w:val="en-US"/>
        </w:rPr>
        <w:t>EHC_E04 := SOM MSH ST [{ SFT ST }] [{ UAC ST }] &lt; ST IVC ST [{ NTE ST }] [{ ST PSS ST [{ ST PSG ST [{ PSL ST }] }] ST }] ST &gt; ST  EOM;</w:t>
      </w:r>
    </w:p>
    <w:p w:rsidR="001240F6" w:rsidRPr="0026150D" w:rsidRDefault="001240F6" w:rsidP="001240F6"/>
    <w:p w:rsidR="001240F6" w:rsidRPr="0026150D" w:rsidRDefault="001240F6" w:rsidP="001240F6">
      <w:pPr>
        <w:pStyle w:val="eBNF"/>
        <w:rPr>
          <w:lang w:val="en-US"/>
        </w:rPr>
      </w:pPr>
      <w:r w:rsidRPr="0026150D">
        <w:rPr>
          <w:lang w:val="en-US"/>
        </w:rPr>
        <w:t xml:space="preserve">    /* Request Additional Information */</w:t>
      </w:r>
    </w:p>
    <w:p w:rsidR="001240F6" w:rsidRPr="0026150D" w:rsidRDefault="001240F6" w:rsidP="001240F6">
      <w:pPr>
        <w:pStyle w:val="eBNF"/>
        <w:rPr>
          <w:lang w:val="en-US"/>
        </w:rPr>
      </w:pPr>
      <w:r w:rsidRPr="0026150D">
        <w:rPr>
          <w:lang w:val="en-US"/>
        </w:rPr>
        <w:t>EHC_E10 := SOM MSH ST [{ SFT ST }] [{ UAC ST }] MSA ST [{ ERR ST }] { ST IPR ST [{ NTE ST }] PYE ST IN1 ST [ IN2 ST ] IVC ST { ST PSS ST { ST PSG ST { ST PSL ST [{ ADJ ST }]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Additional Information Response */</w:t>
      </w:r>
    </w:p>
    <w:p w:rsidR="001240F6" w:rsidRPr="0026150D" w:rsidRDefault="001240F6" w:rsidP="001240F6">
      <w:pPr>
        <w:pStyle w:val="eBNF"/>
        <w:rPr>
          <w:lang w:val="en-US"/>
        </w:rPr>
      </w:pPr>
      <w:r w:rsidRPr="0026150D">
        <w:rPr>
          <w:lang w:val="en-US"/>
        </w:rPr>
        <w:t>EHC_E12 := SOM MSH ST [{ SFT ST }] [{ UAC ST }] RFI ST [{ CTD ST }] IVC ST PSS ST PSG ST [ PID ST ] [{ PRT ST }] [{ PSL ST }] { ST [ CTD ST ] OBR ST [{ PRT ST }] [ NTE ST ] [{ OBX ST }] [{ PRT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Payment/Remittance Advice */</w:t>
      </w:r>
    </w:p>
    <w:p w:rsidR="001240F6" w:rsidRPr="0026150D" w:rsidRDefault="001240F6" w:rsidP="001240F6">
      <w:pPr>
        <w:pStyle w:val="eBNF"/>
        <w:rPr>
          <w:lang w:val="en-US"/>
        </w:rPr>
      </w:pPr>
      <w:r w:rsidRPr="0026150D">
        <w:rPr>
          <w:lang w:val="en-US"/>
        </w:rPr>
        <w:t>EHC_E13 := SOM MSH ST [{ SFT ST }] [{ UAC ST }] MSA ST [{ ERR ST }] RFI ST [{ CTD ST }] IVC ST PSS ST PSG ST [ PID ST ] [{ PRT ST }] [ PSL ST ] { ST [ CTD ST ] OBR ST [{ PRT ST }] [ NTE ST ] { ST OBX ST [{ PRT ST }] [ NTE ST ] [ TXA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Submit Authorization Request */</w:t>
      </w:r>
    </w:p>
    <w:p w:rsidR="001240F6" w:rsidRPr="0026150D" w:rsidRDefault="001240F6" w:rsidP="001240F6">
      <w:pPr>
        <w:pStyle w:val="eBNF"/>
        <w:rPr>
          <w:lang w:val="en-US"/>
        </w:rPr>
      </w:pPr>
      <w:r w:rsidRPr="0026150D">
        <w:rPr>
          <w:lang w:val="en-US"/>
        </w:rPr>
        <w:t>EHC_E15 := SOM MSH ST [{ SFT ST }] [{ UAC ST }] &lt; ST PMT ST PYE ST &gt; ST [{ ST IPR ST IVC ST { ST PSS ST { ST PSG ST { ST PSL ST [{ ADJ ST }] } ST } ST } ST }] ST [{ ST ADJ ST [ PRT ST ] [ ROL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Cancel Authorization Request */</w:t>
      </w:r>
    </w:p>
    <w:p w:rsidR="001240F6" w:rsidRPr="0026150D" w:rsidRDefault="001240F6" w:rsidP="001240F6">
      <w:pPr>
        <w:pStyle w:val="eBNF"/>
        <w:rPr>
          <w:lang w:val="en-US"/>
        </w:rPr>
      </w:pPr>
      <w:r w:rsidRPr="0026150D">
        <w:rPr>
          <w:lang w:val="en-US"/>
        </w:rPr>
        <w:t>EHC_E20 := SOM MSH ST [{ SFT ST }] [{ UAC ST }] &lt; ST IVC ST { CTD ST } [{ LOC ST }] [{ ROL ST }] { ST PID ST [{ PRT ST }] [{ ACC ST }] { ST IN1 ST [ IN2 ST ] } ST [ ST { ST DG1 ST [{ NTE ST }] } ST ] ST [{ OBX ST }] [{ PRT ST }] } ST { ST PSL ST [{ NTE ST }] [{ ADJ ST }] [{ LOC ST }] [{ PRT ST }] [{ ROL ST }] } ST &gt; ST  EOM;</w:t>
      </w:r>
    </w:p>
    <w:p w:rsidR="001240F6" w:rsidRPr="0026150D" w:rsidRDefault="001240F6" w:rsidP="001240F6"/>
    <w:p w:rsidR="001240F6" w:rsidRPr="0026150D" w:rsidRDefault="001240F6" w:rsidP="001240F6">
      <w:pPr>
        <w:pStyle w:val="eBNF"/>
        <w:rPr>
          <w:lang w:val="en-US"/>
        </w:rPr>
      </w:pPr>
      <w:r w:rsidRPr="0026150D">
        <w:rPr>
          <w:lang w:val="en-US"/>
        </w:rPr>
        <w:t xml:space="preserve">    /* Authorization Response */</w:t>
      </w:r>
    </w:p>
    <w:p w:rsidR="001240F6" w:rsidRPr="0026150D" w:rsidRDefault="001240F6" w:rsidP="001240F6">
      <w:pPr>
        <w:pStyle w:val="eBNF"/>
        <w:rPr>
          <w:lang w:val="en-US"/>
        </w:rPr>
      </w:pPr>
      <w:r w:rsidRPr="0026150D">
        <w:rPr>
          <w:lang w:val="en-US"/>
        </w:rPr>
        <w:t>EHC_E21 := SOM MSH ST [{ SFT ST }] [{ UAC ST }] &lt; ST IVC ST { ST PSL ST [{ NTE ST }] [ AUT ST ] } ST &gt; ST  EOM;</w:t>
      </w:r>
    </w:p>
    <w:p w:rsidR="001240F6" w:rsidRPr="0026150D" w:rsidRDefault="001240F6" w:rsidP="001240F6"/>
    <w:p w:rsidR="001240F6" w:rsidRPr="0026150D" w:rsidRDefault="001240F6" w:rsidP="001240F6">
      <w:pPr>
        <w:pStyle w:val="eBNF"/>
        <w:rPr>
          <w:lang w:val="en-US"/>
        </w:rPr>
      </w:pPr>
      <w:r w:rsidRPr="0026150D">
        <w:rPr>
          <w:lang w:val="en-US"/>
        </w:rPr>
        <w:t xml:space="preserve">    /* ESR/ACK - Automated equipment status request */</w:t>
      </w:r>
    </w:p>
    <w:p w:rsidR="001240F6" w:rsidRPr="0026150D" w:rsidRDefault="001240F6" w:rsidP="001240F6">
      <w:pPr>
        <w:pStyle w:val="eBNF"/>
        <w:rPr>
          <w:lang w:val="en-US"/>
        </w:rPr>
      </w:pPr>
      <w:r w:rsidRPr="0026150D">
        <w:rPr>
          <w:lang w:val="en-US"/>
        </w:rPr>
        <w:t>EHC_E24 := SOM MSH ST [{ SFT ST }] [{ UAC ST }] MSA ST [{ ERR ST }] &lt; ST IVC ST { ST PSL ST [ AUT ST ] [{ ADJ ST }] } ST &gt; ST  EOM;</w:t>
      </w:r>
    </w:p>
    <w:p w:rsidR="001240F6" w:rsidRPr="0026150D" w:rsidRDefault="001240F6" w:rsidP="001240F6"/>
    <w:p w:rsidR="001240F6" w:rsidRPr="0026150D" w:rsidRDefault="001240F6" w:rsidP="001240F6">
      <w:pPr>
        <w:pStyle w:val="eBNF"/>
        <w:rPr>
          <w:lang w:val="en-US"/>
        </w:rPr>
      </w:pPr>
      <w:r w:rsidRPr="0026150D">
        <w:rPr>
          <w:lang w:val="en-US"/>
        </w:rPr>
        <w:t xml:space="preserve">    /* ESU/ACK - Automated equipment status update */</w:t>
      </w:r>
    </w:p>
    <w:p w:rsidR="001240F6" w:rsidRPr="0026150D" w:rsidRDefault="001240F6" w:rsidP="001240F6">
      <w:pPr>
        <w:pStyle w:val="eBNF"/>
        <w:rPr>
          <w:lang w:val="en-US"/>
        </w:rPr>
      </w:pPr>
      <w:r w:rsidRPr="0026150D">
        <w:rPr>
          <w:lang w:val="en-US"/>
        </w:rPr>
        <w:t>ESR_U02 := SOM MSH ST [{ SFT ST }] [ UAC ST ] EQU ST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INR/ACK - Automated equipment inventory request */</w:t>
      </w:r>
    </w:p>
    <w:p w:rsidR="001240F6" w:rsidRPr="0026150D" w:rsidRDefault="001240F6" w:rsidP="001240F6">
      <w:pPr>
        <w:pStyle w:val="eBNF"/>
        <w:rPr>
          <w:lang w:val="en-US"/>
        </w:rPr>
      </w:pPr>
      <w:r w:rsidRPr="0026150D">
        <w:rPr>
          <w:lang w:val="en-US"/>
        </w:rPr>
        <w:t>ESU_U01 := SOM MSH ST [{ SFT ST }] [ UAC ST ] EQU ST [{ ISD ST }]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INR_U06 := SOM MSH ST [{ SFT ST }] [ UAC ST ] EQU ST { INV ST }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INU/ACK  - Automated equipment inventory update */</w:t>
      </w:r>
    </w:p>
    <w:p w:rsidR="001240F6" w:rsidRPr="0026150D" w:rsidRDefault="001240F6" w:rsidP="001240F6">
      <w:pPr>
        <w:pStyle w:val="eBNF"/>
        <w:rPr>
          <w:lang w:val="en-US"/>
        </w:rPr>
      </w:pPr>
      <w:r w:rsidRPr="0026150D">
        <w:rPr>
          <w:lang w:val="en-US"/>
        </w:rPr>
        <w:t>INR_U14 := SOM MSH ST [{ SFT ST }] [ UAC ST ] EQU ST [{ INV ST }]  EOM;</w:t>
      </w:r>
    </w:p>
    <w:p w:rsidR="001240F6" w:rsidRPr="0026150D" w:rsidRDefault="001240F6" w:rsidP="001240F6"/>
    <w:p w:rsidR="001240F6" w:rsidRPr="0026150D" w:rsidRDefault="001240F6" w:rsidP="001240F6">
      <w:pPr>
        <w:pStyle w:val="eBNF"/>
        <w:rPr>
          <w:lang w:val="en-US"/>
        </w:rPr>
      </w:pPr>
      <w:r w:rsidRPr="0026150D">
        <w:rPr>
          <w:lang w:val="en-US"/>
        </w:rPr>
        <w:t xml:space="preserve">    /* LSU/ACK - Automated equipment log/service update */</w:t>
      </w:r>
    </w:p>
    <w:p w:rsidR="001240F6" w:rsidRPr="0026150D" w:rsidRDefault="001240F6" w:rsidP="001240F6">
      <w:pPr>
        <w:pStyle w:val="eBNF"/>
        <w:rPr>
          <w:lang w:val="en-US"/>
        </w:rPr>
      </w:pPr>
      <w:r w:rsidRPr="0026150D">
        <w:rPr>
          <w:lang w:val="en-US"/>
        </w:rPr>
        <w:t>INU_U05 := SOM MSH ST [{ SFT ST }] [ UAC ST ] EQU ST { INV ST }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MDM/ACK - Document edit notification */</w:t>
      </w:r>
    </w:p>
    <w:p w:rsidR="001240F6" w:rsidRPr="0026150D" w:rsidRDefault="001240F6" w:rsidP="001240F6">
      <w:pPr>
        <w:pStyle w:val="eBNF"/>
        <w:rPr>
          <w:lang w:val="en-US"/>
        </w:rPr>
      </w:pPr>
      <w:r w:rsidRPr="0026150D">
        <w:rPr>
          <w:lang w:val="en-US"/>
        </w:rPr>
        <w:t>LSU_U12 := SOM MSH ST MSH ST [{ SFT ST }] [{ SFT ST }] [ UAC ST ] [ UAC ST ] EQU ST EQU ST { EQP ST } { EQP ST } [ ROL ST ]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MDM/ACK - Document edit notification and content */</w:t>
      </w:r>
    </w:p>
    <w:p w:rsidR="001240F6" w:rsidRPr="0026150D" w:rsidRDefault="001240F6" w:rsidP="001240F6">
      <w:pPr>
        <w:pStyle w:val="eBNF"/>
        <w:rPr>
          <w:lang w:val="en-US"/>
        </w:rPr>
      </w:pPr>
      <w:r w:rsidRPr="0026150D">
        <w:rPr>
          <w:lang w:val="en-US"/>
        </w:rPr>
        <w:t>MDM_T01 := SOM MSH ST MSH ST MSH ST MSH ST MSH ST MSH ST [{ SFT ST }] [{ SFT ST }] [{ SFT ST }] [{ SFT ST }] [{ SFT ST }] [{ SFT ST }] [ UAC ST ] [ UAC ST ] [ UAC ST ] [ UAC ST ] [ UAC ST ] [ UAC ST ] EVN ST EVN ST EVN ST EVN ST EVN ST EVN ST PID ST PID ST PID ST PID ST PID ST PID ST [{ PRT ST }] [{ PRT ST }] [{ PRT ST }] [{ PRT ST }] [{ PRT ST }] [{ PRT ST }] PV1 ST PV1 ST PV1 ST PV1 ST PV1 ST PV1 ST [{ PRT ST }] [{ PRT ST }] [{ PRT ST }] [{ PRT ST }] [{ PRT ST }] [{ PRT ST }] [{ ST [{ ST [{ ST [{ ST [{ ST [{ ST ORC ST ORC ST ORC ST ORC ST ORC ST ORC ST [{ PRT ST }] [{ PRT ST }] [{ PRT ST }] [{ PRT ST }] [{ PRT ST }] [{ PRT ST }] [{ ST [{ ST [{ ST [{ ST [{ ST [{ ST TQ1 ST TQ1 ST TQ1 ST TQ1 ST TQ1 ST TQ1 ST [{ TQ2 ST }] [{ TQ2 ST }] [{ TQ2 ST }] [{ TQ2 ST }] [{ TQ2 ST }] [{ TQ2 ST }] }] ST }] ST }] ST }] ST }] ST }] ST OBR ST OBR ST OBR ST OBR ST OBR ST OBR ST [{ PRT ST }] [{ PRT ST }] [{ PRT ST }] [{ PRT ST }] [{ PRT ST }] [{ PRT ST }] [{ NTE ST }] [{ NTE ST }] [{ NTE ST }] [{ NTE ST }] [{ NTE ST }] [{ NTE ST }] }] ST }] ST }] ST }] ST }] ST }] ST TXA ST TXA ST TXA ST TXA ST TXA ST TXA ST [{ CON ST }] [{ CON ST }] [{ CON ST }] [{ CON ST }] [{ CON ST }] [{ CON ST }]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Master file - staff practitioner */</w:t>
      </w:r>
    </w:p>
    <w:p w:rsidR="001240F6" w:rsidRPr="0026150D" w:rsidRDefault="001240F6" w:rsidP="001240F6">
      <w:pPr>
        <w:pStyle w:val="eBNF"/>
        <w:rPr>
          <w:lang w:val="en-US"/>
        </w:rPr>
      </w:pPr>
      <w:r w:rsidRPr="0026150D">
        <w:rPr>
          <w:lang w:val="en-US"/>
        </w:rPr>
        <w:t xml:space="preserve">MDM_T02 := SOM MSH ST MSH ST MSH ST MSH ST MSH ST [{ SFT ST }] [{ SFT ST }] [{ SFT ST }] [{ SFT ST }] [{ SFT ST }] [ UAC ST ] [ UAC ST ] [ UAC ST ] [ UAC ST ] [ UAC ST ] EVN ST EVN ST EVN ST EVN ST EVN ST PID ST PID ST PID ST PID ST PID ST [{ PRT ST }] [{ PRT ST }] [{ PRT ST }] [{ PRT ST }] [{ PRT ST }] PV1 ST PV1 ST PV1 ST PV1 ST PV1 ST [{ PRT ST }] [{ PRT ST }] [{ PRT ST }] [{ PRT ST }] [{ PRT ST }] [{ ST [{ ST [{ ST [{ ST [{ ST ORC ST ORC ST ORC ST ORC ST ORC </w:t>
      </w:r>
      <w:r w:rsidRPr="0026150D">
        <w:rPr>
          <w:lang w:val="en-US"/>
        </w:rPr>
        <w:lastRenderedPageBreak/>
        <w:t>ST [{ PRT ST }] [{ PRT ST }] [{ PRT ST }] [{ PRT ST }] [{ PRT ST }] [{ ST [{ ST [{ ST [{ ST [{ ST TQ1 ST TQ1 ST TQ1 ST TQ1 ST TQ1 ST [{ TQ2 ST }] [{ TQ2 ST }] [{ TQ2 ST }] [{ TQ2 ST }] [{ TQ2 ST }] }] ST }] ST }] ST }] ST }] ST OBR ST OBR ST OBR ST OBR ST OBR ST [{ PRT ST }] [{ PRT ST }] [{ PRT ST }] [{ PRT ST }] [{ PRT ST }] [{ NTE ST }] [{ NTE ST }] [{ NTE ST }] [{ NTE ST }] [{ NTE ST }] }] ST }] ST }] ST }] ST }] ST TXA ST TXA ST TXA ST TXA ST TXA ST [{ CON ST }] [{ CON ST }] [{ CON ST }] [{ CON ST }] [{ CON ST }] { ST { ST { ST { ST { ST OBX ST OBX ST OBX ST OBX ST OBX ST [{ PRT ST }] [{ PRT ST }] [{ PRT ST }] [{ PRT ST }] [{ PRT ST }] [{ NTE ST }] [{ NTE ST }] [{ NTE ST }] [{ NTE ST }] [{ NTE ST }]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Master files charge description */</w:t>
      </w:r>
    </w:p>
    <w:p w:rsidR="001240F6" w:rsidRPr="0026150D" w:rsidRDefault="001240F6" w:rsidP="001240F6">
      <w:pPr>
        <w:pStyle w:val="eBNF"/>
        <w:rPr>
          <w:lang w:val="en-US"/>
        </w:rPr>
      </w:pPr>
      <w:r w:rsidRPr="0026150D">
        <w:rPr>
          <w:lang w:val="en-US"/>
        </w:rPr>
        <w:t>MFN_M02 := SOM MSH ST [{ SFT ST }] [ UAC ST ] MFI ST { ST MFE ST STF ST [{ PRA ST }] [{ ORG ST }] [{ AFF ST }] [{ LAN ST }] [{ EDU ST }] [{ CER ST }] [{ NTE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Patient location master file */</w:t>
      </w:r>
    </w:p>
    <w:p w:rsidR="001240F6" w:rsidRPr="0026150D" w:rsidRDefault="001240F6" w:rsidP="001240F6">
      <w:pPr>
        <w:pStyle w:val="eBNF"/>
        <w:rPr>
          <w:lang w:val="en-US"/>
        </w:rPr>
      </w:pPr>
      <w:r w:rsidRPr="0026150D">
        <w:rPr>
          <w:lang w:val="en-US"/>
        </w:rPr>
        <w:t>MFN_M04 := SOM MSH ST [{ SFT ST }] [ UAC ST ] MFI ST [{ NTE ST }] { ST MFE ST [{ NTE ST }] CDM ST [{ NTE ST }] [{ PRC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Clinical study with phases and schedules master file */</w:t>
      </w:r>
    </w:p>
    <w:p w:rsidR="001240F6" w:rsidRPr="0026150D" w:rsidRDefault="001240F6" w:rsidP="001240F6">
      <w:pPr>
        <w:pStyle w:val="eBNF"/>
        <w:rPr>
          <w:lang w:val="en-US"/>
        </w:rPr>
      </w:pPr>
      <w:r w:rsidRPr="0026150D">
        <w:rPr>
          <w:lang w:val="en-US"/>
        </w:rPr>
        <w:t>MFN_M05 := SOM MSH ST [{ SFT ST }] [ UAC ST ] MFI ST { ST MFE ST LOC ST [{ LCH ST }] [{ LRL ST }] { ST LDP ST [{ LCH ST }] [{ LCC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Clinical study without phases but with schedules master file */</w:t>
      </w:r>
    </w:p>
    <w:p w:rsidR="001240F6" w:rsidRPr="0026150D" w:rsidRDefault="001240F6" w:rsidP="001240F6">
      <w:pPr>
        <w:pStyle w:val="eBNF"/>
        <w:rPr>
          <w:lang w:val="en-US"/>
        </w:rPr>
      </w:pPr>
      <w:r w:rsidRPr="0026150D">
        <w:rPr>
          <w:lang w:val="en-US"/>
        </w:rPr>
        <w:t>MFN_M06 := SOM MSH ST [{ SFT ST }] [ UAC ST ] MFI ST { ST MFE ST CM0 ST [{ ST CM1 ST [{ CM2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Test/observation (numeric) master file */</w:t>
      </w:r>
    </w:p>
    <w:p w:rsidR="001240F6" w:rsidRPr="0026150D" w:rsidRDefault="001240F6" w:rsidP="001240F6">
      <w:pPr>
        <w:pStyle w:val="eBNF"/>
        <w:rPr>
          <w:lang w:val="en-US"/>
        </w:rPr>
      </w:pPr>
      <w:r w:rsidRPr="0026150D">
        <w:rPr>
          <w:lang w:val="en-US"/>
        </w:rPr>
        <w:t>MFN_M07 := SOM MSH ST [{ SFT ST }] [ UAC ST ] MFI ST { ST MFE ST CM0 ST [{ CM2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Test/observation (categorical) master file */</w:t>
      </w:r>
    </w:p>
    <w:p w:rsidR="001240F6" w:rsidRPr="0026150D" w:rsidRDefault="001240F6" w:rsidP="001240F6">
      <w:pPr>
        <w:pStyle w:val="eBNF"/>
        <w:rPr>
          <w:lang w:val="en-US"/>
        </w:rPr>
      </w:pPr>
      <w:r w:rsidRPr="0026150D">
        <w:rPr>
          <w:lang w:val="en-US"/>
        </w:rPr>
        <w:t>MFN_M08 := SOM MSH ST [{ SFT ST }] [ UAC ST ] MFI ST { ST MFE ST OM1 ST [{ OMC ST }] [{ PRT ST }] [ OM2 ST ] [ OM3 ST ] [{ OM4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Test /observation batteries master file */</w:t>
      </w:r>
    </w:p>
    <w:p w:rsidR="001240F6" w:rsidRPr="0026150D" w:rsidRDefault="001240F6" w:rsidP="001240F6">
      <w:pPr>
        <w:pStyle w:val="eBNF"/>
        <w:rPr>
          <w:lang w:val="en-US"/>
        </w:rPr>
      </w:pPr>
      <w:r w:rsidRPr="0026150D">
        <w:rPr>
          <w:lang w:val="en-US"/>
        </w:rPr>
        <w:t>MFN_M09 := SOM MSH ST [{ SFT ST }] [ UAC ST ] MFI ST { ST MFE ST OM1 ST [{ OMC ST }] [{ PRT ST }] [ ST OM3 ST [{ OM4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Test/calculated observations master file */</w:t>
      </w:r>
    </w:p>
    <w:p w:rsidR="001240F6" w:rsidRPr="0026150D" w:rsidRDefault="001240F6" w:rsidP="001240F6">
      <w:pPr>
        <w:pStyle w:val="eBNF"/>
        <w:rPr>
          <w:lang w:val="en-US"/>
        </w:rPr>
      </w:pPr>
      <w:r w:rsidRPr="0026150D">
        <w:rPr>
          <w:lang w:val="en-US"/>
        </w:rPr>
        <w:t>MFN_M10 := SOM MSH ST [{ SFT ST }] [ UAC ST ] MFI ST { ST MFE ST OM1 ST [{ OMC ST }] [{ PRT ST }] [ ST OM5 ST [{ OM4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Master file notification message */</w:t>
      </w:r>
    </w:p>
    <w:p w:rsidR="001240F6" w:rsidRPr="0026150D" w:rsidRDefault="001240F6" w:rsidP="001240F6">
      <w:pPr>
        <w:pStyle w:val="eBNF"/>
        <w:rPr>
          <w:lang w:val="en-US"/>
        </w:rPr>
      </w:pPr>
      <w:r w:rsidRPr="0026150D">
        <w:rPr>
          <w:lang w:val="en-US"/>
        </w:rPr>
        <w:lastRenderedPageBreak/>
        <w:t>MFN_M11 := SOM MSH ST [{ SFT ST }] [ UAC ST ] MFI ST { ST MFE ST OM1 ST [{ OMC ST }] [{ PRT ST }] [ ST OM6 ST OM2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Master file notification - general */</w:t>
      </w:r>
    </w:p>
    <w:p w:rsidR="001240F6" w:rsidRPr="0026150D" w:rsidRDefault="001240F6" w:rsidP="001240F6">
      <w:pPr>
        <w:pStyle w:val="eBNF"/>
        <w:rPr>
          <w:lang w:val="en-US"/>
        </w:rPr>
      </w:pPr>
      <w:r w:rsidRPr="0026150D">
        <w:rPr>
          <w:lang w:val="en-US"/>
        </w:rPr>
        <w:t>MFN_M12 := SOM MSH ST [{ SFT ST }] [ UAC ST ] MFI ST { ST MFE ST OM1 ST [{ PRT ST }] [ ST OM7 ST [{ PRT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Inventory item master file notification */</w:t>
      </w:r>
    </w:p>
    <w:p w:rsidR="001240F6" w:rsidRPr="0026150D" w:rsidRDefault="001240F6" w:rsidP="001240F6">
      <w:pPr>
        <w:pStyle w:val="eBNF"/>
        <w:rPr>
          <w:lang w:val="en-US"/>
        </w:rPr>
      </w:pPr>
      <w:r w:rsidRPr="0026150D">
        <w:rPr>
          <w:lang w:val="en-US"/>
        </w:rPr>
        <w:t>MFN_M13 := SOM MSH ST [{ SFT ST }] [ UAC ST ] MFI ST { MFE ST }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Master File Notification Inventory Item Enhanced */</w:t>
      </w:r>
    </w:p>
    <w:p w:rsidR="001240F6" w:rsidRPr="0026150D" w:rsidRDefault="001240F6" w:rsidP="001240F6">
      <w:pPr>
        <w:pStyle w:val="eBNF"/>
        <w:rPr>
          <w:lang w:val="en-US"/>
        </w:rPr>
      </w:pPr>
      <w:r w:rsidRPr="0026150D">
        <w:rPr>
          <w:lang w:val="en-US"/>
        </w:rPr>
        <w:t>MFN_M15 := SOM MSH ST [{ SFT ST }] [ UAC ST ] MFI ST { ST MFE ST IIM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DRG Master File Message */</w:t>
      </w:r>
    </w:p>
    <w:p w:rsidR="001240F6" w:rsidRPr="0026150D" w:rsidRDefault="001240F6" w:rsidP="001240F6">
      <w:pPr>
        <w:pStyle w:val="eBNF"/>
        <w:rPr>
          <w:lang w:val="en-US"/>
        </w:rPr>
      </w:pPr>
      <w:r w:rsidRPr="0026150D">
        <w:rPr>
          <w:lang w:val="en-US"/>
        </w:rPr>
        <w:t>MFN_M16 := SOM MSH ST [{ SFT ST }] [ UAC ST ] MFI ST { ST MFE ST ITM ST [{ NTE ST }] [{ ST STZ ST [{ NTE ST }] }] ST [{ ST VND ST [{ ST PKG ST [{ PCE ST }] }] ST }] ST [{ ST IVT ST [{ ILT ST }]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Master file notification - Test/Observation (Payer) */</w:t>
      </w:r>
    </w:p>
    <w:p w:rsidR="001240F6" w:rsidRPr="0026150D" w:rsidRDefault="001240F6" w:rsidP="001240F6">
      <w:pPr>
        <w:pStyle w:val="eBNF"/>
        <w:rPr>
          <w:lang w:val="en-US"/>
        </w:rPr>
      </w:pPr>
      <w:r w:rsidRPr="0026150D">
        <w:rPr>
          <w:lang w:val="en-US"/>
        </w:rPr>
        <w:t>MFN_M17 := SOM MSH ST [{ SFT ST }] [ UAC ST ] MFI ST { ST MFE ST DMI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MFN_M18 := SOM MSH ST [{ SFT ST }] [ UAC ST ] MFI ST { ST MFE ST { ST PM1 ST { ST MCP ST [{ DPS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MFN/MFK - Master file notification - site defined */</w:t>
      </w:r>
    </w:p>
    <w:p w:rsidR="001240F6" w:rsidRPr="0026150D" w:rsidRDefault="001240F6" w:rsidP="001240F6">
      <w:pPr>
        <w:pStyle w:val="eBNF"/>
        <w:rPr>
          <w:lang w:val="en-US"/>
        </w:rPr>
      </w:pPr>
      <w:r w:rsidRPr="0026150D">
        <w:rPr>
          <w:lang w:val="en-US"/>
        </w:rPr>
        <w:t>MFN_M19 := SOM MSH ST [{ SFT ST }] [ UAC ST ] MFI ST { ST MFE ST CTR ST [{ NTE ST }] { ST ITM ST { ST VND ST [{ ST PKG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NMD/ACK - Application management data message (unsolicited) */</w:t>
      </w:r>
    </w:p>
    <w:p w:rsidR="001240F6" w:rsidRPr="0026150D" w:rsidRDefault="001240F6" w:rsidP="001240F6">
      <w:pPr>
        <w:pStyle w:val="eBNF"/>
        <w:rPr>
          <w:lang w:val="en-US"/>
        </w:rPr>
      </w:pPr>
      <w:r w:rsidRPr="0026150D">
        <w:rPr>
          <w:lang w:val="en-US"/>
        </w:rPr>
        <w:t>MFN_Znn := SOM MSH ST [{ SFT ST }] [ UAC ST ] MFI ST { ST MFE ST Hxx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OMB - Blood product order */</w:t>
      </w:r>
    </w:p>
    <w:p w:rsidR="001240F6" w:rsidRPr="0026150D" w:rsidRDefault="001240F6" w:rsidP="001240F6">
      <w:pPr>
        <w:pStyle w:val="eBNF"/>
        <w:rPr>
          <w:lang w:val="en-US"/>
        </w:rPr>
      </w:pPr>
      <w:r w:rsidRPr="0026150D">
        <w:rPr>
          <w:lang w:val="en-US"/>
        </w:rPr>
        <w:t>NMD_N02 := SOM MSH ST [{ SFT ST }] [ UAC ST ] { ST [ ST NCK ST [{ NTE ST }] ] ST [ ST NST ST [{ NTE ST }] ] ST [ ST NSC ST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OMD - Diet order */</w:t>
      </w:r>
    </w:p>
    <w:p w:rsidR="001240F6" w:rsidRPr="0026150D" w:rsidRDefault="001240F6" w:rsidP="001240F6">
      <w:pPr>
        <w:pStyle w:val="eBNF"/>
        <w:rPr>
          <w:lang w:val="en-US"/>
        </w:rPr>
      </w:pPr>
      <w:r w:rsidRPr="0026150D">
        <w:rPr>
          <w:lang w:val="en-US"/>
        </w:rPr>
        <w:t>OMB_O27 := SOM MSH ST [{ ARV ST }] [{ SFT ST }] [ UAC ST ] [{ NTE ST }] [ ST PID ST [ PD1 ST ] [{ PRT ST }] [{ ARV ST }] [{ NTE ST }] [ ST PV1 ST [ PV2 ST ] [{ PRT ST }] ] ST [{ ST IN1 ST [ IN2 ST ] [ IN3 ST ] }] ST [ GT1 ST ] [{ AL1 ST }] ] ST { ST ORC ST [{ PRT ST }] [{ ST TQ1 ST [{ TQ2 ST }] }] ST BPO ST [ SPM ST ] [{ NTE ST }] [{ DG1 ST }] [{ ST OBX ST [{ PRT ST }] [{ NTE ST }] }] ST [{ FT1 ST }] [ BLG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OMG - General clinical order */</w:t>
      </w:r>
    </w:p>
    <w:p w:rsidR="001240F6" w:rsidRPr="0026150D" w:rsidRDefault="001240F6" w:rsidP="001240F6">
      <w:pPr>
        <w:pStyle w:val="eBNF"/>
        <w:rPr>
          <w:lang w:val="en-US"/>
        </w:rPr>
      </w:pPr>
      <w:r w:rsidRPr="0026150D">
        <w:rPr>
          <w:lang w:val="en-US"/>
        </w:rPr>
        <w:t>OMD_O03 := SOM MSH ST [{ ARV ST }] [{ SFT ST }] [ UAC ST ] [{ NTE ST }] [ ST PID ST [ PD1 ST ] [{ PRT ST }] [{ ARV ST }] [{ NTE ST }] [ ST PV1 ST [ PV2 ST ] [{ PRT ST }] ] ST [{ ST IN1 ST [ IN2 ST ] [ IN3 ST ] }] ST [ GT1 ST ] [{ AL1 ST }] ] ST { ST ORC ST [{ PRT ST }] [{ ST TQ1 ST [{ TQ2 ST }] }] ST [ ST { ODS ST } [{ NTE ST }] [{ ST OBX ST [{ PRT ST }] [{ NTE ST }] }] ST ] ST } ST [{ ST ORC ST [{ PRT ST }] [{ ST TQ1 ST [{ TQ2 ST }] }] ST { ODT ST } [{ NTE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OMI - Imaging order */</w:t>
      </w:r>
    </w:p>
    <w:p w:rsidR="001240F6" w:rsidRPr="0026150D" w:rsidRDefault="001240F6" w:rsidP="001240F6">
      <w:pPr>
        <w:pStyle w:val="eBNF"/>
        <w:rPr>
          <w:lang w:val="en-US"/>
        </w:rPr>
      </w:pPr>
      <w:r w:rsidRPr="0026150D">
        <w:rPr>
          <w:lang w:val="en-US"/>
        </w:rPr>
        <w:t>OMG_O19 := SOM MSH ST [{ ARV ST }] [{ SFT ST }] [ UAC ST ] [{ NTE ST }] [ ST PID ST [ PD1 ST ] [{ PRT ST }] [ ST [{ OH1 ST }] [{ OH2 ST }] [ OH3 ST ] [{ OH4 ST }] ] ST [{ NTE ST }] [{ ST NK1 ST [{ OH2 ST }] [ OH3 ST ] }] ST [{ ARV ST }] [ ST PV1 ST [ PV2 ST ] [{ PRT ST }] ] ST [{ ST IN1 ST [ IN2 ST ] [ IN3 ST ] }] ST [ GT1 ST ] [{ AL1 ST }] ] ST { ST ORC ST [{ NTE ST }] [{ PRT ST }] [{ ST TQ1 ST [{ TQ2 ST }] }] ST OBR ST [{ NTE ST }] [{ PRT ST }] [ CTD ST ] [{ DG1 ST }] [ REL ST ] [{ ST OBX ST [{ PRT ST }] [{ NTE ST }] }] ST [{ ST SPM ST [{ NTE ST }] [{ ST OBX ST [{ PRT ST }] }] ST [{ ST SAC ST [{ NTE ST }] [{ ST OBX ST [{ PRT ST }] }] ST }] ST }] ST [ SGH ST ] [{ ST [ ST PID ST [ PD1 ST ] [{ ARV ST }] [{ PRT ST }] ] ST [ ST PV1 ST [ PV2 ST ] [{ PRT ST }] ] ST [{ AL1 ST }] { ST ORC ST [{ PRT ST }] OBR ST [{ ST TQ1 ST [{ TQ2 ST }] }] ST [{ NTE ST }] [{ ST PRT ST [{ DEV ST }] }] ST [ CTD ST ] { ST OBX ST [{ PRT ST }] [{ NTE ST }] } ST } ST }] ST [ SGT ST ] [{ FT1 ST }] [{ CTI ST }] [ BLG ST ] } ST [{ ST DEV ST [{ OBX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OML - Laboratory order */</w:t>
      </w:r>
    </w:p>
    <w:p w:rsidR="001240F6" w:rsidRPr="0026150D" w:rsidRDefault="001240F6" w:rsidP="001240F6">
      <w:pPr>
        <w:pStyle w:val="eBNF"/>
        <w:rPr>
          <w:lang w:val="en-US"/>
        </w:rPr>
      </w:pPr>
      <w:r w:rsidRPr="0026150D">
        <w:rPr>
          <w:lang w:val="en-US"/>
        </w:rPr>
        <w:t>OMI_O23 := SOM MSH ST [{ ARV ST }] [{ SFT ST }] [ UAC ST ] [{ NTE ST }] [ ST PID ST [ PD1 ST ] [{ PRT ST }] [ ST [{ OH1 ST }] [{ OH2 ST }] [ OH3 ST ] [{ OH4 ST }] ] ST [{ ARV ST }] [{ NTE ST }] [ ST PV1 ST [ PV2 ST ] [{ PRT ST }] ] ST [{ ST IN1 ST [ IN2 ST ] [ IN3 ST ] }] ST [ GT1 ST ] [{ AL1 ST }] ] ST { ST ORC ST [{ PRT ST }] [{ ST TQ1 ST [{ TQ2 ST }] }] ST OBR ST [{ NTE ST }] [{ PRT ST }] [ CTD ST ] [{ DG1 ST }] [ REL ST ] [{ ST OBX ST [{ PRT ST }] [{ NTE ST }] }] ST { IPC ST } } ST [{ ST DEV ST [{ OBX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OML - Laboratory order for multiple orders related to a single specimen */</w:t>
      </w:r>
    </w:p>
    <w:p w:rsidR="001240F6" w:rsidRPr="0026150D" w:rsidRDefault="001240F6" w:rsidP="001240F6">
      <w:pPr>
        <w:pStyle w:val="eBNF"/>
        <w:rPr>
          <w:lang w:val="en-US"/>
        </w:rPr>
      </w:pPr>
      <w:r w:rsidRPr="0026150D">
        <w:rPr>
          <w:lang w:val="en-US"/>
        </w:rPr>
        <w:t>OML_O21 := SOM MSH ST [{ ARV ST }] [{ SFT ST }] [ UAC ST ] [{ NTE ST }] [ ST PID ST [ PD1 ST ] [{ PRT ST }] [ ST [{ OH1 ST }] [{ OH2 ST }] [ OH3 ST ] [{ OH4 ST }] ] ST [{ NTE ST }] [{ ST NK1 ST [{ OH2 ST }] [ OH3 ST ] }] ST [{ ARV ST }] [ ST PV1 ST [ PV2 ST ] [{ PRT ST }] ] ST [{ ST IN1 ST [ IN2 ST ] [ IN3 ST ] }] ST [ GT1 ST ] [{ AL1 ST }] ] ST { ST ORC ST [{ NTE ST }] [{ PRT ST }] [{ ST TQ1 ST [{ TQ2 ST }] }] ST [ ST OBR ST [ TCD ST ] [{ NTE ST }] [{ PRT ST }] [ CTD ST ] [{ DG1 ST }] [ REL ST ] [{ ST OBX ST [{ PRT ST }] [ TCD ST ] [{ NTE ST }] }] ST [{ ST SPM ST [{ NTE ST }] [{ ST OBX ST [{ PRT ST }] }] ST [{ ST SAC ST [{ NTE ST }] [{ ST OBX ST [{ PRT ST }] }] ST }] ST }] ST [ IPC ST ] [ SGH ST ] [{ ST [ ST PID ST [ PD1 ST ] [{ PRT ST }] [{ ARV ST }] ] ST [ ST PV1 ST [ PV2 ST ] [{ PRT ST }] ] ST [{ AL1 ST }] { ST ORC ST [{ PRT ST }] OBR ST [{ NTE ST }] [{ ST PRT ST [{ DEV ST }] }] ST [{ ST TQ1 ST [{ TQ2 ST }] }] ST { ST OBX ST [{ PRT ST }] [{ NTE ST }] } ST } ST }] ST [ SGT ST ] ] ST [{ FT1 ST }] [{ CTI ST }] [ BLG ST ] } ST [{ ST DEV ST [{ OBX ST }] }] ST  EOM;</w:t>
      </w:r>
    </w:p>
    <w:p w:rsidR="001240F6" w:rsidRPr="0026150D" w:rsidRDefault="001240F6" w:rsidP="001240F6"/>
    <w:p w:rsidR="001240F6" w:rsidRPr="0026150D" w:rsidRDefault="001240F6" w:rsidP="001240F6">
      <w:pPr>
        <w:pStyle w:val="eBNF"/>
        <w:rPr>
          <w:lang w:val="en-US"/>
        </w:rPr>
      </w:pPr>
      <w:r w:rsidRPr="0026150D">
        <w:rPr>
          <w:lang w:val="en-US"/>
        </w:rPr>
        <w:lastRenderedPageBreak/>
        <w:t xml:space="preserve">    /* OML - Laboratory order for multiple orders related to a single container of a sp */</w:t>
      </w:r>
    </w:p>
    <w:p w:rsidR="001240F6" w:rsidRPr="0026150D" w:rsidRDefault="001240F6" w:rsidP="001240F6">
      <w:pPr>
        <w:pStyle w:val="eBNF"/>
        <w:rPr>
          <w:lang w:val="en-US"/>
        </w:rPr>
      </w:pPr>
      <w:r w:rsidRPr="0026150D">
        <w:rPr>
          <w:lang w:val="en-US"/>
        </w:rPr>
        <w:t>OML_O33 := SOM MSH ST MSH ST MSH ST [{ ARV ST }] [{ ARV ST }] [{ ARV ST }] [{ SFT ST }] [{ SFT ST }] [{ SFT ST }] [ UAC ST ] [ UAC ST ] [ UAC ST ] [{ NTE ST }] [{ NTE ST }] [{ NTE ST }] [ ST [ ST [ ST PID ST PID ST PID ST [ PD1 ST ] [ PD1 ST ] [ PD1 ST ] [{ PRT ST }] [{ PRT ST }] [{ PRT ST }] [ ST [ ST [ ST [{ OH1 ST }] [{ OH1 ST }] [{ OH1 ST }] [{ OH2 ST }] [{ OH2 ST }] [{ OH2 ST }] [ OH3 ST ] [ OH3 ST ] [ OH3 ST ] [{ OH4 ST }] [{ OH4 ST }] [{ OH4 ST }] ] ST ] ST ] ST [{ NTE ST }] [{ NTE ST }] [{ NTE ST }] [{ ST [{ ST [{ ST NK1 ST NK1 ST NK1 ST [{ OH2 ST }] [{ OH2 ST }] [{ OH2 ST }] [ OH3 ST ] [ OH3 ST ] [ OH3 ST ] }] ST }] ST }] ST [{ ARV ST }] [{ ARV ST }] [{ ARV ST }] [ ST [ ST [ ST PV1 ST PV1 ST PV1 ST [ PV2 ST ] [ PV2 ST ] [ PV2 ST ] [{ PRT ST }] [{ PRT ST }] [{ PRT ST }] ] ST ] ST ] ST [{ ST [{ ST [{ ST IN1 ST IN1 ST IN1 ST [ IN2 ST ] [ IN2 ST ] [ IN2 ST ] [ IN3 ST ] [ IN3 ST ] [ IN3 ST ] }] ST }] ST }] ST [ GT1 ST ] [ GT1 ST ] [ GT1 ST ] [{ AL1 ST }] [{ AL1 ST }] [{ AL1 ST }] ] ST ] ST ] ST { ST { ST { ST SPM ST SPM ST SPM ST [{ NTE ST }] [{ NTE ST }] [{ NTE ST }] [{ ST [{ ST [{ ST OBX ST OBX ST OBX ST [{ PRT ST }] [{ PRT ST }] [{ PRT ST }] }] ST }] ST }] ST [{ ST [{ ST [{ ST SAC ST SAC ST SAC ST [{ NTE ST }] [{ NTE ST }] [{ NTE ST }] }] ST }] ST }] ST { ST { ST { ST ORC ST ORC ST ORC ST [{ NTE ST }] [{ NTE ST }] [{ NTE ST }] [{ PRT ST }] [{ PRT ST }] [{ PRT ST }] [{ ST [{ ST [{ ST TQ1 ST TQ1 ST TQ1 ST [{ TQ2 ST }] [{ TQ2 ST }] [{ TQ2 ST }] }] ST }] ST }] ST [ ST [ ST [ ST OBR ST OBR ST OBR ST [ TCD ST ] [ TCD ST ] [ TCD ST ] [{ NTE ST }] [{ NTE ST }] [{ NTE ST }] [{ PRT ST }] [{ PRT ST }] [{ PRT ST }] [{ DG1 ST }] [{ DG1 ST }] [{ DG1 ST }] [ REL ST ] [ REL ST ] [ REL ST ] [{ ST [{ ST [{ ST OBX ST OBX ST OBX ST [{ PRT ST }] [{ PRT ST }] [{ PRT ST }] [ TCD ST ] [ TCD ST ] [ TCD ST ] [{ NTE ST }] [{ NTE ST }] [{ NTE ST }] }] ST }] ST }] ST [ IPC ST ] [ IPC ST ] [ IPC ST ] [ SGH ST ] [ SGH ST ] [ SGH ST ] [{ ST [{ ST [{ ST [ ST [ ST [ ST PID ST PID ST PID ST [ PD1 ST ] [ PD1 ST ] [ PD1 ST ] [{ PRT ST }] [{ PRT ST }] [{ PRT ST }] [{ ARV ST }] [{ ARV ST }] [{ ARV ST }] ] ST ] ST ] ST [ ST [ ST [ ST PV1 ST PV1 ST PV1 ST [ PV2 ST ] [ PV2 ST ] [ PV2 ST ] [{ PRT ST }] [{ PRT ST }] [{ PRT ST }] ] ST ] ST ] ST [{ AL1 ST }] [{ AL1 ST }] [{ AL1 ST }] { ST { ST { ST ORC ST ORC ST ORC ST [{ PRT ST }] [{ PRT ST }] [{ PRT ST }] OBR ST OBR ST OBR ST [{ NTE ST }] [{ NTE ST }] [{ NTE ST }] [{ ST [{ ST [{ ST PRT ST PRT ST PRT ST [{ DEV ST }] [{ DEV ST }] [{ DEV ST }] }] ST }] ST }] ST [{ ST [{ ST [{ ST TQ1 ST TQ1 ST TQ1 ST [{ TQ2 ST }] [{ TQ2 ST }] [{ TQ2 ST }] }] ST }] ST }] ST { ST { ST { ST OBX ST OBX ST OBX ST [{ PRT ST }] [{ PRT ST }] [{ PRT ST }] [{ NTE ST }] [{ NTE ST }] [{ NTE ST }] } ST } ST } ST } ST } ST } ST }] ST }] ST }] ST [ SGT ST ] [ SGT ST ] [ SGT ST ] ] ST ] ST ] ST [{ FT1 ST }] [{ FT1 ST }] [{ FT1 ST }] [{ CTI ST }] [{ CTI ST }] [{ CTI ST }] [ BLG ST ] [ BLG ST ] [ BLG ST ] } ST } ST } ST } ST } ST } ST [{ ST [{ ST [{ ST DEV ST DEV ST DEV ST [{ OBX ST }] [{ OBX ST }] [{ OBX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Specimen shipment centric laboratory order */</w:t>
      </w:r>
    </w:p>
    <w:p w:rsidR="001240F6" w:rsidRPr="0026150D" w:rsidRDefault="001240F6" w:rsidP="001240F6">
      <w:pPr>
        <w:pStyle w:val="eBNF"/>
        <w:rPr>
          <w:lang w:val="en-US"/>
        </w:rPr>
      </w:pPr>
      <w:r w:rsidRPr="0026150D">
        <w:rPr>
          <w:lang w:val="en-US"/>
        </w:rPr>
        <w:t xml:space="preserve">OML_O35 := SOM MSH ST [{ ARV ST }] [{ SFT ST }] [ UAC ST ] [{ NTE ST }] [ ST PID ST [ PD1 ST ] [{ PRT ST }] [ ST [{ OH1 ST }] [{ OH2 ST }] [ OH3 ST ] [{ OH4 ST }] ] ST [{ NTE ST }] [{ ST NK1 ST [{ OH2 ST }] [ OH3 ST ] }] ST [{ ARV ST }] [ ST PV1 ST [ PV2 ST ] [{ PRT ST }] ] ST [{ ST IN1 ST [ IN2 ST ] [ IN3 ST ] }] ST [ GT1 ST ] [{ AL1 ST }] ] ST { ST SPM ST [{ NTE ST }] [{ ST OBX ST [{ PRT ST }] }] ST { ST SAC ST [{ NTE ST }] { ST ORC ST [{ NTE ST }] [{ PRT ST }] [{ ST TQ1 ST [{ TQ2 ST }] }] ST [ ST OBR ST [ TCD ST ] [{ NTE ST }] [{ PRT ST }] [{ DG1 ST }] [ REL ST ] [{ ST OBX ST [{ PRT ST }] [ TCD ST ] [{ NTE ST }] }] ST [ IPC ST ] [ SGH ST ] [{ ST [ ST PID ST [ PD1 ST ] [{ PRT ST }] [{ ARV ST }] ] ST [ ST PV1 ST [ PV2 ST ] [{ PRT ST }] ] ST [{ AL1 ST }] { ST ORC ST [{ PRT ST }] OBR ST [{ NTE ST }] [{ ST PRT ST [{ DEV ST }] }] ST [{ ST TQ1 </w:t>
      </w:r>
      <w:r w:rsidRPr="0026150D">
        <w:rPr>
          <w:lang w:val="en-US"/>
        </w:rPr>
        <w:lastRenderedPageBreak/>
        <w:t>ST [{ TQ2 ST }] }] ST { ST OBX ST [{ PRT ST }] [{ NTE ST }] } ST } ST }] ST [ SGT ST ] ] ST [{ FT1 ST }] [{ CTI ST }] [ BLG ST ] } ST } ST } ST [{ ST DEV ST [{ OBX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OML_O39 := SOM MSH ST [{ ARV ST }] [{ SFT ST }] [ UAC ST ] [{ NTE ST }] [ ST PID ST [ PD1 ST ] [{ PRT ST }] [ ST [{ OH1 ST }] [{ OH2 ST }] [ OH3 ST ] [{ OH4 ST }] ] ST [{ NTE ST }] [{ ST NK1 ST [{ OH2 ST }] [ OH3 ST ] }] ST [{ ARV ST }] [ ST PV1 ST [ PV2 ST ] [{ PRT ST }] ] ST [{ ST IN1 ST [ IN2 ST ] [ IN3 ST ] }] ST [ GT1 ST ] [{ AL1 ST }] ] ST { ST ORC ST [{ NTE ST }] [{ PRT ST }] [{ ST TQ1 ST [{ TQ2 ST }] }] ST [ ST OBR ST [ TCD ST ] [{ NTE ST }] [{ PRT ST }] [ CTD ST ] [{ DG1 ST }] [ REL ST ] [{ ST OBX ST [{ PRT ST }] [ TCD ST ] [{ NTE ST }] }] ST [{ ST SHP ST [{ ST OBX ST [{ PRT ST }] }] ST { ST PAC ST [{ ST SPM ST [{ NTE ST }] [{ ST OBX ST [{ PRT ST }] }] ST [{ ST SAC ST [{ NTE ST }] [{ ST OBX ST [{ PRT ST }] }] ST }] ST }] ST } ST }] ST ] ST [{ FT1 ST }] [{ CTI ST }] [ BLG ST ] } ST [{ ST DEV ST [{ OBX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OMN - Non-stock requisition order */</w:t>
      </w:r>
    </w:p>
    <w:p w:rsidR="001240F6" w:rsidRPr="0026150D" w:rsidRDefault="001240F6" w:rsidP="001240F6">
      <w:pPr>
        <w:pStyle w:val="eBNF"/>
        <w:rPr>
          <w:lang w:val="en-US"/>
        </w:rPr>
      </w:pPr>
      <w:r w:rsidRPr="0026150D">
        <w:rPr>
          <w:lang w:val="en-US"/>
        </w:rPr>
        <w:t>OML_O59 := SOM MSH ST [{ ARV ST }] [{ SFT ST }] [ UAC ST ] [{ NTE ST }] [ ST PID ST [ PD1 ST ] [{ PRT ST }] [{ NTE ST }] [{ NK1 ST }] [ ST PV1 ST [ PV2 ST ] [{ PRT ST }] ] ST [{ ST IN1 ST [ IN2 ST ] [ IN3 ST ] }] ST [ GT1 ST ] [{ AL1 ST }] ] ST { ST ORC ST [{ NTE ST }] [{ PRT ST }] [{ ST TQ1 ST [{ TQ2 ST }] }] ST [ ST OBR ST [ TCD ST ] [{ NTE ST }] [{ PRT ST }] [ CTD ST ] [{ DG1 ST }] [ REL ST ] [{ ST OBX ST [{ PRT ST }] [ TCD ST ] [{ NTE ST }] }] ST [{ ST SPM ST [{ NTE ST }] [{ ST OBX ST [{ PRT ST }] }] ST [{ ST SAC ST [{ NTE ST }] [{ ST OBX ST [{ PRT ST }] }] ST }] ST }] ST [ IPC ST ] [ SGH ST ] [{ ST [ ST PID ST [ PD1 ST ] [{ PRT ST }] ] ST [ ST PV1 ST [ PV2 ST ] [{ PRT ST }] ] ST [{ AL1 ST }] { ST ORC ST [{ PRT ST }] OBR ST [{ NTE ST }] [{ ST PRT ST [{ DEV ST }] }] ST [{ ST TQ1 ST [{ TQ2 ST }] }] ST { ST OBX ST [{ PRT ST }] [{ NTE ST }] } ST } ST }] ST [ SGT ST ] ] ST [{ FT1 ST }] [{ CTI ST }] [ BLG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OMP - Pharmacy/treatment order */</w:t>
      </w:r>
    </w:p>
    <w:p w:rsidR="001240F6" w:rsidRPr="0026150D" w:rsidRDefault="001240F6" w:rsidP="001240F6">
      <w:pPr>
        <w:pStyle w:val="eBNF"/>
        <w:rPr>
          <w:lang w:val="en-US"/>
        </w:rPr>
      </w:pPr>
      <w:r w:rsidRPr="0026150D">
        <w:rPr>
          <w:lang w:val="en-US"/>
        </w:rPr>
        <w:t>OMN_O07 := SOM MSH ST [{ ARV ST }] [{ SFT ST }] [ UAC ST ] [{ NTE ST }] [ ST PID ST [ PD1 ST ] [{ PRT ST }] [{ ARV ST }] [{ NTE ST }] [ ST PV1 ST [ PV2 ST ] [{ PRT ST }] ] ST [{ ST IN1 ST [ IN2 ST ] [ IN3 ST ] }] ST [ GT1 ST ] [{ AL1 ST }] ] ST { ST ORC ST [{ PRT ST }] [{ ST TQ1 ST [{ TQ2 ST }] }] ST RQD ST [ RQ1 ST ] [{ NTE ST }] [{ ST OBX ST [{ PRT ST }] [{ NTE ST }] }] ST [ BLG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OMP_O09 := SOM MSH ST [{ ARV ST }] [{ SFT ST }] [ UAC ST ] [{ NTE ST }] [ ST PID ST [ ST PD1 ST [{ PRT ST }] ] ST [{ NTE ST }] [{ ARV ST }] [ ST PV1 ST [ PV2 ST ] [{ PRT ST }] [{ ARV ST }] ] ST [{ ST IN1 ST [ IN2 ST ] [ IN3 ST ] }] ST [ GT1 ST ] [{ AL1 ST }] ] ST { ST ORC ST [{ ST TQ1 ST [{ TQ2 ST }] }] ST RXO ST [{ PRT ST }] [{ NTE ST }] { RXR ST } [{ ST RXC ST [{ NTE ST }] }] ST [{ CDO ST }] [{ ST OBX ST [{ PRT ST }] [{ NTE ST }] }] ST [{ FT1 ST }] [ BLG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OMS - Stock requisition order */</w:t>
      </w:r>
    </w:p>
    <w:p w:rsidR="001240F6" w:rsidRPr="0026150D" w:rsidRDefault="001240F6" w:rsidP="001240F6">
      <w:pPr>
        <w:pStyle w:val="eBNF"/>
        <w:rPr>
          <w:lang w:val="en-US"/>
        </w:rPr>
      </w:pPr>
      <w:r w:rsidRPr="0026150D">
        <w:rPr>
          <w:lang w:val="en-US"/>
        </w:rPr>
        <w:t xml:space="preserve">OMQ_O57 := SOM MSH ST [{ ARV ST }] [{ SFT ST }] [ UAC ST ] [{ NTE ST }] [ ST PID ST [ PD1 ST ] [{ PRT ST }] [{ NTE ST }] [{ NK1 ST }] [{ ARV ST }] [ ST PV1 </w:t>
      </w:r>
      <w:r w:rsidRPr="0026150D">
        <w:rPr>
          <w:lang w:val="en-US"/>
        </w:rPr>
        <w:lastRenderedPageBreak/>
        <w:t>ST [ PV2 ST ] [{ PRT ST }] ] ST [{ ST IN1 ST [ IN2 ST ] [ IN3 ST ] }] ST [ GT1 ST ] [{ AL1 ST }] ] ST { ST ORC ST [{ PRT ST }] OBX ST [{ PRT ST }] TXA ST [ CTD ST ] [{ DG1 ST }] [{ ST OBX ST [{ PRT ST }] [{ NTE ST }] }] ST [{ ST [ ST PID ST [ PD1 ST ] [{ PRT ST }] [{ ARV ST }] ] ST [ ST PV1 ST [ PV2 ST ] [{ PRT ST }] ] ST [{ AL1 ST }] { ST ORC ST [{ PRT ST }] OBR ST [{ ST TQ1 ST [{ TQ2 ST }] }] ST [{ NTE ST }] [{ ST PRT ST [{ DEV ST }] }] ST [ CTD ST ] { ST OBX ST [{ PRT ST }] [{ NTE ST }] } ST } ST }] ST [{ FT1 ST }] [{ CTI ST }] [ BLG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OPL - Population/Location-Based Laboratory Order Message */</w:t>
      </w:r>
    </w:p>
    <w:p w:rsidR="001240F6" w:rsidRPr="0026150D" w:rsidRDefault="001240F6" w:rsidP="001240F6">
      <w:pPr>
        <w:pStyle w:val="eBNF"/>
        <w:rPr>
          <w:lang w:val="en-US"/>
        </w:rPr>
      </w:pPr>
      <w:r w:rsidRPr="0026150D">
        <w:rPr>
          <w:lang w:val="en-US"/>
        </w:rPr>
        <w:t>OMS_O05 := SOM MSH ST [{ ARV ST }] [{ SFT ST }] [ UAC ST ] [{ NTE ST }] [ ST PID ST [ PD1 ST ] [{ PRT ST }] [{ ARV ST }] [{ NTE ST }] [ ST PV1 ST [ PV2 ST ] [{ PRT ST }] ] ST [{ ST IN1 ST [ IN2 ST ] [ IN3 ST ] }] ST [ GT1 ST ] [{ AL1 ST }] ] ST { ST ORC ST [{ PRT ST }] [{ ST TQ1 ST [{ TQ2 ST }] }] ST RQD ST [ RQ1 ST ] [{ NTE ST }] [{ ST OBX ST [{ PRT ST }] [{ NTE ST }] }] ST [ BLG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OPR - Population/Location-Based Laboratory Order Acknowledgment Message */</w:t>
      </w:r>
    </w:p>
    <w:p w:rsidR="001240F6" w:rsidRPr="0026150D" w:rsidRDefault="001240F6" w:rsidP="001240F6">
      <w:pPr>
        <w:pStyle w:val="eBNF"/>
        <w:rPr>
          <w:lang w:val="en-US"/>
        </w:rPr>
      </w:pPr>
      <w:r w:rsidRPr="0026150D">
        <w:rPr>
          <w:lang w:val="en-US"/>
        </w:rPr>
        <w:t>OPL_O37 := SOM MSH ST [{ ARV ST }] [{ SFT ST }] [ UAC ST ] [{ NTE ST }] { PRT ST } [ ST GT1 ST [{ NTE ST }] ] ST { ST { NK1 ST } [ ST PID ST [ PD1 ST ] [{ PRT ST }] [{ ARV ST }] [{ ST OBX ST [{ PRT ST }] }] ST [{ ST IN1 ST [ IN2 ST ] [ IN3 ST ] }] ST [{ AL1 ST }] ] ST { ST SPM ST [{ ST OBX ST [{ PRT ST }] }] ST [{ ST SAC ST [{ ST OBX ST [{ PRT ST }] }] ST }] ST { ST ORC ST [{ PRT ST }] OBR ST [{ PRT ST }] [{ ST TQ1 ST [{ TQ2 ST }] }] ST [ TCD ST ] [{ DG1 ST }] [{ ST OBX ST [{ PRT ST }] }] ST } ST } ST [ SGH ST ] [ ST { NK1 ST } [ ST PID ST [ PD1 ST ] [{ PRT ST }] [{ ARV ST }] ] ST [ ST PV1 ST [ PV2 ST ] [{ PRT ST }] ] ST [ AL1 ST ] { ST OBR ST [ ORC ST ] [{ ST PRT ST [{ DEV ST }] }] ST [ ST TQ1 ST [{ TQ2 ST }] ] ST { ST OBX ST [{ PRT ST }] } ST } ST ] ST [ SGT ST ] [{ FT1 ST }] [{ CTI ST }] [ BLG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OPU - Unsolicited Population/Location-Based Laboratory Observation Message */</w:t>
      </w:r>
    </w:p>
    <w:p w:rsidR="001240F6" w:rsidRPr="0026150D" w:rsidRDefault="001240F6" w:rsidP="001240F6">
      <w:pPr>
        <w:pStyle w:val="eBNF"/>
        <w:rPr>
          <w:lang w:val="en-US"/>
        </w:rPr>
      </w:pPr>
      <w:r w:rsidRPr="0026150D">
        <w:rPr>
          <w:lang w:val="en-US"/>
        </w:rPr>
        <w:t>OPR_O38 := SOM MSH ST MSA ST [{ ARV ST }] [{ ERR ST }] [{ SFT ST }] [ UAC ST ] [{ NTE ST }] [ ST { ST { NK1 ST } [ ST PID ST [{ PRT ST }] [{ ARV ST }] ] ST [{ ST SPM ST [{ ST OBX ST [{ PRT ST }] }] ST [{ SAC ST }] [{ ST ORC ST [{ PRT ST }] OBR ST [{ PRT ST }] }] ST [{ ST TQ1 ST [{ TQ2 ST }]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ORA - Observation Report Acknowledgement */</w:t>
      </w:r>
    </w:p>
    <w:p w:rsidR="001240F6" w:rsidRPr="0026150D" w:rsidRDefault="001240F6" w:rsidP="001240F6">
      <w:pPr>
        <w:pStyle w:val="eBNF"/>
        <w:rPr>
          <w:lang w:val="en-US"/>
        </w:rPr>
      </w:pPr>
      <w:r w:rsidRPr="0026150D">
        <w:rPr>
          <w:lang w:val="en-US"/>
        </w:rPr>
        <w:t>OPU_R25 := SOM MSH ST [{ ARV ST }] [{ SFT ST }] [ UAC ST ] [ NTE ST ] PV1 ST [ PV2 ST ] [{ PRT ST }] [{ ST OBX ST [{ NTE ST }] [{ PRT ST }] }] ST { ST { NK1 ST } [ ST PID ST [ PD1 ST ] [{ PRT ST }] [{ OH1 ST }] [{ OH2 ST }] [ OH3 ST ] [{ OH4 ST }] [{ ARV ST }] [{ ST OBX ST [{ PRT ST }] [{ NTE ST }] }] ST ] ST { ST SPM ST [{ ST OBX ST [{ PRT ST }] [{ NTE ST }] }] ST [{ ST SAC ST [ INV ST ] }] ST { ST OBR ST [{ PRT ST }] [ ST ORC ST [{ PRT ST }] ] ST [{ NTE ST }] [{ PRT ST }] [{ ST TQ1 ST [{ TQ2 ST }] }] ST { ST OBX ST [{ PRT ST }] [{ NTE ST }]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Observation Report Alert Acknowledgement */</w:t>
      </w:r>
    </w:p>
    <w:p w:rsidR="001240F6" w:rsidRPr="0026150D" w:rsidRDefault="001240F6" w:rsidP="001240F6">
      <w:pPr>
        <w:pStyle w:val="eBNF"/>
        <w:rPr>
          <w:lang w:val="en-US"/>
        </w:rPr>
      </w:pPr>
      <w:r w:rsidRPr="0026150D">
        <w:rPr>
          <w:lang w:val="en-US"/>
        </w:rPr>
        <w:lastRenderedPageBreak/>
        <w:t>ORA_R33 := SOM MSH ST [{ SFT ST }] [ UAC ST ] MSA ST [{ ERR ST }] [ ST ORC ST [{ PRT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ORB - Blood product order acknowledgment */</w:t>
      </w:r>
    </w:p>
    <w:p w:rsidR="001240F6" w:rsidRPr="0026150D" w:rsidRDefault="001240F6" w:rsidP="001240F6">
      <w:pPr>
        <w:pStyle w:val="eBNF"/>
        <w:rPr>
          <w:lang w:val="en-US"/>
        </w:rPr>
      </w:pPr>
      <w:r w:rsidRPr="0026150D">
        <w:rPr>
          <w:lang w:val="en-US"/>
        </w:rPr>
        <w:t>ORA_R41 := SOM MSH ST [{ SFT ST }] [ UAC ST ] MSA ST [{ ERR ST }] [{ PRT ST }]  EOM;</w:t>
      </w:r>
    </w:p>
    <w:p w:rsidR="001240F6" w:rsidRPr="0026150D" w:rsidRDefault="001240F6" w:rsidP="001240F6"/>
    <w:p w:rsidR="001240F6" w:rsidRPr="0026150D" w:rsidRDefault="001240F6" w:rsidP="001240F6">
      <w:pPr>
        <w:pStyle w:val="eBNF"/>
        <w:rPr>
          <w:lang w:val="en-US"/>
        </w:rPr>
      </w:pPr>
      <w:r w:rsidRPr="0026150D">
        <w:rPr>
          <w:lang w:val="en-US"/>
        </w:rPr>
        <w:t xml:space="preserve">    /* ORD - Diet order acknowledgment */</w:t>
      </w:r>
    </w:p>
    <w:p w:rsidR="001240F6" w:rsidRPr="0026150D" w:rsidRDefault="001240F6" w:rsidP="001240F6">
      <w:pPr>
        <w:pStyle w:val="eBNF"/>
        <w:rPr>
          <w:lang w:val="en-US"/>
        </w:rPr>
      </w:pPr>
      <w:r w:rsidRPr="0026150D">
        <w:rPr>
          <w:lang w:val="en-US"/>
        </w:rPr>
        <w:t>ORB_O28 := SOM MSH ST MSA ST [{ ARV ST }] [{ ERR ST }] [{ SFT ST }] [ UAC ST ] [{ NTE ST }] [ ST [ ST PID ST [{ PRT ST }] [{ ARV ST }] [{ ST ORC ST [{ PRT ST }] [{ ST TQ1 ST [{ TQ2 ST }] }] ST [ BPO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ORG/ORL - General clinical order response */</w:t>
      </w:r>
    </w:p>
    <w:p w:rsidR="001240F6" w:rsidRPr="0026150D" w:rsidRDefault="001240F6" w:rsidP="001240F6">
      <w:pPr>
        <w:pStyle w:val="eBNF"/>
        <w:rPr>
          <w:lang w:val="en-US"/>
        </w:rPr>
      </w:pPr>
      <w:r w:rsidRPr="0026150D">
        <w:rPr>
          <w:lang w:val="en-US"/>
        </w:rPr>
        <w:t>ORD_O04 := SOM MSH ST MSA ST [{ ARV ST }] [{ ERR ST }] [{ SFT ST }] [ UAC ST ] [{ NTE ST }] [ ST [ ST PID ST [{ PRT ST }] [{ ARV ST }] [{ NTE ST }] ] ST { ST ORC ST [{ PRT ST }] [{ ST TQ1 ST [{ TQ2 ST }] }] ST [{ ODS ST }] [{ NTE ST }] } ST [{ ST ORC ST [{ PRT ST }] [{ ST TQ1 ST [{ TQ2 ST }] }] ST [{ ODT ST }]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ORI - Imaging order response message to any OMI */</w:t>
      </w:r>
    </w:p>
    <w:p w:rsidR="001240F6" w:rsidRPr="0026150D" w:rsidRDefault="001240F6" w:rsidP="001240F6">
      <w:pPr>
        <w:pStyle w:val="eBNF"/>
        <w:rPr>
          <w:lang w:val="en-US"/>
        </w:rPr>
      </w:pPr>
      <w:r w:rsidRPr="0026150D">
        <w:rPr>
          <w:lang w:val="en-US"/>
        </w:rPr>
        <w:t>ORG_O20 := SOM MSH ST MSA ST [{ ARV ST }] [{ ERR ST }] [{ SFT ST }] [ UAC ST ] [{ NTE ST }] [ ST [ ST PID ST [{ NTE ST }] [{ PRT ST }] [{ ARV ST }] ] ST { ST ORC ST [{ PRT ST }] [{ ST TQ1 ST [{ TQ2 ST }] }] ST [ ST OBR ST [{ PRT ST }] [{ NTE ST }] ] ST [{ CTI ST }] [{ ST SPM ST [{ SAC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ORL - General laboratory order response message to any OML */</w:t>
      </w:r>
    </w:p>
    <w:p w:rsidR="001240F6" w:rsidRPr="0026150D" w:rsidRDefault="001240F6" w:rsidP="001240F6">
      <w:pPr>
        <w:pStyle w:val="eBNF"/>
        <w:rPr>
          <w:lang w:val="en-US"/>
        </w:rPr>
      </w:pPr>
      <w:r w:rsidRPr="0026150D">
        <w:rPr>
          <w:lang w:val="en-US"/>
        </w:rPr>
        <w:t>ORI_O24 := SOM MSH ST MSA ST [{ ARV ST }] [{ ERR ST }] [{ SFT ST }] [ UAC ST ] [{ NTE ST }] [ ST [ ST PID ST [{ ARV ST }] [{ NTE ST }] [{ PRT ST }] ] ST { ST ORC ST [{ PRT ST }] [{ ST TQ1 ST [{ TQ2 ST }] }] ST OBR ST [{ NTE ST }] [{ PRT ST }] { IPC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ORL - Laboratory order response message to a multiple order related to single sp */</w:t>
      </w:r>
    </w:p>
    <w:p w:rsidR="001240F6" w:rsidRPr="0026150D" w:rsidRDefault="001240F6" w:rsidP="001240F6">
      <w:pPr>
        <w:pStyle w:val="eBNF"/>
        <w:rPr>
          <w:lang w:val="en-US"/>
        </w:rPr>
      </w:pPr>
      <w:r w:rsidRPr="0026150D">
        <w:rPr>
          <w:lang w:val="en-US"/>
        </w:rPr>
        <w:t>ORL_O22 := SOM MSH ST MSA ST [{ ARV ST }] [{ ERR ST }] [{ SFT ST }] [ UAC ST ] [{ NTE ST }] [ ST PID ST [{ PRT ST }] [{ ARV ST }] [{ ST ORC ST [{ PRT ST }] [{ ST TQ1 ST [{ TQ2 ST }] }] ST [ ST OBR ST [{ PRT ST }] [{ ST SPM ST [{ SAC ST }]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ORL - Laboratory order response message to a single container of a specimen OML */</w:t>
      </w:r>
    </w:p>
    <w:p w:rsidR="001240F6" w:rsidRPr="0026150D" w:rsidRDefault="001240F6" w:rsidP="001240F6">
      <w:pPr>
        <w:pStyle w:val="eBNF"/>
        <w:rPr>
          <w:lang w:val="en-US"/>
        </w:rPr>
      </w:pPr>
      <w:r w:rsidRPr="0026150D">
        <w:rPr>
          <w:lang w:val="en-US"/>
        </w:rPr>
        <w:t>ORL_O34 := SOM MSH ST MSA ST [{ ARV ST }] [{ ERR ST }] [{ SFT ST }] [ UAC ST ] [{ NTE ST }] [ ST PID ST [{ PRT ST }] [{ ARV ST }] { ST SPM ST [{ ST OBX ST [{ PRT ST }] }] ST [{ SAC ST }] [{ ST ORC ST [{ PRT ST }] [{ ST TQ1 ST [{ TQ2 ST }] }] ST [ ST OBR ST [{ PRT ST }]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Specimen Shipment Centric Laboratory Order Acknowledgment Message */</w:t>
      </w:r>
    </w:p>
    <w:p w:rsidR="001240F6" w:rsidRPr="0026150D" w:rsidRDefault="001240F6" w:rsidP="001240F6">
      <w:pPr>
        <w:pStyle w:val="eBNF"/>
        <w:rPr>
          <w:lang w:val="en-US"/>
        </w:rPr>
      </w:pPr>
      <w:r w:rsidRPr="0026150D">
        <w:rPr>
          <w:lang w:val="en-US"/>
        </w:rPr>
        <w:t xml:space="preserve">ORL_O36 := SOM MSH ST MSA ST [{ ARV ST }] [{ ERR ST }] [{ SFT ST }] [ UAC ST ] [{ NTE ST }] [ ST PID ST [{ PRT ST }] [{ ARV ST }] { ST SPM ST [{ ST OBX ST [{ </w:t>
      </w:r>
      <w:r w:rsidRPr="0026150D">
        <w:rPr>
          <w:lang w:val="en-US"/>
        </w:rPr>
        <w:lastRenderedPageBreak/>
        <w:t>PRT ST }] }] ST [{ NTE ST }] { ST SAC ST [{ ST ORC ST [{ PRT ST }] [{ ST TQ1 ST [{ TQ2 ST }] }] ST [ ST OBR ST [{ PRT ST }]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ORL_O40 := SOM MSH ST MSA ST [{ ARV ST }] [{ ERR ST }] [{ SFT ST }] [ UAC ST ] [{ NTE ST }] [ ST [ ST PID ST [{ PRT ST }] [{ ARV ST }] [{ ST ORC ST [{ PRT ST }] [{ ST TQ1 ST [{ TQ2 ST }] }] ST [ ST OBR ST [{ PRT ST }] [{ ST SHP ST { ST PAC ST [{ ST SPM ST [{ ST SAC ST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ORL_O53 := SOM MSH ST MSA ST [{ ARV ST }] [{ ERR ST }] [{ SFT ST }] [ UAC ST ] [{ NTE ST }] [ ST [ ST PID ST [{ PRT ST }] ] ST [{ ST ORC ST [{ PRT ST }] [{ ST TQ1 ST [{ TQ2 ST }] }] ST [ ST OBR ST [{ PRT ST }] [{ ST SPM ST [{ SAC ST }]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ORL_O54 := SOM MSH ST MSA ST [{ ARV ST }] [{ ERR ST }] [{ SFT ST }] [ UAC ST ] [{ NTE ST }] [ ST [ ST PID ST [{ PRT ST }] ] ST { ST SPM ST [{ ST OBX ST [{ PRT ST }] }] ST [{ SAC ST }] [{ ST ORC ST [{ PRT ST }] [{ ST TQ1 ST [{ TQ2 ST }] }] ST [ ST OBR ST [{ PRT ST }]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ORL_O55 := SOM MSH ST MSA ST [{ ARV ST }] [{ ERR ST }] [{ SFT ST }] [ UAC ST ] [{ NTE ST }] [ ST [ ST PID ST [{ PRT ST }] ] ST { ST SPM ST [{ ST OBX ST [{ PRT ST }] }] ST [{ NTE ST }] { ST SAC ST [{ ST ORC ST [{ PRT ST }] [{ ST TQ1 ST [{ TQ2 ST }] }] ST [ ST OBR ST [{ PRT ST }]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ORN - Non-stock requisition acknowledgment */</w:t>
      </w:r>
    </w:p>
    <w:p w:rsidR="001240F6" w:rsidRPr="0026150D" w:rsidRDefault="001240F6" w:rsidP="001240F6">
      <w:pPr>
        <w:pStyle w:val="eBNF"/>
        <w:rPr>
          <w:lang w:val="en-US"/>
        </w:rPr>
      </w:pPr>
      <w:r w:rsidRPr="0026150D">
        <w:rPr>
          <w:lang w:val="en-US"/>
        </w:rPr>
        <w:t>ORL_O56 := SOM MSH ST MSA ST [{ ARV ST }] [{ ERR ST }] [{ SFT ST }] [ UAC ST ] [{ NTE ST }] [ ST [ ST PID ST [{ PRT ST }] ] ST [{ ST ORC ST [{ PRT ST }] [{ ST TQ1 ST [{ TQ2 ST }] }] ST [ ST OBR ST [{ PRT ST }] [{ ST SHP ST { ST PAC ST [{ ST SPM ST [{ ST SAC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ORP - Pharmacy/treatment order acknowledgment */</w:t>
      </w:r>
    </w:p>
    <w:p w:rsidR="001240F6" w:rsidRPr="0026150D" w:rsidRDefault="001240F6" w:rsidP="001240F6">
      <w:pPr>
        <w:pStyle w:val="eBNF"/>
        <w:rPr>
          <w:lang w:val="en-US"/>
        </w:rPr>
      </w:pPr>
      <w:r w:rsidRPr="0026150D">
        <w:rPr>
          <w:lang w:val="en-US"/>
        </w:rPr>
        <w:t>ORN_O08 := SOM MSH ST MSA ST [{ ARV ST }] [{ ERR ST }] [{ SFT ST }] [ UAC ST ] [{ NTE ST }] [ ST [ ST PID ST [{ PRT ST }] [{ ARV ST }] [{ NTE ST }] ] ST { ST ORC ST [{ PRT ST }] [{ ST TQ1 ST [{ TQ2 ST }] }] ST RQD ST [ RQ1 ST ]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ORS - Stock requisition acknowledgment */</w:t>
      </w:r>
    </w:p>
    <w:p w:rsidR="001240F6" w:rsidRPr="0026150D" w:rsidRDefault="001240F6" w:rsidP="001240F6">
      <w:pPr>
        <w:pStyle w:val="eBNF"/>
        <w:rPr>
          <w:lang w:val="en-US"/>
        </w:rPr>
      </w:pPr>
      <w:r w:rsidRPr="0026150D">
        <w:rPr>
          <w:lang w:val="en-US"/>
        </w:rPr>
        <w:t>ORP_O10 := SOM MSH ST MSA ST [{ ERR ST }] [{ SFT ST }] [ UAC ST ] [{ NTE ST }] [ ST [ ST PID ST [{ PRT ST }] [{ NTE ST }] ] ST { ST ORC ST [{ PRT ST }] [{ ST TQ1 ST [{ TQ2 ST }] }] ST [ ST RXO ST [{ PRT ST }] [{ NTE ST }] { RXR ST } [{ ST RXC ST [{ NTE ST }]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lastRenderedPageBreak/>
        <w:t>ORS_O06 := SOM MSH ST MSA ST [{ ARV ST }] [{ ERR ST }] [{ SFT ST }] [ UAC ST ] [{ NTE ST }] [ ST [ ST PID ST [{ PRT ST }] [{ ARV ST }] [{ NTE ST }] ] ST { ST ORC ST [{ PRT ST }] [{ ST TQ1 ST [{ TQ2 ST }] }] ST RQD ST [ RQ1 ST ] [{ NTE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ORU - Unsolicited Point-Of-Care Observation Message Without Existing Order - Pla */</w:t>
      </w:r>
    </w:p>
    <w:p w:rsidR="001240F6" w:rsidRPr="0026150D" w:rsidRDefault="001240F6" w:rsidP="001240F6">
      <w:pPr>
        <w:pStyle w:val="eBNF"/>
        <w:rPr>
          <w:lang w:val="en-US"/>
        </w:rPr>
      </w:pPr>
      <w:r w:rsidRPr="0026150D">
        <w:rPr>
          <w:lang w:val="en-US"/>
        </w:rPr>
        <w:t>ORU_R01 := SOM MSH ST MSH ST MSH ST MSH ST [{ ARV ST }] [{ ARV ST }] [{ ARV ST }] [{ ARV ST }] [{ SFT ST }] [{ SFT ST }] [{ SFT ST }] [{ SFT ST }] [ UAC ST ] [ UAC ST ] [ UAC ST ] [ UAC ST ] { ST { ST { ST { ST [ ST [ ST [ ST [ ST PID ST PID ST PID ST PID ST [ PD1 ST ] [ PD1 ST ] [ PD1 ST ] [ PD1 ST ] [{ PRT ST }] [{ PRT ST }] [{ PRT ST }] [{ PRT ST }] [{ OH1 ST }] [{ OH1 ST }] [{ OH1 ST }] [{ OH1 ST }] [{ OH2 ST }] [{ OH2 ST }] [{ OH2 ST }] [{ OH2 ST }] [ OH3 ST ] [ OH3 ST ] [ OH3 ST ] [ OH3 ST ] [{ OH4 ST }] [{ OH4 ST }] [{ OH4 ST }] [{ OH4 ST }] [{ NTE ST }] [{ NTE ST }] [{ NTE ST }] [{ NTE ST }] [{ ST [{ ST [{ ST [{ ST NK1 ST NK1 ST NK1 ST NK1 ST [{ OH2 ST }] [{ OH2 ST }] [{ OH2 ST }] [{ OH2 ST }] [ OH3 ST ] [ OH3 ST ] [ OH3 ST ] [ OH3 ST ] }] ST }] ST }] ST }] ST [{ ARV ST }] [{ ARV ST }] [{ ARV ST }] [{ ARV ST }] [{ ST [{ ST [{ ST [{ ST OBX ST OBX ST OBX ST OBX ST [{ PRT ST }] [{ PRT ST }] [{ PRT ST }] [{ PRT ST }] }] ST }] ST }] ST }] ST [ ST [ ST [ ST [ ST PV1 ST PV1 ST PV1 ST PV1 ST [ PV2 ST ] [ PV2 ST ] [ PV2 ST ] [ PV2 ST ] [{ PRT ST }] [{ PRT ST }] [{ PRT ST }] [{ PRT ST }] ] ST ] ST ] ST ] ST [{ ST [{ ST [{ ST [{ ST IN1 ST IN1 ST IN1 ST IN1 ST [ IN2 ST ] [ IN2 ST ] [ IN2 ST ] [ IN2 ST ] [ IN3 ST ] [ IN3 ST ] [ IN3 ST ] [ IN3 ST ] }] ST }] ST }] ST }] ST ] ST ] ST ] ST ] ST { ST { ST { ST { ST [ ST [ ST [ ST [ ST ORC ST ORC ST ORC ST ORC ST [{ PRT ST }] [{ PRT ST }] [{ PRT ST }] [{ PRT ST }] [ ST [ ST [ ST [ ST OBX ST OBX ST OBX ST OBX ST [{ PRT ST }] [{ PRT ST }] [{ PRT ST }] [{ PRT ST }] TXA ST TXA ST TXA ST TXA ST ] ST ] ST ] ST ] ST ] ST ] ST ] ST ] ST OBR ST OBR ST OBR ST OBR ST [{ NTE ST }] [{ NTE ST }] [{ NTE ST }] [{ NTE ST }] [{ ST [{ ST [{ ST [{ ST PRT ST PRT ST PRT ST PRT ST [{ DEV ST }] [{ DEV ST }] [{ DEV ST }] [{ DEV ST }] }] ST }] ST }] ST }] ST [{ ST [{ ST [{ ST [{ ST TQ1 ST TQ1 ST TQ1 ST TQ1 ST [{ TQ2 ST }] [{ TQ2 ST }] [{ TQ2 ST }] [{ TQ2 ST }] }] ST }] ST }] ST }] ST [ CTD ST ] [ CTD ST ] [ CTD ST ] [ CTD ST ] [{ ST [{ ST [{ ST [{ ST OBX ST OBX ST OBX ST OBX ST [{ PRT ST }] [{ PRT ST }] [{ PRT ST }] [{ PRT ST }] [{ NTE ST }] [{ NTE ST }] [{ NTE ST }] [{ NTE ST }] }] ST }] ST }] ST }] ST [{ FT1 ST }] [{ FT1 ST }] [{ FT1 ST }] [{ FT1 ST }] [{ CTI ST }] [{ CTI ST }] [{ CTI ST }] [{ CTI ST }] [{ ST [{ ST [{ ST [{ ST SPM ST SPM ST SPM ST SPM ST [{ ST [{ ST [{ ST [{ ST OBX ST OBX ST OBX ST OBX ST [{ PRT ST }] [{ PRT ST }] [{ PRT ST }] [{ PRT ST }] }] ST }] ST }] ST }] ST }] ST }] ST }] ST }] ST } ST } ST } ST } ST [{ ST [{ ST [{ ST [{ ST DEV ST DEV ST DEV ST DEV ST [{ OBX ST }] [{ OBX ST }] [{ OBX ST }] [{ OBX ST }] }] ST }] ST }] ST }] ST } ST } ST } ST } ST [ DSC ST ] [ DSC ST ] [ DSC ST ]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 xml:space="preserve">ORU_R30 := SOM MSH ST MSH ST MSH ST [{ ARV ST }] [{ ARV ST }] [{ ARV ST }] [{ SFT ST }] [{ SFT ST }] [{ SFT ST }] [ UAC ST ] [ UAC ST ] [ UAC ST ] PID ST PID ST PID ST [ PD1 ST ] [ PD1 ST ] [ PD1 ST ] [{ PRT ST }] [{ PRT ST }] [{ PRT ST }] [{ OH1 ST }] [{ OH1 ST }] [{ OH1 ST }] [{ OH2 ST }] [{ OH2 ST }] [{ OH2 ST }] [ OH3 ST ] [ OH3 ST ] [ OH3 ST ] [{ OH4 ST }] [{ OH4 ST }] [{ OH4 ST }] [{ ARV ST }] [{ ARV ST }] [{ ARV ST }] [{ ST [{ ST [{ ST OBX ST OBX ST OBX ST [{ PRT ST }] [{ PRT ST }] [{ PRT ST }] }] ST }] ST }] ST [ ST [ ST [ ST PV1 ST PV1 ST PV1 ST [ PV2 ST ] [ PV2 ST ] [ PV2 ST ] [{ PRT ST }] [{ PRT ST }] [{ PRT ST }] ] ST ] ST ] ST ORC ST ORC ST ORC ST [{ PRT ST }] [{ PRT ST }] [{ PRT ST }] OBR ST OBR ST OBR ST [{ NTE ST }] [{ NTE ST }] [{ NTE ST }] [{ PRT ST }] </w:t>
      </w:r>
      <w:r w:rsidRPr="0026150D">
        <w:rPr>
          <w:lang w:val="en-US"/>
        </w:rPr>
        <w:lastRenderedPageBreak/>
        <w:t>[{ PRT ST }] [{ PRT ST }] [{ ST [{ ST [{ ST TQ1 ST TQ1 ST TQ1 ST [{ TQ2 ST }] [{ TQ2 ST }] [{ TQ2 ST }] }] ST }] ST }] ST { ST { ST { ST OBX ST OBX ST OBX ST [{ PRT ST }] [{ PRT ST }] [{ PRT ST }] [{ NTE ST }] [{ NTE ST }] [{ NTE ST }] } ST } ST } ST [{ ST [{ ST [{ ST DEV ST DEV ST DEV ST [{ OBX ST }] [{ OBX ST }] [{ OBX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OSM - Unsolicited Specimen Shipment Manifest Message */</w:t>
      </w:r>
    </w:p>
    <w:p w:rsidR="001240F6" w:rsidRPr="0026150D" w:rsidRDefault="001240F6" w:rsidP="001240F6">
      <w:pPr>
        <w:pStyle w:val="eBNF"/>
        <w:rPr>
          <w:lang w:val="en-US"/>
        </w:rPr>
      </w:pPr>
      <w:r w:rsidRPr="0026150D">
        <w:rPr>
          <w:lang w:val="en-US"/>
        </w:rPr>
        <w:t>ORX_O58 := SOM MSH ST MSA ST [{ ARV ST }] [{ ERR ST }] [{ SFT ST }] [ UAC ST ] [{ NTE ST }] [ ST [ ST PID ST [{ NTE ST }] [{ PRT ST }] [{ ARV ST }] ] ST { ST ORC ST [{ PRT ST }] TXA ST [{ CTI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OSM_R26 := SOM MSH ST [{ ARV ST }] [{ SFT ST }] [ UAC ST ] { ST SHP ST { PRT ST } [{ ST OBX ST [{ PRT ST }] }] ST { ST PAC ST [{ PRT ST }] [{ ST SPM ST [{ PRT ST }] [{ ST OBX ST [{ PRT ST }] }] ST [{ ST SAC ST [{ ST OBX ST [{ PRT ST }] }] ST }] ST [ ST PID ST [{ PRT ST }] [{ ARV ST }] [{ ST OBX ST [{ PRT ST }] }] ST [{ NK1 ST }] ] ST [ ST PV1 ST [{ PRT ST }] [{ ST OBX ST [{ PRT ST }] }] ST [ PID ST ] [{ PRT ST }] [{ NK1 ST }]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OSU_O51 := SOM MSH ST [{ ARV ST }] [{ SFT ST }] [ UAC ST ] [{ NTE ST }] [ PID ST ] [{ PRT ST }] [{ ARV ST }] { ST ORC ST [{ PRT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OUL - Unsolicited Specimen Oriented Observation Message */</w:t>
      </w:r>
    </w:p>
    <w:p w:rsidR="001240F6" w:rsidRPr="0026150D" w:rsidRDefault="001240F6" w:rsidP="001240F6">
      <w:pPr>
        <w:pStyle w:val="eBNF"/>
        <w:rPr>
          <w:lang w:val="en-US"/>
        </w:rPr>
      </w:pPr>
      <w:r w:rsidRPr="0026150D">
        <w:rPr>
          <w:lang w:val="en-US"/>
        </w:rPr>
        <w:t>OSU_O52 := SOM MSH ST MSA ST [{ ARV ST }] [{ ERR ST }] [{ SFT ST }] [ UAC ST ] [{ NTE ST }] [ ST PID ST [{ PRT ST }] ] ST [{ ARV ST }] { ST ORC ST [{ PRT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OUL - Unsolicited Specimen Container Oriented Observation Message */</w:t>
      </w:r>
    </w:p>
    <w:p w:rsidR="001240F6" w:rsidRPr="0026150D" w:rsidRDefault="001240F6" w:rsidP="001240F6">
      <w:pPr>
        <w:pStyle w:val="eBNF"/>
        <w:rPr>
          <w:lang w:val="en-US"/>
        </w:rPr>
      </w:pPr>
      <w:r w:rsidRPr="0026150D">
        <w:rPr>
          <w:lang w:val="en-US"/>
        </w:rPr>
        <w:t>OUL_R22 := SOM MSH ST [{ ARV ST }] [{ SFT ST }] [ UAC ST ] [ NTE ST ] [ ST PID ST [ PD1 ST ] [{ PRT ST }] [{ ARV ST }] [{ NTE ST }] [{ ST OBX ST [{ PRT ST }] }] ST [ ST PV1 ST [ PV2 ST ] [{ PRT ST }] ] ST ] ST [{ NK1 ST }] { ST SPM ST [{ ST OBX ST [{ PRT ST }] }] ST [{ ST SAC ST [ INV ST ] }] ST { ST OBR ST [{ PRT ST }] [ ST ORC ST [{ PRT ST }] [ ST OBX ST [{ PRT ST }] TXA ST ] ST ] ST [{ NTE ST }] [{ PRT ST }] [{ ST TQ1 ST [{ TQ2 ST }] }] ST [{ ST OBX ST [{ PRT ST }] [ TCD ST ] [{ SID ST }] [{ INV ST }] [{ NTE ST }] }] ST [{ CTI ST }] } ST } ST [{ ST DEV ST [{ OBX ST }] }]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OUL - Unsolicited Order Oriented Observation Message */</w:t>
      </w:r>
    </w:p>
    <w:p w:rsidR="001240F6" w:rsidRPr="0026150D" w:rsidRDefault="001240F6" w:rsidP="001240F6">
      <w:pPr>
        <w:pStyle w:val="eBNF"/>
        <w:rPr>
          <w:lang w:val="en-US"/>
        </w:rPr>
      </w:pPr>
      <w:r w:rsidRPr="0026150D">
        <w:rPr>
          <w:lang w:val="en-US"/>
        </w:rPr>
        <w:t>OUL_R23 := SOM MSH ST [{ ARV ST }] [{ SFT ST }] [ UAC ST ] [ NTE ST ] [ ST PID ST [ PD1 ST ] [{ PRT ST }] [{ OH1 ST }] [{ OH2 ST }] [ OH3 ST ] [{ OH4 ST }] [{ ARV ST }] [{ NTE ST }] [{ ST OBX ST [{ PRT ST }] }] ST [ ST PV1 ST [ PV2 ST ] [{ PRT ST }] ] ST ] ST [{ NK1 ST }] { ST SPM ST [{ ST OBX ST [{ PRT ST }] }] ST { ST SAC ST [ INV ST ] { ST OBR ST [{ PRT ST }] [ ST ORC ST [{ PRT ST }] [ ST OBX ST [{ PRT ST }] TXA ST ] ST ] ST [{ NTE ST }] [{ PRT ST }] [{ ST TQ1 ST [{ TQ2 ST }] }] ST [{ ST OBX ST [{ PRT ST }] [ TCD ST ] [{ SID ST }] [{ INV ST }] [{ NTE ST }] }] ST [{ CTI ST }] } ST } ST } ST [{ ST DEV ST [{ OBX ST }] }] ST [ DSC ST ]  EOM;</w:t>
      </w:r>
    </w:p>
    <w:p w:rsidR="001240F6" w:rsidRPr="0026150D" w:rsidRDefault="001240F6" w:rsidP="001240F6"/>
    <w:p w:rsidR="001240F6" w:rsidRPr="0026150D" w:rsidRDefault="001240F6" w:rsidP="001240F6">
      <w:pPr>
        <w:pStyle w:val="eBNF"/>
        <w:rPr>
          <w:lang w:val="en-US"/>
        </w:rPr>
      </w:pPr>
      <w:r w:rsidRPr="0026150D">
        <w:rPr>
          <w:lang w:val="en-US"/>
        </w:rPr>
        <w:lastRenderedPageBreak/>
        <w:t xml:space="preserve">    /* PEX - Unsolicited update individual product experience report */</w:t>
      </w:r>
    </w:p>
    <w:p w:rsidR="001240F6" w:rsidRPr="0026150D" w:rsidRDefault="001240F6" w:rsidP="001240F6">
      <w:pPr>
        <w:pStyle w:val="eBNF"/>
        <w:rPr>
          <w:lang w:val="en-US"/>
        </w:rPr>
      </w:pPr>
      <w:r w:rsidRPr="0026150D">
        <w:rPr>
          <w:lang w:val="en-US"/>
        </w:rPr>
        <w:t>OUL_R24 := SOM MSH ST [{ ARV ST }] [{ SFT ST }] [ UAC ST ] [ NTE ST ] [ ST PID ST [ PD1 ST ] [{ PRT ST }] [{ OH1 ST }] [{ OH2 ST }] [ OH3 ST ] [{ OH4 ST }] [{ ARV ST }] [{ NTE ST }] [{ ST OBX ST [{ PRT ST }] }] ST [ ST PV1 ST [ PV2 ST ] [{ PRT ST }] ] ST ] ST [{ NK1 ST }] { ST OBR ST [{ PRT ST }] [ ST ORC ST [{ PRT ST }] [ ST OBX ST [{ PRT ST }] TXA ST ] ST ] ST [{ NTE ST }] [{ PRT ST }] [{ ST TQ1 ST [{ TQ2 ST }] }] ST [{ ST SPM ST [{ ST OBX ST [{ PRT ST }] }] ST [{ ST SAC ST [ INV ST ] }] ST }] ST [{ ST OBX ST [{ PRT ST }] [ TCD ST ] [{ SID ST }] [{ INV ST }] [{ NTE ST }] }] ST [{ CTI ST }] [{ ST DEV ST [{ OBX ST }] }] ST }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PGL - PC/ goal delete */</w:t>
      </w:r>
    </w:p>
    <w:p w:rsidR="001240F6" w:rsidRPr="0026150D" w:rsidRDefault="001240F6" w:rsidP="001240F6">
      <w:pPr>
        <w:pStyle w:val="eBNF"/>
        <w:rPr>
          <w:lang w:val="en-US"/>
        </w:rPr>
      </w:pPr>
      <w:r w:rsidRPr="0026150D">
        <w:rPr>
          <w:lang w:val="en-US"/>
        </w:rPr>
        <w:t>PEX_P07 := SOM MSH ST MSH ST [{ ARV ST }] [{ ARV ST }] [{ SFT ST }] [{ SFT ST }] [ UAC ST ] [ UAC ST ] EVN ST EVN ST PID ST PID ST [ PD1 ST ] [ PD1 ST ] [{ PRT ST }] [{ PRT ST }] [{ ARV ST }] [{ ARV ST }] [{ NTE ST }] [{ NTE ST }] [ ST [ ST PV1 ST PV1 ST [ PV2 ST ] [ PV2 ST ] [{ PRT ST }] [{ PRT ST }] ] ST ] ST { ST { ST PES ST PES ST { ST { ST PEO ST PEO ST { ST { ST PCR ST PCR ST [ ST [ ST RXE ST RXE ST [{ PRT ST }] [{ PRT ST }] { ST { ST TQ1 ST TQ1 ST [{ TQ2 ST }] [{ TQ2 ST }] } ST } ST [{ RXR ST }] [{ RXR ST }] ] ST ] ST [{ ST [{ ST RXA ST RXA ST [ RXR ST ] [ RXR ST ] [{ PRT ST }] [{ PRT ST }] }] ST }] ST [{ PRB ST }] [{ PRB ST }] [{ ST [{ ST OBX ST OBX ST [{ PRT ST }] [{ PRT ST }] }] ST }] ST [{ NTE ST }] [{ NTE ST }] [ ST [ ST NK1 ST NK1 ST [ ST [ ST RXE ST RXE ST [{ PRT ST }] [{ PRT ST }] { ST { ST TQ1 ST TQ1 ST [{ TQ2 ST }] [{ TQ2 ST }] } ST } ST [{ RXR ST }] [{ RXR ST }] ] ST ] ST [{ ST [{ ST RXA ST RXA ST [ RXR ST ] [ RXR ST ] [{ PRT ST }] [{ PRT ST }] }] ST }] ST [{ PRB ST }] [{ PRB ST }] [{ ST [{ ST OBX ST OBX ST [{ PRT ST }] [{ PRT ST }] }] ST }] ST ] ST ] ST [{ ST [{ ST CSR ST CSR ST [{ CSP ST }] [{ CSP ST }]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PMU/ACK - Update personnel record */</w:t>
      </w:r>
    </w:p>
    <w:p w:rsidR="001240F6" w:rsidRPr="0026150D" w:rsidRDefault="001240F6" w:rsidP="001240F6">
      <w:pPr>
        <w:pStyle w:val="eBNF"/>
        <w:rPr>
          <w:lang w:val="en-US"/>
        </w:rPr>
      </w:pPr>
      <w:r w:rsidRPr="0026150D">
        <w:rPr>
          <w:lang w:val="en-US"/>
        </w:rPr>
        <w:t>PGL_PC6 := SOM MSH ST MSH ST MSH ST [{ SFT ST }] [{ SFT ST }] [{ SFT ST }] [ UAC ST ] [ UAC ST ] [ UAC ST ] PID ST PID ST PID ST { ST { ST { ST PRD ST PRD ST PRD ST [{ CTD ST }] [{ CTD ST }] [{ CTD ST }] } ST } ST } ST [ ST [ ST [ ST PV1 ST PV1 ST PV1 ST [ PV2 ST ] [ PV2 ST ] [ PV2 ST ] ] ST ] ST ] ST { ST { ST { ST GOL ST GOL ST GOL ST [{ NTE ST }] [{ NTE ST }] [{ NTE ST }] [{ VAR ST }] [{ VAR ST }] [{ VAR ST }] [{ ST [{ ST [{ ST ROL ST ROL ST ROL ST PRT ST PRT ST PRT ST [{ VAR ST }] [{ VAR ST }] [{ VAR ST }] }] ST }] ST }] ST [{ ST [{ ST [{ ST PTH ST PTH ST PTH ST [{ VAR ST }] [{ VAR ST }] [{ VAR ST }] }] ST }] ST }] ST [{ ST [{ ST [{ ST OBX ST OBX ST OBX ST [{ PRT ST }] [{ PRT ST }] [{ PRT ST }] [{ NTE ST }] [{ NTE ST }] [{ NTE ST }] }] ST }] ST }] ST [{ ST [{ ST [{ ST PRB ST PRB ST PRB ST [{ NTE ST }] [{ NTE ST }] [{ NTE ST }] [{ VAR ST }] [{ VAR ST }] [{ VAR ST }] [{ ST [{ ST [{ ST ROL ST ROL ST ROL ST PRT ST PRT ST PRT ST [{ VAR ST }] [{ VAR ST }] [{ VAR ST }] }] ST }] ST }] ST [{ ST [{ ST [{ ST OBX ST OBX ST OBX ST [{ PRT ST }] [{ PRT ST }] [{ PRT ST }] [{ NTE ST }] [{ NTE ST }] [{ NTE ST }] }] ST }] ST }] ST }] ST }] ST }] ST [{ ST [{ ST [{ ST ORC ST ORC ST ORC ST [ ST [ ST [ ST &lt; ST &lt; ST &lt; ST OBR ST OBR ST OBR ST | ST | ST | ST Hxx ST Hxx ST Hxx ST &gt; ST &gt; ST &gt; ST [{ NTE ST }] [{ NTE ST }] [{ NTE ST }] [{ VAR ST }] [{ VAR ST }] [{ VAR ST }] [{ ST [{ ST [{ ST OBX ST OBX ST OBX ST [{ PRT ST }] [{ PRT ST }] [{ PRT ST }] [{ NTE ST }] [{ NTE ST }] [{ NTE ST }] [{ VAR ST }] [{ VAR ST }] [{ VAR ST }] }] ST }] ST }] ST ] ST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PMU/ACK - Delete personnel re cord */</w:t>
      </w:r>
    </w:p>
    <w:p w:rsidR="001240F6" w:rsidRPr="0026150D" w:rsidRDefault="001240F6" w:rsidP="001240F6">
      <w:pPr>
        <w:pStyle w:val="eBNF"/>
        <w:rPr>
          <w:lang w:val="en-US"/>
        </w:rPr>
      </w:pPr>
      <w:r w:rsidRPr="0026150D">
        <w:rPr>
          <w:lang w:val="en-US"/>
        </w:rPr>
        <w:lastRenderedPageBreak/>
        <w:t>PMU_B01 := SOM MSH ST MSH ST [{ SFT ST }] [{ SFT ST }] [ UAC ST ] [ UAC ST ] EVN ST EVN ST STF ST STF ST [{ PRA ST }] [{ PRA ST }] [{ ORG ST }] [{ ORG ST }] [{ AFF ST }] [{ AFF ST }] [{ LAN ST }] [{ LAN ST }] [{ EDU ST }] [{ EDU ST }] [{ CER ST }] [{ CER ST }] [{ NK1 ST }] [{ NK1 ST }] [{ PRT ST }] [{ PRT ST }] [{ ROL ST }]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PMU/ACK - Terminate practicing person */</w:t>
      </w:r>
    </w:p>
    <w:p w:rsidR="001240F6" w:rsidRPr="0026150D" w:rsidRDefault="001240F6" w:rsidP="001240F6">
      <w:pPr>
        <w:pStyle w:val="eBNF"/>
        <w:rPr>
          <w:lang w:val="en-US"/>
        </w:rPr>
      </w:pPr>
      <w:r w:rsidRPr="0026150D">
        <w:rPr>
          <w:lang w:val="en-US"/>
        </w:rPr>
        <w:t>PMU_B03 := SOM MSH ST [{ SFT ST }] [ UAC ST ] EVN ST STF ST  EOM;</w:t>
      </w:r>
    </w:p>
    <w:p w:rsidR="001240F6" w:rsidRPr="0026150D" w:rsidRDefault="001240F6" w:rsidP="001240F6"/>
    <w:p w:rsidR="001240F6" w:rsidRPr="0026150D" w:rsidRDefault="001240F6" w:rsidP="001240F6">
      <w:pPr>
        <w:pStyle w:val="eBNF"/>
        <w:rPr>
          <w:lang w:val="en-US"/>
        </w:rPr>
      </w:pPr>
      <w:r w:rsidRPr="0026150D">
        <w:rPr>
          <w:lang w:val="en-US"/>
        </w:rPr>
        <w:t xml:space="preserve">    /* PMU/ACK - Grant Certificate/Permission */</w:t>
      </w:r>
    </w:p>
    <w:p w:rsidR="001240F6" w:rsidRPr="0026150D" w:rsidRDefault="001240F6" w:rsidP="001240F6">
      <w:pPr>
        <w:pStyle w:val="eBNF"/>
        <w:rPr>
          <w:lang w:val="en-US"/>
        </w:rPr>
      </w:pPr>
      <w:r w:rsidRPr="0026150D">
        <w:rPr>
          <w:lang w:val="en-US"/>
        </w:rPr>
        <w:t>PMU_B04 := SOM MSH ST MSH ST MSH ST [{ SFT ST }] [{ SFT ST }] [{ SFT ST }] [ UAC ST ] [ UAC ST ] [ UAC ST ] EVN ST EVN ST EVN ST STF ST STF ST STF ST [{ PRA ST }] [{ PRA ST }] [{ PRA ST }] [{ ORG ST }] [{ ORG ST }] [{ ORG ST }]  EOM;</w:t>
      </w:r>
    </w:p>
    <w:p w:rsidR="001240F6" w:rsidRPr="0026150D" w:rsidRDefault="001240F6" w:rsidP="001240F6"/>
    <w:p w:rsidR="001240F6" w:rsidRPr="0026150D" w:rsidRDefault="001240F6" w:rsidP="001240F6">
      <w:pPr>
        <w:pStyle w:val="eBNF"/>
        <w:rPr>
          <w:lang w:val="en-US"/>
        </w:rPr>
      </w:pPr>
      <w:r w:rsidRPr="0026150D">
        <w:rPr>
          <w:lang w:val="en-US"/>
        </w:rPr>
        <w:t xml:space="preserve">    /* PMU/ACK - Revoke Certificate/Permission */</w:t>
      </w:r>
    </w:p>
    <w:p w:rsidR="001240F6" w:rsidRPr="0026150D" w:rsidRDefault="001240F6" w:rsidP="001240F6">
      <w:pPr>
        <w:pStyle w:val="eBNF"/>
        <w:rPr>
          <w:lang w:val="en-US"/>
        </w:rPr>
      </w:pPr>
      <w:r w:rsidRPr="0026150D">
        <w:rPr>
          <w:lang w:val="en-US"/>
        </w:rPr>
        <w:t>PMU_B07 := SOM MSH ST [{ SFT ST }] [ UAC ST ] EVN ST STF ST [ PRA ST ] [{ ST CER ST [{ PRT ST }] [{ ROL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PPG - PC/ pathway (goal-oriented) add */</w:t>
      </w:r>
    </w:p>
    <w:p w:rsidR="001240F6" w:rsidRPr="0026150D" w:rsidRDefault="001240F6" w:rsidP="001240F6">
      <w:pPr>
        <w:pStyle w:val="eBNF"/>
        <w:rPr>
          <w:lang w:val="en-US"/>
        </w:rPr>
      </w:pPr>
      <w:r w:rsidRPr="0026150D">
        <w:rPr>
          <w:lang w:val="en-US"/>
        </w:rPr>
        <w:t>PMU_B08 := SOM MSH ST [{ SFT ST }] [ UAC ST ] EVN ST STF ST [ PRA ST ] [{ CER ST }]  EOM;</w:t>
      </w:r>
    </w:p>
    <w:p w:rsidR="001240F6" w:rsidRPr="0026150D" w:rsidRDefault="001240F6" w:rsidP="001240F6"/>
    <w:p w:rsidR="001240F6" w:rsidRPr="0026150D" w:rsidRDefault="001240F6" w:rsidP="001240F6">
      <w:pPr>
        <w:pStyle w:val="eBNF"/>
        <w:rPr>
          <w:lang w:val="en-US"/>
        </w:rPr>
      </w:pPr>
      <w:r w:rsidRPr="0026150D">
        <w:rPr>
          <w:lang w:val="en-US"/>
        </w:rPr>
        <w:t xml:space="preserve">    /* PPP - PC/ pathway (problem-oriented) update */</w:t>
      </w:r>
    </w:p>
    <w:p w:rsidR="001240F6" w:rsidRPr="0026150D" w:rsidRDefault="001240F6" w:rsidP="001240F6">
      <w:pPr>
        <w:pStyle w:val="eBNF"/>
        <w:rPr>
          <w:lang w:val="en-US"/>
        </w:rPr>
      </w:pPr>
      <w:r w:rsidRPr="0026150D">
        <w:rPr>
          <w:lang w:val="en-US"/>
        </w:rPr>
        <w:t>PPG_PCG := SOM MSH ST MSH ST MSH ST [{ SFT ST }] [{ SFT ST }] [{ SFT ST }] [ UAC ST ] [ UAC ST ] [ UAC ST ] PID ST PID ST PID ST { ST { ST { ST PRD ST PRD ST PRD ST [{ CTD ST }] [{ CTD ST }] [{ CTD ST }] } ST } ST } ST [ ST [ ST [ ST PV1 ST PV1 ST PV1 ST [ PV2 ST ] [ PV2 ST ] [ PV2 ST ] ] ST ] ST ] ST { ST { ST { ST PTH ST PTH ST PTH ST [{ NTE ST }] [{ NTE ST }] [{ NTE ST }] [{ VAR ST }] [{ VAR ST }] [{ VAR ST }] [{ ST [{ ST [{ ST ROL ST ROL ST ROL ST PRT ST PRT ST PRT ST [{ VAR ST }] [{ VAR ST }] [{ VAR ST }] }] ST }] ST }] ST [{ ST [{ ST [{ ST GOL ST GOL ST GOL ST [{ NTE ST }] [{ NTE ST }] [{ NTE ST }] [{ VAR ST }] [{ VAR ST }] [{ VAR ST }] [{ ST [{ ST [{ ST ROL ST ROL ST ROL ST PRT ST PRT ST PRT ST [{ VAR ST }] [{ VAR ST }] [{ VAR ST }] }] ST }] ST }] ST [{ ST [{ ST [{ ST OBX ST OBX ST OBX ST [{ PRT ST }] [{ PRT ST }] [{ PRT ST }] [{ NTE ST }] [{ NTE ST }] [{ NTE ST }] }] ST }] ST }] ST [{ ST [{ ST [{ ST PRB ST PRB ST PRB ST [{ NTE ST }] [{ NTE ST }] [{ NTE ST }] [{ VAR ST }] [{ VAR ST }] [{ VAR ST }] [{ ST [{ ST [{ ST ROL ST ROL ST ROL ST PRT ST PRT ST PRT ST [{ VAR ST }] [{ VAR ST }] [{ VAR ST }] }] ST }] ST }] ST [{ ST [{ ST [{ ST OBX ST OBX ST OBX ST [{ PRT ST }] [{ PRT ST }] [{ PRT ST }] [{ NTE ST }] [{ NTE ST }] [{ NTE ST }] }] ST }] ST }] ST }] ST }] ST }] ST [{ ST [{ ST [{ ST ORC ST ORC ST ORC ST [ ST [ ST [ ST &lt; ST &lt; ST &lt; ST OBR ST OBR ST OBR ST | ST | ST | ST Hxx ST Hxx ST Hxx ST &gt; ST &gt; ST &gt; ST [{ NTE ST }] [{ NTE ST }] [{ NTE ST }] [{ VAR ST }] [{ VAR ST }] [{ VAR ST }] [{ ST [{ ST [{ ST OBX ST OBX ST OBX ST [{ PRT ST }] [{ PRT ST }] [{ PRT ST }] [{ NTE ST }] [{ NTE ST }] [{ NTE ST }] [{ VAR ST }] [{ VAR ST }] [{ VAR ST }] }] ST }] ST }] ST ] ST ] ST ] ST }] ST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PPR - PC/ problem add */</w:t>
      </w:r>
    </w:p>
    <w:p w:rsidR="001240F6" w:rsidRPr="0026150D" w:rsidRDefault="001240F6" w:rsidP="001240F6">
      <w:pPr>
        <w:pStyle w:val="eBNF"/>
        <w:rPr>
          <w:lang w:val="en-US"/>
        </w:rPr>
      </w:pPr>
      <w:r w:rsidRPr="0026150D">
        <w:rPr>
          <w:lang w:val="en-US"/>
        </w:rPr>
        <w:lastRenderedPageBreak/>
        <w:t>PPP_PCB := SOM MSH ST MSH ST MSH ST [{ SFT ST }] [{ SFT ST }] [{ SFT ST }] [ UAC ST ] [ UAC ST ] [ UAC ST ] PID ST PID ST PID ST { ST { ST { ST PRD ST PRD ST PRD ST [{ CTD ST }] [{ CTD ST }] [{ CTD ST }] } ST } ST } ST [ ST [ ST [ ST PV1 ST PV1 ST PV1 ST [ PV2 ST ] [ PV2 ST ] [ PV2 ST ] ] ST ] ST ] ST { ST { ST { ST PTH ST PTH ST PTH ST [{ NTE ST }] [{ NTE ST }] [{ NTE ST }] [{ VAR ST }] [{ VAR ST }] [{ VAR ST }] [{ ST [{ ST [{ ST ROL ST ROL ST ROL ST PRT ST PRT ST PRT ST [{ VAR ST }] [{ VAR ST }] [{ VAR ST }] }] ST }] ST }] ST [{ ST [{ ST [{ ST PRB ST PRB ST PRB ST [{ NTE ST }] [{ NTE ST }] [{ NTE ST }] [{ VAR ST }] [{ VAR ST }] [{ VAR ST }] [{ ST [{ ST [{ ST ROL ST ROL ST ROL ST PRT ST PRT ST PRT ST [{ VAR ST }] [{ VAR ST }] [{ VAR ST }] }] ST }] ST }] ST [{ ST [{ ST [{ ST OBX ST OBX ST OBX ST [{ PRT ST }] [{ PRT ST }] [{ PRT ST }] [{ NTE ST }] [{ NTE ST }] [{ NTE ST }] }] ST }] ST }] ST [{ ST [{ ST [{ ST GOL ST GOL ST GOL ST [{ NTE ST }] [{ NTE ST }] [{ NTE ST }] [{ VAR ST }] [{ VAR ST }] [{ VAR ST }] [{ ST [{ ST [{ ST ROL ST ROL ST ROL ST PRT ST PRT ST PRT ST [{ VAR ST }] [{ VAR ST }] [{ VAR ST }] }] ST }] ST }] ST [{ ST [{ ST [{ ST OBX ST OBX ST OBX ST [{ PRT ST }] [{ PRT ST }] [{ PRT ST }] [{ NTE ST }] [{ NTE ST }] [{ NTE ST }] }] ST }] ST }] ST }] ST }] ST }] ST [{ ST [{ ST [{ ST ORC ST ORC ST ORC ST [ ST [ ST [ ST &lt; ST &lt; ST &lt; ST OBR ST OBR ST OBR ST | ST | ST | ST Hxx ST Hxx ST Hxx ST &gt; ST &gt; ST &gt; ST [{ NTE ST }] [{ NTE ST }] [{ NTE ST }] [{ VAR ST }] [{ VAR ST }] [{ VAR ST }] [{ ST [{ ST [{ ST OBX ST OBX ST OBX ST [{ PRT ST }] [{ PRT ST }] [{ PRT ST }] [{ NTE ST }] [{ NTE ST }] [{ NTE ST }] [{ VAR ST }] [{ VAR ST }] [{ VAR ST }] }] ST }] ST }] ST ] ST ] ST ] ST }] ST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HealthCare Services Invoice Status */</w:t>
      </w:r>
    </w:p>
    <w:p w:rsidR="001240F6" w:rsidRPr="0026150D" w:rsidRDefault="001240F6" w:rsidP="001240F6">
      <w:pPr>
        <w:pStyle w:val="eBNF"/>
        <w:rPr>
          <w:lang w:val="en-US"/>
        </w:rPr>
      </w:pPr>
      <w:r w:rsidRPr="0026150D">
        <w:rPr>
          <w:lang w:val="en-US"/>
        </w:rPr>
        <w:t>PPR_PC1 := SOM MSH ST MSH ST MSH ST [{ SFT ST }] [{ SFT ST }] [{ SFT ST }] [ UAC ST ] [ UAC ST ] [ UAC ST ] PID ST PID ST PID ST { ST { ST { ST PRD ST PRD ST PRD ST [{ CTD ST }] [{ CTD ST }] [{ CTD ST }] } ST } ST } ST [ ST [ ST [ ST PV1 ST PV1 ST PV1 ST [ PV2 ST ] [ PV2 ST ] [ PV2 ST ] ] ST ] ST ] ST { ST { ST { ST PRB ST PRB ST PRB ST [{ NTE ST }] [{ NTE ST }] [{ NTE ST }] [{ VAR ST }] [{ VAR ST }] [{ VAR ST }] [{ ST [{ ST [{ ST ROL ST ROL ST ROL ST PRT ST PRT ST PRT ST [{ VAR ST }] [{ VAR ST }] [{ VAR ST }] }] ST }] ST }] ST [{ ST [{ ST [{ ST PTH ST PTH ST PTH ST [{ VAR ST }] [{ VAR ST }] [{ VAR ST }] }] ST }] ST }] ST [{ ST [{ ST [{ ST OBX ST OBX ST OBX ST [{ PRT ST }] [{ PRT ST }] [{ PRT ST }] [{ NTE ST }] [{ NTE ST }] [{ NTE ST }] }] ST }] ST }] ST [{ ST [{ ST [{ ST GOL ST GOL ST GOL ST [{ NTE ST }] [{ NTE ST }] [{ NTE ST }] [{ VAR ST }] [{ VAR ST }] [{ VAR ST }] [{ ST [{ ST [{ ST ROL ST ROL ST ROL ST PRT ST PRT ST PRT ST [{ VAR ST }] [{ VAR ST }] [{ VAR ST }] }] ST }] ST }] ST [{ ST [{ ST [{ ST OBX ST OBX ST OBX ST [{ PRT ST }] [{ PRT ST }] [{ PRT ST }] [{ NTE ST }] [{ NTE ST }] [{ NTE ST }] }] ST }] ST }] ST }] ST }] ST }] ST [{ ST [{ ST [{ ST ORC ST ORC ST ORC ST [ ST [ ST [ ST &lt; ST &lt; ST &lt; ST OBR ST OBR ST OBR ST | ST | ST | ST Hxx ST Hxx ST Hxx ST &gt; ST &gt; ST &gt; ST [{ NTE ST }] [{ NTE ST }] [{ NTE ST }] [{ VAR ST }] [{ VAR ST }] [{ VAR ST }] [{ ST [{ ST [{ ST OBX ST OBX ST OBX ST [{ PRT ST }] [{ PRT ST }] [{ PRT ST }] [{ NTE ST }] [{ NTE ST }] [{ NTE ST }] [{ VAR ST }] [{ VAR ST }] [{ VAR ST }] }] ST }] ST }] ST ] ST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Authorization Request Status */</w:t>
      </w:r>
    </w:p>
    <w:p w:rsidR="001240F6" w:rsidRPr="0026150D" w:rsidRDefault="001240F6" w:rsidP="001240F6">
      <w:pPr>
        <w:pStyle w:val="eBNF"/>
        <w:rPr>
          <w:lang w:val="en-US"/>
        </w:rPr>
      </w:pPr>
      <w:r w:rsidRPr="0026150D">
        <w:rPr>
          <w:lang w:val="en-US"/>
        </w:rPr>
        <w:t>QBP_E03 := SOM MSH ST [{ SFT ST }] [{ UAC ST }] &lt; ST QPD ST RCP ST &gt; ST  EOM;</w:t>
      </w:r>
    </w:p>
    <w:p w:rsidR="001240F6" w:rsidRPr="0026150D" w:rsidRDefault="001240F6" w:rsidP="001240F6"/>
    <w:p w:rsidR="001240F6" w:rsidRPr="0026150D" w:rsidRDefault="001240F6" w:rsidP="001240F6">
      <w:pPr>
        <w:pStyle w:val="eBNF"/>
        <w:rPr>
          <w:lang w:val="en-US"/>
        </w:rPr>
      </w:pPr>
      <w:r w:rsidRPr="0026150D">
        <w:rPr>
          <w:lang w:val="en-US"/>
        </w:rPr>
        <w:t xml:space="preserve">    /* QBP - Get Donor Record Candidates */</w:t>
      </w:r>
    </w:p>
    <w:p w:rsidR="001240F6" w:rsidRPr="0026150D" w:rsidRDefault="001240F6" w:rsidP="001240F6">
      <w:pPr>
        <w:pStyle w:val="eBNF"/>
        <w:rPr>
          <w:lang w:val="en-US"/>
        </w:rPr>
      </w:pPr>
      <w:r w:rsidRPr="0026150D">
        <w:rPr>
          <w:lang w:val="en-US"/>
        </w:rPr>
        <w:t>QBP_E22 := SOM MSH ST [{ SFT ST }] [{ UAC ST }] &lt; ST QPD ST RCP ST &gt; ST  EOM;</w:t>
      </w:r>
    </w:p>
    <w:p w:rsidR="001240F6" w:rsidRPr="0026150D" w:rsidRDefault="001240F6" w:rsidP="001240F6"/>
    <w:p w:rsidR="001240F6" w:rsidRPr="0026150D" w:rsidRDefault="001240F6" w:rsidP="001240F6">
      <w:pPr>
        <w:pStyle w:val="eBNF"/>
        <w:rPr>
          <w:lang w:val="en-US"/>
        </w:rPr>
      </w:pPr>
      <w:r w:rsidRPr="0026150D">
        <w:rPr>
          <w:lang w:val="en-US"/>
        </w:rPr>
        <w:lastRenderedPageBreak/>
        <w:t xml:space="preserve">    /* QBP - Get Donor Record */</w:t>
      </w:r>
    </w:p>
    <w:p w:rsidR="001240F6" w:rsidRPr="0026150D" w:rsidRDefault="001240F6" w:rsidP="001240F6">
      <w:pPr>
        <w:pStyle w:val="eBNF"/>
        <w:rPr>
          <w:lang w:val="en-US"/>
        </w:rPr>
      </w:pPr>
      <w:r w:rsidRPr="0026150D">
        <w:rPr>
          <w:lang w:val="en-US"/>
        </w:rPr>
        <w:t>QBP_O33 := SOM MSH ST [{ SFT ST }] [ UAC ST ] QPD ST RCP ST  EOM;</w:t>
      </w:r>
    </w:p>
    <w:p w:rsidR="001240F6" w:rsidRPr="0026150D" w:rsidRDefault="001240F6" w:rsidP="001240F6"/>
    <w:p w:rsidR="001240F6" w:rsidRPr="0026150D" w:rsidRDefault="001240F6" w:rsidP="001240F6">
      <w:pPr>
        <w:pStyle w:val="eBNF"/>
        <w:rPr>
          <w:lang w:val="en-US"/>
        </w:rPr>
      </w:pPr>
      <w:r w:rsidRPr="0026150D">
        <w:rPr>
          <w:lang w:val="en-US"/>
        </w:rPr>
        <w:t xml:space="preserve">    /* QBP Query Dispense history */</w:t>
      </w:r>
    </w:p>
    <w:p w:rsidR="001240F6" w:rsidRPr="0026150D" w:rsidRDefault="001240F6" w:rsidP="001240F6">
      <w:pPr>
        <w:pStyle w:val="eBNF"/>
        <w:rPr>
          <w:lang w:val="en-US"/>
        </w:rPr>
      </w:pPr>
      <w:r w:rsidRPr="0026150D">
        <w:rPr>
          <w:lang w:val="en-US"/>
        </w:rPr>
        <w:t>QBP_O34 := SOM MSH ST [{ SFT ST }] [ UAC ST ] QPD ST RCP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QBP_Q11 := SOM MSH ST MSH ST MSH ST MSH ST MSH ST MSH ST [{ ARV ST }] [{ ARV ST }] [{ ARV ST }] [{ ARV ST }] [{ ARV ST }] [{ ARV ST }] [{ SFT ST }] [{ SFT ST }] [{ SFT ST }] [{ SFT ST }] [{ SFT ST }] [{ SFT ST }] [ UAC ST ] [ UAC ST ] [ UAC ST ] [ UAC ST ] [ UAC ST ] [ UAC ST ] QPD ST QPD ST QPD ST QPD ST QPD ST QPD ST [ ST [ ST [ ST [ ST [ ST [ ST [ Hxx ST ] [ Hxx ST ] [ Hxx ST ] [ Hxx ST ] [ Hxx ST ] [ Hxx ST ] ] ST ] ST ] ST ] ST ] ST ] ST RCP ST RCP ST RCP ST RCP ST RCP ST RCP ST [ DSC ST ] [ DSC ST ] [ DSC ST ] [ DSC ST ] [ DSC ST ]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QBP - Query by parameter requesting an RDY display response */</w:t>
      </w:r>
    </w:p>
    <w:p w:rsidR="001240F6" w:rsidRPr="0026150D" w:rsidRDefault="001240F6" w:rsidP="001240F6">
      <w:pPr>
        <w:pStyle w:val="eBNF"/>
        <w:rPr>
          <w:lang w:val="en-US"/>
        </w:rPr>
      </w:pPr>
      <w:r w:rsidRPr="0026150D">
        <w:rPr>
          <w:lang w:val="en-US"/>
        </w:rPr>
        <w:t>QBP_Q13 := SOM MSH ST MSH ST MSH ST MSH ST MSH ST MSH ST [{ SFT ST }] [{ SFT ST }] [{ SFT ST }] [{ SFT ST }] [{ SFT ST }] [{ SFT ST }] [ UAC ST ] [ UAC ST ] [ UAC ST ] [ UAC ST ] [ UAC ST ] [ UAC ST ] QPD ST QPD ST QPD ST QPD ST QPD ST QPD ST [ PID ST ] [ PID ST ] [ PID ST ] [ PID ST ] [ PID ST ] [ PID ST ] [ RDF ST ] [ RDF ST ] [ RDF ST ] [ RDF ST ] [ RDF ST ] [ RDF ST ] RCP ST RCP ST RCP ST RCP ST RCP ST RCP ST [ RDF ST ] [ RDF ST ] [ RDF ST ] [ RDF ST ] [ RDF ST ] [ RDF ST ] [ DSC ST ] [ DSC ST ] [ DSC ST ] [ DSC ST ] [ DSC ST ]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QBP - Personnel Information by Segment Query */</w:t>
      </w:r>
    </w:p>
    <w:p w:rsidR="001240F6" w:rsidRPr="0026150D" w:rsidRDefault="001240F6" w:rsidP="001240F6">
      <w:pPr>
        <w:pStyle w:val="eBNF"/>
        <w:rPr>
          <w:lang w:val="en-US"/>
        </w:rPr>
      </w:pPr>
      <w:r w:rsidRPr="0026150D">
        <w:rPr>
          <w:lang w:val="en-US"/>
        </w:rPr>
        <w:t>QBP_Q15 := SOM MSH ST MSH ST MSH ST [{ SFT ST }] [{ SFT ST }] [{ SFT ST }] [ UAC ST ] [ UAC ST ] [ UAC ST ] QPD ST QPD ST QPD ST [ Hxx ST ] [ Hxx ST ] [ Hxx ST ] RCP ST RCP ST RCP ST [ DSC ST ] [ DSC ST ]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Information about Phone Calls */</w:t>
      </w:r>
    </w:p>
    <w:p w:rsidR="001240F6" w:rsidRPr="0026150D" w:rsidRDefault="001240F6" w:rsidP="001240F6">
      <w:pPr>
        <w:pStyle w:val="eBNF"/>
        <w:rPr>
          <w:lang w:val="en-US"/>
        </w:rPr>
      </w:pPr>
      <w:r w:rsidRPr="0026150D">
        <w:rPr>
          <w:lang w:val="en-US"/>
        </w:rPr>
        <w:t>QBP_Q21 := SOM MSH ST MSH ST MSH ST MSH ST MSH ST MSH ST [{ SFT ST }] [{ SFT ST }] [{ SFT ST }] [{ SFT ST }] [{ SFT ST }] [{ SFT ST }] [ UAC ST ] [ UAC ST ] [ UAC ST ] [ UAC ST ] [ UAC ST ] [ UAC ST ] QPD ST QPD ST QPD ST QPD ST QPD ST QPD ST RCP ST RCP ST RCP ST RCP ST RCP ST RCP ST [ DSC ST ] [ DSC ST ] [ DSC ST ] [ DSC ST ] [ DSC ST ]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QCN/ACK - Cancel query/acknowledge message */</w:t>
      </w:r>
    </w:p>
    <w:p w:rsidR="001240F6" w:rsidRPr="0026150D" w:rsidRDefault="001240F6" w:rsidP="001240F6">
      <w:pPr>
        <w:pStyle w:val="eBNF"/>
        <w:rPr>
          <w:lang w:val="en-US"/>
        </w:rPr>
      </w:pPr>
      <w:r w:rsidRPr="0026150D">
        <w:rPr>
          <w:lang w:val="en-US"/>
        </w:rPr>
        <w:t>QBP_Z73 := SOM MSH ST [{ SFT ST }] [ UAC ST ] QPD ST RCP ST  EOM;</w:t>
      </w:r>
    </w:p>
    <w:p w:rsidR="001240F6" w:rsidRPr="0026150D" w:rsidRDefault="001240F6" w:rsidP="001240F6"/>
    <w:p w:rsidR="001240F6" w:rsidRPr="0026150D" w:rsidRDefault="001240F6" w:rsidP="001240F6">
      <w:pPr>
        <w:pStyle w:val="eBNF"/>
        <w:rPr>
          <w:lang w:val="en-US"/>
        </w:rPr>
      </w:pPr>
      <w:r w:rsidRPr="0026150D">
        <w:rPr>
          <w:lang w:val="en-US"/>
        </w:rPr>
        <w:t xml:space="preserve">    /* QSB - Create subscription */</w:t>
      </w:r>
    </w:p>
    <w:p w:rsidR="001240F6" w:rsidRPr="0026150D" w:rsidRDefault="001240F6" w:rsidP="001240F6">
      <w:pPr>
        <w:pStyle w:val="eBNF"/>
        <w:rPr>
          <w:lang w:val="en-US"/>
        </w:rPr>
      </w:pPr>
      <w:r w:rsidRPr="0026150D">
        <w:rPr>
          <w:lang w:val="en-US"/>
        </w:rPr>
        <w:t>QCN_J01 := SOM MSH ST MSH ST [{ SFT ST }] [{ SFT ST }] [ UAC ST ] [ UAC ST ] QID ST QID ST  EOM;</w:t>
      </w:r>
    </w:p>
    <w:p w:rsidR="001240F6" w:rsidRPr="0026150D" w:rsidRDefault="001240F6" w:rsidP="001240F6"/>
    <w:p w:rsidR="001240F6" w:rsidRPr="0026150D" w:rsidRDefault="001240F6" w:rsidP="001240F6">
      <w:pPr>
        <w:pStyle w:val="eBNF"/>
        <w:rPr>
          <w:lang w:val="en-US"/>
        </w:rPr>
      </w:pPr>
      <w:r w:rsidRPr="0026150D">
        <w:rPr>
          <w:lang w:val="en-US"/>
        </w:rPr>
        <w:t xml:space="preserve">    /* QVR - Query for previous events */</w:t>
      </w:r>
    </w:p>
    <w:p w:rsidR="001240F6" w:rsidRPr="0026150D" w:rsidRDefault="001240F6" w:rsidP="001240F6">
      <w:pPr>
        <w:pStyle w:val="eBNF"/>
        <w:rPr>
          <w:lang w:val="en-US"/>
        </w:rPr>
      </w:pPr>
      <w:r w:rsidRPr="0026150D">
        <w:rPr>
          <w:lang w:val="en-US"/>
        </w:rPr>
        <w:t>QSB_Q16 := SOM MSH ST MSH ST [{ SFT ST }] [{ SFT ST }] [ UAC ST ] [ UAC ST ] QPD ST QPD ST RCP ST RCP ST [ DSC ST ]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RAS - Pharmacy/treatment administration */</w:t>
      </w:r>
    </w:p>
    <w:p w:rsidR="001240F6" w:rsidRPr="0026150D" w:rsidRDefault="001240F6" w:rsidP="001240F6">
      <w:pPr>
        <w:pStyle w:val="eBNF"/>
        <w:rPr>
          <w:lang w:val="en-US"/>
        </w:rPr>
      </w:pPr>
      <w:r w:rsidRPr="0026150D">
        <w:rPr>
          <w:lang w:val="en-US"/>
        </w:rPr>
        <w:t>QVR_Q17 := SOM MSH ST [{ SFT ST }] [ UAC ST ] QPD ST [ ST [ Hxx ST ] ] ST RCP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RDE - Pharmacy/treatment encoded order */</w:t>
      </w:r>
    </w:p>
    <w:p w:rsidR="001240F6" w:rsidRPr="0026150D" w:rsidRDefault="001240F6" w:rsidP="001240F6">
      <w:pPr>
        <w:pStyle w:val="eBNF"/>
        <w:rPr>
          <w:lang w:val="en-US"/>
        </w:rPr>
      </w:pPr>
      <w:r w:rsidRPr="0026150D">
        <w:rPr>
          <w:lang w:val="en-US"/>
        </w:rPr>
        <w:t>RAS_O17 := SOM MSH ST [{ ARV ST }] [{ SFT ST }] [ UAC ST ] [{ NTE ST }] [ ST PID ST PD1 ST [{ PRT ST }] [{ NTE ST }] [{ ARV ST }] [{ AL1 ST }] [ ST PV1 ST [ PV2 ST ] [{ PRT ST }] [{ ARV ST }] ] ST ] ST { ST ORC ST [{ PRT ST }] [{ ST TQ1 ST [{ TQ2 ST }] }] ST [ ST RXO ST [{ PRT ST }] [ ST { NTE ST } { RXR ST } [{ ST RXC ST [{ NTE ST }] }] ST ] ST ] ST [ ST RXE ST [{ PRT ST }] [{ NTE ST }] { ST TQ1 ST [{ TQ2 ST }] } ST { RXR ST } [{ RXC ST }] [{ CDO ST }] ] ST { ST { RXA ST } [{ PRT ST }] RXR ST [{ ST OBX ST [{ PRT ST }] [{ NTE ST }] }] ST } ST [{ CTI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RDE_O11 := SOM MSH ST MSH ST [{ ARV ST }] [{ ARV ST }] [{ SFT ST }] [{ SFT ST }] [ UAC ST ] [ UAC ST ] [{ NTE ST }] [{ NTE ST }] [ ST [ ST PID ST PID ST [ PD1 ST ] [ PD1 ST ] [{ PRT ST }] [{ PRT ST }] [{ NTE ST }] [{ NTE ST }] [{ ARV ST }] [{ ARV ST }] [ ST [ ST PV1 ST PV1 ST [ PV2 ST ] [ PV2 ST ] [{ PRT ST }] [{ PRT ST }] [{ ARV ST }] [{ ARV ST }] ] ST ] ST [{ ST [{ ST IN1 ST IN1 ST [ IN2 ST ] [ IN2 ST ] [ IN3 ST ] [ IN3 ST ] }] ST }] ST [ GT1 ST ] [ GT1 ST ] [{ AL1 ST }] [{ AL1 ST }] ] ST ] ST { ST { ST ORC ST ORC ST [{ PRT ST }] [{ PRT ST }] [{ ST [{ ST TQ1 ST TQ1 ST [{ TQ2 ST }] [{ TQ2 ST }] }] ST }] ST [ ST [ ST RXO ST RXO ST [{ PRT ST }] [{ PRT ST }] [{ NTE ST }] [{ NTE ST }] { RXR ST } { RXR ST } [{ ST [{ ST RXC ST RXC ST [{ NTE ST }] [{ NTE ST }] }] ST }] ST ] ST ] ST RXE ST RXE ST [{ PRT ST }] [{ PRT ST }] [{ NTE ST }] [{ NTE ST }] { ST { ST TQ1 ST TQ1 ST [{ TQ2 ST }] [{ TQ2 ST }] } ST } ST [{ ST [{ ST RXV ST RXV ST [{ PRT ST }] [{ PRT ST }] [{ NTE ST }] [{ NTE ST }] { ST { ST TQ1 ST TQ1 ST [{ TQ2 ST }] [{ TQ2 ST }] } ST } ST }] ST }] ST { RXR ST } { RXR ST } [{ RXC ST }] [{ RXC ST }] [{ CDO ST }] [{ CDO ST }] [{ ST [{ ST OBX ST OBX ST [{ PRT ST }] [{ PRT ST }] [{ NTE ST }] [{ NTE ST }] }] ST }] ST [{ FT1 ST }] [{ FT1 ST }] [ BLG ST ] [ BLG ST ] [{ CTI ST }] [{ CTI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Pharmacy/treatment Dispense Information */</w:t>
      </w:r>
    </w:p>
    <w:p w:rsidR="001240F6" w:rsidRPr="0026150D" w:rsidRDefault="001240F6" w:rsidP="001240F6">
      <w:pPr>
        <w:pStyle w:val="eBNF"/>
        <w:rPr>
          <w:lang w:val="en-US"/>
        </w:rPr>
      </w:pPr>
      <w:r w:rsidRPr="0026150D">
        <w:rPr>
          <w:lang w:val="en-US"/>
        </w:rPr>
        <w:t>RDE_O49 := SOM MSH ST [{ SFT ST }] [ UAC ST ] [{ NTE ST }] [ ST PID ST [ PD1 ST ] [{ PRT ST }] [{ NTE ST }] [ ST PV1 ST [ PV2 ST ] [{ PRT ST }] ] ST [{ ST IN1 ST [ IN2 ST ] [ IN3 ST ] }] ST [ GT1 ST ] [{ AL1 ST }] ] ST { ST ORC ST [{ PRT ST }] [{ ST TQ1 ST [{ TQ2 ST }] }] ST [ ST RXO ST [{ PRT ST }] [{ NTE ST }] { RXR ST } [{ ST RXC ST [{ NTE ST }] }] ST ] ST [{ PRT ST }] RXE ST [{ PRT ST }] [{ NTE ST }] { ST TQ1 ST [{ TQ2 ST }] } ST { RXR ST } [{ RXC ST }] [{ ST OBX ST [{ PRT ST }] [{ NTE ST }] }] ST [{ FT1 ST }] [ BLG ST ] [{ CTI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RDS - Pharmacy/treatment dispense */</w:t>
      </w:r>
    </w:p>
    <w:p w:rsidR="001240F6" w:rsidRPr="0026150D" w:rsidRDefault="001240F6" w:rsidP="001240F6">
      <w:pPr>
        <w:pStyle w:val="eBNF"/>
        <w:rPr>
          <w:lang w:val="en-US"/>
        </w:rPr>
      </w:pPr>
      <w:r w:rsidRPr="0026150D">
        <w:rPr>
          <w:lang w:val="en-US"/>
        </w:rPr>
        <w:t>RDR_RDR := SOM MSH ST MSA ST [{ ERR ST }] [ SFT ST ] [ UAC ST ] { ST QRD ST [ QRF ST ] [ ST PID ST [{ NTE ST }] ] ST { ST ORC ST [{ ST TQ1 ST [{ TQ2 ST }] }] ST [ ST RXE ST [{ ST TQ1 ST [{ TQ2 ST }] }] ST { RXR ST } [{ RXC ST }] ] ST { ST RXD ST { RXR ST } [{ RXC ST }] } ST } ST } ST [ DSC ST ]  EOM;</w:t>
      </w:r>
    </w:p>
    <w:p w:rsidR="001240F6" w:rsidRPr="0026150D" w:rsidRDefault="001240F6" w:rsidP="001240F6"/>
    <w:p w:rsidR="001240F6" w:rsidRPr="0026150D" w:rsidRDefault="001240F6" w:rsidP="001240F6">
      <w:pPr>
        <w:pStyle w:val="eBNF"/>
        <w:rPr>
          <w:lang w:val="en-US"/>
        </w:rPr>
      </w:pPr>
      <w:r w:rsidRPr="0026150D">
        <w:rPr>
          <w:lang w:val="en-US"/>
        </w:rPr>
        <w:lastRenderedPageBreak/>
        <w:t xml:space="preserve">    /* RDY - Display response in response to QBP^Q15 */</w:t>
      </w:r>
    </w:p>
    <w:p w:rsidR="001240F6" w:rsidRPr="0026150D" w:rsidRDefault="001240F6" w:rsidP="001240F6">
      <w:pPr>
        <w:pStyle w:val="eBNF"/>
        <w:rPr>
          <w:lang w:val="en-US"/>
        </w:rPr>
      </w:pPr>
      <w:r w:rsidRPr="0026150D">
        <w:rPr>
          <w:lang w:val="en-US"/>
        </w:rPr>
        <w:t>RDS_O13 := SOM MSH ST [{ ARV ST }] [{ SFT ST }] [ UAC ST ] [{ NTE ST }] [ ST PID ST PD1 ST [{ PRT ST }] [{ ARV ST }] [{ NTE ST }] [{ AL1 ST }] [ ST PV1 ST [ PV2 ST ] [{ PRT ST }] [{ ARV ST }] ] ST ] ST { ST ORC ST [{ PRT ST }] [{ ST TQ1 ST [{ TQ2 ST }] }] ST [ ST RXO ST [{ PRT ST }] [ ST { NTE ST } { RXR ST } [{ ST RXC ST [{ NTE ST }] }] ST ] ST ] ST [ ST RXE ST [{ PRT ST }] [{ NTE ST }] { ST TQ1 ST [{ TQ2 ST }] } ST { RXR ST } [{ RXC ST }] ] ST RXD ST [{ PRT ST }] [{ NTE ST }] { RXR ST } [{ RXC ST }] [{ CDO ST }] [{ ST OBX ST [{ PRT ST }] [{ NTE ST }] }] ST [{ FT1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Dispense Information (Response) */</w:t>
      </w:r>
    </w:p>
    <w:p w:rsidR="001240F6" w:rsidRPr="0026150D" w:rsidRDefault="001240F6" w:rsidP="001240F6">
      <w:pPr>
        <w:pStyle w:val="eBNF"/>
        <w:rPr>
          <w:lang w:val="en-US"/>
        </w:rPr>
      </w:pPr>
      <w:r w:rsidRPr="0026150D">
        <w:rPr>
          <w:lang w:val="en-US"/>
        </w:rPr>
        <w:t>RDY_K15 := SOM MSH ST MSH ST [{ SFT ST }] [{ SFT ST }] [ UAC ST ] [ UAC ST ] MSA ST MSA ST [ ERR ST ] [ ERR ST ] QAK ST QAK ST QPD ST QPD ST [{ DSP ST }] [{ DSP ST }] [ DSC ST ]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REF/RRI - Patient referral */</w:t>
      </w:r>
    </w:p>
    <w:p w:rsidR="001240F6" w:rsidRPr="0026150D" w:rsidRDefault="001240F6" w:rsidP="001240F6">
      <w:pPr>
        <w:pStyle w:val="eBNF"/>
        <w:rPr>
          <w:lang w:val="en-US"/>
        </w:rPr>
      </w:pPr>
      <w:r w:rsidRPr="0026150D">
        <w:rPr>
          <w:lang w:val="en-US"/>
        </w:rPr>
        <w:t>RDY_Z80 := SOM MSH ST [{ SFT ST }] [ UAC ST ] MSA ST [ ERR ST ] QAK ST QPD ST [{ DSP ST }]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RGV - Pharmacy/treatment give */</w:t>
      </w:r>
    </w:p>
    <w:p w:rsidR="001240F6" w:rsidRPr="0026150D" w:rsidRDefault="001240F6" w:rsidP="001240F6">
      <w:pPr>
        <w:pStyle w:val="eBNF"/>
        <w:rPr>
          <w:lang w:val="en-US"/>
        </w:rPr>
      </w:pPr>
      <w:r w:rsidRPr="0026150D">
        <w:rPr>
          <w:lang w:val="en-US"/>
        </w:rPr>
        <w:t>REF_I12 := SOM MSH ST MSH ST MSH ST MSH ST [{ SFT ST }] [{ SFT ST }] [{ SFT ST }] [{ SFT ST }] [ UAC ST ] [ UAC ST ] [ UAC ST ] [ UAC ST ] [ RF1 ST ] [ RF1 ST ] [ RF1 ST ] [ RF1 ST ] [ ST [ ST [ ST [ ST AUT ST AUT ST AUT ST AUT ST [ CTD ST ] [ CTD ST ] [ CTD ST ] [ CTD ST ] ] ST ] ST ] ST ] ST { ST { ST { ST { ST PRD ST PRD ST PRD ST PRD ST [{ CTD ST }] [{ CTD ST }] [{ CTD ST }] [{ CTD ST }] } ST } ST } ST } ST PID ST PID ST PID ST PID ST [{ NK1 ST }] [{ NK1 ST }] [{ NK1 ST }] [{ NK1 ST }] [{ GT1 ST }] [{ GT1 ST }] [{ GT1 ST }] [{ GT1 ST }] [{ ST [{ ST [{ ST [{ ST IN1 ST IN1 ST IN1 ST IN1 ST [ IN2 ST ] [ IN2 ST ] [ IN2 ST ] [ IN2 ST ] [ IN3 ST ] [ IN3 ST ] [ IN3 ST ] [ IN3 ST ] }] ST }] ST }] ST }] ST [ ACC ST ] [ ACC ST ] [ ACC ST ] [ ACC ST ] [{ DG1 ST }] [{ DG1 ST }] [{ DG1 ST }] [{ DG1 ST }] [{ DRG ST }] [{ DRG ST }] [{ DRG ST }] [{ DRG ST }] [{ AL1 ST }] [{ AL1 ST }] [{ AL1 ST }] [{ AL1 ST }] [{ ST [{ ST [{ ST [{ ST PR1 ST PR1 ST PR1 ST PR1 ST [ ST [ ST [ ST [ ST AUT ST AUT ST AUT ST AUT ST [ CTD ST ] [ CTD ST ] [ CTD ST ] [ CTD ST ] ] ST ] ST ] ST ] ST }] ST }] ST }] ST }] ST [{ ST [{ ST [{ ST [{ ST OBR ST OBR ST OBR ST OBR ST [{ PRT ST }] [{ PRT ST }] [{ PRT ST }] [{ PRT ST }] [{ NTE ST }] [{ NTE ST }] [{ NTE ST }] [{ NTE ST }] [{ ST [{ ST [{ ST [{ ST OBX ST OBX ST OBX ST OBX ST [{ PRT ST }] [{ PRT ST }] [{ PRT ST }] [{ PRT ST }] [{ NTE ST }] [{ NTE ST }] [{ NTE ST }] [{ NTE ST }] }] ST }] ST }] ST }] ST }] ST }] ST }] ST }] ST [ ST [ ST [ ST [ ST PV1 ST PV1 ST PV1 ST PV1 ST [ PV2 ST ] [ PV2 ST ] [ PV2 ST ] [ PV2 ST ] ] ST ] ST ] ST ] ST [{ NTE ST }] [{ NTE ST }] [{ NTE ST }] [{ NTE ST }]  EOM;</w:t>
      </w:r>
    </w:p>
    <w:p w:rsidR="001240F6" w:rsidRPr="0026150D" w:rsidRDefault="001240F6" w:rsidP="001240F6"/>
    <w:p w:rsidR="001240F6" w:rsidRPr="0026150D" w:rsidRDefault="001240F6" w:rsidP="001240F6">
      <w:pPr>
        <w:pStyle w:val="eBNF"/>
        <w:rPr>
          <w:lang w:val="en-US"/>
        </w:rPr>
      </w:pPr>
      <w:r w:rsidRPr="0026150D">
        <w:rPr>
          <w:lang w:val="en-US"/>
        </w:rPr>
        <w:t xml:space="preserve">    /* RQA/RPA - Request for treatment authorization information */</w:t>
      </w:r>
    </w:p>
    <w:p w:rsidR="001240F6" w:rsidRPr="0026150D" w:rsidRDefault="001240F6" w:rsidP="001240F6">
      <w:pPr>
        <w:pStyle w:val="eBNF"/>
        <w:rPr>
          <w:lang w:val="en-US"/>
        </w:rPr>
      </w:pPr>
      <w:r w:rsidRPr="0026150D">
        <w:rPr>
          <w:lang w:val="en-US"/>
        </w:rPr>
        <w:t>RGV_O15 := SOM MSH ST [{ ARV ST }] [{ SFT ST }] [ UAC ST ] [{ NTE ST }] [ ST PID ST [{ PRT ST }] [{ NTE ST }] [{ AL1 ST }] [{ ARV ST }] [ ST PV1 ST [ PV2 ST ] [{ PRT ST }] [{ ARV ST }] ] ST ] ST { ST ORC ST [{ PRT ST }] [{ ST TQ1 ST [{ TQ2 ST }] }] ST [ ST RXO ST [{ PRT ST }] [ ST { NTE ST } { RXR ST } [{ ST RXC ST [{ NTE ST }] }] ST ] ST ] ST [ ST RXE ST [{ PRT ST }] [{ NTE ST }] { ST TQ1 ST [{ TQ2 ST }] } ST { RXR ST } [{ RXC ST }] ] ST { ST RXG ST [{ PRT ST }] { ST TQ1 ST [{ TQ2 ST }] } ST { RXR ST } [{ RXC ST }] [{ CDO ST }] [{ ST OBX ST [{ PRT ST }] [{ NTE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PIN/ACK - Unsolicited insurance information */</w:t>
      </w:r>
    </w:p>
    <w:p w:rsidR="001240F6" w:rsidRPr="0026150D" w:rsidRDefault="001240F6" w:rsidP="001240F6">
      <w:pPr>
        <w:pStyle w:val="eBNF"/>
        <w:rPr>
          <w:lang w:val="en-US"/>
        </w:rPr>
      </w:pPr>
      <w:r w:rsidRPr="0026150D">
        <w:rPr>
          <w:lang w:val="en-US"/>
        </w:rPr>
        <w:t>RQA_I08 := SOM MSH ST MSH ST MSH ST MSH ST [{ SFT ST }] [{ SFT ST }] [{ SFT ST }] [{ SFT ST }] [ UAC ST ] [ UAC ST ] [ UAC ST ] [ UAC ST ] [ RF1 ST ] [ RF1 ST ] [ RF1 ST ] [ RF1 ST ] [ ST [ ST [ ST [ ST AUT ST AUT ST AUT ST AUT ST [ CTD ST ] [ CTD ST ] [ CTD ST ] [ CTD ST ] ] ST ] ST ] ST ] ST { ST { ST { ST { ST PRD ST PRD ST PRD ST PRD ST [{ CTD ST }] [{ CTD ST }] [{ CTD ST }] [{ CTD ST }] } ST } ST } ST } ST PID ST PID ST PID ST PID ST [{ NK1 ST }] [{ NK1 ST }] [{ NK1 ST }] [{ NK1 ST }] [ ST [ ST [ ST [ ST [{ GT1 ST }] [{ GT1 ST }] [{ GT1 ST }] [{ GT1 ST }] { ST { ST { ST { ST IN1 ST IN1 ST IN1 ST IN1 ST [ IN2 ST ] [ IN2 ST ] [ IN2 ST ] [ IN2 ST ] [ IN3 ST ] [ IN3 ST ] [ IN3 ST ] [ IN3 ST ] } ST } ST } ST } ST ] ST ] ST ] ST ] ST [ ACC ST ] [ ACC ST ] [ ACC ST ] [ ACC ST ] [{ DG1 ST }] [{ DG1 ST }] [{ DG1 ST }] [{ DG1 ST }] [{ DRG ST }] [{ DRG ST }] [{ DRG ST }] [{ DRG ST }] [{ AL1 ST }] [{ AL1 ST }] [{ AL1 ST }] [{ AL1 ST }] [{ ST [{ ST [{ ST [{ ST PR1 ST PR1 ST PR1 ST PR1 ST [ ST [ ST [ ST [ ST AUT ST AUT ST AUT ST AUT ST [ CTD ST ] [ CTD ST ] [ CTD ST ] [ CTD ST ] ] ST ] ST ] ST ] ST }] ST }] ST }] ST }] ST [{ ST [{ ST [{ ST [{ ST OBR ST OBR ST OBR ST OBR ST [{ PRT ST }] [{ PRT ST }] [{ PRT ST }] [{ PRT ST }] [{ NTE ST }] [{ NTE ST }] [{ NTE ST }] [{ NTE ST }] [{ ST [{ ST [{ ST [{ ST OBX ST OBX ST OBX ST OBX ST [{ PRT ST }] [{ PRT ST }] [{ PRT ST }] [{ PRT ST }] [{ NTE ST }] [{ NTE ST }] [{ NTE ST }] [{ NTE ST }] }] ST }] ST }] ST }] ST }] ST }] ST }] ST }] ST [ ST [ ST [ ST [ ST PV1 ST PV1 ST PV1 ST PV1 ST [ PV2 ST ] [ PV2 ST ] [ PV2 ST ] [ PV2 ST ] ] ST ] ST ] ST ] ST [{ NTE ST }] [{ NTE ST }] [{ NTE ST }] [{ NTE ST }]  EOM;</w:t>
      </w:r>
    </w:p>
    <w:p w:rsidR="001240F6" w:rsidRPr="0026150D" w:rsidRDefault="001240F6" w:rsidP="001240F6"/>
    <w:p w:rsidR="001240F6" w:rsidRPr="0026150D" w:rsidRDefault="001240F6" w:rsidP="001240F6">
      <w:pPr>
        <w:pStyle w:val="eBNF"/>
        <w:rPr>
          <w:lang w:val="en-US"/>
        </w:rPr>
      </w:pPr>
      <w:r w:rsidRPr="0026150D">
        <w:rPr>
          <w:lang w:val="en-US"/>
        </w:rPr>
        <w:t xml:space="preserve">    /* RQD/RPI - Request for patient demographic data */</w:t>
      </w:r>
    </w:p>
    <w:p w:rsidR="001240F6" w:rsidRPr="0026150D" w:rsidRDefault="001240F6" w:rsidP="001240F6">
      <w:pPr>
        <w:pStyle w:val="eBNF"/>
        <w:rPr>
          <w:lang w:val="en-US"/>
        </w:rPr>
      </w:pPr>
      <w:r w:rsidRPr="0026150D">
        <w:rPr>
          <w:lang w:val="en-US"/>
        </w:rPr>
        <w:t>RQI_I01 := SOM MSH ST MSH ST MSH ST MSH ST [{ SFT ST }] [{ SFT ST }] [{ SFT ST }] [{ SFT ST }] [ UAC ST ] [ UAC ST ] [ UAC ST ] [ UAC ST ] { ST { ST { ST { ST PRD ST PRD ST PRD ST PRD ST [{ CTD ST }] [{ CTD ST }] [{ CTD ST }] [{ CTD ST }] } ST } ST } ST } ST PID ST PID ST PID ST PID ST [{ NK1 ST }] [{ NK1 ST }] [{ NK1 ST }] [{ NK1 ST }] [ ST [ ST [ ST [ ST [{ GT1 ST }] [{ GT1 ST }] [{ GT1 ST }] [{ GT1 ST }] { ST { ST { ST { ST IN1 ST IN1 ST IN1 ST IN1 ST [ IN2 ST ] [ IN2 ST ] [ IN2 ST ] [ IN2 ST ] [ IN3 ST ] [ IN3 ST ] [ IN3 ST ] [ IN3 ST ] } ST } ST } ST } ST ] ST ] ST ] ST ] ST [{ NTE ST }] [{ NTE ST }] [{ NTE ST }] [{ NTE ST }]  EOM;</w:t>
      </w:r>
    </w:p>
    <w:p w:rsidR="001240F6" w:rsidRPr="0026150D" w:rsidRDefault="001240F6" w:rsidP="001240F6"/>
    <w:p w:rsidR="001240F6" w:rsidRPr="0026150D" w:rsidRDefault="001240F6" w:rsidP="001240F6">
      <w:pPr>
        <w:pStyle w:val="eBNF"/>
        <w:rPr>
          <w:lang w:val="en-US"/>
        </w:rPr>
      </w:pPr>
      <w:r w:rsidRPr="0026150D">
        <w:rPr>
          <w:lang w:val="en-US"/>
        </w:rPr>
        <w:t xml:space="preserve">    /* RRA - Pharmacy/treatment administration acknowledgment */</w:t>
      </w:r>
    </w:p>
    <w:p w:rsidR="001240F6" w:rsidRPr="0026150D" w:rsidRDefault="001240F6" w:rsidP="001240F6">
      <w:pPr>
        <w:pStyle w:val="eBNF"/>
        <w:rPr>
          <w:lang w:val="en-US"/>
        </w:rPr>
      </w:pPr>
      <w:r w:rsidRPr="0026150D">
        <w:rPr>
          <w:lang w:val="en-US"/>
        </w:rPr>
        <w:t>RQP_I04 := SOM MSH ST [{ SFT ST }] [ UAC ST ] { ST PRD ST [{ CTD ST }] } ST PID ST [{ NK1 ST }] [{ GT1 ST }] [{ NTE ST }]  EOM;</w:t>
      </w:r>
    </w:p>
    <w:p w:rsidR="001240F6" w:rsidRPr="0026150D" w:rsidRDefault="001240F6" w:rsidP="001240F6"/>
    <w:p w:rsidR="001240F6" w:rsidRPr="0026150D" w:rsidRDefault="001240F6" w:rsidP="001240F6">
      <w:pPr>
        <w:pStyle w:val="eBNF"/>
        <w:rPr>
          <w:lang w:val="en-US"/>
        </w:rPr>
      </w:pPr>
      <w:r w:rsidRPr="0026150D">
        <w:rPr>
          <w:lang w:val="en-US"/>
        </w:rPr>
        <w:t xml:space="preserve">    /* RRD - Pharmacy/treatment dispense acknowledgment */</w:t>
      </w:r>
    </w:p>
    <w:p w:rsidR="001240F6" w:rsidRPr="0026150D" w:rsidRDefault="001240F6" w:rsidP="001240F6">
      <w:pPr>
        <w:pStyle w:val="eBNF"/>
        <w:rPr>
          <w:lang w:val="en-US"/>
        </w:rPr>
      </w:pPr>
      <w:r w:rsidRPr="0026150D">
        <w:rPr>
          <w:lang w:val="en-US"/>
        </w:rPr>
        <w:t>RRA_O18 := SOM MSH ST MSA ST [{ ERR ST }] [{ SFT ST }] [ UAC ST ] [{ NTE ST }] [ ST [ ST PID ST [{ PRT ST }] [{ NTE ST }] ] ST { ST ORC ST [{ PRT ST }] [{ ST TQ1 ST [{ TQ2 ST }] }] ST [ ST { ST RXA ST [{ PRT ST }] } ST RXR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RRE - Pharmacy/treatment encoded order acknowledgment */</w:t>
      </w:r>
    </w:p>
    <w:p w:rsidR="001240F6" w:rsidRPr="0026150D" w:rsidRDefault="001240F6" w:rsidP="001240F6">
      <w:pPr>
        <w:pStyle w:val="eBNF"/>
        <w:rPr>
          <w:lang w:val="en-US"/>
        </w:rPr>
      </w:pPr>
      <w:r w:rsidRPr="0026150D">
        <w:rPr>
          <w:lang w:val="en-US"/>
        </w:rPr>
        <w:t>RRD_O14 := SOM MSH ST MSA ST [{ ERR ST }] [{ SFT ST }] [ UAC ST ] [{ NTE ST }] [ ST [ ST PID ST [{ PRT ST }] [{ NTE ST }] ] ST { ST ORC ST [{ PRT ST }] [{ ST TQ1 ST [{ TQ2 ST }] }] ST [ ST RXD ST [{ PRT ST }] [{ NTE ST }] { RXR ST } [{ RXC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t>
      </w:r>
    </w:p>
    <w:p w:rsidR="001240F6" w:rsidRPr="0026150D" w:rsidRDefault="001240F6" w:rsidP="001240F6">
      <w:pPr>
        <w:pStyle w:val="eBNF"/>
        <w:rPr>
          <w:lang w:val="en-US"/>
        </w:rPr>
      </w:pPr>
      <w:r w:rsidRPr="0026150D">
        <w:rPr>
          <w:lang w:val="en-US"/>
        </w:rPr>
        <w:t>RRE_O12 := SOM MSH ST MSH ST MSA ST MSA ST [{ ERR ST }] [{ ERR ST }] [{ SFT ST }] [{ SFT ST }] [ UAC ST ] [ UAC ST ] [{ NTE ST }] [{ NTE ST }] [ ST [ ST [ ST [ ST PID ST PID ST [{ PRT ST }] [{ PRT ST }] [{ NTE ST }] [{ NTE ST }] ] ST ] ST { ST { ST ORC ST ORC ST [{ PRT ST }] [{ PRT ST }] [{ ST [{ ST TQ1 ST TQ1 ST [{ TQ2 ST }] [{ TQ2 ST }] }] ST }] ST [ ST [ ST RXE ST RXE ST [{ PRT ST }] [{ PRT ST }] [{ NTE ST }] [{ NTE ST }] { ST { ST TQ1 ST TQ1 ST [{ TQ2 ST }] [{ TQ2 ST }] } ST } ST { RXR ST } { RXR ST } [{ RXC ST }] [{ RXC ST }]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RRG - Pharmacy/treatment give acknowledgment */</w:t>
      </w:r>
    </w:p>
    <w:p w:rsidR="001240F6" w:rsidRPr="0026150D" w:rsidRDefault="001240F6" w:rsidP="001240F6">
      <w:pPr>
        <w:pStyle w:val="eBNF"/>
        <w:rPr>
          <w:lang w:val="en-US"/>
        </w:rPr>
      </w:pPr>
      <w:r w:rsidRPr="0026150D">
        <w:rPr>
          <w:lang w:val="en-US"/>
        </w:rPr>
        <w:t>RRE_O50 := SOM MSH ST MSA ST [{ ERR ST }] [{ SFT ST }] [ UAC ST ] [{ NTE ST }] [ ST [ ST PID ST [{ PRT ST }] [{ NTE ST }] ] ST { ST ORC ST [{ PRT ST }] [{ ST TQ1 ST [{ TQ2 ST }] }] ST [ ST RXE ST [{ PRT ST }] [{ NTE ST }] { ST TQ1 ST [{ TQ2 ST }] } ST { RXR ST } [{ RXC ST }] ] ST [{ PRT ST }]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RSP - Segment pattern response in response to QBP^Q11 */</w:t>
      </w:r>
    </w:p>
    <w:p w:rsidR="001240F6" w:rsidRPr="0026150D" w:rsidRDefault="001240F6" w:rsidP="001240F6">
      <w:pPr>
        <w:pStyle w:val="eBNF"/>
        <w:rPr>
          <w:lang w:val="en-US"/>
        </w:rPr>
      </w:pPr>
      <w:r w:rsidRPr="0026150D">
        <w:rPr>
          <w:lang w:val="en-US"/>
        </w:rPr>
        <w:t>RRG_O16 := SOM MSH ST MSA ST [{ ERR ST }] [{ SFT ST }] [ UAC ST ] [{ NTE ST }] [ ST [ ST PID ST [{ PRT ST }] [{ NTE ST }] ] ST { ST ORC ST [{ PRT ST }] [{ ST TQ1 ST [{ TQ2 ST }] }] ST [ ST RXG ST [{ PRT ST }] { ST TQ1 ST [{ TQ2 ST }] } ST { RXR ST } [{ RXC ST }]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RSP - Personnel Information by Segment Response */</w:t>
      </w:r>
    </w:p>
    <w:p w:rsidR="001240F6" w:rsidRPr="0026150D" w:rsidRDefault="001240F6" w:rsidP="001240F6">
      <w:pPr>
        <w:pStyle w:val="eBNF"/>
        <w:rPr>
          <w:lang w:val="en-US"/>
        </w:rPr>
      </w:pPr>
      <w:r w:rsidRPr="0026150D">
        <w:rPr>
          <w:lang w:val="en-US"/>
        </w:rPr>
        <w:t>RSP_K11 := SOM MSH ST [{ SFT ST }] [ UAC ST ] MSA ST [{ ERR ST }] QAK ST QPD ST [ ST Hxx ST ]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RSP -Dispense History Response */</w:t>
      </w:r>
    </w:p>
    <w:p w:rsidR="001240F6" w:rsidRPr="0026150D" w:rsidRDefault="001240F6" w:rsidP="001240F6">
      <w:pPr>
        <w:pStyle w:val="eBNF"/>
        <w:rPr>
          <w:lang w:val="en-US"/>
        </w:rPr>
      </w:pPr>
      <w:r w:rsidRPr="0026150D">
        <w:rPr>
          <w:lang w:val="en-US"/>
        </w:rPr>
        <w:t>RSP_K25 := SOM MSH ST [{ SFT ST }] [ UAC ST ] MSA ST [{ ERR ST }] QAK ST QPD ST RCP ST { ST STF ST [{ PRA ST }] [{ ORG ST }] [{ AFF ST }] [{ LAN ST }] [{ EDU ST }] [{ CER ST }] [{ NK1 ST }] [{ PRT ST }] [{ ROL ST }] }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Get Donor Record Candidates Response Message */</w:t>
      </w:r>
    </w:p>
    <w:p w:rsidR="001240F6" w:rsidRPr="0026150D" w:rsidRDefault="001240F6" w:rsidP="001240F6">
      <w:pPr>
        <w:pStyle w:val="eBNF"/>
        <w:rPr>
          <w:lang w:val="en-US"/>
        </w:rPr>
      </w:pPr>
      <w:r w:rsidRPr="0026150D">
        <w:rPr>
          <w:lang w:val="en-US"/>
        </w:rPr>
        <w:t>RSP_K31 := SOM MSH ST MSA ST [{ ERR ST }] [{ SFT ST }] [ UAC ST ] QAK ST QPD ST RCP ST { ST [ ST PID ST [ PD1 ST ] [{ PRT ST }] [{ NTE ST }] [{ ARV ST }] [{ AL1 ST }] [ ST PV1 ST [ PV2 ST ] [{ PRT ST }] [{ ARV ST }] ] ST ] ST { ST ORC ST [{ PRT ST }] [{ ST TQ1 ST [{ TQ2 ST }] }] ST [ ST RXO ST [{ PRT ST }] [{ NTE ST }] { RXR ST } [{ ST RXC ST [{ NTE ST }] }] ST ] ST [ ST RXE ST [{ PRT ST }] [{ NTE ST }] { ST TQ1 ST [{ TQ2 ST }] } ST { RXR ST } [{ RXC ST }] ] ST RXD ST [{ PRT ST }] { RXR ST } [{ RXC ST }] [{ CDO ST }] [{ ST OBX ST [{ PRT ST }] [{ NTE ST }] }] ST } ST }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Segment Pattern Response Message */</w:t>
      </w:r>
    </w:p>
    <w:p w:rsidR="001240F6" w:rsidRPr="0026150D" w:rsidRDefault="001240F6" w:rsidP="001240F6">
      <w:pPr>
        <w:pStyle w:val="eBNF"/>
        <w:rPr>
          <w:lang w:val="en-US"/>
        </w:rPr>
      </w:pPr>
      <w:r w:rsidRPr="0026150D">
        <w:rPr>
          <w:lang w:val="en-US"/>
        </w:rPr>
        <w:t>RSP_O33 := SOM MSH ST [{ ARV ST }] [{ SFT ST }] [ UAC ST ] MSA ST [ ERR ST ] QAK ST QPD ST [ ST PID ST [{ PRT ST }] [{ ARV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Dispense History (Response) */</w:t>
      </w:r>
    </w:p>
    <w:p w:rsidR="001240F6" w:rsidRPr="0026150D" w:rsidRDefault="001240F6" w:rsidP="001240F6">
      <w:pPr>
        <w:pStyle w:val="eBNF"/>
        <w:rPr>
          <w:lang w:val="en-US"/>
        </w:rPr>
      </w:pPr>
      <w:r w:rsidRPr="0026150D">
        <w:rPr>
          <w:lang w:val="en-US"/>
        </w:rPr>
        <w:lastRenderedPageBreak/>
        <w:t>RSP_O34 := SOM MSH ST [{ ARV ST }] [{ SFT ST }] [ UAC ST ] MSA ST [ ERR ST ] QAK ST QPD ST [ ST PID ST [ PD1 ST ] [{ PRT ST }] [{ ST OBX ST [{ PRT ST }] }] ST [{ NTE ST }] [{ AL1 ST }] [{ ARV ST }] [ ST PV1 ST [{ PRT ST }] [{ NTE ST }] ] ST ] ST [ ST DON ST [{ ST OBX ST [{ PRT ST }] }] ST [{ NTE ST }] ] ST  EOM;</w:t>
      </w:r>
    </w:p>
    <w:p w:rsidR="001240F6" w:rsidRPr="0026150D" w:rsidRDefault="001240F6" w:rsidP="001240F6"/>
    <w:p w:rsidR="001240F6" w:rsidRPr="0026150D" w:rsidRDefault="001240F6" w:rsidP="001240F6">
      <w:pPr>
        <w:pStyle w:val="eBNF"/>
        <w:rPr>
          <w:lang w:val="en-US"/>
        </w:rPr>
      </w:pPr>
      <w:r w:rsidRPr="0026150D">
        <w:rPr>
          <w:lang w:val="en-US"/>
        </w:rPr>
        <w:t xml:space="preserve">    /* Who Am I (Response) */</w:t>
      </w:r>
    </w:p>
    <w:p w:rsidR="001240F6" w:rsidRPr="0026150D" w:rsidRDefault="001240F6" w:rsidP="001240F6">
      <w:pPr>
        <w:pStyle w:val="eBNF"/>
        <w:rPr>
          <w:lang w:val="en-US"/>
        </w:rPr>
      </w:pPr>
      <w:r w:rsidRPr="0026150D">
        <w:rPr>
          <w:lang w:val="en-US"/>
        </w:rPr>
        <w:t>RSP_Z82 := SOM MSH ST [{ SFT ST }] [ UAC ST ] MSA ST [ ERR ST ] QAK ST QPD ST RCP ST { ST [ ST PID ST [ PD1 ST ] [{ NTE ST }] [ ST { AL1 ST } PV1 ST [ PV2 ST ] ] ST ] ST { ST ORC ST [{ ST TQ1 ST [{ TQ2 ST }] }] ST [ ST RXO ST [{ NTE ST }] { RXR ST } [ ST { RXC ST } [{ NTE ST }] ] ST ] ST [ ST RXE ST [{ ST TQ1 ST [{ TQ2 ST }] }] ST { RXR ST } [{ RXC ST }] ] ST RXD ST { RXR ST } [{ RXC ST }] { ST [ OBX ST ] [{ NTE ST }] } ST } ST }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Pharmacy Information Comprehensive (Response) */</w:t>
      </w:r>
    </w:p>
    <w:p w:rsidR="001240F6" w:rsidRPr="0026150D" w:rsidRDefault="001240F6" w:rsidP="001240F6">
      <w:pPr>
        <w:pStyle w:val="eBNF"/>
        <w:rPr>
          <w:lang w:val="en-US"/>
        </w:rPr>
      </w:pPr>
      <w:r w:rsidRPr="0026150D">
        <w:rPr>
          <w:lang w:val="en-US"/>
        </w:rPr>
        <w:t>RSP_Z84 := SOM MSH ST [{ SFT ST }] [ UAC ST ] MSA ST [ ERR ST ] QAK ST QPD ST [ ST RDF ST [{ RDT ST }] ]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Dispense Information (Response) */</w:t>
      </w:r>
    </w:p>
    <w:p w:rsidR="001240F6" w:rsidRPr="0026150D" w:rsidRDefault="001240F6" w:rsidP="001240F6">
      <w:pPr>
        <w:pStyle w:val="eBNF"/>
        <w:rPr>
          <w:lang w:val="en-US"/>
        </w:rPr>
      </w:pPr>
      <w:r w:rsidRPr="0026150D">
        <w:rPr>
          <w:lang w:val="en-US"/>
        </w:rPr>
        <w:t>RSP_Z86 := SOM MSH ST [{ SFT ST }] [ UAC ST ] MSA ST [ ERR ST ] QAK ST QPD ST { ST [ ST PID ST [ PD1 ST ] [{ NTE ST }] [{ AL1 ST }] ] ST { ST ORC ST [{ ST TQ1 ST [{ TQ2 ST }] }] ST [ ST RXO ST { RXR ST } [{ RXC ST }] ] ST [ ST RXE ST [{ ST TQ1 ST [{ TQ2 ST }] }] ST { RXR ST } [{ RXC ST }] ] ST [ ST RXD ST { RXR ST } [{ RXC ST }] ] ST [ ST RXG ST { RXR ST } [{ RXC ST }] ] ST [ ST RXA ST { RXR ST } [{ RXC ST }] ] ST { ST [ OBX ST ] [{ NTE ST }] } ST } ST }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Lab Results History (Response) */</w:t>
      </w:r>
    </w:p>
    <w:p w:rsidR="001240F6" w:rsidRPr="0026150D" w:rsidRDefault="001240F6" w:rsidP="001240F6">
      <w:pPr>
        <w:pStyle w:val="eBNF"/>
        <w:rPr>
          <w:lang w:val="en-US"/>
        </w:rPr>
      </w:pPr>
      <w:r w:rsidRPr="0026150D">
        <w:rPr>
          <w:lang w:val="en-US"/>
        </w:rPr>
        <w:t>RSP_Z88 := SOM MSH ST [{ SFT ST }] [ UAC ST ] MSA ST [ ERR ST ] QAK ST QPD ST RCP ST { ST [ ST PID ST [ PD1 ST ] [{ NTE ST }] [ ST { AL1 ST } [ ST PV1 ST [ PV2 ST ] ] ST ] ST ] ST { ST ORC ST [{ ST TQ1 ST [{ TQ2 ST }] }] ST [ ST RXO ST [{ NTE ST }] { RXR ST } [ ST { RXC ST } [{ NTE ST }] ] ST ] ST [ ST RXE ST [{ ST TQ1 ST [{ TQ2 ST }] }] ST { RXR ST } [{ RXC ST }] ] ST RXD ST { RXR ST } [{ RXC ST }] { ST [ OBX ST ] [{ NTE ST }] } ST } ST } ST DSC ST  EOM;</w:t>
      </w:r>
    </w:p>
    <w:p w:rsidR="001240F6" w:rsidRPr="0026150D" w:rsidRDefault="001240F6" w:rsidP="001240F6"/>
    <w:p w:rsidR="001240F6" w:rsidRPr="0026150D" w:rsidRDefault="001240F6" w:rsidP="001240F6">
      <w:pPr>
        <w:pStyle w:val="eBNF"/>
        <w:rPr>
          <w:lang w:val="en-US"/>
        </w:rPr>
      </w:pPr>
      <w:r w:rsidRPr="0026150D">
        <w:rPr>
          <w:lang w:val="en-US"/>
        </w:rPr>
        <w:t xml:space="preserve">    /* RTB - Tabular response in response to QBP^Q13 */</w:t>
      </w:r>
    </w:p>
    <w:p w:rsidR="001240F6" w:rsidRPr="0026150D" w:rsidRDefault="001240F6" w:rsidP="001240F6">
      <w:pPr>
        <w:pStyle w:val="eBNF"/>
        <w:rPr>
          <w:lang w:val="en-US"/>
        </w:rPr>
      </w:pPr>
      <w:r w:rsidRPr="0026150D">
        <w:rPr>
          <w:lang w:val="en-US"/>
        </w:rPr>
        <w:t>RSP_Z90 := SOM MSH ST [{ SFT ST }] [ UAC ST ] MSA ST [ ERR ST ] QAK ST QPD ST RCP ST { ST [ ST PID ST [ PD1 ST ] [{ NK1 ST }] [{ NTE ST }] [ ST PV1 ST [ PV2 ST ] ] ST ] ST { ST ORC ST [{ ST TQ1 ST [{ TQ2 ST }] }] ST OBR ST [{ NTE ST }] [ CTD ST ] { ST [ OBX ST ] [{ NTE ST }] } ST } ST [{ ST SPM ST [{ OBX ST }] }] ST } ST DSC ST  EOM;</w:t>
      </w:r>
    </w:p>
    <w:p w:rsidR="001240F6" w:rsidRPr="0026150D" w:rsidRDefault="001240F6" w:rsidP="001240F6"/>
    <w:p w:rsidR="001240F6" w:rsidRPr="0026150D" w:rsidRDefault="001240F6" w:rsidP="001240F6">
      <w:pPr>
        <w:pStyle w:val="eBNF"/>
        <w:rPr>
          <w:lang w:val="en-US"/>
        </w:rPr>
      </w:pPr>
      <w:r w:rsidRPr="0026150D">
        <w:rPr>
          <w:lang w:val="en-US"/>
        </w:rPr>
        <w:t xml:space="preserve">    /* Information about Phone Calls (Response) */</w:t>
      </w:r>
    </w:p>
    <w:p w:rsidR="001240F6" w:rsidRPr="0026150D" w:rsidRDefault="001240F6" w:rsidP="001240F6">
      <w:pPr>
        <w:pStyle w:val="eBNF"/>
        <w:rPr>
          <w:lang w:val="en-US"/>
        </w:rPr>
      </w:pPr>
      <w:r w:rsidRPr="0026150D">
        <w:rPr>
          <w:lang w:val="en-US"/>
        </w:rPr>
        <w:t xml:space="preserve">RTB_K13 := SOM MSH ST MSH ST MSH ST MSH ST MSH ST MSH ST [{ SFT ST }] [{ SFT ST }] [{ SFT ST }] [{ SFT ST }] [{ SFT ST }] [{ SFT ST }] [ UAC ST ] [ UAC ST ] [ UAC ST ] [ UAC ST ] [ UAC ST ] [ UAC ST ] MSA ST MSA ST MSA ST MSA ST MSA ST MSA ST [ ERR ST ] [ ERR ST ] [ ERR ST ] [ ERR ST ] [ ERR ST ] [ ERR ST ] QAK ST QAK ST QAK ST QAK ST QAK ST QAK ST QPD ST QPD ST QPD ST QPD ST QPD ST QPD ST [ ST [ ST [ ST [ ST [ ST [ ST RDF ST RDF ST RDF ST RDF ST RDF ST RDF ST [{ RDT ST }] [{ RDT ST }] [{ RDT ST }] [{ RDT ST }] [{ RDT ST }] [{ RDT ST }] </w:t>
      </w:r>
      <w:r w:rsidRPr="0026150D">
        <w:rPr>
          <w:lang w:val="en-US"/>
        </w:rPr>
        <w:lastRenderedPageBreak/>
        <w:t>] ST ] ST ] ST ] ST ] ST ] ST [ DSC ST ] [ DSC ST ] [ DSC ST ] [ DSC ST ] [ DSC ST ]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SDR/SDS - Request anti-microbial device data */</w:t>
      </w:r>
    </w:p>
    <w:p w:rsidR="001240F6" w:rsidRPr="0026150D" w:rsidRDefault="001240F6" w:rsidP="001240F6">
      <w:pPr>
        <w:pStyle w:val="eBNF"/>
        <w:rPr>
          <w:lang w:val="en-US"/>
        </w:rPr>
      </w:pPr>
      <w:r w:rsidRPr="0026150D">
        <w:rPr>
          <w:lang w:val="en-US"/>
        </w:rPr>
        <w:t>RTB_Z74 := SOM MSH ST MSA ST [{ ERR ST }] [{ SFT ST }] [ UAC ST ] QAK ST QPD ST [ ST RDF ST [{ RDT ST }] ] ST [ DSC ST ]  EOM;</w:t>
      </w:r>
    </w:p>
    <w:p w:rsidR="001240F6" w:rsidRPr="0026150D" w:rsidRDefault="001240F6" w:rsidP="001240F6"/>
    <w:p w:rsidR="001240F6" w:rsidRPr="0026150D" w:rsidRDefault="001240F6" w:rsidP="001240F6">
      <w:pPr>
        <w:pStyle w:val="eBNF"/>
        <w:rPr>
          <w:lang w:val="en-US"/>
        </w:rPr>
      </w:pPr>
      <w:r w:rsidRPr="0026150D">
        <w:rPr>
          <w:lang w:val="en-US"/>
        </w:rPr>
        <w:t xml:space="preserve">    /* SCN/ACK - Notification of anti-microbial device cycle data */</w:t>
      </w:r>
    </w:p>
    <w:p w:rsidR="001240F6" w:rsidRPr="0026150D" w:rsidRDefault="001240F6" w:rsidP="001240F6">
      <w:pPr>
        <w:pStyle w:val="eBNF"/>
        <w:rPr>
          <w:lang w:val="en-US"/>
        </w:rPr>
      </w:pPr>
      <w:r w:rsidRPr="0026150D">
        <w:rPr>
          <w:lang w:val="en-US"/>
        </w:rPr>
        <w:t>SDR_S31 := SOM MSH ST MSH ST [{ SFT ST }] [{ SFT ST }] [ UAC ST ] [ UAC ST ] &lt; ST &lt; ST SDD ST SDD ST [{ SCD ST }] [{ SCD ST }] &gt; ST &gt; ST  EOM;</w:t>
      </w:r>
    </w:p>
    <w:p w:rsidR="001240F6" w:rsidRPr="0026150D" w:rsidRDefault="001240F6" w:rsidP="001240F6"/>
    <w:p w:rsidR="001240F6" w:rsidRPr="0026150D" w:rsidRDefault="001240F6" w:rsidP="001240F6">
      <w:pPr>
        <w:pStyle w:val="eBNF"/>
        <w:rPr>
          <w:lang w:val="en-US"/>
        </w:rPr>
      </w:pPr>
      <w:r w:rsidRPr="0026150D">
        <w:rPr>
          <w:lang w:val="en-US"/>
        </w:rPr>
        <w:t xml:space="preserve">    /* SIU/ACK - Notification of appointment discontinuation */</w:t>
      </w:r>
    </w:p>
    <w:p w:rsidR="001240F6" w:rsidRPr="0026150D" w:rsidRDefault="001240F6" w:rsidP="001240F6">
      <w:pPr>
        <w:pStyle w:val="eBNF"/>
        <w:rPr>
          <w:lang w:val="en-US"/>
        </w:rPr>
      </w:pPr>
      <w:r w:rsidRPr="0026150D">
        <w:rPr>
          <w:lang w:val="en-US"/>
        </w:rPr>
        <w:t>SDR_S32 := SOM MSH ST MSH ST [{ SFT ST }] [{ SFT ST }] [ UAC ST ] [ UAC ST ] &lt; ST &lt; ST SDD ST SDD ST [{ SCD ST }] [{ SCD ST }] &gt; ST &gt; ST  EOM;</w:t>
      </w:r>
    </w:p>
    <w:p w:rsidR="001240F6" w:rsidRPr="0026150D" w:rsidRDefault="001240F6" w:rsidP="001240F6"/>
    <w:p w:rsidR="001240F6" w:rsidRPr="0026150D" w:rsidRDefault="001240F6" w:rsidP="001240F6">
      <w:pPr>
        <w:pStyle w:val="eBNF"/>
        <w:rPr>
          <w:lang w:val="en-US"/>
        </w:rPr>
      </w:pPr>
      <w:r w:rsidRPr="0026150D">
        <w:rPr>
          <w:lang w:val="en-US"/>
        </w:rPr>
        <w:t xml:space="preserve">    /* STI/STS - Request item */</w:t>
      </w:r>
    </w:p>
    <w:p w:rsidR="001240F6" w:rsidRPr="0026150D" w:rsidRDefault="001240F6" w:rsidP="001240F6">
      <w:pPr>
        <w:pStyle w:val="eBNF"/>
        <w:rPr>
          <w:lang w:val="en-US"/>
        </w:rPr>
      </w:pPr>
      <w:r w:rsidRPr="0026150D">
        <w:rPr>
          <w:lang w:val="en-US"/>
        </w:rPr>
        <w:t xml:space="preserve">SIU_S12 := SOM MSH ST MSH ST MSH ST MSH ST MSH ST MSH ST MSH ST MSH ST MSH ST MSH ST MSH ST MSH ST MSH ST MSH ST MSH ST SCH ST SCH ST SCH ST SCH ST SCH ST SCH ST SCH ST SCH ST SCH ST SCH ST SCH ST SCH ST SCH ST SCH ST SCH ST [{ TQ1 ST }] [{ TQ1 ST }] [{ TQ1 ST }] [{ TQ1 ST }] [{ TQ1 ST }] [{ TQ1 ST }] [{ TQ1 ST }] [{ TQ1 ST }] [{ TQ1 ST }] [{ TQ1 ST }] [{ TQ1 ST }] [{ TQ1 ST }] [{ TQ1 ST }] [{ TQ1 ST }] [{ TQ1 ST }] [{ NTE ST }] [{ NTE ST }] [{ NTE ST }] [{ NTE ST }] [{ NTE ST }] [{ NTE ST }] [{ NTE ST }] [{ NTE ST }] [{ NTE ST }] [{ NTE ST }] [{ NTE ST }] [{ NTE ST }] [{ NTE ST }] [{ NTE ST }] [{ NTE ST }] [{ ST [{ ST [{ ST [{ ST [{ ST [{ ST [{ ST [{ ST [{ ST [{ ST [{ ST [{ ST [{ ST [{ ST [{ ST PID ST PID ST PID ST PID ST PID ST PID ST PID ST PID ST PID ST PID ST PID ST PID ST PID ST PID ST PID ST [ PD1 ST ] [ PD1 ST ] [ PD1 ST ] [ PD1 ST ] [ PD1 ST ] [ PD1 ST ] [ PD1 ST ] [ PD1 ST ] [ PD1 ST ] [ PD1 ST ] [ PD1 ST ] [ PD1 ST ] [ PD1 ST ] [ PD1 ST ] [ PD1 ST ] [{ PRT ST }] [{ PRT ST }] [{ PRT ST }] [{ PRT ST }] [{ PRT ST }] [{ PRT ST }] [{ PRT ST }] [{ PRT ST }] [{ PRT ST }] [{ PRT ST }] [{ PRT ST }] [{ PRT ST }] [{ PRT ST }] [{ PRT ST }] [{ PRT ST }] [ PV1 ST ] [ PV1 ST ] [ PV1 ST ] [ PV1 ST ] [ PV1 ST ] [ PV1 ST ] [ PV1 ST ] [ PV1 ST ] [ PV1 ST ] [ PV1 ST ] [ PV1 ST ] [ PV1 ST ] [ PV1 ST ] [ PV1 ST ] [ PV1 ST ] [ PV2 ST ] [ PV2 ST ] [ PV2 ST ] [ PV2 ST ] [ PV2 ST ] [ PV2 ST ] [ PV2 ST ] [ PV2 ST ] [ PV2 ST ] [ PV2 ST ] [ PV2 ST ] [ PV2 ST ] [ PV2 ST ] [ PV2 ST ] [ PV2 ST ] [{ PRT ST }] [{ PRT ST }] [{ PRT ST }] [{ PRT ST }] [{ PRT ST }] [{ PRT ST }] [{ PRT ST }] [{ PRT ST }] [{ PRT ST }] [{ PRT ST }] [{ PRT ST }] [{ PRT ST }] [{ PRT ST }] [{ PRT ST }] [{ PRT ST }] [{ OBX ST }] [{ OBX ST }] [{ OBX ST }] [{ OBX ST }] [{ OBX ST }] [{ OBX ST }] [{ OBX ST }] [{ OBX ST }] [{ OBX ST }] [{ OBX ST }] [{ OBX ST }] [{ OBX ST }] [{ OBX ST }] [{ OBX ST }] [{ OBX ST }] [{ PRT ST }] [{ PRT ST }] [{ PRT ST }] [{ PRT ST }] [{ PRT ST }] [{ PRT ST }] [{ PRT ST }] [{ PRT ST }] [{ PRT ST }] [{ PRT ST }] [{ PRT ST }] [{ PRT ST }] [{ PRT ST }] [{ PRT ST }] [{ PRT ST }] [{ DG1 ST }] [{ DG1 ST }] [{ DG1 ST }] [{ DG1 ST }] [{ DG1 ST }] [{ DG1 ST }] [{ DG1 ST }] [{ DG1 ST }] [{ DG1 ST }] [{ DG1 ST }] [{ DG1 ST }] [{ DG1 ST }] [{ DG1 ST }] [{ DG1 ST }] [{ DG1 ST }] }] ST }] ST }] ST }] ST }] ST }] ST }] ST }] ST }] ST }] ST }] ST }] ST }] ST }] ST }] ST { ST { ST { ST { ST { ST { ST { ST { ST { ST { ST { ST { ST { ST { ST { ST RGS ST RGS ST RGS ST RGS ST RGS ST RGS ST RGS ST RGS ST RGS ST RGS ST RGS ST RGS ST RGS ST RGS ST RGS ST [{ ST [{ ST [{ ST [{ ST [{ ST [{ ST [{ ST [{ ST [{ ST [{ ST [{ ST [{ ST [{ ST [{ ST [{ ST AIS ST AIS ST AIS ST AIS ST AIS ST AIS ST AIS ST AIS ST AIS ST AIS ST AIS ST AIS ST AIS ST AIS ST AIS ST [{ NTE ST }] [{ NTE ST }] [{ NTE ST }] [{ NTE ST }] [{ </w:t>
      </w:r>
      <w:r w:rsidRPr="0026150D">
        <w:rPr>
          <w:lang w:val="en-US"/>
        </w:rPr>
        <w:lastRenderedPageBreak/>
        <w:t>NTE ST }] [{ NTE ST }] [{ NTE ST }] [{ NTE ST }] [{ NTE ST }] [{ NTE ST }] [{ NTE ST }] [{ NTE ST }] [{ NTE ST }] [{ NTE ST }] [{ NTE ST }] }] ST }] ST }] ST }] ST }] ST }] ST }] ST }] ST }] ST }] ST }] ST }] ST }] ST }] ST }] ST [{ ST [{ ST [{ ST [{ ST [{ ST [{ ST [{ ST [{ ST [{ ST [{ ST [{ ST [{ ST [{ ST [{ ST [{ ST AIG ST AIG ST AIG ST AIG ST AIG ST AIG ST AIG ST AIG ST AIG ST AIG ST AIG ST AIG ST AIG ST AIG ST AIG ST [{ NTE ST }] [{ NTE ST }] [{ NTE ST }] [{ NTE ST }] [{ NTE ST }] [{ NTE ST }] [{ NTE ST }] [{ NTE ST }] [{ NTE ST }] [{ NTE ST }] [{ NTE ST }] [{ NTE ST }] [{ NTE ST }] [{ NTE ST }] [{ NTE ST }] }] ST }] ST }] ST }] ST }] ST }] ST }] ST }] ST }] ST }] ST }] ST }] ST }] ST }] ST }] ST [{ ST [{ ST [{ ST [{ ST [{ ST [{ ST [{ ST [{ ST [{ ST [{ ST [{ ST [{ ST [{ ST [{ ST [{ ST AIL ST AIL ST AIL ST AIL ST AIL ST AIL ST AIL ST AIL ST AIL ST AIL ST AIL ST AIL ST AIL ST AIL ST AIL ST [{ NTE ST }] [{ NTE ST }] [{ NTE ST }] [{ NTE ST }] [{ NTE ST }] [{ NTE ST }] [{ NTE ST }] [{ NTE ST }] [{ NTE ST }] [{ NTE ST }] [{ NTE ST }] [{ NTE ST }] [{ NTE ST }] [{ NTE ST }] [{ NTE ST }] }] ST }] ST }] ST }] ST }] ST }] ST }] ST }] ST }] ST }] ST }] ST }] ST }] ST }] ST }] ST [{ ST [{ ST [{ ST [{ ST [{ ST [{ ST [{ ST [{ ST [{ ST [{ ST [{ ST [{ ST [{ ST [{ ST [{ ST AIP ST AIP ST AIP ST AIP ST AIP ST AIP ST AIP ST AIP ST AIP ST AIP ST AIP ST AIP ST AIP ST AIP ST AIP ST [{ NTE ST }] [{ NTE ST }] [{ NTE ST }] [{ NTE ST }] [{ NTE ST }] [{ NTE ST }] [{ NTE ST }] [{ NTE ST }] [{ NTE ST }] [{ NTE ST }] [{ NTE ST }] [{ NTE ST }] [{ NTE ST }] [{ NTE ST }] [{ NTE ST }] }] ST }] ST }] ST }] ST }] ST }] ST }] ST }] ST }] ST }] ST }] ST }] ST }] ST }] ST }] ST } ST } ST } ST } ST } ST } ST } ST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SRM/SRR - Request cancellation of service/resource on appointment */</w:t>
      </w:r>
    </w:p>
    <w:p w:rsidR="001240F6" w:rsidRPr="0026150D" w:rsidRDefault="001240F6" w:rsidP="001240F6">
      <w:pPr>
        <w:pStyle w:val="eBNF"/>
        <w:rPr>
          <w:lang w:val="en-US"/>
        </w:rPr>
      </w:pPr>
      <w:r w:rsidRPr="0026150D">
        <w:rPr>
          <w:lang w:val="en-US"/>
        </w:rPr>
        <w:t>SLR_S28 := SOM MSH ST MSH ST MSH ST MSH ST MSH ST [{ SFT ST }] [{ SFT ST }] [{ SFT ST }] [{ SFT ST }] [{ SFT ST }] [ UAC ST ] [ UAC ST ] [ UAC ST ] [ UAC ST ] [ UAC ST ] { SLT ST } { SLT ST } { SLT ST } { SLT ST } { SLT ST }  EOM;</w:t>
      </w:r>
    </w:p>
    <w:p w:rsidR="001240F6" w:rsidRPr="0026150D" w:rsidRDefault="001240F6" w:rsidP="001240F6"/>
    <w:p w:rsidR="001240F6" w:rsidRPr="0026150D" w:rsidRDefault="001240F6" w:rsidP="001240F6">
      <w:pPr>
        <w:pStyle w:val="eBNF"/>
        <w:rPr>
          <w:lang w:val="en-US"/>
        </w:rPr>
      </w:pPr>
      <w:r w:rsidRPr="0026150D">
        <w:rPr>
          <w:lang w:val="en-US"/>
        </w:rPr>
        <w:t xml:space="preserve">    /* SSR/ACK - specimen status request */</w:t>
      </w:r>
    </w:p>
    <w:p w:rsidR="001240F6" w:rsidRPr="0026150D" w:rsidRDefault="001240F6" w:rsidP="001240F6">
      <w:pPr>
        <w:pStyle w:val="eBNF"/>
        <w:rPr>
          <w:lang w:val="en-US"/>
        </w:rPr>
      </w:pPr>
      <w:r w:rsidRPr="0026150D">
        <w:rPr>
          <w:lang w:val="en-US"/>
        </w:rPr>
        <w:t xml:space="preserve">SRM_S01 := SOM MSH ST MSH ST MSH ST MSH ST MSH ST MSH ST MSH ST MSH ST MSH ST MSH ST MSH ST ARQ ST ARQ ST ARQ ST ARQ ST ARQ ST ARQ ST ARQ ST ARQ ST ARQ ST ARQ ST ARQ ST [ APR ST ] [ APR ST ] [ APR ST ] [ APR ST ] [ APR ST ] [ APR ST ] [ APR ST ] [ APR ST ] [ APR ST ] [ APR ST ] [ APR ST ] [{ NTE ST }] [{ NTE ST }] [{ NTE ST }] [{ NTE ST }] [{ NTE ST }] [{ NTE ST }] [{ NTE ST }] [{ NTE ST }] [{ NTE ST }] [{ NTE ST }] [{ NTE ST }] [{ ST [{ ST [{ ST [{ ST [{ ST [{ ST [{ ST [{ ST [{ ST [{ ST [{ ST PID ST PID ST PID ST PID ST PID ST PID ST PID ST PID ST PID ST PID ST PID ST [{ PRT ST }] [{ PRT ST }] [{ PRT ST }] [{ PRT ST }] [{ PRT ST }] [{ PRT ST }] [{ PRT ST }] [{ PRT ST }] [{ PRT ST }] [{ PRT ST }] [{ PRT ST }] [ PV1 ST ] [ PV1 ST ] [ PV1 ST ] [ PV1 ST ] [ PV1 ST ] [ PV1 ST ] [ PV1 ST ] [ PV1 ST ] [ PV1 ST ] [ PV1 ST ] [ PV1 ST ] [ PV2 ST ] [ PV2 ST ] [ PV2 ST ] [ PV2 ST ] [ PV2 ST ] [ PV2 ST ] [ PV2 ST ] [ PV2 ST ] [ PV2 ST ] [ PV2 ST ] [ PV2 ST ] [{ PRT ST }] [{ PRT ST }] [{ PRT ST }] [{ PRT ST }] [{ PRT ST }] [{ PRT ST }] [{ PRT ST }] [{ PRT ST }] [{ PRT ST }] [{ PRT ST }] [{ PRT ST }] [{ ST [{ ST [{ ST [{ ST [{ ST [{ ST [{ ST [{ ST [{ ST [{ ST [{ ST OBX ST OBX ST OBX ST OBX ST OBX ST OBX ST OBX ST OBX ST OBX ST OBX ST OBX ST [{ PRT ST }] [{ PRT ST }] [{ PRT ST }] [{ PRT ST }] [{ PRT ST }] [{ PRT ST }] [{ PRT ST }] [{ PRT ST }] [{ PRT ST }] [{ PRT ST }] [{ PRT ST }] }] ST }] ST }] ST }] ST }] ST }] ST }] ST }] ST }] ST }] ST }] ST [{ DG1 ST }] [{ DG1 ST }] [{ DG1 ST }] [{ DG1 ST }] [{ DG1 ST }] [{ DG1 ST }] [{ DG1 ST }] [{ DG1 ST }] [{ DG1 ST }] [{ DG1 ST }] [{ DG1 ST }] }] ST }] ST }] ST }] ST }] ST }] ST }] ST }] ST }] ST }] ST }] ST { ST { ST { ST { ST { ST { ST { ST { ST { ST { ST { ST RGS ST RGS ST RGS ST RGS ST RGS ST RGS ST RGS ST RGS ST RGS ST RGS ST RGS ST [{ ST [{ ST [{ ST [{ ST [{ ST [{ ST [{ ST [{ ST [{ ST [{ ST [{ </w:t>
      </w:r>
      <w:r w:rsidRPr="0026150D">
        <w:rPr>
          <w:lang w:val="en-US"/>
        </w:rPr>
        <w:lastRenderedPageBreak/>
        <w:t>ST AIS ST AIS ST AIS ST AIS ST AIS ST AIS ST AIS ST AIS ST AIS ST AIS ST AIS ST [ APR ST ] [ APR ST ] [ APR ST ] [ APR ST ] [ APR ST ] [ APR ST ] [ APR ST ] [ APR ST ] [ APR ST ] [ APR ST ] [ APR ST ] [{ NTE ST }] [{ NTE ST }] [{ NTE ST }] [{ NTE ST }] [{ NTE ST }] [{ NTE ST }] [{ NTE ST }] [{ NTE ST }] [{ NTE ST }] [{ NTE ST }] [{ NTE ST }] }] ST }] ST }] ST }] ST }] ST }] ST }] ST }] ST }] ST }] ST }] ST [{ ST [{ ST [{ ST [{ ST [{ ST [{ ST [{ ST [{ ST [{ ST [{ ST [{ ST AIG ST AIG ST AIG ST AIG ST AIG ST AIG ST AIG ST AIG ST AIG ST AIG ST AIG ST [ APR ST ] [ APR ST ] [ APR ST ] [ APR ST ] [ APR ST ] [ APR ST ] [ APR ST ] [ APR ST ] [ APR ST ] [ APR ST ] [ APR ST ] [{ NTE ST }] [{ NTE ST }] [{ NTE ST }] [{ NTE ST }] [{ NTE ST }] [{ NTE ST }] [{ NTE ST }] [{ NTE ST }] [{ NTE ST }] [{ NTE ST }] [{ NTE ST }] }] ST }] ST }] ST }] ST }] ST }] ST }] ST }] ST }] ST }] ST }] ST [{ ST [{ ST [{ ST [{ ST [{ ST [{ ST [{ ST [{ ST [{ ST [{ ST [{ ST AIL ST AIL ST AIL ST AIL ST AIL ST AIL ST AIL ST AIL ST AIL ST AIL ST AIL ST [ APR ST ] [ APR ST ] [ APR ST ] [ APR ST ] [ APR ST ] [ APR ST ] [ APR ST ] [ APR ST ] [ APR ST ] [ APR ST ] [ APR ST ] [{ NTE ST }] [{ NTE ST }] [{ NTE ST }] [{ NTE ST }] [{ NTE ST }] [{ NTE ST }] [{ NTE ST }] [{ NTE ST }] [{ NTE ST }] [{ NTE ST }] [{ NTE ST }] }] ST }] ST }] ST }] ST }] ST }] ST }] ST }] ST }] ST }] ST }] ST [{ ST [{ ST [{ ST [{ ST [{ ST [{ ST [{ ST [{ ST [{ ST [{ ST [{ ST AIP ST AIP ST AIP ST AIP ST AIP ST AIP ST AIP ST AIP ST AIP ST AIP ST AIP ST [ APR ST ] [ APR ST ] [ APR ST ] [ APR ST ] [ APR ST ] [ APR ST ] [ APR ST ] [ APR ST ] [ APR ST ] [ APR ST ] [ APR ST ] [{ NTE ST }] [{ NTE ST }] [{ NTE ST }] [{ NTE ST }] [{ NTE ST }] [{ NTE ST }] [{ NTE ST }] [{ NTE ST }] [{ NTE ST }] [{ NTE ST }] [{ NTE ST }] }] ST }] ST }] ST }] ST }] ST }] ST }] ST }] ST }] ST }] ST }] ST } ST } ST } ST } ST } ST } ST } ST } ST } ST } ST } ST  EOM;</w:t>
      </w:r>
    </w:p>
    <w:p w:rsidR="001240F6" w:rsidRPr="0026150D" w:rsidRDefault="001240F6" w:rsidP="001240F6"/>
    <w:p w:rsidR="001240F6" w:rsidRPr="0026150D" w:rsidRDefault="001240F6" w:rsidP="001240F6">
      <w:pPr>
        <w:pStyle w:val="eBNF"/>
        <w:rPr>
          <w:lang w:val="en-US"/>
        </w:rPr>
      </w:pPr>
      <w:r w:rsidRPr="0026150D">
        <w:rPr>
          <w:lang w:val="en-US"/>
        </w:rPr>
        <w:t xml:space="preserve">    /* SSU/ACK - Specimen status update */</w:t>
      </w:r>
    </w:p>
    <w:p w:rsidR="001240F6" w:rsidRPr="0026150D" w:rsidRDefault="001240F6" w:rsidP="001240F6">
      <w:pPr>
        <w:pStyle w:val="eBNF"/>
        <w:rPr>
          <w:lang w:val="en-US"/>
        </w:rPr>
      </w:pPr>
      <w:r w:rsidRPr="0026150D">
        <w:rPr>
          <w:lang w:val="en-US"/>
        </w:rPr>
        <w:t>SSR_U04 := SOM MSH ST [{ SFT ST }] [ UAC ST ] EQU ST { ST SAC ST [{ SPM ST }] } ST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STC/ACK - Notification of sterilization configuration */</w:t>
      </w:r>
    </w:p>
    <w:p w:rsidR="001240F6" w:rsidRPr="0026150D" w:rsidRDefault="001240F6" w:rsidP="001240F6">
      <w:pPr>
        <w:pStyle w:val="eBNF"/>
        <w:rPr>
          <w:lang w:val="en-US"/>
        </w:rPr>
      </w:pPr>
      <w:r w:rsidRPr="0026150D">
        <w:rPr>
          <w:lang w:val="en-US"/>
        </w:rPr>
        <w:t>SSU_U03 := SOM MSH ST [{ SFT ST }] [ UAC ST ] EQU ST { ST SAC ST [{ OBX ST }] [{ NTE ST }] [{ PRT ST }] [{ ST SPM ST [{ OBX ST }] [{ PRT ST }] }] ST } ST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TCU/ACK - Automated equipment test code settings update */</w:t>
      </w:r>
    </w:p>
    <w:p w:rsidR="001240F6" w:rsidRPr="0026150D" w:rsidRDefault="001240F6" w:rsidP="001240F6">
      <w:pPr>
        <w:pStyle w:val="eBNF"/>
        <w:rPr>
          <w:lang w:val="en-US"/>
        </w:rPr>
      </w:pPr>
      <w:r w:rsidRPr="0026150D">
        <w:rPr>
          <w:lang w:val="en-US"/>
        </w:rPr>
        <w:t>STC_S33 := SOM MSH ST [{ SFT ST }] [ UAC ST ] { SCP ST }  EOM;</w:t>
      </w:r>
    </w:p>
    <w:p w:rsidR="001240F6" w:rsidRPr="0026150D" w:rsidRDefault="001240F6" w:rsidP="001240F6"/>
    <w:p w:rsidR="001240F6" w:rsidRPr="0026150D" w:rsidRDefault="001240F6" w:rsidP="001240F6">
      <w:pPr>
        <w:pStyle w:val="eBNF"/>
        <w:rPr>
          <w:lang w:val="en-US"/>
        </w:rPr>
      </w:pPr>
      <w:r w:rsidRPr="0026150D">
        <w:rPr>
          <w:lang w:val="en-US"/>
        </w:rPr>
        <w:t xml:space="preserve">    /* UDM/ACK - Unsolicited display update message */</w:t>
      </w:r>
    </w:p>
    <w:p w:rsidR="001240F6" w:rsidRPr="0026150D" w:rsidRDefault="001240F6" w:rsidP="001240F6">
      <w:pPr>
        <w:pStyle w:val="eBNF"/>
        <w:rPr>
          <w:lang w:val="en-US"/>
        </w:rPr>
      </w:pPr>
      <w:r w:rsidRPr="0026150D">
        <w:rPr>
          <w:lang w:val="en-US"/>
        </w:rPr>
        <w:t>TCU_U10 := SOM MSH ST MSH ST [{ SFT ST }] [{ SFT ST }] [ UAC ST ] [ UAC ST ] EQU ST EQU ST { ST { ST [ SPM ST ] [ SPM ST ] { TCC ST } { TCC ST } } ST } ST [ ROL ST ] [ ROL ST ]  EOM;</w:t>
      </w:r>
    </w:p>
    <w:p w:rsidR="001240F6" w:rsidRPr="0026150D" w:rsidRDefault="001240F6" w:rsidP="001240F6"/>
    <w:p w:rsidR="001240F6" w:rsidRPr="0026150D" w:rsidRDefault="001240F6" w:rsidP="001240F6">
      <w:pPr>
        <w:pStyle w:val="eBNF"/>
        <w:rPr>
          <w:lang w:val="en-US"/>
        </w:rPr>
      </w:pPr>
      <w:r w:rsidRPr="0026150D">
        <w:rPr>
          <w:lang w:val="en-US"/>
        </w:rPr>
        <w:t xml:space="preserve">    /* VXU - Unsolicited vaccination record update */</w:t>
      </w:r>
    </w:p>
    <w:p w:rsidR="001240F6" w:rsidRPr="0026150D" w:rsidRDefault="001240F6" w:rsidP="001240F6">
      <w:pPr>
        <w:pStyle w:val="eBNF"/>
        <w:rPr>
          <w:lang w:val="en-US"/>
        </w:rPr>
      </w:pPr>
      <w:r w:rsidRPr="0026150D">
        <w:rPr>
          <w:lang w:val="en-US"/>
        </w:rPr>
        <w:t>UDM_Q05 := SOM MSH ST [{ SFT ST }] [ UAC ST ] URD ST [ URS ST ] { DSP ST } [ DSC ST ]  EOM;</w:t>
      </w:r>
    </w:p>
    <w:p w:rsidR="001240F6" w:rsidRPr="0026150D" w:rsidRDefault="001240F6" w:rsidP="001240F6"/>
    <w:p w:rsidR="001240F6" w:rsidRPr="0026150D" w:rsidRDefault="001240F6" w:rsidP="001240F6">
      <w:pPr>
        <w:pStyle w:val="eBNF"/>
        <w:rPr>
          <w:lang w:val="en-US"/>
        </w:rPr>
      </w:pPr>
      <w:r w:rsidRPr="0026150D">
        <w:rPr>
          <w:lang w:val="en-US"/>
        </w:rPr>
        <w:t>ST := &lt;CR&gt;;</w:t>
      </w:r>
    </w:p>
    <w:p w:rsidR="001240F6" w:rsidRPr="002C6ED2" w:rsidRDefault="001240F6" w:rsidP="008C78FE"/>
    <w:p w:rsidR="008C78FE" w:rsidRPr="002C6ED2" w:rsidRDefault="008C78FE" w:rsidP="00DB7BAA">
      <w:pPr>
        <w:pStyle w:val="berschrift3"/>
      </w:pPr>
      <w:bookmarkStart w:id="7" w:name="_Toc29297051"/>
      <w:r w:rsidRPr="002C6ED2">
        <w:lastRenderedPageBreak/>
        <w:t>Segments</w:t>
      </w:r>
      <w:bookmarkEnd w:id="7"/>
    </w:p>
    <w:p w:rsidR="001240F6" w:rsidRPr="0026150D" w:rsidRDefault="001240F6" w:rsidP="001240F6">
      <w:pPr>
        <w:pStyle w:val="eBNF"/>
        <w:rPr>
          <w:lang w:val="en-US"/>
        </w:rPr>
      </w:pPr>
      <w:r w:rsidRPr="0026150D">
        <w:rPr>
          <w:lang w:val="en-US"/>
        </w:rPr>
        <w:t>/*-- Segments --*/</w:t>
      </w:r>
    </w:p>
    <w:p w:rsidR="001240F6" w:rsidRPr="0026150D" w:rsidRDefault="001240F6" w:rsidP="001240F6">
      <w:pPr>
        <w:pStyle w:val="eBNF"/>
        <w:rPr>
          <w:lang w:val="en-US"/>
        </w:rPr>
      </w:pPr>
      <w:r w:rsidRPr="0026150D">
        <w:rPr>
          <w:lang w:val="en-US"/>
        </w:rPr>
        <w:t xml:space="preserve">Segments := </w:t>
      </w:r>
    </w:p>
    <w:p w:rsidR="001240F6" w:rsidRPr="0026150D" w:rsidRDefault="001240F6" w:rsidP="001240F6">
      <w:pPr>
        <w:pStyle w:val="eBNF"/>
        <w:rPr>
          <w:lang w:val="en-US"/>
        </w:rPr>
      </w:pPr>
      <w:r w:rsidRPr="0026150D">
        <w:rPr>
          <w:lang w:val="en-US"/>
        </w:rPr>
        <w:t xml:space="preserve">    |   ABS</w:t>
      </w:r>
    </w:p>
    <w:p w:rsidR="001240F6" w:rsidRPr="0026150D" w:rsidRDefault="001240F6" w:rsidP="001240F6">
      <w:pPr>
        <w:pStyle w:val="eBNF"/>
        <w:rPr>
          <w:lang w:val="en-US"/>
        </w:rPr>
      </w:pPr>
      <w:r w:rsidRPr="0026150D">
        <w:rPr>
          <w:lang w:val="en-US"/>
        </w:rPr>
        <w:t xml:space="preserve">    |   ACC</w:t>
      </w:r>
    </w:p>
    <w:p w:rsidR="001240F6" w:rsidRPr="0026150D" w:rsidRDefault="001240F6" w:rsidP="001240F6">
      <w:pPr>
        <w:pStyle w:val="eBNF"/>
        <w:rPr>
          <w:lang w:val="en-US"/>
        </w:rPr>
      </w:pPr>
      <w:r w:rsidRPr="0026150D">
        <w:rPr>
          <w:lang w:val="en-US"/>
        </w:rPr>
        <w:t xml:space="preserve">    |   ADD</w:t>
      </w:r>
    </w:p>
    <w:p w:rsidR="001240F6" w:rsidRPr="0026150D" w:rsidRDefault="001240F6" w:rsidP="001240F6">
      <w:pPr>
        <w:pStyle w:val="eBNF"/>
        <w:rPr>
          <w:lang w:val="en-US"/>
        </w:rPr>
      </w:pPr>
      <w:r w:rsidRPr="0026150D">
        <w:rPr>
          <w:lang w:val="en-US"/>
        </w:rPr>
        <w:t xml:space="preserve">    |   ADJ</w:t>
      </w:r>
    </w:p>
    <w:p w:rsidR="001240F6" w:rsidRPr="0026150D" w:rsidRDefault="001240F6" w:rsidP="001240F6">
      <w:pPr>
        <w:pStyle w:val="eBNF"/>
        <w:rPr>
          <w:lang w:val="en-US"/>
        </w:rPr>
      </w:pPr>
      <w:r w:rsidRPr="0026150D">
        <w:rPr>
          <w:lang w:val="en-US"/>
        </w:rPr>
        <w:t xml:space="preserve">    |   AFF</w:t>
      </w:r>
    </w:p>
    <w:p w:rsidR="001240F6" w:rsidRPr="0026150D" w:rsidRDefault="001240F6" w:rsidP="001240F6">
      <w:pPr>
        <w:pStyle w:val="eBNF"/>
        <w:rPr>
          <w:lang w:val="en-US"/>
        </w:rPr>
      </w:pPr>
      <w:r w:rsidRPr="0026150D">
        <w:rPr>
          <w:lang w:val="en-US"/>
        </w:rPr>
        <w:t xml:space="preserve">    |   AIG</w:t>
      </w:r>
    </w:p>
    <w:p w:rsidR="001240F6" w:rsidRPr="0026150D" w:rsidRDefault="001240F6" w:rsidP="001240F6">
      <w:pPr>
        <w:pStyle w:val="eBNF"/>
        <w:rPr>
          <w:lang w:val="en-US"/>
        </w:rPr>
      </w:pPr>
      <w:r w:rsidRPr="0026150D">
        <w:rPr>
          <w:lang w:val="en-US"/>
        </w:rPr>
        <w:t xml:space="preserve">    |   AIL</w:t>
      </w:r>
    </w:p>
    <w:p w:rsidR="001240F6" w:rsidRPr="0026150D" w:rsidRDefault="001240F6" w:rsidP="001240F6">
      <w:pPr>
        <w:pStyle w:val="eBNF"/>
        <w:rPr>
          <w:lang w:val="en-US"/>
        </w:rPr>
      </w:pPr>
      <w:r w:rsidRPr="0026150D">
        <w:rPr>
          <w:lang w:val="en-US"/>
        </w:rPr>
        <w:t xml:space="preserve">    |   AIP</w:t>
      </w:r>
    </w:p>
    <w:p w:rsidR="001240F6" w:rsidRPr="0026150D" w:rsidRDefault="001240F6" w:rsidP="001240F6">
      <w:pPr>
        <w:pStyle w:val="eBNF"/>
        <w:rPr>
          <w:lang w:val="en-US"/>
        </w:rPr>
      </w:pPr>
      <w:r w:rsidRPr="0026150D">
        <w:rPr>
          <w:lang w:val="en-US"/>
        </w:rPr>
        <w:t xml:space="preserve">    |   AIS</w:t>
      </w:r>
    </w:p>
    <w:p w:rsidR="001240F6" w:rsidRPr="0026150D" w:rsidRDefault="001240F6" w:rsidP="001240F6">
      <w:pPr>
        <w:pStyle w:val="eBNF"/>
        <w:rPr>
          <w:lang w:val="en-US"/>
        </w:rPr>
      </w:pPr>
      <w:r w:rsidRPr="0026150D">
        <w:rPr>
          <w:lang w:val="en-US"/>
        </w:rPr>
        <w:t xml:space="preserve">    |   AL1</w:t>
      </w:r>
    </w:p>
    <w:p w:rsidR="001240F6" w:rsidRPr="0026150D" w:rsidRDefault="001240F6" w:rsidP="001240F6">
      <w:pPr>
        <w:pStyle w:val="eBNF"/>
        <w:rPr>
          <w:lang w:val="en-US"/>
        </w:rPr>
      </w:pPr>
      <w:r w:rsidRPr="0026150D">
        <w:rPr>
          <w:lang w:val="en-US"/>
        </w:rPr>
        <w:t xml:space="preserve">    |   APR</w:t>
      </w:r>
    </w:p>
    <w:p w:rsidR="001240F6" w:rsidRPr="0026150D" w:rsidRDefault="001240F6" w:rsidP="001240F6">
      <w:pPr>
        <w:pStyle w:val="eBNF"/>
        <w:rPr>
          <w:lang w:val="en-US"/>
        </w:rPr>
      </w:pPr>
      <w:r w:rsidRPr="0026150D">
        <w:rPr>
          <w:lang w:val="en-US"/>
        </w:rPr>
        <w:t xml:space="preserve">    |   ARQ</w:t>
      </w:r>
    </w:p>
    <w:p w:rsidR="001240F6" w:rsidRPr="0026150D" w:rsidRDefault="001240F6" w:rsidP="001240F6">
      <w:pPr>
        <w:pStyle w:val="eBNF"/>
        <w:rPr>
          <w:lang w:val="en-US"/>
        </w:rPr>
      </w:pPr>
      <w:r w:rsidRPr="0026150D">
        <w:rPr>
          <w:lang w:val="en-US"/>
        </w:rPr>
        <w:t xml:space="preserve">    |   ARV</w:t>
      </w:r>
    </w:p>
    <w:p w:rsidR="001240F6" w:rsidRPr="0026150D" w:rsidRDefault="001240F6" w:rsidP="001240F6">
      <w:pPr>
        <w:pStyle w:val="eBNF"/>
        <w:rPr>
          <w:lang w:val="en-US"/>
        </w:rPr>
      </w:pPr>
      <w:r w:rsidRPr="0026150D">
        <w:rPr>
          <w:lang w:val="en-US"/>
        </w:rPr>
        <w:t xml:space="preserve">    |   AUT</w:t>
      </w:r>
    </w:p>
    <w:p w:rsidR="001240F6" w:rsidRPr="0026150D" w:rsidRDefault="001240F6" w:rsidP="001240F6">
      <w:pPr>
        <w:pStyle w:val="eBNF"/>
        <w:rPr>
          <w:lang w:val="en-US"/>
        </w:rPr>
      </w:pPr>
      <w:r w:rsidRPr="0026150D">
        <w:rPr>
          <w:lang w:val="en-US"/>
        </w:rPr>
        <w:t xml:space="preserve">    |   BHS</w:t>
      </w:r>
    </w:p>
    <w:p w:rsidR="001240F6" w:rsidRPr="0026150D" w:rsidRDefault="001240F6" w:rsidP="001240F6">
      <w:pPr>
        <w:pStyle w:val="eBNF"/>
        <w:rPr>
          <w:lang w:val="en-US"/>
        </w:rPr>
      </w:pPr>
      <w:r w:rsidRPr="0026150D">
        <w:rPr>
          <w:lang w:val="en-US"/>
        </w:rPr>
        <w:t xml:space="preserve">    |   BLC</w:t>
      </w:r>
    </w:p>
    <w:p w:rsidR="001240F6" w:rsidRPr="0026150D" w:rsidRDefault="001240F6" w:rsidP="001240F6">
      <w:pPr>
        <w:pStyle w:val="eBNF"/>
        <w:rPr>
          <w:lang w:val="en-US"/>
        </w:rPr>
      </w:pPr>
      <w:r w:rsidRPr="0026150D">
        <w:rPr>
          <w:lang w:val="en-US"/>
        </w:rPr>
        <w:t xml:space="preserve">    |   BLG</w:t>
      </w:r>
    </w:p>
    <w:p w:rsidR="001240F6" w:rsidRPr="0026150D" w:rsidRDefault="001240F6" w:rsidP="001240F6">
      <w:pPr>
        <w:pStyle w:val="eBNF"/>
        <w:rPr>
          <w:lang w:val="en-US"/>
        </w:rPr>
      </w:pPr>
      <w:r w:rsidRPr="0026150D">
        <w:rPr>
          <w:lang w:val="en-US"/>
        </w:rPr>
        <w:t xml:space="preserve">    |   BPO</w:t>
      </w:r>
    </w:p>
    <w:p w:rsidR="001240F6" w:rsidRPr="0026150D" w:rsidRDefault="001240F6" w:rsidP="001240F6">
      <w:pPr>
        <w:pStyle w:val="eBNF"/>
        <w:rPr>
          <w:lang w:val="en-US"/>
        </w:rPr>
      </w:pPr>
      <w:r w:rsidRPr="0026150D">
        <w:rPr>
          <w:lang w:val="en-US"/>
        </w:rPr>
        <w:t xml:space="preserve">    |   BPX</w:t>
      </w:r>
    </w:p>
    <w:p w:rsidR="001240F6" w:rsidRPr="0026150D" w:rsidRDefault="001240F6" w:rsidP="001240F6">
      <w:pPr>
        <w:pStyle w:val="eBNF"/>
        <w:rPr>
          <w:lang w:val="en-US"/>
        </w:rPr>
      </w:pPr>
      <w:r w:rsidRPr="0026150D">
        <w:rPr>
          <w:lang w:val="en-US"/>
        </w:rPr>
        <w:t xml:space="preserve">    |   BTS</w:t>
      </w:r>
    </w:p>
    <w:p w:rsidR="001240F6" w:rsidRPr="0026150D" w:rsidRDefault="001240F6" w:rsidP="001240F6">
      <w:pPr>
        <w:pStyle w:val="eBNF"/>
        <w:rPr>
          <w:lang w:val="en-US"/>
        </w:rPr>
      </w:pPr>
      <w:r w:rsidRPr="0026150D">
        <w:rPr>
          <w:lang w:val="en-US"/>
        </w:rPr>
        <w:t xml:space="preserve">    |   BTX</w:t>
      </w:r>
    </w:p>
    <w:p w:rsidR="001240F6" w:rsidRPr="0026150D" w:rsidRDefault="001240F6" w:rsidP="001240F6">
      <w:pPr>
        <w:pStyle w:val="eBNF"/>
        <w:rPr>
          <w:lang w:val="en-US"/>
        </w:rPr>
      </w:pPr>
      <w:r w:rsidRPr="0026150D">
        <w:rPr>
          <w:lang w:val="en-US"/>
        </w:rPr>
        <w:t xml:space="preserve">    |   BUI</w:t>
      </w:r>
    </w:p>
    <w:p w:rsidR="001240F6" w:rsidRPr="0026150D" w:rsidRDefault="001240F6" w:rsidP="001240F6">
      <w:pPr>
        <w:pStyle w:val="eBNF"/>
        <w:rPr>
          <w:lang w:val="en-US"/>
        </w:rPr>
      </w:pPr>
      <w:r w:rsidRPr="0026150D">
        <w:rPr>
          <w:lang w:val="en-US"/>
        </w:rPr>
        <w:t xml:space="preserve">    |   CDM</w:t>
      </w:r>
    </w:p>
    <w:p w:rsidR="001240F6" w:rsidRPr="0026150D" w:rsidRDefault="001240F6" w:rsidP="001240F6">
      <w:pPr>
        <w:pStyle w:val="eBNF"/>
        <w:rPr>
          <w:lang w:val="en-US"/>
        </w:rPr>
      </w:pPr>
      <w:r w:rsidRPr="0026150D">
        <w:rPr>
          <w:lang w:val="en-US"/>
        </w:rPr>
        <w:t xml:space="preserve">    |   CDO</w:t>
      </w:r>
    </w:p>
    <w:p w:rsidR="001240F6" w:rsidRPr="0026150D" w:rsidRDefault="001240F6" w:rsidP="001240F6">
      <w:pPr>
        <w:pStyle w:val="eBNF"/>
        <w:rPr>
          <w:lang w:val="en-US"/>
        </w:rPr>
      </w:pPr>
      <w:r w:rsidRPr="0026150D">
        <w:rPr>
          <w:lang w:val="en-US"/>
        </w:rPr>
        <w:t xml:space="preserve">    |   CER</w:t>
      </w:r>
    </w:p>
    <w:p w:rsidR="001240F6" w:rsidRPr="0026150D" w:rsidRDefault="001240F6" w:rsidP="001240F6">
      <w:pPr>
        <w:pStyle w:val="eBNF"/>
        <w:rPr>
          <w:lang w:val="en-US"/>
        </w:rPr>
      </w:pPr>
      <w:r w:rsidRPr="0026150D">
        <w:rPr>
          <w:lang w:val="en-US"/>
        </w:rPr>
        <w:t xml:space="preserve">    |   CM0</w:t>
      </w:r>
    </w:p>
    <w:p w:rsidR="001240F6" w:rsidRPr="0026150D" w:rsidRDefault="001240F6" w:rsidP="001240F6">
      <w:pPr>
        <w:pStyle w:val="eBNF"/>
        <w:rPr>
          <w:lang w:val="en-US"/>
        </w:rPr>
      </w:pPr>
      <w:r w:rsidRPr="0026150D">
        <w:rPr>
          <w:lang w:val="en-US"/>
        </w:rPr>
        <w:t xml:space="preserve">    |   CM1</w:t>
      </w:r>
    </w:p>
    <w:p w:rsidR="001240F6" w:rsidRPr="0026150D" w:rsidRDefault="001240F6" w:rsidP="001240F6">
      <w:pPr>
        <w:pStyle w:val="eBNF"/>
        <w:rPr>
          <w:lang w:val="en-US"/>
        </w:rPr>
      </w:pPr>
      <w:r w:rsidRPr="0026150D">
        <w:rPr>
          <w:lang w:val="en-US"/>
        </w:rPr>
        <w:t xml:space="preserve">    |   CM2</w:t>
      </w:r>
    </w:p>
    <w:p w:rsidR="001240F6" w:rsidRPr="0026150D" w:rsidRDefault="001240F6" w:rsidP="001240F6">
      <w:pPr>
        <w:pStyle w:val="eBNF"/>
        <w:rPr>
          <w:lang w:val="en-US"/>
        </w:rPr>
      </w:pPr>
      <w:r w:rsidRPr="0026150D">
        <w:rPr>
          <w:lang w:val="en-US"/>
        </w:rPr>
        <w:t xml:space="preserve">    |   CNS</w:t>
      </w:r>
    </w:p>
    <w:p w:rsidR="001240F6" w:rsidRPr="0026150D" w:rsidRDefault="001240F6" w:rsidP="001240F6">
      <w:pPr>
        <w:pStyle w:val="eBNF"/>
        <w:rPr>
          <w:lang w:val="en-US"/>
        </w:rPr>
      </w:pPr>
      <w:r w:rsidRPr="0026150D">
        <w:rPr>
          <w:lang w:val="en-US"/>
        </w:rPr>
        <w:t xml:space="preserve">    |   CON</w:t>
      </w:r>
    </w:p>
    <w:p w:rsidR="001240F6" w:rsidRPr="0026150D" w:rsidRDefault="001240F6" w:rsidP="001240F6">
      <w:pPr>
        <w:pStyle w:val="eBNF"/>
        <w:rPr>
          <w:lang w:val="en-US"/>
        </w:rPr>
      </w:pPr>
      <w:r w:rsidRPr="0026150D">
        <w:rPr>
          <w:lang w:val="en-US"/>
        </w:rPr>
        <w:t xml:space="preserve">    |   CSP</w:t>
      </w:r>
    </w:p>
    <w:p w:rsidR="001240F6" w:rsidRPr="0026150D" w:rsidRDefault="001240F6" w:rsidP="001240F6">
      <w:pPr>
        <w:pStyle w:val="eBNF"/>
        <w:rPr>
          <w:lang w:val="en-US"/>
        </w:rPr>
      </w:pPr>
      <w:r w:rsidRPr="0026150D">
        <w:rPr>
          <w:lang w:val="en-US"/>
        </w:rPr>
        <w:t xml:space="preserve">    |   CSR</w:t>
      </w:r>
    </w:p>
    <w:p w:rsidR="001240F6" w:rsidRPr="0026150D" w:rsidRDefault="001240F6" w:rsidP="001240F6">
      <w:pPr>
        <w:pStyle w:val="eBNF"/>
        <w:rPr>
          <w:lang w:val="en-US"/>
        </w:rPr>
      </w:pPr>
      <w:r w:rsidRPr="0026150D">
        <w:rPr>
          <w:lang w:val="en-US"/>
        </w:rPr>
        <w:t xml:space="preserve">    |   CSS</w:t>
      </w:r>
    </w:p>
    <w:p w:rsidR="001240F6" w:rsidRPr="0026150D" w:rsidRDefault="001240F6" w:rsidP="001240F6">
      <w:pPr>
        <w:pStyle w:val="eBNF"/>
        <w:rPr>
          <w:lang w:val="en-US"/>
        </w:rPr>
      </w:pPr>
      <w:r w:rsidRPr="0026150D">
        <w:rPr>
          <w:lang w:val="en-US"/>
        </w:rPr>
        <w:t xml:space="preserve">    |   CTD</w:t>
      </w:r>
    </w:p>
    <w:p w:rsidR="001240F6" w:rsidRPr="0026150D" w:rsidRDefault="001240F6" w:rsidP="001240F6">
      <w:pPr>
        <w:pStyle w:val="eBNF"/>
        <w:rPr>
          <w:lang w:val="en-US"/>
        </w:rPr>
      </w:pPr>
      <w:r w:rsidRPr="0026150D">
        <w:rPr>
          <w:lang w:val="en-US"/>
        </w:rPr>
        <w:t xml:space="preserve">    |   CTI</w:t>
      </w:r>
    </w:p>
    <w:p w:rsidR="001240F6" w:rsidRPr="0026150D" w:rsidRDefault="001240F6" w:rsidP="001240F6">
      <w:pPr>
        <w:pStyle w:val="eBNF"/>
        <w:rPr>
          <w:lang w:val="en-US"/>
        </w:rPr>
      </w:pPr>
      <w:r w:rsidRPr="0026150D">
        <w:rPr>
          <w:lang w:val="en-US"/>
        </w:rPr>
        <w:t xml:space="preserve">    |   CTR</w:t>
      </w:r>
    </w:p>
    <w:p w:rsidR="001240F6" w:rsidRPr="0026150D" w:rsidRDefault="001240F6" w:rsidP="001240F6">
      <w:pPr>
        <w:pStyle w:val="eBNF"/>
        <w:rPr>
          <w:lang w:val="en-US"/>
        </w:rPr>
      </w:pPr>
      <w:r w:rsidRPr="0026150D">
        <w:rPr>
          <w:lang w:val="en-US"/>
        </w:rPr>
        <w:t xml:space="preserve">    |   DB1</w:t>
      </w:r>
    </w:p>
    <w:p w:rsidR="001240F6" w:rsidRPr="0026150D" w:rsidRDefault="001240F6" w:rsidP="001240F6">
      <w:pPr>
        <w:pStyle w:val="eBNF"/>
        <w:rPr>
          <w:lang w:val="en-US"/>
        </w:rPr>
      </w:pPr>
      <w:r w:rsidRPr="0026150D">
        <w:rPr>
          <w:lang w:val="en-US"/>
        </w:rPr>
        <w:t xml:space="preserve">    |   DEV</w:t>
      </w:r>
    </w:p>
    <w:p w:rsidR="001240F6" w:rsidRPr="0026150D" w:rsidRDefault="001240F6" w:rsidP="001240F6">
      <w:pPr>
        <w:pStyle w:val="eBNF"/>
        <w:rPr>
          <w:lang w:val="en-US"/>
        </w:rPr>
      </w:pPr>
      <w:r w:rsidRPr="0026150D">
        <w:rPr>
          <w:lang w:val="en-US"/>
        </w:rPr>
        <w:t xml:space="preserve">    |   DG1</w:t>
      </w:r>
    </w:p>
    <w:p w:rsidR="001240F6" w:rsidRPr="0026150D" w:rsidRDefault="001240F6" w:rsidP="001240F6">
      <w:pPr>
        <w:pStyle w:val="eBNF"/>
        <w:rPr>
          <w:lang w:val="en-US"/>
        </w:rPr>
      </w:pPr>
      <w:r w:rsidRPr="0026150D">
        <w:rPr>
          <w:lang w:val="en-US"/>
        </w:rPr>
        <w:t xml:space="preserve">    |   DMI</w:t>
      </w:r>
    </w:p>
    <w:p w:rsidR="001240F6" w:rsidRPr="0026150D" w:rsidRDefault="001240F6" w:rsidP="001240F6">
      <w:pPr>
        <w:pStyle w:val="eBNF"/>
        <w:rPr>
          <w:lang w:val="en-US"/>
        </w:rPr>
      </w:pPr>
      <w:r w:rsidRPr="0026150D">
        <w:rPr>
          <w:lang w:val="en-US"/>
        </w:rPr>
        <w:t xml:space="preserve">    |   DON</w:t>
      </w:r>
    </w:p>
    <w:p w:rsidR="001240F6" w:rsidRPr="0026150D" w:rsidRDefault="001240F6" w:rsidP="001240F6">
      <w:pPr>
        <w:pStyle w:val="eBNF"/>
        <w:rPr>
          <w:lang w:val="en-US"/>
        </w:rPr>
      </w:pPr>
      <w:r w:rsidRPr="0026150D">
        <w:rPr>
          <w:lang w:val="en-US"/>
        </w:rPr>
        <w:t xml:space="preserve">    |   DPS</w:t>
      </w:r>
    </w:p>
    <w:p w:rsidR="001240F6" w:rsidRPr="0026150D" w:rsidRDefault="001240F6" w:rsidP="001240F6">
      <w:pPr>
        <w:pStyle w:val="eBNF"/>
        <w:rPr>
          <w:lang w:val="en-US"/>
        </w:rPr>
      </w:pPr>
      <w:r w:rsidRPr="0026150D">
        <w:rPr>
          <w:lang w:val="en-US"/>
        </w:rPr>
        <w:t xml:space="preserve">    |   DRG</w:t>
      </w:r>
    </w:p>
    <w:p w:rsidR="001240F6" w:rsidRPr="0026150D" w:rsidRDefault="001240F6" w:rsidP="001240F6">
      <w:pPr>
        <w:pStyle w:val="eBNF"/>
        <w:rPr>
          <w:lang w:val="en-US"/>
        </w:rPr>
      </w:pPr>
      <w:r w:rsidRPr="0026150D">
        <w:rPr>
          <w:lang w:val="en-US"/>
        </w:rPr>
        <w:t xml:space="preserve">    |   DSC</w:t>
      </w:r>
    </w:p>
    <w:p w:rsidR="001240F6" w:rsidRPr="0026150D" w:rsidRDefault="001240F6" w:rsidP="001240F6">
      <w:pPr>
        <w:pStyle w:val="eBNF"/>
        <w:rPr>
          <w:lang w:val="en-US"/>
        </w:rPr>
      </w:pPr>
      <w:r w:rsidRPr="0026150D">
        <w:rPr>
          <w:lang w:val="en-US"/>
        </w:rPr>
        <w:t xml:space="preserve">    |   DSP</w:t>
      </w:r>
    </w:p>
    <w:p w:rsidR="001240F6" w:rsidRPr="0026150D" w:rsidRDefault="001240F6" w:rsidP="001240F6">
      <w:pPr>
        <w:pStyle w:val="eBNF"/>
        <w:rPr>
          <w:lang w:val="en-US"/>
        </w:rPr>
      </w:pPr>
      <w:r w:rsidRPr="0026150D">
        <w:rPr>
          <w:lang w:val="en-US"/>
        </w:rPr>
        <w:t xml:space="preserve">    |   DST</w:t>
      </w:r>
    </w:p>
    <w:p w:rsidR="001240F6" w:rsidRPr="0026150D" w:rsidRDefault="001240F6" w:rsidP="001240F6">
      <w:pPr>
        <w:pStyle w:val="eBNF"/>
        <w:rPr>
          <w:lang w:val="en-US"/>
        </w:rPr>
      </w:pPr>
      <w:r w:rsidRPr="0026150D">
        <w:rPr>
          <w:lang w:val="en-US"/>
        </w:rPr>
        <w:t xml:space="preserve">    |   ECD</w:t>
      </w:r>
    </w:p>
    <w:p w:rsidR="001240F6" w:rsidRPr="0026150D" w:rsidRDefault="001240F6" w:rsidP="001240F6">
      <w:pPr>
        <w:pStyle w:val="eBNF"/>
        <w:rPr>
          <w:lang w:val="en-US"/>
        </w:rPr>
      </w:pPr>
      <w:r w:rsidRPr="0026150D">
        <w:rPr>
          <w:lang w:val="en-US"/>
        </w:rPr>
        <w:t xml:space="preserve">    |   ECR</w:t>
      </w:r>
    </w:p>
    <w:p w:rsidR="001240F6" w:rsidRPr="0026150D" w:rsidRDefault="001240F6" w:rsidP="001240F6">
      <w:pPr>
        <w:pStyle w:val="eBNF"/>
        <w:rPr>
          <w:lang w:val="en-US"/>
        </w:rPr>
      </w:pPr>
      <w:r w:rsidRPr="0026150D">
        <w:rPr>
          <w:lang w:val="en-US"/>
        </w:rPr>
        <w:t xml:space="preserve">    |   EDU</w:t>
      </w:r>
    </w:p>
    <w:p w:rsidR="001240F6" w:rsidRPr="0026150D" w:rsidRDefault="001240F6" w:rsidP="001240F6">
      <w:pPr>
        <w:pStyle w:val="eBNF"/>
        <w:rPr>
          <w:lang w:val="en-US"/>
        </w:rPr>
      </w:pPr>
      <w:r w:rsidRPr="0026150D">
        <w:rPr>
          <w:lang w:val="en-US"/>
        </w:rPr>
        <w:t xml:space="preserve">    |   EQP</w:t>
      </w:r>
    </w:p>
    <w:p w:rsidR="001240F6" w:rsidRPr="0026150D" w:rsidRDefault="001240F6" w:rsidP="001240F6">
      <w:pPr>
        <w:pStyle w:val="eBNF"/>
        <w:rPr>
          <w:lang w:val="en-US"/>
        </w:rPr>
      </w:pPr>
      <w:r w:rsidRPr="0026150D">
        <w:rPr>
          <w:lang w:val="en-US"/>
        </w:rPr>
        <w:t xml:space="preserve">    |   EQU</w:t>
      </w:r>
    </w:p>
    <w:p w:rsidR="001240F6" w:rsidRPr="0026150D" w:rsidRDefault="001240F6" w:rsidP="001240F6">
      <w:pPr>
        <w:pStyle w:val="eBNF"/>
        <w:rPr>
          <w:lang w:val="en-US"/>
        </w:rPr>
      </w:pPr>
      <w:r w:rsidRPr="0026150D">
        <w:rPr>
          <w:lang w:val="en-US"/>
        </w:rPr>
        <w:t xml:space="preserve">    |   ERR</w:t>
      </w:r>
    </w:p>
    <w:p w:rsidR="001240F6" w:rsidRPr="0026150D" w:rsidRDefault="001240F6" w:rsidP="001240F6">
      <w:pPr>
        <w:pStyle w:val="eBNF"/>
        <w:rPr>
          <w:lang w:val="en-US"/>
        </w:rPr>
      </w:pPr>
      <w:r w:rsidRPr="0026150D">
        <w:rPr>
          <w:lang w:val="en-US"/>
        </w:rPr>
        <w:t xml:space="preserve">    |   EVN</w:t>
      </w:r>
    </w:p>
    <w:p w:rsidR="001240F6" w:rsidRPr="0026150D" w:rsidRDefault="001240F6" w:rsidP="001240F6">
      <w:pPr>
        <w:pStyle w:val="eBNF"/>
        <w:rPr>
          <w:lang w:val="en-US"/>
        </w:rPr>
      </w:pPr>
      <w:r w:rsidRPr="0026150D">
        <w:rPr>
          <w:lang w:val="en-US"/>
        </w:rPr>
        <w:lastRenderedPageBreak/>
        <w:t xml:space="preserve">    |   FAC</w:t>
      </w:r>
    </w:p>
    <w:p w:rsidR="001240F6" w:rsidRPr="0026150D" w:rsidRDefault="001240F6" w:rsidP="001240F6">
      <w:pPr>
        <w:pStyle w:val="eBNF"/>
        <w:rPr>
          <w:lang w:val="en-US"/>
        </w:rPr>
      </w:pPr>
      <w:r w:rsidRPr="0026150D">
        <w:rPr>
          <w:lang w:val="en-US"/>
        </w:rPr>
        <w:t xml:space="preserve">    |   FHS</w:t>
      </w:r>
    </w:p>
    <w:p w:rsidR="001240F6" w:rsidRPr="0026150D" w:rsidRDefault="001240F6" w:rsidP="001240F6">
      <w:pPr>
        <w:pStyle w:val="eBNF"/>
        <w:rPr>
          <w:lang w:val="en-US"/>
        </w:rPr>
      </w:pPr>
      <w:r w:rsidRPr="0026150D">
        <w:rPr>
          <w:lang w:val="en-US"/>
        </w:rPr>
        <w:t xml:space="preserve">    |   FT1</w:t>
      </w:r>
    </w:p>
    <w:p w:rsidR="001240F6" w:rsidRPr="0026150D" w:rsidRDefault="001240F6" w:rsidP="001240F6">
      <w:pPr>
        <w:pStyle w:val="eBNF"/>
        <w:rPr>
          <w:lang w:val="en-US"/>
        </w:rPr>
      </w:pPr>
      <w:r w:rsidRPr="0026150D">
        <w:rPr>
          <w:lang w:val="en-US"/>
        </w:rPr>
        <w:t xml:space="preserve">    |   FTS</w:t>
      </w:r>
    </w:p>
    <w:p w:rsidR="001240F6" w:rsidRPr="0026150D" w:rsidRDefault="001240F6" w:rsidP="001240F6">
      <w:pPr>
        <w:pStyle w:val="eBNF"/>
        <w:rPr>
          <w:lang w:val="en-US"/>
        </w:rPr>
      </w:pPr>
      <w:r w:rsidRPr="0026150D">
        <w:rPr>
          <w:lang w:val="en-US"/>
        </w:rPr>
        <w:t xml:space="preserve">    |   GOL</w:t>
      </w:r>
    </w:p>
    <w:p w:rsidR="001240F6" w:rsidRPr="0026150D" w:rsidRDefault="001240F6" w:rsidP="001240F6">
      <w:pPr>
        <w:pStyle w:val="eBNF"/>
        <w:rPr>
          <w:lang w:val="en-US"/>
        </w:rPr>
      </w:pPr>
      <w:r w:rsidRPr="0026150D">
        <w:rPr>
          <w:lang w:val="en-US"/>
        </w:rPr>
        <w:t xml:space="preserve">    |   GP1</w:t>
      </w:r>
    </w:p>
    <w:p w:rsidR="001240F6" w:rsidRPr="0026150D" w:rsidRDefault="001240F6" w:rsidP="001240F6">
      <w:pPr>
        <w:pStyle w:val="eBNF"/>
        <w:rPr>
          <w:lang w:val="en-US"/>
        </w:rPr>
      </w:pPr>
      <w:r w:rsidRPr="0026150D">
        <w:rPr>
          <w:lang w:val="en-US"/>
        </w:rPr>
        <w:t xml:space="preserve">    |   GP2</w:t>
      </w:r>
    </w:p>
    <w:p w:rsidR="001240F6" w:rsidRPr="0026150D" w:rsidRDefault="001240F6" w:rsidP="001240F6">
      <w:pPr>
        <w:pStyle w:val="eBNF"/>
        <w:rPr>
          <w:lang w:val="en-US"/>
        </w:rPr>
      </w:pPr>
      <w:r w:rsidRPr="0026150D">
        <w:rPr>
          <w:lang w:val="en-US"/>
        </w:rPr>
        <w:t xml:space="preserve">    |   GT1</w:t>
      </w:r>
    </w:p>
    <w:p w:rsidR="001240F6" w:rsidRPr="0026150D" w:rsidRDefault="001240F6" w:rsidP="001240F6">
      <w:pPr>
        <w:pStyle w:val="eBNF"/>
        <w:rPr>
          <w:lang w:val="en-US"/>
        </w:rPr>
      </w:pPr>
      <w:r w:rsidRPr="0026150D">
        <w:rPr>
          <w:lang w:val="en-US"/>
        </w:rPr>
        <w:t xml:space="preserve">    |   IAM</w:t>
      </w:r>
    </w:p>
    <w:p w:rsidR="001240F6" w:rsidRPr="0026150D" w:rsidRDefault="001240F6" w:rsidP="001240F6">
      <w:pPr>
        <w:pStyle w:val="eBNF"/>
        <w:rPr>
          <w:lang w:val="en-US"/>
        </w:rPr>
      </w:pPr>
      <w:r w:rsidRPr="0026150D">
        <w:rPr>
          <w:lang w:val="en-US"/>
        </w:rPr>
        <w:t xml:space="preserve">    |   IAR</w:t>
      </w:r>
    </w:p>
    <w:p w:rsidR="001240F6" w:rsidRPr="0026150D" w:rsidRDefault="001240F6" w:rsidP="001240F6">
      <w:pPr>
        <w:pStyle w:val="eBNF"/>
        <w:rPr>
          <w:lang w:val="en-US"/>
        </w:rPr>
      </w:pPr>
      <w:r w:rsidRPr="0026150D">
        <w:rPr>
          <w:lang w:val="en-US"/>
        </w:rPr>
        <w:t xml:space="preserve">    |   IIM</w:t>
      </w:r>
    </w:p>
    <w:p w:rsidR="001240F6" w:rsidRPr="0026150D" w:rsidRDefault="001240F6" w:rsidP="001240F6">
      <w:pPr>
        <w:pStyle w:val="eBNF"/>
        <w:rPr>
          <w:lang w:val="en-US"/>
        </w:rPr>
      </w:pPr>
      <w:r w:rsidRPr="0026150D">
        <w:rPr>
          <w:lang w:val="en-US"/>
        </w:rPr>
        <w:t xml:space="preserve">    |   ILT</w:t>
      </w:r>
    </w:p>
    <w:p w:rsidR="001240F6" w:rsidRPr="0026150D" w:rsidRDefault="001240F6" w:rsidP="001240F6">
      <w:pPr>
        <w:pStyle w:val="eBNF"/>
        <w:rPr>
          <w:lang w:val="en-US"/>
        </w:rPr>
      </w:pPr>
      <w:r w:rsidRPr="0026150D">
        <w:rPr>
          <w:lang w:val="en-US"/>
        </w:rPr>
        <w:t xml:space="preserve">    |   IN1</w:t>
      </w:r>
    </w:p>
    <w:p w:rsidR="001240F6" w:rsidRPr="0026150D" w:rsidRDefault="001240F6" w:rsidP="001240F6">
      <w:pPr>
        <w:pStyle w:val="eBNF"/>
        <w:rPr>
          <w:lang w:val="en-US"/>
        </w:rPr>
      </w:pPr>
      <w:r w:rsidRPr="0026150D">
        <w:rPr>
          <w:lang w:val="en-US"/>
        </w:rPr>
        <w:t xml:space="preserve">    |   IN2</w:t>
      </w:r>
    </w:p>
    <w:p w:rsidR="001240F6" w:rsidRPr="0026150D" w:rsidRDefault="001240F6" w:rsidP="001240F6">
      <w:pPr>
        <w:pStyle w:val="eBNF"/>
        <w:rPr>
          <w:lang w:val="en-US"/>
        </w:rPr>
      </w:pPr>
      <w:r w:rsidRPr="0026150D">
        <w:rPr>
          <w:lang w:val="en-US"/>
        </w:rPr>
        <w:t xml:space="preserve">    |   IN3</w:t>
      </w:r>
    </w:p>
    <w:p w:rsidR="001240F6" w:rsidRPr="0026150D" w:rsidRDefault="001240F6" w:rsidP="001240F6">
      <w:pPr>
        <w:pStyle w:val="eBNF"/>
        <w:rPr>
          <w:lang w:val="en-US"/>
        </w:rPr>
      </w:pPr>
      <w:r w:rsidRPr="0026150D">
        <w:rPr>
          <w:lang w:val="en-US"/>
        </w:rPr>
        <w:t xml:space="preserve">    |   INV</w:t>
      </w:r>
    </w:p>
    <w:p w:rsidR="001240F6" w:rsidRPr="0026150D" w:rsidRDefault="001240F6" w:rsidP="001240F6">
      <w:pPr>
        <w:pStyle w:val="eBNF"/>
        <w:rPr>
          <w:lang w:val="en-US"/>
        </w:rPr>
      </w:pPr>
      <w:r w:rsidRPr="0026150D">
        <w:rPr>
          <w:lang w:val="en-US"/>
        </w:rPr>
        <w:t xml:space="preserve">    |   IPC</w:t>
      </w:r>
    </w:p>
    <w:p w:rsidR="001240F6" w:rsidRPr="0026150D" w:rsidRDefault="001240F6" w:rsidP="001240F6">
      <w:pPr>
        <w:pStyle w:val="eBNF"/>
        <w:rPr>
          <w:lang w:val="en-US"/>
        </w:rPr>
      </w:pPr>
      <w:r w:rsidRPr="0026150D">
        <w:rPr>
          <w:lang w:val="en-US"/>
        </w:rPr>
        <w:t xml:space="preserve">    |   IPR</w:t>
      </w:r>
    </w:p>
    <w:p w:rsidR="001240F6" w:rsidRPr="0026150D" w:rsidRDefault="001240F6" w:rsidP="001240F6">
      <w:pPr>
        <w:pStyle w:val="eBNF"/>
        <w:rPr>
          <w:lang w:val="en-US"/>
        </w:rPr>
      </w:pPr>
      <w:r w:rsidRPr="0026150D">
        <w:rPr>
          <w:lang w:val="en-US"/>
        </w:rPr>
        <w:t xml:space="preserve">    |   ISD</w:t>
      </w:r>
    </w:p>
    <w:p w:rsidR="001240F6" w:rsidRPr="0026150D" w:rsidRDefault="001240F6" w:rsidP="001240F6">
      <w:pPr>
        <w:pStyle w:val="eBNF"/>
        <w:rPr>
          <w:lang w:val="en-US"/>
        </w:rPr>
      </w:pPr>
      <w:r w:rsidRPr="0026150D">
        <w:rPr>
          <w:lang w:val="en-US"/>
        </w:rPr>
        <w:t xml:space="preserve">    |   ITM</w:t>
      </w:r>
    </w:p>
    <w:p w:rsidR="001240F6" w:rsidRPr="0026150D" w:rsidRDefault="001240F6" w:rsidP="001240F6">
      <w:pPr>
        <w:pStyle w:val="eBNF"/>
        <w:rPr>
          <w:lang w:val="en-US"/>
        </w:rPr>
      </w:pPr>
      <w:r w:rsidRPr="0026150D">
        <w:rPr>
          <w:lang w:val="en-US"/>
        </w:rPr>
        <w:t xml:space="preserve">    |   IVC</w:t>
      </w:r>
    </w:p>
    <w:p w:rsidR="001240F6" w:rsidRPr="0026150D" w:rsidRDefault="001240F6" w:rsidP="001240F6">
      <w:pPr>
        <w:pStyle w:val="eBNF"/>
        <w:rPr>
          <w:lang w:val="en-US"/>
        </w:rPr>
      </w:pPr>
      <w:r w:rsidRPr="0026150D">
        <w:rPr>
          <w:lang w:val="en-US"/>
        </w:rPr>
        <w:t xml:space="preserve">    |   IVT</w:t>
      </w:r>
    </w:p>
    <w:p w:rsidR="001240F6" w:rsidRPr="0026150D" w:rsidRDefault="001240F6" w:rsidP="001240F6">
      <w:pPr>
        <w:pStyle w:val="eBNF"/>
        <w:rPr>
          <w:lang w:val="en-US"/>
        </w:rPr>
      </w:pPr>
      <w:r w:rsidRPr="0026150D">
        <w:rPr>
          <w:lang w:val="en-US"/>
        </w:rPr>
        <w:t xml:space="preserve">    |   LAN</w:t>
      </w:r>
    </w:p>
    <w:p w:rsidR="001240F6" w:rsidRPr="0026150D" w:rsidRDefault="001240F6" w:rsidP="001240F6">
      <w:pPr>
        <w:pStyle w:val="eBNF"/>
        <w:rPr>
          <w:lang w:val="en-US"/>
        </w:rPr>
      </w:pPr>
      <w:r w:rsidRPr="0026150D">
        <w:rPr>
          <w:lang w:val="en-US"/>
        </w:rPr>
        <w:t xml:space="preserve">    |   LCC</w:t>
      </w:r>
    </w:p>
    <w:p w:rsidR="001240F6" w:rsidRPr="0026150D" w:rsidRDefault="001240F6" w:rsidP="001240F6">
      <w:pPr>
        <w:pStyle w:val="eBNF"/>
        <w:rPr>
          <w:lang w:val="en-US"/>
        </w:rPr>
      </w:pPr>
      <w:r w:rsidRPr="0026150D">
        <w:rPr>
          <w:lang w:val="en-US"/>
        </w:rPr>
        <w:t xml:space="preserve">    |   LCH</w:t>
      </w:r>
    </w:p>
    <w:p w:rsidR="001240F6" w:rsidRPr="0026150D" w:rsidRDefault="001240F6" w:rsidP="001240F6">
      <w:pPr>
        <w:pStyle w:val="eBNF"/>
        <w:rPr>
          <w:lang w:val="en-US"/>
        </w:rPr>
      </w:pPr>
      <w:r w:rsidRPr="0026150D">
        <w:rPr>
          <w:lang w:val="en-US"/>
        </w:rPr>
        <w:t xml:space="preserve">    |   LDP</w:t>
      </w:r>
    </w:p>
    <w:p w:rsidR="001240F6" w:rsidRPr="0026150D" w:rsidRDefault="001240F6" w:rsidP="001240F6">
      <w:pPr>
        <w:pStyle w:val="eBNF"/>
        <w:rPr>
          <w:lang w:val="en-US"/>
        </w:rPr>
      </w:pPr>
      <w:r w:rsidRPr="0026150D">
        <w:rPr>
          <w:lang w:val="en-US"/>
        </w:rPr>
        <w:t xml:space="preserve">    |   LOC</w:t>
      </w:r>
    </w:p>
    <w:p w:rsidR="001240F6" w:rsidRPr="0026150D" w:rsidRDefault="001240F6" w:rsidP="001240F6">
      <w:pPr>
        <w:pStyle w:val="eBNF"/>
        <w:rPr>
          <w:lang w:val="en-US"/>
        </w:rPr>
      </w:pPr>
      <w:r w:rsidRPr="0026150D">
        <w:rPr>
          <w:lang w:val="en-US"/>
        </w:rPr>
        <w:t xml:space="preserve">    |   LRL</w:t>
      </w:r>
    </w:p>
    <w:p w:rsidR="001240F6" w:rsidRPr="0026150D" w:rsidRDefault="001240F6" w:rsidP="001240F6">
      <w:pPr>
        <w:pStyle w:val="eBNF"/>
        <w:rPr>
          <w:lang w:val="en-US"/>
        </w:rPr>
      </w:pPr>
      <w:r w:rsidRPr="0026150D">
        <w:rPr>
          <w:lang w:val="en-US"/>
        </w:rPr>
        <w:t xml:space="preserve">    |   MCP</w:t>
      </w:r>
    </w:p>
    <w:p w:rsidR="001240F6" w:rsidRPr="0026150D" w:rsidRDefault="001240F6" w:rsidP="001240F6">
      <w:pPr>
        <w:pStyle w:val="eBNF"/>
        <w:rPr>
          <w:lang w:val="en-US"/>
        </w:rPr>
      </w:pPr>
      <w:r w:rsidRPr="0026150D">
        <w:rPr>
          <w:lang w:val="en-US"/>
        </w:rPr>
        <w:t xml:space="preserve">    |   MFA</w:t>
      </w:r>
    </w:p>
    <w:p w:rsidR="001240F6" w:rsidRPr="0026150D" w:rsidRDefault="001240F6" w:rsidP="001240F6">
      <w:pPr>
        <w:pStyle w:val="eBNF"/>
        <w:rPr>
          <w:lang w:val="en-US"/>
        </w:rPr>
      </w:pPr>
      <w:r w:rsidRPr="0026150D">
        <w:rPr>
          <w:lang w:val="en-US"/>
        </w:rPr>
        <w:t xml:space="preserve">    |   MFE</w:t>
      </w:r>
    </w:p>
    <w:p w:rsidR="001240F6" w:rsidRPr="0026150D" w:rsidRDefault="001240F6" w:rsidP="001240F6">
      <w:pPr>
        <w:pStyle w:val="eBNF"/>
        <w:rPr>
          <w:lang w:val="en-US"/>
        </w:rPr>
      </w:pPr>
      <w:r w:rsidRPr="0026150D">
        <w:rPr>
          <w:lang w:val="en-US"/>
        </w:rPr>
        <w:t xml:space="preserve">    |   MFI</w:t>
      </w:r>
    </w:p>
    <w:p w:rsidR="001240F6" w:rsidRPr="0026150D" w:rsidRDefault="001240F6" w:rsidP="001240F6">
      <w:pPr>
        <w:pStyle w:val="eBNF"/>
        <w:rPr>
          <w:lang w:val="en-US"/>
        </w:rPr>
      </w:pPr>
      <w:r w:rsidRPr="0026150D">
        <w:rPr>
          <w:lang w:val="en-US"/>
        </w:rPr>
        <w:t xml:space="preserve">    |   MRG</w:t>
      </w:r>
    </w:p>
    <w:p w:rsidR="001240F6" w:rsidRPr="0026150D" w:rsidRDefault="001240F6" w:rsidP="001240F6">
      <w:pPr>
        <w:pStyle w:val="eBNF"/>
        <w:rPr>
          <w:lang w:val="en-US"/>
        </w:rPr>
      </w:pPr>
      <w:r w:rsidRPr="0026150D">
        <w:rPr>
          <w:lang w:val="en-US"/>
        </w:rPr>
        <w:t xml:space="preserve">    |   MSA</w:t>
      </w:r>
    </w:p>
    <w:p w:rsidR="001240F6" w:rsidRPr="0026150D" w:rsidRDefault="001240F6" w:rsidP="001240F6">
      <w:pPr>
        <w:pStyle w:val="eBNF"/>
        <w:rPr>
          <w:lang w:val="en-US"/>
        </w:rPr>
      </w:pPr>
      <w:r w:rsidRPr="0026150D">
        <w:rPr>
          <w:lang w:val="en-US"/>
        </w:rPr>
        <w:t xml:space="preserve">    |   MSH</w:t>
      </w:r>
    </w:p>
    <w:p w:rsidR="001240F6" w:rsidRPr="0026150D" w:rsidRDefault="001240F6" w:rsidP="001240F6">
      <w:pPr>
        <w:pStyle w:val="eBNF"/>
        <w:rPr>
          <w:lang w:val="en-US"/>
        </w:rPr>
      </w:pPr>
      <w:r w:rsidRPr="0026150D">
        <w:rPr>
          <w:lang w:val="en-US"/>
        </w:rPr>
        <w:t xml:space="preserve">    |   NCK</w:t>
      </w:r>
    </w:p>
    <w:p w:rsidR="001240F6" w:rsidRPr="0026150D" w:rsidRDefault="001240F6" w:rsidP="001240F6">
      <w:pPr>
        <w:pStyle w:val="eBNF"/>
        <w:rPr>
          <w:lang w:val="en-US"/>
        </w:rPr>
      </w:pPr>
      <w:r w:rsidRPr="0026150D">
        <w:rPr>
          <w:lang w:val="en-US"/>
        </w:rPr>
        <w:t xml:space="preserve">    |   NDS</w:t>
      </w:r>
    </w:p>
    <w:p w:rsidR="001240F6" w:rsidRPr="0026150D" w:rsidRDefault="001240F6" w:rsidP="001240F6">
      <w:pPr>
        <w:pStyle w:val="eBNF"/>
        <w:rPr>
          <w:lang w:val="en-US"/>
        </w:rPr>
      </w:pPr>
      <w:r w:rsidRPr="0026150D">
        <w:rPr>
          <w:lang w:val="en-US"/>
        </w:rPr>
        <w:t xml:space="preserve">    |   NK1</w:t>
      </w:r>
    </w:p>
    <w:p w:rsidR="001240F6" w:rsidRPr="0026150D" w:rsidRDefault="001240F6" w:rsidP="001240F6">
      <w:pPr>
        <w:pStyle w:val="eBNF"/>
        <w:rPr>
          <w:lang w:val="en-US"/>
        </w:rPr>
      </w:pPr>
      <w:r w:rsidRPr="0026150D">
        <w:rPr>
          <w:lang w:val="en-US"/>
        </w:rPr>
        <w:t xml:space="preserve">    |   NPU</w:t>
      </w:r>
    </w:p>
    <w:p w:rsidR="001240F6" w:rsidRPr="0026150D" w:rsidRDefault="001240F6" w:rsidP="001240F6">
      <w:pPr>
        <w:pStyle w:val="eBNF"/>
        <w:rPr>
          <w:lang w:val="en-US"/>
        </w:rPr>
      </w:pPr>
      <w:r w:rsidRPr="0026150D">
        <w:rPr>
          <w:lang w:val="en-US"/>
        </w:rPr>
        <w:t xml:space="preserve">    |   NSC</w:t>
      </w:r>
    </w:p>
    <w:p w:rsidR="001240F6" w:rsidRPr="0026150D" w:rsidRDefault="001240F6" w:rsidP="001240F6">
      <w:pPr>
        <w:pStyle w:val="eBNF"/>
        <w:rPr>
          <w:lang w:val="en-US"/>
        </w:rPr>
      </w:pPr>
      <w:r w:rsidRPr="0026150D">
        <w:rPr>
          <w:lang w:val="en-US"/>
        </w:rPr>
        <w:t xml:space="preserve">    |   NST</w:t>
      </w:r>
    </w:p>
    <w:p w:rsidR="001240F6" w:rsidRPr="0026150D" w:rsidRDefault="001240F6" w:rsidP="001240F6">
      <w:pPr>
        <w:pStyle w:val="eBNF"/>
        <w:rPr>
          <w:lang w:val="en-US"/>
        </w:rPr>
      </w:pPr>
      <w:r w:rsidRPr="0026150D">
        <w:rPr>
          <w:lang w:val="en-US"/>
        </w:rPr>
        <w:t xml:space="preserve">    |   NTE</w:t>
      </w:r>
    </w:p>
    <w:p w:rsidR="001240F6" w:rsidRPr="0026150D" w:rsidRDefault="001240F6" w:rsidP="001240F6">
      <w:pPr>
        <w:pStyle w:val="eBNF"/>
        <w:rPr>
          <w:lang w:val="en-US"/>
        </w:rPr>
      </w:pPr>
      <w:r w:rsidRPr="0026150D">
        <w:rPr>
          <w:lang w:val="en-US"/>
        </w:rPr>
        <w:t xml:space="preserve">    |   OBR</w:t>
      </w:r>
    </w:p>
    <w:p w:rsidR="001240F6" w:rsidRPr="0026150D" w:rsidRDefault="001240F6" w:rsidP="001240F6">
      <w:pPr>
        <w:pStyle w:val="eBNF"/>
        <w:rPr>
          <w:lang w:val="en-US"/>
        </w:rPr>
      </w:pPr>
      <w:r w:rsidRPr="0026150D">
        <w:rPr>
          <w:lang w:val="en-US"/>
        </w:rPr>
        <w:t xml:space="preserve">    |   OBX</w:t>
      </w:r>
    </w:p>
    <w:p w:rsidR="001240F6" w:rsidRPr="0026150D" w:rsidRDefault="001240F6" w:rsidP="001240F6">
      <w:pPr>
        <w:pStyle w:val="eBNF"/>
        <w:rPr>
          <w:lang w:val="en-US"/>
        </w:rPr>
      </w:pPr>
      <w:r w:rsidRPr="0026150D">
        <w:rPr>
          <w:lang w:val="en-US"/>
        </w:rPr>
        <w:t xml:space="preserve">    |   ODS</w:t>
      </w:r>
    </w:p>
    <w:p w:rsidR="001240F6" w:rsidRPr="0026150D" w:rsidRDefault="001240F6" w:rsidP="001240F6">
      <w:pPr>
        <w:pStyle w:val="eBNF"/>
        <w:rPr>
          <w:lang w:val="en-US"/>
        </w:rPr>
      </w:pPr>
      <w:r w:rsidRPr="0026150D">
        <w:rPr>
          <w:lang w:val="en-US"/>
        </w:rPr>
        <w:t xml:space="preserve">    |   ODT</w:t>
      </w:r>
    </w:p>
    <w:p w:rsidR="001240F6" w:rsidRPr="0026150D" w:rsidRDefault="001240F6" w:rsidP="001240F6">
      <w:pPr>
        <w:pStyle w:val="eBNF"/>
        <w:rPr>
          <w:lang w:val="en-US"/>
        </w:rPr>
      </w:pPr>
      <w:r w:rsidRPr="0026150D">
        <w:rPr>
          <w:lang w:val="en-US"/>
        </w:rPr>
        <w:t xml:space="preserve">    |   OH1</w:t>
      </w:r>
    </w:p>
    <w:p w:rsidR="001240F6" w:rsidRPr="0026150D" w:rsidRDefault="001240F6" w:rsidP="001240F6">
      <w:pPr>
        <w:pStyle w:val="eBNF"/>
        <w:rPr>
          <w:lang w:val="en-US"/>
        </w:rPr>
      </w:pPr>
      <w:r w:rsidRPr="0026150D">
        <w:rPr>
          <w:lang w:val="en-US"/>
        </w:rPr>
        <w:t xml:space="preserve">    |   OH2</w:t>
      </w:r>
    </w:p>
    <w:p w:rsidR="001240F6" w:rsidRPr="0026150D" w:rsidRDefault="001240F6" w:rsidP="001240F6">
      <w:pPr>
        <w:pStyle w:val="eBNF"/>
        <w:rPr>
          <w:lang w:val="en-US"/>
        </w:rPr>
      </w:pPr>
      <w:r w:rsidRPr="0026150D">
        <w:rPr>
          <w:lang w:val="en-US"/>
        </w:rPr>
        <w:t xml:space="preserve">    |   OH3</w:t>
      </w:r>
    </w:p>
    <w:p w:rsidR="001240F6" w:rsidRPr="0026150D" w:rsidRDefault="001240F6" w:rsidP="001240F6">
      <w:pPr>
        <w:pStyle w:val="eBNF"/>
        <w:rPr>
          <w:lang w:val="en-US"/>
        </w:rPr>
      </w:pPr>
      <w:r w:rsidRPr="0026150D">
        <w:rPr>
          <w:lang w:val="en-US"/>
        </w:rPr>
        <w:t xml:space="preserve">    |   OH4</w:t>
      </w:r>
    </w:p>
    <w:p w:rsidR="001240F6" w:rsidRPr="0026150D" w:rsidRDefault="001240F6" w:rsidP="001240F6">
      <w:pPr>
        <w:pStyle w:val="eBNF"/>
        <w:rPr>
          <w:lang w:val="en-US"/>
        </w:rPr>
      </w:pPr>
      <w:r w:rsidRPr="0026150D">
        <w:rPr>
          <w:lang w:val="en-US"/>
        </w:rPr>
        <w:t xml:space="preserve">    |   OM1</w:t>
      </w:r>
    </w:p>
    <w:p w:rsidR="001240F6" w:rsidRPr="0026150D" w:rsidRDefault="001240F6" w:rsidP="001240F6">
      <w:pPr>
        <w:pStyle w:val="eBNF"/>
        <w:rPr>
          <w:lang w:val="en-US"/>
        </w:rPr>
      </w:pPr>
      <w:r w:rsidRPr="0026150D">
        <w:rPr>
          <w:lang w:val="en-US"/>
        </w:rPr>
        <w:t xml:space="preserve">    |   OM2</w:t>
      </w:r>
    </w:p>
    <w:p w:rsidR="001240F6" w:rsidRPr="0026150D" w:rsidRDefault="001240F6" w:rsidP="001240F6">
      <w:pPr>
        <w:pStyle w:val="eBNF"/>
        <w:rPr>
          <w:lang w:val="en-US"/>
        </w:rPr>
      </w:pPr>
      <w:r w:rsidRPr="0026150D">
        <w:rPr>
          <w:lang w:val="en-US"/>
        </w:rPr>
        <w:t xml:space="preserve">    |   OM3</w:t>
      </w:r>
    </w:p>
    <w:p w:rsidR="001240F6" w:rsidRPr="0026150D" w:rsidRDefault="001240F6" w:rsidP="001240F6">
      <w:pPr>
        <w:pStyle w:val="eBNF"/>
        <w:rPr>
          <w:lang w:val="en-US"/>
        </w:rPr>
      </w:pPr>
      <w:r w:rsidRPr="0026150D">
        <w:rPr>
          <w:lang w:val="en-US"/>
        </w:rPr>
        <w:t xml:space="preserve">    |   OM4</w:t>
      </w:r>
    </w:p>
    <w:p w:rsidR="001240F6" w:rsidRPr="0026150D" w:rsidRDefault="001240F6" w:rsidP="001240F6">
      <w:pPr>
        <w:pStyle w:val="eBNF"/>
        <w:rPr>
          <w:lang w:val="en-US"/>
        </w:rPr>
      </w:pPr>
      <w:r w:rsidRPr="0026150D">
        <w:rPr>
          <w:lang w:val="en-US"/>
        </w:rPr>
        <w:t xml:space="preserve">    |   OM5</w:t>
      </w:r>
    </w:p>
    <w:p w:rsidR="001240F6" w:rsidRPr="00FF3088" w:rsidRDefault="001240F6" w:rsidP="001240F6">
      <w:pPr>
        <w:pStyle w:val="eBNF"/>
        <w:rPr>
          <w:lang w:val="en-US"/>
        </w:rPr>
      </w:pPr>
      <w:r w:rsidRPr="0026150D">
        <w:rPr>
          <w:lang w:val="en-US"/>
        </w:rPr>
        <w:t xml:space="preserve">    </w:t>
      </w:r>
      <w:r w:rsidRPr="00FF3088">
        <w:rPr>
          <w:lang w:val="en-US"/>
        </w:rPr>
        <w:t>|   OM6</w:t>
      </w:r>
    </w:p>
    <w:p w:rsidR="001240F6" w:rsidRPr="00FF3088" w:rsidRDefault="001240F6" w:rsidP="001240F6">
      <w:pPr>
        <w:pStyle w:val="eBNF"/>
        <w:rPr>
          <w:lang w:val="en-US"/>
        </w:rPr>
      </w:pPr>
      <w:r w:rsidRPr="00FF3088">
        <w:rPr>
          <w:lang w:val="en-US"/>
        </w:rPr>
        <w:lastRenderedPageBreak/>
        <w:t xml:space="preserve">    |   OM7</w:t>
      </w:r>
    </w:p>
    <w:p w:rsidR="001240F6" w:rsidRPr="00FF3088" w:rsidRDefault="001240F6" w:rsidP="001240F6">
      <w:pPr>
        <w:pStyle w:val="eBNF"/>
        <w:rPr>
          <w:lang w:val="en-US"/>
        </w:rPr>
      </w:pPr>
      <w:r w:rsidRPr="00FF3088">
        <w:rPr>
          <w:lang w:val="en-US"/>
        </w:rPr>
        <w:t xml:space="preserve">    |   OMC</w:t>
      </w:r>
    </w:p>
    <w:p w:rsidR="001240F6" w:rsidRPr="00FF3088" w:rsidRDefault="001240F6" w:rsidP="001240F6">
      <w:pPr>
        <w:pStyle w:val="eBNF"/>
        <w:rPr>
          <w:lang w:val="en-US"/>
        </w:rPr>
      </w:pPr>
      <w:r w:rsidRPr="00FF3088">
        <w:rPr>
          <w:lang w:val="en-US"/>
        </w:rPr>
        <w:t xml:space="preserve">    |   ORC</w:t>
      </w:r>
    </w:p>
    <w:p w:rsidR="001240F6" w:rsidRPr="00FF3088" w:rsidRDefault="001240F6" w:rsidP="001240F6">
      <w:pPr>
        <w:pStyle w:val="eBNF"/>
        <w:rPr>
          <w:lang w:val="en-US"/>
        </w:rPr>
      </w:pPr>
      <w:r w:rsidRPr="00FF3088">
        <w:rPr>
          <w:lang w:val="en-US"/>
        </w:rPr>
        <w:t xml:space="preserve">    |   ORG</w:t>
      </w:r>
    </w:p>
    <w:p w:rsidR="001240F6" w:rsidRPr="00FF3088" w:rsidRDefault="001240F6" w:rsidP="001240F6">
      <w:pPr>
        <w:pStyle w:val="eBNF"/>
        <w:rPr>
          <w:lang w:val="en-US"/>
        </w:rPr>
      </w:pPr>
      <w:r w:rsidRPr="00FF3088">
        <w:rPr>
          <w:lang w:val="en-US"/>
        </w:rPr>
        <w:t xml:space="preserve">    |   OVR</w:t>
      </w:r>
    </w:p>
    <w:p w:rsidR="001240F6" w:rsidRPr="00FF3088" w:rsidRDefault="001240F6" w:rsidP="001240F6">
      <w:pPr>
        <w:pStyle w:val="eBNF"/>
        <w:rPr>
          <w:lang w:val="en-US"/>
        </w:rPr>
      </w:pPr>
      <w:r w:rsidRPr="00FF3088">
        <w:rPr>
          <w:lang w:val="en-US"/>
        </w:rPr>
        <w:t xml:space="preserve">    |   PAC</w:t>
      </w:r>
    </w:p>
    <w:p w:rsidR="001240F6" w:rsidRPr="00FF3088" w:rsidRDefault="001240F6" w:rsidP="001240F6">
      <w:pPr>
        <w:pStyle w:val="eBNF"/>
        <w:rPr>
          <w:lang w:val="en-US"/>
        </w:rPr>
      </w:pPr>
      <w:r w:rsidRPr="00FF3088">
        <w:rPr>
          <w:lang w:val="en-US"/>
        </w:rPr>
        <w:t xml:space="preserve">    |   PCE</w:t>
      </w:r>
    </w:p>
    <w:p w:rsidR="001240F6" w:rsidRPr="00FF3088" w:rsidRDefault="001240F6" w:rsidP="001240F6">
      <w:pPr>
        <w:pStyle w:val="eBNF"/>
        <w:rPr>
          <w:lang w:val="en-US"/>
        </w:rPr>
      </w:pPr>
      <w:r w:rsidRPr="00FF3088">
        <w:rPr>
          <w:lang w:val="en-US"/>
        </w:rPr>
        <w:t xml:space="preserve">    |   PCR</w:t>
      </w:r>
    </w:p>
    <w:p w:rsidR="001240F6" w:rsidRPr="00FF3088" w:rsidRDefault="001240F6" w:rsidP="001240F6">
      <w:pPr>
        <w:pStyle w:val="eBNF"/>
        <w:rPr>
          <w:lang w:val="en-US"/>
        </w:rPr>
      </w:pPr>
      <w:r w:rsidRPr="00FF3088">
        <w:rPr>
          <w:lang w:val="en-US"/>
        </w:rPr>
        <w:t xml:space="preserve">    |   PD1</w:t>
      </w:r>
    </w:p>
    <w:p w:rsidR="001240F6" w:rsidRPr="00FF3088" w:rsidRDefault="001240F6" w:rsidP="001240F6">
      <w:pPr>
        <w:pStyle w:val="eBNF"/>
        <w:rPr>
          <w:lang w:val="en-US"/>
        </w:rPr>
      </w:pPr>
      <w:r w:rsidRPr="00FF3088">
        <w:rPr>
          <w:lang w:val="en-US"/>
        </w:rPr>
        <w:t xml:space="preserve">    |   PDA</w:t>
      </w:r>
    </w:p>
    <w:p w:rsidR="001240F6" w:rsidRPr="00FF3088" w:rsidRDefault="001240F6" w:rsidP="001240F6">
      <w:pPr>
        <w:pStyle w:val="eBNF"/>
        <w:rPr>
          <w:lang w:val="en-US"/>
        </w:rPr>
      </w:pPr>
      <w:r w:rsidRPr="00FF3088">
        <w:rPr>
          <w:lang w:val="en-US"/>
        </w:rPr>
        <w:t xml:space="preserve">    |   PDC</w:t>
      </w:r>
    </w:p>
    <w:p w:rsidR="001240F6" w:rsidRPr="00FF3088" w:rsidRDefault="001240F6" w:rsidP="001240F6">
      <w:pPr>
        <w:pStyle w:val="eBNF"/>
        <w:rPr>
          <w:lang w:val="en-US"/>
        </w:rPr>
      </w:pPr>
      <w:r w:rsidRPr="00FF3088">
        <w:rPr>
          <w:lang w:val="en-US"/>
        </w:rPr>
        <w:t xml:space="preserve">    |   PEO</w:t>
      </w:r>
    </w:p>
    <w:p w:rsidR="001240F6" w:rsidRPr="00FF3088" w:rsidRDefault="001240F6" w:rsidP="001240F6">
      <w:pPr>
        <w:pStyle w:val="eBNF"/>
        <w:rPr>
          <w:lang w:val="en-US"/>
        </w:rPr>
      </w:pPr>
      <w:r w:rsidRPr="00FF3088">
        <w:rPr>
          <w:lang w:val="en-US"/>
        </w:rPr>
        <w:t xml:space="preserve">    |   PES</w:t>
      </w:r>
    </w:p>
    <w:p w:rsidR="001240F6" w:rsidRPr="00FF3088" w:rsidRDefault="001240F6" w:rsidP="001240F6">
      <w:pPr>
        <w:pStyle w:val="eBNF"/>
        <w:rPr>
          <w:lang w:val="en-US"/>
        </w:rPr>
      </w:pPr>
      <w:r w:rsidRPr="00FF3088">
        <w:rPr>
          <w:lang w:val="en-US"/>
        </w:rPr>
        <w:t xml:space="preserve">    |   PID</w:t>
      </w:r>
    </w:p>
    <w:p w:rsidR="001240F6" w:rsidRPr="00FF3088" w:rsidRDefault="001240F6" w:rsidP="001240F6">
      <w:pPr>
        <w:pStyle w:val="eBNF"/>
        <w:rPr>
          <w:lang w:val="en-US"/>
        </w:rPr>
      </w:pPr>
      <w:r w:rsidRPr="00FF3088">
        <w:rPr>
          <w:lang w:val="en-US"/>
        </w:rPr>
        <w:t xml:space="preserve">    |   PKG</w:t>
      </w:r>
    </w:p>
    <w:p w:rsidR="001240F6" w:rsidRPr="00FF3088" w:rsidRDefault="001240F6" w:rsidP="001240F6">
      <w:pPr>
        <w:pStyle w:val="eBNF"/>
        <w:rPr>
          <w:lang w:val="en-US"/>
        </w:rPr>
      </w:pPr>
      <w:r w:rsidRPr="00FF3088">
        <w:rPr>
          <w:lang w:val="en-US"/>
        </w:rPr>
        <w:t xml:space="preserve">    |   PM1</w:t>
      </w:r>
    </w:p>
    <w:p w:rsidR="001240F6" w:rsidRPr="00FF3088" w:rsidRDefault="001240F6" w:rsidP="001240F6">
      <w:pPr>
        <w:pStyle w:val="eBNF"/>
        <w:rPr>
          <w:lang w:val="en-US"/>
        </w:rPr>
      </w:pPr>
      <w:r w:rsidRPr="00FF3088">
        <w:rPr>
          <w:lang w:val="en-US"/>
        </w:rPr>
        <w:t xml:space="preserve">    |   PMT</w:t>
      </w:r>
    </w:p>
    <w:p w:rsidR="001240F6" w:rsidRPr="00FF3088" w:rsidRDefault="001240F6" w:rsidP="001240F6">
      <w:pPr>
        <w:pStyle w:val="eBNF"/>
        <w:rPr>
          <w:lang w:val="en-US"/>
        </w:rPr>
      </w:pPr>
      <w:r w:rsidRPr="00FF3088">
        <w:rPr>
          <w:lang w:val="en-US"/>
        </w:rPr>
        <w:t xml:space="preserve">    |   PR1</w:t>
      </w:r>
    </w:p>
    <w:p w:rsidR="001240F6" w:rsidRPr="00FF3088" w:rsidRDefault="001240F6" w:rsidP="001240F6">
      <w:pPr>
        <w:pStyle w:val="eBNF"/>
        <w:rPr>
          <w:lang w:val="en-US"/>
        </w:rPr>
      </w:pPr>
      <w:r w:rsidRPr="00FF3088">
        <w:rPr>
          <w:lang w:val="en-US"/>
        </w:rPr>
        <w:t xml:space="preserve">    |   PRA</w:t>
      </w:r>
    </w:p>
    <w:p w:rsidR="001240F6" w:rsidRPr="00FF3088" w:rsidRDefault="001240F6" w:rsidP="001240F6">
      <w:pPr>
        <w:pStyle w:val="eBNF"/>
        <w:rPr>
          <w:lang w:val="en-US"/>
        </w:rPr>
      </w:pPr>
      <w:r w:rsidRPr="00FF3088">
        <w:rPr>
          <w:lang w:val="en-US"/>
        </w:rPr>
        <w:t xml:space="preserve">    |   PRB</w:t>
      </w:r>
    </w:p>
    <w:p w:rsidR="001240F6" w:rsidRPr="00FF3088" w:rsidRDefault="001240F6" w:rsidP="001240F6">
      <w:pPr>
        <w:pStyle w:val="eBNF"/>
        <w:rPr>
          <w:lang w:val="en-US"/>
        </w:rPr>
      </w:pPr>
      <w:r w:rsidRPr="00FF3088">
        <w:rPr>
          <w:lang w:val="en-US"/>
        </w:rPr>
        <w:t xml:space="preserve">    |   PRC</w:t>
      </w:r>
    </w:p>
    <w:p w:rsidR="001240F6" w:rsidRPr="00FF3088" w:rsidRDefault="001240F6" w:rsidP="001240F6">
      <w:pPr>
        <w:pStyle w:val="eBNF"/>
        <w:rPr>
          <w:lang w:val="en-US"/>
        </w:rPr>
      </w:pPr>
      <w:r w:rsidRPr="00FF3088">
        <w:rPr>
          <w:lang w:val="en-US"/>
        </w:rPr>
        <w:t xml:space="preserve">    |   PRD</w:t>
      </w:r>
    </w:p>
    <w:p w:rsidR="001240F6" w:rsidRPr="00FF3088" w:rsidRDefault="001240F6" w:rsidP="001240F6">
      <w:pPr>
        <w:pStyle w:val="eBNF"/>
        <w:rPr>
          <w:lang w:val="en-US"/>
        </w:rPr>
      </w:pPr>
      <w:r w:rsidRPr="00FF3088">
        <w:rPr>
          <w:lang w:val="en-US"/>
        </w:rPr>
        <w:t xml:space="preserve">    |   PRT</w:t>
      </w:r>
    </w:p>
    <w:p w:rsidR="001240F6" w:rsidRPr="00FF3088" w:rsidRDefault="001240F6" w:rsidP="001240F6">
      <w:pPr>
        <w:pStyle w:val="eBNF"/>
        <w:rPr>
          <w:lang w:val="en-US"/>
        </w:rPr>
      </w:pPr>
      <w:r w:rsidRPr="00FF3088">
        <w:rPr>
          <w:lang w:val="en-US"/>
        </w:rPr>
        <w:t xml:space="preserve">    |   PSG</w:t>
      </w:r>
    </w:p>
    <w:p w:rsidR="001240F6" w:rsidRPr="00FF3088" w:rsidRDefault="001240F6" w:rsidP="001240F6">
      <w:pPr>
        <w:pStyle w:val="eBNF"/>
        <w:rPr>
          <w:lang w:val="en-US"/>
        </w:rPr>
      </w:pPr>
      <w:r w:rsidRPr="00FF3088">
        <w:rPr>
          <w:lang w:val="en-US"/>
        </w:rPr>
        <w:t xml:space="preserve">    |   PSH</w:t>
      </w:r>
    </w:p>
    <w:p w:rsidR="001240F6" w:rsidRPr="00FF3088" w:rsidRDefault="001240F6" w:rsidP="001240F6">
      <w:pPr>
        <w:pStyle w:val="eBNF"/>
        <w:rPr>
          <w:lang w:val="en-US"/>
        </w:rPr>
      </w:pPr>
      <w:r w:rsidRPr="00FF3088">
        <w:rPr>
          <w:lang w:val="en-US"/>
        </w:rPr>
        <w:t xml:space="preserve">    |   PSL</w:t>
      </w:r>
    </w:p>
    <w:p w:rsidR="001240F6" w:rsidRPr="00FF3088" w:rsidRDefault="001240F6" w:rsidP="001240F6">
      <w:pPr>
        <w:pStyle w:val="eBNF"/>
        <w:rPr>
          <w:lang w:val="en-US"/>
        </w:rPr>
      </w:pPr>
      <w:r w:rsidRPr="00FF3088">
        <w:rPr>
          <w:lang w:val="en-US"/>
        </w:rPr>
        <w:t xml:space="preserve">    |   PSS</w:t>
      </w:r>
    </w:p>
    <w:p w:rsidR="001240F6" w:rsidRPr="00FF3088" w:rsidRDefault="001240F6" w:rsidP="001240F6">
      <w:pPr>
        <w:pStyle w:val="eBNF"/>
        <w:rPr>
          <w:lang w:val="en-US"/>
        </w:rPr>
      </w:pPr>
      <w:r w:rsidRPr="00FF3088">
        <w:rPr>
          <w:lang w:val="en-US"/>
        </w:rPr>
        <w:t xml:space="preserve">    |   PTH</w:t>
      </w:r>
    </w:p>
    <w:p w:rsidR="001240F6" w:rsidRPr="00FF3088" w:rsidRDefault="001240F6" w:rsidP="001240F6">
      <w:pPr>
        <w:pStyle w:val="eBNF"/>
        <w:rPr>
          <w:lang w:val="en-US"/>
        </w:rPr>
      </w:pPr>
      <w:r w:rsidRPr="00FF3088">
        <w:rPr>
          <w:lang w:val="en-US"/>
        </w:rPr>
        <w:t xml:space="preserve">    |   PV1</w:t>
      </w:r>
    </w:p>
    <w:p w:rsidR="001240F6" w:rsidRPr="00FF3088" w:rsidRDefault="001240F6" w:rsidP="001240F6">
      <w:pPr>
        <w:pStyle w:val="eBNF"/>
        <w:rPr>
          <w:lang w:val="en-US"/>
        </w:rPr>
      </w:pPr>
      <w:r w:rsidRPr="00FF3088">
        <w:rPr>
          <w:lang w:val="en-US"/>
        </w:rPr>
        <w:t xml:space="preserve">    |   PV2</w:t>
      </w:r>
    </w:p>
    <w:p w:rsidR="001240F6" w:rsidRPr="00FF3088" w:rsidRDefault="001240F6" w:rsidP="001240F6">
      <w:pPr>
        <w:pStyle w:val="eBNF"/>
        <w:rPr>
          <w:lang w:val="en-US"/>
        </w:rPr>
      </w:pPr>
      <w:r w:rsidRPr="00FF3088">
        <w:rPr>
          <w:lang w:val="en-US"/>
        </w:rPr>
        <w:t xml:space="preserve">    |   PYE</w:t>
      </w:r>
    </w:p>
    <w:p w:rsidR="001240F6" w:rsidRPr="00FF3088" w:rsidRDefault="001240F6" w:rsidP="001240F6">
      <w:pPr>
        <w:pStyle w:val="eBNF"/>
        <w:rPr>
          <w:lang w:val="en-US"/>
        </w:rPr>
      </w:pPr>
      <w:r w:rsidRPr="00FF3088">
        <w:rPr>
          <w:lang w:val="en-US"/>
        </w:rPr>
        <w:t xml:space="preserve">    |   QAK</w:t>
      </w:r>
    </w:p>
    <w:p w:rsidR="001240F6" w:rsidRPr="00FF3088" w:rsidRDefault="001240F6" w:rsidP="001240F6">
      <w:pPr>
        <w:pStyle w:val="eBNF"/>
        <w:rPr>
          <w:lang w:val="en-US"/>
        </w:rPr>
      </w:pPr>
      <w:r w:rsidRPr="00FF3088">
        <w:rPr>
          <w:lang w:val="en-US"/>
        </w:rPr>
        <w:t xml:space="preserve">    |   QID</w:t>
      </w:r>
    </w:p>
    <w:p w:rsidR="001240F6" w:rsidRPr="00FF3088" w:rsidRDefault="001240F6" w:rsidP="001240F6">
      <w:pPr>
        <w:pStyle w:val="eBNF"/>
        <w:rPr>
          <w:lang w:val="en-US"/>
        </w:rPr>
      </w:pPr>
      <w:r w:rsidRPr="00FF3088">
        <w:rPr>
          <w:lang w:val="en-US"/>
        </w:rPr>
        <w:t xml:space="preserve">    |   QPD</w:t>
      </w:r>
    </w:p>
    <w:p w:rsidR="001240F6" w:rsidRPr="00FF3088" w:rsidRDefault="001240F6" w:rsidP="001240F6">
      <w:pPr>
        <w:pStyle w:val="eBNF"/>
        <w:rPr>
          <w:lang w:val="en-US"/>
        </w:rPr>
      </w:pPr>
      <w:r w:rsidRPr="00FF3088">
        <w:rPr>
          <w:lang w:val="en-US"/>
        </w:rPr>
        <w:t xml:space="preserve">    |   QRI</w:t>
      </w:r>
    </w:p>
    <w:p w:rsidR="001240F6" w:rsidRPr="00FF3088" w:rsidRDefault="001240F6" w:rsidP="001240F6">
      <w:pPr>
        <w:pStyle w:val="eBNF"/>
        <w:rPr>
          <w:lang w:val="en-US"/>
        </w:rPr>
      </w:pPr>
      <w:r w:rsidRPr="00FF3088">
        <w:rPr>
          <w:lang w:val="en-US"/>
        </w:rPr>
        <w:t xml:space="preserve">    |   RCP</w:t>
      </w:r>
    </w:p>
    <w:p w:rsidR="001240F6" w:rsidRPr="00FF3088" w:rsidRDefault="001240F6" w:rsidP="001240F6">
      <w:pPr>
        <w:pStyle w:val="eBNF"/>
        <w:rPr>
          <w:lang w:val="en-US"/>
        </w:rPr>
      </w:pPr>
      <w:r w:rsidRPr="00FF3088">
        <w:rPr>
          <w:lang w:val="en-US"/>
        </w:rPr>
        <w:t xml:space="preserve">    |   RDF</w:t>
      </w:r>
    </w:p>
    <w:p w:rsidR="001240F6" w:rsidRPr="00FF3088" w:rsidRDefault="001240F6" w:rsidP="001240F6">
      <w:pPr>
        <w:pStyle w:val="eBNF"/>
        <w:rPr>
          <w:lang w:val="en-US"/>
        </w:rPr>
      </w:pPr>
      <w:r w:rsidRPr="00FF3088">
        <w:rPr>
          <w:lang w:val="en-US"/>
        </w:rPr>
        <w:t xml:space="preserve">    |   RDT</w:t>
      </w:r>
    </w:p>
    <w:p w:rsidR="001240F6" w:rsidRPr="00FF3088" w:rsidRDefault="001240F6" w:rsidP="001240F6">
      <w:pPr>
        <w:pStyle w:val="eBNF"/>
        <w:rPr>
          <w:lang w:val="en-US"/>
        </w:rPr>
      </w:pPr>
      <w:r w:rsidRPr="00FF3088">
        <w:rPr>
          <w:lang w:val="en-US"/>
        </w:rPr>
        <w:t xml:space="preserve">    |   REL</w:t>
      </w:r>
    </w:p>
    <w:p w:rsidR="001240F6" w:rsidRPr="00FF3088" w:rsidRDefault="001240F6" w:rsidP="001240F6">
      <w:pPr>
        <w:pStyle w:val="eBNF"/>
        <w:rPr>
          <w:lang w:val="en-US"/>
        </w:rPr>
      </w:pPr>
      <w:r w:rsidRPr="00FF3088">
        <w:rPr>
          <w:lang w:val="en-US"/>
        </w:rPr>
        <w:t xml:space="preserve">    |   RF1</w:t>
      </w:r>
    </w:p>
    <w:p w:rsidR="001240F6" w:rsidRPr="00FF3088" w:rsidRDefault="001240F6" w:rsidP="001240F6">
      <w:pPr>
        <w:pStyle w:val="eBNF"/>
        <w:rPr>
          <w:lang w:val="en-US"/>
        </w:rPr>
      </w:pPr>
      <w:r w:rsidRPr="00FF3088">
        <w:rPr>
          <w:lang w:val="en-US"/>
        </w:rPr>
        <w:t xml:space="preserve">    |   RFI</w:t>
      </w:r>
    </w:p>
    <w:p w:rsidR="001240F6" w:rsidRPr="00FF3088" w:rsidRDefault="001240F6" w:rsidP="001240F6">
      <w:pPr>
        <w:pStyle w:val="eBNF"/>
        <w:rPr>
          <w:lang w:val="en-US"/>
        </w:rPr>
      </w:pPr>
      <w:r w:rsidRPr="00FF3088">
        <w:rPr>
          <w:lang w:val="en-US"/>
        </w:rPr>
        <w:t xml:space="preserve">    |   RGS</w:t>
      </w:r>
    </w:p>
    <w:p w:rsidR="001240F6" w:rsidRPr="00FF3088" w:rsidRDefault="001240F6" w:rsidP="001240F6">
      <w:pPr>
        <w:pStyle w:val="eBNF"/>
        <w:rPr>
          <w:lang w:val="en-US"/>
        </w:rPr>
      </w:pPr>
      <w:r w:rsidRPr="00FF3088">
        <w:rPr>
          <w:lang w:val="en-US"/>
        </w:rPr>
        <w:t xml:space="preserve">    |   RMI</w:t>
      </w:r>
    </w:p>
    <w:p w:rsidR="001240F6" w:rsidRPr="00FF3088" w:rsidRDefault="001240F6" w:rsidP="001240F6">
      <w:pPr>
        <w:pStyle w:val="eBNF"/>
        <w:rPr>
          <w:lang w:val="en-US"/>
        </w:rPr>
      </w:pPr>
      <w:r w:rsidRPr="00FF3088">
        <w:rPr>
          <w:lang w:val="en-US"/>
        </w:rPr>
        <w:t xml:space="preserve">    |   ROL</w:t>
      </w:r>
    </w:p>
    <w:p w:rsidR="001240F6" w:rsidRPr="00FF3088" w:rsidRDefault="001240F6" w:rsidP="001240F6">
      <w:pPr>
        <w:pStyle w:val="eBNF"/>
        <w:rPr>
          <w:lang w:val="en-US"/>
        </w:rPr>
      </w:pPr>
      <w:r w:rsidRPr="00FF3088">
        <w:rPr>
          <w:lang w:val="en-US"/>
        </w:rPr>
        <w:t xml:space="preserve">    |   RQ1</w:t>
      </w:r>
    </w:p>
    <w:p w:rsidR="001240F6" w:rsidRPr="00FF3088" w:rsidRDefault="001240F6" w:rsidP="001240F6">
      <w:pPr>
        <w:pStyle w:val="eBNF"/>
        <w:rPr>
          <w:lang w:val="en-US"/>
        </w:rPr>
      </w:pPr>
      <w:r w:rsidRPr="00FF3088">
        <w:rPr>
          <w:lang w:val="en-US"/>
        </w:rPr>
        <w:t xml:space="preserve">    |   RQD</w:t>
      </w:r>
    </w:p>
    <w:p w:rsidR="001240F6" w:rsidRPr="00FF3088" w:rsidRDefault="001240F6" w:rsidP="001240F6">
      <w:pPr>
        <w:pStyle w:val="eBNF"/>
        <w:rPr>
          <w:lang w:val="en-US"/>
        </w:rPr>
      </w:pPr>
      <w:r w:rsidRPr="00FF3088">
        <w:rPr>
          <w:lang w:val="en-US"/>
        </w:rPr>
        <w:t xml:space="preserve">    |   RXA</w:t>
      </w:r>
    </w:p>
    <w:p w:rsidR="001240F6" w:rsidRPr="00FF3088" w:rsidRDefault="001240F6" w:rsidP="001240F6">
      <w:pPr>
        <w:pStyle w:val="eBNF"/>
        <w:rPr>
          <w:lang w:val="en-US"/>
        </w:rPr>
      </w:pPr>
      <w:r w:rsidRPr="00FF3088">
        <w:rPr>
          <w:lang w:val="en-US"/>
        </w:rPr>
        <w:t xml:space="preserve">    |   RXC</w:t>
      </w:r>
    </w:p>
    <w:p w:rsidR="001240F6" w:rsidRPr="00FF3088" w:rsidRDefault="001240F6" w:rsidP="001240F6">
      <w:pPr>
        <w:pStyle w:val="eBNF"/>
        <w:rPr>
          <w:lang w:val="en-US"/>
        </w:rPr>
      </w:pPr>
      <w:r w:rsidRPr="00FF3088">
        <w:rPr>
          <w:lang w:val="en-US"/>
        </w:rPr>
        <w:t xml:space="preserve">    |   RXD</w:t>
      </w:r>
    </w:p>
    <w:p w:rsidR="001240F6" w:rsidRPr="00FF3088" w:rsidRDefault="001240F6" w:rsidP="001240F6">
      <w:pPr>
        <w:pStyle w:val="eBNF"/>
        <w:rPr>
          <w:lang w:val="en-US"/>
        </w:rPr>
      </w:pPr>
      <w:r w:rsidRPr="00FF3088">
        <w:rPr>
          <w:lang w:val="en-US"/>
        </w:rPr>
        <w:t xml:space="preserve">    |   RXE</w:t>
      </w:r>
    </w:p>
    <w:p w:rsidR="001240F6" w:rsidRPr="00FF3088" w:rsidRDefault="001240F6" w:rsidP="001240F6">
      <w:pPr>
        <w:pStyle w:val="eBNF"/>
        <w:rPr>
          <w:lang w:val="en-US"/>
        </w:rPr>
      </w:pPr>
      <w:r w:rsidRPr="00FF3088">
        <w:rPr>
          <w:lang w:val="en-US"/>
        </w:rPr>
        <w:t xml:space="preserve">    |   RXG</w:t>
      </w:r>
    </w:p>
    <w:p w:rsidR="001240F6" w:rsidRPr="00FF3088" w:rsidRDefault="001240F6" w:rsidP="001240F6">
      <w:pPr>
        <w:pStyle w:val="eBNF"/>
        <w:rPr>
          <w:lang w:val="en-US"/>
        </w:rPr>
      </w:pPr>
      <w:r w:rsidRPr="00FF3088">
        <w:rPr>
          <w:lang w:val="en-US"/>
        </w:rPr>
        <w:t xml:space="preserve">    |   RXO</w:t>
      </w:r>
    </w:p>
    <w:p w:rsidR="001240F6" w:rsidRPr="00FF3088" w:rsidRDefault="001240F6" w:rsidP="001240F6">
      <w:pPr>
        <w:pStyle w:val="eBNF"/>
        <w:rPr>
          <w:lang w:val="en-US"/>
        </w:rPr>
      </w:pPr>
      <w:r w:rsidRPr="00FF3088">
        <w:rPr>
          <w:lang w:val="en-US"/>
        </w:rPr>
        <w:t xml:space="preserve">    |   RXR</w:t>
      </w:r>
    </w:p>
    <w:p w:rsidR="001240F6" w:rsidRPr="00FF3088" w:rsidRDefault="001240F6" w:rsidP="001240F6">
      <w:pPr>
        <w:pStyle w:val="eBNF"/>
        <w:rPr>
          <w:lang w:val="en-US"/>
        </w:rPr>
      </w:pPr>
      <w:r w:rsidRPr="00FF3088">
        <w:rPr>
          <w:lang w:val="en-US"/>
        </w:rPr>
        <w:t xml:space="preserve">    |   RXV</w:t>
      </w:r>
    </w:p>
    <w:p w:rsidR="001240F6" w:rsidRPr="00FF3088" w:rsidRDefault="001240F6" w:rsidP="001240F6">
      <w:pPr>
        <w:pStyle w:val="eBNF"/>
        <w:rPr>
          <w:lang w:val="en-US"/>
        </w:rPr>
      </w:pPr>
      <w:r w:rsidRPr="00FF3088">
        <w:rPr>
          <w:lang w:val="en-US"/>
        </w:rPr>
        <w:t xml:space="preserve">    |   SAC</w:t>
      </w:r>
    </w:p>
    <w:p w:rsidR="001240F6" w:rsidRPr="00FF3088" w:rsidRDefault="001240F6" w:rsidP="001240F6">
      <w:pPr>
        <w:pStyle w:val="eBNF"/>
        <w:rPr>
          <w:lang w:val="en-US"/>
        </w:rPr>
      </w:pPr>
      <w:r w:rsidRPr="00FF3088">
        <w:rPr>
          <w:lang w:val="en-US"/>
        </w:rPr>
        <w:t xml:space="preserve">    |   SCD</w:t>
      </w:r>
    </w:p>
    <w:p w:rsidR="001240F6" w:rsidRPr="00FF3088" w:rsidRDefault="001240F6" w:rsidP="001240F6">
      <w:pPr>
        <w:pStyle w:val="eBNF"/>
        <w:rPr>
          <w:lang w:val="en-US"/>
        </w:rPr>
      </w:pPr>
      <w:r w:rsidRPr="00FF3088">
        <w:rPr>
          <w:lang w:val="en-US"/>
        </w:rPr>
        <w:lastRenderedPageBreak/>
        <w:t xml:space="preserve">    |   SCH</w:t>
      </w:r>
    </w:p>
    <w:p w:rsidR="001240F6" w:rsidRPr="00FF3088" w:rsidRDefault="001240F6" w:rsidP="001240F6">
      <w:pPr>
        <w:pStyle w:val="eBNF"/>
        <w:rPr>
          <w:lang w:val="en-US"/>
        </w:rPr>
      </w:pPr>
      <w:r w:rsidRPr="00FF3088">
        <w:rPr>
          <w:lang w:val="en-US"/>
        </w:rPr>
        <w:t xml:space="preserve">    |   SCP</w:t>
      </w:r>
    </w:p>
    <w:p w:rsidR="001240F6" w:rsidRPr="00FF3088" w:rsidRDefault="001240F6" w:rsidP="001240F6">
      <w:pPr>
        <w:pStyle w:val="eBNF"/>
        <w:rPr>
          <w:lang w:val="en-US"/>
        </w:rPr>
      </w:pPr>
      <w:r w:rsidRPr="00FF3088">
        <w:rPr>
          <w:lang w:val="en-US"/>
        </w:rPr>
        <w:t xml:space="preserve">    |   SDD</w:t>
      </w:r>
    </w:p>
    <w:p w:rsidR="001240F6" w:rsidRPr="00FF3088" w:rsidRDefault="001240F6" w:rsidP="001240F6">
      <w:pPr>
        <w:pStyle w:val="eBNF"/>
        <w:rPr>
          <w:lang w:val="en-US"/>
        </w:rPr>
      </w:pPr>
      <w:r w:rsidRPr="00FF3088">
        <w:rPr>
          <w:lang w:val="en-US"/>
        </w:rPr>
        <w:t xml:space="preserve">    |   SFT</w:t>
      </w:r>
    </w:p>
    <w:p w:rsidR="001240F6" w:rsidRPr="00FF3088" w:rsidRDefault="001240F6" w:rsidP="001240F6">
      <w:pPr>
        <w:pStyle w:val="eBNF"/>
        <w:rPr>
          <w:lang w:val="en-US"/>
        </w:rPr>
      </w:pPr>
      <w:r w:rsidRPr="00FF3088">
        <w:rPr>
          <w:lang w:val="en-US"/>
        </w:rPr>
        <w:t xml:space="preserve">    |   SGH</w:t>
      </w:r>
    </w:p>
    <w:p w:rsidR="001240F6" w:rsidRPr="00FF3088" w:rsidRDefault="001240F6" w:rsidP="001240F6">
      <w:pPr>
        <w:pStyle w:val="eBNF"/>
        <w:rPr>
          <w:lang w:val="en-US"/>
        </w:rPr>
      </w:pPr>
      <w:r w:rsidRPr="00FF3088">
        <w:rPr>
          <w:lang w:val="en-US"/>
        </w:rPr>
        <w:t xml:space="preserve">    |   SGT</w:t>
      </w:r>
    </w:p>
    <w:p w:rsidR="001240F6" w:rsidRPr="00FF3088" w:rsidRDefault="001240F6" w:rsidP="001240F6">
      <w:pPr>
        <w:pStyle w:val="eBNF"/>
        <w:rPr>
          <w:lang w:val="en-US"/>
        </w:rPr>
      </w:pPr>
      <w:r w:rsidRPr="00FF3088">
        <w:rPr>
          <w:lang w:val="en-US"/>
        </w:rPr>
        <w:t xml:space="preserve">    |   SHP</w:t>
      </w:r>
    </w:p>
    <w:p w:rsidR="001240F6" w:rsidRPr="00FF3088" w:rsidRDefault="001240F6" w:rsidP="001240F6">
      <w:pPr>
        <w:pStyle w:val="eBNF"/>
        <w:rPr>
          <w:lang w:val="en-US"/>
        </w:rPr>
      </w:pPr>
      <w:r w:rsidRPr="00FF3088">
        <w:rPr>
          <w:lang w:val="en-US"/>
        </w:rPr>
        <w:t xml:space="preserve">    |   SID</w:t>
      </w:r>
    </w:p>
    <w:p w:rsidR="001240F6" w:rsidRPr="00FF3088" w:rsidRDefault="001240F6" w:rsidP="001240F6">
      <w:pPr>
        <w:pStyle w:val="eBNF"/>
        <w:rPr>
          <w:lang w:val="en-US"/>
        </w:rPr>
      </w:pPr>
      <w:r w:rsidRPr="00FF3088">
        <w:rPr>
          <w:lang w:val="en-US"/>
        </w:rPr>
        <w:t xml:space="preserve">    |   SLT</w:t>
      </w:r>
    </w:p>
    <w:p w:rsidR="001240F6" w:rsidRPr="00FF3088" w:rsidRDefault="001240F6" w:rsidP="001240F6">
      <w:pPr>
        <w:pStyle w:val="eBNF"/>
        <w:rPr>
          <w:lang w:val="en-US"/>
        </w:rPr>
      </w:pPr>
      <w:r w:rsidRPr="00FF3088">
        <w:rPr>
          <w:lang w:val="en-US"/>
        </w:rPr>
        <w:t xml:space="preserve">    |   SPM</w:t>
      </w:r>
    </w:p>
    <w:p w:rsidR="001240F6" w:rsidRPr="00FF3088" w:rsidRDefault="001240F6" w:rsidP="001240F6">
      <w:pPr>
        <w:pStyle w:val="eBNF"/>
        <w:rPr>
          <w:lang w:val="en-US"/>
        </w:rPr>
      </w:pPr>
      <w:r w:rsidRPr="00FF3088">
        <w:rPr>
          <w:lang w:val="en-US"/>
        </w:rPr>
        <w:t xml:space="preserve">    |   STF</w:t>
      </w:r>
    </w:p>
    <w:p w:rsidR="001240F6" w:rsidRPr="00FF3088" w:rsidRDefault="001240F6" w:rsidP="001240F6">
      <w:pPr>
        <w:pStyle w:val="eBNF"/>
        <w:rPr>
          <w:lang w:val="en-US"/>
        </w:rPr>
      </w:pPr>
      <w:r w:rsidRPr="00FF3088">
        <w:rPr>
          <w:lang w:val="en-US"/>
        </w:rPr>
        <w:t xml:space="preserve">    |   STZ</w:t>
      </w:r>
    </w:p>
    <w:p w:rsidR="001240F6" w:rsidRPr="00FF3088" w:rsidRDefault="001240F6" w:rsidP="001240F6">
      <w:pPr>
        <w:pStyle w:val="eBNF"/>
        <w:rPr>
          <w:lang w:val="en-US"/>
        </w:rPr>
      </w:pPr>
      <w:r w:rsidRPr="00FF3088">
        <w:rPr>
          <w:lang w:val="en-US"/>
        </w:rPr>
        <w:t xml:space="preserve">    |   TCC</w:t>
      </w:r>
    </w:p>
    <w:p w:rsidR="001240F6" w:rsidRPr="00FF3088" w:rsidRDefault="001240F6" w:rsidP="001240F6">
      <w:pPr>
        <w:pStyle w:val="eBNF"/>
        <w:rPr>
          <w:lang w:val="en-US"/>
        </w:rPr>
      </w:pPr>
      <w:r w:rsidRPr="00FF3088">
        <w:rPr>
          <w:lang w:val="en-US"/>
        </w:rPr>
        <w:t xml:space="preserve">    |   TCD</w:t>
      </w:r>
    </w:p>
    <w:p w:rsidR="001240F6" w:rsidRPr="00FF3088" w:rsidRDefault="001240F6" w:rsidP="001240F6">
      <w:pPr>
        <w:pStyle w:val="eBNF"/>
        <w:rPr>
          <w:lang w:val="en-US"/>
        </w:rPr>
      </w:pPr>
      <w:r w:rsidRPr="00FF3088">
        <w:rPr>
          <w:lang w:val="en-US"/>
        </w:rPr>
        <w:t xml:space="preserve">    |   TQ1</w:t>
      </w:r>
    </w:p>
    <w:p w:rsidR="001240F6" w:rsidRPr="00FF3088" w:rsidRDefault="001240F6" w:rsidP="001240F6">
      <w:pPr>
        <w:pStyle w:val="eBNF"/>
        <w:rPr>
          <w:lang w:val="en-US"/>
        </w:rPr>
      </w:pPr>
      <w:r w:rsidRPr="00FF3088">
        <w:rPr>
          <w:lang w:val="en-US"/>
        </w:rPr>
        <w:t xml:space="preserve">    |   TQ2</w:t>
      </w:r>
    </w:p>
    <w:p w:rsidR="001240F6" w:rsidRPr="00FF3088" w:rsidRDefault="001240F6" w:rsidP="001240F6">
      <w:pPr>
        <w:pStyle w:val="eBNF"/>
        <w:rPr>
          <w:lang w:val="en-US"/>
        </w:rPr>
      </w:pPr>
      <w:r w:rsidRPr="00FF3088">
        <w:rPr>
          <w:lang w:val="en-US"/>
        </w:rPr>
        <w:t xml:space="preserve">    |   TXA</w:t>
      </w:r>
    </w:p>
    <w:p w:rsidR="001240F6" w:rsidRPr="00FF3088" w:rsidRDefault="001240F6" w:rsidP="001240F6">
      <w:pPr>
        <w:pStyle w:val="eBNF"/>
        <w:rPr>
          <w:lang w:val="en-US"/>
        </w:rPr>
      </w:pPr>
      <w:r w:rsidRPr="00FF3088">
        <w:rPr>
          <w:lang w:val="en-US"/>
        </w:rPr>
        <w:t xml:space="preserve">    |   UAC</w:t>
      </w:r>
    </w:p>
    <w:p w:rsidR="001240F6" w:rsidRPr="00FF3088" w:rsidRDefault="001240F6" w:rsidP="001240F6">
      <w:pPr>
        <w:pStyle w:val="eBNF"/>
        <w:rPr>
          <w:lang w:val="en-US"/>
        </w:rPr>
      </w:pPr>
      <w:r w:rsidRPr="00FF3088">
        <w:rPr>
          <w:lang w:val="en-US"/>
        </w:rPr>
        <w:t xml:space="preserve">    |   UB1</w:t>
      </w:r>
    </w:p>
    <w:p w:rsidR="001240F6" w:rsidRPr="00FF3088" w:rsidRDefault="001240F6" w:rsidP="001240F6">
      <w:pPr>
        <w:pStyle w:val="eBNF"/>
        <w:rPr>
          <w:lang w:val="en-US"/>
        </w:rPr>
      </w:pPr>
      <w:r w:rsidRPr="00FF3088">
        <w:rPr>
          <w:lang w:val="en-US"/>
        </w:rPr>
        <w:t xml:space="preserve">    |   UB2</w:t>
      </w:r>
    </w:p>
    <w:p w:rsidR="001240F6" w:rsidRPr="00FF3088" w:rsidRDefault="001240F6" w:rsidP="001240F6">
      <w:pPr>
        <w:pStyle w:val="eBNF"/>
        <w:rPr>
          <w:lang w:val="en-US"/>
        </w:rPr>
      </w:pPr>
      <w:r w:rsidRPr="00FF3088">
        <w:rPr>
          <w:lang w:val="en-US"/>
        </w:rPr>
        <w:t xml:space="preserve">    |   VAR</w:t>
      </w:r>
    </w:p>
    <w:p w:rsidR="001240F6" w:rsidRPr="00FF3088" w:rsidRDefault="001240F6" w:rsidP="001240F6">
      <w:pPr>
        <w:pStyle w:val="eBNF"/>
        <w:rPr>
          <w:lang w:val="en-US"/>
        </w:rPr>
      </w:pPr>
      <w:r w:rsidRPr="00FF3088">
        <w:rPr>
          <w:lang w:val="en-US"/>
        </w:rPr>
        <w:t xml:space="preserve">    |   VND</w:t>
      </w:r>
    </w:p>
    <w:p w:rsidR="001240F6" w:rsidRPr="00FF3088" w:rsidRDefault="001240F6" w:rsidP="001240F6">
      <w:pPr>
        <w:pStyle w:val="eBNF"/>
        <w:rPr>
          <w:lang w:val="en-US"/>
        </w:rPr>
      </w:pPr>
      <w:r w:rsidRPr="00FF3088">
        <w:rPr>
          <w:lang w:val="en-US"/>
        </w:rPr>
        <w:t xml:space="preserve">    |   ZL7</w:t>
      </w:r>
    </w:p>
    <w:p w:rsidR="001240F6" w:rsidRPr="00FF3088" w:rsidRDefault="001240F6" w:rsidP="001240F6"/>
    <w:p w:rsidR="001240F6" w:rsidRPr="00FF3088" w:rsidRDefault="001240F6" w:rsidP="001240F6">
      <w:pPr>
        <w:pStyle w:val="eBNF"/>
        <w:rPr>
          <w:lang w:val="en-US"/>
        </w:rPr>
      </w:pPr>
    </w:p>
    <w:p w:rsidR="001240F6" w:rsidRPr="00FF3088" w:rsidRDefault="001240F6" w:rsidP="001240F6"/>
    <w:p w:rsidR="001240F6" w:rsidRPr="00FF3088" w:rsidRDefault="001240F6" w:rsidP="001240F6">
      <w:pPr>
        <w:pStyle w:val="eBNF"/>
        <w:rPr>
          <w:lang w:val="en-US"/>
        </w:rPr>
      </w:pPr>
      <w:r w:rsidRPr="00FF3088">
        <w:rPr>
          <w:lang w:val="en-US"/>
        </w:rPr>
        <w:t>ABS := ABS-1 F-SEP ABS-2 F-SEP ABS-3 F-SEP ABS-4 F-SEP ABS-5 F-SEP ABS-6 F-SEP ABS-7 F-SEP ABS-8 F-SEP ABS-9 F-SEP ABS-10 F-SEP ABS-11 F-SEP ABS-12 F-SEP ABS-13 F-SEP ABS-14</w:t>
      </w:r>
    </w:p>
    <w:p w:rsidR="001240F6" w:rsidRPr="00FF3088" w:rsidRDefault="001240F6" w:rsidP="001240F6"/>
    <w:p w:rsidR="001240F6" w:rsidRPr="00FF3088" w:rsidRDefault="001240F6" w:rsidP="001240F6">
      <w:pPr>
        <w:pStyle w:val="eBNF"/>
        <w:rPr>
          <w:lang w:val="en-US"/>
        </w:rPr>
      </w:pPr>
      <w:r w:rsidRPr="00FF3088">
        <w:rPr>
          <w:lang w:val="en-US"/>
        </w:rPr>
        <w:t>ACC := ACC-1 F-SEP ACC-2 F-SEP ACC-3 F-SEP ACC-4 F-SEP ACC-5 F-SEP ACC-6 F-SEP ACC-7 F-SEP ACC-8 F-SEP ACC-9 F-SEP ACC-10 F-SEP ACC-11 F-SEP ACC-12 F-SEP ACC-13</w:t>
      </w:r>
    </w:p>
    <w:p w:rsidR="001240F6" w:rsidRPr="00FF3088" w:rsidRDefault="001240F6" w:rsidP="001240F6"/>
    <w:p w:rsidR="001240F6" w:rsidRPr="00FF3088" w:rsidRDefault="001240F6" w:rsidP="001240F6">
      <w:pPr>
        <w:pStyle w:val="eBNF"/>
        <w:rPr>
          <w:lang w:val="en-US"/>
        </w:rPr>
      </w:pPr>
      <w:r w:rsidRPr="00FF3088">
        <w:rPr>
          <w:lang w:val="en-US"/>
        </w:rPr>
        <w:t>ADD := ADD-1</w:t>
      </w:r>
    </w:p>
    <w:p w:rsidR="001240F6" w:rsidRPr="00FF3088" w:rsidRDefault="001240F6" w:rsidP="001240F6"/>
    <w:p w:rsidR="001240F6" w:rsidRPr="00FF3088" w:rsidRDefault="001240F6" w:rsidP="001240F6">
      <w:pPr>
        <w:pStyle w:val="eBNF"/>
        <w:rPr>
          <w:lang w:val="en-US"/>
        </w:rPr>
      </w:pPr>
      <w:r w:rsidRPr="00FF3088">
        <w:rPr>
          <w:lang w:val="en-US"/>
        </w:rPr>
        <w:t>ADJ := ADJ-1 F-SEP ADJ-2 F-SEP ADJ-3 F-SEP ADJ-4 F-SEP ADJ-5 F-SEP ADJ-6 F-SEP ADJ-7 F-SEP ADJ-8 F-SEP ADJ-9 F-SEP ADJ-10 F-SEP ADJ-11 F-SEP ADJ-12 F-SEP ADJ-13 F-SEP ADJ-14 F-SEP ADJ-15</w:t>
      </w:r>
    </w:p>
    <w:p w:rsidR="001240F6" w:rsidRPr="00FF3088" w:rsidRDefault="001240F6" w:rsidP="001240F6"/>
    <w:p w:rsidR="001240F6" w:rsidRPr="0026150D" w:rsidRDefault="001240F6" w:rsidP="001240F6">
      <w:pPr>
        <w:pStyle w:val="eBNF"/>
        <w:rPr>
          <w:lang w:val="en-US"/>
        </w:rPr>
      </w:pPr>
      <w:r w:rsidRPr="0026150D">
        <w:rPr>
          <w:lang w:val="en-US"/>
        </w:rPr>
        <w:t>AFF := AFF-1 F-SEP AFF-2 F-SEP AFF-3 F-SEP AFF-4 F-SEP AFF-5</w:t>
      </w:r>
    </w:p>
    <w:p w:rsidR="001240F6" w:rsidRPr="0026150D" w:rsidRDefault="001240F6" w:rsidP="001240F6"/>
    <w:p w:rsidR="001240F6" w:rsidRPr="0026150D" w:rsidRDefault="001240F6" w:rsidP="001240F6">
      <w:pPr>
        <w:pStyle w:val="eBNF"/>
        <w:rPr>
          <w:lang w:val="en-US"/>
        </w:rPr>
      </w:pPr>
      <w:r w:rsidRPr="0026150D">
        <w:rPr>
          <w:lang w:val="en-US"/>
        </w:rPr>
        <w:t>AIG := AIG-1 F-SEP AIG-2 F-SEP AIG-3 F-SEP AIG-4 F-SEP AIG-5 F-SEP AIG-6 F-SEP AIG-7 F-SEP AIG-8 F-SEP AIG-9 F-SEP AIG-10 F-SEP AIG-11 F-SEP AIG-12 F-SEP AIG-13 F-SEP AIG-14</w:t>
      </w:r>
    </w:p>
    <w:p w:rsidR="001240F6" w:rsidRPr="0026150D" w:rsidRDefault="001240F6" w:rsidP="001240F6"/>
    <w:p w:rsidR="001240F6" w:rsidRPr="0026150D" w:rsidRDefault="001240F6" w:rsidP="001240F6">
      <w:pPr>
        <w:pStyle w:val="eBNF"/>
        <w:rPr>
          <w:lang w:val="en-US"/>
        </w:rPr>
      </w:pPr>
      <w:r w:rsidRPr="0026150D">
        <w:rPr>
          <w:lang w:val="en-US"/>
        </w:rPr>
        <w:t>AIL := AIL-1 F-SEP AIL-2 F-SEP AIL-3 F-SEP AIL-4 F-SEP AIL-5 F-SEP AIL-6 F-SEP AIL-7 F-SEP AIL-8 F-SEP AIL-9 F-SEP AIL-10 F-SEP AIL-11 F-SEP AIL-12</w:t>
      </w:r>
    </w:p>
    <w:p w:rsidR="001240F6" w:rsidRPr="0026150D" w:rsidRDefault="001240F6" w:rsidP="001240F6"/>
    <w:p w:rsidR="001240F6" w:rsidRPr="0026150D" w:rsidRDefault="001240F6" w:rsidP="001240F6">
      <w:pPr>
        <w:pStyle w:val="eBNF"/>
        <w:rPr>
          <w:lang w:val="en-US"/>
        </w:rPr>
      </w:pPr>
      <w:r w:rsidRPr="0026150D">
        <w:rPr>
          <w:lang w:val="en-US"/>
        </w:rPr>
        <w:t>AIP := AIP-1 F-SEP AIP-2 F-SEP AIP-3 F-SEP AIP-4 F-SEP AIP-5 F-SEP AIP-6 F-SEP AIP-7 F-SEP AIP-8 F-SEP AIP-9 F-SEP AIP-10 F-SEP AIP-11 F-SEP AIP-12</w:t>
      </w:r>
    </w:p>
    <w:p w:rsidR="001240F6" w:rsidRPr="0026150D" w:rsidRDefault="001240F6" w:rsidP="001240F6"/>
    <w:p w:rsidR="001240F6" w:rsidRPr="0026150D" w:rsidRDefault="001240F6" w:rsidP="001240F6">
      <w:pPr>
        <w:pStyle w:val="eBNF"/>
        <w:rPr>
          <w:lang w:val="en-US"/>
        </w:rPr>
      </w:pPr>
      <w:r w:rsidRPr="0026150D">
        <w:rPr>
          <w:lang w:val="en-US"/>
        </w:rPr>
        <w:t>AIS := AIS-1 F-SEP AIS-2 F-SEP AIS-3 F-SEP AIS-4 F-SEP AIS-5 F-SEP AIS-6 F-SEP AIS-7 F-SEP AIS-8 F-SEP AIS-9 F-SEP AIS-10 F-SEP AIS-11 F-SEP AIS-12</w:t>
      </w:r>
    </w:p>
    <w:p w:rsidR="001240F6" w:rsidRPr="0026150D" w:rsidRDefault="001240F6" w:rsidP="001240F6"/>
    <w:p w:rsidR="001240F6" w:rsidRPr="0026150D" w:rsidRDefault="001240F6" w:rsidP="001240F6">
      <w:pPr>
        <w:pStyle w:val="eBNF"/>
        <w:rPr>
          <w:lang w:val="en-US"/>
        </w:rPr>
      </w:pPr>
      <w:r w:rsidRPr="0026150D">
        <w:rPr>
          <w:lang w:val="en-US"/>
        </w:rPr>
        <w:t>AL1 := AL1-1 F-SEP AL1-2 F-SEP AL1-3 F-SEP AL1-4 F-SEP AL1-5 F-SEP AL1-6</w:t>
      </w:r>
    </w:p>
    <w:p w:rsidR="001240F6" w:rsidRPr="0026150D" w:rsidRDefault="001240F6" w:rsidP="001240F6"/>
    <w:p w:rsidR="001240F6" w:rsidRPr="0026150D" w:rsidRDefault="001240F6" w:rsidP="001240F6">
      <w:pPr>
        <w:pStyle w:val="eBNF"/>
        <w:rPr>
          <w:lang w:val="en-US"/>
        </w:rPr>
      </w:pPr>
      <w:r w:rsidRPr="0026150D">
        <w:rPr>
          <w:lang w:val="en-US"/>
        </w:rPr>
        <w:t>APR := APR-1 F-SEP APR-2 F-SEP APR-3 F-SEP APR-4 F-SEP APR-5</w:t>
      </w:r>
    </w:p>
    <w:p w:rsidR="001240F6" w:rsidRPr="0026150D" w:rsidRDefault="001240F6" w:rsidP="001240F6"/>
    <w:p w:rsidR="001240F6" w:rsidRPr="0026150D" w:rsidRDefault="001240F6" w:rsidP="001240F6">
      <w:pPr>
        <w:pStyle w:val="eBNF"/>
        <w:rPr>
          <w:lang w:val="en-US"/>
        </w:rPr>
      </w:pPr>
      <w:r w:rsidRPr="0026150D">
        <w:rPr>
          <w:lang w:val="en-US"/>
        </w:rPr>
        <w:t>ARQ := ARQ-1 F-SEP ARQ-2 F-SEP ARQ-3 F-SEP ARQ-4 F-SEP ARQ-5 F-SEP ARQ-6 F-SEP ARQ-7 F-SEP ARQ-8 F-SEP ARQ-9 F-SEP ARQ-10 F-SEP ARQ-11 F-SEP ARQ-12 F-SEP ARQ-13 F-SEP ARQ-14 F-SEP ARQ-15 F-SEP ARQ-16 F-SEP ARQ-17 F-SEP ARQ-18 F-SEP ARQ-19 F-SEP ARQ-20 F-SEP ARQ-21 F-SEP ARQ-22 F-SEP ARQ-23 F-SEP ARQ-24 F-SEP ARQ-25 F-SEP ARQ-26</w:t>
      </w:r>
    </w:p>
    <w:p w:rsidR="001240F6" w:rsidRPr="0026150D" w:rsidRDefault="001240F6" w:rsidP="001240F6"/>
    <w:p w:rsidR="001240F6" w:rsidRPr="0026150D" w:rsidRDefault="001240F6" w:rsidP="001240F6">
      <w:pPr>
        <w:pStyle w:val="eBNF"/>
        <w:rPr>
          <w:lang w:val="en-US"/>
        </w:rPr>
      </w:pPr>
      <w:r w:rsidRPr="0026150D">
        <w:rPr>
          <w:lang w:val="en-US"/>
        </w:rPr>
        <w:t>ARV := ARV-1 F-SEP ARV-2 F-SEP ARV-3 F-SEP ARV-4 F-SEP ARV-5 F-SEP ARV-6 F-SEP ARV-7 F-SEP ARV-8 F-SEP ARV-9 F-SEP ARV-10</w:t>
      </w:r>
    </w:p>
    <w:p w:rsidR="001240F6" w:rsidRPr="0026150D" w:rsidRDefault="001240F6" w:rsidP="001240F6"/>
    <w:p w:rsidR="001240F6" w:rsidRPr="0026150D" w:rsidRDefault="001240F6" w:rsidP="001240F6">
      <w:pPr>
        <w:pStyle w:val="eBNF"/>
        <w:rPr>
          <w:lang w:val="en-US"/>
        </w:rPr>
      </w:pPr>
      <w:r w:rsidRPr="0026150D">
        <w:rPr>
          <w:lang w:val="en-US"/>
        </w:rPr>
        <w:t>AUT := AUT-1 F-SEP AUT-2 F-SEP AUT-3 F-SEP AUT-4 F-SEP AUT-5 F-SEP AUT-6 F-SEP AUT-7 F-SEP AUT-8 F-SEP AUT-9 F-SEP AUT-10 F-SEP AUT-11 F-SEP AUT-12 F-SEP AUT-13 F-SEP AUT-14 F-SEP AUT-15 F-SEP AUT-16 F-SEP AUT-17 F-SEP AUT-18 F-SEP AUT-19 F-SEP AUT-20 F-SEP AUT-21 F-SEP AUT-22 F-SEP AUT-23 F-SEP AUT-24 F-SEP AUT-25 F-SEP AUT-26 F-SEP AUT-27 F-SEP AUT-28 F-SEP AUT-29</w:t>
      </w:r>
    </w:p>
    <w:p w:rsidR="001240F6" w:rsidRPr="0026150D" w:rsidRDefault="001240F6" w:rsidP="001240F6"/>
    <w:p w:rsidR="001240F6" w:rsidRPr="0026150D" w:rsidRDefault="001240F6" w:rsidP="001240F6">
      <w:pPr>
        <w:pStyle w:val="eBNF"/>
        <w:rPr>
          <w:lang w:val="en-US"/>
        </w:rPr>
      </w:pPr>
      <w:r w:rsidRPr="0026150D">
        <w:rPr>
          <w:lang w:val="en-US"/>
        </w:rPr>
        <w:t>BHS := BHS-1 F-SEP BHS-2 F-SEP BHS-3 F-SEP BHS-4 F-SEP BHS-5 F-SEP BHS-6 F-SEP BHS-7 F-SEP BHS-8 F-SEP BHS-9 F-SEP BHS-10 F-SEP BHS-11 F-SEP BHS-12 F-SEP BHS-13 F-SEP BHS-14 F-SEP BHS-15 F-SEP BHS-16 F-SEP BHS-17</w:t>
      </w:r>
    </w:p>
    <w:p w:rsidR="001240F6" w:rsidRPr="0026150D" w:rsidRDefault="001240F6" w:rsidP="001240F6"/>
    <w:p w:rsidR="001240F6" w:rsidRPr="0026150D" w:rsidRDefault="001240F6" w:rsidP="001240F6">
      <w:pPr>
        <w:pStyle w:val="eBNF"/>
        <w:rPr>
          <w:lang w:val="en-US"/>
        </w:rPr>
      </w:pPr>
      <w:r w:rsidRPr="0026150D">
        <w:rPr>
          <w:lang w:val="en-US"/>
        </w:rPr>
        <w:t>BLC := BLC-1 F-SEP BLC-2</w:t>
      </w:r>
    </w:p>
    <w:p w:rsidR="001240F6" w:rsidRPr="0026150D" w:rsidRDefault="001240F6" w:rsidP="001240F6"/>
    <w:p w:rsidR="001240F6" w:rsidRDefault="001240F6" w:rsidP="001240F6">
      <w:pPr>
        <w:pStyle w:val="eBNF"/>
      </w:pPr>
      <w:r>
        <w:t>BLG := BLG-1 F-SEP BLG-2 F-SEP BLG-3 F-SEP BLG-4</w:t>
      </w:r>
    </w:p>
    <w:p w:rsidR="001240F6" w:rsidRPr="001240F6" w:rsidRDefault="001240F6" w:rsidP="001240F6">
      <w:pPr>
        <w:rPr>
          <w:lang w:val="de-DE"/>
        </w:rPr>
      </w:pPr>
    </w:p>
    <w:p w:rsidR="001240F6" w:rsidRDefault="001240F6" w:rsidP="001240F6">
      <w:pPr>
        <w:pStyle w:val="eBNF"/>
      </w:pPr>
      <w:r>
        <w:t>BPO := BPO-1 F-SEP BPO-2 F-SEP BPO-3 F-SEP BPO-4 F-SEP BPO-5 F-SEP BPO-6 F-SEP BPO-7 F-SEP BPO-8 F-SEP BPO-9 F-SEP BPO-10 F-SEP BPO-11 F-SEP BPO-12 F-SEP BPO-13 F-SEP BPO-14</w:t>
      </w:r>
    </w:p>
    <w:p w:rsidR="001240F6" w:rsidRPr="001240F6" w:rsidRDefault="001240F6" w:rsidP="001240F6">
      <w:pPr>
        <w:rPr>
          <w:lang w:val="de-DE"/>
        </w:rPr>
      </w:pPr>
    </w:p>
    <w:p w:rsidR="001240F6" w:rsidRDefault="001240F6" w:rsidP="001240F6">
      <w:pPr>
        <w:pStyle w:val="eBNF"/>
      </w:pPr>
      <w:r>
        <w:t>BPX := BPX-1 F-SEP BPX-2 F-SEP BPX-3 F-SEP BPX-4 F-SEP BPX-5 F-SEP BPX-6 F-SEP BPX-7 F-SEP BPX-8 F-SEP BPX-9 F-SEP BPX-10 F-SEP BPX-11 F-SEP BPX-12 F-SEP BPX-13 F-SEP BPX-14 F-SEP BPX-15 F-SEP BPX-16 F-SEP BPX-17 F-SEP BPX-18 F-SEP BPX-19 F-SEP BPX-20 F-SEP BPX-21 F-SEP BPX-22</w:t>
      </w:r>
    </w:p>
    <w:p w:rsidR="001240F6" w:rsidRPr="001240F6" w:rsidRDefault="001240F6" w:rsidP="001240F6">
      <w:pPr>
        <w:rPr>
          <w:lang w:val="de-DE"/>
        </w:rPr>
      </w:pPr>
    </w:p>
    <w:p w:rsidR="001240F6" w:rsidRPr="0026150D" w:rsidRDefault="001240F6" w:rsidP="001240F6">
      <w:pPr>
        <w:pStyle w:val="eBNF"/>
        <w:rPr>
          <w:lang w:val="en-US"/>
        </w:rPr>
      </w:pPr>
      <w:r w:rsidRPr="0026150D">
        <w:rPr>
          <w:lang w:val="en-US"/>
        </w:rPr>
        <w:lastRenderedPageBreak/>
        <w:t>BTS := BTS-1 F-SEP BTS-2 F-SEP BTS-3</w:t>
      </w:r>
    </w:p>
    <w:p w:rsidR="001240F6" w:rsidRPr="0026150D" w:rsidRDefault="001240F6" w:rsidP="001240F6"/>
    <w:p w:rsidR="001240F6" w:rsidRPr="0026150D" w:rsidRDefault="001240F6" w:rsidP="001240F6">
      <w:pPr>
        <w:pStyle w:val="eBNF"/>
        <w:rPr>
          <w:lang w:val="en-US"/>
        </w:rPr>
      </w:pPr>
      <w:r w:rsidRPr="0026150D">
        <w:rPr>
          <w:lang w:val="en-US"/>
        </w:rPr>
        <w:t>BTX := BTX-1 F-SEP BTX-2 F-SEP BTX-3 F-SEP BTX-4 F-SEP BTX-5 F-SEP BTX-6 F-SEP BTX-7 F-SEP BTX-8 F-SEP BTX-9 F-SEP BTX-10 F-SEP BTX-11 F-SEP BTX-12 F-SEP BTX-13 F-SEP BTX-14 F-SEP BTX-15 F-SEP BTX-16 F-SEP BTX-17 F-SEP BTX-18 F-SEP BTX-19 F-SEP BTX-20 F-SEP BTX-21</w:t>
      </w:r>
    </w:p>
    <w:p w:rsidR="001240F6" w:rsidRPr="0026150D" w:rsidRDefault="001240F6" w:rsidP="001240F6"/>
    <w:p w:rsidR="001240F6" w:rsidRPr="0026150D" w:rsidRDefault="001240F6" w:rsidP="001240F6">
      <w:pPr>
        <w:pStyle w:val="eBNF"/>
        <w:rPr>
          <w:lang w:val="en-US"/>
        </w:rPr>
      </w:pPr>
      <w:r w:rsidRPr="0026150D">
        <w:rPr>
          <w:lang w:val="en-US"/>
        </w:rPr>
        <w:t>BUI := BUI-1 F-SEP BUI-2 F-SEP BUI-3 F-SEP BUI-4 F-SEP BUI-5 F-SEP BUI-6 F-SEP BUI-7 F-SEP BUI-8 F-SEP BUI-9 F-SEP BUI-10 F-SEP BUI-11 F-SEP BUI-12 F-SEP BUI-13</w:t>
      </w:r>
    </w:p>
    <w:p w:rsidR="001240F6" w:rsidRPr="0026150D" w:rsidRDefault="001240F6" w:rsidP="001240F6"/>
    <w:p w:rsidR="001240F6" w:rsidRPr="0026150D" w:rsidRDefault="001240F6" w:rsidP="001240F6">
      <w:pPr>
        <w:pStyle w:val="eBNF"/>
        <w:rPr>
          <w:lang w:val="en-US"/>
        </w:rPr>
      </w:pPr>
      <w:r w:rsidRPr="0026150D">
        <w:rPr>
          <w:lang w:val="en-US"/>
        </w:rPr>
        <w:t>CDM := CDM-1 F-SEP CDM-2 F-SEP CDM-3 F-SEP CDM-4 F-SEP CDM-5 F-SEP CDM-6 F-SEP CDM-7 F-SEP CDM-8 F-SEP CDM-9 F-SEP CDM-10 F-SEP CDM-11 F-SEP CDM-12 F-SEP CDM-13</w:t>
      </w:r>
    </w:p>
    <w:p w:rsidR="001240F6" w:rsidRPr="0026150D" w:rsidRDefault="001240F6" w:rsidP="001240F6"/>
    <w:p w:rsidR="001240F6" w:rsidRPr="0026150D" w:rsidRDefault="001240F6" w:rsidP="001240F6">
      <w:pPr>
        <w:pStyle w:val="eBNF"/>
        <w:rPr>
          <w:lang w:val="en-US"/>
        </w:rPr>
      </w:pPr>
      <w:r w:rsidRPr="0026150D">
        <w:rPr>
          <w:lang w:val="en-US"/>
        </w:rPr>
        <w:t>CDO := CDO-1 F-SEP CDO-2 F-SEP CDO-3 F-SEP CDO-4</w:t>
      </w:r>
    </w:p>
    <w:p w:rsidR="001240F6" w:rsidRPr="0026150D" w:rsidRDefault="001240F6" w:rsidP="001240F6"/>
    <w:p w:rsidR="001240F6" w:rsidRPr="0026150D" w:rsidRDefault="001240F6" w:rsidP="001240F6">
      <w:pPr>
        <w:pStyle w:val="eBNF"/>
        <w:rPr>
          <w:lang w:val="en-US"/>
        </w:rPr>
      </w:pPr>
      <w:r w:rsidRPr="0026150D">
        <w:rPr>
          <w:lang w:val="en-US"/>
        </w:rPr>
        <w:t>CER := CER-1 F-SEP CER-2 F-SEP CER-3 F-SEP CER-4 F-SEP CER-5 F-SEP CER-6 F-SEP CER-7 F-SEP CER-8 F-SEP CER-9 F-SEP CER-10 F-SEP CER-11 F-SEP CER-12 F-SEP CER-13 F-SEP CER-14 F-SEP CER-15 F-SEP CER-16 F-SEP CER-17 F-SEP CER-18 F-SEP CER-19 F-SEP CER-20 F-SEP CER-21 F-SEP CER-22 F-SEP CER-23 F-SEP CER-24 F-SEP CER-25 F-SEP CER-26 F-SEP CER-27 F-SEP CER-28 F-SEP CER-29 F-SEP CER-30 F-SEP CER-31</w:t>
      </w:r>
    </w:p>
    <w:p w:rsidR="001240F6" w:rsidRPr="0026150D" w:rsidRDefault="001240F6" w:rsidP="001240F6"/>
    <w:p w:rsidR="001240F6" w:rsidRPr="0026150D" w:rsidRDefault="001240F6" w:rsidP="001240F6">
      <w:pPr>
        <w:pStyle w:val="eBNF"/>
        <w:rPr>
          <w:lang w:val="en-US"/>
        </w:rPr>
      </w:pPr>
      <w:r w:rsidRPr="0026150D">
        <w:rPr>
          <w:lang w:val="en-US"/>
        </w:rPr>
        <w:t>CM0 := CM0-1 F-SEP CM0-2 F-SEP CM0-3 F-SEP CM0-4 F-SEP CM0-5 F-SEP CM0-6 F-SEP CM0-7 F-SEP CM0-8 F-SEP CM0-9 F-SEP CM0-10 F-SEP CM0-11</w:t>
      </w:r>
    </w:p>
    <w:p w:rsidR="001240F6" w:rsidRPr="0026150D" w:rsidRDefault="001240F6" w:rsidP="001240F6"/>
    <w:p w:rsidR="001240F6" w:rsidRPr="0026150D" w:rsidRDefault="001240F6" w:rsidP="001240F6">
      <w:pPr>
        <w:pStyle w:val="eBNF"/>
        <w:rPr>
          <w:lang w:val="en-US"/>
        </w:rPr>
      </w:pPr>
      <w:r w:rsidRPr="0026150D">
        <w:rPr>
          <w:lang w:val="en-US"/>
        </w:rPr>
        <w:t>CM1 := CM1-1 F-SEP CM1-2 F-SEP CM1-3</w:t>
      </w:r>
    </w:p>
    <w:p w:rsidR="001240F6" w:rsidRPr="0026150D" w:rsidRDefault="001240F6" w:rsidP="001240F6"/>
    <w:p w:rsidR="001240F6" w:rsidRPr="0026150D" w:rsidRDefault="001240F6" w:rsidP="001240F6">
      <w:pPr>
        <w:pStyle w:val="eBNF"/>
        <w:rPr>
          <w:lang w:val="en-US"/>
        </w:rPr>
      </w:pPr>
      <w:r w:rsidRPr="0026150D">
        <w:rPr>
          <w:lang w:val="en-US"/>
        </w:rPr>
        <w:t>CM2 := CM2-1 F-SEP CM2-2 F-SEP CM2-3 F-SEP CM2-4</w:t>
      </w:r>
    </w:p>
    <w:p w:rsidR="001240F6" w:rsidRPr="0026150D" w:rsidRDefault="001240F6" w:rsidP="001240F6"/>
    <w:p w:rsidR="001240F6" w:rsidRPr="0026150D" w:rsidRDefault="001240F6" w:rsidP="001240F6">
      <w:pPr>
        <w:pStyle w:val="eBNF"/>
        <w:rPr>
          <w:lang w:val="en-US"/>
        </w:rPr>
      </w:pPr>
      <w:r w:rsidRPr="0026150D">
        <w:rPr>
          <w:lang w:val="en-US"/>
        </w:rPr>
        <w:t>CNS := CNS-1 F-SEP CNS-2 F-SEP CNS-3 F-SEP CNS-4 F-SEP CNS-5 F-SEP CNS-6</w:t>
      </w:r>
    </w:p>
    <w:p w:rsidR="001240F6" w:rsidRPr="0026150D" w:rsidRDefault="001240F6" w:rsidP="001240F6"/>
    <w:p w:rsidR="001240F6" w:rsidRPr="0026150D" w:rsidRDefault="001240F6" w:rsidP="001240F6">
      <w:pPr>
        <w:pStyle w:val="eBNF"/>
        <w:rPr>
          <w:lang w:val="en-US"/>
        </w:rPr>
      </w:pPr>
      <w:r w:rsidRPr="0026150D">
        <w:rPr>
          <w:lang w:val="en-US"/>
        </w:rPr>
        <w:t>CON := CON-1 F-SEP CON-2 F-SEP CON-3 F-SEP CON-4 F-SEP CON-5 F-SEP CON-6 F-SEP CON-7 F-SEP CON-8 F-SEP CON-9 F-SEP CON-10 F-SEP CON-11 F-SEP CON-12 F-SEP CON-13 F-SEP CON-14 F-SEP CON-15 F-SEP CON-16 F-SEP CON-17 F-SEP CON-18 F-SEP CON-19 F-SEP CON-20 F-SEP CON-21 F-SEP CON-22 F-SEP CON-23 F-SEP CON-24 F-SEP CON-25</w:t>
      </w:r>
    </w:p>
    <w:p w:rsidR="001240F6" w:rsidRPr="0026150D" w:rsidRDefault="001240F6" w:rsidP="001240F6"/>
    <w:p w:rsidR="001240F6" w:rsidRPr="0026150D" w:rsidRDefault="001240F6" w:rsidP="001240F6">
      <w:pPr>
        <w:pStyle w:val="eBNF"/>
        <w:rPr>
          <w:lang w:val="en-US"/>
        </w:rPr>
      </w:pPr>
      <w:r w:rsidRPr="0026150D">
        <w:rPr>
          <w:lang w:val="en-US"/>
        </w:rPr>
        <w:t>CSP := CSP-1 F-SEP CSP-2 F-SEP CSP-3 F-SEP CSP-4</w:t>
      </w:r>
    </w:p>
    <w:p w:rsidR="001240F6" w:rsidRPr="0026150D" w:rsidRDefault="001240F6" w:rsidP="001240F6"/>
    <w:p w:rsidR="001240F6" w:rsidRPr="0026150D" w:rsidRDefault="001240F6" w:rsidP="001240F6">
      <w:pPr>
        <w:pStyle w:val="eBNF"/>
        <w:rPr>
          <w:lang w:val="en-US"/>
        </w:rPr>
      </w:pPr>
      <w:r w:rsidRPr="0026150D">
        <w:rPr>
          <w:lang w:val="en-US"/>
        </w:rPr>
        <w:lastRenderedPageBreak/>
        <w:t>CSR := CSR-1 F-SEP CSR-2 F-SEP CSR-3 F-SEP CSR-4 F-SEP CSR-5 F-SEP CSR-6 F-SEP CSR-7 F-SEP CSR-8 F-SEP CSR-9 F-SEP CSR-10 F-SEP CSR-11 F-SEP CSR-12 F-SEP CSR-13 F-SEP CSR-14 F-SEP CSR-15 F-SEP CSR-16 F-SEP CSR-17</w:t>
      </w:r>
    </w:p>
    <w:p w:rsidR="001240F6" w:rsidRPr="0026150D" w:rsidRDefault="001240F6" w:rsidP="001240F6"/>
    <w:p w:rsidR="001240F6" w:rsidRPr="0026150D" w:rsidRDefault="001240F6" w:rsidP="001240F6">
      <w:pPr>
        <w:pStyle w:val="eBNF"/>
        <w:rPr>
          <w:lang w:val="en-US"/>
        </w:rPr>
      </w:pPr>
      <w:r w:rsidRPr="0026150D">
        <w:rPr>
          <w:lang w:val="en-US"/>
        </w:rPr>
        <w:t>CSS := CSS-1 F-SEP CSS-2 F-SEP CSS-3</w:t>
      </w:r>
    </w:p>
    <w:p w:rsidR="001240F6" w:rsidRPr="0026150D" w:rsidRDefault="001240F6" w:rsidP="001240F6"/>
    <w:p w:rsidR="001240F6" w:rsidRPr="0026150D" w:rsidRDefault="001240F6" w:rsidP="001240F6">
      <w:pPr>
        <w:pStyle w:val="eBNF"/>
        <w:rPr>
          <w:lang w:val="en-US"/>
        </w:rPr>
      </w:pPr>
      <w:r w:rsidRPr="0026150D">
        <w:rPr>
          <w:lang w:val="en-US"/>
        </w:rPr>
        <w:t>CTD := CTD-1 F-SEP CTD-2 F-SEP CTD-3 F-SEP CTD-4 F-SEP CTD-5 F-SEP CTD-6 F-SEP CTD-7</w:t>
      </w:r>
    </w:p>
    <w:p w:rsidR="001240F6" w:rsidRPr="0026150D" w:rsidRDefault="001240F6" w:rsidP="001240F6"/>
    <w:p w:rsidR="001240F6" w:rsidRPr="0026150D" w:rsidRDefault="001240F6" w:rsidP="001240F6">
      <w:pPr>
        <w:pStyle w:val="eBNF"/>
        <w:rPr>
          <w:lang w:val="en-US"/>
        </w:rPr>
      </w:pPr>
      <w:r w:rsidRPr="0026150D">
        <w:rPr>
          <w:lang w:val="en-US"/>
        </w:rPr>
        <w:t>CTI := CTI-1 F-SEP CTI-2 F-SEP CTI-3 F-SEP CTI-4</w:t>
      </w:r>
    </w:p>
    <w:p w:rsidR="001240F6" w:rsidRPr="0026150D" w:rsidRDefault="001240F6" w:rsidP="001240F6"/>
    <w:p w:rsidR="001240F6" w:rsidRPr="0026150D" w:rsidRDefault="001240F6" w:rsidP="001240F6">
      <w:pPr>
        <w:pStyle w:val="eBNF"/>
        <w:rPr>
          <w:lang w:val="en-US"/>
        </w:rPr>
      </w:pPr>
      <w:r w:rsidRPr="0026150D">
        <w:rPr>
          <w:lang w:val="en-US"/>
        </w:rPr>
        <w:t>CTR := CTR-1 F-SEP CTR-2 F-SEP CTR-3 F-SEP CTR-4 F-SEP CTR-5 F-SEP CTR-6 F-SEP CTR-7 F-SEP CTR-8 F-SEP CTR-9 F-SEP CTR-10 F-SEP CTR-11 F-SEP CTR-12 F-SEP CTR-13 F-SEP CTR-14 F-SEP CTR-15 F-SEP CTR-16 F-SEP CTR-17 F-SEP CTR-18 F-SEP CTR-19 F-SEP CTR-20 F-SEP CTR-21</w:t>
      </w:r>
    </w:p>
    <w:p w:rsidR="001240F6" w:rsidRPr="0026150D" w:rsidRDefault="001240F6" w:rsidP="001240F6"/>
    <w:p w:rsidR="001240F6" w:rsidRPr="0026150D" w:rsidRDefault="001240F6" w:rsidP="001240F6">
      <w:pPr>
        <w:pStyle w:val="eBNF"/>
        <w:rPr>
          <w:lang w:val="en-US"/>
        </w:rPr>
      </w:pPr>
      <w:r w:rsidRPr="0026150D">
        <w:rPr>
          <w:lang w:val="en-US"/>
        </w:rPr>
        <w:t>DB1 := DB1-1 F-SEP DB1-2 F-SEP DB1-3 F-SEP DB1-4 F-SEP DB1-5 F-SEP DB1-6 F-SEP DB1-7 F-SEP DB1-8</w:t>
      </w:r>
    </w:p>
    <w:p w:rsidR="001240F6" w:rsidRPr="0026150D" w:rsidRDefault="001240F6" w:rsidP="001240F6"/>
    <w:p w:rsidR="001240F6" w:rsidRPr="0026150D" w:rsidRDefault="001240F6" w:rsidP="001240F6">
      <w:pPr>
        <w:pStyle w:val="eBNF"/>
        <w:rPr>
          <w:lang w:val="en-US"/>
        </w:rPr>
      </w:pPr>
      <w:r w:rsidRPr="0026150D">
        <w:rPr>
          <w:lang w:val="en-US"/>
        </w:rPr>
        <w:t>DEV := DEV-1 F-SEP DEV-2 F-SEP DEV-3 F-SEP DEV-4 F-SEP DEV-5 F-SEP DEV-6 F-SEP DEV-7 F-SEP DEV-8 F-SEP DEV-9 F-SEP DEV-10 F-SEP DEV-11 F-SEP DEV-12 F-SEP DEV-13 F-SEP DEV-14 F-SEP DEV-15 F-SEP DEV-16 F-SEP DEV-17</w:t>
      </w:r>
    </w:p>
    <w:p w:rsidR="001240F6" w:rsidRPr="0026150D" w:rsidRDefault="001240F6" w:rsidP="001240F6"/>
    <w:p w:rsidR="001240F6" w:rsidRPr="0026150D" w:rsidRDefault="001240F6" w:rsidP="001240F6">
      <w:pPr>
        <w:pStyle w:val="eBNF"/>
        <w:rPr>
          <w:lang w:val="en-US"/>
        </w:rPr>
      </w:pPr>
      <w:r w:rsidRPr="0026150D">
        <w:rPr>
          <w:lang w:val="en-US"/>
        </w:rPr>
        <w:t>DG1 := DG1-1 F-SEP DG1-2 F-SEP DG1-3 F-SEP DG1-4 F-SEP DG1-5 F-SEP DG1-6 F-SEP DG1-7 F-SEP DG1-8 F-SEP DG1-9 F-SEP DG1-10 F-SEP DG1-11 F-SEP DG1-12 F-SEP DG1-13 F-SEP DG1-14 F-SEP DG1-15 F-SEP DG1-16 F-SEP DG1-17 F-SEP DG1-18 F-SEP DG1-19 F-SEP DG1-20 F-SEP DG1-21 F-SEP DG1-22 F-SEP DG1-23 F-SEP DG1-24 F-SEP DG1-25 F-SEP DG1-26</w:t>
      </w:r>
    </w:p>
    <w:p w:rsidR="001240F6" w:rsidRPr="0026150D" w:rsidRDefault="001240F6" w:rsidP="001240F6"/>
    <w:p w:rsidR="001240F6" w:rsidRPr="0026150D" w:rsidRDefault="001240F6" w:rsidP="001240F6">
      <w:pPr>
        <w:pStyle w:val="eBNF"/>
        <w:rPr>
          <w:lang w:val="en-US"/>
        </w:rPr>
      </w:pPr>
      <w:r w:rsidRPr="0026150D">
        <w:rPr>
          <w:lang w:val="en-US"/>
        </w:rPr>
        <w:t>DMI := DMI-1 F-SEP DMI-2 F-SEP DMI-3 F-SEP DMI-4 F-SEP DMI-5</w:t>
      </w:r>
    </w:p>
    <w:p w:rsidR="001240F6" w:rsidRPr="0026150D" w:rsidRDefault="001240F6" w:rsidP="001240F6"/>
    <w:p w:rsidR="001240F6" w:rsidRPr="0026150D" w:rsidRDefault="001240F6" w:rsidP="001240F6">
      <w:pPr>
        <w:pStyle w:val="eBNF"/>
        <w:rPr>
          <w:lang w:val="en-US"/>
        </w:rPr>
      </w:pPr>
      <w:r w:rsidRPr="0026150D">
        <w:rPr>
          <w:lang w:val="en-US"/>
        </w:rPr>
        <w:t>DON := DON-1 F-SEP DON-2 F-SEP DON-3 F-SEP DON-4 F-SEP DON-5 F-SEP DON-6 F-SEP DON-7 F-SEP DON-8 F-SEP DON-9 F-SEP DON-10 F-SEP DON-11 F-SEP DON-12 F-SEP DON-13 F-SEP DON-14 F-SEP DON-15 F-SEP DON-16 F-SEP DON-17 F-SEP DON-18 F-SEP DON-19 F-SEP DON-20 F-SEP DON-21 F-SEP DON-22 F-SEP DON-23 F-SEP DON-24 F-SEP DON-25 F-SEP DON-26 F-SEP DON-27 F-SEP DON-28 F-SEP DON-29 F-SEP DON-30 F-SEP DON-31 F-SEP DON-32 F-SEP DON-33 F-SEP DON-34</w:t>
      </w:r>
    </w:p>
    <w:p w:rsidR="001240F6" w:rsidRPr="0026150D" w:rsidRDefault="001240F6" w:rsidP="001240F6"/>
    <w:p w:rsidR="001240F6" w:rsidRPr="0026150D" w:rsidRDefault="001240F6" w:rsidP="001240F6">
      <w:pPr>
        <w:pStyle w:val="eBNF"/>
        <w:rPr>
          <w:lang w:val="en-US"/>
        </w:rPr>
      </w:pPr>
      <w:r w:rsidRPr="0026150D">
        <w:rPr>
          <w:lang w:val="en-US"/>
        </w:rPr>
        <w:t>DPS := DPS-1 F-SEP DPS-2 F-SEP DPS-3 F-SEP DPS-4 F-SEP DPS-5</w:t>
      </w:r>
    </w:p>
    <w:p w:rsidR="001240F6" w:rsidRPr="0026150D" w:rsidRDefault="001240F6" w:rsidP="001240F6"/>
    <w:p w:rsidR="001240F6" w:rsidRPr="0026150D" w:rsidRDefault="001240F6" w:rsidP="001240F6">
      <w:pPr>
        <w:pStyle w:val="eBNF"/>
        <w:rPr>
          <w:lang w:val="en-US"/>
        </w:rPr>
      </w:pPr>
      <w:r w:rsidRPr="0026150D">
        <w:rPr>
          <w:lang w:val="en-US"/>
        </w:rPr>
        <w:t xml:space="preserve">DRG := DRG-1 F-SEP DRG-2 F-SEP DRG-3 F-SEP DRG-4 F-SEP DRG-5 F-SEP DRG-6 F-SEP DRG-7 F-SEP DRG-8 F-SEP DRG-9 F-SEP DRG-10 F-SEP DRG-11 F-SEP DRG-12 F-SEP DRG-13 F-SEP DRG-14 F-SEP DRG-15 F-SEP DRG-16 F-SEP DRG-17 F-SEP DRG-18 F-SEP DRG-19 F-SEP DRG-20 F-SEP DRG-21 F-SEP DRG-22 F-SEP DRG-23 F-SEP DRG-24 F-SEP </w:t>
      </w:r>
      <w:r w:rsidRPr="0026150D">
        <w:rPr>
          <w:lang w:val="en-US"/>
        </w:rPr>
        <w:lastRenderedPageBreak/>
        <w:t>DRG-25 F-SEP DRG-26 F-SEP DRG-27 F-SEP DRG-28 F-SEP DRG-29 F-SEP DRG-30 F-SEP DRG-31 F-SEP DRG-32 F-SEP DRG-33</w:t>
      </w:r>
    </w:p>
    <w:p w:rsidR="001240F6" w:rsidRPr="0026150D" w:rsidRDefault="001240F6" w:rsidP="001240F6"/>
    <w:p w:rsidR="001240F6" w:rsidRPr="0026150D" w:rsidRDefault="001240F6" w:rsidP="001240F6">
      <w:pPr>
        <w:pStyle w:val="eBNF"/>
        <w:rPr>
          <w:lang w:val="en-US"/>
        </w:rPr>
      </w:pPr>
      <w:r w:rsidRPr="0026150D">
        <w:rPr>
          <w:lang w:val="en-US"/>
        </w:rPr>
        <w:t>DSC := DSC-1 F-SEP DSC-2</w:t>
      </w:r>
    </w:p>
    <w:p w:rsidR="001240F6" w:rsidRPr="0026150D" w:rsidRDefault="001240F6" w:rsidP="001240F6"/>
    <w:p w:rsidR="001240F6" w:rsidRPr="0026150D" w:rsidRDefault="001240F6" w:rsidP="001240F6">
      <w:pPr>
        <w:pStyle w:val="eBNF"/>
        <w:rPr>
          <w:lang w:val="en-US"/>
        </w:rPr>
      </w:pPr>
      <w:r w:rsidRPr="0026150D">
        <w:rPr>
          <w:lang w:val="en-US"/>
        </w:rPr>
        <w:t>DSP := DSP-1 F-SEP DSP-2 F-SEP DSP-3 F-SEP DSP-4 F-SEP DSP-5</w:t>
      </w:r>
    </w:p>
    <w:p w:rsidR="001240F6" w:rsidRPr="0026150D" w:rsidRDefault="001240F6" w:rsidP="001240F6"/>
    <w:p w:rsidR="001240F6" w:rsidRPr="0026150D" w:rsidRDefault="001240F6" w:rsidP="001240F6">
      <w:pPr>
        <w:pStyle w:val="eBNF"/>
        <w:rPr>
          <w:lang w:val="en-US"/>
        </w:rPr>
      </w:pPr>
      <w:r w:rsidRPr="0026150D">
        <w:rPr>
          <w:lang w:val="en-US"/>
        </w:rPr>
        <w:t>DST := DST-1 F-SEP DST-2</w:t>
      </w:r>
    </w:p>
    <w:p w:rsidR="001240F6" w:rsidRPr="0026150D" w:rsidRDefault="001240F6" w:rsidP="001240F6"/>
    <w:p w:rsidR="001240F6" w:rsidRPr="0026150D" w:rsidRDefault="001240F6" w:rsidP="001240F6">
      <w:pPr>
        <w:pStyle w:val="eBNF"/>
        <w:rPr>
          <w:lang w:val="en-US"/>
        </w:rPr>
      </w:pPr>
      <w:r w:rsidRPr="0026150D">
        <w:rPr>
          <w:lang w:val="en-US"/>
        </w:rPr>
        <w:t>ECD := ECD-1 F-SEP ECD-2 F-SEP ECD-3 F-SEP ECD-4 F-SEP ECD-5</w:t>
      </w:r>
    </w:p>
    <w:p w:rsidR="001240F6" w:rsidRPr="0026150D" w:rsidRDefault="001240F6" w:rsidP="001240F6"/>
    <w:p w:rsidR="001240F6" w:rsidRPr="0026150D" w:rsidRDefault="001240F6" w:rsidP="001240F6">
      <w:pPr>
        <w:pStyle w:val="eBNF"/>
        <w:rPr>
          <w:lang w:val="en-US"/>
        </w:rPr>
      </w:pPr>
      <w:r w:rsidRPr="0026150D">
        <w:rPr>
          <w:lang w:val="en-US"/>
        </w:rPr>
        <w:t>ECR := ECR-1 F-SEP ECR-2 F-SEP ECR-3</w:t>
      </w:r>
    </w:p>
    <w:p w:rsidR="001240F6" w:rsidRPr="0026150D" w:rsidRDefault="001240F6" w:rsidP="001240F6"/>
    <w:p w:rsidR="001240F6" w:rsidRPr="0026150D" w:rsidRDefault="001240F6" w:rsidP="001240F6">
      <w:pPr>
        <w:pStyle w:val="eBNF"/>
        <w:rPr>
          <w:lang w:val="en-US"/>
        </w:rPr>
      </w:pPr>
      <w:r w:rsidRPr="0026150D">
        <w:rPr>
          <w:lang w:val="en-US"/>
        </w:rPr>
        <w:t>EDU := EDU-1 F-SEP EDU-2 F-SEP EDU-3 F-SEP EDU-4 F-SEP EDU-5 F-SEP EDU-6 F-SEP EDU-7 F-SEP EDU-8 F-SEP EDU-9</w:t>
      </w:r>
    </w:p>
    <w:p w:rsidR="001240F6" w:rsidRPr="0026150D" w:rsidRDefault="001240F6" w:rsidP="001240F6"/>
    <w:p w:rsidR="001240F6" w:rsidRPr="0026150D" w:rsidRDefault="001240F6" w:rsidP="001240F6">
      <w:pPr>
        <w:pStyle w:val="eBNF"/>
        <w:rPr>
          <w:lang w:val="en-US"/>
        </w:rPr>
      </w:pPr>
      <w:r w:rsidRPr="0026150D">
        <w:rPr>
          <w:lang w:val="en-US"/>
        </w:rPr>
        <w:t>EQP := EQP-1 F-SEP EQP-2 F-SEP EQP-3 F-SEP EQP-4 F-SEP EQP-5</w:t>
      </w:r>
    </w:p>
    <w:p w:rsidR="001240F6" w:rsidRPr="0026150D" w:rsidRDefault="001240F6" w:rsidP="001240F6"/>
    <w:p w:rsidR="001240F6" w:rsidRPr="0026150D" w:rsidRDefault="001240F6" w:rsidP="001240F6">
      <w:pPr>
        <w:pStyle w:val="eBNF"/>
        <w:rPr>
          <w:lang w:val="en-US"/>
        </w:rPr>
      </w:pPr>
      <w:r w:rsidRPr="0026150D">
        <w:rPr>
          <w:lang w:val="en-US"/>
        </w:rPr>
        <w:t>EQU := EQU-1 F-SEP EQU-2 F-SEP EQU-3 F-SEP EQU-4 F-SEP EQU-5 F-SEP EQU-6</w:t>
      </w:r>
    </w:p>
    <w:p w:rsidR="001240F6" w:rsidRPr="0026150D" w:rsidRDefault="001240F6" w:rsidP="001240F6"/>
    <w:p w:rsidR="001240F6" w:rsidRPr="0026150D" w:rsidRDefault="001240F6" w:rsidP="001240F6">
      <w:pPr>
        <w:pStyle w:val="eBNF"/>
        <w:rPr>
          <w:lang w:val="en-US"/>
        </w:rPr>
      </w:pPr>
      <w:r w:rsidRPr="0026150D">
        <w:rPr>
          <w:lang w:val="en-US"/>
        </w:rPr>
        <w:t>ERR := ERR-1 F-SEP ERR-2 F-SEP ERR-3 F-SEP ERR-4 F-SEP ERR-5 F-SEP ERR-6 F-SEP ERR-7 F-SEP ERR-8 F-SEP ERR-9 F-SEP ERR-10 F-SEP ERR-11 F-SEP ERR-12</w:t>
      </w:r>
    </w:p>
    <w:p w:rsidR="001240F6" w:rsidRPr="0026150D" w:rsidRDefault="001240F6" w:rsidP="001240F6"/>
    <w:p w:rsidR="001240F6" w:rsidRPr="0026150D" w:rsidRDefault="001240F6" w:rsidP="001240F6">
      <w:pPr>
        <w:pStyle w:val="eBNF"/>
        <w:rPr>
          <w:lang w:val="en-US"/>
        </w:rPr>
      </w:pPr>
      <w:r w:rsidRPr="0026150D">
        <w:rPr>
          <w:lang w:val="en-US"/>
        </w:rPr>
        <w:t>EVN := EVN-1 F-SEP EVN-2 F-SEP EVN-3 F-SEP EVN-4 F-SEP EVN-5 F-SEP EVN-6 F-SEP EVN-7</w:t>
      </w:r>
    </w:p>
    <w:p w:rsidR="001240F6" w:rsidRPr="0026150D" w:rsidRDefault="001240F6" w:rsidP="001240F6"/>
    <w:p w:rsidR="001240F6" w:rsidRPr="0026150D" w:rsidRDefault="001240F6" w:rsidP="001240F6">
      <w:pPr>
        <w:pStyle w:val="eBNF"/>
        <w:rPr>
          <w:lang w:val="en-US"/>
        </w:rPr>
      </w:pPr>
      <w:r w:rsidRPr="0026150D">
        <w:rPr>
          <w:lang w:val="en-US"/>
        </w:rPr>
        <w:t>FAC := FAC-1 F-SEP FAC-2 F-SEP FAC-3 F-SEP FAC-4 F-SEP FAC-5 F-SEP FAC-6 F-SEP FAC-7 F-SEP FAC-8 F-SEP FAC-9 F-SEP FAC-10 F-SEP FAC-11 F-SEP FAC-12</w:t>
      </w:r>
    </w:p>
    <w:p w:rsidR="001240F6" w:rsidRPr="0026150D" w:rsidRDefault="001240F6" w:rsidP="001240F6"/>
    <w:p w:rsidR="001240F6" w:rsidRPr="0026150D" w:rsidRDefault="001240F6" w:rsidP="001240F6">
      <w:pPr>
        <w:pStyle w:val="eBNF"/>
        <w:rPr>
          <w:lang w:val="en-US"/>
        </w:rPr>
      </w:pPr>
      <w:r w:rsidRPr="0026150D">
        <w:rPr>
          <w:lang w:val="en-US"/>
        </w:rPr>
        <w:t>FHS := FHS-1 F-SEP FHS-2 F-SEP FHS-3 F-SEP FHS-4 F-SEP FHS-5 F-SEP FHS-6 F-SEP FHS-7 F-SEP FHS-8 F-SEP FHS-9 F-SEP FHS-10 F-SEP FHS-11 F-SEP FHS-12 F-SEP FHS-13 F-SEP FHS-14 F-SEP FHS-15 F-SEP FHS-16 F-SEP FHS-17</w:t>
      </w:r>
    </w:p>
    <w:p w:rsidR="001240F6" w:rsidRPr="0026150D" w:rsidRDefault="001240F6" w:rsidP="001240F6"/>
    <w:p w:rsidR="001240F6" w:rsidRPr="0026150D" w:rsidRDefault="001240F6" w:rsidP="001240F6">
      <w:pPr>
        <w:pStyle w:val="eBNF"/>
        <w:rPr>
          <w:lang w:val="en-US"/>
        </w:rPr>
      </w:pPr>
      <w:r w:rsidRPr="0026150D">
        <w:rPr>
          <w:lang w:val="en-US"/>
        </w:rPr>
        <w:t xml:space="preserve">FT1 := FT1-1 F-SEP FT1-2 F-SEP FT1-3 F-SEP FT1-4 F-SEP FT1-5 F-SEP FT1-6 F-SEP FT1-7 F-SEP FT1-8 F-SEP FT1-9 F-SEP FT1-10 F-SEP FT1-11 F-SEP FT1-12 F-SEP FT1-13 F-SEP FT1-14 F-SEP FT1-15 F-SEP FT1-16 F-SEP FT1-17 F-SEP FT1-18 F-SEP FT1-19 F-SEP FT1-20 F-SEP FT1-21 F-SEP FT1-22 F-SEP FT1-23 F-SEP FT1-24 F-SEP FT1-25 F-SEP FT1-26 F-SEP FT1-27 F-SEP FT1-28 F-SEP FT1-29 F-SEP FT1-30 F-SEP FT1-31 F-SEP FT1-32 F-SEP FT1-33 F-SEP FT1-34 F-SEP FT1-35 F-SEP FT1-36 F-SEP FT1-37 F-SEP FT1-38 F-SEP FT1-39 F-SEP FT1-40 F-SEP FT1-41 F-SEP FT1-42 F-SEP FT1-43 F-SEP FT1-44 F-SEP FT1-45 F-SEP FT1-46 F-SEP FT1-47 F-SEP FT1-48 F-SEP </w:t>
      </w:r>
      <w:r w:rsidRPr="0026150D">
        <w:rPr>
          <w:lang w:val="en-US"/>
        </w:rPr>
        <w:lastRenderedPageBreak/>
        <w:t>FT1-49 F-SEP FT1-50 F-SEP FT1-51 F-SEP FT1-52 F-SEP FT1-53 F-SEP FT1-54 F-SEP FT1-55 F-SEP FT1-56</w:t>
      </w:r>
    </w:p>
    <w:p w:rsidR="001240F6" w:rsidRPr="0026150D" w:rsidRDefault="001240F6" w:rsidP="001240F6"/>
    <w:p w:rsidR="001240F6" w:rsidRPr="0026150D" w:rsidRDefault="001240F6" w:rsidP="001240F6">
      <w:pPr>
        <w:pStyle w:val="eBNF"/>
        <w:rPr>
          <w:lang w:val="en-US"/>
        </w:rPr>
      </w:pPr>
      <w:r w:rsidRPr="0026150D">
        <w:rPr>
          <w:lang w:val="en-US"/>
        </w:rPr>
        <w:t>FTS := FTS-1 F-SEP FTS-2</w:t>
      </w:r>
    </w:p>
    <w:p w:rsidR="001240F6" w:rsidRPr="0026150D" w:rsidRDefault="001240F6" w:rsidP="001240F6"/>
    <w:p w:rsidR="001240F6" w:rsidRPr="0026150D" w:rsidRDefault="001240F6" w:rsidP="001240F6">
      <w:pPr>
        <w:pStyle w:val="eBNF"/>
        <w:rPr>
          <w:lang w:val="en-US"/>
        </w:rPr>
      </w:pPr>
      <w:r w:rsidRPr="0026150D">
        <w:rPr>
          <w:lang w:val="en-US"/>
        </w:rPr>
        <w:t>GOL := GOL-1 F-SEP GOL-2 F-SEP GOL-3 F-SEP GOL-4 F-SEP GOL-5 F-SEP GOL-6 F-SEP GOL-7 F-SEP GOL-8 F-SEP GOL-9 F-SEP GOL-10 F-SEP GOL-11 F-SEP GOL-12 F-SEP GOL-13 F-SEP GOL-14 F-SEP GOL-15 F-SEP GOL-16 F-SEP GOL-17 F-SEP GOL-18 F-SEP GOL-19 F-SEP GOL-20 F-SEP GOL-21 F-SEP GOL-22</w:t>
      </w:r>
    </w:p>
    <w:p w:rsidR="001240F6" w:rsidRPr="0026150D" w:rsidRDefault="001240F6" w:rsidP="001240F6"/>
    <w:p w:rsidR="001240F6" w:rsidRPr="0026150D" w:rsidRDefault="001240F6" w:rsidP="001240F6">
      <w:pPr>
        <w:pStyle w:val="eBNF"/>
        <w:rPr>
          <w:lang w:val="en-US"/>
        </w:rPr>
      </w:pPr>
      <w:r w:rsidRPr="0026150D">
        <w:rPr>
          <w:lang w:val="en-US"/>
        </w:rPr>
        <w:t>GP1 := GP1-1 F-SEP GP1-2 F-SEP GP1-3 F-SEP GP1-4 F-SEP GP1-5</w:t>
      </w:r>
    </w:p>
    <w:p w:rsidR="001240F6" w:rsidRPr="0026150D" w:rsidRDefault="001240F6" w:rsidP="001240F6"/>
    <w:p w:rsidR="001240F6" w:rsidRPr="0026150D" w:rsidRDefault="001240F6" w:rsidP="001240F6">
      <w:pPr>
        <w:pStyle w:val="eBNF"/>
        <w:rPr>
          <w:lang w:val="en-US"/>
        </w:rPr>
      </w:pPr>
      <w:r w:rsidRPr="0026150D">
        <w:rPr>
          <w:lang w:val="en-US"/>
        </w:rPr>
        <w:t>GP2 := GP2-1 F-SEP GP2-2 F-SEP GP2-3 F-SEP GP2-4 F-SEP GP2-5 F-SEP GP2-6 F-SEP GP2-7 F-SEP GP2-8 F-SEP GP2-9 F-SEP GP2-10 F-SEP GP2-11 F-SEP GP2-12 F-SEP GP2-13 F-SEP GP2-14</w:t>
      </w:r>
    </w:p>
    <w:p w:rsidR="001240F6" w:rsidRPr="0026150D" w:rsidRDefault="001240F6" w:rsidP="001240F6"/>
    <w:p w:rsidR="001240F6" w:rsidRPr="0026150D" w:rsidRDefault="001240F6" w:rsidP="001240F6">
      <w:pPr>
        <w:pStyle w:val="eBNF"/>
        <w:rPr>
          <w:lang w:val="en-US"/>
        </w:rPr>
      </w:pPr>
      <w:r w:rsidRPr="0026150D">
        <w:rPr>
          <w:lang w:val="en-US"/>
        </w:rPr>
        <w:t>GT1 := GT1-1 F-SEP GT1-2 F-SEP GT1-3 F-SEP GT1-4 F-SEP GT1-5 F-SEP GT1-6 F-SEP GT1-7 F-SEP GT1-8 F-SEP GT1-9 F-SEP GT1-10 F-SEP GT1-11 F-SEP GT1-12 F-SEP GT1-13 F-SEP GT1-14 F-SEP GT1-15 F-SEP GT1-16 F-SEP GT1-17 F-SEP GT1-18 F-SEP GT1-19 F-SEP GT1-20 F-SEP GT1-21 F-SEP GT1-22 F-SEP GT1-23 F-SEP GT1-24 F-SEP GT1-25 F-SEP GT1-26 F-SEP GT1-27 F-SEP GT1-28 F-SEP GT1-29 F-SEP GT1-30 F-SEP GT1-31 F-SEP GT1-32 F-SEP GT1-33 F-SEP GT1-34 F-SEP GT1-35 F-SEP GT1-36 F-SEP GT1-37 F-SEP GT1-38 F-SEP GT1-39 F-SEP GT1-40 F-SEP GT1-41 F-SEP GT1-42 F-SEP GT1-43 F-SEP GT1-44 F-SEP GT1-45 F-SEP GT1-46 F-SEP GT1-47 F-SEP GT1-48 F-SEP GT1-49 F-SEP GT1-50 F-SEP GT1-51 F-SEP GT1-52 F-SEP GT1-53 F-SEP GT1-54 F-SEP GT1-55 F-SEP GT1-56 F-SEP GT1-57</w:t>
      </w:r>
    </w:p>
    <w:p w:rsidR="001240F6" w:rsidRPr="0026150D" w:rsidRDefault="001240F6" w:rsidP="001240F6"/>
    <w:p w:rsidR="001240F6" w:rsidRPr="0026150D" w:rsidRDefault="001240F6" w:rsidP="001240F6">
      <w:pPr>
        <w:pStyle w:val="eBNF"/>
        <w:rPr>
          <w:lang w:val="en-US"/>
        </w:rPr>
      </w:pPr>
      <w:r w:rsidRPr="0026150D">
        <w:rPr>
          <w:lang w:val="en-US"/>
        </w:rPr>
        <w:t>IAM := IAM-1 F-SEP IAM-2 F-SEP IAM-3 F-SEP IAM-4 F-SEP IAM-5 F-SEP IAM-6 F-SEP IAM-7 F-SEP IAM-8 F-SEP IAM-9 F-SEP IAM-10 F-SEP IAM-11 F-SEP IAM-12 F-SEP IAM-13 F-SEP IAM-14 F-SEP IAM-15 F-SEP IAM-16 F-SEP IAM-17 F-SEP IAM-18 F-SEP IAM-19 F-SEP IAM-20 F-SEP IAM-21 F-SEP IAM-22 F-SEP IAM-23 F-SEP IAM-24 F-SEP IAM-25 F-SEP IAM-26 F-SEP IAM-27 F-SEP IAM-28 F-SEP IAM-29 F-SEP IAM-30</w:t>
      </w:r>
    </w:p>
    <w:p w:rsidR="001240F6" w:rsidRPr="0026150D" w:rsidRDefault="001240F6" w:rsidP="001240F6"/>
    <w:p w:rsidR="001240F6" w:rsidRPr="0026150D" w:rsidRDefault="001240F6" w:rsidP="001240F6">
      <w:pPr>
        <w:pStyle w:val="eBNF"/>
        <w:rPr>
          <w:lang w:val="en-US"/>
        </w:rPr>
      </w:pPr>
      <w:r w:rsidRPr="0026150D">
        <w:rPr>
          <w:lang w:val="en-US"/>
        </w:rPr>
        <w:t>IAR := IAR-1 F-SEP IAR-2 F-SEP IAR-3 F-SEP IAR-4</w:t>
      </w:r>
    </w:p>
    <w:p w:rsidR="001240F6" w:rsidRPr="0026150D" w:rsidRDefault="001240F6" w:rsidP="001240F6"/>
    <w:p w:rsidR="001240F6" w:rsidRPr="0026150D" w:rsidRDefault="001240F6" w:rsidP="001240F6">
      <w:pPr>
        <w:pStyle w:val="eBNF"/>
        <w:rPr>
          <w:lang w:val="en-US"/>
        </w:rPr>
      </w:pPr>
      <w:r w:rsidRPr="0026150D">
        <w:rPr>
          <w:lang w:val="en-US"/>
        </w:rPr>
        <w:t>IIM := IIM-1 F-SEP IIM-2 F-SEP IIM-3 F-SEP IIM-4 F-SEP IIM-5 F-SEP IIM-6 F-SEP IIM-7 F-SEP IIM-8 F-SEP IIM-9 F-SEP IIM-10 F-SEP IIM-11 F-SEP IIM-12 F-SEP IIM-13 F-SEP IIM-14 F-SEP IIM-15</w:t>
      </w:r>
    </w:p>
    <w:p w:rsidR="001240F6" w:rsidRPr="0026150D" w:rsidRDefault="001240F6" w:rsidP="001240F6"/>
    <w:p w:rsidR="001240F6" w:rsidRPr="0026150D" w:rsidRDefault="001240F6" w:rsidP="001240F6">
      <w:pPr>
        <w:pStyle w:val="eBNF"/>
        <w:rPr>
          <w:lang w:val="en-US"/>
        </w:rPr>
      </w:pPr>
      <w:r w:rsidRPr="0026150D">
        <w:rPr>
          <w:lang w:val="en-US"/>
        </w:rPr>
        <w:t>ILT := ILT-1 F-SEP ILT-2 F-SEP ILT-3 F-SEP ILT-4 F-SEP ILT-5 F-SEP ILT-6 F-SEP ILT-7 F-SEP ILT-8 F-SEP ILT-9 F-SEP ILT-10</w:t>
      </w:r>
    </w:p>
    <w:p w:rsidR="001240F6" w:rsidRPr="0026150D" w:rsidRDefault="001240F6" w:rsidP="001240F6"/>
    <w:p w:rsidR="001240F6" w:rsidRPr="0026150D" w:rsidRDefault="001240F6" w:rsidP="001240F6">
      <w:pPr>
        <w:pStyle w:val="eBNF"/>
        <w:rPr>
          <w:lang w:val="en-US"/>
        </w:rPr>
      </w:pPr>
      <w:r w:rsidRPr="0026150D">
        <w:rPr>
          <w:lang w:val="en-US"/>
        </w:rPr>
        <w:t xml:space="preserve">IN1 := IN1-1 F-SEP IN1-2 F-SEP IN1-3 F-SEP IN1-4 F-SEP IN1-5 F-SEP IN1-6 F-SEP IN1-7 F-SEP IN1-8 F-SEP IN1-9 F-SEP IN1-10 F-SEP IN1-11 F-SEP IN1-12 F-SEP IN1-13 F-SEP IN1-14 F-SEP IN1-15 F-SEP IN1-16 F-SEP IN1-17 F-SEP IN1-18 F-SEP IN1-19 F-SEP IN1-20 F-SEP IN1-21 F-SEP IN1-22 F-SEP IN1-23 F-SEP IN1-24 F-SEP </w:t>
      </w:r>
      <w:r w:rsidRPr="0026150D">
        <w:rPr>
          <w:lang w:val="en-US"/>
        </w:rPr>
        <w:lastRenderedPageBreak/>
        <w:t>IN1-25 F-SEP IN1-26 F-SEP IN1-27 F-SEP IN1-28 F-SEP IN1-29 F-SEP IN1-30 F-SEP IN1-31 F-SEP IN1-32 F-SEP IN1-33 F-SEP IN1-34 F-SEP IN1-35 F-SEP IN1-36 F-SEP IN1-37 F-SEP IN1-38 F-SEP IN1-39 F-SEP IN1-40 F-SEP IN1-41 F-SEP IN1-42 F-SEP IN1-43 F-SEP IN1-44 F-SEP IN1-45 F-SEP IN1-46 F-SEP IN1-47 F-SEP IN1-48 F-SEP IN1-49 F-SEP IN1-50 F-SEP IN1-51 F-SEP IN1-52 F-SEP IN1-53 F-SEP IN1-54 F-SEP IN1-55</w:t>
      </w:r>
    </w:p>
    <w:p w:rsidR="001240F6" w:rsidRPr="0026150D" w:rsidRDefault="001240F6" w:rsidP="001240F6"/>
    <w:p w:rsidR="001240F6" w:rsidRPr="0026150D" w:rsidRDefault="001240F6" w:rsidP="001240F6">
      <w:pPr>
        <w:pStyle w:val="eBNF"/>
        <w:rPr>
          <w:lang w:val="en-US"/>
        </w:rPr>
      </w:pPr>
      <w:r w:rsidRPr="0026150D">
        <w:rPr>
          <w:lang w:val="en-US"/>
        </w:rPr>
        <w:t>IN2 := IN2-1 F-SEP IN2-2 F-SEP IN2-3 F-SEP IN2-4 F-SEP IN2-5 F-SEP IN2-6 F-SEP IN2-7 F-SEP IN2-8 F-SEP IN2-9 F-SEP IN2-10 F-SEP IN2-11 F-SEP IN2-12 F-SEP IN2-13 F-SEP IN2-14 F-SEP IN2-15 F-SEP IN2-16 F-SEP IN2-17 F-SEP IN2-18 F-SEP IN2-19 F-SEP IN2-20 F-SEP IN2-21 F-SEP IN2-22 F-SEP IN2-23 F-SEP IN2-24 F-SEP IN2-25 F-SEP IN2-26 F-SEP IN2-27 F-SEP IN2-28 F-SEP IN2-29 F-SEP IN2-30 F-SEP IN2-31 F-SEP IN2-32 F-SEP IN2-33 F-SEP IN2-34 F-SEP IN2-35 F-SEP IN2-36 F-SEP IN2-37 F-SEP IN2-38 F-SEP IN2-39 F-SEP IN2-40 F-SEP IN2-41 F-SEP IN2-42 F-SEP IN2-43 F-SEP IN2-44 F-SEP IN2-45 F-SEP IN2-46 F-SEP IN2-47 F-SEP IN2-48 F-SEP IN2-49 F-SEP IN2-50 F-SEP IN2-51 F-SEP IN2-52 F-SEP IN2-53 F-SEP IN2-54 F-SEP IN2-55 F-SEP IN2-56 F-SEP IN2-57 F-SEP IN2-58 F-SEP IN2-59 F-SEP IN2-60 F-SEP IN2-61 F-SEP IN2-62 F-SEP IN2-63 F-SEP IN2-64 F-SEP IN2-65 F-SEP IN2-66 F-SEP IN2-67 F-SEP IN2-68 F-SEP IN2-69 F-SEP IN2-70 F-SEP IN2-71 F-SEP IN2-72 F-SEP IN2-73</w:t>
      </w:r>
    </w:p>
    <w:p w:rsidR="001240F6" w:rsidRPr="0026150D" w:rsidRDefault="001240F6" w:rsidP="001240F6"/>
    <w:p w:rsidR="001240F6" w:rsidRPr="0026150D" w:rsidRDefault="001240F6" w:rsidP="001240F6">
      <w:pPr>
        <w:pStyle w:val="eBNF"/>
        <w:rPr>
          <w:lang w:val="en-US"/>
        </w:rPr>
      </w:pPr>
      <w:r w:rsidRPr="0026150D">
        <w:rPr>
          <w:lang w:val="en-US"/>
        </w:rPr>
        <w:t>IN3 := IN3-1 F-SEP IN3-2 F-SEP IN3-3 F-SEP IN3-4 F-SEP IN3-5 F-SEP IN3-6 F-SEP IN3-7 F-SEP IN3-8 F-SEP IN3-9 F-SEP IN3-10 F-SEP IN3-11 F-SEP IN3-12 F-SEP IN3-13 F-SEP IN3-14 F-SEP IN3-15 F-SEP IN3-16 F-SEP IN3-17 F-SEP IN3-18 F-SEP IN3-19 F-SEP IN3-20 F-SEP IN3-21 F-SEP IN3-22 F-SEP IN3-23 F-SEP IN3-24 F-SEP IN3-25 F-SEP IN3-26 F-SEP IN3-27 F-SEP IN3-28 F-SEP IN3-29 F-SEP IN3-30 F-SEP IN3-31</w:t>
      </w:r>
    </w:p>
    <w:p w:rsidR="001240F6" w:rsidRPr="0026150D" w:rsidRDefault="001240F6" w:rsidP="001240F6"/>
    <w:p w:rsidR="001240F6" w:rsidRPr="0026150D" w:rsidRDefault="001240F6" w:rsidP="001240F6">
      <w:pPr>
        <w:pStyle w:val="eBNF"/>
        <w:rPr>
          <w:lang w:val="en-US"/>
        </w:rPr>
      </w:pPr>
      <w:r w:rsidRPr="0026150D">
        <w:rPr>
          <w:lang w:val="en-US"/>
        </w:rPr>
        <w:t>INV := INV-1 F-SEP INV-2 F-SEP INV-3 F-SEP INV-4 F-SEP INV-5 F-SEP INV-6 F-SEP INV-7 F-SEP INV-8 F-SEP INV-9 F-SEP INV-10 F-SEP INV-11 F-SEP INV-12 F-SEP INV-13 F-SEP INV-14 F-SEP INV-15 F-SEP INV-16 F-SEP INV-17 F-SEP INV-18 F-SEP INV-19 F-SEP INV-20 F-SEP INV-21 F-SEP INV-22</w:t>
      </w:r>
    </w:p>
    <w:p w:rsidR="001240F6" w:rsidRPr="0026150D" w:rsidRDefault="001240F6" w:rsidP="001240F6"/>
    <w:p w:rsidR="001240F6" w:rsidRPr="0026150D" w:rsidRDefault="001240F6" w:rsidP="001240F6">
      <w:pPr>
        <w:pStyle w:val="eBNF"/>
        <w:rPr>
          <w:lang w:val="en-US"/>
        </w:rPr>
      </w:pPr>
      <w:r w:rsidRPr="0026150D">
        <w:rPr>
          <w:lang w:val="en-US"/>
        </w:rPr>
        <w:t>IPC := IPC-1 F-SEP IPC-2 F-SEP IPC-3 F-SEP IPC-4 F-SEP IPC-5 F-SEP IPC-6 F-SEP IPC-7 F-SEP IPC-8 F-SEP IPC-9 F-SEP IPC-10</w:t>
      </w:r>
    </w:p>
    <w:p w:rsidR="001240F6" w:rsidRPr="0026150D" w:rsidRDefault="001240F6" w:rsidP="001240F6"/>
    <w:p w:rsidR="001240F6" w:rsidRPr="0026150D" w:rsidRDefault="001240F6" w:rsidP="001240F6">
      <w:pPr>
        <w:pStyle w:val="eBNF"/>
        <w:rPr>
          <w:lang w:val="en-US"/>
        </w:rPr>
      </w:pPr>
      <w:r w:rsidRPr="0026150D">
        <w:rPr>
          <w:lang w:val="en-US"/>
        </w:rPr>
        <w:t>IPR := IPR-1 F-SEP IPR-2 F-SEP IPR-3 F-SEP IPR-4 F-SEP IPR-5 F-SEP IPR-6 F-SEP IPR-7 F-SEP IPR-8</w:t>
      </w:r>
    </w:p>
    <w:p w:rsidR="001240F6" w:rsidRPr="0026150D" w:rsidRDefault="001240F6" w:rsidP="001240F6"/>
    <w:p w:rsidR="001240F6" w:rsidRPr="0026150D" w:rsidRDefault="001240F6" w:rsidP="001240F6">
      <w:pPr>
        <w:pStyle w:val="eBNF"/>
        <w:rPr>
          <w:lang w:val="en-US"/>
        </w:rPr>
      </w:pPr>
      <w:r w:rsidRPr="0026150D">
        <w:rPr>
          <w:lang w:val="en-US"/>
        </w:rPr>
        <w:t>ISD := ISD-1 F-SEP ISD-2 F-SEP ISD-3</w:t>
      </w:r>
    </w:p>
    <w:p w:rsidR="001240F6" w:rsidRPr="0026150D" w:rsidRDefault="001240F6" w:rsidP="001240F6"/>
    <w:p w:rsidR="001240F6" w:rsidRPr="0026150D" w:rsidRDefault="001240F6" w:rsidP="001240F6">
      <w:pPr>
        <w:pStyle w:val="eBNF"/>
        <w:rPr>
          <w:lang w:val="en-US"/>
        </w:rPr>
      </w:pPr>
      <w:r w:rsidRPr="0026150D">
        <w:rPr>
          <w:lang w:val="en-US"/>
        </w:rPr>
        <w:t>ITM := ITM-1 F-SEP ITM-2 F-SEP ITM-3 F-SEP ITM-4 F-SEP ITM-5 F-SEP ITM-6 F-SEP ITM-7 F-SEP ITM-8 F-SEP ITM-9 F-SEP ITM-10 F-SEP ITM-11 F-SEP ITM-12 F-SEP ITM-13 F-SEP ITM-14 F-SEP ITM-15 F-SEP ITM-16 F-SEP ITM-17 F-SEP ITM-18 F-SEP ITM-19 F-SEP ITM-20 F-SEP ITM-21 F-SEP ITM-22 F-SEP ITM-23 F-SEP ITM-24 F-SEP ITM-25 F-SEP ITM-26 F-SEP ITM-27 F-SEP ITM-28 F-SEP ITM-29 F-SEP ITM-30 F-SEP ITM-31 F-SEP ITM-32 F-SEP ITM-33 F-SEP ITM-34 F-SEP ITM-35 F-SEP ITM-36 F-SEP ITM-37 F-SEP ITM-38</w:t>
      </w:r>
    </w:p>
    <w:p w:rsidR="001240F6" w:rsidRPr="0026150D" w:rsidRDefault="001240F6" w:rsidP="001240F6"/>
    <w:p w:rsidR="001240F6" w:rsidRPr="0026150D" w:rsidRDefault="001240F6" w:rsidP="001240F6">
      <w:pPr>
        <w:pStyle w:val="eBNF"/>
        <w:rPr>
          <w:lang w:val="en-US"/>
        </w:rPr>
      </w:pPr>
      <w:r w:rsidRPr="0026150D">
        <w:rPr>
          <w:lang w:val="en-US"/>
        </w:rPr>
        <w:t>IVC := IVC-1 F-SEP IVC-2 F-SEP IVC-3 F-SEP IVC-4 F-SEP IVC-5 F-SEP IVC-6 F-SEP IVC-7 F-SEP IVC-8 F-SEP IVC-9 F-SEP IVC-10 F-SEP IVC-11 F-SEP IVC-12 F-SEP IVC-13 F-SEP IVC-14 F-SEP IVC-15 F-SEP IVC-16 F-SEP IVC-17 F-SEP IVC-18 F-SEP IVC-19 F-SEP IVC-20 F-SEP IVC-21 F-SEP IVC-22 F-SEP IVC-23 F-SEP IVC-24 F-SEP IVC-25 F-SEP IVC-26 F-SEP IVC-27 F-SEP IVC-28 F-SEP IVC-29 F-SEP IVC-30</w:t>
      </w:r>
    </w:p>
    <w:p w:rsidR="001240F6" w:rsidRPr="0026150D" w:rsidRDefault="001240F6" w:rsidP="001240F6"/>
    <w:p w:rsidR="001240F6" w:rsidRPr="0026150D" w:rsidRDefault="001240F6" w:rsidP="001240F6">
      <w:pPr>
        <w:pStyle w:val="eBNF"/>
        <w:rPr>
          <w:lang w:val="en-US"/>
        </w:rPr>
      </w:pPr>
      <w:r w:rsidRPr="0026150D">
        <w:rPr>
          <w:lang w:val="en-US"/>
        </w:rPr>
        <w:t>IVT := IVT-1 F-SEP IVT-2 F-SEP IVT-3 F-SEP IVT-4 F-SEP IVT-5 F-SEP IVT-6 F-SEP IVT-7 F-SEP IVT-8 F-SEP IVT-9 F-SEP IVT-10 F-SEP IVT-11 F-SEP IVT-12 F-SEP IVT-13 F-SEP IVT-14 F-SEP IVT-15 F-SEP IVT-16 F-SEP IVT-17 F-SEP IVT-18 F-SEP IVT-19 F-SEP IVT-20 F-SEP IVT-21 F-SEP IVT-22 F-SEP IVT-23 F-SEP IVT-24 F-SEP IVT-25 F-SEP IVT-26</w:t>
      </w:r>
    </w:p>
    <w:p w:rsidR="001240F6" w:rsidRPr="0026150D" w:rsidRDefault="001240F6" w:rsidP="001240F6"/>
    <w:p w:rsidR="001240F6" w:rsidRPr="0026150D" w:rsidRDefault="001240F6" w:rsidP="001240F6">
      <w:pPr>
        <w:pStyle w:val="eBNF"/>
        <w:rPr>
          <w:lang w:val="en-US"/>
        </w:rPr>
      </w:pPr>
      <w:r w:rsidRPr="0026150D">
        <w:rPr>
          <w:lang w:val="en-US"/>
        </w:rPr>
        <w:t>LAN := LAN-1 F-SEP LAN-2 F-SEP LAN-3 F-SEP LAN-4</w:t>
      </w:r>
    </w:p>
    <w:p w:rsidR="001240F6" w:rsidRPr="0026150D" w:rsidRDefault="001240F6" w:rsidP="001240F6"/>
    <w:p w:rsidR="001240F6" w:rsidRPr="0026150D" w:rsidRDefault="001240F6" w:rsidP="001240F6">
      <w:pPr>
        <w:pStyle w:val="eBNF"/>
        <w:rPr>
          <w:lang w:val="en-US"/>
        </w:rPr>
      </w:pPr>
      <w:r w:rsidRPr="0026150D">
        <w:rPr>
          <w:lang w:val="en-US"/>
        </w:rPr>
        <w:t>LCC := LCC-1 F-SEP LCC-2 F-SEP LCC-3 F-SEP LCC-4</w:t>
      </w:r>
    </w:p>
    <w:p w:rsidR="001240F6" w:rsidRPr="0026150D" w:rsidRDefault="001240F6" w:rsidP="001240F6"/>
    <w:p w:rsidR="001240F6" w:rsidRPr="0026150D" w:rsidRDefault="001240F6" w:rsidP="001240F6">
      <w:pPr>
        <w:pStyle w:val="eBNF"/>
        <w:rPr>
          <w:lang w:val="en-US"/>
        </w:rPr>
      </w:pPr>
      <w:r w:rsidRPr="0026150D">
        <w:rPr>
          <w:lang w:val="en-US"/>
        </w:rPr>
        <w:t>LCH := LCH-1 F-SEP LCH-2 F-SEP LCH-3 F-SEP LCH-4 F-SEP LCH-5</w:t>
      </w:r>
    </w:p>
    <w:p w:rsidR="001240F6" w:rsidRPr="0026150D" w:rsidRDefault="001240F6" w:rsidP="001240F6"/>
    <w:p w:rsidR="001240F6" w:rsidRPr="0026150D" w:rsidRDefault="001240F6" w:rsidP="001240F6">
      <w:pPr>
        <w:pStyle w:val="eBNF"/>
        <w:rPr>
          <w:lang w:val="en-US"/>
        </w:rPr>
      </w:pPr>
      <w:r w:rsidRPr="0026150D">
        <w:rPr>
          <w:lang w:val="en-US"/>
        </w:rPr>
        <w:t>LDP := LDP-1 F-SEP LDP-2 F-SEP LDP-3 F-SEP LDP-4 F-SEP LDP-5 F-SEP LDP-6 F-SEP LDP-7 F-SEP LDP-8 F-SEP LDP-9 F-SEP LDP-10 F-SEP LDP-11 F-SEP LDP-12</w:t>
      </w:r>
    </w:p>
    <w:p w:rsidR="001240F6" w:rsidRPr="0026150D" w:rsidRDefault="001240F6" w:rsidP="001240F6"/>
    <w:p w:rsidR="001240F6" w:rsidRPr="0026150D" w:rsidRDefault="001240F6" w:rsidP="001240F6">
      <w:pPr>
        <w:pStyle w:val="eBNF"/>
        <w:rPr>
          <w:lang w:val="en-US"/>
        </w:rPr>
      </w:pPr>
      <w:r w:rsidRPr="0026150D">
        <w:rPr>
          <w:lang w:val="en-US"/>
        </w:rPr>
        <w:t>LOC := LOC-1 F-SEP LOC-2 F-SEP LOC-3 F-SEP LOC-4 F-SEP LOC-5 F-SEP LOC-6 F-SEP LOC-7 F-SEP LOC-8 F-SEP LOC-9</w:t>
      </w:r>
    </w:p>
    <w:p w:rsidR="001240F6" w:rsidRPr="0026150D" w:rsidRDefault="001240F6" w:rsidP="001240F6"/>
    <w:p w:rsidR="001240F6" w:rsidRPr="0026150D" w:rsidRDefault="001240F6" w:rsidP="001240F6">
      <w:pPr>
        <w:pStyle w:val="eBNF"/>
        <w:rPr>
          <w:lang w:val="en-US"/>
        </w:rPr>
      </w:pPr>
      <w:r w:rsidRPr="0026150D">
        <w:rPr>
          <w:lang w:val="en-US"/>
        </w:rPr>
        <w:t>LRL := LRL-1 F-SEP LRL-2 F-SEP LRL-3 F-SEP LRL-4 F-SEP LRL-5 F-SEP LRL-6</w:t>
      </w:r>
    </w:p>
    <w:p w:rsidR="001240F6" w:rsidRPr="0026150D" w:rsidRDefault="001240F6" w:rsidP="001240F6"/>
    <w:p w:rsidR="001240F6" w:rsidRPr="0026150D" w:rsidRDefault="001240F6" w:rsidP="001240F6">
      <w:pPr>
        <w:pStyle w:val="eBNF"/>
        <w:rPr>
          <w:lang w:val="en-US"/>
        </w:rPr>
      </w:pPr>
      <w:r w:rsidRPr="0026150D">
        <w:rPr>
          <w:lang w:val="en-US"/>
        </w:rPr>
        <w:t>MCP := MCP-1 F-SEP MCP-2 F-SEP MCP-3 F-SEP MCP-4 F-SEP MCP-5</w:t>
      </w:r>
    </w:p>
    <w:p w:rsidR="001240F6" w:rsidRPr="0026150D" w:rsidRDefault="001240F6" w:rsidP="001240F6"/>
    <w:p w:rsidR="001240F6" w:rsidRPr="0026150D" w:rsidRDefault="001240F6" w:rsidP="001240F6">
      <w:pPr>
        <w:pStyle w:val="eBNF"/>
        <w:rPr>
          <w:lang w:val="en-US"/>
        </w:rPr>
      </w:pPr>
      <w:r w:rsidRPr="0026150D">
        <w:rPr>
          <w:lang w:val="en-US"/>
        </w:rPr>
        <w:t>MFA := MFA-1 F-SEP MFA-2 F-SEP MFA-3 F-SEP MFA-4 F-SEP MFA-5 F-SEP MFA-6</w:t>
      </w:r>
    </w:p>
    <w:p w:rsidR="001240F6" w:rsidRPr="0026150D" w:rsidRDefault="001240F6" w:rsidP="001240F6"/>
    <w:p w:rsidR="001240F6" w:rsidRPr="0026150D" w:rsidRDefault="001240F6" w:rsidP="001240F6">
      <w:pPr>
        <w:pStyle w:val="eBNF"/>
        <w:rPr>
          <w:lang w:val="en-US"/>
        </w:rPr>
      </w:pPr>
      <w:r w:rsidRPr="0026150D">
        <w:rPr>
          <w:lang w:val="en-US"/>
        </w:rPr>
        <w:t>MFE := MFE-1 F-SEP MFE-2 F-SEP MFE-3 F-SEP MFE-4 F-SEP MFE-5 F-SEP MFE-6 F-SEP MFE-7</w:t>
      </w:r>
    </w:p>
    <w:p w:rsidR="001240F6" w:rsidRPr="0026150D" w:rsidRDefault="001240F6" w:rsidP="001240F6"/>
    <w:p w:rsidR="001240F6" w:rsidRPr="0026150D" w:rsidRDefault="001240F6" w:rsidP="001240F6">
      <w:pPr>
        <w:pStyle w:val="eBNF"/>
        <w:rPr>
          <w:lang w:val="en-US"/>
        </w:rPr>
      </w:pPr>
      <w:r w:rsidRPr="0026150D">
        <w:rPr>
          <w:lang w:val="en-US"/>
        </w:rPr>
        <w:t>MFI := MFI-1 F-SEP MFI-2 F-SEP MFI-3 F-SEP MFI-4 F-SEP MFI-5 F-SEP MFI-6</w:t>
      </w:r>
    </w:p>
    <w:p w:rsidR="001240F6" w:rsidRPr="0026150D" w:rsidRDefault="001240F6" w:rsidP="001240F6"/>
    <w:p w:rsidR="001240F6" w:rsidRPr="0026150D" w:rsidRDefault="001240F6" w:rsidP="001240F6">
      <w:pPr>
        <w:pStyle w:val="eBNF"/>
        <w:rPr>
          <w:lang w:val="en-US"/>
        </w:rPr>
      </w:pPr>
      <w:r w:rsidRPr="0026150D">
        <w:rPr>
          <w:lang w:val="en-US"/>
        </w:rPr>
        <w:t>MRG := MRG-1 F-SEP MRG-2 F-SEP MRG-3 F-SEP MRG-4 F-SEP MRG-5 F-SEP MRG-6 F-SEP MRG-7</w:t>
      </w:r>
    </w:p>
    <w:p w:rsidR="001240F6" w:rsidRPr="0026150D" w:rsidRDefault="001240F6" w:rsidP="001240F6"/>
    <w:p w:rsidR="001240F6" w:rsidRPr="0026150D" w:rsidRDefault="001240F6" w:rsidP="001240F6">
      <w:pPr>
        <w:pStyle w:val="eBNF"/>
        <w:rPr>
          <w:lang w:val="en-US"/>
        </w:rPr>
      </w:pPr>
      <w:r w:rsidRPr="0026150D">
        <w:rPr>
          <w:lang w:val="en-US"/>
        </w:rPr>
        <w:t>MSA := MSA-1 F-SEP MSA-2 F-SEP MSA-3 F-SEP MSA-4 F-SEP MSA-5 F-SEP MSA-6 F-SEP MSA-7 F-SEP MSA-8</w:t>
      </w:r>
    </w:p>
    <w:p w:rsidR="001240F6" w:rsidRPr="0026150D" w:rsidRDefault="001240F6" w:rsidP="001240F6"/>
    <w:p w:rsidR="001240F6" w:rsidRPr="0026150D" w:rsidRDefault="001240F6" w:rsidP="001240F6">
      <w:pPr>
        <w:pStyle w:val="eBNF"/>
        <w:rPr>
          <w:lang w:val="en-US"/>
        </w:rPr>
      </w:pPr>
      <w:r w:rsidRPr="0026150D">
        <w:rPr>
          <w:lang w:val="en-US"/>
        </w:rPr>
        <w:t>MSH := MSH-1 F-SEP MSH-2 F-SEP MSH-3 F-SEP MSH-4 F-SEP MSH-5 F-SEP MSH-6 F-SEP MSH-7 F-SEP MSH-8 F-SEP MSH-9 F-SEP MSH-10 F-SEP MSH-11 F-SEP MSH-12 F-SEP MSH-13 F-SEP MSH-14 F-SEP MSH-15 F-SEP MSH-16 F-SEP MSH-17 F-SEP MSH-18 F-SEP MSH-19 F-SEP MSH-20 F-SEP MSH-21 F-SEP MSH-22 F-SEP MSH-23 F-SEP MSH-24 F-SEP MSH-25 F-SEP MSH-26 F-SEP MSH-27 F-SEP MSH-28</w:t>
      </w:r>
    </w:p>
    <w:p w:rsidR="001240F6" w:rsidRPr="0026150D" w:rsidRDefault="001240F6" w:rsidP="001240F6"/>
    <w:p w:rsidR="001240F6" w:rsidRPr="0026150D" w:rsidRDefault="001240F6" w:rsidP="001240F6">
      <w:pPr>
        <w:pStyle w:val="eBNF"/>
        <w:rPr>
          <w:lang w:val="en-US"/>
        </w:rPr>
      </w:pPr>
      <w:r w:rsidRPr="0026150D">
        <w:rPr>
          <w:lang w:val="en-US"/>
        </w:rPr>
        <w:t>NCK := NCK-1</w:t>
      </w:r>
    </w:p>
    <w:p w:rsidR="001240F6" w:rsidRPr="0026150D" w:rsidRDefault="001240F6" w:rsidP="001240F6"/>
    <w:p w:rsidR="001240F6" w:rsidRPr="0026150D" w:rsidRDefault="001240F6" w:rsidP="001240F6">
      <w:pPr>
        <w:pStyle w:val="eBNF"/>
        <w:rPr>
          <w:lang w:val="en-US"/>
        </w:rPr>
      </w:pPr>
      <w:r w:rsidRPr="0026150D">
        <w:rPr>
          <w:lang w:val="en-US"/>
        </w:rPr>
        <w:t>NDS := NDS-1 F-SEP NDS-2 F-SEP NDS-3 F-SEP NDS-4</w:t>
      </w:r>
    </w:p>
    <w:p w:rsidR="001240F6" w:rsidRPr="0026150D" w:rsidRDefault="001240F6" w:rsidP="001240F6"/>
    <w:p w:rsidR="001240F6" w:rsidRPr="0026150D" w:rsidRDefault="001240F6" w:rsidP="001240F6">
      <w:pPr>
        <w:pStyle w:val="eBNF"/>
        <w:rPr>
          <w:lang w:val="en-US"/>
        </w:rPr>
      </w:pPr>
      <w:r w:rsidRPr="0026150D">
        <w:rPr>
          <w:lang w:val="en-US"/>
        </w:rPr>
        <w:t>NK1 := NK1-1 F-SEP NK1-2 F-SEP NK1-3 F-SEP NK1-4 F-SEP NK1-5 F-SEP NK1-6 F-SEP NK1-7 F-SEP NK1-8 F-SEP NK1-9 F-SEP NK1-10 F-SEP NK1-11 F-SEP NK1-12 F-SEP NK1-13 F-SEP NK1-14 F-SEP NK1-15 F-SEP NK1-16 F-SEP NK1-17 F-SEP NK1-18 F-SEP NK1-19 F-SEP NK1-20 F-SEP NK1-21 F-SEP NK1-22 F-SEP NK1-23 F-SEP NK1-24 F-SEP NK1-25 F-SEP NK1-26 F-SEP NK1-27 F-SEP NK1-28 F-SEP NK1-29 F-SEP NK1-30 F-SEP NK1-31 F-SEP NK1-32 F-SEP NK1-33 F-SEP NK1-34 F-SEP NK1-35 F-SEP NK1-36 F-SEP NK1-37 F-SEP NK1-38 F-SEP NK1-39 F-SEP NK1-40 F-SEP NK1-41</w:t>
      </w:r>
    </w:p>
    <w:p w:rsidR="001240F6" w:rsidRPr="0026150D" w:rsidRDefault="001240F6" w:rsidP="001240F6"/>
    <w:p w:rsidR="001240F6" w:rsidRPr="0026150D" w:rsidRDefault="001240F6" w:rsidP="001240F6">
      <w:pPr>
        <w:pStyle w:val="eBNF"/>
        <w:rPr>
          <w:lang w:val="en-US"/>
        </w:rPr>
      </w:pPr>
      <w:r w:rsidRPr="0026150D">
        <w:rPr>
          <w:lang w:val="en-US"/>
        </w:rPr>
        <w:t>NPU := NPU-1 F-SEP NPU-2</w:t>
      </w:r>
    </w:p>
    <w:p w:rsidR="001240F6" w:rsidRPr="0026150D" w:rsidRDefault="001240F6" w:rsidP="001240F6"/>
    <w:p w:rsidR="001240F6" w:rsidRPr="0026150D" w:rsidRDefault="001240F6" w:rsidP="001240F6">
      <w:pPr>
        <w:pStyle w:val="eBNF"/>
        <w:rPr>
          <w:lang w:val="en-US"/>
        </w:rPr>
      </w:pPr>
      <w:r w:rsidRPr="0026150D">
        <w:rPr>
          <w:lang w:val="en-US"/>
        </w:rPr>
        <w:t>NSC := NSC-1 F-SEP NSC-2 F-SEP NSC-3 F-SEP NSC-4 F-SEP NSC-5 F-SEP NSC-6 F-SEP NSC-7 F-SEP NSC-8 F-SEP NSC-9</w:t>
      </w:r>
    </w:p>
    <w:p w:rsidR="001240F6" w:rsidRPr="0026150D" w:rsidRDefault="001240F6" w:rsidP="001240F6"/>
    <w:p w:rsidR="001240F6" w:rsidRPr="0026150D" w:rsidRDefault="001240F6" w:rsidP="001240F6">
      <w:pPr>
        <w:pStyle w:val="eBNF"/>
        <w:rPr>
          <w:lang w:val="en-US"/>
        </w:rPr>
      </w:pPr>
      <w:r w:rsidRPr="0026150D">
        <w:rPr>
          <w:lang w:val="en-US"/>
        </w:rPr>
        <w:t>NST := NST-1 F-SEP NST-2 F-SEP NST-3 F-SEP NST-4 F-SEP NST-5 F-SEP NST-6 F-SEP NST-7 F-SEP NST-8 F-SEP NST-9 F-SEP NST-10 F-SEP NST-11 F-SEP NST-12 F-SEP NST-13 F-SEP NST-14 F-SEP NST-15</w:t>
      </w:r>
    </w:p>
    <w:p w:rsidR="001240F6" w:rsidRPr="0026150D" w:rsidRDefault="001240F6" w:rsidP="001240F6"/>
    <w:p w:rsidR="001240F6" w:rsidRPr="0026150D" w:rsidRDefault="001240F6" w:rsidP="001240F6">
      <w:pPr>
        <w:pStyle w:val="eBNF"/>
        <w:rPr>
          <w:lang w:val="en-US"/>
        </w:rPr>
      </w:pPr>
      <w:r w:rsidRPr="0026150D">
        <w:rPr>
          <w:lang w:val="en-US"/>
        </w:rPr>
        <w:t>NTE := NTE-1 F-SEP NTE-2 F-SEP NTE-3 F-SEP NTE-4 F-SEP NTE-5 F-SEP NTE-6 F-SEP NTE-7 F-SEP NTE-8 F-SEP NTE-9</w:t>
      </w:r>
    </w:p>
    <w:p w:rsidR="001240F6" w:rsidRPr="0026150D" w:rsidRDefault="001240F6" w:rsidP="001240F6"/>
    <w:p w:rsidR="001240F6" w:rsidRPr="0026150D" w:rsidRDefault="001240F6" w:rsidP="001240F6">
      <w:pPr>
        <w:pStyle w:val="eBNF"/>
        <w:rPr>
          <w:lang w:val="en-US"/>
        </w:rPr>
      </w:pPr>
      <w:r w:rsidRPr="0026150D">
        <w:rPr>
          <w:lang w:val="en-US"/>
        </w:rPr>
        <w:t>OBR := OBR-1 F-SEP OBR-2 F-SEP OBR-3 F-SEP OBR-4 F-SEP OBR-5 F-SEP OBR-6 F-SEP OBR-7 F-SEP OBR-8 F-SEP OBR-9 F-SEP OBR-10 F-SEP OBR-11 F-SEP OBR-12 F-SEP OBR-13 F-SEP OBR-14 F-SEP OBR-15 F-SEP OBR-16 F-SEP OBR-17 F-SEP OBR-18 F-SEP OBR-19 F-SEP OBR-20 F-SEP OBR-21 F-SEP OBR-22 F-SEP OBR-23 F-SEP OBR-24 F-SEP OBR-25 F-SEP OBR-26 F-SEP OBR-27 F-SEP OBR-28 F-SEP OBR-29 F-SEP OBR-30 F-SEP OBR-31 F-SEP OBR-32 F-SEP OBR-33 F-SEP OBR-34 F-SEP OBR-35 F-SEP OBR-36 F-SEP OBR-37 F-SEP OBR-38 F-SEP OBR-39 F-SEP OBR-40 F-SEP OBR-41 F-SEP OBR-42 F-SEP OBR-43 F-SEP OBR-44 F-SEP OBR-45 F-SEP OBR-46 F-SEP OBR-47 F-SEP OBR-48 F-SEP OBR-49 F-SEP OBR-50 F-SEP OBR-51 F-SEP OBR-52 F-SEP OBR-53 F-SEP OBR-54 F-SEP OBR-55</w:t>
      </w:r>
    </w:p>
    <w:p w:rsidR="001240F6" w:rsidRPr="0026150D" w:rsidRDefault="001240F6" w:rsidP="001240F6"/>
    <w:p w:rsidR="001240F6" w:rsidRPr="0026150D" w:rsidRDefault="001240F6" w:rsidP="001240F6">
      <w:pPr>
        <w:pStyle w:val="eBNF"/>
        <w:rPr>
          <w:lang w:val="en-US"/>
        </w:rPr>
      </w:pPr>
      <w:r w:rsidRPr="0026150D">
        <w:rPr>
          <w:lang w:val="en-US"/>
        </w:rPr>
        <w:t xml:space="preserve">OBX := OBX-1 F-SEP OBX-2 F-SEP OBX-3 F-SEP OBX-4 F-SEP OBX-5 F-SEP OBX-6 F-SEP OBX-7 F-SEP OBX-8 F-SEP OBX-9 F-SEP OBX-10 F-SEP OBX-11 F-SEP OBX-12 F-SEP OBX-13 F-SEP OBX-14 F-SEP OBX-15 F-SEP OBX-16 F-SEP OBX-17 F-SEP OBX-18 F-SEP OBX-19 F-SEP OBX-20 F-SEP OBX-21 F-SEP OBX-22 F-SEP OBX-23 F-SEP OBX-24 F-SEP </w:t>
      </w:r>
      <w:r w:rsidRPr="0026150D">
        <w:rPr>
          <w:lang w:val="en-US"/>
        </w:rPr>
        <w:lastRenderedPageBreak/>
        <w:t>OBX-25 F-SEP OBX-26 F-SEP OBX-27 F-SEP OBX-28 F-SEP OBX-29 F-SEP OBX-30 F-SEP OBX-31 F-SEP OBX-32 F-SEP OBX-33</w:t>
      </w:r>
    </w:p>
    <w:p w:rsidR="001240F6" w:rsidRPr="0026150D" w:rsidRDefault="001240F6" w:rsidP="001240F6"/>
    <w:p w:rsidR="001240F6" w:rsidRPr="0026150D" w:rsidRDefault="001240F6" w:rsidP="001240F6">
      <w:pPr>
        <w:pStyle w:val="eBNF"/>
        <w:rPr>
          <w:lang w:val="en-US"/>
        </w:rPr>
      </w:pPr>
      <w:r w:rsidRPr="0026150D">
        <w:rPr>
          <w:lang w:val="en-US"/>
        </w:rPr>
        <w:t>ODS := ODS-1 F-SEP ODS-2 F-SEP ODS-3 F-SEP ODS-4</w:t>
      </w:r>
    </w:p>
    <w:p w:rsidR="001240F6" w:rsidRPr="0026150D" w:rsidRDefault="001240F6" w:rsidP="001240F6"/>
    <w:p w:rsidR="001240F6" w:rsidRDefault="001240F6" w:rsidP="001240F6">
      <w:pPr>
        <w:pStyle w:val="eBNF"/>
      </w:pPr>
      <w:r>
        <w:t>ODT := ODT-1 F-SEP ODT-2 F-SEP ODT-3</w:t>
      </w:r>
    </w:p>
    <w:p w:rsidR="001240F6" w:rsidRPr="001240F6" w:rsidRDefault="001240F6" w:rsidP="001240F6">
      <w:pPr>
        <w:rPr>
          <w:lang w:val="de-DE"/>
        </w:rPr>
      </w:pPr>
    </w:p>
    <w:p w:rsidR="001240F6" w:rsidRPr="0026150D" w:rsidRDefault="001240F6" w:rsidP="001240F6">
      <w:pPr>
        <w:pStyle w:val="eBNF"/>
        <w:rPr>
          <w:lang w:val="en-US"/>
        </w:rPr>
      </w:pPr>
      <w:r w:rsidRPr="0026150D">
        <w:rPr>
          <w:lang w:val="en-US"/>
        </w:rPr>
        <w:t>OH1 := OH1-1 F-SEP OH1-2 F-SEP OH1-3 F-SEP OH1-4 F-SEP OH1-5 F-SEP OH1-6 F-SEP OH1-7</w:t>
      </w:r>
    </w:p>
    <w:p w:rsidR="001240F6" w:rsidRPr="0026150D" w:rsidRDefault="001240F6" w:rsidP="001240F6"/>
    <w:p w:rsidR="001240F6" w:rsidRPr="0026150D" w:rsidRDefault="001240F6" w:rsidP="001240F6">
      <w:pPr>
        <w:pStyle w:val="eBNF"/>
        <w:rPr>
          <w:lang w:val="en-US"/>
        </w:rPr>
      </w:pPr>
      <w:r w:rsidRPr="0026150D">
        <w:rPr>
          <w:lang w:val="en-US"/>
        </w:rPr>
        <w:t>OH2 := OH2-1 F-SEP OH2-2 F-SEP OH2-3 F-SEP OH2-4 F-SEP OH2-5 F-SEP OH2-6 F-SEP OH2-7 F-SEP OH2-8 F-SEP OH2-9 F-SEP OH2-10 F-SEP OH2-11 F-SEP OH2-12 F-SEP OH2-13 F-SEP OH2-14 F-SEP OH2-15 F-SEP OH2-16 F-SEP OH2-17 F-SEP OH2-18</w:t>
      </w:r>
    </w:p>
    <w:p w:rsidR="001240F6" w:rsidRPr="0026150D" w:rsidRDefault="001240F6" w:rsidP="001240F6"/>
    <w:p w:rsidR="001240F6" w:rsidRPr="0026150D" w:rsidRDefault="001240F6" w:rsidP="001240F6">
      <w:pPr>
        <w:pStyle w:val="eBNF"/>
        <w:rPr>
          <w:lang w:val="en-US"/>
        </w:rPr>
      </w:pPr>
      <w:r w:rsidRPr="0026150D">
        <w:rPr>
          <w:lang w:val="en-US"/>
        </w:rPr>
        <w:t>OH3 := OH3-1 F-SEP OH3-2 F-SEP OH3-3 F-SEP OH3-4 F-SEP OH3-5 F-SEP OH3-6 F-SEP OH3-7 F-SEP OH3-8</w:t>
      </w:r>
    </w:p>
    <w:p w:rsidR="001240F6" w:rsidRPr="0026150D" w:rsidRDefault="001240F6" w:rsidP="001240F6"/>
    <w:p w:rsidR="001240F6" w:rsidRPr="0026150D" w:rsidRDefault="001240F6" w:rsidP="001240F6">
      <w:pPr>
        <w:pStyle w:val="eBNF"/>
        <w:rPr>
          <w:lang w:val="en-US"/>
        </w:rPr>
      </w:pPr>
      <w:r w:rsidRPr="0026150D">
        <w:rPr>
          <w:lang w:val="en-US"/>
        </w:rPr>
        <w:t>OH4 := OH4-1 F-SEP OH4-2 F-SEP OH4-3 F-SEP OH4-4 F-SEP OH4-5 F-SEP OH4-6</w:t>
      </w:r>
    </w:p>
    <w:p w:rsidR="001240F6" w:rsidRPr="0026150D" w:rsidRDefault="001240F6" w:rsidP="001240F6"/>
    <w:p w:rsidR="001240F6" w:rsidRPr="0026150D" w:rsidRDefault="001240F6" w:rsidP="001240F6">
      <w:pPr>
        <w:pStyle w:val="eBNF"/>
        <w:rPr>
          <w:lang w:val="en-US"/>
        </w:rPr>
      </w:pPr>
      <w:r w:rsidRPr="0026150D">
        <w:rPr>
          <w:lang w:val="en-US"/>
        </w:rPr>
        <w:t>OM1 := OM1-1 F-SEP OM1-2 F-SEP OM1-3 F-SEP OM1-4 F-SEP OM1-5 F-SEP OM1-6 F-SEP OM1-7 F-SEP OM1-8 F-SEP OM1-9 F-SEP OM1-10 F-SEP OM1-11 F-SEP OM1-12 F-SEP OM1-13 F-SEP OM1-14 F-SEP OM1-15 F-SEP OM1-16 F-SEP OM1-17 F-SEP OM1-18 F-SEP OM1-19 F-SEP OM1-20 F-SEP OM1-21 F-SEP OM1-22 F-SEP OM1-23 F-SEP OM1-24 F-SEP OM1-25 F-SEP OM1-26 F-SEP OM1-27 F-SEP OM1-28 F-SEP OM1-29 F-SEP OM1-30 F-SEP OM1-31 F-SEP OM1-32 F-SEP OM1-33 F-SEP OM1-34 F-SEP OM1-35 F-SEP OM1-36 F-SEP OM1-37 F-SEP OM1-38 F-SEP OM1-39 F-SEP OM1-40 F-SEP OM1-41 F-SEP OM1-42 F-SEP OM1-43 F-SEP OM1-44 F-SEP OM1-45 F-SEP OM1-46 F-SEP OM1-47 F-SEP OM1-48 F-SEP OM1-49 F-SEP OM1-50 F-SEP OM1-51 F-SEP OM1-52 F-SEP OM1-53 F-SEP OM1-54 F-SEP OM1-55 F-SEP OM1-56 F-SEP OM1-57 F-SEP OM1-58 F-SEP OM1-59</w:t>
      </w:r>
    </w:p>
    <w:p w:rsidR="001240F6" w:rsidRPr="0026150D" w:rsidRDefault="001240F6" w:rsidP="001240F6"/>
    <w:p w:rsidR="001240F6" w:rsidRPr="0026150D" w:rsidRDefault="001240F6" w:rsidP="001240F6">
      <w:pPr>
        <w:pStyle w:val="eBNF"/>
        <w:rPr>
          <w:lang w:val="en-US"/>
        </w:rPr>
      </w:pPr>
      <w:r w:rsidRPr="0026150D">
        <w:rPr>
          <w:lang w:val="en-US"/>
        </w:rPr>
        <w:t>OM2 := OM2-1 F-SEP OM2-2 F-SEP OM2-3 F-SEP OM2-4 F-SEP OM2-5 F-SEP OM2-6 F-SEP OM2-7 F-SEP OM2-8 F-SEP OM2-9 F-SEP OM2-10</w:t>
      </w:r>
    </w:p>
    <w:p w:rsidR="001240F6" w:rsidRPr="0026150D" w:rsidRDefault="001240F6" w:rsidP="001240F6"/>
    <w:p w:rsidR="001240F6" w:rsidRPr="0026150D" w:rsidRDefault="001240F6" w:rsidP="001240F6">
      <w:pPr>
        <w:pStyle w:val="eBNF"/>
        <w:rPr>
          <w:lang w:val="en-US"/>
        </w:rPr>
      </w:pPr>
      <w:r w:rsidRPr="0026150D">
        <w:rPr>
          <w:lang w:val="en-US"/>
        </w:rPr>
        <w:t>OM3 := OM3-1 F-SEP OM3-2 F-SEP OM3-3 F-SEP OM3-4 F-SEP OM3-5 F-SEP OM3-6 F-SEP OM3-7</w:t>
      </w:r>
    </w:p>
    <w:p w:rsidR="001240F6" w:rsidRPr="0026150D" w:rsidRDefault="001240F6" w:rsidP="001240F6"/>
    <w:p w:rsidR="001240F6" w:rsidRPr="0026150D" w:rsidRDefault="001240F6" w:rsidP="001240F6">
      <w:pPr>
        <w:pStyle w:val="eBNF"/>
        <w:rPr>
          <w:lang w:val="en-US"/>
        </w:rPr>
      </w:pPr>
      <w:r w:rsidRPr="0026150D">
        <w:rPr>
          <w:lang w:val="en-US"/>
        </w:rPr>
        <w:t>OM4 := OM4-1 F-SEP OM4-2 F-SEP OM4-3 F-SEP OM4-4 F-SEP OM4-5 F-SEP OM4-6 F-SEP OM4-7 F-SEP OM4-8 F-SEP OM4-9 F-SEP OM4-10 F-SEP OM4-11 F-SEP OM4-12 F-SEP OM4-13 F-SEP OM4-14 F-SEP OM4-15 F-SEP OM4-16 F-SEP OM4-17 F-SEP OM4-18</w:t>
      </w:r>
    </w:p>
    <w:p w:rsidR="001240F6" w:rsidRPr="0026150D" w:rsidRDefault="001240F6" w:rsidP="001240F6"/>
    <w:p w:rsidR="001240F6" w:rsidRPr="0026150D" w:rsidRDefault="001240F6" w:rsidP="001240F6">
      <w:pPr>
        <w:pStyle w:val="eBNF"/>
        <w:rPr>
          <w:lang w:val="en-US"/>
        </w:rPr>
      </w:pPr>
      <w:r w:rsidRPr="0026150D">
        <w:rPr>
          <w:lang w:val="en-US"/>
        </w:rPr>
        <w:t>OM5 := OM5-1 F-SEP OM5-2 F-SEP OM5-3</w:t>
      </w:r>
    </w:p>
    <w:p w:rsidR="001240F6" w:rsidRPr="0026150D" w:rsidRDefault="001240F6" w:rsidP="001240F6"/>
    <w:p w:rsidR="001240F6" w:rsidRPr="0026150D" w:rsidRDefault="001240F6" w:rsidP="001240F6">
      <w:pPr>
        <w:pStyle w:val="eBNF"/>
        <w:rPr>
          <w:lang w:val="en-US"/>
        </w:rPr>
      </w:pPr>
      <w:r w:rsidRPr="0026150D">
        <w:rPr>
          <w:lang w:val="en-US"/>
        </w:rPr>
        <w:t>OM6 := OM6-1 F-SEP OM6-2</w:t>
      </w:r>
    </w:p>
    <w:p w:rsidR="001240F6" w:rsidRPr="0026150D" w:rsidRDefault="001240F6" w:rsidP="001240F6"/>
    <w:p w:rsidR="001240F6" w:rsidRPr="00FF3088" w:rsidRDefault="001240F6" w:rsidP="001240F6">
      <w:pPr>
        <w:pStyle w:val="eBNF"/>
        <w:rPr>
          <w:lang w:val="en-US"/>
        </w:rPr>
      </w:pPr>
      <w:r w:rsidRPr="00FF3088">
        <w:rPr>
          <w:lang w:val="en-US"/>
        </w:rPr>
        <w:t>OM7 := OM7-1 F-SEP OM7-2 F-SEP OM7-3 F-SEP OM7-4 F-SEP OM7-5 F-SEP OM7-6 F-SEP OM7-7 F-SEP OM7-8 F-SEP OM7-9 F-SEP OM7-10 F-SEP OM7-11 F-SEP OM7-12 F-SEP OM7-13 F-SEP OM7-14 F-SEP OM7-15 F-SEP OM7-16 F-SEP OM7-17 F-SEP OM7-18 F-SEP OM7-19 F-SEP OM7-20 F-SEP OM7-21 F-SEP OM7-22 F-SEP OM7-23 F-SEP OM7-24</w:t>
      </w:r>
    </w:p>
    <w:p w:rsidR="001240F6" w:rsidRPr="00FF3088" w:rsidRDefault="001240F6" w:rsidP="001240F6"/>
    <w:p w:rsidR="001240F6" w:rsidRPr="00FF3088" w:rsidRDefault="001240F6" w:rsidP="001240F6">
      <w:pPr>
        <w:pStyle w:val="eBNF"/>
        <w:rPr>
          <w:lang w:val="en-US"/>
        </w:rPr>
      </w:pPr>
      <w:r w:rsidRPr="00FF3088">
        <w:rPr>
          <w:lang w:val="en-US"/>
        </w:rPr>
        <w:t>OMC := OMC-1 F-SEP OMC-2 F-SEP OMC-3 F-SEP OMC-4 F-SEP OMC-5 F-SEP OMC-6 F-SEP OMC-7 F-SEP OMC-8 F-SEP OMC-9 F-SEP OMC-10 F-SEP OMC-11 F-SEP OMC-12 F-SEP OMC-13</w:t>
      </w:r>
    </w:p>
    <w:p w:rsidR="001240F6" w:rsidRPr="00FF3088" w:rsidRDefault="001240F6" w:rsidP="001240F6"/>
    <w:p w:rsidR="001240F6" w:rsidRPr="00FF3088" w:rsidRDefault="001240F6" w:rsidP="001240F6">
      <w:pPr>
        <w:pStyle w:val="eBNF"/>
        <w:rPr>
          <w:lang w:val="en-US"/>
        </w:rPr>
      </w:pPr>
      <w:r w:rsidRPr="00FF3088">
        <w:rPr>
          <w:lang w:val="en-US"/>
        </w:rPr>
        <w:t>ORC := ORC-1 F-SEP ORC-2 F-SEP ORC-3 F-SEP ORC-4 F-SEP ORC-5 F-SEP ORC-6 F-SEP ORC-7 F-SEP ORC-8 F-SEP ORC-9 F-SEP ORC-10 F-SEP ORC-11 F-SEP ORC-12 F-SEP ORC-13 F-SEP ORC-14 F-SEP ORC-15 F-SEP ORC-16 F-SEP ORC-17 F-SEP ORC-18 F-SEP ORC-19 F-SEP ORC-20 F-SEP ORC-21 F-SEP ORC-22 F-SEP ORC-23 F-SEP ORC-24 F-SEP ORC-25 F-SEP ORC-26 F-SEP ORC-27 F-SEP ORC-28 F-SEP ORC-29 F-SEP ORC-30 F-SEP ORC-31 F-SEP ORC-32 F-SEP ORC-33 F-SEP ORC-34 F-SEP ORC-35 F-SEP ORC-36 F-SEP ORC-37 F-SEP ORC-38</w:t>
      </w:r>
    </w:p>
    <w:p w:rsidR="001240F6" w:rsidRPr="00FF3088" w:rsidRDefault="001240F6" w:rsidP="001240F6"/>
    <w:p w:rsidR="001240F6" w:rsidRPr="00FF3088" w:rsidRDefault="001240F6" w:rsidP="001240F6">
      <w:pPr>
        <w:pStyle w:val="eBNF"/>
        <w:rPr>
          <w:lang w:val="en-US"/>
        </w:rPr>
      </w:pPr>
      <w:r w:rsidRPr="00FF3088">
        <w:rPr>
          <w:lang w:val="en-US"/>
        </w:rPr>
        <w:t>ORG := ORG-1 F-SEP ORG-2 F-SEP ORG-3 F-SEP ORG-4 F-SEP ORG-5 F-SEP ORG-6 F-SEP ORG-7 F-SEP ORG-8 F-SEP ORG-9 F-SEP ORG-10 F-SEP ORG-11 F-SEP ORG-12 F-SEP ORG-13</w:t>
      </w:r>
    </w:p>
    <w:p w:rsidR="001240F6" w:rsidRPr="00FF3088" w:rsidRDefault="001240F6" w:rsidP="001240F6"/>
    <w:p w:rsidR="001240F6" w:rsidRDefault="001240F6" w:rsidP="001240F6">
      <w:pPr>
        <w:pStyle w:val="eBNF"/>
        <w:rPr>
          <w:lang w:val="en-US"/>
        </w:rPr>
      </w:pPr>
      <w:r w:rsidRPr="0026150D">
        <w:rPr>
          <w:lang w:val="en-US"/>
        </w:rPr>
        <w:t>OVR := OVR-1 F-SEP OVR-2 F-SEP OVR-3 F-SEP OVR-4 F-SEP OVR-5</w:t>
      </w:r>
    </w:p>
    <w:p w:rsidR="001240F6" w:rsidRDefault="001240F6" w:rsidP="001240F6"/>
    <w:p w:rsidR="001240F6" w:rsidRDefault="001240F6" w:rsidP="001240F6">
      <w:pPr>
        <w:pStyle w:val="eBNF"/>
        <w:rPr>
          <w:lang w:val="en-US"/>
        </w:rPr>
      </w:pPr>
      <w:r>
        <w:rPr>
          <w:lang w:val="en-US"/>
        </w:rPr>
        <w:t>PAC := PAC-1 F-SEP PAC-2 F-SEP PAC-3 F-SEP PAC-4 F-SEP PAC-5 F-SEP PAC-6 F-SEP PAC-7 F-SEP PAC-8 F-SEP PAC-9</w:t>
      </w:r>
    </w:p>
    <w:p w:rsidR="001240F6" w:rsidRDefault="001240F6" w:rsidP="001240F6"/>
    <w:p w:rsidR="001240F6" w:rsidRDefault="001240F6" w:rsidP="001240F6">
      <w:pPr>
        <w:pStyle w:val="eBNF"/>
        <w:rPr>
          <w:lang w:val="en-US"/>
        </w:rPr>
      </w:pPr>
      <w:r>
        <w:rPr>
          <w:lang w:val="en-US"/>
        </w:rPr>
        <w:t>PCE := PCE-1 F-SEP PCE-2 F-SEP PCE-3 F-SEP PCE-4</w:t>
      </w:r>
    </w:p>
    <w:p w:rsidR="001240F6" w:rsidRDefault="001240F6" w:rsidP="001240F6"/>
    <w:p w:rsidR="001240F6" w:rsidRDefault="001240F6" w:rsidP="001240F6">
      <w:pPr>
        <w:pStyle w:val="eBNF"/>
        <w:rPr>
          <w:lang w:val="en-US"/>
        </w:rPr>
      </w:pPr>
      <w:r>
        <w:rPr>
          <w:lang w:val="en-US"/>
        </w:rPr>
        <w:t>PCR := PCR-1 F-SEP PCR-2 F-SEP PCR-3 F-SEP PCR-4 F-SEP PCR-5 F-SEP PCR-6 F-SEP PCR-7 F-SEP PCR-8 F-SEP PCR-9 F-SEP PCR-10 F-SEP PCR-11 F-SEP PCR-12 F-SEP PCR-13 F-SEP PCR-14 F-SEP PCR-15 F-SEP PCR-16 F-SEP PCR-17 F-SEP PCR-18 F-SEP PCR-19 F-SEP PCR-20 F-SEP PCR-21 F-SEP PCR-22 F-SEP PCR-23</w:t>
      </w:r>
    </w:p>
    <w:p w:rsidR="001240F6" w:rsidRDefault="001240F6" w:rsidP="001240F6"/>
    <w:p w:rsidR="001240F6" w:rsidRDefault="001240F6" w:rsidP="001240F6">
      <w:pPr>
        <w:pStyle w:val="eBNF"/>
        <w:rPr>
          <w:lang w:val="en-US"/>
        </w:rPr>
      </w:pPr>
      <w:r>
        <w:rPr>
          <w:lang w:val="en-US"/>
        </w:rPr>
        <w:t>PD1 := PD1-1 F-SEP PD1-2 F-SEP PD1-3 F-SEP PD1-4 F-SEP PD1-5 F-SEP PD1-6 F-SEP PD1-7 F-SEP PD1-8 F-SEP PD1-9 F-SEP PD1-10 F-SEP PD1-11 F-SEP PD1-12 F-SEP PD1-13 F-SEP PD1-14 F-SEP PD1-15 F-SEP PD1-16 F-SEP PD1-17 F-SEP PD1-18 F-SEP PD1-19 F-SEP PD1-20 F-SEP PD1-21 F-SEP PD1-22 F-SEP PD1-23</w:t>
      </w:r>
    </w:p>
    <w:p w:rsidR="001240F6" w:rsidRDefault="001240F6" w:rsidP="001240F6"/>
    <w:p w:rsidR="001240F6" w:rsidRDefault="001240F6" w:rsidP="001240F6">
      <w:pPr>
        <w:pStyle w:val="eBNF"/>
        <w:rPr>
          <w:lang w:val="en-US"/>
        </w:rPr>
      </w:pPr>
      <w:r>
        <w:rPr>
          <w:lang w:val="en-US"/>
        </w:rPr>
        <w:t>PDA := PDA-1 F-SEP PDA-2 F-SEP PDA-3 F-SEP PDA-4 F-SEP PDA-5 F-SEP PDA-6 F-SEP PDA-7 F-SEP PDA-8 F-SEP PDA-9</w:t>
      </w:r>
    </w:p>
    <w:p w:rsidR="001240F6" w:rsidRDefault="001240F6" w:rsidP="001240F6"/>
    <w:p w:rsidR="001240F6" w:rsidRDefault="001240F6" w:rsidP="001240F6">
      <w:pPr>
        <w:pStyle w:val="eBNF"/>
        <w:rPr>
          <w:lang w:val="en-US"/>
        </w:rPr>
      </w:pPr>
      <w:r>
        <w:rPr>
          <w:lang w:val="en-US"/>
        </w:rPr>
        <w:t>PDC := PDC-1 F-SEP PDC-2 F-SEP PDC-3 F-SEP PDC-4 F-SEP PDC-5 F-SEP PDC-6 F-SEP PDC-7 F-SEP PDC-8 F-SEP PDC-9 F-SEP PDC-10 F-SEP PDC-11 F-SEP PDC-12 F-SEP PDC-13 F-SEP PDC-14 F-SEP PDC-15</w:t>
      </w:r>
    </w:p>
    <w:p w:rsidR="001240F6" w:rsidRDefault="001240F6" w:rsidP="001240F6"/>
    <w:p w:rsidR="001240F6" w:rsidRDefault="001240F6" w:rsidP="001240F6">
      <w:pPr>
        <w:pStyle w:val="eBNF"/>
        <w:rPr>
          <w:lang w:val="en-US"/>
        </w:rPr>
      </w:pPr>
      <w:r>
        <w:rPr>
          <w:lang w:val="en-US"/>
        </w:rPr>
        <w:t>PEO := PEO-1 F-SEP PEO-2 F-SEP PEO-3 F-SEP PEO-4 F-SEP PEO-5 F-SEP PEO-6 F-SEP PEO-7 F-SEP PEO-8 F-SEP PEO-9 F-SEP PEO-10 F-SEP PEO-11 F-SEP PEO-12 F-SEP PEO-13 F-SEP PEO-14 F-SEP PEO-15 F-SEP PEO-16 F-SEP PEO-17 F-SEP PEO-18 F-SEP PEO-19 F-SEP PEO-20 F-SEP PEO-21 F-SEP PEO-22 F-SEP PEO-23 F-SEP PEO-24 F-SEP PEO-25</w:t>
      </w:r>
    </w:p>
    <w:p w:rsidR="001240F6" w:rsidRDefault="001240F6" w:rsidP="001240F6"/>
    <w:p w:rsidR="001240F6" w:rsidRDefault="001240F6" w:rsidP="001240F6">
      <w:pPr>
        <w:pStyle w:val="eBNF"/>
        <w:rPr>
          <w:lang w:val="en-US"/>
        </w:rPr>
      </w:pPr>
      <w:r>
        <w:rPr>
          <w:lang w:val="en-US"/>
        </w:rPr>
        <w:t>PES := PES-1 F-SEP PES-2 F-SEP PES-3 F-SEP PES-4 F-SEP PES-5 F-SEP PES-6 F-SEP PES-7 F-SEP PES-8 F-SEP PES-9 F-SEP PES-10 F-SEP PES-11 F-SEP PES-12 F-SEP PES-13</w:t>
      </w:r>
    </w:p>
    <w:p w:rsidR="001240F6" w:rsidRDefault="001240F6" w:rsidP="001240F6"/>
    <w:p w:rsidR="001240F6" w:rsidRDefault="001240F6" w:rsidP="001240F6">
      <w:pPr>
        <w:pStyle w:val="eBNF"/>
        <w:rPr>
          <w:lang w:val="en-US"/>
        </w:rPr>
      </w:pPr>
      <w:r>
        <w:rPr>
          <w:lang w:val="en-US"/>
        </w:rPr>
        <w:t>PID := PID-1 F-SEP PID-2 F-SEP PID-3 F-SEP PID-4 F-SEP PID-5 F-SEP PID-6 F-SEP PID-7 F-SEP PID-8 F-SEP PID-9 F-SEP PID-10 F-SEP PID-11 F-SEP PID-12 F-SEP PID-13 F-SEP PID-14 F-SEP PID-15 F-SEP PID-16 F-SEP PID-17 F-SEP PID-18 F-SEP PID-19 F-SEP PID-20 F-SEP PID-21 F-SEP PID-22 F-SEP PID-23 F-SEP PID-24 F-SEP PID-25 F-SEP PID-26 F-SEP PID-27 F-SEP PID-28 F-SEP PID-29 F-SEP PID-30 F-SEP PID-31 F-SEP PID-32 F-SEP PID-33 F-SEP PID-34 F-SEP PID-35 F-SEP PID-36 F-SEP PID-37 F-SEP PID-38 F-SEP PID-39 F-SEP PID-40</w:t>
      </w:r>
    </w:p>
    <w:p w:rsidR="001240F6" w:rsidRDefault="001240F6" w:rsidP="001240F6"/>
    <w:p w:rsidR="001240F6" w:rsidRDefault="001240F6" w:rsidP="001240F6">
      <w:pPr>
        <w:pStyle w:val="eBNF"/>
        <w:rPr>
          <w:lang w:val="en-US"/>
        </w:rPr>
      </w:pPr>
      <w:r>
        <w:rPr>
          <w:lang w:val="en-US"/>
        </w:rPr>
        <w:t>PKG := PKG-1 F-SEP PKG-2 F-SEP PKG-3 F-SEP PKG-4 F-SEP PKG-5 F-SEP PKG-6 F-SEP PKG-7 F-SEP PKG-8 F-SEP PKG-9 F-SEP PKG-10 F-SEP PKG-11</w:t>
      </w:r>
    </w:p>
    <w:p w:rsidR="001240F6" w:rsidRDefault="001240F6" w:rsidP="001240F6"/>
    <w:p w:rsidR="001240F6" w:rsidRDefault="001240F6" w:rsidP="001240F6">
      <w:pPr>
        <w:pStyle w:val="eBNF"/>
        <w:rPr>
          <w:lang w:val="en-US"/>
        </w:rPr>
      </w:pPr>
      <w:r>
        <w:rPr>
          <w:lang w:val="en-US"/>
        </w:rPr>
        <w:t>PM1 := PM1-1 F-SEP PM1-2 F-SEP PM1-3 F-SEP PM1-4 F-SEP PM1-5 F-SEP PM1-6 F-SEP PM1-7 F-SEP PM1-8 F-SEP PM1-9 F-SEP PM1-10 F-SEP PM1-11 F-SEP PM1-12 F-SEP PM1-13 F-SEP PM1-14 F-SEP PM1-15 F-SEP PM1-16 F-SEP PM1-17 F-SEP PM1-18 F-SEP PM1-19 F-SEP PM1-20 F-SEP PM1-21 F-SEP PM1-22 F-SEP PM1-23 F-SEP PM1-24</w:t>
      </w:r>
    </w:p>
    <w:p w:rsidR="001240F6" w:rsidRDefault="001240F6" w:rsidP="001240F6"/>
    <w:p w:rsidR="001240F6" w:rsidRDefault="001240F6" w:rsidP="001240F6">
      <w:pPr>
        <w:pStyle w:val="eBNF"/>
        <w:rPr>
          <w:lang w:val="en-US"/>
        </w:rPr>
      </w:pPr>
      <w:r>
        <w:rPr>
          <w:lang w:val="en-US"/>
        </w:rPr>
        <w:t>PMT := PMT-1 F-SEP PMT-2 F-SEP PMT-3 F-SEP PMT-4 F-SEP PMT-5 F-SEP PMT-6 F-SEP PMT-7 F-SEP PMT-8 F-SEP PMT-9 F-SEP PMT-10 F-SEP PMT-11 F-SEP PMT-12</w:t>
      </w:r>
    </w:p>
    <w:p w:rsidR="001240F6" w:rsidRDefault="001240F6" w:rsidP="001240F6"/>
    <w:p w:rsidR="001240F6" w:rsidRDefault="001240F6" w:rsidP="001240F6">
      <w:pPr>
        <w:pStyle w:val="eBNF"/>
        <w:rPr>
          <w:lang w:val="en-US"/>
        </w:rPr>
      </w:pPr>
      <w:r>
        <w:rPr>
          <w:lang w:val="en-US"/>
        </w:rPr>
        <w:t>PR1 := PR1-1 F-SEP PR1-2 F-SEP PR1-3 F-SEP PR1-4 F-SEP PR1-5 F-SEP PR1-6 F-SEP PR1-7 F-SEP PR1-8 F-SEP PR1-9 F-SEP PR1-10 F-SEP PR1-11 F-SEP PR1-12 F-SEP PR1-13 F-SEP PR1-14 F-SEP PR1-15 F-SEP PR1-16 F-SEP PR1-17 F-SEP PR1-18 F-SEP PR1-19 F-SEP PR1-20 F-SEP PR1-21 F-SEP PR1-22 F-SEP PR1-23 F-SEP PR1-24 F-SEP PR1-25</w:t>
      </w:r>
    </w:p>
    <w:p w:rsidR="001240F6" w:rsidRDefault="001240F6" w:rsidP="001240F6"/>
    <w:p w:rsidR="001240F6" w:rsidRDefault="001240F6" w:rsidP="001240F6">
      <w:pPr>
        <w:pStyle w:val="eBNF"/>
        <w:rPr>
          <w:lang w:val="en-US"/>
        </w:rPr>
      </w:pPr>
      <w:r>
        <w:rPr>
          <w:lang w:val="en-US"/>
        </w:rPr>
        <w:t>PRA := PRA-1 F-SEP PRA-2 F-SEP PRA-3 F-SEP PRA-4 F-SEP PRA-5 F-SEP PRA-6 F-SEP PRA-7 F-SEP PRA-8 F-SEP PRA-9 F-SEP PRA-10 F-SEP PRA-11 F-SEP PRA-12</w:t>
      </w:r>
    </w:p>
    <w:p w:rsidR="001240F6" w:rsidRDefault="001240F6" w:rsidP="001240F6"/>
    <w:p w:rsidR="001240F6" w:rsidRDefault="001240F6" w:rsidP="001240F6">
      <w:pPr>
        <w:pStyle w:val="eBNF"/>
        <w:rPr>
          <w:lang w:val="en-US"/>
        </w:rPr>
      </w:pPr>
      <w:r>
        <w:rPr>
          <w:lang w:val="en-US"/>
        </w:rPr>
        <w:t>PRB := PRB-1 F-SEP PRB-2 F-SEP PRB-3 F-SEP PRB-4 F-SEP PRB-5 F-SEP PRB-6 F-SEP PRB-7 F-SEP PRB-8 F-SEP PRB-9 F-SEP PRB-10 F-SEP PRB-11 F-SEP PRB-12 F-SEP PRB-13 F-SEP PRB-14 F-SEP PRB-15 F-SEP PRB-16 F-SEP PRB-17 F-SEP PRB-18 F-SEP PRB-19 F-SEP PRB-20 F-SEP PRB-21 F-SEP PRB-22 F-SEP PRB-23 F-SEP PRB-24 F-SEP PRB-25 F-SEP PRB-26 F-SEP PRB-27 F-SEP PRB-28</w:t>
      </w:r>
    </w:p>
    <w:p w:rsidR="001240F6" w:rsidRDefault="001240F6" w:rsidP="001240F6"/>
    <w:p w:rsidR="001240F6" w:rsidRDefault="001240F6" w:rsidP="001240F6">
      <w:pPr>
        <w:pStyle w:val="eBNF"/>
        <w:rPr>
          <w:lang w:val="en-US"/>
        </w:rPr>
      </w:pPr>
      <w:r>
        <w:rPr>
          <w:lang w:val="en-US"/>
        </w:rPr>
        <w:lastRenderedPageBreak/>
        <w:t>PRC := PRC-1 F-SEP PRC-2 F-SEP PRC-3 F-SEP PRC-4 F-SEP PRC-5 F-SEP PRC-6 F-SEP PRC-7 F-SEP PRC-8 F-SEP PRC-9 F-SEP PRC-10 F-SEP PRC-11 F-SEP PRC-12 F-SEP PRC-13 F-SEP PRC-14 F-SEP PRC-15 F-SEP PRC-16 F-SEP PRC-17 F-SEP PRC-18</w:t>
      </w:r>
    </w:p>
    <w:p w:rsidR="001240F6" w:rsidRDefault="001240F6" w:rsidP="001240F6"/>
    <w:p w:rsidR="001240F6" w:rsidRDefault="001240F6" w:rsidP="001240F6">
      <w:pPr>
        <w:pStyle w:val="eBNF"/>
        <w:rPr>
          <w:lang w:val="en-US"/>
        </w:rPr>
      </w:pPr>
      <w:r>
        <w:rPr>
          <w:lang w:val="en-US"/>
        </w:rPr>
        <w:t>PRD := PRD-1 F-SEP PRD-2 F-SEP PRD-3 F-SEP PRD-4 F-SEP PRD-5 F-SEP PRD-6 F-SEP PRD-7 F-SEP PRD-8 F-SEP PRD-9 F-SEP PRD-10 F-SEP PRD-11 F-SEP PRD-12 F-SEP PRD-13 F-SEP PRD-14</w:t>
      </w:r>
    </w:p>
    <w:p w:rsidR="001240F6" w:rsidRDefault="001240F6" w:rsidP="001240F6"/>
    <w:p w:rsidR="001240F6" w:rsidRDefault="001240F6" w:rsidP="001240F6">
      <w:pPr>
        <w:pStyle w:val="eBNF"/>
        <w:rPr>
          <w:lang w:val="en-US"/>
        </w:rPr>
      </w:pPr>
      <w:r>
        <w:rPr>
          <w:lang w:val="en-US"/>
        </w:rPr>
        <w:t>PRT := PRT-1 F-SEP PRT-2 F-SEP PRT-3 F-SEP PRT-4 F-SEP PRT-5 F-SEP PRT-6 F-SEP PRT-7 F-SEP PRT-8 F-SEP PRT-9 F-SEP PRT-10 F-SEP PRT-11 F-SEP PRT-12 F-SEP PRT-13 F-SEP PRT-14 F-SEP PRT-15 F-SEP PRT-16 F-SEP PRT-17 F-SEP PRT-18 F-SEP PRT-19 F-SEP PRT-20 F-SEP PRT-21 F-SEP PRT-22 F-SEP PRT-23 F-SEP PRT-24</w:t>
      </w:r>
    </w:p>
    <w:p w:rsidR="001240F6" w:rsidRDefault="001240F6" w:rsidP="001240F6"/>
    <w:p w:rsidR="001240F6" w:rsidRDefault="001240F6" w:rsidP="001240F6">
      <w:pPr>
        <w:pStyle w:val="eBNF"/>
        <w:rPr>
          <w:lang w:val="en-US"/>
        </w:rPr>
      </w:pPr>
      <w:r>
        <w:rPr>
          <w:lang w:val="en-US"/>
        </w:rPr>
        <w:t>PSG := PSG-1 F-SEP PSG-2 F-SEP PSG-3 F-SEP PSG-4 F-SEP PSG-5 F-SEP PSG-6</w:t>
      </w:r>
    </w:p>
    <w:p w:rsidR="001240F6" w:rsidRDefault="001240F6" w:rsidP="001240F6"/>
    <w:p w:rsidR="001240F6" w:rsidRDefault="001240F6" w:rsidP="001240F6">
      <w:pPr>
        <w:pStyle w:val="eBNF"/>
        <w:rPr>
          <w:lang w:val="en-US"/>
        </w:rPr>
      </w:pPr>
      <w:r>
        <w:rPr>
          <w:lang w:val="en-US"/>
        </w:rPr>
        <w:t>PSH := PSH-1 F-SEP PSH-2 F-SEP PSH-3 F-SEP PSH-4 F-SEP PSH-5 F-SEP PSH-6 F-SEP PSH-7 F-SEP PSH-8 F-SEP PSH-9 F-SEP PSH-10 F-SEP PSH-11 F-SEP PSH-12 F-SEP PSH-13 F-SEP PSH-14</w:t>
      </w:r>
    </w:p>
    <w:p w:rsidR="001240F6" w:rsidRDefault="001240F6" w:rsidP="001240F6"/>
    <w:p w:rsidR="001240F6" w:rsidRDefault="001240F6" w:rsidP="001240F6">
      <w:pPr>
        <w:pStyle w:val="eBNF"/>
        <w:rPr>
          <w:lang w:val="en-US"/>
        </w:rPr>
      </w:pPr>
      <w:r>
        <w:rPr>
          <w:lang w:val="en-US"/>
        </w:rPr>
        <w:t>PSL := PSL-1 F-SEP PSL-2 F-SEP PSL-3 F-SEP PSL-4 F-SEP PSL-5 F-SEP PSL-6 F-SEP PSL-7 F-SEP PSL-8 F-SEP PSL-9 F-SEP PSL-10 F-SEP PSL-11 F-SEP PSL-12 F-SEP PSL-13 F-SEP PSL-14 F-SEP PSL-15 F-SEP PSL-16 F-SEP PSL-17 F-SEP PSL-18 F-SEP PSL-19 F-SEP PSL-20 F-SEP PSL-21 F-SEP PSL-22 F-SEP PSL-23 F-SEP PSL-24 F-SEP PSL-25 F-SEP PSL-26 F-SEP PSL-27 F-SEP PSL-28 F-SEP PSL-29 F-SEP PSL-30 F-SEP PSL-31 F-SEP PSL-32 F-SEP PSL-33 F-SEP PSL-34 F-SEP PSL-35 F-SEP PSL-36 F-SEP PSL-37 F-SEP PSL-38 F-SEP PSL-39 F-SEP PSL-40 F-SEP PSL-41 F-SEP PSL-42 F-SEP PSL-43 F-SEP PSL-44 F-SEP PSL-45 F-SEP PSL-46 F-SEP PSL-47 F-SEP PSL-48</w:t>
      </w:r>
    </w:p>
    <w:p w:rsidR="001240F6" w:rsidRDefault="001240F6" w:rsidP="001240F6"/>
    <w:p w:rsidR="001240F6" w:rsidRDefault="001240F6" w:rsidP="001240F6">
      <w:pPr>
        <w:pStyle w:val="eBNF"/>
        <w:rPr>
          <w:lang w:val="en-US"/>
        </w:rPr>
      </w:pPr>
      <w:r>
        <w:rPr>
          <w:lang w:val="en-US"/>
        </w:rPr>
        <w:t>PSS := PSS-1 F-SEP PSS-2 F-SEP PSS-3 F-SEP PSS-4 F-SEP PSS-5</w:t>
      </w:r>
    </w:p>
    <w:p w:rsidR="001240F6" w:rsidRDefault="001240F6" w:rsidP="001240F6"/>
    <w:p w:rsidR="001240F6" w:rsidRDefault="001240F6" w:rsidP="001240F6">
      <w:pPr>
        <w:pStyle w:val="eBNF"/>
        <w:rPr>
          <w:lang w:val="en-US"/>
        </w:rPr>
      </w:pPr>
      <w:r>
        <w:rPr>
          <w:lang w:val="en-US"/>
        </w:rPr>
        <w:t>PTH := PTH-1 F-SEP PTH-2 F-SEP PTH-3 F-SEP PTH-4 F-SEP PTH-5 F-SEP PTH-6 F-SEP PTH-7</w:t>
      </w:r>
    </w:p>
    <w:p w:rsidR="001240F6" w:rsidRDefault="001240F6" w:rsidP="001240F6"/>
    <w:p w:rsidR="001240F6" w:rsidRDefault="001240F6" w:rsidP="001240F6">
      <w:pPr>
        <w:pStyle w:val="eBNF"/>
        <w:rPr>
          <w:lang w:val="en-US"/>
        </w:rPr>
      </w:pPr>
      <w:r>
        <w:rPr>
          <w:lang w:val="en-US"/>
        </w:rPr>
        <w:t>PV1 := PV1-1 F-SEP PV1-2 F-SEP PV1-3 F-SEP PV1-4 F-SEP PV1-5 F-SEP PV1-6 F-SEP PV1-7 F-SEP PV1-8 F-SEP PV1-9 F-SEP PV1-10 F-SEP PV1-11 F-SEP PV1-12 F-SEP PV1-13 F-SEP PV1-14 F-SEP PV1-15 F-SEP PV1-16 F-SEP PV1-17 F-SEP PV1-18 F-SEP PV1-19 F-SEP PV1-20 F-SEP PV1-21 F-SEP PV1-22 F-SEP PV1-23 F-SEP PV1-24 F-SEP PV1-25 F-SEP PV1-26 F-SEP PV1-27 F-SEP PV1-28 F-SEP PV1-29 F-SEP PV1-30 F-SEP PV1-31 F-SEP PV1-32 F-SEP PV1-33 F-SEP PV1-34 F-SEP PV1-35 F-SEP PV1-36 F-SEP PV1-37 F-SEP PV1-38 F-SEP PV1-39 F-SEP PV1-40 F-SEP PV1-41 F-SEP PV1-42 F-SEP PV1-43 F-SEP PV1-44 F-SEP PV1-45 F-SEP PV1-46 F-SEP PV1-47 F-SEP PV1-48 F-SEP PV1-49 F-SEP PV1-50 F-SEP PV1-51 F-SEP PV1-52 F-SEP PV1-53 F-SEP PV1-54</w:t>
      </w:r>
    </w:p>
    <w:p w:rsidR="001240F6" w:rsidRDefault="001240F6" w:rsidP="001240F6"/>
    <w:p w:rsidR="001240F6" w:rsidRDefault="001240F6" w:rsidP="001240F6">
      <w:pPr>
        <w:pStyle w:val="eBNF"/>
        <w:rPr>
          <w:lang w:val="en-US"/>
        </w:rPr>
      </w:pPr>
      <w:r>
        <w:rPr>
          <w:lang w:val="en-US"/>
        </w:rPr>
        <w:t xml:space="preserve">PV2 := PV2-1 F-SEP PV2-2 F-SEP PV2-3 F-SEP PV2-4 F-SEP PV2-5 F-SEP PV2-6 F-SEP PV2-7 F-SEP PV2-8 F-SEP PV2-9 F-SEP PV2-10 F-SEP PV2-11 F-SEP PV2-12 F-SEP PV2-13 F-SEP PV2-14 F-SEP PV2-15 F-SEP PV2-16 F-SEP PV2-17 F-SEP PV2-18 F-SEP PV2-19 F-SEP PV2-20 F-SEP PV2-21 F-SEP PV2-22 F-SEP PV2-23 F-SEP PV2-24 F-SEP </w:t>
      </w:r>
      <w:r>
        <w:rPr>
          <w:lang w:val="en-US"/>
        </w:rPr>
        <w:lastRenderedPageBreak/>
        <w:t>PV2-25 F-SEP PV2-26 F-SEP PV2-27 F-SEP PV2-28 F-SEP PV2-29 F-SEP PV2-30 F-SEP PV2-31 F-SEP PV2-32 F-SEP PV2-33 F-SEP PV2-34 F-SEP PV2-35 F-SEP PV2-36 F-SEP PV2-37 F-SEP PV2-38 F-SEP PV2-39 F-SEP PV2-40 F-SEP PV2-41 F-SEP PV2-42 F-SEP PV2-43 F-SEP PV2-44 F-SEP PV2-45 F-SEP PV2-46 F-SEP PV2-47 F-SEP PV2-48 F-SEP PV2-49 F-SEP PV2-50</w:t>
      </w:r>
    </w:p>
    <w:p w:rsidR="001240F6" w:rsidRDefault="001240F6" w:rsidP="001240F6"/>
    <w:p w:rsidR="001240F6" w:rsidRDefault="001240F6" w:rsidP="001240F6">
      <w:pPr>
        <w:pStyle w:val="eBNF"/>
        <w:rPr>
          <w:lang w:val="en-US"/>
        </w:rPr>
      </w:pPr>
      <w:r>
        <w:rPr>
          <w:lang w:val="en-US"/>
        </w:rPr>
        <w:t>PYE := PYE-1 F-SEP PYE-2 F-SEP PYE-3 F-SEP PYE-4 F-SEP PYE-5 F-SEP PYE-6 F-SEP PYE-7</w:t>
      </w:r>
    </w:p>
    <w:p w:rsidR="001240F6" w:rsidRDefault="001240F6" w:rsidP="001240F6"/>
    <w:p w:rsidR="001240F6" w:rsidRDefault="001240F6" w:rsidP="001240F6">
      <w:pPr>
        <w:pStyle w:val="eBNF"/>
        <w:rPr>
          <w:lang w:val="en-US"/>
        </w:rPr>
      </w:pPr>
      <w:r>
        <w:rPr>
          <w:lang w:val="en-US"/>
        </w:rPr>
        <w:t>QAK := QAK-1 F-SEP QAK-2 F-SEP QAK-3 F-SEP QAK-4 F-SEP QAK-5 F-SEP QAK-6</w:t>
      </w:r>
    </w:p>
    <w:p w:rsidR="001240F6" w:rsidRDefault="001240F6" w:rsidP="001240F6"/>
    <w:p w:rsidR="001240F6" w:rsidRDefault="001240F6" w:rsidP="001240F6">
      <w:pPr>
        <w:pStyle w:val="eBNF"/>
        <w:rPr>
          <w:lang w:val="en-US"/>
        </w:rPr>
      </w:pPr>
      <w:r>
        <w:rPr>
          <w:lang w:val="en-US"/>
        </w:rPr>
        <w:t>QID := QID-1 F-SEP QID-2</w:t>
      </w:r>
    </w:p>
    <w:p w:rsidR="001240F6" w:rsidRDefault="001240F6" w:rsidP="001240F6"/>
    <w:p w:rsidR="001240F6" w:rsidRDefault="001240F6" w:rsidP="001240F6">
      <w:pPr>
        <w:pStyle w:val="eBNF"/>
        <w:rPr>
          <w:lang w:val="en-US"/>
        </w:rPr>
      </w:pPr>
      <w:r>
        <w:rPr>
          <w:lang w:val="en-US"/>
        </w:rPr>
        <w:t>QPD := QPD-1 F-SEP QPD-2 F-SEP QPD-3</w:t>
      </w:r>
    </w:p>
    <w:p w:rsidR="001240F6" w:rsidRDefault="001240F6" w:rsidP="001240F6"/>
    <w:p w:rsidR="001240F6" w:rsidRDefault="001240F6" w:rsidP="001240F6">
      <w:pPr>
        <w:pStyle w:val="eBNF"/>
        <w:rPr>
          <w:lang w:val="en-US"/>
        </w:rPr>
      </w:pPr>
      <w:r>
        <w:rPr>
          <w:lang w:val="en-US"/>
        </w:rPr>
        <w:t>QRI := QRI-1 F-SEP QRI-2 F-SEP QRI-3</w:t>
      </w:r>
    </w:p>
    <w:p w:rsidR="001240F6" w:rsidRDefault="001240F6" w:rsidP="001240F6"/>
    <w:p w:rsidR="001240F6" w:rsidRDefault="001240F6" w:rsidP="001240F6">
      <w:pPr>
        <w:pStyle w:val="eBNF"/>
        <w:rPr>
          <w:lang w:val="en-US"/>
        </w:rPr>
      </w:pPr>
      <w:r>
        <w:rPr>
          <w:lang w:val="en-US"/>
        </w:rPr>
        <w:t>RCP := RCP-1 F-SEP RCP-2 F-SEP RCP-3 F-SEP RCP-4 F-SEP RCP-5 F-SEP RCP-6 F-SEP RCP-7</w:t>
      </w:r>
    </w:p>
    <w:p w:rsidR="001240F6" w:rsidRDefault="001240F6" w:rsidP="001240F6"/>
    <w:p w:rsidR="001240F6" w:rsidRDefault="001240F6" w:rsidP="001240F6">
      <w:pPr>
        <w:pStyle w:val="eBNF"/>
        <w:rPr>
          <w:lang w:val="en-US"/>
        </w:rPr>
      </w:pPr>
      <w:r>
        <w:rPr>
          <w:lang w:val="en-US"/>
        </w:rPr>
        <w:t>RDF := RDF-1 F-SEP RDF-2</w:t>
      </w:r>
    </w:p>
    <w:p w:rsidR="001240F6" w:rsidRDefault="001240F6" w:rsidP="001240F6"/>
    <w:p w:rsidR="001240F6" w:rsidRDefault="001240F6" w:rsidP="001240F6">
      <w:pPr>
        <w:pStyle w:val="eBNF"/>
        <w:rPr>
          <w:lang w:val="en-US"/>
        </w:rPr>
      </w:pPr>
      <w:r>
        <w:rPr>
          <w:lang w:val="en-US"/>
        </w:rPr>
        <w:t>RDT := RDT-1</w:t>
      </w:r>
    </w:p>
    <w:p w:rsidR="001240F6" w:rsidRDefault="001240F6" w:rsidP="001240F6"/>
    <w:p w:rsidR="001240F6" w:rsidRDefault="001240F6" w:rsidP="001240F6">
      <w:pPr>
        <w:pStyle w:val="eBNF"/>
        <w:rPr>
          <w:lang w:val="en-US"/>
        </w:rPr>
      </w:pPr>
      <w:r>
        <w:rPr>
          <w:lang w:val="en-US"/>
        </w:rPr>
        <w:t>REL := REL-1 F-SEP REL-2 F-SEP REL-3 F-SEP REL-4 F-SEP REL-5 F-SEP REL-6 F-SEP REL-7 F-SEP REL-8 F-SEP REL-9 F-SEP REL-10 F-SEP REL-11 F-SEP REL-12 F-SEP REL-13 F-SEP REL-14 F-SEP REL-15 F-SEP REL-16 F-SEP REL-17 F-SEP REL-18</w:t>
      </w:r>
    </w:p>
    <w:p w:rsidR="001240F6" w:rsidRDefault="001240F6" w:rsidP="001240F6"/>
    <w:p w:rsidR="001240F6" w:rsidRDefault="001240F6" w:rsidP="001240F6">
      <w:pPr>
        <w:pStyle w:val="eBNF"/>
        <w:rPr>
          <w:lang w:val="en-US"/>
        </w:rPr>
      </w:pPr>
      <w:r>
        <w:rPr>
          <w:lang w:val="en-US"/>
        </w:rPr>
        <w:t>RF1 := RF1-1 F-SEP RF1-2 F-SEP RF1-3 F-SEP RF1-4 F-SEP RF1-5 F-SEP RF1-6 F-SEP RF1-7 F-SEP RF1-8 F-SEP RF1-9 F-SEP RF1-10 F-SEP RF1-11 F-SEP RF1-12 F-SEP RF1-13 F-SEP RF1-14 F-SEP RF1-15 F-SEP RF1-16 F-SEP RF1-17 F-SEP RF1-18 F-SEP RF1-19 F-SEP RF1-20 F-SEP RF1-21 F-SEP RF1-22 F-SEP RF1-23 F-SEP RF1-24 F-SEP RF1-25</w:t>
      </w:r>
    </w:p>
    <w:p w:rsidR="001240F6" w:rsidRDefault="001240F6" w:rsidP="001240F6"/>
    <w:p w:rsidR="001240F6" w:rsidRDefault="001240F6" w:rsidP="001240F6">
      <w:pPr>
        <w:pStyle w:val="eBNF"/>
        <w:rPr>
          <w:lang w:val="en-US"/>
        </w:rPr>
      </w:pPr>
      <w:r>
        <w:rPr>
          <w:lang w:val="en-US"/>
        </w:rPr>
        <w:t>RFI := RFI-1 F-SEP RFI-2 F-SEP RFI-3 F-SEP RFI-4</w:t>
      </w:r>
    </w:p>
    <w:p w:rsidR="001240F6" w:rsidRDefault="001240F6" w:rsidP="001240F6"/>
    <w:p w:rsidR="001240F6" w:rsidRDefault="001240F6" w:rsidP="001240F6">
      <w:pPr>
        <w:pStyle w:val="eBNF"/>
        <w:rPr>
          <w:lang w:val="en-US"/>
        </w:rPr>
      </w:pPr>
      <w:r>
        <w:rPr>
          <w:lang w:val="en-US"/>
        </w:rPr>
        <w:t>RGS := RGS-1 F-SEP RGS-2 F-SEP RGS-3</w:t>
      </w:r>
    </w:p>
    <w:p w:rsidR="001240F6" w:rsidRDefault="001240F6" w:rsidP="001240F6"/>
    <w:p w:rsidR="001240F6" w:rsidRDefault="001240F6" w:rsidP="001240F6">
      <w:pPr>
        <w:pStyle w:val="eBNF"/>
        <w:rPr>
          <w:lang w:val="en-US"/>
        </w:rPr>
      </w:pPr>
      <w:r>
        <w:rPr>
          <w:lang w:val="en-US"/>
        </w:rPr>
        <w:t>RMI := RMI-1 F-SEP RMI-2 F-SEP RMI-3</w:t>
      </w:r>
    </w:p>
    <w:p w:rsidR="001240F6" w:rsidRDefault="001240F6" w:rsidP="001240F6"/>
    <w:p w:rsidR="001240F6" w:rsidRDefault="001240F6" w:rsidP="001240F6">
      <w:pPr>
        <w:pStyle w:val="eBNF"/>
        <w:rPr>
          <w:lang w:val="en-US"/>
        </w:rPr>
      </w:pPr>
      <w:r>
        <w:rPr>
          <w:lang w:val="en-US"/>
        </w:rPr>
        <w:lastRenderedPageBreak/>
        <w:t>ROL := ROL-1 F-SEP ROL-2 F-SEP ROL-3 F-SEP ROL-4 F-SEP ROL-5 F-SEP ROL-6 F-SEP ROL-7 F-SEP ROL-8 F-SEP ROL-9 F-SEP ROL-10 F-SEP ROL-11 F-SEP ROL-12 F-SEP ROL-13 F-SEP ROL-14</w:t>
      </w:r>
    </w:p>
    <w:p w:rsidR="001240F6" w:rsidRDefault="001240F6" w:rsidP="001240F6"/>
    <w:p w:rsidR="001240F6" w:rsidRDefault="001240F6" w:rsidP="001240F6">
      <w:pPr>
        <w:pStyle w:val="eBNF"/>
        <w:rPr>
          <w:lang w:val="en-US"/>
        </w:rPr>
      </w:pPr>
      <w:r>
        <w:rPr>
          <w:lang w:val="en-US"/>
        </w:rPr>
        <w:t>RQ1 := RQ1-1 F-SEP RQ1-2 F-SEP RQ1-3 F-SEP RQ1-4 F-SEP RQ1-5 F-SEP RQ1-6 F-SEP RQ1-7</w:t>
      </w:r>
    </w:p>
    <w:p w:rsidR="001240F6" w:rsidRDefault="001240F6" w:rsidP="001240F6"/>
    <w:p w:rsidR="001240F6" w:rsidRDefault="001240F6" w:rsidP="001240F6">
      <w:pPr>
        <w:pStyle w:val="eBNF"/>
        <w:rPr>
          <w:lang w:val="en-US"/>
        </w:rPr>
      </w:pPr>
      <w:r>
        <w:rPr>
          <w:lang w:val="en-US"/>
        </w:rPr>
        <w:t>RQD := RQD-1 F-SEP RQD-2 F-SEP RQD-3 F-SEP RQD-4 F-SEP RQD-5 F-SEP RQD-6 F-SEP RQD-7 F-SEP RQD-8 F-SEP RQD-9 F-SEP RQD-10</w:t>
      </w:r>
    </w:p>
    <w:p w:rsidR="001240F6" w:rsidRDefault="001240F6" w:rsidP="001240F6"/>
    <w:p w:rsidR="001240F6" w:rsidRDefault="001240F6" w:rsidP="001240F6">
      <w:pPr>
        <w:pStyle w:val="eBNF"/>
        <w:rPr>
          <w:lang w:val="en-US"/>
        </w:rPr>
      </w:pPr>
      <w:r>
        <w:rPr>
          <w:lang w:val="en-US"/>
        </w:rPr>
        <w:t>RXA := RXA-1 F-SEP RXA-2 F-SEP RXA-3 F-SEP RXA-4 F-SEP RXA-5 F-SEP RXA-6 F-SEP RXA-7 F-SEP RXA-8 F-SEP RXA-9 F-SEP RXA-10 F-SEP RXA-11 F-SEP RXA-12 F-SEP RXA-13 F-SEP RXA-14 F-SEP RXA-15 F-SEP RXA-16 F-SEP RXA-17 F-SEP RXA-18 F-SEP RXA-19 F-SEP RXA-20 F-SEP RXA-21 F-SEP RXA-22 F-SEP RXA-23 F-SEP RXA-24 F-SEP RXA-25 F-SEP RXA-26 F-SEP RXA-27 F-SEP RXA-28 F-SEP RXA-29</w:t>
      </w:r>
    </w:p>
    <w:p w:rsidR="001240F6" w:rsidRDefault="001240F6" w:rsidP="001240F6"/>
    <w:p w:rsidR="001240F6" w:rsidRDefault="001240F6" w:rsidP="001240F6">
      <w:pPr>
        <w:pStyle w:val="eBNF"/>
        <w:rPr>
          <w:lang w:val="en-US"/>
        </w:rPr>
      </w:pPr>
      <w:r>
        <w:rPr>
          <w:lang w:val="en-US"/>
        </w:rPr>
        <w:t>RXC := RXC-1 F-SEP RXC-2 F-SEP RXC-3 F-SEP RXC-4 F-SEP RXC-5 F-SEP RXC-6 F-SEP RXC-7 F-SEP RXC-8 F-SEP RXC-9 F-SEP RXC-10 F-SEP RXC-11</w:t>
      </w:r>
    </w:p>
    <w:p w:rsidR="001240F6" w:rsidRDefault="001240F6" w:rsidP="001240F6"/>
    <w:p w:rsidR="001240F6" w:rsidRDefault="001240F6" w:rsidP="001240F6">
      <w:pPr>
        <w:pStyle w:val="eBNF"/>
        <w:rPr>
          <w:lang w:val="en-US"/>
        </w:rPr>
      </w:pPr>
      <w:r>
        <w:rPr>
          <w:lang w:val="en-US"/>
        </w:rPr>
        <w:t>RXD := RXD-1 F-SEP RXD-2 F-SEP RXD-3 F-SEP RXD-4 F-SEP RXD-5 F-SEP RXD-6 F-SEP RXD-7 F-SEP RXD-8 F-SEP RXD-9 F-SEP RXD-10 F-SEP RXD-11 F-SEP RXD-12 F-SEP RXD-13 F-SEP RXD-14 F-SEP RXD-15 F-SEP RXD-16 F-SEP RXD-17 F-SEP RXD-18 F-SEP RXD-19 F-SEP RXD-20 F-SEP RXD-21 F-SEP RXD-22 F-SEP RXD-23 F-SEP RXD-24 F-SEP RXD-25 F-SEP RXD-26 F-SEP RXD-27 F-SEP RXD-28 F-SEP RXD-29 F-SEP RXD-30 F-SEP RXD-31 F-SEP RXD-32 F-SEP RXD-33 F-SEP RXD-34 F-SEP RXD-35</w:t>
      </w:r>
    </w:p>
    <w:p w:rsidR="001240F6" w:rsidRDefault="001240F6" w:rsidP="001240F6"/>
    <w:p w:rsidR="001240F6" w:rsidRDefault="001240F6" w:rsidP="001240F6">
      <w:pPr>
        <w:pStyle w:val="eBNF"/>
        <w:rPr>
          <w:lang w:val="en-US"/>
        </w:rPr>
      </w:pPr>
      <w:r>
        <w:rPr>
          <w:lang w:val="en-US"/>
        </w:rPr>
        <w:t>RXE := RXE-1 F-SEP RXE-2 F-SEP RXE-3 F-SEP RXE-4 F-SEP RXE-5 F-SEP RXE-6 F-SEP RXE-7 F-SEP RXE-8 F-SEP RXE-9 F-SEP RXE-10 F-SEP RXE-11 F-SEP RXE-12 F-SEP RXE-13 F-SEP RXE-14 F-SEP RXE-15 F-SEP RXE-16 F-SEP RXE-17 F-SEP RXE-18 F-SEP RXE-19 F-SEP RXE-20 F-SEP RXE-21 F-SEP RXE-22 F-SEP RXE-23 F-SEP RXE-24 F-SEP RXE-25 F-SEP RXE-26 F-SEP RXE-27 F-SEP RXE-28 F-SEP RXE-29 F-SEP RXE-30 F-SEP RXE-31 F-SEP RXE-32 F-SEP RXE-33 F-SEP RXE-34 F-SEP RXE-35 F-SEP RXE-36 F-SEP RXE-37 F-SEP RXE-38 F-SEP RXE-39 F-SEP RXE-40 F-SEP RXE-41 F-SEP RXE-42 F-SEP RXE-43 F-SEP RXE-44 F-SEP RXE-45</w:t>
      </w:r>
    </w:p>
    <w:p w:rsidR="001240F6" w:rsidRDefault="001240F6" w:rsidP="001240F6"/>
    <w:p w:rsidR="001240F6" w:rsidRDefault="001240F6" w:rsidP="001240F6">
      <w:pPr>
        <w:pStyle w:val="eBNF"/>
        <w:rPr>
          <w:lang w:val="en-US"/>
        </w:rPr>
      </w:pPr>
      <w:r>
        <w:rPr>
          <w:lang w:val="en-US"/>
        </w:rPr>
        <w:t>RXG := RXG-1 F-SEP RXG-2 F-SEP RXG-3 F-SEP RXG-4 F-SEP RXG-5 F-SEP RXG-6 F-SEP RXG-7 F-SEP RXG-8 F-SEP RXG-9 F-SEP RXG-10 F-SEP RXG-11 F-SEP RXG-12 F-SEP RXG-13 F-SEP RXG-14 F-SEP RXG-15 F-SEP RXG-16 F-SEP RXG-17 F-SEP RXG-18 F-SEP RXG-19 F-SEP RXG-20 F-SEP RXG-21 F-SEP RXG-22 F-SEP RXG-23 F-SEP RXG-24 F-SEP RXG-25 F-SEP RXG-26 F-SEP RXG-27 F-SEP RXG-28 F-SEP RXG-29 F-SEP RXG-30 F-SEP RXG-31 F-SEP RXG-32 F-SEP RXG-33</w:t>
      </w:r>
    </w:p>
    <w:p w:rsidR="001240F6" w:rsidRDefault="001240F6" w:rsidP="001240F6"/>
    <w:p w:rsidR="001240F6" w:rsidRDefault="001240F6" w:rsidP="001240F6">
      <w:pPr>
        <w:pStyle w:val="eBNF"/>
        <w:rPr>
          <w:lang w:val="en-US"/>
        </w:rPr>
      </w:pPr>
      <w:r>
        <w:rPr>
          <w:lang w:val="en-US"/>
        </w:rPr>
        <w:t>RXO := RXO-1 F-SEP RXO-2 F-SEP RXO-3 F-SEP RXO-4 F-SEP RXO-5 F-SEP RXO-6 F-SEP RXO-7 F-SEP RXO-8 F-SEP RXO-9 F-SEP RXO-10 F-SEP RXO-11 F-SEP RXO-12 F-SEP RXO-13 F-SEP RXO-14 F-SEP RXO-15 F-SEP RXO-16 F-SEP RXO-17 F-SEP RXO-18 F-SEP RXO-19 F-SEP RXO-20 F-SEP RXO-21 F-SEP RXO-22 F-SEP RXO-23 F-SEP RXO-24 F-SEP RXO-25 F-SEP RXO-26 F-SEP RXO-27 F-SEP RXO-28 F-SEP RXO-29 F-SEP RXO-30 F-SEP RXO-31 F-SEP RXO-32 F-SEP RXO-33 F-SEP RXO-34 F-SEP RXO-35 F-SEP RXO-36</w:t>
      </w:r>
    </w:p>
    <w:p w:rsidR="001240F6" w:rsidRDefault="001240F6" w:rsidP="001240F6"/>
    <w:p w:rsidR="001240F6" w:rsidRDefault="001240F6" w:rsidP="001240F6">
      <w:pPr>
        <w:pStyle w:val="eBNF"/>
        <w:rPr>
          <w:lang w:val="en-US"/>
        </w:rPr>
      </w:pPr>
      <w:r>
        <w:rPr>
          <w:lang w:val="en-US"/>
        </w:rPr>
        <w:t>RXR := RXR-1 F-SEP RXR-2 F-SEP RXR-3 F-SEP RXR-4 F-SEP RXR-5 F-SEP RXR-6</w:t>
      </w:r>
    </w:p>
    <w:p w:rsidR="001240F6" w:rsidRDefault="001240F6" w:rsidP="001240F6"/>
    <w:p w:rsidR="001240F6" w:rsidRDefault="001240F6" w:rsidP="001240F6">
      <w:pPr>
        <w:pStyle w:val="eBNF"/>
        <w:rPr>
          <w:lang w:val="en-US"/>
        </w:rPr>
      </w:pPr>
      <w:r>
        <w:rPr>
          <w:lang w:val="en-US"/>
        </w:rPr>
        <w:t>RXV := RXV-1 F-SEP RXV-2 F-SEP RXV-3 F-SEP RXV-4 F-SEP RXV-5 F-SEP RXV-6 F-SEP RXV-7 F-SEP RXV-8 F-SEP RXV-9 F-SEP RXV-10 F-SEP RXV-11 F-SEP RXV-12 F-SEP RXV-13 F-SEP RXV-14 F-SEP RXV-15 F-SEP RXV-16 F-SEP RXV-17 F-SEP RXV-18 F-SEP RXV-19 F-SEP RXV-20 F-SEP RXV-21 F-SEP RXV-22</w:t>
      </w:r>
    </w:p>
    <w:p w:rsidR="001240F6" w:rsidRDefault="001240F6" w:rsidP="001240F6"/>
    <w:p w:rsidR="001240F6" w:rsidRDefault="001240F6" w:rsidP="001240F6">
      <w:pPr>
        <w:pStyle w:val="eBNF"/>
        <w:rPr>
          <w:lang w:val="en-US"/>
        </w:rPr>
      </w:pPr>
      <w:r>
        <w:rPr>
          <w:lang w:val="en-US"/>
        </w:rPr>
        <w:t>SAC := SAC-1 F-SEP SAC-2 F-SEP SAC-3 F-SEP SAC-4 F-SEP SAC-5 F-SEP SAC-6 F-SEP SAC-7 F-SEP SAC-8 F-SEP SAC-9 F-SEP SAC-10 F-SEP SAC-11 F-SEP SAC-12 F-SEP SAC-13 F-SEP SAC-14 F-SEP SAC-15 F-SEP SAC-16 F-SEP SAC-17 F-SEP SAC-18 F-SEP SAC-19 F-SEP SAC-20 F-SEP SAC-21 F-SEP SAC-22 F-SEP SAC-23 F-SEP SAC-24 F-SEP SAC-25 F-SEP SAC-26 F-SEP SAC-27 F-SEP SAC-28 F-SEP SAC-29 F-SEP SAC-30 F-SEP SAC-31 F-SEP SAC-32 F-SEP SAC-33 F-SEP SAC-34 F-SEP SAC-35 F-SEP SAC-36 F-SEP SAC-37 F-SEP SAC-38 F-SEP SAC-39 F-SEP SAC-40 F-SEP SAC-41 F-SEP SAC-42 F-SEP SAC-43 F-SEP SAC-44 F-SEP SAC-45 F-SEP SAC-46 F-SEP SAC-47 F-SEP SAC-48 F-SEP SAC-49</w:t>
      </w:r>
    </w:p>
    <w:p w:rsidR="001240F6" w:rsidRDefault="001240F6" w:rsidP="001240F6"/>
    <w:p w:rsidR="001240F6" w:rsidRDefault="001240F6" w:rsidP="001240F6">
      <w:pPr>
        <w:pStyle w:val="eBNF"/>
        <w:rPr>
          <w:lang w:val="en-US"/>
        </w:rPr>
      </w:pPr>
      <w:r>
        <w:rPr>
          <w:lang w:val="en-US"/>
        </w:rPr>
        <w:t>SCD := SCD-1 F-SEP SCD-2 F-SEP SCD-3 F-SEP SCD-4 F-SEP SCD-5 F-SEP SCD-6 F-SEP SCD-7 F-SEP SCD-8 F-SEP SCD-9 F-SEP SCD-10 F-SEP SCD-11 F-SEP SCD-12 F-SEP SCD-13 F-SEP SCD-14 F-SEP SCD-15 F-SEP SCD-16 F-SEP SCD-17 F-SEP SCD-18 F-SEP SCD-19 F-SEP SCD-20 F-SEP SCD-21 F-SEP SCD-22 F-SEP SCD-23 F-SEP SCD-24 F-SEP SCD-25 F-SEP SCD-26 F-SEP SCD-27 F-SEP SCD-28 F-SEP SCD-29 F-SEP SCD-30 F-SEP SCD-31 F-SEP SCD-32 F-SEP SCD-33 F-SEP SCD-34 F-SEP SCD-35 F-SEP SCD-36 F-SEP SCD-37</w:t>
      </w:r>
    </w:p>
    <w:p w:rsidR="001240F6" w:rsidRDefault="001240F6" w:rsidP="001240F6"/>
    <w:p w:rsidR="001240F6" w:rsidRDefault="001240F6" w:rsidP="001240F6">
      <w:pPr>
        <w:pStyle w:val="eBNF"/>
        <w:rPr>
          <w:lang w:val="en-US"/>
        </w:rPr>
      </w:pPr>
      <w:r>
        <w:rPr>
          <w:lang w:val="en-US"/>
        </w:rPr>
        <w:t>SCH := SCH-1 F-SEP SCH-2 F-SEP SCH-3 F-SEP SCH-4 F-SEP SCH-5 F-SEP SCH-6 F-SEP SCH-7 F-SEP SCH-8 F-SEP SCH-9 F-SEP SCH-10 F-SEP SCH-11 F-SEP SCH-12 F-SEP SCH-13 F-SEP SCH-14 F-SEP SCH-15 F-SEP SCH-16 F-SEP SCH-17 F-SEP SCH-18 F-SEP SCH-19 F-SEP SCH-20 F-SEP SCH-21 F-SEP SCH-22 F-SEP SCH-23 F-SEP SCH-24 F-SEP SCH-25 F-SEP SCH-26 F-SEP SCH-27 F-SEP SCH-28</w:t>
      </w:r>
    </w:p>
    <w:p w:rsidR="001240F6" w:rsidRDefault="001240F6" w:rsidP="001240F6"/>
    <w:p w:rsidR="001240F6" w:rsidRDefault="001240F6" w:rsidP="001240F6">
      <w:pPr>
        <w:pStyle w:val="eBNF"/>
        <w:rPr>
          <w:lang w:val="en-US"/>
        </w:rPr>
      </w:pPr>
      <w:r>
        <w:rPr>
          <w:lang w:val="en-US"/>
        </w:rPr>
        <w:t>SCP := SCP-1 F-SEP SCP-2 F-SEP SCP-3 F-SEP SCP-4 F-SEP SCP-5 F-SEP SCP-6 F-SEP SCP-7 F-SEP SCP-8</w:t>
      </w:r>
    </w:p>
    <w:p w:rsidR="001240F6" w:rsidRDefault="001240F6" w:rsidP="001240F6"/>
    <w:p w:rsidR="001240F6" w:rsidRDefault="001240F6" w:rsidP="001240F6">
      <w:pPr>
        <w:pStyle w:val="eBNF"/>
        <w:rPr>
          <w:lang w:val="en-US"/>
        </w:rPr>
      </w:pPr>
      <w:r>
        <w:rPr>
          <w:lang w:val="en-US"/>
        </w:rPr>
        <w:t>SDD := SDD-1 F-SEP SDD-2 F-SEP SDD-3 F-SEP SDD-4 F-SEP SDD-5 F-SEP SDD-6 F-SEP SDD-7</w:t>
      </w:r>
    </w:p>
    <w:p w:rsidR="001240F6" w:rsidRDefault="001240F6" w:rsidP="001240F6"/>
    <w:p w:rsidR="001240F6" w:rsidRDefault="001240F6" w:rsidP="001240F6">
      <w:pPr>
        <w:pStyle w:val="eBNF"/>
        <w:rPr>
          <w:lang w:val="en-US"/>
        </w:rPr>
      </w:pPr>
      <w:r>
        <w:rPr>
          <w:lang w:val="en-US"/>
        </w:rPr>
        <w:t>SFT := SFT-1 F-SEP SFT-2 F-SEP SFT-3 F-SEP SFT-4 F-SEP SFT-5 F-SEP SFT-6</w:t>
      </w:r>
    </w:p>
    <w:p w:rsidR="001240F6" w:rsidRDefault="001240F6" w:rsidP="001240F6"/>
    <w:p w:rsidR="001240F6" w:rsidRDefault="001240F6" w:rsidP="001240F6">
      <w:pPr>
        <w:pStyle w:val="eBNF"/>
        <w:rPr>
          <w:lang w:val="en-US"/>
        </w:rPr>
      </w:pPr>
      <w:r>
        <w:rPr>
          <w:lang w:val="en-US"/>
        </w:rPr>
        <w:t>SGH := SGH-1 F-SEP SGH-2</w:t>
      </w:r>
    </w:p>
    <w:p w:rsidR="001240F6" w:rsidRDefault="001240F6" w:rsidP="001240F6"/>
    <w:p w:rsidR="001240F6" w:rsidRDefault="001240F6" w:rsidP="001240F6">
      <w:pPr>
        <w:pStyle w:val="eBNF"/>
      </w:pPr>
      <w:r w:rsidRPr="0026150D">
        <w:t>SGT := SGT-1 F-SEP SGT-2</w:t>
      </w:r>
    </w:p>
    <w:p w:rsidR="001240F6" w:rsidRPr="001240F6" w:rsidRDefault="001240F6" w:rsidP="001240F6">
      <w:pPr>
        <w:rPr>
          <w:lang w:val="de-DE"/>
        </w:rPr>
      </w:pPr>
    </w:p>
    <w:p w:rsidR="001240F6" w:rsidRDefault="001240F6" w:rsidP="001240F6">
      <w:pPr>
        <w:pStyle w:val="eBNF"/>
      </w:pPr>
      <w:r>
        <w:lastRenderedPageBreak/>
        <w:t>SHP := SHP-1 F-SEP SHP-2 F-SEP SHP-3 F-SEP SHP-4 F-SEP SHP-5 F-SEP SHP-6 F-SEP SHP-7 F-SEP SHP-8 F-SEP SHP-9 F-SEP SHP-10 F-SEP SHP-11 F-SEP SHP-12</w:t>
      </w:r>
    </w:p>
    <w:p w:rsidR="001240F6" w:rsidRPr="001240F6" w:rsidRDefault="001240F6" w:rsidP="001240F6">
      <w:pPr>
        <w:rPr>
          <w:lang w:val="de-DE"/>
        </w:rPr>
      </w:pPr>
    </w:p>
    <w:p w:rsidR="001240F6" w:rsidRDefault="001240F6" w:rsidP="001240F6">
      <w:pPr>
        <w:pStyle w:val="eBNF"/>
        <w:rPr>
          <w:lang w:val="en-US"/>
        </w:rPr>
      </w:pPr>
      <w:r w:rsidRPr="0026150D">
        <w:rPr>
          <w:lang w:val="en-US"/>
        </w:rPr>
        <w:t>SID := SID-1 F-SEP SID-2 F-SEP SID-3 F-SEP SID-4</w:t>
      </w:r>
    </w:p>
    <w:p w:rsidR="001240F6" w:rsidRDefault="001240F6" w:rsidP="001240F6"/>
    <w:p w:rsidR="001240F6" w:rsidRDefault="001240F6" w:rsidP="001240F6">
      <w:pPr>
        <w:pStyle w:val="eBNF"/>
        <w:rPr>
          <w:lang w:val="en-US"/>
        </w:rPr>
      </w:pPr>
      <w:r>
        <w:rPr>
          <w:lang w:val="en-US"/>
        </w:rPr>
        <w:t>SLT := SLT-1 F-SEP SLT-2 F-SEP SLT-3 F-SEP SLT-4 F-SEP SLT-5</w:t>
      </w:r>
    </w:p>
    <w:p w:rsidR="001240F6" w:rsidRDefault="001240F6" w:rsidP="001240F6"/>
    <w:p w:rsidR="001240F6" w:rsidRDefault="001240F6" w:rsidP="001240F6">
      <w:pPr>
        <w:pStyle w:val="eBNF"/>
        <w:rPr>
          <w:lang w:val="en-US"/>
        </w:rPr>
      </w:pPr>
      <w:r>
        <w:rPr>
          <w:lang w:val="en-US"/>
        </w:rPr>
        <w:t>SPM := SPM-1 F-SEP SPM-2 F-SEP SPM-3 F-SEP SPM-4 F-SEP SPM-5 F-SEP SPM-6 F-SEP SPM-7 F-SEP SPM-8 F-SEP SPM-9 F-SEP SPM-10 F-SEP SPM-11 F-SEP SPM-12 F-SEP SPM-13 F-SEP SPM-14 F-SEP SPM-15 F-SEP SPM-16 F-SEP SPM-17 F-SEP SPM-18 F-SEP SPM-19 F-SEP SPM-20 F-SEP SPM-21 F-SEP SPM-22 F-SEP SPM-23 F-SEP SPM-24 F-SEP SPM-25 F-SEP SPM-26 F-SEP SPM-27 F-SEP SPM-28 F-SEP SPM-29 F-SEP SPM-30 F-SEP SPM-31 F-SEP SPM-32 F-SEP SPM-33 F-SEP SPM-34 F-SEP SPM-35</w:t>
      </w:r>
    </w:p>
    <w:p w:rsidR="001240F6" w:rsidRDefault="001240F6" w:rsidP="001240F6"/>
    <w:p w:rsidR="001240F6" w:rsidRDefault="001240F6" w:rsidP="001240F6">
      <w:pPr>
        <w:pStyle w:val="eBNF"/>
        <w:rPr>
          <w:lang w:val="en-US"/>
        </w:rPr>
      </w:pPr>
      <w:r>
        <w:rPr>
          <w:lang w:val="en-US"/>
        </w:rPr>
        <w:t>STF := STF-1 F-SEP STF-2 F-SEP STF-3 F-SEP STF-4 F-SEP STF-5 F-SEP STF-6 F-SEP STF-7 F-SEP STF-8 F-SEP STF-9 F-SEP STF-10 F-SEP STF-11 F-SEP STF-12 F-SEP STF-13 F-SEP STF-14 F-SEP STF-15 F-SEP STF-16 F-SEP STF-17 F-SEP STF-18 F-SEP STF-19 F-SEP STF-20 F-SEP STF-21 F-SEP STF-22 F-SEP STF-23 F-SEP STF-24 F-SEP STF-25 F-SEP STF-26 F-SEP STF-27 F-SEP STF-28 F-SEP STF-29 F-SEP STF-30 F-SEP STF-31 F-SEP STF-32 F-SEP STF-33 F-SEP STF-34 F-SEP STF-35 F-SEP STF-36 F-SEP STF-37 F-SEP STF-38 F-SEP STF-39 F-SEP STF-40 F-SEP STF-41</w:t>
      </w:r>
    </w:p>
    <w:p w:rsidR="001240F6" w:rsidRDefault="001240F6" w:rsidP="001240F6"/>
    <w:p w:rsidR="001240F6" w:rsidRDefault="001240F6" w:rsidP="001240F6">
      <w:pPr>
        <w:pStyle w:val="eBNF"/>
        <w:rPr>
          <w:lang w:val="en-US"/>
        </w:rPr>
      </w:pPr>
      <w:r>
        <w:rPr>
          <w:lang w:val="en-US"/>
        </w:rPr>
        <w:t>STZ := STZ-1 F-SEP STZ-2 F-SEP STZ-3 F-SEP STZ-4</w:t>
      </w:r>
    </w:p>
    <w:p w:rsidR="001240F6" w:rsidRDefault="001240F6" w:rsidP="001240F6"/>
    <w:p w:rsidR="001240F6" w:rsidRDefault="001240F6" w:rsidP="001240F6">
      <w:pPr>
        <w:pStyle w:val="eBNF"/>
        <w:rPr>
          <w:lang w:val="en-US"/>
        </w:rPr>
      </w:pPr>
      <w:r>
        <w:rPr>
          <w:lang w:val="en-US"/>
        </w:rPr>
        <w:t>TCC := TCC-1 F-SEP TCC-2 F-SEP TCC-3 F-SEP TCC-4 F-SEP TCC-5 F-SEP TCC-6 F-SEP TCC-7 F-SEP TCC-8 F-SEP TCC-9 F-SEP TCC-10 F-SEP TCC-11 F-SEP TCC-12 F-SEP TCC-13 F-SEP TCC-14 F-SEP TCC-15</w:t>
      </w:r>
    </w:p>
    <w:p w:rsidR="001240F6" w:rsidRDefault="001240F6" w:rsidP="001240F6"/>
    <w:p w:rsidR="001240F6" w:rsidRDefault="001240F6" w:rsidP="001240F6">
      <w:pPr>
        <w:pStyle w:val="eBNF"/>
        <w:rPr>
          <w:lang w:val="en-US"/>
        </w:rPr>
      </w:pPr>
      <w:r>
        <w:rPr>
          <w:lang w:val="en-US"/>
        </w:rPr>
        <w:t>TCD := TCD-1 F-SEP TCD-2 F-SEP TCD-3 F-SEP TCD-4 F-SEP TCD-5 F-SEP TCD-6 F-SEP TCD-7 F-SEP TCD-8 F-SEP TCD-9 F-SEP TCD-10 F-SEP TCD-11</w:t>
      </w:r>
    </w:p>
    <w:p w:rsidR="001240F6" w:rsidRDefault="001240F6" w:rsidP="001240F6"/>
    <w:p w:rsidR="001240F6" w:rsidRDefault="001240F6" w:rsidP="001240F6">
      <w:pPr>
        <w:pStyle w:val="eBNF"/>
        <w:rPr>
          <w:lang w:val="en-US"/>
        </w:rPr>
      </w:pPr>
      <w:r>
        <w:rPr>
          <w:lang w:val="en-US"/>
        </w:rPr>
        <w:t>TQ1 := TQ1-1 F-SEP TQ1-2 F-SEP TQ1-3 F-SEP TQ1-4 F-SEP TQ1-5 F-SEP TQ1-6 F-SEP TQ1-7 F-SEP TQ1-8 F-SEP TQ1-9 F-SEP TQ1-10 F-SEP TQ1-11 F-SEP TQ1-12 F-SEP TQ1-13 F-SEP TQ1-14</w:t>
      </w:r>
    </w:p>
    <w:p w:rsidR="001240F6" w:rsidRDefault="001240F6" w:rsidP="001240F6"/>
    <w:p w:rsidR="001240F6" w:rsidRDefault="001240F6" w:rsidP="001240F6">
      <w:pPr>
        <w:pStyle w:val="eBNF"/>
        <w:rPr>
          <w:lang w:val="en-US"/>
        </w:rPr>
      </w:pPr>
      <w:r>
        <w:rPr>
          <w:lang w:val="en-US"/>
        </w:rPr>
        <w:t>TQ2 := TQ2-1 F-SEP TQ2-2 F-SEP TQ2-3 F-SEP TQ2-4 F-SEP TQ2-5 F-SEP TQ2-6 F-SEP TQ2-7 F-SEP TQ2-8 F-SEP TQ2-9 F-SEP TQ2-10</w:t>
      </w:r>
    </w:p>
    <w:p w:rsidR="001240F6" w:rsidRDefault="001240F6" w:rsidP="001240F6"/>
    <w:p w:rsidR="001240F6" w:rsidRDefault="001240F6" w:rsidP="001240F6">
      <w:pPr>
        <w:pStyle w:val="eBNF"/>
        <w:rPr>
          <w:lang w:val="en-US"/>
        </w:rPr>
      </w:pPr>
      <w:r>
        <w:rPr>
          <w:lang w:val="en-US"/>
        </w:rPr>
        <w:t>TXA := TXA-1 F-SEP TXA-2 F-SEP TXA-3 F-SEP TXA-4 F-SEP TXA-5 F-SEP TXA-6 F-SEP TXA-7 F-SEP TXA-8 F-SEP TXA-9 F-SEP TXA-10 F-SEP TXA-11 F-SEP TXA-12 F-SEP TXA-13 F-SEP TXA-14 F-SEP TXA-15 F-SEP TXA-16 F-SEP TXA-17 F-SEP TXA-18 F-SEP TXA-19 F-SEP TXA-20 F-SEP TXA-21 F-SEP TXA-22 F-SEP TXA-23 F-SEP TXA-24 F-SEP TXA-25 F-SEP TXA-26 F-SEP TXA-27 F-SEP TXA-28</w:t>
      </w:r>
    </w:p>
    <w:p w:rsidR="001240F6" w:rsidRDefault="001240F6" w:rsidP="001240F6"/>
    <w:p w:rsidR="001240F6" w:rsidRDefault="001240F6" w:rsidP="001240F6">
      <w:pPr>
        <w:pStyle w:val="eBNF"/>
        <w:rPr>
          <w:lang w:val="en-US"/>
        </w:rPr>
      </w:pPr>
      <w:r>
        <w:rPr>
          <w:lang w:val="en-US"/>
        </w:rPr>
        <w:lastRenderedPageBreak/>
        <w:t>UAC := UAC-1 F-SEP UAC-2</w:t>
      </w:r>
    </w:p>
    <w:p w:rsidR="001240F6" w:rsidRDefault="001240F6" w:rsidP="001240F6"/>
    <w:p w:rsidR="001240F6" w:rsidRDefault="001240F6" w:rsidP="001240F6">
      <w:pPr>
        <w:pStyle w:val="eBNF"/>
        <w:rPr>
          <w:lang w:val="en-US"/>
        </w:rPr>
      </w:pPr>
      <w:r>
        <w:rPr>
          <w:lang w:val="en-US"/>
        </w:rPr>
        <w:t>UB1 := UB1-1 F-SEP UB1-2 F-SEP UB1-3 F-SEP UB1-4 F-SEP UB1-5 F-SEP UB1-6 F-SEP UB1-7 F-SEP UB1-8 F-SEP UB1-9 F-SEP UB1-10 F-SEP UB1-11 F-SEP UB1-12 F-SEP UB1-13 F-SEP UB1-14 F-SEP UB1-15 F-SEP UB1-16 F-SEP UB1-17 F-SEP UB1-18 F-SEP UB1-19 F-SEP UB1-20 F-SEP UB1-21 F-SEP UB1-22 F-SEP UB1-23</w:t>
      </w:r>
    </w:p>
    <w:p w:rsidR="001240F6" w:rsidRDefault="001240F6" w:rsidP="001240F6"/>
    <w:p w:rsidR="001240F6" w:rsidRDefault="001240F6" w:rsidP="001240F6">
      <w:pPr>
        <w:pStyle w:val="eBNF"/>
        <w:rPr>
          <w:lang w:val="en-US"/>
        </w:rPr>
      </w:pPr>
      <w:r>
        <w:rPr>
          <w:lang w:val="en-US"/>
        </w:rPr>
        <w:t>UB2 := UB2-1 F-SEP UB2-2 F-SEP UB2-3 F-SEP UB2-4 F-SEP UB2-5 F-SEP UB2-6 F-SEP UB2-7 F-SEP UB2-8 F-SEP UB2-9 F-SEP UB2-10 F-SEP UB2-11 F-SEP UB2-12 F-SEP UB2-13 F-SEP UB2-14 F-SEP UB2-15 F-SEP UB2-16 F-SEP UB2-17</w:t>
      </w:r>
    </w:p>
    <w:p w:rsidR="001240F6" w:rsidRDefault="001240F6" w:rsidP="001240F6"/>
    <w:p w:rsidR="001240F6" w:rsidRDefault="001240F6" w:rsidP="001240F6">
      <w:pPr>
        <w:pStyle w:val="eBNF"/>
        <w:rPr>
          <w:lang w:val="en-US"/>
        </w:rPr>
      </w:pPr>
      <w:r>
        <w:rPr>
          <w:lang w:val="en-US"/>
        </w:rPr>
        <w:t>VAR := VAR-1 F-SEP VAR-2 F-SEP VAR-3 F-SEP VAR-4 F-SEP VAR-5 F-SEP VAR-6</w:t>
      </w:r>
    </w:p>
    <w:p w:rsidR="001240F6" w:rsidRDefault="001240F6" w:rsidP="001240F6"/>
    <w:p w:rsidR="001240F6" w:rsidRDefault="001240F6" w:rsidP="001240F6">
      <w:pPr>
        <w:pStyle w:val="eBNF"/>
        <w:rPr>
          <w:lang w:val="en-US"/>
        </w:rPr>
      </w:pPr>
      <w:r>
        <w:rPr>
          <w:lang w:val="en-US"/>
        </w:rPr>
        <w:t>VND := VND-1 F-SEP VND-2 F-SEP VND-3 F-SEP VND-4 F-SEP VND-5 F-SEP VND-6 F-SEP VND-7 F-SEP VND-8 F-SEP VND-9 F-SEP VND-10 F-SEP VND-11</w:t>
      </w:r>
    </w:p>
    <w:p w:rsidR="001240F6" w:rsidRDefault="001240F6" w:rsidP="001240F6"/>
    <w:p w:rsidR="001240F6" w:rsidRDefault="001240F6" w:rsidP="001240F6">
      <w:pPr>
        <w:pStyle w:val="eBNF"/>
      </w:pPr>
      <w:r w:rsidRPr="0026150D">
        <w:t>ZL7 := ZL7-1 F-SEP ZL7-2</w:t>
      </w:r>
    </w:p>
    <w:p w:rsidR="001240F6" w:rsidRPr="001240F6" w:rsidRDefault="001240F6" w:rsidP="001240F6">
      <w:pPr>
        <w:rPr>
          <w:lang w:val="de-DE"/>
        </w:rPr>
      </w:pPr>
    </w:p>
    <w:p w:rsidR="001240F6" w:rsidRDefault="001240F6" w:rsidP="001240F6">
      <w:pPr>
        <w:pStyle w:val="eBNF"/>
      </w:pPr>
      <w:r>
        <w:t>F-SEP := MSH-1;</w:t>
      </w:r>
    </w:p>
    <w:p w:rsidR="008C78FE" w:rsidRPr="008C78FE" w:rsidRDefault="008C78FE" w:rsidP="008C78FE"/>
    <w:sectPr w:rsidR="008C78FE" w:rsidRPr="008C78FE">
      <w:headerReference w:type="even" r:id="rId10"/>
      <w:headerReference w:type="default" r:id="rId11"/>
      <w:footerReference w:type="even" r:id="rId12"/>
      <w:footerReference w:type="default" r:id="rId13"/>
      <w:footerReference w:type="first" r:id="rId14"/>
      <w:endnotePr>
        <w:numFmt w:val="decimal"/>
      </w:endnotePr>
      <w:type w:val="continuous"/>
      <w:pgSz w:w="12240" w:h="15840" w:code="1"/>
      <w:pgMar w:top="1080" w:right="1440" w:bottom="720" w:left="1440" w:header="864" w:footer="864" w:gutter="0"/>
      <w:pgNumType w:start="1"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EC4" w:rsidRDefault="00A04EC4">
      <w:pPr>
        <w:spacing w:line="20" w:lineRule="exact"/>
        <w:rPr>
          <w:sz w:val="24"/>
        </w:rPr>
      </w:pPr>
    </w:p>
  </w:endnote>
  <w:endnote w:type="continuationSeparator" w:id="0">
    <w:p w:rsidR="00A04EC4" w:rsidRDefault="00A04EC4">
      <w:r>
        <w:rPr>
          <w:sz w:val="24"/>
        </w:rPr>
        <w:t xml:space="preserve"> </w:t>
      </w:r>
    </w:p>
  </w:endnote>
  <w:endnote w:type="continuationNotice" w:id="1">
    <w:p w:rsidR="00A04EC4" w:rsidRDefault="00A04EC4">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BAA" w:rsidRDefault="00DB7BAA" w:rsidP="00DB7BAA">
    <w:pPr>
      <w:pStyle w:val="Fuzeile"/>
      <w:pBdr>
        <w:top w:val="single" w:sz="4" w:space="0" w:color="auto"/>
      </w:pBdr>
      <w:spacing w:after="60"/>
    </w:pPr>
    <w:r>
      <w:t xml:space="preserve">Page </w:t>
    </w:r>
    <w:r>
      <w:fldChar w:fldCharType="begin"/>
    </w:r>
    <w:r>
      <w:instrText xml:space="preserve"> PAGE </w:instrText>
    </w:r>
    <w:r>
      <w:fldChar w:fldCharType="separate"/>
    </w:r>
    <w:r>
      <w:rPr>
        <w:noProof/>
      </w:rPr>
      <w:t>C-50</w:t>
    </w:r>
    <w:r>
      <w:fldChar w:fldCharType="end"/>
    </w:r>
    <w:r>
      <w:tab/>
      <w:t>Health Level Seven, Version 2.9 © 2019.  All rights reserved.</w:t>
    </w:r>
  </w:p>
  <w:p w:rsidR="00DB7BAA" w:rsidRDefault="00DB7BAA" w:rsidP="000F6826">
    <w:pPr>
      <w:pStyle w:val="Fuzeile"/>
      <w:spacing w:before="0" w:after="60"/>
    </w:pPr>
    <w:r>
      <w:t>December 2019</w:t>
    </w:r>
    <w:r>
      <w:tab/>
      <w:t>Normative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BAA" w:rsidRDefault="00DB7BAA" w:rsidP="000F6826">
    <w:pPr>
      <w:pStyle w:val="Fuzeile"/>
      <w:pBdr>
        <w:top w:val="single" w:sz="4" w:space="1" w:color="auto"/>
      </w:pBdr>
      <w:spacing w:after="60"/>
    </w:pPr>
    <w:r>
      <w:t>Health Level Seven, Version 2.9 © 2019.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C-51</w:t>
    </w:r>
    <w:r>
      <w:rPr>
        <w:rStyle w:val="Seitenzahl"/>
      </w:rPr>
      <w:fldChar w:fldCharType="end"/>
    </w:r>
  </w:p>
  <w:p w:rsidR="00DB7BAA" w:rsidRDefault="00DB7BAA" w:rsidP="000F6826">
    <w:pPr>
      <w:pStyle w:val="Fuzeile"/>
      <w:spacing w:before="0" w:after="60"/>
    </w:pPr>
    <w:r>
      <w:t>Normative Publicaton</w:t>
    </w:r>
    <w:r>
      <w:tab/>
      <w:t>December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BAA" w:rsidRDefault="00DB7BAA" w:rsidP="000F6826">
    <w:pPr>
      <w:pStyle w:val="Fuzeile"/>
      <w:pBdr>
        <w:top w:val="single" w:sz="4" w:space="1" w:color="auto"/>
      </w:pBdr>
      <w:spacing w:after="60"/>
    </w:pPr>
    <w:r>
      <w:t>Health Level Seven, Version 2.</w:t>
    </w:r>
    <w:r w:rsidR="008C64AD">
      <w:t>9</w:t>
    </w:r>
    <w:r>
      <w:t xml:space="preserve"> © 201</w:t>
    </w:r>
    <w:r w:rsidR="008C64AD">
      <w:t>9</w:t>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C-1</w:t>
    </w:r>
    <w:r>
      <w:rPr>
        <w:rStyle w:val="Seitenzahl"/>
      </w:rPr>
      <w:fldChar w:fldCharType="end"/>
    </w:r>
  </w:p>
  <w:p w:rsidR="00DB7BAA" w:rsidRDefault="008C64AD" w:rsidP="000F6826">
    <w:pPr>
      <w:pStyle w:val="Fuzeile"/>
      <w:spacing w:before="0" w:after="60"/>
    </w:pPr>
    <w:r>
      <w:t>Normative Publication</w:t>
    </w:r>
    <w:r w:rsidR="00DB7BAA">
      <w:tab/>
      <w:t>July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EC4" w:rsidRDefault="00A04EC4">
      <w:r>
        <w:rPr>
          <w:sz w:val="24"/>
        </w:rPr>
        <w:separator/>
      </w:r>
    </w:p>
  </w:footnote>
  <w:footnote w:type="continuationSeparator" w:id="0">
    <w:p w:rsidR="00A04EC4" w:rsidRDefault="00A04EC4" w:rsidP="00B13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BAA" w:rsidRDefault="00DB7BAA">
    <w:pPr>
      <w:pStyle w:val="Kopfzeile"/>
      <w:pBdr>
        <w:bottom w:val="single" w:sz="6" w:space="1" w:color="auto"/>
      </w:pBdr>
    </w:pPr>
    <w:r>
      <w:t>Appendix C: BNF Message Descriptions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BAA" w:rsidRDefault="00DB7BAA">
    <w:pPr>
      <w:pStyle w:val="Kopfzeile"/>
      <w:pBdr>
        <w:bottom w:val="single" w:sz="4" w:space="1" w:color="auto"/>
      </w:pBdr>
      <w:ind w:left="720"/>
      <w:jc w:val="right"/>
    </w:pPr>
    <w:r>
      <w:t>Appendix C: BNF Message Descriptions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C92B342"/>
    <w:lvl w:ilvl="0">
      <w:start w:val="4"/>
      <w:numFmt w:val="upperLetter"/>
      <w:lvlText w:val="%1."/>
      <w:legacy w:legacy="1" w:legacySpace="36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1F0E12B1"/>
    <w:multiLevelType w:val="multilevel"/>
    <w:tmpl w:val="CFEE9C24"/>
    <w:lvl w:ilvl="0">
      <w:start w:val="3"/>
      <w:numFmt w:val="upperLetter"/>
      <w:pStyle w:val="berschrift1"/>
      <w:suff w:val="nothing"/>
      <w:lvlText w:val="%1"/>
      <w:lvlJc w:val="left"/>
      <w:pPr>
        <w:ind w:left="0" w:firstLine="0"/>
      </w:pPr>
    </w:lvl>
    <w:lvl w:ilvl="1">
      <w:start w:val="1"/>
      <w:numFmt w:val="decimal"/>
      <w:pStyle w:val="berschrift2"/>
      <w:lvlText w:val="%1.%2"/>
      <w:lvlJc w:val="left"/>
      <w:pPr>
        <w:tabs>
          <w:tab w:val="num" w:pos="1080"/>
        </w:tabs>
        <w:ind w:left="0" w:firstLine="0"/>
      </w:pPr>
    </w:lvl>
    <w:lvl w:ilvl="2">
      <w:start w:val="1"/>
      <w:numFmt w:val="decimal"/>
      <w:pStyle w:val="berschrift3"/>
      <w:lvlText w:val="%1.%2.%3"/>
      <w:lvlJc w:val="left"/>
      <w:pPr>
        <w:tabs>
          <w:tab w:val="num" w:pos="1440"/>
        </w:tabs>
        <w:ind w:left="0" w:firstLine="0"/>
      </w:pPr>
    </w:lvl>
    <w:lvl w:ilvl="3">
      <w:numFmt w:val="decimal"/>
      <w:pStyle w:val="berschrift4"/>
      <w:lvlText w:val="%1.%2.%3.%4"/>
      <w:lvlJc w:val="left"/>
      <w:pPr>
        <w:tabs>
          <w:tab w:val="num" w:pos="2160"/>
        </w:tabs>
        <w:ind w:left="0" w:firstLine="0"/>
      </w:pPr>
    </w:lvl>
    <w:lvl w:ilvl="4">
      <w:start w:val="1"/>
      <w:numFmt w:val="decimal"/>
      <w:pStyle w:val="berschrift5"/>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009"/>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396A"/>
    <w:rsid w:val="000166D9"/>
    <w:rsid w:val="00016F87"/>
    <w:rsid w:val="00040306"/>
    <w:rsid w:val="00074AD8"/>
    <w:rsid w:val="00084E3B"/>
    <w:rsid w:val="000D2233"/>
    <w:rsid w:val="000F6826"/>
    <w:rsid w:val="001240F6"/>
    <w:rsid w:val="001842B7"/>
    <w:rsid w:val="001D517C"/>
    <w:rsid w:val="001F54F8"/>
    <w:rsid w:val="00316526"/>
    <w:rsid w:val="00342E60"/>
    <w:rsid w:val="003F2ECF"/>
    <w:rsid w:val="004F221A"/>
    <w:rsid w:val="005469BC"/>
    <w:rsid w:val="005A6A86"/>
    <w:rsid w:val="005B092D"/>
    <w:rsid w:val="00610422"/>
    <w:rsid w:val="00657F23"/>
    <w:rsid w:val="006C31BA"/>
    <w:rsid w:val="0074396A"/>
    <w:rsid w:val="007670EE"/>
    <w:rsid w:val="00782321"/>
    <w:rsid w:val="007B1962"/>
    <w:rsid w:val="007D6850"/>
    <w:rsid w:val="0085282A"/>
    <w:rsid w:val="00856253"/>
    <w:rsid w:val="00862BA6"/>
    <w:rsid w:val="008C64AD"/>
    <w:rsid w:val="008C78FE"/>
    <w:rsid w:val="008E7B91"/>
    <w:rsid w:val="009610C4"/>
    <w:rsid w:val="009D00C4"/>
    <w:rsid w:val="009E467A"/>
    <w:rsid w:val="009F026F"/>
    <w:rsid w:val="00A00165"/>
    <w:rsid w:val="00A04EC4"/>
    <w:rsid w:val="00AA503E"/>
    <w:rsid w:val="00AD2673"/>
    <w:rsid w:val="00B01588"/>
    <w:rsid w:val="00B138EF"/>
    <w:rsid w:val="00B27F49"/>
    <w:rsid w:val="00BC68FE"/>
    <w:rsid w:val="00C00550"/>
    <w:rsid w:val="00C06143"/>
    <w:rsid w:val="00C13461"/>
    <w:rsid w:val="00D0727E"/>
    <w:rsid w:val="00D12B2D"/>
    <w:rsid w:val="00DB3C35"/>
    <w:rsid w:val="00DB7BAA"/>
    <w:rsid w:val="00DD152E"/>
    <w:rsid w:val="00DE551A"/>
    <w:rsid w:val="00DF4A22"/>
    <w:rsid w:val="00DF7D2B"/>
    <w:rsid w:val="00E33BFD"/>
    <w:rsid w:val="00E7061B"/>
    <w:rsid w:val="00E954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6BA7D"/>
  <w15:chartTrackingRefBased/>
  <w15:docId w15:val="{AB832F38-F971-486E-8CA2-3FCD570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7061B"/>
    <w:pPr>
      <w:spacing w:before="120" w:after="120"/>
    </w:pPr>
    <w:rPr>
      <w:lang w:val="en-US" w:eastAsia="en-US"/>
    </w:rPr>
  </w:style>
  <w:style w:type="paragraph" w:styleId="berschrift1">
    <w:name w:val="heading 1"/>
    <w:basedOn w:val="Standard"/>
    <w:next w:val="Standard"/>
    <w:link w:val="berschrift1Zchn"/>
    <w:uiPriority w:val="9"/>
    <w:qFormat/>
    <w:rsid w:val="00862BA6"/>
    <w:pPr>
      <w:keepNext/>
      <w:numPr>
        <w:numId w:val="4"/>
      </w:numPr>
      <w:pBdr>
        <w:bottom w:val="single" w:sz="48" w:space="1" w:color="auto"/>
      </w:pBdr>
      <w:spacing w:before="360" w:after="60"/>
      <w:jc w:val="right"/>
      <w:outlineLvl w:val="0"/>
    </w:pPr>
    <w:rPr>
      <w:b/>
      <w:kern w:val="28"/>
      <w:sz w:val="72"/>
    </w:rPr>
  </w:style>
  <w:style w:type="paragraph" w:styleId="berschrift2">
    <w:name w:val="heading 2"/>
    <w:basedOn w:val="Standard"/>
    <w:next w:val="Standard"/>
    <w:link w:val="berschrift2Zchn"/>
    <w:uiPriority w:val="9"/>
    <w:qFormat/>
    <w:pPr>
      <w:keepNext/>
      <w:numPr>
        <w:ilvl w:val="1"/>
        <w:numId w:val="4"/>
      </w:numPr>
      <w:spacing w:before="360" w:after="60"/>
      <w:outlineLvl w:val="1"/>
    </w:pPr>
    <w:rPr>
      <w:rFonts w:ascii="Arial" w:hAnsi="Arial"/>
      <w:b/>
      <w:caps/>
      <w:sz w:val="28"/>
    </w:rPr>
  </w:style>
  <w:style w:type="paragraph" w:styleId="berschrift3">
    <w:name w:val="heading 3"/>
    <w:basedOn w:val="Standard"/>
    <w:next w:val="Standard"/>
    <w:qFormat/>
    <w:pPr>
      <w:keepNext/>
      <w:numPr>
        <w:ilvl w:val="2"/>
        <w:numId w:val="4"/>
      </w:numPr>
      <w:tabs>
        <w:tab w:val="left" w:pos="864"/>
      </w:tabs>
      <w:spacing w:before="240" w:after="60"/>
      <w:outlineLvl w:val="2"/>
    </w:pPr>
    <w:rPr>
      <w:rFonts w:ascii="Arial" w:hAnsi="Arial"/>
      <w:b/>
      <w:sz w:val="24"/>
    </w:rPr>
  </w:style>
  <w:style w:type="paragraph" w:styleId="berschrift4">
    <w:name w:val="heading 4"/>
    <w:basedOn w:val="Standard"/>
    <w:next w:val="Standard"/>
    <w:qFormat/>
    <w:pPr>
      <w:keepNext/>
      <w:numPr>
        <w:ilvl w:val="3"/>
        <w:numId w:val="4"/>
      </w:numPr>
      <w:spacing w:after="60" w:line="200" w:lineRule="exact"/>
      <w:outlineLvl w:val="3"/>
    </w:pPr>
    <w:rPr>
      <w:rFonts w:ascii="Arial" w:hAnsi="Arial"/>
    </w:rPr>
  </w:style>
  <w:style w:type="paragraph" w:styleId="berschrift5">
    <w:name w:val="heading 5"/>
    <w:basedOn w:val="Standard"/>
    <w:next w:val="Standard"/>
    <w:qFormat/>
    <w:pPr>
      <w:numPr>
        <w:ilvl w:val="4"/>
        <w:numId w:val="4"/>
      </w:numPr>
      <w:tabs>
        <w:tab w:val="left" w:pos="1152"/>
      </w:tabs>
      <w:spacing w:before="240" w:after="60" w:line="200" w:lineRule="exact"/>
      <w:outlineLvl w:val="4"/>
    </w:pPr>
    <w:rPr>
      <w:rFonts w:ascii="Arial" w:hAnsi="Arial"/>
      <w:i/>
      <w:kern w:val="20"/>
    </w:rPr>
  </w:style>
  <w:style w:type="paragraph" w:styleId="berschrift6">
    <w:name w:val="heading 6"/>
    <w:basedOn w:val="Standard"/>
    <w:next w:val="Standard"/>
    <w:qFormat/>
    <w:pPr>
      <w:numPr>
        <w:ilvl w:val="5"/>
        <w:numId w:val="1"/>
      </w:numPr>
      <w:outlineLvl w:val="5"/>
    </w:pPr>
    <w:rPr>
      <w:rFonts w:ascii="Arial" w:hAnsi="Arial"/>
      <w:i/>
      <w:sz w:val="18"/>
    </w:rPr>
  </w:style>
  <w:style w:type="paragraph" w:styleId="berschrift7">
    <w:name w:val="heading 7"/>
    <w:basedOn w:val="Standard"/>
    <w:next w:val="Standard"/>
    <w:qFormat/>
    <w:pPr>
      <w:numPr>
        <w:ilvl w:val="6"/>
        <w:numId w:val="1"/>
      </w:numPr>
      <w:outlineLvl w:val="6"/>
    </w:pPr>
    <w:rPr>
      <w:rFonts w:ascii="Arial" w:hAnsi="Arial"/>
      <w:i/>
      <w:sz w:val="18"/>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pPr>
      <w:spacing w:line="200" w:lineRule="exact"/>
    </w:pPr>
  </w:style>
  <w:style w:type="paragraph" w:customStyle="1" w:styleId="Components">
    <w:name w:val="Components"/>
    <w:basedOn w:val="Standard"/>
    <w:rsid w:val="00E7061B"/>
    <w:pPr>
      <w:spacing w:line="160" w:lineRule="exact"/>
      <w:ind w:left="2160" w:hanging="1080"/>
    </w:pPr>
    <w:rPr>
      <w:rFonts w:ascii="Courier New" w:hAnsi="Courier New"/>
      <w:kern w:val="14"/>
      <w:sz w:val="14"/>
    </w:rPr>
  </w:style>
  <w:style w:type="character" w:styleId="Endnotenzeichen">
    <w:name w:val="endnote reference"/>
    <w:semiHidden/>
    <w:rPr>
      <w:vertAlign w:val="superscript"/>
    </w:rPr>
  </w:style>
  <w:style w:type="paragraph" w:styleId="Endnotentext">
    <w:name w:val="endnote text"/>
    <w:basedOn w:val="Standard"/>
    <w:semiHidden/>
    <w:pPr>
      <w:spacing w:line="200" w:lineRule="exact"/>
    </w:pPr>
  </w:style>
  <w:style w:type="paragraph" w:customStyle="1" w:styleId="Example">
    <w:name w:val="Example"/>
    <w:basedOn w:val="Standard"/>
    <w:rsid w:val="00E7061B"/>
    <w:pPr>
      <w:keepLines/>
      <w:spacing w:before="60" w:after="60" w:line="160" w:lineRule="exact"/>
      <w:ind w:left="2232" w:hanging="360"/>
    </w:pPr>
    <w:rPr>
      <w:rFonts w:ascii="LinePrinter" w:hAnsi="LinePrinter"/>
      <w:noProof/>
      <w:kern w:val="17"/>
      <w:sz w:val="16"/>
    </w:rPr>
  </w:style>
  <w:style w:type="paragraph" w:styleId="Fuzeile">
    <w:name w:val="footer"/>
    <w:basedOn w:val="Standard"/>
    <w:rsid w:val="00DB7BAA"/>
    <w:pPr>
      <w:tabs>
        <w:tab w:val="right" w:pos="9356"/>
      </w:tabs>
      <w:spacing w:before="60" w:line="160" w:lineRule="exact"/>
      <w:jc w:val="both"/>
    </w:pPr>
    <w:rPr>
      <w:kern w:val="20"/>
      <w:sz w:val="16"/>
    </w:rPr>
  </w:style>
  <w:style w:type="character" w:styleId="Funotenzeichen">
    <w:name w:val="footnote reference"/>
    <w:semiHidden/>
    <w:rPr>
      <w:vertAlign w:val="superscript"/>
    </w:rPr>
  </w:style>
  <w:style w:type="paragraph" w:styleId="Funotentext">
    <w:name w:val="footnote text"/>
    <w:basedOn w:val="Standard"/>
    <w:semiHidden/>
    <w:rsid w:val="00E7061B"/>
    <w:pPr>
      <w:tabs>
        <w:tab w:val="left" w:pos="360"/>
      </w:tabs>
      <w:spacing w:line="200" w:lineRule="exact"/>
      <w:ind w:left="360" w:hanging="360"/>
    </w:pPr>
    <w:rPr>
      <w:kern w:val="20"/>
    </w:rPr>
  </w:style>
  <w:style w:type="paragraph" w:styleId="Kopfzeile">
    <w:name w:val="header"/>
    <w:basedOn w:val="Standard"/>
    <w:rsid w:val="00E7061B"/>
    <w:pPr>
      <w:tabs>
        <w:tab w:val="center" w:pos="4320"/>
        <w:tab w:val="right" w:pos="9144"/>
      </w:tabs>
      <w:spacing w:after="360" w:line="200" w:lineRule="exact"/>
    </w:pPr>
    <w:rPr>
      <w:rFonts w:ascii="Arial" w:hAnsi="Arial"/>
      <w:b/>
    </w:rPr>
  </w:style>
  <w:style w:type="paragraph" w:customStyle="1" w:styleId="IndentNormal">
    <w:name w:val="Indent Normal"/>
    <w:basedOn w:val="Standar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left="720"/>
    </w:pPr>
  </w:style>
  <w:style w:type="paragraph" w:styleId="Index1">
    <w:name w:val="index 1"/>
    <w:basedOn w:val="Standard"/>
    <w:next w:val="Standard"/>
    <w:semiHidden/>
    <w:pPr>
      <w:tabs>
        <w:tab w:val="right" w:pos="4320"/>
      </w:tabs>
      <w:spacing w:line="200" w:lineRule="exact"/>
      <w:ind w:left="200" w:hanging="200"/>
    </w:pPr>
    <w:rPr>
      <w:sz w:val="18"/>
    </w:rPr>
  </w:style>
  <w:style w:type="paragraph" w:styleId="Index2">
    <w:name w:val="index 2"/>
    <w:basedOn w:val="Standard"/>
    <w:next w:val="Standard"/>
    <w:semiHidden/>
    <w:pPr>
      <w:tabs>
        <w:tab w:val="right" w:pos="4320"/>
      </w:tabs>
      <w:spacing w:line="200" w:lineRule="exact"/>
      <w:ind w:left="400" w:hanging="200"/>
    </w:pPr>
    <w:rPr>
      <w:sz w:val="18"/>
    </w:rPr>
  </w:style>
  <w:style w:type="paragraph" w:styleId="Index3">
    <w:name w:val="index 3"/>
    <w:basedOn w:val="Standard"/>
    <w:next w:val="Standard"/>
    <w:semiHidden/>
    <w:pPr>
      <w:tabs>
        <w:tab w:val="right" w:pos="4320"/>
      </w:tabs>
      <w:spacing w:line="200" w:lineRule="exact"/>
      <w:ind w:left="600" w:hanging="200"/>
    </w:pPr>
    <w:rPr>
      <w:sz w:val="18"/>
    </w:rPr>
  </w:style>
  <w:style w:type="paragraph" w:styleId="Index4">
    <w:name w:val="index 4"/>
    <w:basedOn w:val="Standard"/>
    <w:next w:val="Standard"/>
    <w:semiHidden/>
    <w:pPr>
      <w:tabs>
        <w:tab w:val="right" w:pos="4320"/>
      </w:tabs>
      <w:spacing w:line="200" w:lineRule="exact"/>
      <w:ind w:left="800" w:hanging="200"/>
    </w:pPr>
    <w:rPr>
      <w:sz w:val="18"/>
    </w:rPr>
  </w:style>
  <w:style w:type="paragraph" w:styleId="Index5">
    <w:name w:val="index 5"/>
    <w:basedOn w:val="Standard"/>
    <w:next w:val="Standard"/>
    <w:semiHidden/>
    <w:pPr>
      <w:tabs>
        <w:tab w:val="right" w:pos="4320"/>
      </w:tabs>
      <w:spacing w:line="200" w:lineRule="exact"/>
      <w:ind w:left="1000" w:hanging="200"/>
    </w:pPr>
    <w:rPr>
      <w:sz w:val="18"/>
    </w:rPr>
  </w:style>
  <w:style w:type="paragraph" w:styleId="Index6">
    <w:name w:val="index 6"/>
    <w:basedOn w:val="Standard"/>
    <w:next w:val="Standard"/>
    <w:semiHidden/>
    <w:pPr>
      <w:tabs>
        <w:tab w:val="right" w:pos="4320"/>
      </w:tabs>
      <w:spacing w:line="200" w:lineRule="exact"/>
      <w:ind w:left="1200" w:hanging="200"/>
    </w:pPr>
    <w:rPr>
      <w:sz w:val="18"/>
    </w:rPr>
  </w:style>
  <w:style w:type="paragraph" w:styleId="Index7">
    <w:name w:val="index 7"/>
    <w:basedOn w:val="Standard"/>
    <w:next w:val="Standard"/>
    <w:semiHidden/>
    <w:pPr>
      <w:tabs>
        <w:tab w:val="right" w:pos="4320"/>
      </w:tabs>
      <w:spacing w:line="200" w:lineRule="exact"/>
      <w:ind w:left="1400" w:hanging="200"/>
    </w:pPr>
    <w:rPr>
      <w:sz w:val="18"/>
    </w:rPr>
  </w:style>
  <w:style w:type="paragraph" w:styleId="Index8">
    <w:name w:val="index 8"/>
    <w:basedOn w:val="Standard"/>
    <w:next w:val="Standard"/>
    <w:semiHidden/>
    <w:pPr>
      <w:tabs>
        <w:tab w:val="right" w:pos="4320"/>
      </w:tabs>
      <w:spacing w:line="200" w:lineRule="exact"/>
      <w:ind w:left="1600" w:hanging="200"/>
    </w:pPr>
    <w:rPr>
      <w:sz w:val="18"/>
    </w:rPr>
  </w:style>
  <w:style w:type="paragraph" w:styleId="Index9">
    <w:name w:val="index 9"/>
    <w:basedOn w:val="Standard"/>
    <w:next w:val="Standard"/>
    <w:semiHidden/>
    <w:pPr>
      <w:tabs>
        <w:tab w:val="right" w:pos="4320"/>
      </w:tabs>
      <w:spacing w:line="200" w:lineRule="exact"/>
      <w:ind w:left="1800" w:hanging="200"/>
    </w:pPr>
    <w:rPr>
      <w:sz w:val="18"/>
    </w:rPr>
  </w:style>
  <w:style w:type="paragraph" w:styleId="Indexberschrift">
    <w:name w:val="index heading"/>
    <w:basedOn w:val="Standard"/>
    <w:next w:val="Index1"/>
    <w:semiHidden/>
    <w:pPr>
      <w:spacing w:before="240" w:line="200" w:lineRule="exact"/>
      <w:ind w:left="140"/>
    </w:pPr>
    <w:rPr>
      <w:rFonts w:ascii="Arial" w:hAnsi="Arial"/>
      <w:b/>
      <w:sz w:val="28"/>
    </w:rPr>
  </w:style>
  <w:style w:type="paragraph" w:customStyle="1" w:styleId="MsgStruct">
    <w:name w:val="MsgStruct"/>
    <w:basedOn w:val="IndentNormal"/>
    <w:pPr>
      <w:keepNext/>
      <w:widowControl w:val="0"/>
      <w:spacing w:before="0" w:after="0" w:line="180" w:lineRule="exact"/>
      <w:ind w:left="1440"/>
    </w:pPr>
    <w:rPr>
      <w:rFonts w:ascii="Courier New" w:hAnsi="Courier New"/>
      <w:sz w:val="14"/>
    </w:rPr>
  </w:style>
  <w:style w:type="paragraph" w:customStyle="1" w:styleId="Note">
    <w:name w:val="Note"/>
    <w:basedOn w:val="Standard"/>
    <w:rsid w:val="00E7061B"/>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Seitenzahl">
    <w:name w:val="page number"/>
    <w:basedOn w:val="Absatz-Standardschriftart"/>
    <w:rsid w:val="00E7061B"/>
  </w:style>
  <w:style w:type="paragraph" w:customStyle="1" w:styleId="Table">
    <w:name w:val="Table"/>
    <w:basedOn w:val="Standard"/>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customStyle="1" w:styleId="Times36Right">
    <w:name w:val="Times 36 Right"/>
    <w:basedOn w:val="Standar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sz w:val="72"/>
    </w:rPr>
  </w:style>
  <w:style w:type="paragraph" w:styleId="RGV-berschrift">
    <w:name w:val="toa heading"/>
    <w:basedOn w:val="Standard"/>
    <w:next w:val="Standard"/>
    <w:semiHidden/>
    <w:pPr>
      <w:tabs>
        <w:tab w:val="right" w:pos="9360"/>
      </w:tabs>
      <w:suppressAutoHyphens/>
    </w:pPr>
  </w:style>
  <w:style w:type="paragraph" w:styleId="Verzeichnis1">
    <w:name w:val="toc 1"/>
    <w:basedOn w:val="Standard"/>
    <w:next w:val="Standard"/>
    <w:uiPriority w:val="39"/>
    <w:rPr>
      <w:b/>
      <w:caps/>
    </w:rPr>
  </w:style>
  <w:style w:type="paragraph" w:styleId="Verzeichnis2">
    <w:name w:val="toc 2"/>
    <w:basedOn w:val="Standard"/>
    <w:next w:val="Standard"/>
    <w:uiPriority w:val="39"/>
    <w:rsid w:val="00DB7BAA"/>
    <w:rPr>
      <w:b/>
      <w:smallCaps/>
    </w:rPr>
  </w:style>
  <w:style w:type="paragraph" w:styleId="Verzeichnis3">
    <w:name w:val="toc 3"/>
    <w:basedOn w:val="Standard"/>
    <w:next w:val="Standard"/>
    <w:uiPriority w:val="39"/>
    <w:pPr>
      <w:spacing w:before="0" w:after="0"/>
      <w:ind w:left="400"/>
    </w:pPr>
    <w:rPr>
      <w:i/>
    </w:rPr>
  </w:style>
  <w:style w:type="paragraph" w:styleId="Verzeichnis4">
    <w:name w:val="toc 4"/>
    <w:basedOn w:val="Standard"/>
    <w:next w:val="Standard"/>
    <w:semiHidden/>
    <w:pPr>
      <w:spacing w:before="0" w:after="0"/>
      <w:ind w:left="600"/>
    </w:pPr>
    <w:rPr>
      <w:sz w:val="18"/>
    </w:rPr>
  </w:style>
  <w:style w:type="paragraph" w:styleId="Verzeichnis5">
    <w:name w:val="toc 5"/>
    <w:basedOn w:val="Standard"/>
    <w:next w:val="Standard"/>
    <w:semiHidden/>
    <w:pPr>
      <w:spacing w:before="0" w:after="0"/>
      <w:ind w:left="800"/>
    </w:pPr>
    <w:rPr>
      <w:sz w:val="18"/>
    </w:rPr>
  </w:style>
  <w:style w:type="paragraph" w:styleId="Verzeichnis6">
    <w:name w:val="toc 6"/>
    <w:basedOn w:val="Standard"/>
    <w:next w:val="Standard"/>
    <w:semiHidden/>
    <w:pPr>
      <w:spacing w:before="0" w:after="0"/>
      <w:ind w:left="1000"/>
    </w:pPr>
    <w:rPr>
      <w:sz w:val="18"/>
    </w:rPr>
  </w:style>
  <w:style w:type="paragraph" w:styleId="Verzeichnis7">
    <w:name w:val="toc 7"/>
    <w:basedOn w:val="Standard"/>
    <w:next w:val="Standard"/>
    <w:semiHidden/>
    <w:pPr>
      <w:spacing w:before="0" w:after="0"/>
      <w:ind w:left="1200"/>
    </w:pPr>
    <w:rPr>
      <w:sz w:val="18"/>
    </w:rPr>
  </w:style>
  <w:style w:type="paragraph" w:styleId="Verzeichnis8">
    <w:name w:val="toc 8"/>
    <w:basedOn w:val="Standard"/>
    <w:next w:val="Standard"/>
    <w:semiHidden/>
    <w:pPr>
      <w:spacing w:before="0" w:after="0"/>
      <w:ind w:left="1400"/>
    </w:pPr>
    <w:rPr>
      <w:sz w:val="18"/>
    </w:rPr>
  </w:style>
  <w:style w:type="paragraph" w:styleId="Verzeichnis9">
    <w:name w:val="toc 9"/>
    <w:basedOn w:val="Standard"/>
    <w:next w:val="Standard"/>
    <w:semiHidden/>
    <w:pPr>
      <w:spacing w:before="0" w:after="0"/>
      <w:ind w:left="1600"/>
    </w:pPr>
    <w:rPr>
      <w:sz w:val="18"/>
    </w:rPr>
  </w:style>
  <w:style w:type="paragraph" w:customStyle="1" w:styleId="UserTable">
    <w:name w:val="User Table"/>
    <w:basedOn w:val="Standard"/>
    <w:pPr>
      <w:spacing w:before="60" w:after="60"/>
    </w:pPr>
    <w:rPr>
      <w:kern w:val="20"/>
    </w:rPr>
  </w:style>
  <w:style w:type="paragraph" w:customStyle="1" w:styleId="AttributeTableBody">
    <w:name w:val="Attribute Table Body"/>
    <w:basedOn w:val="Standard"/>
    <w:rsid w:val="00E7061B"/>
    <w:pPr>
      <w:spacing w:before="60" w:after="0" w:line="180" w:lineRule="exact"/>
      <w:jc w:val="center"/>
    </w:pPr>
    <w:rPr>
      <w:rFonts w:ascii="Arial" w:hAnsi="Arial"/>
      <w:kern w:val="16"/>
      <w:sz w:val="16"/>
    </w:rPr>
  </w:style>
  <w:style w:type="paragraph" w:customStyle="1" w:styleId="AttributeTableCaption">
    <w:name w:val="Attribute Table Caption"/>
    <w:basedOn w:val="Standard"/>
    <w:next w:val="Standard"/>
    <w:rsid w:val="00E7061B"/>
    <w:pPr>
      <w:keepNext/>
      <w:spacing w:before="180" w:after="60"/>
      <w:jc w:val="center"/>
    </w:pPr>
    <w:rPr>
      <w:kern w:val="20"/>
    </w:rPr>
  </w:style>
  <w:style w:type="paragraph" w:customStyle="1" w:styleId="AttributeTableHeader">
    <w:name w:val="Attribute Table Header"/>
    <w:basedOn w:val="Standard"/>
    <w:next w:val="AttributeTableBody"/>
    <w:rsid w:val="00E7061B"/>
    <w:pPr>
      <w:keepNext/>
      <w:spacing w:before="40"/>
      <w:jc w:val="center"/>
    </w:pPr>
    <w:rPr>
      <w:rFonts w:ascii="Arial" w:hAnsi="Arial"/>
      <w:b/>
      <w:kern w:val="20"/>
      <w:sz w:val="16"/>
    </w:rPr>
  </w:style>
  <w:style w:type="paragraph" w:customStyle="1" w:styleId="HL7TableBody">
    <w:name w:val="HL7 Table Body"/>
    <w:basedOn w:val="Standard"/>
    <w:rsid w:val="00E7061B"/>
    <w:pPr>
      <w:spacing w:before="20"/>
    </w:pPr>
    <w:rPr>
      <w:rFonts w:ascii="Arial" w:hAnsi="Arial"/>
      <w:kern w:val="20"/>
      <w:sz w:val="16"/>
    </w:rPr>
  </w:style>
  <w:style w:type="paragraph" w:customStyle="1" w:styleId="HL7TableCaption">
    <w:name w:val="HL7 Table Caption"/>
    <w:basedOn w:val="Standard"/>
    <w:next w:val="Standard"/>
    <w:rsid w:val="00E7061B"/>
    <w:pPr>
      <w:keepNext/>
      <w:spacing w:before="180" w:after="60"/>
      <w:jc w:val="center"/>
    </w:pPr>
    <w:rPr>
      <w:kern w:val="20"/>
    </w:rPr>
  </w:style>
  <w:style w:type="paragraph" w:customStyle="1" w:styleId="HL7TableHeader">
    <w:name w:val="HL7 Table Header"/>
    <w:basedOn w:val="Standard"/>
    <w:next w:val="HL7TableBody"/>
    <w:rsid w:val="00E7061B"/>
    <w:pPr>
      <w:keepNext/>
      <w:spacing w:before="20"/>
      <w:jc w:val="center"/>
    </w:pPr>
    <w:rPr>
      <w:rFonts w:ascii="Arial" w:hAnsi="Arial"/>
      <w:b/>
      <w:kern w:val="20"/>
      <w:sz w:val="16"/>
    </w:rPr>
  </w:style>
  <w:style w:type="paragraph" w:customStyle="1" w:styleId="MsgTableBody">
    <w:name w:val="Msg Table Body"/>
    <w:basedOn w:val="Standard"/>
    <w:rsid w:val="00E7061B"/>
    <w:pPr>
      <w:spacing w:before="0" w:after="0" w:line="180" w:lineRule="exact"/>
    </w:pPr>
    <w:rPr>
      <w:rFonts w:ascii="Courier New" w:hAnsi="Courier New"/>
      <w:kern w:val="20"/>
      <w:sz w:val="14"/>
    </w:rPr>
  </w:style>
  <w:style w:type="paragraph" w:customStyle="1" w:styleId="MsgTableHeader">
    <w:name w:val="Msg Table Header"/>
    <w:basedOn w:val="Standard"/>
    <w:next w:val="MsgTableBody"/>
    <w:rsid w:val="00E7061B"/>
    <w:pPr>
      <w:keepNext/>
      <w:spacing w:after="40"/>
    </w:pPr>
    <w:rPr>
      <w:rFonts w:ascii="Courier New" w:hAnsi="Courier New"/>
      <w:b/>
      <w:kern w:val="20"/>
      <w:sz w:val="16"/>
      <w:u w:val="single"/>
    </w:rPr>
  </w:style>
  <w:style w:type="paragraph" w:customStyle="1" w:styleId="NormalIndented">
    <w:name w:val="Normal Indented"/>
    <w:basedOn w:val="Standard"/>
    <w:rsid w:val="00E7061B"/>
    <w:pPr>
      <w:ind w:left="720"/>
    </w:pPr>
    <w:rPr>
      <w:kern w:val="20"/>
    </w:rPr>
  </w:style>
  <w:style w:type="paragraph" w:customStyle="1" w:styleId="NormalList">
    <w:name w:val="Normal List"/>
    <w:basedOn w:val="NormalIndented"/>
    <w:rsid w:val="00E7061B"/>
    <w:pPr>
      <w:spacing w:before="0"/>
      <w:ind w:left="709"/>
    </w:pPr>
  </w:style>
  <w:style w:type="paragraph" w:customStyle="1" w:styleId="NormalListAlpha">
    <w:name w:val="Normal List Alpha"/>
    <w:basedOn w:val="NormalList"/>
    <w:rsid w:val="00E7061B"/>
    <w:pPr>
      <w:numPr>
        <w:numId w:val="2"/>
      </w:numPr>
      <w:tabs>
        <w:tab w:val="clear" w:pos="360"/>
      </w:tabs>
      <w:ind w:left="714" w:hanging="357"/>
    </w:pPr>
  </w:style>
  <w:style w:type="paragraph" w:customStyle="1" w:styleId="NormalListBullets">
    <w:name w:val="Normal List Bullets"/>
    <w:basedOn w:val="NormalList"/>
    <w:rsid w:val="00E7061B"/>
    <w:pPr>
      <w:numPr>
        <w:numId w:val="3"/>
      </w:numPr>
      <w:tabs>
        <w:tab w:val="clear" w:pos="360"/>
      </w:tabs>
      <w:spacing w:before="120"/>
      <w:ind w:left="720"/>
    </w:pPr>
  </w:style>
  <w:style w:type="paragraph" w:customStyle="1" w:styleId="NormalListNumbered">
    <w:name w:val="Normal List Numbered"/>
    <w:basedOn w:val="NormalList"/>
    <w:rsid w:val="00E7061B"/>
    <w:pPr>
      <w:ind w:left="714" w:hanging="357"/>
    </w:pPr>
  </w:style>
  <w:style w:type="paragraph" w:customStyle="1" w:styleId="OtherTableBody">
    <w:name w:val="Other Table Body"/>
    <w:basedOn w:val="Standard"/>
    <w:rsid w:val="00E7061B"/>
    <w:pPr>
      <w:spacing w:before="60" w:after="60"/>
    </w:pPr>
    <w:rPr>
      <w:kern w:val="20"/>
      <w:sz w:val="18"/>
    </w:rPr>
  </w:style>
  <w:style w:type="paragraph" w:customStyle="1" w:styleId="OtherTableCaption">
    <w:name w:val="Other Table Caption"/>
    <w:basedOn w:val="Standard"/>
    <w:next w:val="Standard"/>
    <w:rsid w:val="00E7061B"/>
    <w:pPr>
      <w:keepNext/>
      <w:spacing w:before="180" w:after="60"/>
      <w:jc w:val="center"/>
    </w:pPr>
    <w:rPr>
      <w:kern w:val="20"/>
    </w:rPr>
  </w:style>
  <w:style w:type="paragraph" w:customStyle="1" w:styleId="OtherTableHeader">
    <w:name w:val="Other Table Header"/>
    <w:basedOn w:val="Standard"/>
    <w:next w:val="OtherTableBody"/>
    <w:rsid w:val="00E7061B"/>
    <w:pPr>
      <w:spacing w:before="20"/>
      <w:jc w:val="center"/>
    </w:pPr>
    <w:rPr>
      <w:b/>
      <w:kern w:val="20"/>
      <w:sz w:val="18"/>
    </w:rPr>
  </w:style>
  <w:style w:type="paragraph" w:customStyle="1" w:styleId="UserTableBody">
    <w:name w:val="User Table Body"/>
    <w:basedOn w:val="Standard"/>
    <w:rsid w:val="00E7061B"/>
    <w:pPr>
      <w:spacing w:before="20"/>
    </w:pPr>
    <w:rPr>
      <w:rFonts w:ascii="Arial" w:hAnsi="Arial"/>
      <w:kern w:val="20"/>
      <w:sz w:val="16"/>
    </w:rPr>
  </w:style>
  <w:style w:type="paragraph" w:customStyle="1" w:styleId="UserTableCaption">
    <w:name w:val="User Table Caption"/>
    <w:basedOn w:val="Standard"/>
    <w:next w:val="Standard"/>
    <w:rsid w:val="00E7061B"/>
    <w:pPr>
      <w:keepNext/>
      <w:tabs>
        <w:tab w:val="left" w:pos="900"/>
      </w:tabs>
      <w:spacing w:before="180" w:after="60"/>
      <w:jc w:val="center"/>
    </w:pPr>
    <w:rPr>
      <w:kern w:val="20"/>
    </w:rPr>
  </w:style>
  <w:style w:type="paragraph" w:customStyle="1" w:styleId="UserTableHeader">
    <w:name w:val="User Table Header"/>
    <w:basedOn w:val="Standard"/>
    <w:next w:val="UserTableBody"/>
    <w:rsid w:val="00E7061B"/>
    <w:pPr>
      <w:keepNext/>
      <w:spacing w:before="40"/>
      <w:jc w:val="center"/>
    </w:pPr>
    <w:rPr>
      <w:rFonts w:ascii="Arial" w:hAnsi="Arial"/>
      <w:b/>
      <w:kern w:val="20"/>
      <w:sz w:val="16"/>
    </w:rPr>
  </w:style>
  <w:style w:type="paragraph" w:customStyle="1" w:styleId="Heading1-Right">
    <w:name w:val="Heading 1 - Right"/>
    <w:basedOn w:val="Standard"/>
    <w:rsid w:val="00E706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styleId="Sprechblasentext">
    <w:name w:val="Balloon Text"/>
    <w:basedOn w:val="Standard"/>
    <w:semiHidden/>
    <w:rsid w:val="00040306"/>
    <w:rPr>
      <w:rFonts w:ascii="Tahoma" w:hAnsi="Tahoma" w:cs="Tahoma"/>
      <w:sz w:val="16"/>
      <w:szCs w:val="16"/>
    </w:rPr>
  </w:style>
  <w:style w:type="character" w:customStyle="1" w:styleId="BesuchterHyperlink">
    <w:name w:val="BesuchterHyperlink"/>
    <w:rsid w:val="00B01588"/>
    <w:rPr>
      <w:color w:val="800080"/>
      <w:u w:val="single"/>
    </w:rPr>
  </w:style>
  <w:style w:type="paragraph" w:customStyle="1" w:styleId="eBNF">
    <w:name w:val="eBNF"/>
    <w:basedOn w:val="Standard"/>
    <w:link w:val="eBNFZchn"/>
    <w:rsid w:val="007D6850"/>
    <w:pPr>
      <w:spacing w:before="0" w:after="0"/>
    </w:pPr>
    <w:rPr>
      <w:rFonts w:ascii="Courier New" w:eastAsia="Calibri" w:hAnsi="Courier New"/>
      <w:szCs w:val="22"/>
      <w:lang w:val="de-DE"/>
    </w:rPr>
  </w:style>
  <w:style w:type="character" w:customStyle="1" w:styleId="eBNFZchn">
    <w:name w:val="eBNF Zchn"/>
    <w:link w:val="eBNF"/>
    <w:rsid w:val="007D6850"/>
    <w:rPr>
      <w:rFonts w:ascii="Courier New" w:eastAsia="Calibri" w:hAnsi="Courier New"/>
      <w:szCs w:val="22"/>
      <w:lang w:eastAsia="en-US"/>
    </w:rPr>
  </w:style>
  <w:style w:type="character" w:customStyle="1" w:styleId="berschrift1Zchn">
    <w:name w:val="Überschrift 1 Zchn"/>
    <w:link w:val="berschrift1"/>
    <w:uiPriority w:val="9"/>
    <w:rsid w:val="00862BA6"/>
    <w:rPr>
      <w:b/>
      <w:kern w:val="28"/>
      <w:sz w:val="72"/>
      <w:lang w:val="en-US" w:eastAsia="en-US"/>
    </w:rPr>
  </w:style>
  <w:style w:type="character" w:customStyle="1" w:styleId="berschrift2Zchn">
    <w:name w:val="Überschrift 2 Zchn"/>
    <w:link w:val="berschrift2"/>
    <w:uiPriority w:val="9"/>
    <w:rsid w:val="007D6850"/>
    <w:rPr>
      <w:rFonts w:ascii="Arial" w:hAnsi="Arial"/>
      <w:b/>
      <w:caps/>
      <w:sz w:val="28"/>
      <w:lang w:val="en-US" w:eastAsia="en-US"/>
    </w:rPr>
  </w:style>
  <w:style w:type="table" w:styleId="Tabellenraster">
    <w:name w:val="Table Grid"/>
    <w:basedOn w:val="NormaleTabelle"/>
    <w:rsid w:val="00DB7BA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7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Word\HL7\Standard\V231\Mbrballotfinal\HL7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E0B5F-28AF-46CD-8A64-F6A4DF1E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HL73</Template>
  <TotalTime>0</TotalTime>
  <Pages>60</Pages>
  <Words>21313</Words>
  <Characters>134272</Characters>
  <Application>Microsoft Office Word</Application>
  <DocSecurity>0</DocSecurity>
  <Lines>1118</Lines>
  <Paragraphs>310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V2.7 Appendix C - Version 2.X BNF Message Descriptions</vt:lpstr>
      <vt:lpstr>HL7 V2.7 Appendix C - Version 2.X BNF Message Descriptions</vt:lpstr>
    </vt:vector>
  </TitlesOfParts>
  <Company>AMG</Company>
  <LinksUpToDate>false</LinksUpToDate>
  <CharactersWithSpaces>155275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V2.7 Appendix C - Version 2.X BNF Message Descriptions</dc:title>
  <dc:subject>BNF Message Descriptions</dc:subject>
  <dc:creator>Donald G. Lloyd</dc:creator>
  <cp:keywords/>
  <cp:lastModifiedBy>Frank Oemig</cp:lastModifiedBy>
  <cp:revision>5</cp:revision>
  <cp:lastPrinted>2003-07-29T09:08:00Z</cp:lastPrinted>
  <dcterms:created xsi:type="dcterms:W3CDTF">2019-12-23T13:40:00Z</dcterms:created>
  <dcterms:modified xsi:type="dcterms:W3CDTF">2020-01-07T12:44:00Z</dcterms:modified>
</cp:coreProperties>
</file>