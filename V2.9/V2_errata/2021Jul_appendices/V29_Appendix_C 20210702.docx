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DB7BAA" w:rsidRPr="00DB3C35" w14:paraId="514745E4" w14:textId="77777777" w:rsidTr="00DB3C35">
        <w:tc>
          <w:tcPr>
            <w:tcW w:w="4750" w:type="dxa"/>
            <w:shd w:val="clear" w:color="auto" w:fill="auto"/>
          </w:tcPr>
          <w:p w14:paraId="5836BF6A" w14:textId="77777777" w:rsidR="00DB7BAA" w:rsidRPr="00DB3C35" w:rsidRDefault="00EF669D" w:rsidP="00DB7BAA">
            <w:pPr>
              <w:rPr>
                <w:rFonts w:ascii="TmsRmn 10pt" w:hAnsi="TmsRmn 10pt"/>
              </w:rPr>
            </w:pPr>
            <w:r>
              <w:pict w14:anchorId="402A82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8pt;height:125.4pt;visibility:visible;mso-position-horizontal:absolute" o:allowoverlap="f">
                  <v:imagedata r:id="rId8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475A26C1" w14:textId="77777777" w:rsidR="00DB7BAA" w:rsidRPr="00DB3C35" w:rsidRDefault="00EF669D" w:rsidP="00DB3C3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 w14:anchorId="39D08B75">
                <v:shape id="Picture 3" o:spid="_x0000_i1026" type="#_x0000_t75" alt="ansilogo" style="width:119.4pt;height:77.4pt;visibility:visible" o:allowoverlap="f">
                  <v:imagedata r:id="rId9" o:title="ansilogo"/>
                </v:shape>
              </w:pict>
            </w:r>
          </w:p>
          <w:p w14:paraId="688DA230" w14:textId="77777777" w:rsidR="00DB7BAA" w:rsidRPr="00DB3C35" w:rsidRDefault="00DB7BAA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DB3C35">
              <w:rPr>
                <w:sz w:val="32"/>
                <w:szCs w:val="32"/>
              </w:rPr>
              <w:t xml:space="preserve">ANSI/HL7 </w:t>
            </w:r>
            <w:r w:rsidRPr="00DB3C35">
              <w:rPr>
                <w:rFonts w:ascii="Garamond" w:hAnsi="Garamond"/>
                <w:sz w:val="32"/>
                <w:szCs w:val="32"/>
              </w:rPr>
              <w:t>V2.9-2019</w:t>
            </w:r>
          </w:p>
          <w:p w14:paraId="1C93F0BE" w14:textId="77777777" w:rsidR="00DB7BAA" w:rsidRPr="00DB3C35" w:rsidRDefault="00DB7BAA" w:rsidP="00DB3C35">
            <w:pPr>
              <w:jc w:val="right"/>
              <w:rPr>
                <w:rFonts w:ascii="Garamond" w:hAnsi="Garamond"/>
                <w:sz w:val="32"/>
                <w:szCs w:val="32"/>
              </w:rPr>
            </w:pPr>
            <w:r w:rsidRPr="00DB3C35">
              <w:rPr>
                <w:rFonts w:ascii="Garamond" w:hAnsi="Garamond"/>
                <w:sz w:val="32"/>
                <w:szCs w:val="32"/>
              </w:rPr>
              <w:t>12/9/2019</w:t>
            </w:r>
          </w:p>
          <w:p w14:paraId="728772AD" w14:textId="77777777" w:rsidR="00DB7BAA" w:rsidRPr="00DB3C35" w:rsidRDefault="00DB7BAA" w:rsidP="00DB3C35">
            <w:pPr>
              <w:tabs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328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208"/>
                <w:tab w:val="left" w:pos="8928"/>
                <w:tab w:val="left" w:pos="9648"/>
                <w:tab w:val="left" w:pos="10368"/>
                <w:tab w:val="left" w:pos="11088"/>
                <w:tab w:val="left" w:pos="11808"/>
                <w:tab w:val="left" w:pos="12528"/>
                <w:tab w:val="left" w:pos="13248"/>
                <w:tab w:val="left" w:pos="13968"/>
                <w:tab w:val="left" w:pos="14688"/>
                <w:tab w:val="left" w:pos="15408"/>
                <w:tab w:val="left" w:pos="16128"/>
                <w:tab w:val="left" w:pos="16848"/>
                <w:tab w:val="left" w:pos="17568"/>
                <w:tab w:val="left" w:pos="18288"/>
              </w:tabs>
              <w:suppressAutoHyphens/>
              <w:spacing w:line="288" w:lineRule="exact"/>
              <w:rPr>
                <w:rFonts w:ascii="TmsRmn 10pt" w:hAnsi="TmsRmn 10pt"/>
                <w:sz w:val="32"/>
                <w:szCs w:val="32"/>
              </w:rPr>
            </w:pPr>
          </w:p>
        </w:tc>
      </w:tr>
    </w:tbl>
    <w:p w14:paraId="36511D29" w14:textId="77777777" w:rsidR="00074AD8" w:rsidRDefault="00074AD8" w:rsidP="00862BA6">
      <w:pPr>
        <w:pStyle w:val="berschrift1"/>
      </w:pPr>
      <w:r>
        <w:t>.</w:t>
      </w:r>
      <w:r>
        <w:br/>
        <w:t>Version 2.</w:t>
      </w:r>
      <w:r w:rsidR="005B092D">
        <w:t>X</w:t>
      </w:r>
      <w:r>
        <w:t xml:space="preserve"> BNF Message </w:t>
      </w:r>
      <w:r w:rsidRPr="00862BA6">
        <w:t>Descriptions</w:t>
      </w:r>
      <w:r>
        <w:fldChar w:fldCharType="begin"/>
      </w:r>
      <w:r>
        <w:instrText xml:space="preserve"> XE "BNF Message Descriptions" </w:instrText>
      </w:r>
      <w:r>
        <w:fldChar w:fldCharType="end"/>
      </w:r>
    </w:p>
    <w:p w14:paraId="60D885DC" w14:textId="77777777" w:rsidR="00DB7BAA" w:rsidRDefault="00DB7BAA" w:rsidP="00DB7BAA"/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1800"/>
        <w:gridCol w:w="7578"/>
      </w:tblGrid>
      <w:tr w:rsidR="00074AD8" w14:paraId="41F2ED34" w14:textId="77777777">
        <w:tc>
          <w:tcPr>
            <w:tcW w:w="1800" w:type="dxa"/>
          </w:tcPr>
          <w:p w14:paraId="6D942C33" w14:textId="77777777" w:rsidR="00074AD8" w:rsidRDefault="00074AD8">
            <w:r>
              <w:t>Editor:</w:t>
            </w:r>
          </w:p>
        </w:tc>
        <w:tc>
          <w:tcPr>
            <w:tcW w:w="7578" w:type="dxa"/>
          </w:tcPr>
          <w:p w14:paraId="68709437" w14:textId="77777777" w:rsidR="00074AD8" w:rsidRDefault="00610422">
            <w:r>
              <w:t xml:space="preserve">Lynn </w:t>
            </w:r>
            <w:proofErr w:type="spellStart"/>
            <w:r>
              <w:t>La</w:t>
            </w:r>
            <w:r w:rsidR="007B1962">
              <w:t>a</w:t>
            </w:r>
            <w:r>
              <w:t>kso</w:t>
            </w:r>
            <w:proofErr w:type="spellEnd"/>
            <w:r w:rsidR="00074AD8">
              <w:br/>
              <w:t>Health Level Seven</w:t>
            </w:r>
            <w:r w:rsidR="004F221A">
              <w:t xml:space="preserve"> International</w:t>
            </w:r>
          </w:p>
        </w:tc>
      </w:tr>
      <w:tr w:rsidR="004F221A" w14:paraId="5EE645BE" w14:textId="77777777">
        <w:tc>
          <w:tcPr>
            <w:tcW w:w="1800" w:type="dxa"/>
          </w:tcPr>
          <w:p w14:paraId="1F82BAF6" w14:textId="77777777" w:rsidR="004F221A" w:rsidRDefault="004F221A"/>
        </w:tc>
        <w:tc>
          <w:tcPr>
            <w:tcW w:w="7578" w:type="dxa"/>
          </w:tcPr>
          <w:p w14:paraId="754B2563" w14:textId="4DA48AD7" w:rsidR="004F221A" w:rsidRDefault="00DE551A" w:rsidP="00DE551A">
            <w:r>
              <w:t>Frank Oemig</w:t>
            </w:r>
            <w:r w:rsidR="004F221A">
              <w:br/>
            </w:r>
            <w:r w:rsidR="006C1F81">
              <w:t xml:space="preserve">IT Consulting in Healthcare </w:t>
            </w:r>
            <w:proofErr w:type="spellStart"/>
            <w:r w:rsidR="006C1F81">
              <w:t>GbR</w:t>
            </w:r>
            <w:proofErr w:type="spellEnd"/>
            <w:r>
              <w:t>, HL7 Germany</w:t>
            </w:r>
          </w:p>
        </w:tc>
      </w:tr>
    </w:tbl>
    <w:p w14:paraId="430E70C0" w14:textId="77777777" w:rsidR="00074AD8" w:rsidRDefault="00074AD8">
      <w:pPr>
        <w:pStyle w:val="berschrift2"/>
      </w:pPr>
      <w:bookmarkStart w:id="0" w:name="_Toc348247974"/>
      <w:bookmarkStart w:id="1" w:name="_Toc348261101"/>
      <w:bookmarkStart w:id="2" w:name="_Toc348346923"/>
      <w:bookmarkStart w:id="3" w:name="_Toc76108086"/>
      <w:r>
        <w:t>appendix c contents</w:t>
      </w:r>
      <w:bookmarkEnd w:id="3"/>
    </w:p>
    <w:p w14:paraId="0C41303F" w14:textId="2708E10C" w:rsidR="006941AD" w:rsidRPr="002E2C4A" w:rsidRDefault="00862BA6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</w:pPr>
      <w:r>
        <w:rPr>
          <w:b w:val="0"/>
        </w:rPr>
        <w:fldChar w:fldCharType="begin"/>
      </w:r>
      <w:r>
        <w:instrText xml:space="preserve"> TOC \o "</w:instrText>
      </w:r>
      <w:r>
        <w:rPr>
          <w:caps/>
        </w:rPr>
        <w:instrText>2</w:instrText>
      </w:r>
      <w:r>
        <w:instrText xml:space="preserve">-3" \z \u </w:instrText>
      </w:r>
      <w:r>
        <w:rPr>
          <w:b w:val="0"/>
        </w:rPr>
        <w:fldChar w:fldCharType="separate"/>
      </w:r>
      <w:r w:rsidR="006941AD">
        <w:rPr>
          <w:noProof/>
        </w:rPr>
        <w:t>C.1</w:t>
      </w:r>
      <w:r w:rsidR="006941AD" w:rsidRPr="002E2C4A">
        <w:rPr>
          <w:rFonts w:ascii="Calibri" w:hAnsi="Calibri"/>
          <w:b w:val="0"/>
          <w:smallCaps w:val="0"/>
          <w:noProof/>
          <w:sz w:val="22"/>
          <w:szCs w:val="22"/>
          <w:lang w:val="de-DE" w:eastAsia="de-DE"/>
        </w:rPr>
        <w:tab/>
      </w:r>
      <w:r w:rsidR="006941AD">
        <w:rPr>
          <w:noProof/>
        </w:rPr>
        <w:t>appendix c contents</w:t>
      </w:r>
      <w:r w:rsidR="006941AD">
        <w:rPr>
          <w:noProof/>
          <w:webHidden/>
        </w:rPr>
        <w:tab/>
      </w:r>
      <w:r w:rsidR="006941AD">
        <w:rPr>
          <w:noProof/>
          <w:webHidden/>
        </w:rPr>
        <w:fldChar w:fldCharType="begin"/>
      </w:r>
      <w:r w:rsidR="006941AD">
        <w:rPr>
          <w:noProof/>
          <w:webHidden/>
        </w:rPr>
        <w:instrText xml:space="preserve"> PAGEREF _Toc76108086 \h </w:instrText>
      </w:r>
      <w:r w:rsidR="006941AD">
        <w:rPr>
          <w:noProof/>
          <w:webHidden/>
        </w:rPr>
      </w:r>
      <w:r w:rsidR="006941AD">
        <w:rPr>
          <w:noProof/>
          <w:webHidden/>
        </w:rPr>
        <w:fldChar w:fldCharType="separate"/>
      </w:r>
      <w:r w:rsidR="006941AD">
        <w:rPr>
          <w:noProof/>
          <w:webHidden/>
        </w:rPr>
        <w:t>C-1</w:t>
      </w:r>
      <w:r w:rsidR="006941AD">
        <w:rPr>
          <w:noProof/>
          <w:webHidden/>
        </w:rPr>
        <w:fldChar w:fldCharType="end"/>
      </w:r>
    </w:p>
    <w:p w14:paraId="3BE4A4C6" w14:textId="74FF2D1B" w:rsidR="006941AD" w:rsidRPr="002E2C4A" w:rsidRDefault="006941AD">
      <w:pPr>
        <w:pStyle w:val="Verzeichnis2"/>
        <w:tabs>
          <w:tab w:val="left" w:pos="600"/>
          <w:tab w:val="right" w:leader="dot" w:pos="9350"/>
        </w:tabs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</w:pPr>
      <w:r>
        <w:rPr>
          <w:noProof/>
        </w:rPr>
        <w:t>C.2</w:t>
      </w:r>
      <w:r w:rsidRPr="002E2C4A">
        <w:rPr>
          <w:rFonts w:ascii="Calibri" w:hAnsi="Calibri"/>
          <w:b w:val="0"/>
          <w:smallCaps w:val="0"/>
          <w:noProof/>
          <w:sz w:val="22"/>
          <w:szCs w:val="22"/>
          <w:lang w:eastAsia="de-DE"/>
        </w:rPr>
        <w:tab/>
      </w:r>
      <w:r>
        <w:rPr>
          <w:noProof/>
        </w:rPr>
        <w:t>BNF Descriptions of HL7 version 2.x Abstract Messages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_Toc76108087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C-1</w:t>
      </w:r>
      <w:r>
        <w:rPr>
          <w:noProof/>
          <w:webHidden/>
        </w:rPr>
        <w:fldChar w:fldCharType="end"/>
      </w:r>
    </w:p>
    <w:p w14:paraId="4D920922" w14:textId="651B9D22" w:rsidR="006941AD" w:rsidRPr="002E2C4A" w:rsidRDefault="006941AD">
      <w:pPr>
        <w:pStyle w:val="Verzeichnis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eastAsia="de-DE"/>
        </w:rPr>
      </w:pPr>
      <w:r>
        <w:rPr>
          <w:noProof/>
        </w:rPr>
        <w:t>C.2.1</w:t>
      </w:r>
      <w:r w:rsidRPr="002E2C4A">
        <w:rPr>
          <w:rFonts w:ascii="Calibri" w:hAnsi="Calibri"/>
          <w:i w:val="0"/>
          <w:noProof/>
          <w:sz w:val="22"/>
          <w:szCs w:val="22"/>
          <w:lang w:eastAsia="de-DE"/>
        </w:rPr>
        <w:tab/>
      </w:r>
      <w:r>
        <w:rPr>
          <w:noProof/>
        </w:rPr>
        <w:t>Message Structures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_Toc76108088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C-2</w:t>
      </w:r>
      <w:r>
        <w:rPr>
          <w:noProof/>
          <w:webHidden/>
        </w:rPr>
        <w:fldChar w:fldCharType="end"/>
      </w:r>
    </w:p>
    <w:p w14:paraId="767548F2" w14:textId="0CF53811" w:rsidR="006941AD" w:rsidRPr="002E2C4A" w:rsidRDefault="006941AD">
      <w:pPr>
        <w:pStyle w:val="Verzeichnis3"/>
        <w:tabs>
          <w:tab w:val="left" w:pos="1200"/>
          <w:tab w:val="right" w:leader="dot" w:pos="9350"/>
        </w:tabs>
        <w:rPr>
          <w:rFonts w:ascii="Calibri" w:hAnsi="Calibri"/>
          <w:i w:val="0"/>
          <w:noProof/>
          <w:sz w:val="22"/>
          <w:szCs w:val="22"/>
          <w:lang w:eastAsia="de-DE"/>
        </w:rPr>
      </w:pPr>
      <w:r>
        <w:rPr>
          <w:noProof/>
        </w:rPr>
        <w:t>C.2.2</w:t>
      </w:r>
      <w:r w:rsidRPr="002E2C4A">
        <w:rPr>
          <w:rFonts w:ascii="Calibri" w:hAnsi="Calibri"/>
          <w:i w:val="0"/>
          <w:noProof/>
          <w:sz w:val="22"/>
          <w:szCs w:val="22"/>
          <w:lang w:eastAsia="de-DE"/>
        </w:rPr>
        <w:tab/>
      </w:r>
      <w:r>
        <w:rPr>
          <w:noProof/>
        </w:rPr>
        <w:t>Segment 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_Toc76108089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C</w:t>
      </w:r>
      <w:r>
        <w:rPr>
          <w:noProof/>
          <w:webHidden/>
        </w:rPr>
        <w:t>-</w:t>
      </w:r>
      <w:r>
        <w:rPr>
          <w:noProof/>
          <w:webHidden/>
        </w:rPr>
        <w:t>33</w:t>
      </w:r>
      <w:r>
        <w:rPr>
          <w:noProof/>
          <w:webHidden/>
        </w:rPr>
        <w:fldChar w:fldCharType="end"/>
      </w:r>
    </w:p>
    <w:p w14:paraId="24EFA883" w14:textId="0C7C65D3" w:rsidR="00862BA6" w:rsidRPr="00862BA6" w:rsidRDefault="00862BA6" w:rsidP="00862BA6">
      <w:r>
        <w:rPr>
          <w:b/>
          <w:caps/>
          <w:noProof/>
          <w:kern w:val="20"/>
        </w:rPr>
        <w:fldChar w:fldCharType="end"/>
      </w:r>
    </w:p>
    <w:p w14:paraId="19207366" w14:textId="77777777" w:rsidR="00074AD8" w:rsidRDefault="00074AD8">
      <w:pPr>
        <w:pStyle w:val="berschrift2"/>
      </w:pPr>
      <w:bookmarkStart w:id="4" w:name="_Toc76108087"/>
      <w:r>
        <w:t>BNF Descriptions of HL7 version 2.</w:t>
      </w:r>
      <w:r w:rsidR="00316526">
        <w:t>x</w:t>
      </w:r>
      <w:r>
        <w:t xml:space="preserve"> Abstract Messages</w:t>
      </w:r>
      <w:bookmarkEnd w:id="0"/>
      <w:bookmarkEnd w:id="1"/>
      <w:bookmarkEnd w:id="2"/>
      <w:bookmarkEnd w:id="4"/>
    </w:p>
    <w:p w14:paraId="0CF7C050" w14:textId="54482A1C" w:rsidR="007D6850" w:rsidRDefault="007D6850" w:rsidP="007D6850"/>
    <w:p w14:paraId="6F84458B" w14:textId="77777777" w:rsidR="006C1F81" w:rsidRDefault="006C1F81" w:rsidP="007D6850"/>
    <w:p w14:paraId="17996FA4" w14:textId="5C81929E" w:rsidR="007D6850" w:rsidRDefault="007D6850" w:rsidP="00DB7BAA">
      <w:pPr>
        <w:pStyle w:val="berschrift3"/>
      </w:pPr>
      <w:bookmarkStart w:id="5" w:name="_Toc76108088"/>
      <w:r w:rsidRPr="00DB7BAA">
        <w:t>Message</w:t>
      </w:r>
      <w:r w:rsidR="006C1F81">
        <w:t xml:space="preserve"> Structure</w:t>
      </w:r>
      <w:r w:rsidRPr="00DB7BAA">
        <w:t>s</w:t>
      </w:r>
      <w:bookmarkEnd w:id="5"/>
    </w:p>
    <w:p w14:paraId="05FF4E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/*-- </w:t>
      </w:r>
      <w:proofErr w:type="spellStart"/>
      <w:r w:rsidRPr="006C1F81">
        <w:rPr>
          <w:lang w:val="en-US"/>
        </w:rPr>
        <w:t>MessageStructures</w:t>
      </w:r>
      <w:proofErr w:type="spellEnd"/>
      <w:r w:rsidRPr="006C1F81">
        <w:rPr>
          <w:lang w:val="en-US"/>
        </w:rPr>
        <w:t xml:space="preserve"> --*/</w:t>
      </w:r>
    </w:p>
    <w:p w14:paraId="2E6FF188" w14:textId="77777777" w:rsidR="006C1F81" w:rsidRPr="006C1F81" w:rsidRDefault="006C1F81" w:rsidP="006C1F81">
      <w:pPr>
        <w:pStyle w:val="eBNF"/>
        <w:rPr>
          <w:lang w:val="en-US"/>
        </w:rPr>
      </w:pPr>
      <w:proofErr w:type="spellStart"/>
      <w:proofErr w:type="gramStart"/>
      <w:r w:rsidRPr="006C1F81">
        <w:rPr>
          <w:lang w:val="en-US"/>
        </w:rPr>
        <w:t>MessageStructure</w:t>
      </w:r>
      <w:proofErr w:type="spellEnd"/>
      <w:r w:rsidRPr="006C1F81">
        <w:rPr>
          <w:lang w:val="en-US"/>
        </w:rPr>
        <w:t xml:space="preserve"> :</w:t>
      </w:r>
      <w:proofErr w:type="gramEnd"/>
      <w:r w:rsidRPr="006C1F81">
        <w:rPr>
          <w:lang w:val="en-US"/>
        </w:rPr>
        <w:t xml:space="preserve">= </w:t>
      </w:r>
    </w:p>
    <w:p w14:paraId="1791AAA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  ACK   /* General Acknowledgment */</w:t>
      </w:r>
    </w:p>
    <w:p w14:paraId="4A4C7DA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_A01   /* ADT Admission Message */</w:t>
      </w:r>
    </w:p>
    <w:p w14:paraId="737CE6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_A02   /* ADT Transfer Message */</w:t>
      </w:r>
    </w:p>
    <w:p w14:paraId="19A49CB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_A03   /* ADT Discharge Message */</w:t>
      </w:r>
    </w:p>
    <w:p w14:paraId="5B1DD4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_A05   /* ADT Message */</w:t>
      </w:r>
    </w:p>
    <w:p w14:paraId="226C3F2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_A06</w:t>
      </w:r>
    </w:p>
    <w:p w14:paraId="2DBFB34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_A09   /* Track/Cancel */</w:t>
      </w:r>
    </w:p>
    <w:p w14:paraId="2E4D8B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_A12   /* Track/Cancel (2) */</w:t>
      </w:r>
    </w:p>
    <w:p w14:paraId="6FE0214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_A15   /* ADT Message */</w:t>
      </w:r>
    </w:p>
    <w:p w14:paraId="046946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_A16   /* Pending Discharge */</w:t>
      </w:r>
    </w:p>
    <w:p w14:paraId="55C4A46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_A17   /* Swap */</w:t>
      </w:r>
    </w:p>
    <w:p w14:paraId="73E3F6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_A20</w:t>
      </w:r>
    </w:p>
    <w:p w14:paraId="0B6373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_A21</w:t>
      </w:r>
    </w:p>
    <w:p w14:paraId="015FE99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_A24   /* Link Patient Information */</w:t>
      </w:r>
    </w:p>
    <w:p w14:paraId="5790B0E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_A37</w:t>
      </w:r>
    </w:p>
    <w:p w14:paraId="64DE60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_A38   /* Swap (2) */</w:t>
      </w:r>
    </w:p>
    <w:p w14:paraId="422D20C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_A39</w:t>
      </w:r>
    </w:p>
    <w:p w14:paraId="58505A6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_A43</w:t>
      </w:r>
    </w:p>
    <w:p w14:paraId="1DA8D38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_A44</w:t>
      </w:r>
    </w:p>
    <w:p w14:paraId="70C8693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_A45</w:t>
      </w:r>
    </w:p>
    <w:p w14:paraId="537853A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_A50</w:t>
      </w:r>
    </w:p>
    <w:p w14:paraId="4A2DA8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_A52</w:t>
      </w:r>
    </w:p>
    <w:p w14:paraId="54A5FBE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_A54</w:t>
      </w:r>
    </w:p>
    <w:p w14:paraId="7EBCEE9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_A60</w:t>
      </w:r>
    </w:p>
    <w:p w14:paraId="3119B00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ADT</w:t>
      </w:r>
      <w:proofErr w:type="gramEnd"/>
      <w:r w:rsidRPr="006C1F81">
        <w:rPr>
          <w:lang w:val="en-US"/>
        </w:rPr>
        <w:t>_A61</w:t>
      </w:r>
    </w:p>
    <w:p w14:paraId="4182FD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_P01</w:t>
      </w:r>
    </w:p>
    <w:p w14:paraId="5954FAF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_P02   /* Purge Billing Account */</w:t>
      </w:r>
    </w:p>
    <w:p w14:paraId="2C2DA0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_P05   /* Update Billing Account */</w:t>
      </w:r>
    </w:p>
    <w:p w14:paraId="6D63669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_P06   /* End Billing Account */</w:t>
      </w:r>
    </w:p>
    <w:p w14:paraId="1962F58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_P10   /* Transmit Ambulatory Payment Classification (APC) g */</w:t>
      </w:r>
    </w:p>
    <w:p w14:paraId="0472646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BAR</w:t>
      </w:r>
      <w:proofErr w:type="gramEnd"/>
      <w:r w:rsidRPr="006C1F81">
        <w:rPr>
          <w:lang w:val="en-US"/>
        </w:rPr>
        <w:t>_P12   /* Update Diagnosis/Procedure */</w:t>
      </w:r>
    </w:p>
    <w:p w14:paraId="3382C93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BPS</w:t>
      </w:r>
      <w:proofErr w:type="gramEnd"/>
      <w:r w:rsidRPr="006C1F81">
        <w:rPr>
          <w:lang w:val="en-US"/>
        </w:rPr>
        <w:t>_O29   /* Blood Product dispense status Message */</w:t>
      </w:r>
    </w:p>
    <w:p w14:paraId="3B6F12B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BRP</w:t>
      </w:r>
      <w:proofErr w:type="gramEnd"/>
      <w:r w:rsidRPr="006C1F81">
        <w:rPr>
          <w:lang w:val="en-US"/>
        </w:rPr>
        <w:t>_O30</w:t>
      </w:r>
    </w:p>
    <w:p w14:paraId="2F2E8D8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BRT</w:t>
      </w:r>
      <w:proofErr w:type="gramEnd"/>
      <w:r w:rsidRPr="006C1F81">
        <w:rPr>
          <w:lang w:val="en-US"/>
        </w:rPr>
        <w:t>_O32</w:t>
      </w:r>
    </w:p>
    <w:p w14:paraId="27F7C4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BTS</w:t>
      </w:r>
      <w:proofErr w:type="gramEnd"/>
      <w:r w:rsidRPr="006C1F81">
        <w:rPr>
          <w:lang w:val="en-US"/>
        </w:rPr>
        <w:t>_O31   /* Blood Product Transfusion/Disposition Message */</w:t>
      </w:r>
    </w:p>
    <w:p w14:paraId="674A152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CCF</w:t>
      </w:r>
      <w:proofErr w:type="gramEnd"/>
      <w:r w:rsidRPr="006C1F81">
        <w:rPr>
          <w:lang w:val="en-US"/>
        </w:rPr>
        <w:t>_I22   /* Collaborative Care Fetch */</w:t>
      </w:r>
    </w:p>
    <w:p w14:paraId="201B6D3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CCI</w:t>
      </w:r>
      <w:proofErr w:type="gramEnd"/>
      <w:r w:rsidRPr="006C1F81">
        <w:rPr>
          <w:lang w:val="en-US"/>
        </w:rPr>
        <w:t>_I22   /* Collaborative Care Information */</w:t>
      </w:r>
    </w:p>
    <w:p w14:paraId="57389E5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CCM</w:t>
      </w:r>
      <w:proofErr w:type="gramEnd"/>
      <w:r w:rsidRPr="006C1F81">
        <w:rPr>
          <w:lang w:val="en-US"/>
        </w:rPr>
        <w:t>_I21   /* Collaborative Care Message */</w:t>
      </w:r>
    </w:p>
    <w:p w14:paraId="321FF3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CCQ</w:t>
      </w:r>
      <w:proofErr w:type="gramEnd"/>
      <w:r w:rsidRPr="006C1F81">
        <w:rPr>
          <w:lang w:val="en-US"/>
        </w:rPr>
        <w:t>_I19   /* Collaborative Care Referral */</w:t>
      </w:r>
    </w:p>
    <w:p w14:paraId="0ED4464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CCR</w:t>
      </w:r>
      <w:proofErr w:type="gramEnd"/>
      <w:r w:rsidRPr="006C1F81">
        <w:rPr>
          <w:lang w:val="en-US"/>
        </w:rPr>
        <w:t>_I16   /* Collaborative Care Referral */</w:t>
      </w:r>
    </w:p>
    <w:p w14:paraId="009828F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CCU</w:t>
      </w:r>
      <w:proofErr w:type="gramEnd"/>
      <w:r w:rsidRPr="006C1F81">
        <w:rPr>
          <w:lang w:val="en-US"/>
        </w:rPr>
        <w:t>_I20   /* Collaborative Care Referral */</w:t>
      </w:r>
    </w:p>
    <w:p w14:paraId="6868878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CQU</w:t>
      </w:r>
      <w:proofErr w:type="gramEnd"/>
      <w:r w:rsidRPr="006C1F81">
        <w:rPr>
          <w:lang w:val="en-US"/>
        </w:rPr>
        <w:t>_I19   /* Collaborative Care Referral */</w:t>
      </w:r>
    </w:p>
    <w:p w14:paraId="0D23892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CRM</w:t>
      </w:r>
      <w:proofErr w:type="gramEnd"/>
      <w:r w:rsidRPr="006C1F81">
        <w:rPr>
          <w:lang w:val="en-US"/>
        </w:rPr>
        <w:t>_C01   /* Clinical Trial Message */</w:t>
      </w:r>
    </w:p>
    <w:p w14:paraId="2750827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CSU</w:t>
      </w:r>
      <w:proofErr w:type="gramEnd"/>
      <w:r w:rsidRPr="006C1F81">
        <w:rPr>
          <w:lang w:val="en-US"/>
        </w:rPr>
        <w:t>_C09   /* Clinical Trial Message */</w:t>
      </w:r>
    </w:p>
    <w:p w14:paraId="56A8FF8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DBC</w:t>
      </w:r>
      <w:proofErr w:type="gramEnd"/>
      <w:r w:rsidRPr="006C1F81">
        <w:rPr>
          <w:lang w:val="en-US"/>
        </w:rPr>
        <w:t>_O41</w:t>
      </w:r>
    </w:p>
    <w:p w14:paraId="2C5F5C5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DBC</w:t>
      </w:r>
      <w:proofErr w:type="gramEnd"/>
      <w:r w:rsidRPr="006C1F81">
        <w:rPr>
          <w:lang w:val="en-US"/>
        </w:rPr>
        <w:t>_O42</w:t>
      </w:r>
    </w:p>
    <w:p w14:paraId="616588C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DEL</w:t>
      </w:r>
      <w:proofErr w:type="gramEnd"/>
      <w:r w:rsidRPr="006C1F81">
        <w:rPr>
          <w:lang w:val="en-US"/>
        </w:rPr>
        <w:t>_O46</w:t>
      </w:r>
    </w:p>
    <w:p w14:paraId="0F3E50E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DEO</w:t>
      </w:r>
      <w:proofErr w:type="gramEnd"/>
      <w:r w:rsidRPr="006C1F81">
        <w:rPr>
          <w:lang w:val="en-US"/>
        </w:rPr>
        <w:t>_O45</w:t>
      </w:r>
    </w:p>
    <w:p w14:paraId="64B38B3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DER</w:t>
      </w:r>
      <w:proofErr w:type="gramEnd"/>
      <w:r w:rsidRPr="006C1F81">
        <w:rPr>
          <w:lang w:val="en-US"/>
        </w:rPr>
        <w:t>_O44</w:t>
      </w:r>
    </w:p>
    <w:p w14:paraId="56F14F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DFT</w:t>
      </w:r>
      <w:proofErr w:type="gramEnd"/>
      <w:r w:rsidRPr="006C1F81">
        <w:rPr>
          <w:lang w:val="en-US"/>
        </w:rPr>
        <w:t>_P03   /* Detail Financial Transaction */</w:t>
      </w:r>
    </w:p>
    <w:p w14:paraId="027BC9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DFT</w:t>
      </w:r>
      <w:proofErr w:type="gramEnd"/>
      <w:r w:rsidRPr="006C1F81">
        <w:rPr>
          <w:lang w:val="en-US"/>
        </w:rPr>
        <w:t>_P11   /* Detail Financial Transaction - Expanded */</w:t>
      </w:r>
    </w:p>
    <w:p w14:paraId="61F060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DPR</w:t>
      </w:r>
      <w:proofErr w:type="gramEnd"/>
      <w:r w:rsidRPr="006C1F81">
        <w:rPr>
          <w:lang w:val="en-US"/>
        </w:rPr>
        <w:t>_O48</w:t>
      </w:r>
    </w:p>
    <w:p w14:paraId="5DB590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DRC</w:t>
      </w:r>
      <w:proofErr w:type="gramEnd"/>
      <w:r w:rsidRPr="006C1F81">
        <w:rPr>
          <w:lang w:val="en-US"/>
        </w:rPr>
        <w:t>_O47</w:t>
      </w:r>
    </w:p>
    <w:p w14:paraId="198543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DRG</w:t>
      </w:r>
      <w:proofErr w:type="gramEnd"/>
      <w:r w:rsidRPr="006C1F81">
        <w:rPr>
          <w:lang w:val="en-US"/>
        </w:rPr>
        <w:t>_O43</w:t>
      </w:r>
    </w:p>
    <w:p w14:paraId="287FB96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EAC</w:t>
      </w:r>
      <w:proofErr w:type="gramEnd"/>
      <w:r w:rsidRPr="006C1F81">
        <w:rPr>
          <w:lang w:val="en-US"/>
        </w:rPr>
        <w:t>_U07   /* Equipment Command Message */</w:t>
      </w:r>
    </w:p>
    <w:p w14:paraId="46F75B7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EAN</w:t>
      </w:r>
      <w:proofErr w:type="gramEnd"/>
      <w:r w:rsidRPr="006C1F81">
        <w:rPr>
          <w:lang w:val="en-US"/>
        </w:rPr>
        <w:t>_U09   /* Equipment Status Message */</w:t>
      </w:r>
    </w:p>
    <w:p w14:paraId="1A7C91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EAR</w:t>
      </w:r>
      <w:proofErr w:type="gramEnd"/>
      <w:r w:rsidRPr="006C1F81">
        <w:rPr>
          <w:lang w:val="en-US"/>
        </w:rPr>
        <w:t>_U08   /* Equipment Command Message */</w:t>
      </w:r>
    </w:p>
    <w:p w14:paraId="37E9170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_E01   /* Submit HealthCare Services Invoice */</w:t>
      </w:r>
    </w:p>
    <w:p w14:paraId="04255FF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_E02   /* Cancel HealthCare Services Invoice */</w:t>
      </w:r>
    </w:p>
    <w:p w14:paraId="28DEE98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_E04   /* Re-Assess HealthCare Services Invoice Request */</w:t>
      </w:r>
    </w:p>
    <w:p w14:paraId="0AB100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_E10   /* Edit/Adjudication Results */</w:t>
      </w:r>
    </w:p>
    <w:p w14:paraId="4361E53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_E12   /* Request Additional Information */</w:t>
      </w:r>
    </w:p>
    <w:p w14:paraId="1DA45C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_E13   /* Additional Information Response */</w:t>
      </w:r>
    </w:p>
    <w:p w14:paraId="4574168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_E15   /* Payment/Remittance Advice */</w:t>
      </w:r>
    </w:p>
    <w:p w14:paraId="119249D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_E20   /* Submit Authorization Request */</w:t>
      </w:r>
    </w:p>
    <w:p w14:paraId="3427611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_E21   /* Cancel Authorization Request */</w:t>
      </w:r>
    </w:p>
    <w:p w14:paraId="65C3D09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EHC</w:t>
      </w:r>
      <w:proofErr w:type="gramEnd"/>
      <w:r w:rsidRPr="006C1F81">
        <w:rPr>
          <w:lang w:val="en-US"/>
        </w:rPr>
        <w:t>_E24   /* Authorization Response */</w:t>
      </w:r>
    </w:p>
    <w:p w14:paraId="242553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ESR</w:t>
      </w:r>
      <w:proofErr w:type="gramEnd"/>
      <w:r w:rsidRPr="006C1F81">
        <w:rPr>
          <w:lang w:val="en-US"/>
        </w:rPr>
        <w:t>_U02   /* Equipment Status Message */</w:t>
      </w:r>
    </w:p>
    <w:p w14:paraId="4700FC8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ESU</w:t>
      </w:r>
      <w:proofErr w:type="gramEnd"/>
      <w:r w:rsidRPr="006C1F81">
        <w:rPr>
          <w:lang w:val="en-US"/>
        </w:rPr>
        <w:t>_U01   /* Equipment Status Message */</w:t>
      </w:r>
    </w:p>
    <w:p w14:paraId="0BE505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INR</w:t>
      </w:r>
      <w:proofErr w:type="gramEnd"/>
      <w:r w:rsidRPr="006C1F81">
        <w:rPr>
          <w:lang w:val="en-US"/>
        </w:rPr>
        <w:t>_U06   /* Inventory Request Message */</w:t>
      </w:r>
    </w:p>
    <w:p w14:paraId="6C22814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INR</w:t>
      </w:r>
      <w:proofErr w:type="gramEnd"/>
      <w:r w:rsidRPr="006C1F81">
        <w:rPr>
          <w:lang w:val="en-US"/>
        </w:rPr>
        <w:t>_U14</w:t>
      </w:r>
    </w:p>
    <w:p w14:paraId="02C7B6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INU</w:t>
      </w:r>
      <w:proofErr w:type="gramEnd"/>
      <w:r w:rsidRPr="006C1F81">
        <w:rPr>
          <w:lang w:val="en-US"/>
        </w:rPr>
        <w:t>_U05   /* Inventory Update Message */</w:t>
      </w:r>
    </w:p>
    <w:p w14:paraId="42BD91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LSU</w:t>
      </w:r>
      <w:proofErr w:type="gramEnd"/>
      <w:r w:rsidRPr="006C1F81">
        <w:rPr>
          <w:lang w:val="en-US"/>
        </w:rPr>
        <w:t>_U12   /* Equipment Log/Service Message */</w:t>
      </w:r>
    </w:p>
    <w:p w14:paraId="7D8B39B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MDM</w:t>
      </w:r>
      <w:proofErr w:type="gramEnd"/>
      <w:r w:rsidRPr="006C1F81">
        <w:rPr>
          <w:lang w:val="en-US"/>
        </w:rPr>
        <w:t>_T01</w:t>
      </w:r>
    </w:p>
    <w:p w14:paraId="613259C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MDM</w:t>
      </w:r>
      <w:proofErr w:type="gramEnd"/>
      <w:r w:rsidRPr="006C1F81">
        <w:rPr>
          <w:lang w:val="en-US"/>
        </w:rPr>
        <w:t>_T02</w:t>
      </w:r>
    </w:p>
    <w:p w14:paraId="63AC07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MFK</w:t>
      </w:r>
      <w:proofErr w:type="gramEnd"/>
      <w:r w:rsidRPr="006C1F81">
        <w:rPr>
          <w:lang w:val="en-US"/>
        </w:rPr>
        <w:t>_M01   /* Master File Acknowledgment */</w:t>
      </w:r>
    </w:p>
    <w:p w14:paraId="59A402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_M02   /* Master File Notification for Staff/Practitioner */</w:t>
      </w:r>
    </w:p>
    <w:p w14:paraId="03FC43E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_M04   /* Master File Notification - Charge Description */</w:t>
      </w:r>
    </w:p>
    <w:p w14:paraId="7FC556F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_M05   /* Master File Notification - Patient Location */</w:t>
      </w:r>
    </w:p>
    <w:p w14:paraId="50A568F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 xml:space="preserve">_M06   /* Master File Notification - Clinical Study with </w:t>
      </w:r>
      <w:proofErr w:type="spellStart"/>
      <w:r w:rsidRPr="006C1F81">
        <w:rPr>
          <w:lang w:val="en-US"/>
        </w:rPr>
        <w:t>Pha</w:t>
      </w:r>
      <w:proofErr w:type="spellEnd"/>
      <w:r w:rsidRPr="006C1F81">
        <w:rPr>
          <w:lang w:val="en-US"/>
        </w:rPr>
        <w:t xml:space="preserve"> */</w:t>
      </w:r>
    </w:p>
    <w:p w14:paraId="74B7B61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_M07   /* Master File Notification - Clinical Study without */</w:t>
      </w:r>
    </w:p>
    <w:p w14:paraId="46D1C10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_M08   /* Master File Notification - Test/Observation (</w:t>
      </w:r>
      <w:proofErr w:type="spellStart"/>
      <w:r w:rsidRPr="006C1F81">
        <w:rPr>
          <w:lang w:val="en-US"/>
        </w:rPr>
        <w:t>Numer</w:t>
      </w:r>
      <w:proofErr w:type="spellEnd"/>
      <w:r w:rsidRPr="006C1F81">
        <w:rPr>
          <w:lang w:val="en-US"/>
        </w:rPr>
        <w:t xml:space="preserve"> */</w:t>
      </w:r>
    </w:p>
    <w:p w14:paraId="77E75C1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_M09   /* Master File Notification - Test/Observation (</w:t>
      </w:r>
      <w:proofErr w:type="spellStart"/>
      <w:r w:rsidRPr="006C1F81">
        <w:rPr>
          <w:lang w:val="en-US"/>
        </w:rPr>
        <w:t>Categ</w:t>
      </w:r>
      <w:proofErr w:type="spellEnd"/>
      <w:r w:rsidRPr="006C1F81">
        <w:rPr>
          <w:lang w:val="en-US"/>
        </w:rPr>
        <w:t xml:space="preserve"> */</w:t>
      </w:r>
    </w:p>
    <w:p w14:paraId="01C4FF2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_M10   /* Master File Notification - Test/Observation Batter */</w:t>
      </w:r>
    </w:p>
    <w:p w14:paraId="7D7D4D8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 xml:space="preserve">_M11   /* Master File Notification - Test/Calculated </w:t>
      </w:r>
      <w:proofErr w:type="spellStart"/>
      <w:r w:rsidRPr="006C1F81">
        <w:rPr>
          <w:lang w:val="en-US"/>
        </w:rPr>
        <w:t>Observa</w:t>
      </w:r>
      <w:proofErr w:type="spellEnd"/>
      <w:r w:rsidRPr="006C1F81">
        <w:rPr>
          <w:lang w:val="en-US"/>
        </w:rPr>
        <w:t xml:space="preserve"> */</w:t>
      </w:r>
    </w:p>
    <w:p w14:paraId="4B138C5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 xml:space="preserve">_M12   /* Master File Notification - Additional Basic </w:t>
      </w:r>
      <w:proofErr w:type="spellStart"/>
      <w:r w:rsidRPr="006C1F81">
        <w:rPr>
          <w:lang w:val="en-US"/>
        </w:rPr>
        <w:t>Observ</w:t>
      </w:r>
      <w:proofErr w:type="spellEnd"/>
      <w:r w:rsidRPr="006C1F81">
        <w:rPr>
          <w:lang w:val="en-US"/>
        </w:rPr>
        <w:t xml:space="preserve"> */</w:t>
      </w:r>
    </w:p>
    <w:p w14:paraId="47FB7F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_M13   /* Master File Notification - General */</w:t>
      </w:r>
    </w:p>
    <w:p w14:paraId="165578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_M15   /* Master File Notification - Inventory Item */</w:t>
      </w:r>
    </w:p>
    <w:p w14:paraId="67FDC8C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_M16   /* Master File Notification - Inventory Item Enhanced */</w:t>
      </w:r>
    </w:p>
    <w:p w14:paraId="0E0B7B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_M17   /* Master File Notification - DRG */</w:t>
      </w:r>
    </w:p>
    <w:p w14:paraId="699403A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_M18</w:t>
      </w:r>
    </w:p>
    <w:p w14:paraId="6E5CB77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MFN</w:t>
      </w:r>
      <w:proofErr w:type="gramEnd"/>
      <w:r w:rsidRPr="006C1F81">
        <w:rPr>
          <w:lang w:val="en-US"/>
        </w:rPr>
        <w:t>_M19</w:t>
      </w:r>
    </w:p>
    <w:p w14:paraId="75F6567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 xml:space="preserve">|  </w:t>
      </w:r>
      <w:proofErr w:type="spellStart"/>
      <w:r w:rsidRPr="006C1F81">
        <w:rPr>
          <w:lang w:val="en-US"/>
        </w:rPr>
        <w:t>MFN</w:t>
      </w:r>
      <w:proofErr w:type="gramEnd"/>
      <w:r w:rsidRPr="006C1F81">
        <w:rPr>
          <w:lang w:val="en-US"/>
        </w:rPr>
        <w:t>_Znn</w:t>
      </w:r>
      <w:proofErr w:type="spellEnd"/>
      <w:r w:rsidRPr="006C1F81">
        <w:rPr>
          <w:lang w:val="en-US"/>
        </w:rPr>
        <w:t xml:space="preserve">   /* Master File Notification - Site Defined */</w:t>
      </w:r>
    </w:p>
    <w:p w14:paraId="066033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NMD</w:t>
      </w:r>
      <w:proofErr w:type="gramEnd"/>
      <w:r w:rsidRPr="006C1F81">
        <w:rPr>
          <w:lang w:val="en-US"/>
        </w:rPr>
        <w:t>_N02   /* Application Management Data */</w:t>
      </w:r>
    </w:p>
    <w:p w14:paraId="33A4A3B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OMB</w:t>
      </w:r>
      <w:proofErr w:type="gramEnd"/>
      <w:r w:rsidRPr="006C1F81">
        <w:rPr>
          <w:lang w:val="en-US"/>
        </w:rPr>
        <w:t>_O27   /* Blood Product Order Message */</w:t>
      </w:r>
    </w:p>
    <w:p w14:paraId="4E29AB1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OMD</w:t>
      </w:r>
      <w:proofErr w:type="gramEnd"/>
      <w:r w:rsidRPr="006C1F81">
        <w:rPr>
          <w:lang w:val="en-US"/>
        </w:rPr>
        <w:t>_O03   /* Dietary Order */</w:t>
      </w:r>
    </w:p>
    <w:p w14:paraId="2F95D5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OMG</w:t>
      </w:r>
      <w:proofErr w:type="gramEnd"/>
      <w:r w:rsidRPr="006C1F81">
        <w:rPr>
          <w:lang w:val="en-US"/>
        </w:rPr>
        <w:t>_O19   /* General Clinical Order Message */</w:t>
      </w:r>
    </w:p>
    <w:p w14:paraId="222A37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OMI</w:t>
      </w:r>
      <w:proofErr w:type="gramEnd"/>
      <w:r w:rsidRPr="006C1F81">
        <w:rPr>
          <w:lang w:val="en-US"/>
        </w:rPr>
        <w:t>_O23   /* Imaging Order Message */</w:t>
      </w:r>
    </w:p>
    <w:p w14:paraId="489E2A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OML</w:t>
      </w:r>
      <w:proofErr w:type="gramEnd"/>
      <w:r w:rsidRPr="006C1F81">
        <w:rPr>
          <w:lang w:val="en-US"/>
        </w:rPr>
        <w:t>_O21   /* Laboratory Order Message */</w:t>
      </w:r>
    </w:p>
    <w:p w14:paraId="76C1A31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OML</w:t>
      </w:r>
      <w:proofErr w:type="gramEnd"/>
      <w:r w:rsidRPr="006C1F81">
        <w:rPr>
          <w:lang w:val="en-US"/>
        </w:rPr>
        <w:t xml:space="preserve">_O33   /* Laboratory Order - Multiple Order Per Specimen </w:t>
      </w:r>
      <w:proofErr w:type="spellStart"/>
      <w:r w:rsidRPr="006C1F81">
        <w:rPr>
          <w:lang w:val="en-US"/>
        </w:rPr>
        <w:t>Mes</w:t>
      </w:r>
      <w:proofErr w:type="spellEnd"/>
      <w:r w:rsidRPr="006C1F81">
        <w:rPr>
          <w:lang w:val="en-US"/>
        </w:rPr>
        <w:t xml:space="preserve"> */</w:t>
      </w:r>
    </w:p>
    <w:p w14:paraId="7D9AE1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OML</w:t>
      </w:r>
      <w:proofErr w:type="gramEnd"/>
      <w:r w:rsidRPr="006C1F81">
        <w:rPr>
          <w:lang w:val="en-US"/>
        </w:rPr>
        <w:t>_O35   /* Laboratory Order - Multiple Order Per Container of */</w:t>
      </w:r>
    </w:p>
    <w:p w14:paraId="39D383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OML</w:t>
      </w:r>
      <w:proofErr w:type="gramEnd"/>
      <w:r w:rsidRPr="006C1F81">
        <w:rPr>
          <w:lang w:val="en-US"/>
        </w:rPr>
        <w:t>_O39   /* Specimen Shipment Centric Laboratory Order Message */</w:t>
      </w:r>
    </w:p>
    <w:p w14:paraId="02705B1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OML</w:t>
      </w:r>
      <w:proofErr w:type="gramEnd"/>
      <w:r w:rsidRPr="006C1F81">
        <w:rPr>
          <w:lang w:val="en-US"/>
        </w:rPr>
        <w:t>_O59   /* Non-Stock Supply Order Message */</w:t>
      </w:r>
    </w:p>
    <w:p w14:paraId="2B63853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OMN</w:t>
      </w:r>
      <w:proofErr w:type="gramEnd"/>
      <w:r w:rsidRPr="006C1F81">
        <w:rPr>
          <w:lang w:val="en-US"/>
        </w:rPr>
        <w:t>_O07   /* Nonstock Requisition Order Message */</w:t>
      </w:r>
    </w:p>
    <w:p w14:paraId="23FAF64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OMP</w:t>
      </w:r>
      <w:proofErr w:type="gramEnd"/>
      <w:r w:rsidRPr="006C1F81">
        <w:rPr>
          <w:lang w:val="en-US"/>
        </w:rPr>
        <w:t>_O09   /* Pharmacy/treatment Order Message */</w:t>
      </w:r>
    </w:p>
    <w:p w14:paraId="6DC734C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OMQ</w:t>
      </w:r>
      <w:proofErr w:type="gramEnd"/>
      <w:r w:rsidRPr="006C1F81">
        <w:rPr>
          <w:lang w:val="en-US"/>
        </w:rPr>
        <w:t>_O57</w:t>
      </w:r>
    </w:p>
    <w:p w14:paraId="0E414DA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OMS</w:t>
      </w:r>
      <w:proofErr w:type="gramEnd"/>
      <w:r w:rsidRPr="006C1F81">
        <w:rPr>
          <w:lang w:val="en-US"/>
        </w:rPr>
        <w:t>_O05   /* Stock Requisition Order Message */</w:t>
      </w:r>
    </w:p>
    <w:p w14:paraId="7A4BD2F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OPL</w:t>
      </w:r>
      <w:proofErr w:type="gramEnd"/>
      <w:r w:rsidRPr="006C1F81">
        <w:rPr>
          <w:lang w:val="en-US"/>
        </w:rPr>
        <w:t>_O37   /* Population/Location-Based Laboratory Order Message */</w:t>
      </w:r>
    </w:p>
    <w:p w14:paraId="49E8E7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OPR</w:t>
      </w:r>
      <w:proofErr w:type="gramEnd"/>
      <w:r w:rsidRPr="006C1F81">
        <w:rPr>
          <w:lang w:val="en-US"/>
        </w:rPr>
        <w:t xml:space="preserve">_O38   /* Population/Location-Based Laboratory Order </w:t>
      </w:r>
      <w:proofErr w:type="spellStart"/>
      <w:r w:rsidRPr="006C1F81">
        <w:rPr>
          <w:lang w:val="en-US"/>
        </w:rPr>
        <w:t>Acknowl</w:t>
      </w:r>
      <w:proofErr w:type="spellEnd"/>
      <w:r w:rsidRPr="006C1F81">
        <w:rPr>
          <w:lang w:val="en-US"/>
        </w:rPr>
        <w:t xml:space="preserve"> */</w:t>
      </w:r>
    </w:p>
    <w:p w14:paraId="06F4ED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OPU</w:t>
      </w:r>
      <w:proofErr w:type="gramEnd"/>
      <w:r w:rsidRPr="006C1F81">
        <w:rPr>
          <w:lang w:val="en-US"/>
        </w:rPr>
        <w:t>_R25   /* Observation Message */</w:t>
      </w:r>
    </w:p>
    <w:p w14:paraId="7D3D04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ORA</w:t>
      </w:r>
      <w:proofErr w:type="gramEnd"/>
      <w:r w:rsidRPr="006C1F81">
        <w:rPr>
          <w:lang w:val="en-US"/>
        </w:rPr>
        <w:t>_R33   /* Observation Report Acknowledgement */</w:t>
      </w:r>
    </w:p>
    <w:p w14:paraId="28DE26A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ORA</w:t>
      </w:r>
      <w:proofErr w:type="gramEnd"/>
      <w:r w:rsidRPr="006C1F81">
        <w:rPr>
          <w:lang w:val="en-US"/>
        </w:rPr>
        <w:t>_R41</w:t>
      </w:r>
    </w:p>
    <w:p w14:paraId="6D7DA2A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ORB</w:t>
      </w:r>
      <w:proofErr w:type="gramEnd"/>
      <w:r w:rsidRPr="006C1F81">
        <w:rPr>
          <w:lang w:val="en-US"/>
        </w:rPr>
        <w:t>_O28</w:t>
      </w:r>
    </w:p>
    <w:p w14:paraId="07D6575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ORD</w:t>
      </w:r>
      <w:proofErr w:type="gramEnd"/>
      <w:r w:rsidRPr="006C1F81">
        <w:rPr>
          <w:lang w:val="en-US"/>
        </w:rPr>
        <w:t>_O04   /* Dietary Order Acknowledgment Message */</w:t>
      </w:r>
    </w:p>
    <w:p w14:paraId="44E1303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ORG</w:t>
      </w:r>
      <w:proofErr w:type="gramEnd"/>
      <w:r w:rsidRPr="006C1F81">
        <w:rPr>
          <w:lang w:val="en-US"/>
        </w:rPr>
        <w:t>_O20   /* General Clinical Order Acknowledgment Message */</w:t>
      </w:r>
    </w:p>
    <w:p w14:paraId="0E03B41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ORI</w:t>
      </w:r>
      <w:proofErr w:type="gramEnd"/>
      <w:r w:rsidRPr="006C1F81">
        <w:rPr>
          <w:lang w:val="en-US"/>
        </w:rPr>
        <w:t>_O24   /* Imaging Order Acknowledgment Message */</w:t>
      </w:r>
    </w:p>
    <w:p w14:paraId="3F2128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>_O22   /* General Laboratory Order Acknowledgment Message */</w:t>
      </w:r>
    </w:p>
    <w:p w14:paraId="761CB02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 xml:space="preserve">_O34   /* Laboratory Order Acknowledgment Message  - </w:t>
      </w:r>
      <w:proofErr w:type="spellStart"/>
      <w:r w:rsidRPr="006C1F81">
        <w:rPr>
          <w:lang w:val="en-US"/>
        </w:rPr>
        <w:t>Multipl</w:t>
      </w:r>
      <w:proofErr w:type="spellEnd"/>
      <w:r w:rsidRPr="006C1F81">
        <w:rPr>
          <w:lang w:val="en-US"/>
        </w:rPr>
        <w:t xml:space="preserve"> */</w:t>
      </w:r>
    </w:p>
    <w:p w14:paraId="459E1A8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 xml:space="preserve">_O36   /* Laboratory Order Acknowledgment Message  - </w:t>
      </w:r>
      <w:proofErr w:type="spellStart"/>
      <w:r w:rsidRPr="006C1F81">
        <w:rPr>
          <w:lang w:val="en-US"/>
        </w:rPr>
        <w:t>Multipl</w:t>
      </w:r>
      <w:proofErr w:type="spellEnd"/>
      <w:r w:rsidRPr="006C1F81">
        <w:rPr>
          <w:lang w:val="en-US"/>
        </w:rPr>
        <w:t xml:space="preserve"> */</w:t>
      </w:r>
    </w:p>
    <w:p w14:paraId="5D6CE2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 xml:space="preserve">_O40   /* Specimen Shipment Centric Laboratory Order </w:t>
      </w:r>
      <w:proofErr w:type="spellStart"/>
      <w:r w:rsidRPr="006C1F81">
        <w:rPr>
          <w:lang w:val="en-US"/>
        </w:rPr>
        <w:t>Acknowl</w:t>
      </w:r>
      <w:proofErr w:type="spellEnd"/>
      <w:r w:rsidRPr="006C1F81">
        <w:rPr>
          <w:lang w:val="en-US"/>
        </w:rPr>
        <w:t xml:space="preserve"> */</w:t>
      </w:r>
    </w:p>
    <w:p w14:paraId="35323FF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>_O53</w:t>
      </w:r>
    </w:p>
    <w:p w14:paraId="63CDF0E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>_O54</w:t>
      </w:r>
    </w:p>
    <w:p w14:paraId="6EA0A56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>_O55</w:t>
      </w:r>
    </w:p>
    <w:p w14:paraId="23F5B9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ORL</w:t>
      </w:r>
      <w:proofErr w:type="gramEnd"/>
      <w:r w:rsidRPr="006C1F81">
        <w:rPr>
          <w:lang w:val="en-US"/>
        </w:rPr>
        <w:t>_O56</w:t>
      </w:r>
    </w:p>
    <w:p w14:paraId="24D5A62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ORN</w:t>
      </w:r>
      <w:proofErr w:type="gramEnd"/>
      <w:r w:rsidRPr="006C1F81">
        <w:rPr>
          <w:lang w:val="en-US"/>
        </w:rPr>
        <w:t>_O08   /* General Order Acknowledgment Message */</w:t>
      </w:r>
    </w:p>
    <w:p w14:paraId="335470A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ORP</w:t>
      </w:r>
      <w:proofErr w:type="gramEnd"/>
      <w:r w:rsidRPr="006C1F81">
        <w:rPr>
          <w:lang w:val="en-US"/>
        </w:rPr>
        <w:t>_O10</w:t>
      </w:r>
    </w:p>
    <w:p w14:paraId="49717C0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ORS</w:t>
      </w:r>
      <w:proofErr w:type="gramEnd"/>
      <w:r w:rsidRPr="006C1F81">
        <w:rPr>
          <w:lang w:val="en-US"/>
        </w:rPr>
        <w:t>_O06   /* Stock Order Acknowledgment Message */</w:t>
      </w:r>
    </w:p>
    <w:p w14:paraId="21AFBA1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ORU</w:t>
      </w:r>
      <w:proofErr w:type="gramEnd"/>
      <w:r w:rsidRPr="006C1F81">
        <w:rPr>
          <w:lang w:val="en-US"/>
        </w:rPr>
        <w:t>_R01   /* Observation Message */</w:t>
      </w:r>
    </w:p>
    <w:p w14:paraId="6D83AC6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ORU</w:t>
      </w:r>
      <w:proofErr w:type="gramEnd"/>
      <w:r w:rsidRPr="006C1F81">
        <w:rPr>
          <w:lang w:val="en-US"/>
        </w:rPr>
        <w:t>_R30   /* Observation Message */</w:t>
      </w:r>
    </w:p>
    <w:p w14:paraId="6F7991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ORX</w:t>
      </w:r>
      <w:proofErr w:type="gramEnd"/>
      <w:r w:rsidRPr="006C1F81">
        <w:rPr>
          <w:lang w:val="en-US"/>
        </w:rPr>
        <w:t>_O58</w:t>
      </w:r>
    </w:p>
    <w:p w14:paraId="25E03F6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OSM</w:t>
      </w:r>
      <w:proofErr w:type="gramEnd"/>
      <w:r w:rsidRPr="006C1F81">
        <w:rPr>
          <w:lang w:val="en-US"/>
        </w:rPr>
        <w:t>_R26   /* Specimen Shipment Message */</w:t>
      </w:r>
    </w:p>
    <w:p w14:paraId="26EC90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OSU</w:t>
      </w:r>
      <w:proofErr w:type="gramEnd"/>
      <w:r w:rsidRPr="006C1F81">
        <w:rPr>
          <w:lang w:val="en-US"/>
        </w:rPr>
        <w:t>_O51</w:t>
      </w:r>
    </w:p>
    <w:p w14:paraId="5C6CBEA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OSU</w:t>
      </w:r>
      <w:proofErr w:type="gramEnd"/>
      <w:r w:rsidRPr="006C1F81">
        <w:rPr>
          <w:lang w:val="en-US"/>
        </w:rPr>
        <w:t>_O52</w:t>
      </w:r>
    </w:p>
    <w:p w14:paraId="52DAAA1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OUL</w:t>
      </w:r>
      <w:proofErr w:type="gramEnd"/>
      <w:r w:rsidRPr="006C1F81">
        <w:rPr>
          <w:lang w:val="en-US"/>
        </w:rPr>
        <w:t>_R22   /* Observation Message */</w:t>
      </w:r>
    </w:p>
    <w:p w14:paraId="29BD032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OUL</w:t>
      </w:r>
      <w:proofErr w:type="gramEnd"/>
      <w:r w:rsidRPr="006C1F81">
        <w:rPr>
          <w:lang w:val="en-US"/>
        </w:rPr>
        <w:t>_R23   /* Observation Message */</w:t>
      </w:r>
    </w:p>
    <w:p w14:paraId="532E1F1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OUL</w:t>
      </w:r>
      <w:proofErr w:type="gramEnd"/>
      <w:r w:rsidRPr="006C1F81">
        <w:rPr>
          <w:lang w:val="en-US"/>
        </w:rPr>
        <w:t>_R24   /* Observation Message */</w:t>
      </w:r>
    </w:p>
    <w:p w14:paraId="2B6AC8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PEX</w:t>
      </w:r>
      <w:proofErr w:type="gramEnd"/>
      <w:r w:rsidRPr="006C1F81">
        <w:rPr>
          <w:lang w:val="en-US"/>
        </w:rPr>
        <w:t>_P07   /* Product Experience Message */</w:t>
      </w:r>
    </w:p>
    <w:p w14:paraId="3AA2B96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PGL</w:t>
      </w:r>
      <w:proofErr w:type="gramEnd"/>
      <w:r w:rsidRPr="006C1F81">
        <w:rPr>
          <w:lang w:val="en-US"/>
        </w:rPr>
        <w:t>_PC6   /* Patient Goal Message */</w:t>
      </w:r>
    </w:p>
    <w:p w14:paraId="0FB02CC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PMU</w:t>
      </w:r>
      <w:proofErr w:type="gramEnd"/>
      <w:r w:rsidRPr="006C1F81">
        <w:rPr>
          <w:lang w:val="en-US"/>
        </w:rPr>
        <w:t>_B01   /* Personnel Record Message */</w:t>
      </w:r>
    </w:p>
    <w:p w14:paraId="74B22E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PMU</w:t>
      </w:r>
      <w:proofErr w:type="gramEnd"/>
      <w:r w:rsidRPr="006C1F81">
        <w:rPr>
          <w:lang w:val="en-US"/>
        </w:rPr>
        <w:t>_B03   /* Delete Personnel Record Message */</w:t>
      </w:r>
    </w:p>
    <w:p w14:paraId="72ACC40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PMU</w:t>
      </w:r>
      <w:proofErr w:type="gramEnd"/>
      <w:r w:rsidRPr="006C1F81">
        <w:rPr>
          <w:lang w:val="en-US"/>
        </w:rPr>
        <w:t>_B04   /* Terminate Practicing Person Message */</w:t>
      </w:r>
    </w:p>
    <w:p w14:paraId="68E9EB4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PMU</w:t>
      </w:r>
      <w:proofErr w:type="gramEnd"/>
      <w:r w:rsidRPr="006C1F81">
        <w:rPr>
          <w:lang w:val="en-US"/>
        </w:rPr>
        <w:t>_B07   /* Grant Certificate Message */</w:t>
      </w:r>
    </w:p>
    <w:p w14:paraId="70F40AC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PMU</w:t>
      </w:r>
      <w:proofErr w:type="gramEnd"/>
      <w:r w:rsidRPr="006C1F81">
        <w:rPr>
          <w:lang w:val="en-US"/>
        </w:rPr>
        <w:t>_B08   /* Revoke Certificate Message */</w:t>
      </w:r>
    </w:p>
    <w:p w14:paraId="5D4EB4D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PPG</w:t>
      </w:r>
      <w:proofErr w:type="gramEnd"/>
      <w:r w:rsidRPr="006C1F81">
        <w:rPr>
          <w:lang w:val="en-US"/>
        </w:rPr>
        <w:t>_PCG   /* Patient Pathway Goal-Oriented Message */</w:t>
      </w:r>
    </w:p>
    <w:p w14:paraId="2F7D2ED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PPP</w:t>
      </w:r>
      <w:proofErr w:type="gramEnd"/>
      <w:r w:rsidRPr="006C1F81">
        <w:rPr>
          <w:lang w:val="en-US"/>
        </w:rPr>
        <w:t>_PCB   /* Patient Pathway Problem-Oriented Message */</w:t>
      </w:r>
    </w:p>
    <w:p w14:paraId="707BD7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PPR</w:t>
      </w:r>
      <w:proofErr w:type="gramEnd"/>
      <w:r w:rsidRPr="006C1F81">
        <w:rPr>
          <w:lang w:val="en-US"/>
        </w:rPr>
        <w:t>_PC1   /* Patient Problem Message */</w:t>
      </w:r>
    </w:p>
    <w:p w14:paraId="5A03AC0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_E03   /* Query HealthCare Services Invoice */</w:t>
      </w:r>
    </w:p>
    <w:p w14:paraId="59EBCD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_E22   /* Query Authorization Request */</w:t>
      </w:r>
    </w:p>
    <w:p w14:paraId="464421D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_O33</w:t>
      </w:r>
    </w:p>
    <w:p w14:paraId="3ED24D0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_O34</w:t>
      </w:r>
    </w:p>
    <w:p w14:paraId="24E1FA4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_Q11   /* Query Grammar:  QBS Message */</w:t>
      </w:r>
    </w:p>
    <w:p w14:paraId="0C4B75D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_Q13   /* Query Grammar:  QBP Message */</w:t>
      </w:r>
    </w:p>
    <w:p w14:paraId="45F4C9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_Q15   /* Query Grammar:  QBS Message */</w:t>
      </w:r>
    </w:p>
    <w:p w14:paraId="5AE5A1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_Q21   /* Query Personnel Information Message */</w:t>
      </w:r>
    </w:p>
    <w:p w14:paraId="366A212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 xml:space="preserve">|  </w:t>
      </w:r>
      <w:proofErr w:type="spellStart"/>
      <w:r w:rsidRPr="006C1F81">
        <w:rPr>
          <w:lang w:val="en-US"/>
        </w:rPr>
        <w:t>QBP</w:t>
      </w:r>
      <w:proofErr w:type="gramEnd"/>
      <w:r w:rsidRPr="006C1F81">
        <w:rPr>
          <w:lang w:val="en-US"/>
        </w:rPr>
        <w:t>_Qnn</w:t>
      </w:r>
      <w:proofErr w:type="spellEnd"/>
    </w:p>
    <w:p w14:paraId="20878E2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QBP</w:t>
      </w:r>
      <w:proofErr w:type="gramEnd"/>
      <w:r w:rsidRPr="006C1F81">
        <w:rPr>
          <w:lang w:val="en-US"/>
        </w:rPr>
        <w:t>_Z73</w:t>
      </w:r>
    </w:p>
    <w:p w14:paraId="0B64F04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QCN</w:t>
      </w:r>
      <w:proofErr w:type="gramEnd"/>
      <w:r w:rsidRPr="006C1F81">
        <w:rPr>
          <w:lang w:val="en-US"/>
        </w:rPr>
        <w:t>_J01   /* Cancel Subscription */</w:t>
      </w:r>
    </w:p>
    <w:p w14:paraId="3A623DD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QSB</w:t>
      </w:r>
      <w:proofErr w:type="gramEnd"/>
      <w:r w:rsidRPr="006C1F81">
        <w:rPr>
          <w:lang w:val="en-US"/>
        </w:rPr>
        <w:t>_Q16   /* Query Grammar:  QSB Message */</w:t>
      </w:r>
    </w:p>
    <w:p w14:paraId="65EB32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QVR</w:t>
      </w:r>
      <w:proofErr w:type="gramEnd"/>
      <w:r w:rsidRPr="006C1F81">
        <w:rPr>
          <w:lang w:val="en-US"/>
        </w:rPr>
        <w:t>_Q17   /* Query for Previous Events */</w:t>
      </w:r>
    </w:p>
    <w:p w14:paraId="0AFC563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RAS</w:t>
      </w:r>
      <w:proofErr w:type="gramEnd"/>
      <w:r w:rsidRPr="006C1F81">
        <w:rPr>
          <w:lang w:val="en-US"/>
        </w:rPr>
        <w:t>_O17   /* Pharmacy/Treatment Administration */</w:t>
      </w:r>
    </w:p>
    <w:p w14:paraId="0D83C13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RCV</w:t>
      </w:r>
      <w:proofErr w:type="gramEnd"/>
      <w:r w:rsidRPr="006C1F81">
        <w:rPr>
          <w:lang w:val="en-US"/>
        </w:rPr>
        <w:t>_O59</w:t>
      </w:r>
    </w:p>
    <w:p w14:paraId="12990B6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RDE</w:t>
      </w:r>
      <w:proofErr w:type="gramEnd"/>
      <w:r w:rsidRPr="006C1F81">
        <w:rPr>
          <w:lang w:val="en-US"/>
        </w:rPr>
        <w:t>_O11   /* Pharmacy/Treatment Refill Authorization Request */</w:t>
      </w:r>
    </w:p>
    <w:p w14:paraId="1457BB9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RDE</w:t>
      </w:r>
      <w:proofErr w:type="gramEnd"/>
      <w:r w:rsidRPr="006C1F81">
        <w:rPr>
          <w:lang w:val="en-US"/>
        </w:rPr>
        <w:t>_O49</w:t>
      </w:r>
    </w:p>
    <w:p w14:paraId="04C3B69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RDR</w:t>
      </w:r>
      <w:proofErr w:type="gramEnd"/>
      <w:r w:rsidRPr="006C1F81">
        <w:rPr>
          <w:lang w:val="en-US"/>
        </w:rPr>
        <w:t>_RDR   /* Pharmacy/treatment Dispense Information */</w:t>
      </w:r>
    </w:p>
    <w:p w14:paraId="6341986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RDS</w:t>
      </w:r>
      <w:proofErr w:type="gramEnd"/>
      <w:r w:rsidRPr="006C1F81">
        <w:rPr>
          <w:lang w:val="en-US"/>
        </w:rPr>
        <w:t>_O13   /* Pharmacy/Treatment Dispense Message */</w:t>
      </w:r>
    </w:p>
    <w:p w14:paraId="66815C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RDY</w:t>
      </w:r>
      <w:proofErr w:type="gramEnd"/>
      <w:r w:rsidRPr="006C1F81">
        <w:rPr>
          <w:lang w:val="en-US"/>
        </w:rPr>
        <w:t>_K15   /* Response Grammar:  Dispense History */</w:t>
      </w:r>
    </w:p>
    <w:p w14:paraId="0BD7977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RDY</w:t>
      </w:r>
      <w:proofErr w:type="gramEnd"/>
      <w:r w:rsidRPr="006C1F81">
        <w:rPr>
          <w:lang w:val="en-US"/>
        </w:rPr>
        <w:t>_Z80</w:t>
      </w:r>
    </w:p>
    <w:p w14:paraId="68DA8B1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REF</w:t>
      </w:r>
      <w:proofErr w:type="gramEnd"/>
      <w:r w:rsidRPr="006C1F81">
        <w:rPr>
          <w:lang w:val="en-US"/>
        </w:rPr>
        <w:t>_I12   /* Patient Referral */</w:t>
      </w:r>
    </w:p>
    <w:p w14:paraId="2317E46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RGV</w:t>
      </w:r>
      <w:proofErr w:type="gramEnd"/>
      <w:r w:rsidRPr="006C1F81">
        <w:rPr>
          <w:lang w:val="en-US"/>
        </w:rPr>
        <w:t>_O15   /* Pharmacy/Treatment Give */</w:t>
      </w:r>
    </w:p>
    <w:p w14:paraId="66A2097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RPA</w:t>
      </w:r>
      <w:proofErr w:type="gramEnd"/>
      <w:r w:rsidRPr="006C1F81">
        <w:rPr>
          <w:lang w:val="en-US"/>
        </w:rPr>
        <w:t>_I08   /* Return Patient Authorization */</w:t>
      </w:r>
    </w:p>
    <w:p w14:paraId="715260C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RPI</w:t>
      </w:r>
      <w:proofErr w:type="gramEnd"/>
      <w:r w:rsidRPr="006C1F81">
        <w:rPr>
          <w:lang w:val="en-US"/>
        </w:rPr>
        <w:t>_I01   /* Return Patient Information */</w:t>
      </w:r>
    </w:p>
    <w:p w14:paraId="00580C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RPI</w:t>
      </w:r>
      <w:proofErr w:type="gramEnd"/>
      <w:r w:rsidRPr="006C1F81">
        <w:rPr>
          <w:lang w:val="en-US"/>
        </w:rPr>
        <w:t>_I04   /* Return Patient Information */</w:t>
      </w:r>
    </w:p>
    <w:p w14:paraId="4CE6A86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RPL</w:t>
      </w:r>
      <w:proofErr w:type="gramEnd"/>
      <w:r w:rsidRPr="006C1F81">
        <w:rPr>
          <w:lang w:val="en-US"/>
        </w:rPr>
        <w:t>_I02   /* Return Patient Display List */</w:t>
      </w:r>
    </w:p>
    <w:p w14:paraId="47D8860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RPR</w:t>
      </w:r>
      <w:proofErr w:type="gramEnd"/>
      <w:r w:rsidRPr="006C1F81">
        <w:rPr>
          <w:lang w:val="en-US"/>
        </w:rPr>
        <w:t>_I03   /* Return Patient List */</w:t>
      </w:r>
    </w:p>
    <w:p w14:paraId="589AFC1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RQA</w:t>
      </w:r>
      <w:proofErr w:type="gramEnd"/>
      <w:r w:rsidRPr="006C1F81">
        <w:rPr>
          <w:lang w:val="en-US"/>
        </w:rPr>
        <w:t>_I08   /* Request Patient Authorization */</w:t>
      </w:r>
    </w:p>
    <w:p w14:paraId="4CC5924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RQI</w:t>
      </w:r>
      <w:proofErr w:type="gramEnd"/>
      <w:r w:rsidRPr="006C1F81">
        <w:rPr>
          <w:lang w:val="en-US"/>
        </w:rPr>
        <w:t>_I01   /* Patient Insurance Information */</w:t>
      </w:r>
    </w:p>
    <w:p w14:paraId="5289E0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RQP</w:t>
      </w:r>
      <w:proofErr w:type="gramEnd"/>
      <w:r w:rsidRPr="006C1F81">
        <w:rPr>
          <w:lang w:val="en-US"/>
        </w:rPr>
        <w:t>_I04   /* Request Patient Demographics */</w:t>
      </w:r>
    </w:p>
    <w:p w14:paraId="0E764A2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RRA</w:t>
      </w:r>
      <w:proofErr w:type="gramEnd"/>
      <w:r w:rsidRPr="006C1F81">
        <w:rPr>
          <w:lang w:val="en-US"/>
        </w:rPr>
        <w:t>_O18   /* Pharmacy/Treatment Administration Acknowledgment M */</w:t>
      </w:r>
    </w:p>
    <w:p w14:paraId="6B07376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RRD</w:t>
      </w:r>
      <w:proofErr w:type="gramEnd"/>
      <w:r w:rsidRPr="006C1F81">
        <w:rPr>
          <w:lang w:val="en-US"/>
        </w:rPr>
        <w:t>_O14   /* Pharmacy/Treatment Dispense Acknowledgment Message */</w:t>
      </w:r>
    </w:p>
    <w:p w14:paraId="0EE502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RRE</w:t>
      </w:r>
      <w:proofErr w:type="gramEnd"/>
      <w:r w:rsidRPr="006C1F81">
        <w:rPr>
          <w:lang w:val="en-US"/>
        </w:rPr>
        <w:t>_O12   /* Pharmacy/Treatment Refill Authorization Request Ac */</w:t>
      </w:r>
    </w:p>
    <w:p w14:paraId="0293FB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RRE</w:t>
      </w:r>
      <w:proofErr w:type="gramEnd"/>
      <w:r w:rsidRPr="006C1F81">
        <w:rPr>
          <w:lang w:val="en-US"/>
        </w:rPr>
        <w:t>_O50</w:t>
      </w:r>
    </w:p>
    <w:p w14:paraId="022D34C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RRG</w:t>
      </w:r>
      <w:proofErr w:type="gramEnd"/>
      <w:r w:rsidRPr="006C1F81">
        <w:rPr>
          <w:lang w:val="en-US"/>
        </w:rPr>
        <w:t>_O16   /* Pharmacy/Treatment Give Acknowledgment Message */</w:t>
      </w:r>
    </w:p>
    <w:p w14:paraId="1B4DF20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RRI</w:t>
      </w:r>
      <w:proofErr w:type="gramEnd"/>
      <w:r w:rsidRPr="006C1F81">
        <w:rPr>
          <w:lang w:val="en-US"/>
        </w:rPr>
        <w:t>_I12   /* Return Referral Information */</w:t>
      </w:r>
    </w:p>
    <w:p w14:paraId="184B21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_E03   /* HealthCare Services Invoice Query Response */</w:t>
      </w:r>
    </w:p>
    <w:p w14:paraId="156056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_E22   /* Authorization Request Query Response */</w:t>
      </w:r>
    </w:p>
    <w:p w14:paraId="2BE59C4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_K11   /* Response Grammar:  Dispense History */</w:t>
      </w:r>
    </w:p>
    <w:p w14:paraId="22A8C1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_K21   /* Segment Pattern Response */</w:t>
      </w:r>
    </w:p>
    <w:p w14:paraId="3F0AD1A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_K22   /* Segment Pattern Response */</w:t>
      </w:r>
    </w:p>
    <w:p w14:paraId="1D1AA5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_K23   /* Segment Pattern Response */</w:t>
      </w:r>
    </w:p>
    <w:p w14:paraId="2247315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_K25   /* Personnel Information Response Message */</w:t>
      </w:r>
    </w:p>
    <w:p w14:paraId="203B90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_K31   /* Response Grammar:  Pharmacy Dispense Message */</w:t>
      </w:r>
    </w:p>
    <w:p w14:paraId="2834675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_K32   /* Segment Pattern Response */</w:t>
      </w:r>
    </w:p>
    <w:p w14:paraId="7D6C21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_O33</w:t>
      </w:r>
    </w:p>
    <w:p w14:paraId="385DA3D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_O34</w:t>
      </w:r>
    </w:p>
    <w:p w14:paraId="7B62370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_Z82   /* Response Grammar:  Pharmacy Dispense Message */</w:t>
      </w:r>
    </w:p>
    <w:p w14:paraId="01E516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>_Z84</w:t>
      </w:r>
    </w:p>
    <w:p w14:paraId="4C993CC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 xml:space="preserve">_Z86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2DBD12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 xml:space="preserve">_Z88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4985680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RSP</w:t>
      </w:r>
      <w:proofErr w:type="gramEnd"/>
      <w:r w:rsidRPr="006C1F81">
        <w:rPr>
          <w:lang w:val="en-US"/>
        </w:rPr>
        <w:t xml:space="preserve">_Z90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1DF3CBC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 xml:space="preserve">|  </w:t>
      </w:r>
      <w:proofErr w:type="spellStart"/>
      <w:r w:rsidRPr="006C1F81">
        <w:rPr>
          <w:lang w:val="en-US"/>
        </w:rPr>
        <w:t>RSP</w:t>
      </w:r>
      <w:proofErr w:type="gramEnd"/>
      <w:r w:rsidRPr="006C1F81">
        <w:rPr>
          <w:lang w:val="en-US"/>
        </w:rPr>
        <w:t>_Znn</w:t>
      </w:r>
      <w:proofErr w:type="spellEnd"/>
    </w:p>
    <w:p w14:paraId="2CDE3E5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RTB</w:t>
      </w:r>
      <w:proofErr w:type="gramEnd"/>
      <w:r w:rsidRPr="006C1F81">
        <w:rPr>
          <w:lang w:val="en-US"/>
        </w:rPr>
        <w:t>_K13   /* Response Grammar: Who Am I */</w:t>
      </w:r>
    </w:p>
    <w:p w14:paraId="650AFC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 xml:space="preserve">|  </w:t>
      </w:r>
      <w:proofErr w:type="spellStart"/>
      <w:r w:rsidRPr="006C1F81">
        <w:rPr>
          <w:lang w:val="en-US"/>
        </w:rPr>
        <w:t>RTB</w:t>
      </w:r>
      <w:proofErr w:type="gramEnd"/>
      <w:r w:rsidRPr="006C1F81">
        <w:rPr>
          <w:lang w:val="en-US"/>
        </w:rPr>
        <w:t>_Knn</w:t>
      </w:r>
      <w:proofErr w:type="spellEnd"/>
      <w:r w:rsidRPr="006C1F81">
        <w:rPr>
          <w:lang w:val="en-US"/>
        </w:rPr>
        <w:t xml:space="preserve">   /* Response Grammar: Widget Dispense Message */</w:t>
      </w:r>
    </w:p>
    <w:p w14:paraId="7183CE5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RTB</w:t>
      </w:r>
      <w:proofErr w:type="gramEnd"/>
      <w:r w:rsidRPr="006C1F81">
        <w:rPr>
          <w:lang w:val="en-US"/>
        </w:rPr>
        <w:t>_Z74   /* Personnel Information Message */</w:t>
      </w:r>
    </w:p>
    <w:p w14:paraId="68900E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SDR</w:t>
      </w:r>
      <w:proofErr w:type="gramEnd"/>
      <w:r w:rsidRPr="006C1F81">
        <w:rPr>
          <w:lang w:val="en-US"/>
        </w:rPr>
        <w:t>_S31   /* Anti-Microbial Device Data Notification */</w:t>
      </w:r>
    </w:p>
    <w:p w14:paraId="799708B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SDR</w:t>
      </w:r>
      <w:proofErr w:type="gramEnd"/>
      <w:r w:rsidRPr="006C1F81">
        <w:rPr>
          <w:lang w:val="en-US"/>
        </w:rPr>
        <w:t>_S32   /* Anti-Microbial Device Cycle Data Notification */</w:t>
      </w:r>
    </w:p>
    <w:p w14:paraId="3236BC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SIU</w:t>
      </w:r>
      <w:proofErr w:type="gramEnd"/>
      <w:r w:rsidRPr="006C1F81">
        <w:rPr>
          <w:lang w:val="en-US"/>
        </w:rPr>
        <w:t>_S12   /* Schedule Information Unsolicited */</w:t>
      </w:r>
    </w:p>
    <w:p w14:paraId="78EE7C0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SLR</w:t>
      </w:r>
      <w:proofErr w:type="gramEnd"/>
      <w:r w:rsidRPr="006C1F81">
        <w:rPr>
          <w:lang w:val="en-US"/>
        </w:rPr>
        <w:t>_S28   /* Notification of Sterilization Lot Deletion */</w:t>
      </w:r>
    </w:p>
    <w:p w14:paraId="7018B35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SRM</w:t>
      </w:r>
      <w:proofErr w:type="gramEnd"/>
      <w:r w:rsidRPr="006C1F81">
        <w:rPr>
          <w:lang w:val="en-US"/>
        </w:rPr>
        <w:t>_S01   /* Schedule Request Message */</w:t>
      </w:r>
    </w:p>
    <w:p w14:paraId="7EA5F82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SRR</w:t>
      </w:r>
      <w:proofErr w:type="gramEnd"/>
      <w:r w:rsidRPr="006C1F81">
        <w:rPr>
          <w:lang w:val="en-US"/>
        </w:rPr>
        <w:t>_S01   /* Scheduled Request Response */</w:t>
      </w:r>
    </w:p>
    <w:p w14:paraId="402F17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SSR</w:t>
      </w:r>
      <w:proofErr w:type="gramEnd"/>
      <w:r w:rsidRPr="006C1F81">
        <w:rPr>
          <w:lang w:val="en-US"/>
        </w:rPr>
        <w:t>_U04   /* Specimen Status Message */</w:t>
      </w:r>
    </w:p>
    <w:p w14:paraId="69A8C0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SSU</w:t>
      </w:r>
      <w:proofErr w:type="gramEnd"/>
      <w:r w:rsidRPr="006C1F81">
        <w:rPr>
          <w:lang w:val="en-US"/>
        </w:rPr>
        <w:t>_U03   /* Specimen Status Message */</w:t>
      </w:r>
    </w:p>
    <w:p w14:paraId="09F603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STC</w:t>
      </w:r>
      <w:proofErr w:type="gramEnd"/>
      <w:r w:rsidRPr="006C1F81">
        <w:rPr>
          <w:lang w:val="en-US"/>
        </w:rPr>
        <w:t>_S33   /* Sterilization Configuration Notification */</w:t>
      </w:r>
    </w:p>
    <w:p w14:paraId="3DF2EE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TCU</w:t>
      </w:r>
      <w:proofErr w:type="gramEnd"/>
      <w:r w:rsidRPr="006C1F81">
        <w:rPr>
          <w:lang w:val="en-US"/>
        </w:rPr>
        <w:t>_U10   /* Test Code Settings Request */</w:t>
      </w:r>
    </w:p>
    <w:p w14:paraId="2BAABF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UDM</w:t>
      </w:r>
      <w:proofErr w:type="gramEnd"/>
      <w:r w:rsidRPr="006C1F81">
        <w:rPr>
          <w:lang w:val="en-US"/>
        </w:rPr>
        <w:t>_Q05   /* Unsolicited Display Message */</w:t>
      </w:r>
    </w:p>
    <w:p w14:paraId="5079D3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VXU</w:t>
      </w:r>
      <w:proofErr w:type="gramEnd"/>
      <w:r w:rsidRPr="006C1F81">
        <w:rPr>
          <w:lang w:val="en-US"/>
        </w:rPr>
        <w:t>_V04   /* Unsolicited Vaccination Update */</w:t>
      </w:r>
    </w:p>
    <w:p w14:paraId="6CBB54FD" w14:textId="77777777" w:rsidR="006C1F81" w:rsidRDefault="006C1F81" w:rsidP="006C1F81"/>
    <w:p w14:paraId="69B85B61" w14:textId="77777777" w:rsidR="006C1F81" w:rsidRDefault="006C1F81" w:rsidP="006C1F81"/>
    <w:p w14:paraId="6096809D" w14:textId="77777777" w:rsidR="006C1F81" w:rsidRDefault="006C1F81" w:rsidP="006C1F81"/>
    <w:p w14:paraId="08D0E1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ADT Admission Message */</w:t>
      </w:r>
    </w:p>
    <w:p w14:paraId="5075215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ACK :</w:t>
      </w:r>
      <w:proofErr w:type="gramEnd"/>
      <w:r w:rsidRPr="006C1F81">
        <w:rPr>
          <w:lang w:val="en-US"/>
        </w:rPr>
        <w:t>= SOM MSH ST [{ SFT ST }] [ UAC ST ] MSA ST [{ ERR ST }]  EOM;</w:t>
      </w:r>
    </w:p>
    <w:p w14:paraId="388DDD54" w14:textId="77777777" w:rsidR="006C1F81" w:rsidRDefault="006C1F81" w:rsidP="006C1F81"/>
    <w:p w14:paraId="3570B29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ADT Transfer Message */</w:t>
      </w:r>
    </w:p>
    <w:p w14:paraId="3F80F55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ADT_A01 := SOM MSH ST [{ ARV ST }] [{ SFT ST }] [ UAC ST ] EVN ST PID ST [ PD1 ST ] [{ OH1 ST }] [{ OH2 ST }] [ OH3 ST ] [{ OH4 ST }] [{ ARV ST }] [{ ROL ST }] [{ PRT ST }] [{ ST NK1 ST [{ OH2 ST }] [ OH3 ST ] }] ST PV1 ST [ PV2 ST ] [{ ARV ST }] [{ ROL ST }] [{ PRT ST }] [{ DB1 ST }] [{ ST OBX ST [{ PRT ST }] }] ST [{ AL1 ST }] [{ IAM ST }] [{ DG1 ST }] [ DRG ST ] [{ ST PR1 ST [{ ROL ST }] [{ PRT ST }] }] ST [{ GT1 ST }] [{ ST IN1 ST [ IN2 ST ] [{ IN3 ST }] [{ ROL ST }] [{ PRT ST }] [{ ST AUT ST [{ PRT ST }] }] ST [{ ST RF1 ST [{ PRT ST }] }] ST }] ST [ ACC ST ] [ UB1 ST ] [ UB2 ST ] [ PDA ST ]  EOM;</w:t>
      </w:r>
    </w:p>
    <w:p w14:paraId="51520A2A" w14:textId="77777777" w:rsidR="006C1F81" w:rsidRDefault="006C1F81" w:rsidP="006C1F81"/>
    <w:p w14:paraId="535CC0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ADT Discharge Message */</w:t>
      </w:r>
    </w:p>
    <w:p w14:paraId="284387C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ARV ST }] [{ SFT ST }] [ UAC ST ] EVN ST PID ST [ PD1 ST ] [{ OH1 ST }] [{ OH2 ST }] [ OH3 ST ] [{ OH4 ST }] [{ ARV ST }] [{ ROL ST }] [{ PRT ST }] PV1 ST [ PV2 ST ] [{ ARV ST }] [{ ROL ST }] [{ PRT ST }] [{ DB1 ST }] [{ ST OBX ST [{ PRT ST }] }] ST [ PDA ST ]  EOM;</w:t>
      </w:r>
    </w:p>
    <w:p w14:paraId="41BCDCAC" w14:textId="77777777" w:rsidR="006C1F81" w:rsidRDefault="006C1F81" w:rsidP="006C1F81"/>
    <w:p w14:paraId="056A84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ADT Message */</w:t>
      </w:r>
    </w:p>
    <w:p w14:paraId="625FABC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ADT_A03 := SOM MSH ST [{ ARV ST }] [{ SFT ST }] [ UAC ST ] EVN ST PID ST [ PD1 ST ] [{ OH1 ST }] [{ OH2 ST }] [ OH3 ST ] [{ OH4 ST }] [{ ARV ST }] [{ ROL ST }] [{ PRT ST }] [{ ST NK1 ST [{ OH2 ST }] [ OH3 ST ] }] ST PV1 ST [ PV2 ST ] [{ ARV ST }] [{ ROL ST }] [{ PRT ST }] [{ DB1 ST }] [{ AL1 ST }] [{ IAM ST }] [{ DG1 ST }] [ DRG ST ] [{ ST PR1 ST [{ ROL ST }] [{ PRT ST }] }] ST [{ ST OBX ST [{ PRT ST }] }] ST [{ GT1 ST }] [{ ST IN1 ST [ IN2 ST ] [{ IN3 ST }] [{ ROL ST }] [{ PRT ST }] [{ ST AUT ST [{ PRT ST }] }] ST [{ ST RF1 ST [{ PRT ST }] }] ST }] ST [ ACC ST ] [ PDA ST ]  EOM;</w:t>
      </w:r>
    </w:p>
    <w:p w14:paraId="0B4E54DB" w14:textId="77777777" w:rsidR="006C1F81" w:rsidRDefault="006C1F81" w:rsidP="006C1F81"/>
    <w:p w14:paraId="5719FB5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ADT_A05 := SOM MSH ST [{ ARV ST }] [{ SFT ST }] [ UAC ST ] EVN ST PID ST [ PD1 ST ] [{ OH1 ST }] [{ OH2 ST }] [ OH3 ST ] [{ OH4 ST }] [{ ARV ST }] [{ ROL ST }] [{ PRT ST }] [{ ST NK1 ST [{ OH2 ST }] [ OH3 ST ] }] ST PV1 ST [ PV2 ST ] [{ ARV ST }] [{ ROL ST }] [{ PRT ST }] [{ DB1 ST }] [{ ST OBX ST [{ PRT ST }] }] ST [{ AL1 ST }] [{ IAM ST }] [{ DG1 ST }] [ DRG ST ] [{ ST PR1 ST [{ ROL ST }] [{ PRT ST }] }] ST [{ GT1 ST }] [{ ST IN1 ST [ IN2 ST ] [{ IN3 ST }] [{ ROL ST }] [{ PRT ST }] [{ ST AUT ST [{ PRT ST }] }] ST [{ ST RF1 ST [{ PRT ST }] }] ST }] ST [ ACC ST ] [ UB1 ST ] [ UB2 ST ]  EOM;</w:t>
      </w:r>
    </w:p>
    <w:p w14:paraId="1ACB679C" w14:textId="77777777" w:rsidR="006C1F81" w:rsidRDefault="006C1F81" w:rsidP="006C1F81"/>
    <w:p w14:paraId="085297F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Track/Cancel */</w:t>
      </w:r>
    </w:p>
    <w:p w14:paraId="639C1B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ADT_A06 := SOM MSH ST [{ ARV ST }] [{ SFT ST }] [ UAC ST ] EVN ST PID ST [ PD1 ST ] [{ OH1 ST }] [{ OH2 ST }] [ OH3 ST ] [{ OH4 ST }] [{ ARV ST }] [{ ROL ST }] [{ PRT ST }] [ MRG ST ] [{ ST NK1 ST [{ OH2 ST }] [ OH3 ST ] }] ST PV1 ST [ PV2 ST ] [{ ARV ST }] [{ ROL ST }] [{ PRT ST }] [{ DB1 ST }] [{ ST OBX ST [{ PRT ST }] }] ST [{ AL1 ST }] [{ IAM ST }] [{ DG1 ST }] [ DRG ST ] [{ ST PR1 ST [{ ROL ST }] [{ PRT ST }] }] ST [{ GT1 ST }] [{ ST IN1 ST [ IN2 ST ] [{ IN3 ST }] [{ ROL ST }] [{ PRT ST }] }] ST [ ACC ST ] [ UB1 ST ] [ UB2 ST ]  EOM;</w:t>
      </w:r>
    </w:p>
    <w:p w14:paraId="76DE5984" w14:textId="77777777" w:rsidR="006C1F81" w:rsidRDefault="006C1F81" w:rsidP="006C1F81"/>
    <w:p w14:paraId="4B1D1A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Track/Cancel (2) */</w:t>
      </w:r>
    </w:p>
    <w:p w14:paraId="368CDDE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ADT_A</w:t>
      </w:r>
      <w:proofErr w:type="gramStart"/>
      <w:r w:rsidRPr="006C1F81">
        <w:rPr>
          <w:lang w:val="en-US"/>
        </w:rPr>
        <w:t>09 :</w:t>
      </w:r>
      <w:proofErr w:type="gramEnd"/>
      <w:r w:rsidRPr="006C1F81">
        <w:rPr>
          <w:lang w:val="en-US"/>
        </w:rPr>
        <w:t>= SOM MSH ST [{ ARV ST }] [{ SFT ST }] [ UAC ST ] EVN ST PID ST [ PD1 ST ] PV1 ST [ PV2 ST ] [{ DB1 ST }] [{ ST OBX ST [{ PRT ST }] }] ST [{ DG1 ST }]  EOM;</w:t>
      </w:r>
    </w:p>
    <w:p w14:paraId="552AF516" w14:textId="77777777" w:rsidR="006C1F81" w:rsidRDefault="006C1F81" w:rsidP="006C1F81"/>
    <w:p w14:paraId="6C092FF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ADT Message */</w:t>
      </w:r>
    </w:p>
    <w:p w14:paraId="37823B4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ARV ST }] [{ SFT ST }] [ UAC ST ] EVN ST PID ST [ PD1 ST ] PV1 ST [ PV2 ST ] [{ DB1 ST }] [{ ST OBX ST [{ PRT ST }] }] ST [ DG1 ST ]  EOM;</w:t>
      </w:r>
    </w:p>
    <w:p w14:paraId="1A28C1C7" w14:textId="77777777" w:rsidR="006C1F81" w:rsidRDefault="006C1F81" w:rsidP="006C1F81"/>
    <w:p w14:paraId="289E9E8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Pending Discharge */</w:t>
      </w:r>
    </w:p>
    <w:p w14:paraId="683358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15 :</w:t>
      </w:r>
      <w:proofErr w:type="gramEnd"/>
      <w:r w:rsidRPr="006C1F81">
        <w:rPr>
          <w:lang w:val="en-US"/>
        </w:rPr>
        <w:t>= SOM MSH ST [{ ARV ST }] [{ SFT ST }] [ UAC ST ] EVN ST PID ST [ PD1 ST ] [{ ARV ST }] [{ ROL ST }] [{ PRT ST }] PV1 ST [ PV2 ST ] [{ ARV ST }] [{ ROL ST }] { PRT ST } [{ DB1 ST }] [{ ST OBX ST [{ PRT ST }] }] ST  EOM;</w:t>
      </w:r>
    </w:p>
    <w:p w14:paraId="14DB36C9" w14:textId="77777777" w:rsidR="006C1F81" w:rsidRDefault="006C1F81" w:rsidP="006C1F81"/>
    <w:p w14:paraId="38D175E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Swap */</w:t>
      </w:r>
    </w:p>
    <w:p w14:paraId="56A480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ADT_A16 := SOM MSH ST [{ ARV ST }] [{ SFT ST }] [ UAC ST ] EVN ST PID ST [ PD1 ST ] [{ OH1 ST }] [{ OH2 ST }] [ OH3 ST ] [{ OH4 ST }] [{ ARV ST }] [{ ROL ST }] [{ PRT ST }] [{ ST NK1 ST [{ OH2 ST }] [ OH3 ST ] }] ST PV1 ST [ PV2 ST ] [{ ARV ST }] [{ ROL ST }] [{ PRT ST }] [{ DB1 ST }] [{ ST OBX ST [{ PRT ST }] }] ST [{ AL1 ST }] [{ IAM ST }] [{ DG1 ST }] [ DRG ST ] [{ ST PR1 ST [{ ROL ST }] [{ PRT ST }] }] ST [{ GT1 ST }] [{ ST IN1 ST [ IN2 ST ] [{ IN3 ST }] [{ ROL ST }] [{ PRT ST }] [{ ST AUT ST [{ PRT ST }] }] ST [{ ST RF1 ST [{ PRT ST }] }] ST }] ST [ ACC ST ]  EOM;</w:t>
      </w:r>
    </w:p>
    <w:p w14:paraId="7FE26BB6" w14:textId="77777777" w:rsidR="006C1F81" w:rsidRDefault="006C1F81" w:rsidP="006C1F81"/>
    <w:p w14:paraId="2C4B34A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17 :</w:t>
      </w:r>
      <w:proofErr w:type="gramEnd"/>
      <w:r w:rsidRPr="006C1F81">
        <w:rPr>
          <w:lang w:val="en-US"/>
        </w:rPr>
        <w:t>= SOM MSH ST [{ ARV ST }] [{ SFT ST }] [ UAC ST ] EVN ST PID ST [ PD1 ST ] PV1 ST [ PV2 ST ] [{ DB1 ST }] [{ ST OBX ST [{ PRT ST }] }] ST PID ST [ PD1 ST ] PV1 ST [ PV2 ST ] [{ DB1 ST }] [{ ST OBX ST [{ PRT ST }] }] ST  EOM;</w:t>
      </w:r>
    </w:p>
    <w:p w14:paraId="5C30D1F3" w14:textId="77777777" w:rsidR="006C1F81" w:rsidRDefault="006C1F81" w:rsidP="006C1F81"/>
    <w:p w14:paraId="57F32FD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20 :</w:t>
      </w:r>
      <w:proofErr w:type="gramEnd"/>
      <w:r w:rsidRPr="006C1F81">
        <w:rPr>
          <w:lang w:val="en-US"/>
        </w:rPr>
        <w:t>= SOM MSH ST [{ SFT ST }] [ UAC ST ] EVN ST NPU ST  EOM;</w:t>
      </w:r>
    </w:p>
    <w:p w14:paraId="277F3FC5" w14:textId="77777777" w:rsidR="006C1F81" w:rsidRDefault="006C1F81" w:rsidP="006C1F81"/>
    <w:p w14:paraId="57BE3B4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Link Patient Information */</w:t>
      </w:r>
    </w:p>
    <w:p w14:paraId="37F54D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21 :</w:t>
      </w:r>
      <w:proofErr w:type="gramEnd"/>
      <w:r w:rsidRPr="006C1F81">
        <w:rPr>
          <w:lang w:val="en-US"/>
        </w:rPr>
        <w:t>= SOM MSH ST [{ ARV ST }] [{ SFT ST }] [ UAC ST ] EVN ST PID ST [ PD1 ST ] PV1 ST [ PV2 ST ] [{ DB1 ST }] [{ ST OBX ST [{ PRT ST }] }] ST  EOM;</w:t>
      </w:r>
    </w:p>
    <w:p w14:paraId="58B42CEA" w14:textId="77777777" w:rsidR="006C1F81" w:rsidRDefault="006C1F81" w:rsidP="006C1F81"/>
    <w:p w14:paraId="132C045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24 :</w:t>
      </w:r>
      <w:proofErr w:type="gramEnd"/>
      <w:r w:rsidRPr="006C1F81">
        <w:rPr>
          <w:lang w:val="en-US"/>
        </w:rPr>
        <w:t>= SOM MSH ST [{ ARV ST }] [{ SFT ST }] [ UAC ST ] EVN ST PID ST [ PD1 ST ] [ PV1 ST ] [{ DB1 ST }] PID ST [ PD1 ST ] [ PV1 ST ] [{ DB1 ST }]  EOM;</w:t>
      </w:r>
    </w:p>
    <w:p w14:paraId="1AB0718D" w14:textId="77777777" w:rsidR="006C1F81" w:rsidRDefault="006C1F81" w:rsidP="006C1F81"/>
    <w:p w14:paraId="7E00FB2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Swap (2) */</w:t>
      </w:r>
    </w:p>
    <w:p w14:paraId="06B0B5B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37 :</w:t>
      </w:r>
      <w:proofErr w:type="gramEnd"/>
      <w:r w:rsidRPr="006C1F81">
        <w:rPr>
          <w:lang w:val="en-US"/>
        </w:rPr>
        <w:t>= SOM MSH ST [{ ARV ST }] [{ SFT ST }] [ UAC ST ] EVN ST PID ST [ PD1 ST ] [ PV1 ST ] [{ DB1 ST }] PID ST [ PD1 ST ] [ PV1 ST ] [{ DB1 ST }]  EOM;</w:t>
      </w:r>
    </w:p>
    <w:p w14:paraId="44388C64" w14:textId="77777777" w:rsidR="006C1F81" w:rsidRDefault="006C1F81" w:rsidP="006C1F81"/>
    <w:p w14:paraId="486EC0C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38 :</w:t>
      </w:r>
      <w:proofErr w:type="gramEnd"/>
      <w:r w:rsidRPr="006C1F81">
        <w:rPr>
          <w:lang w:val="en-US"/>
        </w:rPr>
        <w:t>= SOM MSH ST [{ ARV ST }] [{ SFT ST }] [ UAC ST ] EVN ST PID ST [ PD1 ST ] PV1 ST [ PV2 ST ] [{ DB1 ST }] [{ ST OBX ST [{ PRT ST }] }] ST [{ DG1 ST }] [ DRG ST ]  EOM;</w:t>
      </w:r>
    </w:p>
    <w:p w14:paraId="5BE67413" w14:textId="77777777" w:rsidR="006C1F81" w:rsidRDefault="006C1F81" w:rsidP="006C1F81"/>
    <w:p w14:paraId="32FFD85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ADT_A</w:t>
      </w:r>
      <w:proofErr w:type="gramStart"/>
      <w:r w:rsidRPr="006C1F81">
        <w:rPr>
          <w:lang w:val="en-US"/>
        </w:rPr>
        <w:t>39 :</w:t>
      </w:r>
      <w:proofErr w:type="gramEnd"/>
      <w:r w:rsidRPr="006C1F81">
        <w:rPr>
          <w:lang w:val="en-US"/>
        </w:rPr>
        <w:t>= SOM MSH ST [{ ARV ST }] [{ SFT ST }] [ UAC ST ] EVN ST { ST PID ST [ PD1 ST ] MRG ST [ PV1 ST ] } ST  EOM;</w:t>
      </w:r>
    </w:p>
    <w:p w14:paraId="1C1A65FB" w14:textId="77777777" w:rsidR="006C1F81" w:rsidRDefault="006C1F81" w:rsidP="006C1F81"/>
    <w:p w14:paraId="3BC71D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43 :</w:t>
      </w:r>
      <w:proofErr w:type="gramEnd"/>
      <w:r w:rsidRPr="006C1F81">
        <w:rPr>
          <w:lang w:val="en-US"/>
        </w:rPr>
        <w:t>= SOM MSH ST [{ ARV ST }] [{ SFT ST }] [ UAC ST ] EVN ST { ST PID ST [ PD1 ST ] MRG ST } ST  EOM;</w:t>
      </w:r>
    </w:p>
    <w:p w14:paraId="60CD7191" w14:textId="77777777" w:rsidR="006C1F81" w:rsidRDefault="006C1F81" w:rsidP="006C1F81"/>
    <w:p w14:paraId="448ABC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44 :</w:t>
      </w:r>
      <w:proofErr w:type="gramEnd"/>
      <w:r w:rsidRPr="006C1F81">
        <w:rPr>
          <w:lang w:val="en-US"/>
        </w:rPr>
        <w:t>= SOM MSH ST [{ ARV ST }] [{ SFT ST }] [ UAC ST ] EVN ST { ST PID ST [ PD1 ST ] [{ ARV ST }] MRG ST } ST  EOM;</w:t>
      </w:r>
    </w:p>
    <w:p w14:paraId="1970C7F1" w14:textId="77777777" w:rsidR="006C1F81" w:rsidRDefault="006C1F81" w:rsidP="006C1F81"/>
    <w:p w14:paraId="16B3240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45 :</w:t>
      </w:r>
      <w:proofErr w:type="gramEnd"/>
      <w:r w:rsidRPr="006C1F81">
        <w:rPr>
          <w:lang w:val="en-US"/>
        </w:rPr>
        <w:t>= SOM MSH ST [{ ARV ST }] [{ SFT ST }] [ UAC ST ] EVN ST PID ST [ PD1 ST ] { ST MRG ST PV1 ST } ST  EOM;</w:t>
      </w:r>
    </w:p>
    <w:p w14:paraId="717A9C60" w14:textId="77777777" w:rsidR="006C1F81" w:rsidRDefault="006C1F81" w:rsidP="006C1F81"/>
    <w:p w14:paraId="07CDFBA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50 :</w:t>
      </w:r>
      <w:proofErr w:type="gramEnd"/>
      <w:r w:rsidRPr="006C1F81">
        <w:rPr>
          <w:lang w:val="en-US"/>
        </w:rPr>
        <w:t>= SOM MSH ST [{ ARV ST }] [{ SFT ST }] [ UAC ST ] EVN ST PID ST [ PD1 ST ] MRG ST PV1 ST  EOM;</w:t>
      </w:r>
    </w:p>
    <w:p w14:paraId="043CC570" w14:textId="77777777" w:rsidR="006C1F81" w:rsidRDefault="006C1F81" w:rsidP="006C1F81"/>
    <w:p w14:paraId="2A6F05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52 :</w:t>
      </w:r>
      <w:proofErr w:type="gramEnd"/>
      <w:r w:rsidRPr="006C1F81">
        <w:rPr>
          <w:lang w:val="en-US"/>
        </w:rPr>
        <w:t>= SOM MSH ST [{ ARV ST }] [{ SFT ST }] [ UAC ST ] EVN ST PID ST [ PD1 ST ] PV1 ST [ PV2 ST ]  EOM;</w:t>
      </w:r>
    </w:p>
    <w:p w14:paraId="0042027A" w14:textId="77777777" w:rsidR="006C1F81" w:rsidRDefault="006C1F81" w:rsidP="006C1F81"/>
    <w:p w14:paraId="7F65C5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54 :</w:t>
      </w:r>
      <w:proofErr w:type="gramEnd"/>
      <w:r w:rsidRPr="006C1F81">
        <w:rPr>
          <w:lang w:val="en-US"/>
        </w:rPr>
        <w:t>= SOM MSH ST [{ ARV ST }] [{ SFT ST }] [ UAC ST ] EVN ST PID ST [ PD1 ST ] [{ ROL ST }] [{ PRT ST }] PV1 ST [ PV2 ST ] [{ ROL ST }] [{ PRT ST }]  EOM;</w:t>
      </w:r>
    </w:p>
    <w:p w14:paraId="7E54E9C0" w14:textId="77777777" w:rsidR="006C1F81" w:rsidRDefault="006C1F81" w:rsidP="006C1F81"/>
    <w:p w14:paraId="1A9867A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60 :</w:t>
      </w:r>
      <w:proofErr w:type="gramEnd"/>
      <w:r w:rsidRPr="006C1F81">
        <w:rPr>
          <w:lang w:val="en-US"/>
        </w:rPr>
        <w:t>= SOM MSH ST [{ ARV ST }] [{ SFT ST }] [ UAC ST ] EVN ST PID ST [{ ARV ST }] [ ST PV1 ST [ PV2 ST ] [{ ARV ST }] ] ST [{ ST IAM ST [{ NTE ST }] [{ IAR ST }] }] ST  EOM;</w:t>
      </w:r>
    </w:p>
    <w:p w14:paraId="63CD6A13" w14:textId="77777777" w:rsidR="006C1F81" w:rsidRDefault="006C1F81" w:rsidP="006C1F81"/>
    <w:p w14:paraId="5A6B572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ADT_A</w:t>
      </w:r>
      <w:proofErr w:type="gramStart"/>
      <w:r w:rsidRPr="006C1F81">
        <w:rPr>
          <w:lang w:val="en-US"/>
        </w:rPr>
        <w:t>61 :</w:t>
      </w:r>
      <w:proofErr w:type="gramEnd"/>
      <w:r w:rsidRPr="006C1F81">
        <w:rPr>
          <w:lang w:val="en-US"/>
        </w:rPr>
        <w:t>= SOM MSH ST [{ ARV ST }] [{ SFT ST }] [ UAC ST ] EVN ST PID ST [ PD1 ST ] [{ ROL ST }] [{ PRT ST }] PV1 ST [{ ROL ST }] [{ PRT ST }] [ PV2 ST ]  EOM;</w:t>
      </w:r>
    </w:p>
    <w:p w14:paraId="62FA9355" w14:textId="77777777" w:rsidR="006C1F81" w:rsidRDefault="006C1F81" w:rsidP="006C1F81"/>
    <w:p w14:paraId="41F317D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Purge Billing Account */</w:t>
      </w:r>
    </w:p>
    <w:p w14:paraId="25E780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BAR_P01 := SOM MSH ST [{ ARV ST }] [{ SFT ST }] [ UAC ST ] EVN ST PID ST [ PD1 ST ] [{ PRT ST }] [{ ROL ST }] { ST PV1 ST [ PV2 ST ] [{ PRT ST }] [{ ROL ST }] [{ DB1 ST }] [{ OBX ST }] [{ PRT ST }] [{ AL1 ST }] [{ ST DG1 ST }] ST [ DRG ST ] [{ ST PR1 ST [{ PRT ST }] [{ ROL ST }] }] ST [{ GT1 ST }] [{ NK1 ST }] [{ ST IN1 ST [ IN2 ST ] [{ IN3 ST }] [{ PRT ST }] [{ ROL ST }] }] ST [ ACC ST ] [ UB1 ST ] [ UB2 ST ] } ST  EOM;</w:t>
      </w:r>
    </w:p>
    <w:p w14:paraId="3D34F62F" w14:textId="77777777" w:rsidR="006C1F81" w:rsidRDefault="006C1F81" w:rsidP="006C1F81"/>
    <w:p w14:paraId="33D546F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Update Billing Account */</w:t>
      </w:r>
    </w:p>
    <w:p w14:paraId="181015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BAR_P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ARV ST }] [{ SFT ST }] [ UAC ST ] EVN ST { ST PID ST [ PD1 ST ] [{ PRT ST }] [ PV1 ST ] [{ DB1 ST }] } ST  EOM;</w:t>
      </w:r>
    </w:p>
    <w:p w14:paraId="3C1D2EB2" w14:textId="77777777" w:rsidR="006C1F81" w:rsidRDefault="006C1F81" w:rsidP="006C1F81"/>
    <w:p w14:paraId="4695451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End Billing Account */</w:t>
      </w:r>
    </w:p>
    <w:p w14:paraId="678983A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BAR_P05 := SOM MSH ST [{ ARV ST }] [{ SFT ST }] [ UAC ST ] EVN ST PID ST [ PD1 ST ] [{ PRT ST }] [{ ROL ST }] { ST PV1 ST [ PV2 ST ] [{ PRT ST }] [{ ROL ST </w:t>
      </w:r>
      <w:r w:rsidRPr="006C1F81">
        <w:rPr>
          <w:lang w:val="en-US"/>
        </w:rPr>
        <w:lastRenderedPageBreak/>
        <w:t>}] [{ DB1 ST }] [{ OBX ST }] [{ PRT ST }] [{ AL1 ST }] [{ ST DG1 ST }] ST [ DRG ST ] [{ ST PR1 ST [{ PRT ST }] [{ ROL ST }] }] ST [{ GT1 ST }] [{ NK1 ST }] [{ ST IN1 ST [ IN2 ST ] [{ IN3 ST }] [{ PRT ST }] [{ ROL ST }] }] ST [ ACC ST ] [ UB1 ST ] [ UB2 ST ] [ ABS ST ] [{ BLC ST }] [ RMI ST ] } ST  EOM;</w:t>
      </w:r>
    </w:p>
    <w:p w14:paraId="218CDC96" w14:textId="77777777" w:rsidR="006C1F81" w:rsidRDefault="006C1F81" w:rsidP="006C1F81"/>
    <w:p w14:paraId="33F7397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Transmit Ambulatory Payment Classification (APC) g */</w:t>
      </w:r>
    </w:p>
    <w:p w14:paraId="2E635A7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BAR_P</w:t>
      </w:r>
      <w:proofErr w:type="gramStart"/>
      <w:r w:rsidRPr="006C1F81">
        <w:rPr>
          <w:lang w:val="en-US"/>
        </w:rPr>
        <w:t>06 :</w:t>
      </w:r>
      <w:proofErr w:type="gramEnd"/>
      <w:r w:rsidRPr="006C1F81">
        <w:rPr>
          <w:lang w:val="en-US"/>
        </w:rPr>
        <w:t>= SOM MSH ST [{ ARV ST }] [{ SFT ST }] [ UAC ST ] EVN ST { ST PID ST [{ PRT ST }] [ PV1 ST ] } ST  EOM;</w:t>
      </w:r>
    </w:p>
    <w:p w14:paraId="3491C2AC" w14:textId="77777777" w:rsidR="006C1F81" w:rsidRDefault="006C1F81" w:rsidP="006C1F81"/>
    <w:p w14:paraId="56E6129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Update Diagnosis/Procedure */</w:t>
      </w:r>
    </w:p>
    <w:p w14:paraId="5364A12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BAR_P</w:t>
      </w:r>
      <w:proofErr w:type="gramStart"/>
      <w:r w:rsidRPr="006C1F81">
        <w:rPr>
          <w:lang w:val="en-US"/>
        </w:rPr>
        <w:t>10 :</w:t>
      </w:r>
      <w:proofErr w:type="gramEnd"/>
      <w:r w:rsidRPr="006C1F81">
        <w:rPr>
          <w:lang w:val="en-US"/>
        </w:rPr>
        <w:t>= SOM MSH ST [{ ARV ST }] [{ SFT ST }] [ UAC ST ] EVN ST PID ST [{ PRT ST }] PV1 ST [{ ST DG1 ST }] ST GP1 ST [{ ST PR1 ST [ GP2 ST ] }] ST  EOM;</w:t>
      </w:r>
    </w:p>
    <w:p w14:paraId="5686E44D" w14:textId="77777777" w:rsidR="006C1F81" w:rsidRDefault="006C1F81" w:rsidP="006C1F81"/>
    <w:p w14:paraId="0FF1525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Blood Product dispense status Message */</w:t>
      </w:r>
    </w:p>
    <w:p w14:paraId="37F08A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BAR_P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ARV ST }] [{ SFT ST }] [ UAC ST ] EVN ST PID ST [{ PRT ST }] PV1 ST [{ ST DG1 ST }] ST [ DRG ST ] [{ ST PR1 ST [{ PRT ST }] [{ ROL ST }] }] ST [ OBX ST ] [{ PRT ST }]  EOM;</w:t>
      </w:r>
    </w:p>
    <w:p w14:paraId="21FC5C7C" w14:textId="77777777" w:rsidR="006C1F81" w:rsidRDefault="006C1F81" w:rsidP="006C1F81"/>
    <w:p w14:paraId="6974BA7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BPS_O</w:t>
      </w:r>
      <w:proofErr w:type="gramStart"/>
      <w:r w:rsidRPr="006C1F81">
        <w:rPr>
          <w:lang w:val="en-US"/>
        </w:rPr>
        <w:t>29 :</w:t>
      </w:r>
      <w:proofErr w:type="gramEnd"/>
      <w:r w:rsidRPr="006C1F81">
        <w:rPr>
          <w:lang w:val="en-US"/>
        </w:rPr>
        <w:t>= SOM MSH ST [{ ARV ST }] [{ SFT ST }] [ UAC ST ] [{ NTE ST }] [ ST PID ST [ PD1 ST ] [{ PRT ST }] [{ ARV ST }] [{ NTE ST }] [ ST PV1 ST [ PV2 ST ] [{ PRT ST }] ] ST ] ST { ST ORC ST [{ PRT ST }] [{ ST TQ1 ST [{ TQ2 ST }] }] ST BPO ST [{ NTE ST }] [{ ST BPX ST [{ NTE ST }] }] ST } ST  EOM;</w:t>
      </w:r>
    </w:p>
    <w:p w14:paraId="3E216023" w14:textId="77777777" w:rsidR="006C1F81" w:rsidRDefault="006C1F81" w:rsidP="006C1F81"/>
    <w:p w14:paraId="2171E57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BRP_O</w:t>
      </w:r>
      <w:proofErr w:type="gramStart"/>
      <w:r w:rsidRPr="006C1F81">
        <w:rPr>
          <w:lang w:val="en-US"/>
        </w:rPr>
        <w:t>30 :</w:t>
      </w:r>
      <w:proofErr w:type="gramEnd"/>
      <w:r w:rsidRPr="006C1F81">
        <w:rPr>
          <w:lang w:val="en-US"/>
        </w:rPr>
        <w:t>= SOM MSH ST [{ ARV ST }] MSA ST [{ ARV ST }] [{ ERR ST }] [{ SFT ST }] [ UAC ST ] [{ NTE ST }] [ ST [ ST PID ST [{ PRT ST }] [{ ARV ST }] [{ ST ORC ST [{ PRT ST }] [{ ST TQ1 ST [{ TQ2 ST }] }] ST [ BPO ST ] [{ BPX ST }] }] ST ] ST ] ST  EOM;</w:t>
      </w:r>
    </w:p>
    <w:p w14:paraId="297C323D" w14:textId="77777777" w:rsidR="006C1F81" w:rsidRDefault="006C1F81" w:rsidP="006C1F81"/>
    <w:p w14:paraId="1CA010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Blood Product Transfusion/Disposition Message */</w:t>
      </w:r>
    </w:p>
    <w:p w14:paraId="439C22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BRT_O</w:t>
      </w:r>
      <w:proofErr w:type="gramStart"/>
      <w:r w:rsidRPr="006C1F81">
        <w:rPr>
          <w:lang w:val="en-US"/>
        </w:rPr>
        <w:t>32 :</w:t>
      </w:r>
      <w:proofErr w:type="gramEnd"/>
      <w:r w:rsidRPr="006C1F81">
        <w:rPr>
          <w:lang w:val="en-US"/>
        </w:rPr>
        <w:t>= SOM MSH ST [{ ARV ST }] MSA ST [{ ARV ST }] [{ ERR ST }] [{ SFT ST }] [ UAC ST ] [{ NTE ST }] [ ST [ ST PID ST [{ PRT ST }] [{ ARV ST }] ] ST [{ ST ORC ST [{ PRT ST }] [{ ST TQ1 ST [{ TQ2 ST }] }] ST [ BPO ST ] [{ BTX ST }] }] ST ] ST  EOM;</w:t>
      </w:r>
    </w:p>
    <w:p w14:paraId="57EAD588" w14:textId="77777777" w:rsidR="006C1F81" w:rsidRDefault="006C1F81" w:rsidP="006C1F81"/>
    <w:p w14:paraId="670EB35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Fetch */</w:t>
      </w:r>
    </w:p>
    <w:p w14:paraId="3A0246B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BTS_O</w:t>
      </w:r>
      <w:proofErr w:type="gramStart"/>
      <w:r w:rsidRPr="006C1F81">
        <w:rPr>
          <w:lang w:val="en-US"/>
        </w:rPr>
        <w:t>31 :</w:t>
      </w:r>
      <w:proofErr w:type="gramEnd"/>
      <w:r w:rsidRPr="006C1F81">
        <w:rPr>
          <w:lang w:val="en-US"/>
        </w:rPr>
        <w:t>= SOM MSH ST [{ ARV ST }] [{ SFT ST }] [ UAC ST ] [{ NTE ST }] [ ST PID ST [ PD1 ST ] [{ PRT ST }] [{ NTE ST }] [ ST PV1 ST [ PV2 ST ] [{ PRT ST }] ] ST ] ST { ST ORC ST [{ PRT ST }] [{ ST TQ1 ST [{ TQ2 ST }] }] ST BPO ST [{ NTE ST }] [{ ST BTX ST [{ NTE ST }] }] ST } ST  EOM;</w:t>
      </w:r>
    </w:p>
    <w:p w14:paraId="046023AB" w14:textId="77777777" w:rsidR="006C1F81" w:rsidRDefault="006C1F81" w:rsidP="006C1F81"/>
    <w:p w14:paraId="7744FF4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Information */</w:t>
      </w:r>
    </w:p>
    <w:p w14:paraId="2D0254C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CCF_I</w:t>
      </w:r>
      <w:proofErr w:type="gramStart"/>
      <w:r w:rsidRPr="006C1F81">
        <w:rPr>
          <w:lang w:val="en-US"/>
        </w:rPr>
        <w:t>22 :</w:t>
      </w:r>
      <w:proofErr w:type="gramEnd"/>
      <w:r w:rsidRPr="006C1F81">
        <w:rPr>
          <w:lang w:val="en-US"/>
        </w:rPr>
        <w:t>= SOM MSH ST [{ ARV ST }] [{ SFT ST }] [ UAC ST ] PID ST  EOM;</w:t>
      </w:r>
    </w:p>
    <w:p w14:paraId="4D7B5E96" w14:textId="77777777" w:rsidR="006C1F81" w:rsidRDefault="006C1F81" w:rsidP="006C1F81"/>
    <w:p w14:paraId="10E889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Message */</w:t>
      </w:r>
    </w:p>
    <w:p w14:paraId="43FCE5C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CCI_I22 := SOM MSH ST [{ ARV ST }] [{ SFT ST }] [ UAC ST ] MSA ST [{ ERR ST }] PID ST [ PD1 ST ] [{ NK1 ST }] [{ ST IN1 ST [ IN2 ST ] [ IN3 ST ] }] ST [{ ST SCH ST [{ ST RGS ST [{ ST &lt; ST AIS ST AIG ST AIL ST AIP ST &gt; ST [{ ST OBX ST </w:t>
      </w:r>
      <w:r w:rsidRPr="006C1F81">
        <w:rPr>
          <w:lang w:val="en-US"/>
        </w:rPr>
        <w:lastRenderedPageBreak/>
        <w:t>[{ PRT ST }] }] ST }] ST }] ST }] ST [{ ST ORC ST [{ ST &lt; ST OBR ST [{ PRT ST }] ODS ST PR1 ST RF1 ST AL1 ST IAM ST ACC ST RMI ST DB1 ST DG1 ST DRG ST PDA ST &gt; ST [{ ST OBX ST [{ PRT ST }] }] ST }] ST [{ ST &lt; ST ROL ST PRT ST PRD ST &gt; ST [{ VAR ST }] }] ST [{ CTI ST }] }] ST { ST PV1 ST [ PV2 ST ] } ST [{ ST ORC ST [ ST RXO ST [{ PRT ST }] { RXR ST } [{ RXC ST }] [{ ST OBX ST [{ PRT ST }] }] ST ] ST [ ST RXE ST [{ PRT ST }] { RXR ST } [{ RXC ST }] [{ ST OBX ST [{ PRT ST }] }] ST ] ST [{ ST RXA ST [{ PRT ST }] RXR ST [{ ST OBX ST [{ PRT ST }] }] ST }] ST [{ CTI ST }] }] ST [{ ST PRB ST [{ VAR ST }] [{ ST &lt; ST ROL ST PRT ST PRD ST &gt; ST [{ VAR ST }] }] ST [{ ST OBX ST [{ PRT ST }] }] ST }] ST [{ ST GOL ST [{ VAR ST }] [{ ST &lt; ST ROL ST PRT ST PRD ST &gt; ST [{ VAR ST }] }] ST [{ ST OBX ST [{ PRT ST }] }] ST }] ST [{ ST PTH ST [{ VAR ST }] [{ ST &lt; ST ROL ST PRT ST PRD ST &gt; ST [{ VAR ST }] }] ST [{ ST OBX ST [{ PRT ST }] }] ST }] ST [{ REL ST }]  EOM;</w:t>
      </w:r>
    </w:p>
    <w:p w14:paraId="5807F9FA" w14:textId="77777777" w:rsidR="006C1F81" w:rsidRDefault="006C1F81" w:rsidP="006C1F81"/>
    <w:p w14:paraId="450DE1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Referral */</w:t>
      </w:r>
    </w:p>
    <w:p w14:paraId="408686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CCM_I21 := SOM MSH ST [{ ARV ST }] [{ SFT ST }] [ UAC ST ] PID ST [ PD1 ST ] [{ NK1 ST }] [{ ST IN1 ST [ IN2 ST ] [ IN3 ST ] }] ST [{ ST SCH ST [{ ST RGS ST [{ ST &lt; ST AIS ST AIG ST AIL ST AIP ST &gt; ST [{ ST OBX ST [{ PRT ST }] }] ST }] ST }] ST }] ST [{ ST ORC ST [{ ST &lt; ST OBR ST [{ PRT ST }] | ST ODS ST PR1 ST RF1 ST AL1 ST IAM ST ACC ST RMI ST DB1 ST DG1 ST DRG ST PDA ST &gt; ST [{ ST OBX ST [{ PRT ST }] }] ST }] ST [{ ST &lt; ST ROL ST PRT ST PRD ST &gt; ST [{ VAR ST }] }] ST [{ CTI ST }] }] ST { ST PV1 ST [ PV2 ST ] } ST [{ ST ORC ST [ ST RXO ST { RXR ST } [{ RXC ST }] [{ ST OBX ST [{ PRT ST }] }] ST ] ST [ ST RXE ST { RXR ST } [{ RXC ST }] [{ ST OBX ST [{ PRT ST }] }] ST ] ST [{ ST { RXA ST } RXR ST [{ ST OBX ST [{ PRT ST }] }] ST }] ST [{ CTI ST }] }] ST [{ ST PRB ST [{ VAR ST }] [{ ST &lt; ST ROL ST PRT ST PRD ST &gt; ST [{ VAR ST }] }] ST [{ ST OBX ST [{ PRT ST }] }] ST }] ST [{ ST GOL ST [{ VAR ST }] [{ ST &lt; ST ROL ST PRT ST PRD ST &gt; ST [{ VAR ST }] }] ST [{ ST OBX ST [{ PRT ST }] }] ST }] ST [{ ST PTH ST [{ VAR ST }] [{ ST &lt; ST PRT ST PRD ST &gt; ST [{ VAR ST }] }] ST [{ ST OBX ST [{ PRT ST }] }] ST }] ST [{ REL ST }]  EOM;</w:t>
      </w:r>
    </w:p>
    <w:p w14:paraId="03E1BB55" w14:textId="77777777" w:rsidR="006C1F81" w:rsidRDefault="006C1F81" w:rsidP="006C1F81"/>
    <w:p w14:paraId="05DC6A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Referral */</w:t>
      </w:r>
    </w:p>
    <w:p w14:paraId="73EF44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CCQ_I</w:t>
      </w:r>
      <w:proofErr w:type="gramStart"/>
      <w:r w:rsidRPr="006C1F81">
        <w:rPr>
          <w:lang w:val="en-US"/>
        </w:rPr>
        <w:t>19 :</w:t>
      </w:r>
      <w:proofErr w:type="gramEnd"/>
      <w:r w:rsidRPr="006C1F81">
        <w:rPr>
          <w:lang w:val="en-US"/>
        </w:rPr>
        <w:t>= SOM MSH ST [{ SFT ST }] [ UAC ST ] RF1 ST [{ ST PRD ST [{ CTD ST }] }] ST [{ REL ST }]  EOM;</w:t>
      </w:r>
    </w:p>
    <w:p w14:paraId="3D223C08" w14:textId="77777777" w:rsidR="006C1F81" w:rsidRDefault="006C1F81" w:rsidP="006C1F81"/>
    <w:p w14:paraId="6565DE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Referral */</w:t>
      </w:r>
    </w:p>
    <w:p w14:paraId="101EDEB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CCR_I16 := SOM MSH ST [{ ARV ST }] [{ SFT ST }] [ UAC ST ] { RF1 ST } { ST PRD ST [{ CTD ST }] } ST [{ ST ORC ST [{ ST TQ1 ST [{ TQ2 ST }] }] ST { ST &lt; ST OBR ST [{ PRT ST }] | ST RXO ST [{ PRT ST }] | ST ODS ST PR1 ST &gt; ST [{ ST OBX ST [{ PRT ST }] }] ST } ST [{ CTI ST }] }] ST { ST PID ST [ PD1 ST ] } ST [{ NK1 ST }] [{ ST IN1 ST [ IN2 ST ] [ IN3 ST ] }] ST [{ ST SCH ST [{ ST RGS ST [{ ST &lt; ST AIS ST AIG ST AIL ST AIP ST &gt; ST [{ ST OBX ST [{ PRT ST }] }] ST }] ST }] ST }] ST [{ ST ORC ST [{ ST &lt; ST OBR ST [{ PRT ST }] | ST ODS ST PR1 ST RF1 ST AL1 ST IAM ST ACC ST RMI ST DB1 ST DG1 ST DRG ST &gt; ST [{ ST OBX ST [{ PRT ST }] }] ST }] ST [{ ST &lt; ST ROL ST PRT ST PRD ST &gt; ST [{ VAR ST }] }] ST [{ CTI ST }] }] ST { ST PV1 ST [ PV2 ST ] } ST [{ ST ORC ST [ ST RXO ST [{ PRT ST }] { RXR ST } [{ RXC ST }] [{ ST OBX ST [{ PRT ST }] }] ST ] ST [ ST RXE ST [{ PRT ST }] { RXR ST } [{ RXC ST }] [{ ST OBX ST [{ PRT ST }] }] ST ] ST [{ ST RXA ST [{ PRT ST }] RXR ST [{ ST OBX ST [{ PRT ST }] }] ST }] ST [{ CTI ST }] }] ST [{ ST PRB ST [{ VAR ST }] [{ ST &lt; ST ROL ST PRT ST PRD ST &gt; ST [{ VAR ST }] }] ST [{ ST OBX ST [{ PRT ST }] }] ST }] ST [{ ST GOL ST [{ VAR ST }] [{ ST &lt; ST ROL ST PRT ST PRD ST &gt; ST [{ VAR ST }] }] ST [{ ST OBX ST [{ PRT ST }] </w:t>
      </w:r>
      <w:r w:rsidRPr="006C1F81">
        <w:rPr>
          <w:lang w:val="en-US"/>
        </w:rPr>
        <w:lastRenderedPageBreak/>
        <w:t>}] ST }] ST [{ ST PTH ST [{ VAR ST }] [{ ST &lt; ST ROL ST PRT ST PRD ST &gt; ST [{ VAR ST }] }] ST [{ ST OBX ST [{ PRT ST }] }] ST }] ST [{ REL ST }]  EOM;</w:t>
      </w:r>
    </w:p>
    <w:p w14:paraId="0B52D518" w14:textId="77777777" w:rsidR="006C1F81" w:rsidRDefault="006C1F81" w:rsidP="006C1F81"/>
    <w:p w14:paraId="03C5BF8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Collaborative Care Referral */</w:t>
      </w:r>
    </w:p>
    <w:p w14:paraId="5452692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CCU_I20 := SOM MSH ST [{ ARV ST }] [{ SFT ST }] [ UAC ST ] RF1 ST [{ ST PRD ST [{ CTD ST }] }] ST [{ ST PID ST [ PD1 ST ] }] ST [{ NK1 ST }] [{ ST IN1 ST [ IN2 ST ] [ IN3 ST ] }] ST [{ ST SCH ST [{ ST RGS ST [{ ST &lt; ST AIS ST AIG ST AIL ST AIP ST &gt; ST [{ ST OBX ST [{ PRT ST }] }] ST }] ST }] ST }] ST [{ ST ORC ST [{ ST &lt; ST OBR ST [{ PRT ST }] | ST ODS ST PR1 ST RF1 ST AL1 ST IAM ST ACC ST RMI ST DB1 ST DG1 ST DRG ST PDA ST &gt; ST [{ ST OBX ST [{ PRT ST }] }] ST }] ST [{ ST &lt; ST ROL ST PRT ST PRD ST &gt; ST [{ VAR ST }] }] ST [{ CTI ST }] }] ST { ST PV1 ST [ PV2 ST ] } ST [{ ST ORC ST [ ST RXO ST [{ PRT ST }] { RXR ST } [{ RXC ST }] [{ ST OBX ST [{ PRT ST }] }] ST ] ST [ ST RXE ST [{ PRT ST }] { RXR ST } [{ RXC ST }] [{ ST OBX ST [{ PRT ST }] }] ST ] ST [{ ST RXA ST [{ PRT ST }] RXR ST [{ ST OBX ST [{ PRT ST }] }] ST }] ST [{ CTI ST }] }] ST [{ ST PRB ST [{ VAR ST }] [{ ST &lt; ST ROL ST PRT ST PRD ST &gt; ST [{ VAR ST }] }] ST [{ ST OBX ST [{ PRT ST }] }] ST }] ST [{ ST GOL ST [{ VAR ST }] [{ ST &lt; ST ROL ST PRT ST PRD ST &gt; ST [{ VAR ST }] }] ST [{ ST OBX ST [{ PRT ST }] }] ST }] ST [{ ST PTH ST [{ VAR ST }] [{ ST &lt; ST ROL ST PRT ST PRD ST &gt; ST [{ VAR ST }] }] ST [{ ST OBX ST [{ PRT ST }] }] ST }] ST [{ REL ST }]  EOM;</w:t>
      </w:r>
    </w:p>
    <w:p w14:paraId="7898CA57" w14:textId="77777777" w:rsidR="006C1F81" w:rsidRDefault="006C1F81" w:rsidP="006C1F81"/>
    <w:p w14:paraId="18976F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Clinical Trial Message */</w:t>
      </w:r>
    </w:p>
    <w:p w14:paraId="0493F00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CQU_I19 := SOM MSH ST [{ ARV ST }] [{ SFT ST }] [ UAC ST ] MSA ST [{ ERR ST }] RF1 ST [{ ST PRD ST [{ CTD ST }] }] ST [{ ST PID ST [ PD1 ST ] }] ST [{ NK1 ST }] [{ ST IN1 ST [ IN2 ST ] [ IN3 ST ] }] ST [{ ST SCH ST [{ ST RGS ST [{ ST &lt; ST AIS ST AIG ST AIL ST AIP ST &gt; ST [{ ST OBX ST [{ PRT ST }] }] ST }] ST }] ST }] ST [{ ST ORC ST [{ ST &lt; ST OBR ST [{ PRT ST }] | ST ODS ST PR1 ST RF1 ST AL1 ST IAM ST ACC ST RMI ST DB1 ST DG1 ST DRG ST PDA ST &gt; ST [{ ST OBX ST [{ PRT ST }] }] ST }] ST [{ ST &lt; ST ROL ST PRT ST PRD ST &gt; ST [{ VAR ST }] }] ST [{ CTI ST }] }] ST { ST PV1 ST [ PV2 ST ] } ST [{ ST ORC ST [ ST RXO ST [{ PRT ST }] { RXR ST } [{ RXC ST }] [{ ST OBX ST [{ PRT ST }] }] ST ] ST [ ST RXE ST [{ PRT ST }] { RXR ST } [{ RXC ST }] [{ ST OBX ST [{ PRT ST }] }] ST ] ST [{ ST { RXA ST } [{ PRT ST }] RXR ST [{ ST OBX ST [{ PRT ST }] }] ST }] ST [{ CTI ST }] }] ST [{ ST PRB ST [{ VAR ST }] [{ ST &lt; ST ROL ST PRT ST PRD ST &gt; ST [{ VAR ST }] }] ST [{ ST OBX ST [{ PRT ST }] }] ST }] ST [{ ST GOL ST [{ VAR ST }] [{ ST &lt; ST ROL ST PRT ST PRD ST &gt; ST [{ VAR ST }] }] ST [{ ST OBX ST [{ PRT ST }] }] ST }] ST [{ ST PTH ST [{ VAR ST }] [{ ST &lt; ST ROL ST PRT ST PRD ST &gt; ST [{ VAR ST }] }] ST [{ ST OBX ST [{ PRT ST }] }] ST }] ST [{ REL ST }]  EOM;</w:t>
      </w:r>
    </w:p>
    <w:p w14:paraId="3A6AEC3E" w14:textId="77777777" w:rsidR="006C1F81" w:rsidRDefault="006C1F81" w:rsidP="006C1F81"/>
    <w:p w14:paraId="32F5E1D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Clinical Trial Message */</w:t>
      </w:r>
    </w:p>
    <w:p w14:paraId="1DE69ED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CRM_C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ARV ST }] [{ SFT ST }] [ UAC ST ] { ST PID ST [{ PRT ST }] [{ ARV ST }] [ ST PV1 ST [{ PRT ST }] ] ST CSR ST [{ CSP ST }] } ST  EOM;</w:t>
      </w:r>
    </w:p>
    <w:p w14:paraId="3369A4B5" w14:textId="77777777" w:rsidR="006C1F81" w:rsidRDefault="006C1F81" w:rsidP="006C1F81"/>
    <w:p w14:paraId="76E0897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CSU_C09 := SOM MSH ST [{ ARV ST }] [{ SFT ST }] [ UAC ST ] { ST PID ST [ PD1 ST ] [{ PRT ST }] [{ ARV ST }] [{ NTE ST }] [ ST PV1 ST [ PV2 ST ] [{ PRT ST }] ] ST CSR ST { ST [ CSP ST ] { ST [ CSS ST ] { ST [ ST ORC ST [{ PRT ST }] ] ST OBR ST [{ PRT ST }] [{ ST TQ1 ST [{ TQ2 ST }] }] ST OBX ST [{ PRT ST }] } ST { ST [ ST ORC ST [{ PRT ST }] ] ST { ST RXA ST RXR ST [{ PRT ST }] } ST } ST } ST } ST } ST  EOM;</w:t>
      </w:r>
    </w:p>
    <w:p w14:paraId="1F06B901" w14:textId="77777777" w:rsidR="006C1F81" w:rsidRDefault="006C1F81" w:rsidP="006C1F81"/>
    <w:p w14:paraId="5FF431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DBC_O</w:t>
      </w:r>
      <w:proofErr w:type="gramStart"/>
      <w:r w:rsidRPr="006C1F81">
        <w:rPr>
          <w:lang w:val="en-US"/>
        </w:rPr>
        <w:t>41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ARV ST }] [{ AL1 ST }] ] ST  EOM;</w:t>
      </w:r>
    </w:p>
    <w:p w14:paraId="3614644A" w14:textId="77777777" w:rsidR="006C1F81" w:rsidRDefault="006C1F81" w:rsidP="006C1F81"/>
    <w:p w14:paraId="4758346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DBC_O</w:t>
      </w:r>
      <w:proofErr w:type="gramStart"/>
      <w:r w:rsidRPr="006C1F81">
        <w:rPr>
          <w:lang w:val="en-US"/>
        </w:rPr>
        <w:t>42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AL1 ST }] [{ ARV ST }] ] ST  EOM;</w:t>
      </w:r>
    </w:p>
    <w:p w14:paraId="1DDE9B13" w14:textId="77777777" w:rsidR="006C1F81" w:rsidRDefault="006C1F81" w:rsidP="006C1F81"/>
    <w:p w14:paraId="7FEFEAF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DEL_O</w:t>
      </w:r>
      <w:proofErr w:type="gramStart"/>
      <w:r w:rsidRPr="006C1F81">
        <w:rPr>
          <w:lang w:val="en-US"/>
        </w:rPr>
        <w:t>46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DON ST [{ NTE ST }]  EOM;</w:t>
      </w:r>
    </w:p>
    <w:p w14:paraId="3215CF03" w14:textId="77777777" w:rsidR="006C1F81" w:rsidRDefault="006C1F81" w:rsidP="006C1F81"/>
    <w:p w14:paraId="09B372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DEO_O</w:t>
      </w:r>
      <w:proofErr w:type="gramStart"/>
      <w:r w:rsidRPr="006C1F81">
        <w:rPr>
          <w:lang w:val="en-US"/>
        </w:rPr>
        <w:t>45 :</w:t>
      </w:r>
      <w:proofErr w:type="gramEnd"/>
      <w:r w:rsidRPr="006C1F81">
        <w:rPr>
          <w:lang w:val="en-US"/>
        </w:rPr>
        <w:t>= SOM MSH ST [{ ARV ST }] [{ SFT ST }] [ UAC ST ] [ ST PID ST [{ PRT ST }] [{ ST OBX ST [{ PRT ST }] }] ST [{ ARV ST }] [{ NTE ST }] [ ST PV1 ST [{ PRT ST }] [{ NTE ST }] ] ST ] ST { ST OBR ST [{ PRT ST }] [{ NTE ST }] [{ ST OBX ST [{ PRT ST }] [{ NTE ST }] }] ST } ST  EOM;</w:t>
      </w:r>
    </w:p>
    <w:p w14:paraId="443A3669" w14:textId="77777777" w:rsidR="006C1F81" w:rsidRDefault="006C1F81" w:rsidP="006C1F81"/>
    <w:p w14:paraId="0846406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Detail Financial Transaction */</w:t>
      </w:r>
    </w:p>
    <w:p w14:paraId="0A2246C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DER_O</w:t>
      </w:r>
      <w:proofErr w:type="gramStart"/>
      <w:r w:rsidRPr="006C1F81">
        <w:rPr>
          <w:lang w:val="en-US"/>
        </w:rPr>
        <w:t>44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{ ST OBR ST [{ PRT ST }] [{ NTE ST }] } ST  EOM;</w:t>
      </w:r>
    </w:p>
    <w:p w14:paraId="60011395" w14:textId="77777777" w:rsidR="006C1F81" w:rsidRDefault="006C1F81" w:rsidP="006C1F81"/>
    <w:p w14:paraId="2459212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Detail Financial Transaction - Expanded */</w:t>
      </w:r>
    </w:p>
    <w:p w14:paraId="0A5ACAB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DFT_P03 := SOM MSH ST [{ ARV ST }] [{ SFT ST }] [ UAC ST ] EVN ST PID ST [ PD1 ST ] [{ PRT ST }] [{ ROL ST }] [ ST [ PV1 ST ] [ PV2 ST ] [{ PRT ST }] [{ ROL ST }] ] ST [{ DB1 ST }] [{ ST ORC ST [{ PRT ST }] [{ ST TQ1 ST [{ TQ2 ST }] }] ST [ ST OBR ST [{ PRT ST }] [{ NTE ST }] ] ST [{ ST OBX ST [{ PRT ST }] [{ NTE ST }] }] ST }] ST { ST FT1 ST [{ PRT ST }] [{ ROL ST }] [{ NTE ST }] [{ ST PR1 ST [{ PRT ST }] [{ ROL ST }] }] ST [{ ST OBX ST [{ PRT ST }] { NTE ST } }] ST [{ ST OBR ST [{ PRT ST }] [{ NTE ST }] [{ ST OBX ST [{ PRT ST }] [{ NTE ST }] }] ST }] ST [{ ST ORC ST [{ PRT ST }] [{ ST TQ1 ST [{ TQ2 ST }] }] ST [ ST OBR ST [{ PRT ST }] [{ NTE ST }] ] ST [{ ST OBX ST [{ PRT ST }] [{ NTE ST }] }] ST }] ST } ST [{ ST DG1 ST }] ST [ DRG ST ] [{ GT1 ST }] [{ ST IN1 ST [ IN2 ST ] [{ IN3 ST }] [{ PRT ST }] [{ ROL ST }] }] ST [ ACC ST ]  EOM;</w:t>
      </w:r>
    </w:p>
    <w:p w14:paraId="581E87C5" w14:textId="77777777" w:rsidR="006C1F81" w:rsidRDefault="006C1F81" w:rsidP="006C1F81"/>
    <w:p w14:paraId="264B75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DFT_P11 := SOM MSH ST [{ ARV ST }] [{ SFT ST }] [ UAC ST ] EVN ST PID ST [{ PRT ST }] [ PD1 ST ] [{ PRT ST }] [{ ROL ST }] [ ST [ PV1 ST ] [ PV2 ST ] [{ PRT ST }] [{ ROL ST }] ] ST [{ DB1 ST }] [{ ST ORC ST [{ PRT ST }] [{ ST TQ1 ST [{ TQ2 ST }] }] ST [ ST OBR ST [{ PRT ST }] [{ NTE ST }] ] ST [{ ST OBX ST [{ PRT ST }] [{ NTE ST }] }] ST }] ST [{ ST DG1 ST }] ST [ DRG ST ] [{ GT1 ST }] [{ ST IN1 ST [ IN2 ST ] [{ IN3 ST }] [{ PRT ST }] [{ ROL ST }] }] ST [ ACC ST ] { ST FT1 ST [{ NTE ST }] [{ PRT ST }] [{ ST PR1 ST [{ PRT ST }] [{ ROL ST }] }] ST [{ ST ORC ST [{ PRT ST }] [{ NTE ST }] }] ST [{ ST OBR ST [{ PRT ST }] [{ NTE ST }] [{ ST OBX ST [{ PRT ST }] [{ NTE ST }] }] ST }] ST [{ ST ORC ST [{ PRT ST }] [{ ST TQ1 ST [{ TQ2 ST }] }] ST [ ST OBR ST [{ PRT ST }] [{ NTE ST }] ] ST [{ ST OBX ST [{ PRT ST }] [{ NTE ST }] }] ST }] ST [{ ST DG1 ST }] ST [ DRG ST ] [{ GT1 ST }] [{ ST IN1 ST [ IN2 ST ] [{ IN3 ST }] [{ PRT ST }] [{ ROL ST }] }] ST } ST  EOM;</w:t>
      </w:r>
    </w:p>
    <w:p w14:paraId="37E75650" w14:textId="77777777" w:rsidR="006C1F81" w:rsidRDefault="006C1F81" w:rsidP="006C1F81"/>
    <w:p w14:paraId="40E7185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DPR_O48 := SOM MSH ST [{ ARV ST }] [{ SFT ST }] [ UAC ST ] [ ST PID ST [ PD1 ST ] [{ PRT ST }] [{ ST OBX ST [{ PRT ST }] }] ST [{ NTE ST }] [{ AL1 ST }] [{ ARV ST }] [ ST PV1 ST [{ PRT ST }] [{ NTE ST }] ] ST ] ST { ST OBR ST [{ PRT ST }] [{ NTE ST }] } ST [ ST DON ST [{ ST OBX ST [{ PRT ST }] }] ST [{ NTE ST }] [ ST [{ BUI ST }] [{ NTE ST }] ] ST ] ST  EOM;</w:t>
      </w:r>
    </w:p>
    <w:p w14:paraId="7C9DEDA3" w14:textId="77777777" w:rsidR="006C1F81" w:rsidRDefault="006C1F81" w:rsidP="006C1F81"/>
    <w:p w14:paraId="51B288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DRC_O</w:t>
      </w:r>
      <w:proofErr w:type="gramStart"/>
      <w:r w:rsidRPr="006C1F81">
        <w:rPr>
          <w:lang w:val="en-US"/>
        </w:rPr>
        <w:t>47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{ ST OBR ST [{ PRT ST }] [{ NTE ST }] } ST  EOM;</w:t>
      </w:r>
    </w:p>
    <w:p w14:paraId="49208584" w14:textId="77777777" w:rsidR="006C1F81" w:rsidRDefault="006C1F81" w:rsidP="006C1F81"/>
    <w:p w14:paraId="7FAEE3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Command Message */</w:t>
      </w:r>
    </w:p>
    <w:p w14:paraId="734C62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DRG_O</w:t>
      </w:r>
      <w:proofErr w:type="gramStart"/>
      <w:r w:rsidRPr="006C1F81">
        <w:rPr>
          <w:lang w:val="en-US"/>
        </w:rPr>
        <w:t>43 :</w:t>
      </w:r>
      <w:proofErr w:type="gramEnd"/>
      <w:r w:rsidRPr="006C1F81">
        <w:rPr>
          <w:lang w:val="en-US"/>
        </w:rPr>
        <w:t>= SOM MSH ST [{ ARV ST }] [{ SFT ST }] [ UAC ST ] [ ST PID ST [ PD1 ST ] [{ PRT ST }] [{ ST OBX ST [{ PRT ST }] }] ST [{ NTE ST }] [{ AL1 ST }] [{ ARV ST }] [ ST PV1 ST [{ PRT ST }] [{ NTE ST }] ] ST ] ST  EOM;</w:t>
      </w:r>
    </w:p>
    <w:p w14:paraId="54699A30" w14:textId="77777777" w:rsidR="006C1F81" w:rsidRDefault="006C1F81" w:rsidP="006C1F81"/>
    <w:p w14:paraId="724CF7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Status Message */</w:t>
      </w:r>
    </w:p>
    <w:p w14:paraId="0DB1A91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EAC_U</w:t>
      </w:r>
      <w:proofErr w:type="gramStart"/>
      <w:r w:rsidRPr="006C1F81">
        <w:rPr>
          <w:lang w:val="en-US"/>
        </w:rPr>
        <w:t>07 :</w:t>
      </w:r>
      <w:proofErr w:type="gramEnd"/>
      <w:r w:rsidRPr="006C1F81">
        <w:rPr>
          <w:lang w:val="en-US"/>
        </w:rPr>
        <w:t>= SOM MSH ST [{ SFT ST }] [ UAC ST ] EQU ST { ST ECD ST [ TQ1 ST ] [{ ST SAC ST [{ ST [{ OBR ST }] [{ PRT ST }] }] ST [{ SPM ST }] [{ DST ST }] }] ST [ CNS ST ] } ST [ ROL ST ]  EOM;</w:t>
      </w:r>
    </w:p>
    <w:p w14:paraId="73AFE995" w14:textId="77777777" w:rsidR="006C1F81" w:rsidRDefault="006C1F81" w:rsidP="006C1F81"/>
    <w:p w14:paraId="3EA0F55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Command Message */</w:t>
      </w:r>
    </w:p>
    <w:p w14:paraId="3FF1AA8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EAN_U</w:t>
      </w:r>
      <w:proofErr w:type="gramStart"/>
      <w:r w:rsidRPr="006C1F81">
        <w:rPr>
          <w:lang w:val="en-US"/>
        </w:rPr>
        <w:t>09 :</w:t>
      </w:r>
      <w:proofErr w:type="gramEnd"/>
      <w:r w:rsidRPr="006C1F81">
        <w:rPr>
          <w:lang w:val="en-US"/>
        </w:rPr>
        <w:t>= SOM MSH ST [{ SFT ST }] [ UAC ST ] EQU ST { ST NDS ST [ NTE ST ] } ST [ ROL ST ]  EOM;</w:t>
      </w:r>
    </w:p>
    <w:p w14:paraId="3528E526" w14:textId="77777777" w:rsidR="006C1F81" w:rsidRDefault="006C1F81" w:rsidP="006C1F81"/>
    <w:p w14:paraId="7CEBBB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Submit HealthCare Services Invoice */</w:t>
      </w:r>
    </w:p>
    <w:p w14:paraId="7A7D19F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EAR_U</w:t>
      </w:r>
      <w:proofErr w:type="gramStart"/>
      <w:r w:rsidRPr="006C1F81">
        <w:rPr>
          <w:lang w:val="en-US"/>
        </w:rPr>
        <w:t>08 :</w:t>
      </w:r>
      <w:proofErr w:type="gramEnd"/>
      <w:r w:rsidRPr="006C1F81">
        <w:rPr>
          <w:lang w:val="en-US"/>
        </w:rPr>
        <w:t>= SOM MSH ST [{ SFT ST }] [ UAC ST ] EQU ST { ST ECD ST [ ST SAC ST [{ SPM ST }] ] ST ECR ST } ST [ ROL ST ]  EOM;</w:t>
      </w:r>
    </w:p>
    <w:p w14:paraId="2C590965" w14:textId="77777777" w:rsidR="006C1F81" w:rsidRDefault="006C1F81" w:rsidP="006C1F81"/>
    <w:p w14:paraId="6ECA2F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Cancel HealthCare Services Invoice */</w:t>
      </w:r>
    </w:p>
    <w:p w14:paraId="5D836FA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EHC_E01 := SOM MSH ST [{ ARV ST }] [{ SFT ST }] [{ UAC ST }] &lt; ST IVC ST [ PYE ST ] [{ CTD ST }] [ AUT ST ] [{ LOC ST }] [{ PRT ST }] [{ ROL ST }] { ST PSS ST { ST PSG ST [{ LOC ST }] [{ PRT ST }] [{ ROL ST }] [{ ST PID ST [{ PRT ST }] [ PV1 ST ] [ PV2 ST ] [{ ACC ST }] { ST IN1 ST [ IN2 ST ] } ST [{ ST DG1 ST [{ NTE ST }] }] ST [{ OBX ST }] [{ PRT ST }] }] ST { ST PSL ST [{ NTE ST }] [{ ADJ ST }] [ AUT ST ] [{ LOC ST }] [{ PRT ST }] [{ ROL ST }] } ST [{ ST PR1 ST [{ NTE ST }] [{ PRT ST }] [{ ROL ST }] }] ST [{ IPR ST }] } ST } ST &gt; ST  EOM;</w:t>
      </w:r>
    </w:p>
    <w:p w14:paraId="165E7B7C" w14:textId="77777777" w:rsidR="006C1F81" w:rsidRDefault="006C1F81" w:rsidP="006C1F81"/>
    <w:p w14:paraId="41B411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Re-Assess HealthCare Services Invoice Request */</w:t>
      </w:r>
    </w:p>
    <w:p w14:paraId="341114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SFT ST }] [{ UAC ST }] &lt; ST IVC ST PYE ST [{ CTD ST }] [{ NTE ST }] [{ ST PSS ST [{ ST PSG ST [{ PSL ST }] }] ST }] ST &gt; ST  EOM;</w:t>
      </w:r>
    </w:p>
    <w:p w14:paraId="0E4B5B26" w14:textId="77777777" w:rsidR="006C1F81" w:rsidRDefault="006C1F81" w:rsidP="006C1F81"/>
    <w:p w14:paraId="7BF4779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Edit/Adjudication Results */</w:t>
      </w:r>
    </w:p>
    <w:p w14:paraId="6C9C3A2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SFT ST }] [{ UAC ST }] &lt; ST IVC ST [{ NTE ST }] [{ ST PSS ST [{ ST PSG ST [{ PSL ST }] }] ST }] ST &gt; ST  EOM;</w:t>
      </w:r>
    </w:p>
    <w:p w14:paraId="406F34BF" w14:textId="77777777" w:rsidR="006C1F81" w:rsidRDefault="006C1F81" w:rsidP="006C1F81"/>
    <w:p w14:paraId="054749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Request Additional Information */</w:t>
      </w:r>
    </w:p>
    <w:p w14:paraId="1AE4ED5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10 :</w:t>
      </w:r>
      <w:proofErr w:type="gramEnd"/>
      <w:r w:rsidRPr="006C1F81">
        <w:rPr>
          <w:lang w:val="en-US"/>
        </w:rPr>
        <w:t>= SOM MSH ST [{ SFT ST }] [{ UAC ST }] MSA ST [{ ERR ST }] { ST IPR ST [{ NTE ST }] PYE ST IN1 ST [ IN2 ST ] IVC ST { ST PSS ST { ST PSG ST { ST PSL ST [{ ADJ ST }] } ST } ST } ST } ST  EOM;</w:t>
      </w:r>
    </w:p>
    <w:p w14:paraId="5B7305D7" w14:textId="77777777" w:rsidR="006C1F81" w:rsidRDefault="006C1F81" w:rsidP="006C1F81"/>
    <w:p w14:paraId="66B3E90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Additional Information Response */</w:t>
      </w:r>
    </w:p>
    <w:p w14:paraId="1EFF051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ARV ST }] [{ SFT ST }] [{ UAC ST }] RFI ST [{ CTD ST }] IVC ST PSS ST PSG ST [ PID ST ] [{ PRT ST }] [{ PSL ST }] { ST [ CTD ST ] OBR ST [{ PRT ST }] [ NTE ST ] [{ OBX ST }] [{ PRT ST }] } ST  EOM;</w:t>
      </w:r>
    </w:p>
    <w:p w14:paraId="3873E807" w14:textId="77777777" w:rsidR="006C1F81" w:rsidRDefault="006C1F81" w:rsidP="006C1F81"/>
    <w:p w14:paraId="51991A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Payment/Remittance Advice */</w:t>
      </w:r>
    </w:p>
    <w:p w14:paraId="79A419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13 :</w:t>
      </w:r>
      <w:proofErr w:type="gramEnd"/>
      <w:r w:rsidRPr="006C1F81">
        <w:rPr>
          <w:lang w:val="en-US"/>
        </w:rPr>
        <w:t>= SOM MSH ST [{ ARV ST }] [{ SFT ST }] [{ UAC ST }] MSA ST [{ ERR ST }] RFI ST [{ CTD ST }] IVC ST PSS ST PSG ST [ PID ST ] [{ PRT ST }] [ PSL ST ] { ST [ CTD ST ] OBR ST [{ PRT ST }] [ NTE ST ] { ST OBX ST [{ PRT ST }] [ NTE ST ] [ TXA ST ] } ST } ST  EOM;</w:t>
      </w:r>
    </w:p>
    <w:p w14:paraId="2765F278" w14:textId="77777777" w:rsidR="006C1F81" w:rsidRDefault="006C1F81" w:rsidP="006C1F81"/>
    <w:p w14:paraId="0D139E7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Submit Authorization Request */</w:t>
      </w:r>
    </w:p>
    <w:p w14:paraId="44B30F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15 :</w:t>
      </w:r>
      <w:proofErr w:type="gramEnd"/>
      <w:r w:rsidRPr="006C1F81">
        <w:rPr>
          <w:lang w:val="en-US"/>
        </w:rPr>
        <w:t>= SOM MSH ST [{ SFT ST }] [{ UAC ST }] &lt; ST PMT ST PYE ST &gt; ST [{ ST IPR ST IVC ST { ST PSS ST { ST PSG ST { ST PSL ST [{ ADJ ST }] } ST } ST } ST }] ST [{ ST ADJ ST [ PRT ST ] [ ROL ST ] }] ST  EOM;</w:t>
      </w:r>
    </w:p>
    <w:p w14:paraId="2475CE23" w14:textId="77777777" w:rsidR="006C1F81" w:rsidRDefault="006C1F81" w:rsidP="006C1F81"/>
    <w:p w14:paraId="5671D7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Cancel Authorization Request */</w:t>
      </w:r>
    </w:p>
    <w:p w14:paraId="686716F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EHC_E20 := SOM MSH ST [{ ARV ST }] [{ SFT ST }] [{ UAC ST }] &lt; ST IVC ST { CTD ST } [{ LOC ST }] [{ ROL ST }] { ST PID ST [{ PRT ST }] [{ ACC ST }] { ST IN1 ST [ IN2 ST ] } ST [{ ST DG1 ST [{ NTE ST }] }] ST [{ OBX ST }] [{ PRT ST }] } ST { ST PSL ST [{ NTE ST }] [{ ADJ ST }] [{ LOC ST }] [{ PRT ST }] [{ ROL ST }] } ST &gt; ST  EOM;</w:t>
      </w:r>
    </w:p>
    <w:p w14:paraId="55E8B3EE" w14:textId="77777777" w:rsidR="006C1F81" w:rsidRDefault="006C1F81" w:rsidP="006C1F81"/>
    <w:p w14:paraId="5B4BA61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Authorization Response */</w:t>
      </w:r>
    </w:p>
    <w:p w14:paraId="0030EC5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21 :</w:t>
      </w:r>
      <w:proofErr w:type="gramEnd"/>
      <w:r w:rsidRPr="006C1F81">
        <w:rPr>
          <w:lang w:val="en-US"/>
        </w:rPr>
        <w:t>= SOM MSH ST [{ SFT ST }] [{ UAC ST }] &lt; ST IVC ST { ST PSL ST [{ NTE ST }] [ AUT ST ] } ST &gt; ST  EOM;</w:t>
      </w:r>
    </w:p>
    <w:p w14:paraId="6FE7DA30" w14:textId="77777777" w:rsidR="006C1F81" w:rsidRDefault="006C1F81" w:rsidP="006C1F81"/>
    <w:p w14:paraId="2CAA44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Status Message */</w:t>
      </w:r>
    </w:p>
    <w:p w14:paraId="1B1A400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EHC_E</w:t>
      </w:r>
      <w:proofErr w:type="gramStart"/>
      <w:r w:rsidRPr="006C1F81">
        <w:rPr>
          <w:lang w:val="en-US"/>
        </w:rPr>
        <w:t>24 :</w:t>
      </w:r>
      <w:proofErr w:type="gramEnd"/>
      <w:r w:rsidRPr="006C1F81">
        <w:rPr>
          <w:lang w:val="en-US"/>
        </w:rPr>
        <w:t>= SOM MSH ST [{ SFT ST }] [{ UAC ST }] MSA ST [{ ERR ST }] &lt; ST IVC ST { ST PSL ST [ AUT ST ] [{ ADJ ST }] } ST &gt; ST  EOM;</w:t>
      </w:r>
    </w:p>
    <w:p w14:paraId="5917EEF7" w14:textId="77777777" w:rsidR="006C1F81" w:rsidRDefault="006C1F81" w:rsidP="006C1F81"/>
    <w:p w14:paraId="0637551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Status Message */</w:t>
      </w:r>
    </w:p>
    <w:p w14:paraId="13C757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ESR_U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SFT ST }] [ UAC ST ] EQU ST [ ROL ST ]  EOM;</w:t>
      </w:r>
    </w:p>
    <w:p w14:paraId="61663A51" w14:textId="77777777" w:rsidR="006C1F81" w:rsidRDefault="006C1F81" w:rsidP="006C1F81"/>
    <w:p w14:paraId="29D831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Inventory Request Message */</w:t>
      </w:r>
    </w:p>
    <w:p w14:paraId="65F01A4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ESU_U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SFT ST }] [ UAC ST ] EQU ST [{ ISD ST }] [ ROL ST ]  EOM;</w:t>
      </w:r>
    </w:p>
    <w:p w14:paraId="472CC54C" w14:textId="77777777" w:rsidR="006C1F81" w:rsidRDefault="006C1F81" w:rsidP="006C1F81"/>
    <w:p w14:paraId="1B99D49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INR_U</w:t>
      </w:r>
      <w:proofErr w:type="gramStart"/>
      <w:r w:rsidRPr="006C1F81">
        <w:rPr>
          <w:lang w:val="en-US"/>
        </w:rPr>
        <w:t>06 :</w:t>
      </w:r>
      <w:proofErr w:type="gramEnd"/>
      <w:r w:rsidRPr="006C1F81">
        <w:rPr>
          <w:lang w:val="en-US"/>
        </w:rPr>
        <w:t>= SOM MSH ST [{ SFT ST }] [ UAC ST ] EQU ST { INV ST } [ ROL ST ]  EOM;</w:t>
      </w:r>
    </w:p>
    <w:p w14:paraId="777D98D7" w14:textId="77777777" w:rsidR="006C1F81" w:rsidRDefault="006C1F81" w:rsidP="006C1F81"/>
    <w:p w14:paraId="285D773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Inventory Update Message */</w:t>
      </w:r>
    </w:p>
    <w:p w14:paraId="24B2CC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INR_U</w:t>
      </w:r>
      <w:proofErr w:type="gramStart"/>
      <w:r w:rsidRPr="006C1F81">
        <w:rPr>
          <w:lang w:val="en-US"/>
        </w:rPr>
        <w:t>14 :</w:t>
      </w:r>
      <w:proofErr w:type="gramEnd"/>
      <w:r w:rsidRPr="006C1F81">
        <w:rPr>
          <w:lang w:val="en-US"/>
        </w:rPr>
        <w:t>= SOM MSH ST [{ SFT ST }] [ UAC ST ] EQU ST [{ INV ST }]  EOM;</w:t>
      </w:r>
    </w:p>
    <w:p w14:paraId="7A5DFBB6" w14:textId="77777777" w:rsidR="006C1F81" w:rsidRDefault="006C1F81" w:rsidP="006C1F81"/>
    <w:p w14:paraId="028E61B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Equipment Log/Service Message */</w:t>
      </w:r>
    </w:p>
    <w:p w14:paraId="2B467E6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INU_U</w:t>
      </w:r>
      <w:proofErr w:type="gramStart"/>
      <w:r w:rsidRPr="006C1F81">
        <w:rPr>
          <w:lang w:val="en-US"/>
        </w:rPr>
        <w:t>05 :</w:t>
      </w:r>
      <w:proofErr w:type="gramEnd"/>
      <w:r w:rsidRPr="006C1F81">
        <w:rPr>
          <w:lang w:val="en-US"/>
        </w:rPr>
        <w:t>= SOM MSH ST [{ SFT ST }] [ UAC ST ] EQU ST { INV ST } [ ROL ST ]  EOM;</w:t>
      </w:r>
    </w:p>
    <w:p w14:paraId="4A6CB4C7" w14:textId="77777777" w:rsidR="006C1F81" w:rsidRDefault="006C1F81" w:rsidP="006C1F81"/>
    <w:p w14:paraId="476001F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LSU_U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SFT ST }] [ UAC ST ] EQU ST { EQP ST } [ ROL ST ]  EOM;</w:t>
      </w:r>
    </w:p>
    <w:p w14:paraId="49387277" w14:textId="77777777" w:rsidR="006C1F81" w:rsidRDefault="006C1F81" w:rsidP="006C1F81"/>
    <w:p w14:paraId="158C243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MDM_T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ARV ST }] [{ SFT ST }] [ UAC ST ] EVN ST PID ST [{ PRT ST }] PV1 ST [{ PRT ST }] [{ ST ORC ST [{ PRT ST }] [{ ST TQ1 ST [{ TQ2 ST }] }] ST OBR ST [{ PRT ST }] [{ NTE ST }] }] ST TXA ST [{ CON ST }]  EOM;</w:t>
      </w:r>
    </w:p>
    <w:p w14:paraId="3C56E5F1" w14:textId="77777777" w:rsidR="006C1F81" w:rsidRDefault="006C1F81" w:rsidP="006C1F81"/>
    <w:p w14:paraId="6CC027B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Acknowledgment */</w:t>
      </w:r>
    </w:p>
    <w:p w14:paraId="22C0772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MDM_T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ARV ST }] [{ SFT ST }] [ UAC ST ] EVN ST PID ST [{ PRT ST }] PV1 ST [{ PRT ST }] [{ ST ORC ST [{ PRT ST }] [{ ST TQ1 ST [{ TQ2 ST }] }] ST OBR ST [{ PRT ST }] [{ NTE ST }] }] ST TXA ST [{ CON ST }] { ST OBX ST [{ PRT ST }] [{ NTE ST }] } ST  EOM;</w:t>
      </w:r>
    </w:p>
    <w:p w14:paraId="4CA85E73" w14:textId="77777777" w:rsidR="006C1F81" w:rsidRDefault="006C1F81" w:rsidP="006C1F81"/>
    <w:p w14:paraId="723C339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for Staff/Practitioner */</w:t>
      </w:r>
    </w:p>
    <w:p w14:paraId="0A945BE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MFK_M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SFT ST }] [ UAC ST ] MSA ST [{ ERR ST }] MFI ST [{ MFA ST }]  EOM;</w:t>
      </w:r>
    </w:p>
    <w:p w14:paraId="7896BFB3" w14:textId="77777777" w:rsidR="006C1F81" w:rsidRDefault="006C1F81" w:rsidP="006C1F81"/>
    <w:p w14:paraId="4A452F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Charge Description */</w:t>
      </w:r>
    </w:p>
    <w:p w14:paraId="5B49F2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SFT ST }] [ UAC ST ] MFI ST { ST MFE ST STF ST [{ PRA ST }] [{ ORG ST }] [{ AFF ST }] [{ LAN ST }] [{ EDU ST }] [{ CER ST }] [{ NTE ST }] } ST  EOM;</w:t>
      </w:r>
    </w:p>
    <w:p w14:paraId="3EDF473C" w14:textId="77777777" w:rsidR="006C1F81" w:rsidRDefault="006C1F81" w:rsidP="006C1F81"/>
    <w:p w14:paraId="16BC954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Patient Location */</w:t>
      </w:r>
    </w:p>
    <w:p w14:paraId="5BB86FE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SFT ST }] [ UAC ST ] MFI ST [{ NTE ST }] { ST MFE ST [{ NTE ST }] CDM ST [{ NTE ST }] [{ PRC ST }] } ST  EOM;</w:t>
      </w:r>
    </w:p>
    <w:p w14:paraId="4DA9F551" w14:textId="77777777" w:rsidR="006C1F81" w:rsidRDefault="006C1F81" w:rsidP="006C1F81"/>
    <w:p w14:paraId="0C34FC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Clinical Study with </w:t>
      </w:r>
      <w:proofErr w:type="spellStart"/>
      <w:r w:rsidRPr="006C1F81">
        <w:rPr>
          <w:lang w:val="en-US"/>
        </w:rPr>
        <w:t>Pha</w:t>
      </w:r>
      <w:proofErr w:type="spellEnd"/>
      <w:r w:rsidRPr="006C1F81">
        <w:rPr>
          <w:lang w:val="en-US"/>
        </w:rPr>
        <w:t xml:space="preserve"> */</w:t>
      </w:r>
    </w:p>
    <w:p w14:paraId="67CEEB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05 :</w:t>
      </w:r>
      <w:proofErr w:type="gramEnd"/>
      <w:r w:rsidRPr="006C1F81">
        <w:rPr>
          <w:lang w:val="en-US"/>
        </w:rPr>
        <w:t>= SOM MSH ST [{ SFT ST }] [ UAC ST ] MFI ST { ST MFE ST LOC ST [{ LCH ST }] [{ LRL ST }] { ST LDP ST [{ LCH ST }] [{ LCC ST }] } ST } ST  EOM;</w:t>
      </w:r>
    </w:p>
    <w:p w14:paraId="081DB490" w14:textId="77777777" w:rsidR="006C1F81" w:rsidRDefault="006C1F81" w:rsidP="006C1F81"/>
    <w:p w14:paraId="76A4BE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Clinical Study without */</w:t>
      </w:r>
    </w:p>
    <w:p w14:paraId="2933957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06 :</w:t>
      </w:r>
      <w:proofErr w:type="gramEnd"/>
      <w:r w:rsidRPr="006C1F81">
        <w:rPr>
          <w:lang w:val="en-US"/>
        </w:rPr>
        <w:t>= SOM MSH ST [{ SFT ST }] [ UAC ST ] MFI ST { ST MFE ST CM0 ST [{ ST CM1 ST [{ CM2 ST }] }] ST } ST  EOM;</w:t>
      </w:r>
    </w:p>
    <w:p w14:paraId="3AF9CD13" w14:textId="77777777" w:rsidR="006C1F81" w:rsidRDefault="006C1F81" w:rsidP="006C1F81"/>
    <w:p w14:paraId="1C3D196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Test/Observation (</w:t>
      </w:r>
      <w:proofErr w:type="spellStart"/>
      <w:r w:rsidRPr="006C1F81">
        <w:rPr>
          <w:lang w:val="en-US"/>
        </w:rPr>
        <w:t>Numer</w:t>
      </w:r>
      <w:proofErr w:type="spellEnd"/>
      <w:r w:rsidRPr="006C1F81">
        <w:rPr>
          <w:lang w:val="en-US"/>
        </w:rPr>
        <w:t xml:space="preserve"> */</w:t>
      </w:r>
    </w:p>
    <w:p w14:paraId="6F03A9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07 :</w:t>
      </w:r>
      <w:proofErr w:type="gramEnd"/>
      <w:r w:rsidRPr="006C1F81">
        <w:rPr>
          <w:lang w:val="en-US"/>
        </w:rPr>
        <w:t>= SOM MSH ST [{ SFT ST }] [ UAC ST ] MFI ST { ST MFE ST CM0 ST [{ CM2 ST }] } ST  EOM;</w:t>
      </w:r>
    </w:p>
    <w:p w14:paraId="7A85D3D6" w14:textId="77777777" w:rsidR="006C1F81" w:rsidRDefault="006C1F81" w:rsidP="006C1F81"/>
    <w:p w14:paraId="7B1CC4A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Master File Notification - Test/Observation (</w:t>
      </w:r>
      <w:proofErr w:type="spellStart"/>
      <w:r w:rsidRPr="006C1F81">
        <w:rPr>
          <w:lang w:val="en-US"/>
        </w:rPr>
        <w:t>Categ</w:t>
      </w:r>
      <w:proofErr w:type="spellEnd"/>
      <w:r w:rsidRPr="006C1F81">
        <w:rPr>
          <w:lang w:val="en-US"/>
        </w:rPr>
        <w:t xml:space="preserve"> */</w:t>
      </w:r>
    </w:p>
    <w:p w14:paraId="19B0597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08 :</w:t>
      </w:r>
      <w:proofErr w:type="gramEnd"/>
      <w:r w:rsidRPr="006C1F81">
        <w:rPr>
          <w:lang w:val="en-US"/>
        </w:rPr>
        <w:t>= SOM MSH ST [{ SFT ST }] [ UAC ST ] MFI ST { ST MFE ST OM1 ST [{ OMC ST }] [{ PRT ST }] [ OM2 ST ] [ OM3 ST ] [{ OM4 ST }] } ST  EOM;</w:t>
      </w:r>
    </w:p>
    <w:p w14:paraId="1D65D3C6" w14:textId="77777777" w:rsidR="006C1F81" w:rsidRDefault="006C1F81" w:rsidP="006C1F81"/>
    <w:p w14:paraId="667A11B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Test/Observation Batter */</w:t>
      </w:r>
    </w:p>
    <w:p w14:paraId="7406A1E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09 :</w:t>
      </w:r>
      <w:proofErr w:type="gramEnd"/>
      <w:r w:rsidRPr="006C1F81">
        <w:rPr>
          <w:lang w:val="en-US"/>
        </w:rPr>
        <w:t>= SOM MSH ST [{ SFT ST }] [ UAC ST ] MFI ST { ST MFE ST OM1 ST [{ OMC ST }] [{ PRT ST }] [ ST OM3 ST [{ OM4 ST }] ] ST } ST  EOM;</w:t>
      </w:r>
    </w:p>
    <w:p w14:paraId="3D7ED205" w14:textId="77777777" w:rsidR="006C1F81" w:rsidRDefault="006C1F81" w:rsidP="006C1F81"/>
    <w:p w14:paraId="454BEA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Test/Calculated </w:t>
      </w:r>
      <w:proofErr w:type="spellStart"/>
      <w:r w:rsidRPr="006C1F81">
        <w:rPr>
          <w:lang w:val="en-US"/>
        </w:rPr>
        <w:t>Observa</w:t>
      </w:r>
      <w:proofErr w:type="spellEnd"/>
      <w:r w:rsidRPr="006C1F81">
        <w:rPr>
          <w:lang w:val="en-US"/>
        </w:rPr>
        <w:t xml:space="preserve"> */</w:t>
      </w:r>
    </w:p>
    <w:p w14:paraId="0C666A5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10 :</w:t>
      </w:r>
      <w:proofErr w:type="gramEnd"/>
      <w:r w:rsidRPr="006C1F81">
        <w:rPr>
          <w:lang w:val="en-US"/>
        </w:rPr>
        <w:t>= SOM MSH ST [{ SFT ST }] [ UAC ST ] MFI ST { ST MFE ST OM1 ST [{ OMC ST }] [{ PRT ST }] [ ST OM5 ST [{ OM4 ST }] ] ST } ST  EOM;</w:t>
      </w:r>
    </w:p>
    <w:p w14:paraId="5009BA28" w14:textId="77777777" w:rsidR="006C1F81" w:rsidRDefault="006C1F81" w:rsidP="006C1F81"/>
    <w:p w14:paraId="20377FB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Additional Basic </w:t>
      </w:r>
      <w:proofErr w:type="spellStart"/>
      <w:r w:rsidRPr="006C1F81">
        <w:rPr>
          <w:lang w:val="en-US"/>
        </w:rPr>
        <w:t>Observ</w:t>
      </w:r>
      <w:proofErr w:type="spellEnd"/>
      <w:r w:rsidRPr="006C1F81">
        <w:rPr>
          <w:lang w:val="en-US"/>
        </w:rPr>
        <w:t xml:space="preserve"> */</w:t>
      </w:r>
    </w:p>
    <w:p w14:paraId="0C2BCB5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11 :</w:t>
      </w:r>
      <w:proofErr w:type="gramEnd"/>
      <w:r w:rsidRPr="006C1F81">
        <w:rPr>
          <w:lang w:val="en-US"/>
        </w:rPr>
        <w:t>= SOM MSH ST [{ SFT ST }] [ UAC ST ] MFI ST { ST MFE ST OM1 ST [{ OMC ST }] [{ PRT ST }] [ ST OM6 ST OM2 ST ] ST } ST  EOM;</w:t>
      </w:r>
    </w:p>
    <w:p w14:paraId="0724174E" w14:textId="77777777" w:rsidR="006C1F81" w:rsidRDefault="006C1F81" w:rsidP="006C1F81"/>
    <w:p w14:paraId="0E9ED1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General */</w:t>
      </w:r>
    </w:p>
    <w:p w14:paraId="7DCE236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SFT ST }] [ UAC ST ] MFI ST { ST MFE ST OM1 ST [{ PRT ST }] [ ST OM7 ST [{ PRT ST }] ] ST } ST  EOM;</w:t>
      </w:r>
    </w:p>
    <w:p w14:paraId="6831AF4A" w14:textId="77777777" w:rsidR="006C1F81" w:rsidRDefault="006C1F81" w:rsidP="006C1F81"/>
    <w:p w14:paraId="551E87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Inventory Item */</w:t>
      </w:r>
    </w:p>
    <w:p w14:paraId="0F459B2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13 :</w:t>
      </w:r>
      <w:proofErr w:type="gramEnd"/>
      <w:r w:rsidRPr="006C1F81">
        <w:rPr>
          <w:lang w:val="en-US"/>
        </w:rPr>
        <w:t>= SOM MSH ST [{ SFT ST }] [ UAC ST ] MFI ST { MFE ST }  EOM;</w:t>
      </w:r>
    </w:p>
    <w:p w14:paraId="7C5E1070" w14:textId="77777777" w:rsidR="006C1F81" w:rsidRDefault="006C1F81" w:rsidP="006C1F81"/>
    <w:p w14:paraId="3FA9A0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Inventory Item Enhanced */</w:t>
      </w:r>
    </w:p>
    <w:p w14:paraId="698906E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15 :</w:t>
      </w:r>
      <w:proofErr w:type="gramEnd"/>
      <w:r w:rsidRPr="006C1F81">
        <w:rPr>
          <w:lang w:val="en-US"/>
        </w:rPr>
        <w:t>= SOM MSH ST [{ SFT ST }] [ UAC ST ] MFI ST { ST MFE ST IIM ST } ST  EOM;</w:t>
      </w:r>
    </w:p>
    <w:p w14:paraId="48DB5A69" w14:textId="77777777" w:rsidR="006C1F81" w:rsidRDefault="006C1F81" w:rsidP="006C1F81"/>
    <w:p w14:paraId="22283D5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DRG */</w:t>
      </w:r>
    </w:p>
    <w:p w14:paraId="7CC6329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16 :</w:t>
      </w:r>
      <w:proofErr w:type="gramEnd"/>
      <w:r w:rsidRPr="006C1F81">
        <w:rPr>
          <w:lang w:val="en-US"/>
        </w:rPr>
        <w:t>= SOM MSH ST [{ SFT ST }] [ UAC ST ] MFI ST { ST MFE ST ITM ST [{ NTE ST }] [{ ST STZ ST [{ NTE ST }] }] ST [{ ST VND ST [{ ST PKG ST [{ PCE ST }] }] ST }] ST [{ ST IVT ST [{ ILT ST }] [{ NTE ST }] }] ST } ST  EOM;</w:t>
      </w:r>
    </w:p>
    <w:p w14:paraId="5A8F6142" w14:textId="77777777" w:rsidR="006C1F81" w:rsidRDefault="006C1F81" w:rsidP="006C1F81"/>
    <w:p w14:paraId="499306C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17 :</w:t>
      </w:r>
      <w:proofErr w:type="gramEnd"/>
      <w:r w:rsidRPr="006C1F81">
        <w:rPr>
          <w:lang w:val="en-US"/>
        </w:rPr>
        <w:t>= SOM MSH ST [{ SFT ST }] [ UAC ST ] MFI ST { ST MFE ST DMI ST } ST  EOM;</w:t>
      </w:r>
    </w:p>
    <w:p w14:paraId="2878E0E8" w14:textId="77777777" w:rsidR="006C1F81" w:rsidRDefault="006C1F81" w:rsidP="006C1F81"/>
    <w:p w14:paraId="4058F6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18 :</w:t>
      </w:r>
      <w:proofErr w:type="gramEnd"/>
      <w:r w:rsidRPr="006C1F81">
        <w:rPr>
          <w:lang w:val="en-US"/>
        </w:rPr>
        <w:t>= SOM MSH ST [{ SFT ST }] [ UAC ST ] MFI ST { ST MFE ST { ST PM1 ST { ST MCP ST [{ DPS ST }] } ST } ST } ST  EOM;</w:t>
      </w:r>
    </w:p>
    <w:p w14:paraId="2FF48A20" w14:textId="77777777" w:rsidR="006C1F81" w:rsidRDefault="006C1F81" w:rsidP="006C1F81"/>
    <w:p w14:paraId="5363C55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Master File Notification - Site Defined */</w:t>
      </w:r>
    </w:p>
    <w:p w14:paraId="359775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MFN_M</w:t>
      </w:r>
      <w:proofErr w:type="gramStart"/>
      <w:r w:rsidRPr="006C1F81">
        <w:rPr>
          <w:lang w:val="en-US"/>
        </w:rPr>
        <w:t>19 :</w:t>
      </w:r>
      <w:proofErr w:type="gramEnd"/>
      <w:r w:rsidRPr="006C1F81">
        <w:rPr>
          <w:lang w:val="en-US"/>
        </w:rPr>
        <w:t>= SOM MSH ST [{ SFT ST }] [ UAC ST ] MFI ST { ST MFE ST CTR ST [{ NTE ST }] { ST ITM ST { ST VND ST [{ ST PKG ST }] ST } ST } ST } ST  EOM;</w:t>
      </w:r>
    </w:p>
    <w:p w14:paraId="0E846F5F" w14:textId="77777777" w:rsidR="006C1F81" w:rsidRDefault="006C1F81" w:rsidP="006C1F81"/>
    <w:p w14:paraId="09B153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Application Management Data */</w:t>
      </w:r>
    </w:p>
    <w:p w14:paraId="72D37984" w14:textId="77777777" w:rsidR="006C1F81" w:rsidRPr="006C1F81" w:rsidRDefault="006C1F81" w:rsidP="006C1F81">
      <w:pPr>
        <w:pStyle w:val="eBNF"/>
        <w:rPr>
          <w:lang w:val="en-US"/>
        </w:rPr>
      </w:pPr>
      <w:proofErr w:type="spellStart"/>
      <w:r w:rsidRPr="006C1F81">
        <w:rPr>
          <w:lang w:val="en-US"/>
        </w:rPr>
        <w:t>MFN_</w:t>
      </w:r>
      <w:proofErr w:type="gramStart"/>
      <w:r w:rsidRPr="006C1F81">
        <w:rPr>
          <w:lang w:val="en-US"/>
        </w:rPr>
        <w:t>Znn</w:t>
      </w:r>
      <w:proofErr w:type="spellEnd"/>
      <w:r w:rsidRPr="006C1F81">
        <w:rPr>
          <w:lang w:val="en-US"/>
        </w:rPr>
        <w:t xml:space="preserve"> :</w:t>
      </w:r>
      <w:proofErr w:type="gramEnd"/>
      <w:r w:rsidRPr="006C1F81">
        <w:rPr>
          <w:lang w:val="en-US"/>
        </w:rPr>
        <w:t xml:space="preserve">= SOM MSH ST [{ SFT ST }] [ UAC ST ] MFI ST { ST MFE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} ST  EOM;</w:t>
      </w:r>
    </w:p>
    <w:p w14:paraId="35E9B0CB" w14:textId="77777777" w:rsidR="006C1F81" w:rsidRDefault="006C1F81" w:rsidP="006C1F81"/>
    <w:p w14:paraId="61302EB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Blood Product Order Message */</w:t>
      </w:r>
    </w:p>
    <w:p w14:paraId="107C191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NMD_N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SFT ST }] [ UAC ST ] { ST [ ST NCK ST [{ NTE ST }] ] ST [ ST NST ST [{ NTE ST }] ] ST [ ST NSC ST [{ NTE ST }] ] ST } ST  EOM;</w:t>
      </w:r>
    </w:p>
    <w:p w14:paraId="03DA4FB6" w14:textId="77777777" w:rsidR="006C1F81" w:rsidRDefault="006C1F81" w:rsidP="006C1F81"/>
    <w:p w14:paraId="6930A4E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Dietary Order */</w:t>
      </w:r>
    </w:p>
    <w:p w14:paraId="0A3202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OMB_O27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BPO ST [ SPM ST ] [{ NTE ST }] [{ DG1 ST }] [{ ST OBX ST [{ PRT ST }] [{ NTE ST }] }] ST [{ FT1 ST }] [ BLG ST ] } ST  EOM;</w:t>
      </w:r>
    </w:p>
    <w:p w14:paraId="3B8BAD7B" w14:textId="77777777" w:rsidR="006C1F81" w:rsidRDefault="006C1F81" w:rsidP="006C1F81"/>
    <w:p w14:paraId="788B15A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General Clinical Order Message */</w:t>
      </w:r>
    </w:p>
    <w:p w14:paraId="0ACBB7C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OMD_O03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[ ST { ODS ST } [{ NTE ST }] [{ ST OBX ST [{ PRT ST }] [{ NTE ST }] }] ST ] ST } ST [{ ST ORC ST [{ PRT ST }] [{ ST TQ1 ST [{ TQ2 ST }] }] ST { ODT ST } [{ NTE ST }] }] ST  EOM;</w:t>
      </w:r>
    </w:p>
    <w:p w14:paraId="4456725C" w14:textId="77777777" w:rsidR="006C1F81" w:rsidRDefault="006C1F81" w:rsidP="006C1F81"/>
    <w:p w14:paraId="436E132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Imaging Order Message */</w:t>
      </w:r>
    </w:p>
    <w:p w14:paraId="70E2AAC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OMG_O19 := SOM MSH ST [{ ARV ST }] [{ SFT ST }] [ UAC ST ] [{ NTE ST }] [ ST PID ST [ PD1 ST ] [{ PRT ST }] [ ST [{ OH1 ST }] [{ OH2 ST }] [ OH3 ST ] [{ OH4 ST }] ] ST [{ NTE ST }] [{ ST NK1 ST [{ OH2 ST }] [ OH3 ST ] }] ST [{ ARV ST }] [ ST PV1 ST [ PV2 ST ] [{ PRT ST }] ] ST [{ ST IN1 ST [ IN2 ST ] [ IN3 ST ] }] ST [ GT1 ST ] [{ AL1 ST }] ] ST { ST ORC ST [{ NTE ST }] [{ PRT ST }] [{ ST TQ1 ST [{ TQ2 ST }] }] ST OBR ST [{ NTE ST }] [{ PRT ST }] [ CTD ST ] [{ DG1 ST }] [ REL ST ] [{ ST OBX ST [{ PRT ST }] [{ NTE ST }] }] ST [{ ST SPM ST [{ NTE ST }] [{ ST OBX ST [{ PRT ST }] }] ST [{ ST SAC ST [{ NTE ST }] [{ ST OBX ST [{ PRT ST }] }] ST }] ST }] ST [ SGH ST ] [{ ST [ ST PID ST [ PD1 ST ] [{ ARV ST }] [{ PRT ST }] ] ST [ ST PV1 ST [ PV2 ST ] [{ PRT ST }] ] ST [{ AL1 ST }] { ST ORC ST [{ PRT ST }] OBR ST [{ ST TQ1 ST [{ TQ2 ST }] }] ST [{ NTE ST }] [{ ST PRT ST [{ DEV ST }] }] ST [ CTD ST ] { ST OBX ST [{ PRT ST }] [{ NTE ST }] } ST } ST }] ST [ SGT ST ] [{ FT1 ST }] [{ CTI ST }] [ BLG ST ] } ST [{ ST DEV ST [{ OBX ST }] }] ST  EOM;</w:t>
      </w:r>
    </w:p>
    <w:p w14:paraId="42BF1AD8" w14:textId="77777777" w:rsidR="006C1F81" w:rsidRDefault="006C1F81" w:rsidP="006C1F81"/>
    <w:p w14:paraId="387595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Laboratory Order Message */</w:t>
      </w:r>
    </w:p>
    <w:p w14:paraId="12058D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OMI_O23 := SOM MSH ST [{ ARV ST }] [{ SFT ST }] [ UAC ST ] [{ NTE ST }] [ ST PID ST [ PD1 ST ] [{ PRT ST }] [ ST [{ OH1 ST }] [{ OH2 ST }] [ OH3 ST ] [{ OH4 ST }] ] ST [{ ARV ST }] [{ NTE ST }] [ ST PV1 ST [ PV2 ST ] [{ PRT ST }] ] ST [{ ST IN1 ST [ IN2 ST ] [ IN3 ST ] }] ST [ GT1 ST ] [{ AL1 ST }] ] ST { ST ORC ST [{ PRT ST }] [{ ST TQ1 ST [{ TQ2 ST }] }] ST OBR ST [{ NTE ST }] [{ PRT ST }] [ CTD ST ] [{ DG1 ST }] [ REL ST ] [{ ST OBX ST [{ PRT ST }] [{ NTE ST }] }] ST { IPC ST } } ST [{ ST DEV ST [{ OBX ST }] }] ST  EOM;</w:t>
      </w:r>
    </w:p>
    <w:p w14:paraId="7A1415A3" w14:textId="77777777" w:rsidR="006C1F81" w:rsidRDefault="006C1F81" w:rsidP="006C1F81"/>
    <w:p w14:paraId="6F8F0FF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Laboratory Order - Multiple Order Per Specimen </w:t>
      </w:r>
      <w:proofErr w:type="spellStart"/>
      <w:r w:rsidRPr="006C1F81">
        <w:rPr>
          <w:lang w:val="en-US"/>
        </w:rPr>
        <w:t>Mes</w:t>
      </w:r>
      <w:proofErr w:type="spellEnd"/>
      <w:r w:rsidRPr="006C1F81">
        <w:rPr>
          <w:lang w:val="en-US"/>
        </w:rPr>
        <w:t xml:space="preserve"> */</w:t>
      </w:r>
    </w:p>
    <w:p w14:paraId="5E654DD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OML_O21 := SOM MSH ST [{ ARV ST }] [{ SFT ST }] [ UAC ST ] [{ NTE ST }] [ ST PID ST [ PD1 ST ] [{ PRT ST }] [ ST [{ OH1 ST }] [{ OH2 ST }] [ OH3 ST ] [{ OH4 ST }] ] ST [{ NTE ST }] [{ ST NK1 ST [{ OH2 ST }] [ OH3 ST ] }] ST [{ ARV </w:t>
      </w:r>
      <w:r w:rsidRPr="006C1F81">
        <w:rPr>
          <w:lang w:val="en-US"/>
        </w:rPr>
        <w:lastRenderedPageBreak/>
        <w:t>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[{ ST DEV ST [{ OBX ST }] }] ST  EOM;</w:t>
      </w:r>
    </w:p>
    <w:p w14:paraId="6F678DA9" w14:textId="77777777" w:rsidR="006C1F81" w:rsidRDefault="006C1F81" w:rsidP="006C1F81"/>
    <w:p w14:paraId="72B28FD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Laboratory Order - Multiple Order Per Container of */</w:t>
      </w:r>
    </w:p>
    <w:p w14:paraId="474435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OML_O33 := SOM MSH ST [{ ARV ST }] [{ SFT ST }] [ UAC ST ] [{ NTE ST }] [ ST PID ST [ PD1 ST ] [{ PRT ST }] [ ST [{ OH1 ST }] [{ OH2 ST }] [ OH3 ST ] [{ OH4 ST }] ] ST [{ NTE ST }] [{ ST NK1 ST [{ OH2 ST }] [ OH3 ST ] }] ST [{ ARV ST }] [ ST PV1 ST [ PV2 ST ] [{ PRT ST }] ] ST [{ ST IN1 ST [ IN2 ST ] [ IN3 ST ] }] ST [ GT1 ST ] [{ AL1 ST }] ] ST { ST SPM ST [{ NTE ST }] [{ ST OBX ST [{ PRT ST }] }] ST [{ ST SAC ST [{ NTE ST }] }] ST { ST ORC ST [{ NTE ST }] [{ PRT ST }] [{ ST TQ1 ST [{ TQ2 ST }] }] ST [ ST OBR ST [ TCD ST ] [{ NTE ST }] [{ PRT ST }] [{ DG1 ST }] [ REL ST ] [{ ST OBX ST [{ PRT ST }] [ TCD ST ] [{ NTE ST }] }] ST [ IPC ST ] [ SGH ST ] [{ ST [ ST PID ST [ PD1 ST 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[{ ST DEV ST [{ OBX ST }] }] ST  EOM;</w:t>
      </w:r>
    </w:p>
    <w:p w14:paraId="1ED26F1F" w14:textId="77777777" w:rsidR="006C1F81" w:rsidRDefault="006C1F81" w:rsidP="006C1F81"/>
    <w:p w14:paraId="09FDAE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Specimen Shipment Centric Laboratory Order Message */</w:t>
      </w:r>
    </w:p>
    <w:p w14:paraId="642DDDC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OML_O35 := SOM MSH ST [{ ARV ST }] [{ SFT ST }] [ UAC ST ] [{ NTE ST }] [ ST PID ST [ PD1 ST ] [{ PRT ST }] [ ST [{ OH1 ST }] [{ OH2 ST }] [ OH3 ST ] [{ OH4 ST }] ] ST [{ NTE ST }] [{ ST NK1 ST [{ OH2 ST }] [ OH3 ST ] }] ST [{ ARV ST }] [ ST PV1 ST [ PV2 ST ] [{ PRT ST }] ] ST [{ ST IN1 ST [ IN2 ST ] [ IN3 ST ] }] ST [ GT1 ST ] [{ AL1 ST }] ] ST { ST SPM ST [{ NTE ST }] [{ ST OBX ST [{ PRT ST }] }] ST { ST SAC ST [{ NTE ST }] { ST ORC ST [{ NTE ST }] [{ PRT ST }] [{ ST TQ1 ST [{ TQ2 ST }] }] ST [ ST OBR ST [ TCD ST ] [{ NTE ST }] [{ PRT ST }] [{ DG1 ST }] [ REL ST ] [{ ST OBX ST [{ PRT ST }] [ TCD ST ] [{ NTE ST }] }] ST [ IPC ST ] [ SGH ST ] [{ ST [ ST PID ST [ PD1 ST ] [{ PRT ST }] [{ ARV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} ST } ST [{ ST DEV ST [{ OBX ST }] }] ST  EOM;</w:t>
      </w:r>
    </w:p>
    <w:p w14:paraId="4EA1B691" w14:textId="77777777" w:rsidR="006C1F81" w:rsidRDefault="006C1F81" w:rsidP="006C1F81"/>
    <w:p w14:paraId="2CE5B70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Non-Stock Supply Order Message */</w:t>
      </w:r>
    </w:p>
    <w:p w14:paraId="03AABBD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OML_O39 := SOM MSH ST [{ ARV ST }] [{ SFT ST }] [ UAC ST ] [{ NTE ST }] [ ST PID ST [ PD1 ST ] [{ PRT ST }] [ ST [{ OH1 ST }] [{ OH2 ST }] [ OH3 ST ] [{ OH4 ST }] ] ST [{ NTE ST }] [{ ST NK1 ST [{ OH2 ST }] [ OH3 ST ] }] ST [{ ARV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SHP ST [{ ST OBX ST [{ PRT ST }] }] ST { ST PAC ST [{ ST </w:t>
      </w:r>
      <w:r w:rsidRPr="006C1F81">
        <w:rPr>
          <w:lang w:val="en-US"/>
        </w:rPr>
        <w:lastRenderedPageBreak/>
        <w:t>SPM ST [{ NTE ST }] [{ ST OBX ST [{ PRT ST }] }] ST [{ ST SAC ST [{ NTE ST }] [{ ST OBX ST [{ PRT ST }] }] ST }] ST }] ST } ST }] ST ] ST [{ FT1 ST }] [{ CTI ST }] [ BLG ST ] } ST [{ ST DEV ST [{ OBX ST }] }] ST  EOM;</w:t>
      </w:r>
    </w:p>
    <w:p w14:paraId="47F5FBF4" w14:textId="77777777" w:rsidR="006C1F81" w:rsidRDefault="006C1F81" w:rsidP="006C1F81"/>
    <w:p w14:paraId="42CFA45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Nonstock Requisition Order Message */</w:t>
      </w:r>
    </w:p>
    <w:p w14:paraId="32E0A29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OML_O59 := SOM MSH ST [{ ARV ST }] [{ SFT ST }] [ UAC ST ] [{ NTE ST }] [ ST PID ST [ PD1 ST ] [{ PRT ST }] [{ NTE ST }] [{ NK1 ST }] [ ST PV1 ST [ PV2 ST ] [{ PRT ST }] ] ST [{ ST IN1 ST [ IN2 ST ] [ IN3 ST ] }] ST [ GT1 ST ] [{ AL1 ST }] ] ST { ST ORC ST [{ NTE ST }] [{ PRT ST }] [{ ST TQ1 ST [{ TQ2 ST }] }] ST [ ST OBR ST [ TCD ST ] [{ NTE ST }] [{ PRT ST }] [ CTD ST ] [{ DG1 ST }] [ REL ST ] [{ ST OBX ST [{ PRT ST }] [ TCD ST ] [{ NTE ST }] }] ST [{ ST SPM ST [{ NTE ST }] [{ ST OBX ST [{ PRT ST }] }] ST [{ ST SAC ST [{ NTE ST }] [{ ST OBX ST [{ PRT ST }] }] ST }] ST }] ST [ IPC ST ] [ SGH ST ] [{ ST [ ST PID ST [ PD1 ST ] [{ PRT ST }] ] ST [ ST PV1 ST [ PV2 ST ] [{ PRT ST }] ] ST [{ AL1 ST }] { ST ORC ST [{ PRT ST }] OBR ST [{ NTE ST }] [{ ST PRT ST [{ DEV ST }] }] ST [{ ST TQ1 ST [{ TQ2 ST }] }] ST { ST OBX ST [{ PRT ST }] [{ NTE ST }] } ST } ST }] ST [ SGT ST ] ] ST [{ FT1 ST }] [{ CTI ST }] [ BLG ST ] } ST  EOM;</w:t>
      </w:r>
    </w:p>
    <w:p w14:paraId="6ECAD797" w14:textId="77777777" w:rsidR="006C1F81" w:rsidRDefault="006C1F81" w:rsidP="006C1F81"/>
    <w:p w14:paraId="76BDC06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Order Message */</w:t>
      </w:r>
    </w:p>
    <w:p w14:paraId="688B15B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OMN_O07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RQ1 ST ] [{ NTE ST }] [{ ST OBX ST [{ PRT ST }] [{ NTE ST }] }] ST [ BLG ST ] } ST  EOM;</w:t>
      </w:r>
    </w:p>
    <w:p w14:paraId="3ACC2542" w14:textId="77777777" w:rsidR="006C1F81" w:rsidRDefault="006C1F81" w:rsidP="006C1F81"/>
    <w:p w14:paraId="44BE15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OMP_O09 := SOM MSH ST [{ ARV ST }] [{ SFT ST }] [ UAC ST ] [{ NTE ST }] [ ST PID ST [ ST PD1 ST [{ PRT ST }] ] ST [{ NTE ST }] [{ ARV ST }] [ ST PV1 ST [ PV2 ST ] [{ PRT ST }] [{ ARV ST }] ] ST [{ ST IN1 ST [ IN2 ST ] [ IN3 ST ] }] ST [ GT1 ST ] [{ AL1 ST }] ] ST { ST ORC ST [{ ST TQ1 ST [{ TQ2 ST }] }] ST RXO ST [{ PRT ST }] [{ NTE ST }] { RXR ST } [{ ST RXC ST [{ NTE ST }] }] ST [{ CDO ST }] [{ ST OBX ST [{ PRT ST }] [{ NTE ST }] }] ST [{ FT1 ST }] [ BLG ST ] } ST  EOM;</w:t>
      </w:r>
    </w:p>
    <w:p w14:paraId="4B486570" w14:textId="77777777" w:rsidR="006C1F81" w:rsidRDefault="006C1F81" w:rsidP="006C1F81"/>
    <w:p w14:paraId="3368630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Stock Requisition Order Message */</w:t>
      </w:r>
    </w:p>
    <w:p w14:paraId="46AC38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OMQ_O57 := SOM MSH ST [{ ARV ST }] [{ SFT ST }] [ UAC ST ] [{ NTE ST }] [ ST PID ST [ PD1 ST ] [{ PRT ST }] [{ NTE ST }] [{ NK1 ST }] [{ ARV ST }] [ ST PV1 ST [ PV2 ST ] [{ PRT ST }] ] ST [{ ST IN1 ST [ IN2 ST ] [ IN3 ST ] }] ST [ GT1 ST ] [{ AL1 ST }] ] ST { ST ORC ST [{ PRT ST }] OBX ST [{ PRT ST }] TXA ST [ CTD ST ] [{ DG1 ST }] [{ ST OBX ST [{ PRT ST }] [{ NTE ST }] }] ST [{ ST [ ST PID ST [ PD1 ST ] [{ PRT ST }] [{ ARV ST }] ] ST [ ST PV1 ST [ PV2 ST ] [{ PRT ST }] ] ST [{ AL1 ST }] { ST ORC ST [{ PRT ST }] OBR ST [{ ST TQ1 ST [{ TQ2 ST }] }] ST [{ NTE ST }] [{ ST PRT ST [{ DEV ST }] }] ST [ CTD ST ] { ST OBX ST [{ PRT ST }] [{ NTE ST }] } ST } ST }] ST [{ FT1 ST }] [{ CTI ST }] [ BLG ST ] } ST  EOM;</w:t>
      </w:r>
    </w:p>
    <w:p w14:paraId="58116C3C" w14:textId="77777777" w:rsidR="006C1F81" w:rsidRDefault="006C1F81" w:rsidP="006C1F81"/>
    <w:p w14:paraId="2F722F3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Population/Location-Based Laboratory Order Message */</w:t>
      </w:r>
    </w:p>
    <w:p w14:paraId="4A89F6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OMS_O05 := SOM MSH ST [{ ARV ST }] [{ SFT ST }] [ UAC ST ] [{ NTE ST }] [ ST PID ST [ PD1 ST ] [{ PRT ST }] [{ ARV ST }] [{ NTE ST }] [ ST PV1 ST [ PV2 ST ] [{ PRT ST }] ] ST [{ ST IN1 ST [ IN2 ST ] [ IN3 ST ] }] ST [ GT1 ST ] [{ AL1 ST }] ] ST { ST ORC ST [{ PRT ST }] [{ ST TQ1 ST [{ TQ2 ST }] }] ST RQD ST [ </w:t>
      </w:r>
      <w:r w:rsidRPr="006C1F81">
        <w:rPr>
          <w:lang w:val="en-US"/>
        </w:rPr>
        <w:lastRenderedPageBreak/>
        <w:t>RQ1 ST ] [{ NTE ST }] [{ ST OBX ST [{ PRT ST }] [{ NTE ST }] }] ST [ BLG ST ] } ST  EOM;</w:t>
      </w:r>
    </w:p>
    <w:p w14:paraId="29BA869F" w14:textId="77777777" w:rsidR="006C1F81" w:rsidRDefault="006C1F81" w:rsidP="006C1F81"/>
    <w:p w14:paraId="73CB406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Population/Location-Based Laboratory Order </w:t>
      </w:r>
      <w:proofErr w:type="spellStart"/>
      <w:r w:rsidRPr="006C1F81">
        <w:rPr>
          <w:lang w:val="en-US"/>
        </w:rPr>
        <w:t>Acknowl</w:t>
      </w:r>
      <w:proofErr w:type="spellEnd"/>
      <w:r w:rsidRPr="006C1F81">
        <w:rPr>
          <w:lang w:val="en-US"/>
        </w:rPr>
        <w:t xml:space="preserve"> */</w:t>
      </w:r>
    </w:p>
    <w:p w14:paraId="577283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OPL_O37 := SOM MSH ST [{ ARV ST }] [{ SFT ST }] [ UAC ST ] [{ NTE ST }] { PRT ST } [ ST GT1 ST [{ NTE ST }] ] ST { ST { NK1 ST } [ ST PID ST [ PD1 ST ] [{ PRT ST }] [{ ARV ST }] [{ ST OBX ST [{ PRT ST }] }] ST [{ ST IN1 ST [ IN2 ST ] [ IN3 ST ] }] ST [{ AL1 ST }] ] ST { ST SPM ST [{ ST OBX ST [{ PRT ST }] }] ST [{ ST SAC ST [{ ST OBX ST [{ PRT ST }] }] ST }] ST { ST ORC ST [{ PRT ST }] OBR ST [{ PRT ST }] [{ ST TQ1 ST [{ TQ2 ST }] }] ST [ TCD ST ] [{ DG1 ST }] [{ ST OBX ST [{ PRT ST }] }] ST } ST } ST [ SGH ST ] [ ST { NK1 ST } [ ST PID ST [ PD1 ST ] [{ PRT ST }] [{ ARV ST }] ] ST [ ST PV1 ST [ PV2 ST ] [{ PRT ST }] ] ST [ AL1 ST ] { ST OBR ST [ ORC ST ] [{ ST PRT ST [{ DEV ST }] }] ST [ ST TQ1 ST [{ TQ2 ST }] ] ST { ST OBX ST [{ PRT ST }] } ST } ST ] ST [ SGT ST ] [{ FT1 ST }] [{ CTI ST }] [ BLG ST ] } ST  EOM;</w:t>
      </w:r>
    </w:p>
    <w:p w14:paraId="5F2E048D" w14:textId="77777777" w:rsidR="006C1F81" w:rsidRDefault="006C1F81" w:rsidP="006C1F81"/>
    <w:p w14:paraId="03717BE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33AA145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OPR_O38 := SOM MSH ST MSA ST [{ ARV ST }] [{ ERR ST }] [{ SFT ST }] [ UAC ST ] [{ NTE ST }] [ ST { ST { NK1 ST } [ ST PID ST [{ PRT ST }] [{ ARV ST }] ] ST [{ ST SPM ST [{ ST OBX ST [{ PRT ST }] }] ST [{ SAC ST }] [{ ST ORC ST [{ PRT ST }] OBR ST [{ PRT ST }] }] ST [{ ST TQ1 ST [{ TQ2 ST }] }] ST }] ST } ST ] ST  EOM;</w:t>
      </w:r>
    </w:p>
    <w:p w14:paraId="1EDC4BBE" w14:textId="77777777" w:rsidR="006C1F81" w:rsidRDefault="006C1F81" w:rsidP="006C1F81"/>
    <w:p w14:paraId="045279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Report Acknowledgement */</w:t>
      </w:r>
    </w:p>
    <w:p w14:paraId="6B0F46D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OPU_R25 := SOM MSH ST [{ ARV ST }] [{ SFT ST }] [ UAC ST ] [ NTE ST ] PV1 ST [ PV2 ST ] [{ PRT ST }] [{ ST OBX ST [{ NTE ST }] [{ PRT ST }] }] ST { ST { NK1 ST } [ ST PID ST [ PD1 ST ] [{ PRT ST }] [{ OH1 ST }] [{ OH2 ST }] [ OH3 ST ] [{ OH4 ST }] [{ ARV ST }] [{ ST OBX ST [{ PRT ST }] [{ NTE ST }] }] ST ] ST { ST SPM ST [{ ST OBX ST [{ PRT ST }] [{ NTE ST }] }] ST [{ ST SAC ST [ INV ST ] }] ST { ST OBR ST [{ PRT ST }] [ ST ORC ST [{ PRT ST }] ] ST [{ NTE ST }] [{ PRT ST }] [{ ST TQ1 ST [{ TQ2 ST }] }] ST { ST OBX ST [{ PRT ST }] [{ NTE ST }] } ST } ST } ST } ST  EOM;</w:t>
      </w:r>
    </w:p>
    <w:p w14:paraId="441E37D2" w14:textId="77777777" w:rsidR="006C1F81" w:rsidRDefault="006C1F81" w:rsidP="006C1F81"/>
    <w:p w14:paraId="56503B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ORA_R</w:t>
      </w:r>
      <w:proofErr w:type="gramStart"/>
      <w:r w:rsidRPr="006C1F81">
        <w:rPr>
          <w:lang w:val="en-US"/>
        </w:rPr>
        <w:t>33 :</w:t>
      </w:r>
      <w:proofErr w:type="gramEnd"/>
      <w:r w:rsidRPr="006C1F81">
        <w:rPr>
          <w:lang w:val="en-US"/>
        </w:rPr>
        <w:t>= SOM MSH ST [{ SFT ST }] [ UAC ST ] MSA ST [{ ERR ST }] [ ST ORC ST [{ PRT ST }] ] ST  EOM;</w:t>
      </w:r>
    </w:p>
    <w:p w14:paraId="5EFF9B70" w14:textId="77777777" w:rsidR="006C1F81" w:rsidRDefault="006C1F81" w:rsidP="006C1F81"/>
    <w:p w14:paraId="0EFB06C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ORA_R</w:t>
      </w:r>
      <w:proofErr w:type="gramStart"/>
      <w:r w:rsidRPr="006C1F81">
        <w:rPr>
          <w:lang w:val="en-US"/>
        </w:rPr>
        <w:t>41 :</w:t>
      </w:r>
      <w:proofErr w:type="gramEnd"/>
      <w:r w:rsidRPr="006C1F81">
        <w:rPr>
          <w:lang w:val="en-US"/>
        </w:rPr>
        <w:t>= SOM MSH ST [{ SFT ST }] [ UAC ST ] MSA ST [{ ERR ST }] [{ PRT ST }]  EOM;</w:t>
      </w:r>
    </w:p>
    <w:p w14:paraId="4F40F4FC" w14:textId="77777777" w:rsidR="006C1F81" w:rsidRDefault="006C1F81" w:rsidP="006C1F81"/>
    <w:p w14:paraId="0A0353D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Dietary Order Acknowledgment Message */</w:t>
      </w:r>
    </w:p>
    <w:p w14:paraId="3CB364D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ORB_O</w:t>
      </w:r>
      <w:proofErr w:type="gramStart"/>
      <w:r w:rsidRPr="006C1F81">
        <w:rPr>
          <w:lang w:val="en-US"/>
        </w:rPr>
        <w:t>28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[{ ARV ST }] [{ ST ORC ST [{ PRT ST }] [{ ST TQ1 ST [{ TQ2 ST }] }] ST [ BPO ST ] }] ST ] ST ] ST  EOM;</w:t>
      </w:r>
    </w:p>
    <w:p w14:paraId="492FBBB5" w14:textId="77777777" w:rsidR="006C1F81" w:rsidRDefault="006C1F81" w:rsidP="006C1F81"/>
    <w:p w14:paraId="4740EC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General Clinical Order Acknowledgment Message */</w:t>
      </w:r>
    </w:p>
    <w:p w14:paraId="20BA7A4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ORD_O04 := SOM MSH ST MSA ST [{ ARV ST }] [{ ERR ST }] [{ SFT ST }] [ UAC ST ] [{ NTE ST }] [ ST [ ST PID ST [{ PRT ST }] [{ ARV ST }] [{ NTE ST }] ] ST { ST ORC ST [{ PRT ST }] [{ ST TQ1 ST [{ TQ2 ST }] }] ST [{ ODS ST }] [{ NTE ST }] </w:t>
      </w:r>
      <w:r w:rsidRPr="006C1F81">
        <w:rPr>
          <w:lang w:val="en-US"/>
        </w:rPr>
        <w:lastRenderedPageBreak/>
        <w:t>} ST [{ ST ORC ST [{ PRT ST }] [{ ST TQ1 ST [{ TQ2 ST }] }] ST [{ ODT ST }] [{ NTE ST }] }] ST ] ST  EOM;</w:t>
      </w:r>
    </w:p>
    <w:p w14:paraId="2CF27CA5" w14:textId="77777777" w:rsidR="006C1F81" w:rsidRDefault="006C1F81" w:rsidP="006C1F81"/>
    <w:p w14:paraId="6DA480E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Imaging Order Acknowledgment Message */</w:t>
      </w:r>
    </w:p>
    <w:p w14:paraId="5AF242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ORG_O20 := SOM MSH ST MSA ST [{ ARV ST }] [{ ERR ST }] [{ SFT ST }] [ UAC ST ] [{ NTE ST }] [ ST [ ST PID ST [{ NTE ST }] [{ PRT ST }] [{ ARV ST }] ] ST { ST ORC ST [{ PRT ST }] [{ ST TQ1 ST [{ TQ2 ST }] }] ST [ ST OBR ST [{ PRT ST }] [{ NTE ST }] ] ST [{ CTI ST }] [{ ST SPM ST [{ SAC ST }] }] ST } ST ] ST  EOM;</w:t>
      </w:r>
    </w:p>
    <w:p w14:paraId="1AF23E1B" w14:textId="77777777" w:rsidR="006C1F81" w:rsidRDefault="006C1F81" w:rsidP="006C1F81"/>
    <w:p w14:paraId="5A4546B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General Laboratory Order Acknowledgment Message */</w:t>
      </w:r>
    </w:p>
    <w:p w14:paraId="2EB670B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ORI_O</w:t>
      </w:r>
      <w:proofErr w:type="gramStart"/>
      <w:r w:rsidRPr="006C1F81">
        <w:rPr>
          <w:lang w:val="en-US"/>
        </w:rPr>
        <w:t>24 :</w:t>
      </w:r>
      <w:proofErr w:type="gramEnd"/>
      <w:r w:rsidRPr="006C1F81">
        <w:rPr>
          <w:lang w:val="en-US"/>
        </w:rPr>
        <w:t>= SOM MSH ST MSA ST [{ ARV ST }] [{ ERR ST }] [{ SFT ST }] [ UAC ST ] [{ NTE ST }] [ ST [ ST PID ST [{ ARV ST }] [{ NTE ST }] [{ PRT ST }] ] ST { ST ORC ST [{ PRT ST }] [{ ST TQ1 ST [{ TQ2 ST }] }] ST OBR ST [{ NTE ST }] [{ PRT ST }] { IPC ST } } ST ] ST  EOM;</w:t>
      </w:r>
    </w:p>
    <w:p w14:paraId="280FB41D" w14:textId="77777777" w:rsidR="006C1F81" w:rsidRDefault="006C1F81" w:rsidP="006C1F81"/>
    <w:p w14:paraId="7D7D91E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Laboratory Order Acknowledgment </w:t>
      </w:r>
      <w:proofErr w:type="gramStart"/>
      <w:r w:rsidRPr="006C1F81">
        <w:rPr>
          <w:lang w:val="en-US"/>
        </w:rPr>
        <w:t>Message  -</w:t>
      </w:r>
      <w:proofErr w:type="gramEnd"/>
      <w:r w:rsidRPr="006C1F81">
        <w:rPr>
          <w:lang w:val="en-US"/>
        </w:rPr>
        <w:t xml:space="preserve"> </w:t>
      </w:r>
      <w:proofErr w:type="spellStart"/>
      <w:r w:rsidRPr="006C1F81">
        <w:rPr>
          <w:lang w:val="en-US"/>
        </w:rPr>
        <w:t>Multipl</w:t>
      </w:r>
      <w:proofErr w:type="spellEnd"/>
      <w:r w:rsidRPr="006C1F81">
        <w:rPr>
          <w:lang w:val="en-US"/>
        </w:rPr>
        <w:t xml:space="preserve"> */</w:t>
      </w:r>
    </w:p>
    <w:p w14:paraId="55523A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22 :</w:t>
      </w:r>
      <w:proofErr w:type="gramEnd"/>
      <w:r w:rsidRPr="006C1F81">
        <w:rPr>
          <w:lang w:val="en-US"/>
        </w:rPr>
        <w:t>= SOM MSH ST MSA ST [{ ARV ST }] [{ ERR ST }] [{ SFT ST }] [ UAC ST ] [{ NTE ST }] [ ST PID ST [{ PRT ST }] [{ ARV ST }] [{ ST ORC ST [{ PRT ST }] [{ ST TQ1 ST [{ TQ2 ST }] }] ST [ ST OBR ST [{ PRT ST }] [{ ST SPM ST [{ SAC ST }] }] ST ] ST }] ST ] ST  EOM;</w:t>
      </w:r>
    </w:p>
    <w:p w14:paraId="4E93ACF5" w14:textId="77777777" w:rsidR="006C1F81" w:rsidRDefault="006C1F81" w:rsidP="006C1F81"/>
    <w:p w14:paraId="125F1F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Laboratory Order Acknowledgment </w:t>
      </w:r>
      <w:proofErr w:type="gramStart"/>
      <w:r w:rsidRPr="006C1F81">
        <w:rPr>
          <w:lang w:val="en-US"/>
        </w:rPr>
        <w:t>Message  -</w:t>
      </w:r>
      <w:proofErr w:type="gramEnd"/>
      <w:r w:rsidRPr="006C1F81">
        <w:rPr>
          <w:lang w:val="en-US"/>
        </w:rPr>
        <w:t xml:space="preserve"> </w:t>
      </w:r>
      <w:proofErr w:type="spellStart"/>
      <w:r w:rsidRPr="006C1F81">
        <w:rPr>
          <w:lang w:val="en-US"/>
        </w:rPr>
        <w:t>Multipl</w:t>
      </w:r>
      <w:proofErr w:type="spellEnd"/>
      <w:r w:rsidRPr="006C1F81">
        <w:rPr>
          <w:lang w:val="en-US"/>
        </w:rPr>
        <w:t xml:space="preserve"> */</w:t>
      </w:r>
    </w:p>
    <w:p w14:paraId="66370C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34 :</w:t>
      </w:r>
      <w:proofErr w:type="gramEnd"/>
      <w:r w:rsidRPr="006C1F81">
        <w:rPr>
          <w:lang w:val="en-US"/>
        </w:rPr>
        <w:t>= SOM MSH ST MSA ST [{ ARV ST }] [{ ERR ST }] [{ SFT ST }] [ UAC ST ] [{ NTE ST }] [ ST PID ST [{ PRT ST }] [{ ARV ST }] { ST SPM ST [{ ST OBX ST [{ PRT ST }] }] ST [{ SAC ST }] [{ ST ORC ST [{ PRT ST }] [{ ST TQ1 ST [{ TQ2 ST }] }] ST [ ST OBR ST [{ PRT ST }] ] ST }] ST } ST ] ST  EOM;</w:t>
      </w:r>
    </w:p>
    <w:p w14:paraId="68EF9DE6" w14:textId="77777777" w:rsidR="006C1F81" w:rsidRDefault="006C1F81" w:rsidP="006C1F81"/>
    <w:p w14:paraId="4B895D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Specimen Shipment Centric Laboratory Order </w:t>
      </w:r>
      <w:proofErr w:type="spellStart"/>
      <w:r w:rsidRPr="006C1F81">
        <w:rPr>
          <w:lang w:val="en-US"/>
        </w:rPr>
        <w:t>Acknowl</w:t>
      </w:r>
      <w:proofErr w:type="spellEnd"/>
      <w:r w:rsidRPr="006C1F81">
        <w:rPr>
          <w:lang w:val="en-US"/>
        </w:rPr>
        <w:t xml:space="preserve"> */</w:t>
      </w:r>
    </w:p>
    <w:p w14:paraId="6FC521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36 :</w:t>
      </w:r>
      <w:proofErr w:type="gramEnd"/>
      <w:r w:rsidRPr="006C1F81">
        <w:rPr>
          <w:lang w:val="en-US"/>
        </w:rPr>
        <w:t>= SOM MSH ST MSA ST [{ ARV ST }] [{ ERR ST }] [{ SFT ST }] [ UAC ST ] [{ NTE ST }] [ ST PID ST [{ PRT ST }] [{ ARV ST }] { ST SPM ST [{ ST OBX ST [{ PRT ST }] }] ST [{ NTE ST }] { ST SAC ST [{ ST ORC ST [{ PRT ST }] [{ ST TQ1 ST [{ TQ2 ST }] }] ST [ ST OBR ST [{ PRT ST }] ] ST }] ST } ST } ST ] ST  EOM;</w:t>
      </w:r>
    </w:p>
    <w:p w14:paraId="78AAFB3C" w14:textId="77777777" w:rsidR="006C1F81" w:rsidRDefault="006C1F81" w:rsidP="006C1F81"/>
    <w:p w14:paraId="52752E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ORL_O40 := SOM MSH ST MSA ST [{ ARV ST }] [{ ERR ST }] [{ SFT ST }] [ UAC ST ] [{ NTE ST }] [ ST [ ST PID ST [{ PRT ST }] [{ ARV ST }] [{ ST ORC ST [{ PRT ST }] [{ ST TQ1 ST [{ TQ2 ST }] }] ST [ ST OBR ST [{ PRT ST }] [{ ST SHP ST { ST PAC ST [{ ST SPM ST [{ ST SAC ST }] ST }] ST } ST }] ST ] ST }] ST ] ST ] ST  EOM;</w:t>
      </w:r>
    </w:p>
    <w:p w14:paraId="7496E762" w14:textId="77777777" w:rsidR="006C1F81" w:rsidRDefault="006C1F81" w:rsidP="006C1F81"/>
    <w:p w14:paraId="5C3782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53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] ST [{ ST ORC ST [{ PRT ST }] [{ ST TQ1 ST [{ TQ2 ST }] }] ST [ ST OBR ST [{ PRT ST }] [{ ST SPM ST [{ SAC ST }] }] ST ] ST }] ST ] ST  EOM;</w:t>
      </w:r>
    </w:p>
    <w:p w14:paraId="58A5ABC3" w14:textId="77777777" w:rsidR="006C1F81" w:rsidRDefault="006C1F81" w:rsidP="006C1F81"/>
    <w:p w14:paraId="66BB3B7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54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] ST { ST SPM ST [{ ST OBX ST [{ PRT ST }] }] ST [{ SAC ST }] [{ ST ORC ST [{ PRT ST }] [{ ST TQ1 ST [{ TQ2 ST }] }] ST [ ST OBR ST [{ PRT ST }] ] ST }] ST } ST ] ST  EOM;</w:t>
      </w:r>
    </w:p>
    <w:p w14:paraId="37E640F1" w14:textId="77777777" w:rsidR="006C1F81" w:rsidRDefault="006C1F81" w:rsidP="006C1F81"/>
    <w:p w14:paraId="1756342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55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] ST { ST SPM ST [{ ST OBX ST [{ PRT ST }] }] ST [{ NTE ST }] { ST SAC ST [{ ST ORC ST [{ PRT ST }] [{ ST TQ1 ST [{ TQ2 ST }] }] ST [ ST OBR ST [{ PRT ST }] ] ST }] ST } ST } ST ] ST  EOM;</w:t>
      </w:r>
    </w:p>
    <w:p w14:paraId="611C2E8F" w14:textId="77777777" w:rsidR="006C1F81" w:rsidRDefault="006C1F81" w:rsidP="006C1F81"/>
    <w:p w14:paraId="1133151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General Order Acknowledgment Message */</w:t>
      </w:r>
    </w:p>
    <w:p w14:paraId="6FBCF7D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ORL_O</w:t>
      </w:r>
      <w:proofErr w:type="gramStart"/>
      <w:r w:rsidRPr="006C1F81">
        <w:rPr>
          <w:lang w:val="en-US"/>
        </w:rPr>
        <w:t>56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] ST [{ ST ORC ST [{ PRT ST }] [{ ST TQ1 ST [{ TQ2 ST }] }] ST [ ST OBR ST [{ PRT ST }] [{ ST SHP ST { ST PAC ST [{ ST SPM ST [{ ST SAC ST }] ST }] ST } ST }] ST ] ST }] ST ] ST  EOM;</w:t>
      </w:r>
    </w:p>
    <w:p w14:paraId="3F7C9679" w14:textId="77777777" w:rsidR="006C1F81" w:rsidRDefault="006C1F81" w:rsidP="006C1F81"/>
    <w:p w14:paraId="29A56F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ORN_O</w:t>
      </w:r>
      <w:proofErr w:type="gramStart"/>
      <w:r w:rsidRPr="006C1F81">
        <w:rPr>
          <w:lang w:val="en-US"/>
        </w:rPr>
        <w:t>08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4AB76A5F" w14:textId="77777777" w:rsidR="006C1F81" w:rsidRDefault="006C1F81" w:rsidP="006C1F81"/>
    <w:p w14:paraId="797888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Stock Order Acknowledgment Message */</w:t>
      </w:r>
    </w:p>
    <w:p w14:paraId="2029610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ORP_O</w:t>
      </w:r>
      <w:proofErr w:type="gramStart"/>
      <w:r w:rsidRPr="006C1F81">
        <w:rPr>
          <w:lang w:val="en-US"/>
        </w:rPr>
        <w:t>10 :</w:t>
      </w:r>
      <w:proofErr w:type="gramEnd"/>
      <w:r w:rsidRPr="006C1F81">
        <w:rPr>
          <w:lang w:val="en-US"/>
        </w:rPr>
        <w:t>= SOM MSH ST [{ ARV ST }] MSA ST [{ ERR ST }] [{ SFT ST }] [ UAC ST ] [{ NTE ST }] [ ST [ ST PID ST [{ PRT ST }] [{ NTE ST }] ] ST { ST ORC ST [{ PRT ST }] [{ ST TQ1 ST [{ TQ2 ST }] }] ST [ ST RXO ST [{ PRT ST }] [{ NTE ST }] { RXR ST } [{ ST RXC ST [{ NTE ST }] }] ST ] ST } ST ] ST  EOM;</w:t>
      </w:r>
    </w:p>
    <w:p w14:paraId="6E7B680F" w14:textId="77777777" w:rsidR="006C1F81" w:rsidRDefault="006C1F81" w:rsidP="006C1F81"/>
    <w:p w14:paraId="0F53FB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23E7985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ORS_O</w:t>
      </w:r>
      <w:proofErr w:type="gramStart"/>
      <w:r w:rsidRPr="006C1F81">
        <w:rPr>
          <w:lang w:val="en-US"/>
        </w:rPr>
        <w:t>06 :</w:t>
      </w:r>
      <w:proofErr w:type="gramEnd"/>
      <w:r w:rsidRPr="006C1F81">
        <w:rPr>
          <w:lang w:val="en-US"/>
        </w:rPr>
        <w:t>= SOM MSH ST MSA ST [{ ARV ST }] [{ ERR ST }] [{ SFT ST }] [ UAC ST ] [{ NTE ST }] [ ST [ ST PID ST [{ PRT ST }] [{ ARV ST }] [{ NTE ST }] ] ST { ST ORC ST [{ PRT ST }] [{ ST TQ1 ST [{ TQ2 ST }] }] ST RQD ST [ RQ1 ST ] [{ NTE ST }] } ST ] ST  EOM;</w:t>
      </w:r>
    </w:p>
    <w:p w14:paraId="06CB0158" w14:textId="77777777" w:rsidR="006C1F81" w:rsidRDefault="006C1F81" w:rsidP="006C1F81"/>
    <w:p w14:paraId="34FF3D0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3ED3ED0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ORU_R01 := SOM MSH ST [{ ARV ST }] [{ SFT ST }] [ UAC ST ] { ST [ ST PID ST [ PD1 ST ] [{ PRT ST }] [{ OH1 ST }] [{ OH2 ST }] [ OH3 ST ] [{ OH4 ST }] [{ NTE ST }] [{ ST NK1 ST [{ OH2 ST }] [ OH3 ST ] }] ST [{ ARV ST }] [{ ST OBX ST [{ PRT ST }] }] ST [ ST PV1 ST [ PV2 ST ] [{ PRT ST }] ] ST [{ ST IN1 ST [ IN2 ST ] [ IN3 ST ] }] ST ] ST { ST [ ST ORC ST [{ PRT ST }] [ ST OBX ST [{ PRT ST }] TXA ST ] ST ] ST OBR ST [{ NTE ST }] [{ ST PRT ST [{ DEV ST }] }] ST [{ ST TQ1 ST [{ TQ2 ST }] }] ST [ CTD ST ] [{ ST OBX ST [{ PRT ST }] [{ NTE ST }] }] ST [{ FT1 ST }] [{ CTI ST }] [{ ST SPM ST [{ ST OBX ST [{ PRT ST }] }] ST }] ST } ST [{ ST DEV ST [{ OBX ST }] }] ST } ST [ DSC ST ]  EOM;</w:t>
      </w:r>
    </w:p>
    <w:p w14:paraId="63394969" w14:textId="77777777" w:rsidR="006C1F81" w:rsidRDefault="006C1F81" w:rsidP="006C1F81"/>
    <w:p w14:paraId="27C2248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ORU_R30 := SOM MSH ST [{ ARV ST }] [{ SFT ST }] [ UAC ST ] PID ST [ PD1 ST ] [{ PRT ST }] [{ OH1 ST }] [{ OH2 ST }] [ OH3 ST ] [{ OH4 ST }] [{ ARV ST }] [{ ST OBX ST [{ PRT ST }] }] ST [ ST PV1 ST [ PV2 ST ] [{ PRT ST }] ] ST ORC ST [{ PRT ST }] OBR ST [{ NTE ST }] [{ PRT ST }] [{ ST TQ1 ST [{ TQ2 ST }] }] ST { ST OBX ST [{ PRT ST }] [{ NTE ST }] } ST [{ ST DEV ST [{ OBX ST }] }] ST  EOM;</w:t>
      </w:r>
    </w:p>
    <w:p w14:paraId="5DFF16CB" w14:textId="77777777" w:rsidR="006C1F81" w:rsidRDefault="006C1F81" w:rsidP="006C1F81"/>
    <w:p w14:paraId="1E1A50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Specimen Shipment Message */</w:t>
      </w:r>
    </w:p>
    <w:p w14:paraId="729C6C4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ORX_O</w:t>
      </w:r>
      <w:proofErr w:type="gramStart"/>
      <w:r w:rsidRPr="006C1F81">
        <w:rPr>
          <w:lang w:val="en-US"/>
        </w:rPr>
        <w:t>58 :</w:t>
      </w:r>
      <w:proofErr w:type="gramEnd"/>
      <w:r w:rsidRPr="006C1F81">
        <w:rPr>
          <w:lang w:val="en-US"/>
        </w:rPr>
        <w:t>= SOM MSH ST MSA ST [{ ARV ST }] [{ ERR ST }] [{ SFT ST }] [ UAC ST ] [{ NTE ST }] [ ST [ ST PID ST [{ NTE ST }] [{ PRT ST }] [{ ARV ST }] ] ST { ST ORC ST [{ PRT ST }] TXA ST [{ CTI ST }] } ST ] ST  EOM;</w:t>
      </w:r>
    </w:p>
    <w:p w14:paraId="75F2924B" w14:textId="77777777" w:rsidR="006C1F81" w:rsidRDefault="006C1F81" w:rsidP="006C1F81"/>
    <w:p w14:paraId="75E331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OSM_R26 := SOM MSH ST [{ ARV ST }] [{ SFT ST }] [ UAC ST ] { ST SHP ST { PRT ST } [{ ST OBX ST [{ PRT ST }] }] ST { ST PAC ST [{ PRT ST }] [{ ST SPM ST [{ PRT ST }] [{ ST OBX ST [{ PRT ST }] }] ST [{ ST SAC ST [{ ST OBX ST [{ PRT ST }] }] ST }] ST [ ST PID ST [{ PRT ST }] [{ ARV ST }] [{ ST OBX ST [{ PRT ST }] }] ST [{ NK1 ST }] ] ST [ ST PV1 ST [{ PRT ST }] [{ ST OBX ST [{ PRT ST }] }] ST [ PID ST ] [{ PRT ST }] [{ NK1 ST }] ] ST }] ST } ST } ST  EOM;</w:t>
      </w:r>
    </w:p>
    <w:p w14:paraId="27F17E4A" w14:textId="77777777" w:rsidR="006C1F81" w:rsidRDefault="006C1F81" w:rsidP="006C1F81"/>
    <w:p w14:paraId="7686A50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OSU_O</w:t>
      </w:r>
      <w:proofErr w:type="gramStart"/>
      <w:r w:rsidRPr="006C1F81">
        <w:rPr>
          <w:lang w:val="en-US"/>
        </w:rPr>
        <w:t>51 :</w:t>
      </w:r>
      <w:proofErr w:type="gramEnd"/>
      <w:r w:rsidRPr="006C1F81">
        <w:rPr>
          <w:lang w:val="en-US"/>
        </w:rPr>
        <w:t>= SOM MSH ST [{ ARV ST }] [{ SFT ST }] [ UAC ST ] [{ NTE ST }] [ PID ST ] [{ PRT ST }] [{ ARV ST }] { ST ORC ST [{ PRT ST }] } ST  EOM;</w:t>
      </w:r>
    </w:p>
    <w:p w14:paraId="26764767" w14:textId="77777777" w:rsidR="006C1F81" w:rsidRDefault="006C1F81" w:rsidP="006C1F81"/>
    <w:p w14:paraId="229DFB1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21B6251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OSU_O</w:t>
      </w:r>
      <w:proofErr w:type="gramStart"/>
      <w:r w:rsidRPr="006C1F81">
        <w:rPr>
          <w:lang w:val="en-US"/>
        </w:rPr>
        <w:t>52 :</w:t>
      </w:r>
      <w:proofErr w:type="gramEnd"/>
      <w:r w:rsidRPr="006C1F81">
        <w:rPr>
          <w:lang w:val="en-US"/>
        </w:rPr>
        <w:t>= SOM MSH ST MSA ST [{ ARV ST }] [{ ERR ST }] [{ SFT ST }] [ UAC ST ] [{ NTE ST }] [ ST PID ST [{ PRT ST }] ] ST [{ ARV ST }] { ST ORC ST [{ PRT ST }] } ST  EOM;</w:t>
      </w:r>
    </w:p>
    <w:p w14:paraId="63BA336E" w14:textId="77777777" w:rsidR="006C1F81" w:rsidRDefault="006C1F81" w:rsidP="006C1F81"/>
    <w:p w14:paraId="7953EC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23AEBA9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OUL_R22 := SOM MSH ST [{ ARV ST }] [{ SFT ST }] [ UAC ST ] [ NTE ST ] [ ST PID ST [ PD1 ST ] [{ PRT ST }] [{ ARV ST }] [{ NTE ST }] [{ ST OBX ST [{ PRT ST }] }] ST [ ST PV1 ST [ PV2 ST ] [{ PRT ST }] ] ST ] ST [{ NK1 ST }] { ST SPM ST [{ ST OBX ST [{ PRT ST }] }] ST [{ ST SAC ST [ INV ST ] }] ST { ST OBR ST [{ PRT ST }] [ ST ORC ST [{ PRT ST }] [ ST OBX ST [{ PRT ST }] TXA ST ] ST ] ST [{ NTE ST }] [{ PRT ST }] [{ ST TQ1 ST [{ TQ2 ST }] }] ST [{ ST OBX ST [{ PRT ST }] [ TCD ST ] [{ SID ST }] [{ INV ST }] [{ NTE ST }] }] ST [{ CTI ST }] } ST } ST [{ ST DEV ST [{ OBX ST }] }] ST [ DSC ST ]  EOM;</w:t>
      </w:r>
    </w:p>
    <w:p w14:paraId="01395D9F" w14:textId="77777777" w:rsidR="006C1F81" w:rsidRDefault="006C1F81" w:rsidP="006C1F81"/>
    <w:p w14:paraId="10C94E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Observation Message */</w:t>
      </w:r>
    </w:p>
    <w:p w14:paraId="15DBA8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OUL_R23 := SOM MSH ST [{ ARV ST }] [{ SFT ST }] [ UAC ST ] [ NTE ST ] [ ST PID ST [ PD1 ST ] [{ PRT ST }] [{ OH1 ST }] [{ OH2 ST }] [ OH3 ST ] [{ OH4 ST }] [{ ARV ST }] [{ NTE ST }] [{ ST OBX ST [{ PRT ST }] }] ST [ ST PV1 ST [ PV2 ST ] [{ PRT ST }] ] ST ] ST [{ NK1 ST }] { ST SPM ST [{ ST OBX ST [{ PRT ST }] }] ST { ST SAC ST [ INV ST ] { ST OBR ST [{ PRT ST }] [ ST ORC ST [{ PRT ST }] [ ST OBX ST [{ PRT ST }] TXA ST ] ST ] ST [{ NTE ST }] [{ PRT ST }] [{ ST TQ1 ST [{ TQ2 ST }] }] ST [{ ST OBX ST [{ PRT ST }] [ TCD ST ] [{ SID ST }] [{ INV ST }] [{ NTE ST }] }] ST [{ CTI ST }] } ST } ST } ST [{ ST DEV ST [{ OBX ST }] }] ST [ DSC ST ]  EOM;</w:t>
      </w:r>
    </w:p>
    <w:p w14:paraId="26DDF191" w14:textId="77777777" w:rsidR="006C1F81" w:rsidRDefault="006C1F81" w:rsidP="006C1F81"/>
    <w:p w14:paraId="2B891C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Product Experience Message */</w:t>
      </w:r>
    </w:p>
    <w:p w14:paraId="461E2E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OUL_R24 := SOM MSH ST [{ ARV ST }] [{ SFT ST }] [ UAC ST ] [ NTE ST ] [ ST PID ST [ PD1 ST ] [{ PRT ST }] [{ OH1 ST }] [{ OH2 ST }] [ OH3 ST ] [{ OH4 ST }] [{ ARV ST }] [{ NTE ST }] [{ ST OBX ST [{ PRT ST }] }] ST [ ST PV1 ST [ PV2 ST ] [{ PRT ST }] ] ST ] ST [{ NK1 ST }] { ST OBR ST [{ PRT ST }] [ ST ORC ST [{ PRT ST }] [ ST OBX ST [{ PRT ST }] TXA ST ] ST ] ST [{ NTE ST }] [{ PRT ST }] [{ ST TQ1 ST [{ TQ2 ST }] }] ST [{ ST SPM ST [{ ST OBX ST [{ PRT ST }] }] ST [{ ST SAC ST [ INV ST ] }] ST }] ST [{ ST OBX ST [{ PRT ST }] [ TCD ST ] [{ SID ST }] [{ INV ST }] [{ NTE ST }] }] ST [{ CTI ST }] [{ ST DEV ST [{ OBX ST }] }] ST } ST [ DSC ST ]  EOM;</w:t>
      </w:r>
    </w:p>
    <w:p w14:paraId="0EFCA392" w14:textId="77777777" w:rsidR="006C1F81" w:rsidRDefault="006C1F81" w:rsidP="006C1F81"/>
    <w:p w14:paraId="0D1BCE2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Goal Message */</w:t>
      </w:r>
    </w:p>
    <w:p w14:paraId="7EBFF41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PEX_P07 := SOM MSH ST [{ ARV ST }] [{ SFT ST }] [ UAC ST ] EVN ST PID ST [ PD1 ST ] [{ PRT ST }] [{ ARV ST }] [{ NTE ST }] [ ST PV1 ST [ PV2 ST ] [{ PRT ST }] ] ST { ST PES ST { ST PEO ST { ST PCR ST [ ST RXE ST [{ PRT ST }] { ST TQ1 ST [{ TQ2 ST }] } ST [{ RXR ST }] ] ST [{ ST RXA ST [ RXR ST ] [{ PRT ST }] }] ST [{ PRB ST }] [{ ST OBX ST [{ PRT ST }] }] ST [{ NTE ST }] [ ST NK1 ST [ ST RXE ST [{ PRT ST }] { ST TQ1 ST [{ TQ2 ST }] } ST [{ RXR ST }] ] ST [{ ST RXA ST [ RXR ST ] [{ PRT ST }] }] ST [{ PRB ST }] [{ ST OBX ST [{ PRT ST }] }] ST ] ST [{ ST CSR ST [{ CSP ST }] }] ST } ST } ST } ST  EOM;</w:t>
      </w:r>
    </w:p>
    <w:p w14:paraId="250445B1" w14:textId="77777777" w:rsidR="006C1F81" w:rsidRDefault="006C1F81" w:rsidP="006C1F81"/>
    <w:p w14:paraId="2FF24C4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Personnel Record Message */</w:t>
      </w:r>
    </w:p>
    <w:p w14:paraId="7D65036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PGL_PC6 := SOM MSH ST [{ ARV ST }] [{ SFT ST }] [ UAC ST ] PID ST { ST PRD ST [{ CTD ST }] } ST [ ST PV1 ST [ PV2 ST ] ] ST { ST GOL ST [{ NTE ST }] [{ VAR ST }] [{ ST ROL ST PRT ST [{ VAR ST }] }] ST [{ ST PTH ST [{ VAR ST }] }] ST [{ ST OBX ST [{ PRT ST }] [{ NTE ST }] }] ST [{ ST PRB ST [{ NTE ST }] [{ VAR ST }] [{ ST ROL ST PRT ST [{ VAR ST }] }] ST [{ ST OBX ST [{ PRT ST }] [{ NTE ST }] }] ST }] ST [{ ST ORC ST [ ST &lt; ST OBR ST |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&gt; ST [{ NTE ST }] [{ VAR ST }] [{ ST OBX ST [{ PRT ST }] [{ NTE ST }] [{ VAR ST }] }] ST ] ST }] ST } ST  EOM;</w:t>
      </w:r>
    </w:p>
    <w:p w14:paraId="273F73EF" w14:textId="77777777" w:rsidR="006C1F81" w:rsidRDefault="006C1F81" w:rsidP="006C1F81"/>
    <w:p w14:paraId="484F6D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Delete Personnel Record Message */</w:t>
      </w:r>
    </w:p>
    <w:p w14:paraId="2A2D1F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PMU_B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SFT ST }] [ UAC ST ] EVN ST STF ST [{ PRA ST }] [{ ORG ST }] [{ AFF ST }] [{ LAN ST }] [{ EDU ST }] [{ CER ST }] [{ NK1 ST }] [{ PRT ST }] [{ ROL ST }]  EOM;</w:t>
      </w:r>
    </w:p>
    <w:p w14:paraId="201AF742" w14:textId="77777777" w:rsidR="006C1F81" w:rsidRDefault="006C1F81" w:rsidP="006C1F81"/>
    <w:p w14:paraId="458C58F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Terminate Practicing Person Message */</w:t>
      </w:r>
    </w:p>
    <w:p w14:paraId="343E12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PMU_B</w:t>
      </w:r>
      <w:proofErr w:type="gramStart"/>
      <w:r w:rsidRPr="006C1F81">
        <w:rPr>
          <w:lang w:val="en-US"/>
        </w:rPr>
        <w:t>03 :</w:t>
      </w:r>
      <w:proofErr w:type="gramEnd"/>
      <w:r w:rsidRPr="006C1F81">
        <w:rPr>
          <w:lang w:val="en-US"/>
        </w:rPr>
        <w:t>= SOM MSH ST [{ SFT ST }] [ UAC ST ] EVN ST STF ST  EOM;</w:t>
      </w:r>
    </w:p>
    <w:p w14:paraId="4C5AEA70" w14:textId="77777777" w:rsidR="006C1F81" w:rsidRDefault="006C1F81" w:rsidP="006C1F81"/>
    <w:p w14:paraId="56E0B98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Grant Certificate Message */</w:t>
      </w:r>
    </w:p>
    <w:p w14:paraId="06397C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PMU_B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SFT ST }] [ UAC ST ] EVN ST STF ST [{ PRA ST }] [{ ORG ST }]  EOM;</w:t>
      </w:r>
    </w:p>
    <w:p w14:paraId="666A3741" w14:textId="77777777" w:rsidR="006C1F81" w:rsidRDefault="006C1F81" w:rsidP="006C1F81"/>
    <w:p w14:paraId="13D6A30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Revoke Certificate Message */</w:t>
      </w:r>
    </w:p>
    <w:p w14:paraId="2C3881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PMU_B</w:t>
      </w:r>
      <w:proofErr w:type="gramStart"/>
      <w:r w:rsidRPr="006C1F81">
        <w:rPr>
          <w:lang w:val="en-US"/>
        </w:rPr>
        <w:t>07 :</w:t>
      </w:r>
      <w:proofErr w:type="gramEnd"/>
      <w:r w:rsidRPr="006C1F81">
        <w:rPr>
          <w:lang w:val="en-US"/>
        </w:rPr>
        <w:t>= SOM MSH ST [{ SFT ST }] [ UAC ST ] EVN ST STF ST [ PRA ST ] [{ ST CER ST [{ PRT ST }] [{ ROL ST }] }] ST  EOM;</w:t>
      </w:r>
    </w:p>
    <w:p w14:paraId="0EC297CB" w14:textId="77777777" w:rsidR="006C1F81" w:rsidRDefault="006C1F81" w:rsidP="006C1F81"/>
    <w:p w14:paraId="5A45F4A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Pathway Goal-Oriented Message */</w:t>
      </w:r>
    </w:p>
    <w:p w14:paraId="48C877F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PMU_B</w:t>
      </w:r>
      <w:proofErr w:type="gramStart"/>
      <w:r w:rsidRPr="006C1F81">
        <w:rPr>
          <w:lang w:val="en-US"/>
        </w:rPr>
        <w:t>08 :</w:t>
      </w:r>
      <w:proofErr w:type="gramEnd"/>
      <w:r w:rsidRPr="006C1F81">
        <w:rPr>
          <w:lang w:val="en-US"/>
        </w:rPr>
        <w:t>= SOM MSH ST [{ SFT ST }] [ UAC ST ] EVN ST STF ST [ PRA ST ] [{ CER ST }]  EOM;</w:t>
      </w:r>
    </w:p>
    <w:p w14:paraId="4DAE7CB8" w14:textId="77777777" w:rsidR="006C1F81" w:rsidRDefault="006C1F81" w:rsidP="006C1F81"/>
    <w:p w14:paraId="39F377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Pathway Problem-Oriented Message */</w:t>
      </w:r>
    </w:p>
    <w:p w14:paraId="4C4444E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PPG_PCG := SOM MSH ST [{ ARV ST }] [{ SFT ST }] [ UAC ST ] PID ST { ST PRD ST [{ CTD ST }] } ST [ ST PV1 ST [ PV2 ST ] ] ST { ST PTH ST [{ NTE ST }] [{ VAR ST }] [{ ST ROL ST PRT ST [{ VAR ST }] }] ST [{ ST GOL ST [{ NTE ST }] [{ VAR ST }] [{ ST ROL ST PRT ST [{ VAR ST }] }] ST [{ ST OBX ST [{ PRT ST }] [{ NTE ST }] }] ST [{ ST PRB ST [{ NTE ST }] [{ VAR ST }] [{ ST ROL ST PRT ST [{ VAR ST }] }] ST [{ ST OBX ST [{ PRT ST }] [{ NTE ST }] }] ST }] ST [{ ST ORC ST [ </w:t>
      </w:r>
      <w:r w:rsidRPr="006C1F81">
        <w:rPr>
          <w:lang w:val="en-US"/>
        </w:rPr>
        <w:lastRenderedPageBreak/>
        <w:t xml:space="preserve">ST &lt; ST OBR ST |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&gt; ST [{ NTE ST }] [{ VAR ST }] [{ ST OBX ST [{ PRT ST }] [{ NTE ST }] [{ VAR ST }] }] ST ] ST }] ST }] ST } ST  EOM;</w:t>
      </w:r>
    </w:p>
    <w:p w14:paraId="721520B2" w14:textId="77777777" w:rsidR="006C1F81" w:rsidRDefault="006C1F81" w:rsidP="006C1F81"/>
    <w:p w14:paraId="2F943C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Problem Message */</w:t>
      </w:r>
    </w:p>
    <w:p w14:paraId="64DD4E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PPP_PCB := SOM MSH ST [{ ARV ST }] [{ SFT ST }] [ UAC ST ] PID ST { ST PRD ST [{ CTD ST }] } ST [ ST PV1 ST [ PV2 ST ] ] ST { ST PTH ST [{ NTE ST }] [{ VAR ST }] [{ ST ROL ST PRT ST [{ VAR ST }] }] ST [{ ST PRB ST [{ NTE ST }] [{ VAR ST }] [{ ST ROL ST PRT ST [{ VAR ST }] }] ST [{ ST OBX ST [{ PRT ST }] [{ NTE ST }] }] ST [{ ST GOL ST [{ NTE ST }] [{ VAR ST }] [{ ST ROL ST PRT ST [{ VAR ST }] }] ST [{ ST OBX ST [{ PRT ST }] [{ NTE ST }] }] ST }] ST [{ ST ORC ST [ ST &lt; ST OBR ST |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&gt; ST [{ NTE ST }] [{ VAR ST }] [{ ST OBX ST [{ PRT ST }] [{ NTE ST }] [{ VAR ST }] }] ST ] ST }] ST }] ST } ST  EOM;</w:t>
      </w:r>
    </w:p>
    <w:p w14:paraId="1926AD1B" w14:textId="77777777" w:rsidR="006C1F81" w:rsidRDefault="006C1F81" w:rsidP="006C1F81"/>
    <w:p w14:paraId="7BCBA9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HealthCare Services Invoice */</w:t>
      </w:r>
    </w:p>
    <w:p w14:paraId="4F279C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PPR_PC1 := SOM MSH ST [{ ARV ST }] [{ SFT ST }] [ UAC ST ] PID ST { ST PRD ST [{ CTD ST }] } ST [ ST PV1 ST [ PV2 ST ] ] ST { ST PRB ST [{ NTE ST }] [{ VAR ST }] [{ ST ROL ST PRT ST [{ VAR ST }] }] ST [{ ST PTH ST [{ VAR ST }] }] ST [{ ST OBX ST [{ PRT ST }] [{ NTE ST }] }] ST [{ ST GOL ST [{ NTE ST }] [{ VAR ST }] [{ ST ROL ST PRT ST [{ VAR ST }] }] ST [{ ST OBX ST [{ PRT ST }] [{ NTE ST }] }] ST }] ST [{ ST ORC ST [ ST &lt; ST OBR ST |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&gt; ST [{ NTE ST }] [{ VAR ST }] [{ ST OBX ST [{ PRT ST }] [{ NTE ST }] [{ VAR ST }] }] ST ] ST }] ST } ST  EOM;</w:t>
      </w:r>
    </w:p>
    <w:p w14:paraId="3DBD7E7B" w14:textId="77777777" w:rsidR="006C1F81" w:rsidRDefault="006C1F81" w:rsidP="006C1F81"/>
    <w:p w14:paraId="29AA0A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Authorization Request */</w:t>
      </w:r>
    </w:p>
    <w:p w14:paraId="7B6F22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QBP_E</w:t>
      </w:r>
      <w:proofErr w:type="gramStart"/>
      <w:r w:rsidRPr="006C1F81">
        <w:rPr>
          <w:lang w:val="en-US"/>
        </w:rPr>
        <w:t>03 :</w:t>
      </w:r>
      <w:proofErr w:type="gramEnd"/>
      <w:r w:rsidRPr="006C1F81">
        <w:rPr>
          <w:lang w:val="en-US"/>
        </w:rPr>
        <w:t>= SOM MSH ST [{ SFT ST }] [{ UAC ST }] &lt; ST QPD ST RCP ST &gt; ST  EOM;</w:t>
      </w:r>
    </w:p>
    <w:p w14:paraId="71929D71" w14:textId="77777777" w:rsidR="006C1F81" w:rsidRDefault="006C1F81" w:rsidP="006C1F81"/>
    <w:p w14:paraId="20AEDA4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QBP_E</w:t>
      </w:r>
      <w:proofErr w:type="gramStart"/>
      <w:r w:rsidRPr="006C1F81">
        <w:rPr>
          <w:lang w:val="en-US"/>
        </w:rPr>
        <w:t>22 :</w:t>
      </w:r>
      <w:proofErr w:type="gramEnd"/>
      <w:r w:rsidRPr="006C1F81">
        <w:rPr>
          <w:lang w:val="en-US"/>
        </w:rPr>
        <w:t>= SOM MSH ST [{ SFT ST }] [{ UAC ST }] &lt; ST QPD ST RCP ST &gt; ST  EOM;</w:t>
      </w:r>
    </w:p>
    <w:p w14:paraId="6EF8DB16" w14:textId="77777777" w:rsidR="006C1F81" w:rsidRDefault="006C1F81" w:rsidP="006C1F81"/>
    <w:p w14:paraId="5BF9E08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QBP_O</w:t>
      </w:r>
      <w:proofErr w:type="gramStart"/>
      <w:r w:rsidRPr="006C1F81">
        <w:rPr>
          <w:lang w:val="en-US"/>
        </w:rPr>
        <w:t>33 :</w:t>
      </w:r>
      <w:proofErr w:type="gramEnd"/>
      <w:r w:rsidRPr="006C1F81">
        <w:rPr>
          <w:lang w:val="en-US"/>
        </w:rPr>
        <w:t>= SOM MSH ST [{ SFT ST }] [ UAC ST ] QPD ST RCP ST  EOM;</w:t>
      </w:r>
    </w:p>
    <w:p w14:paraId="1C26F5CE" w14:textId="77777777" w:rsidR="006C1F81" w:rsidRDefault="006C1F81" w:rsidP="006C1F81"/>
    <w:p w14:paraId="1DB0AF1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Grammar:  QBS Message */</w:t>
      </w:r>
    </w:p>
    <w:p w14:paraId="1E3AA5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QBP_O</w:t>
      </w:r>
      <w:proofErr w:type="gramStart"/>
      <w:r w:rsidRPr="006C1F81">
        <w:rPr>
          <w:lang w:val="en-US"/>
        </w:rPr>
        <w:t>34 :</w:t>
      </w:r>
      <w:proofErr w:type="gramEnd"/>
      <w:r w:rsidRPr="006C1F81">
        <w:rPr>
          <w:lang w:val="en-US"/>
        </w:rPr>
        <w:t>= SOM MSH ST [{ SFT ST }] [ UAC ST ] QPD ST RCP ST  EOM;</w:t>
      </w:r>
    </w:p>
    <w:p w14:paraId="4AF5BC1F" w14:textId="77777777" w:rsidR="006C1F81" w:rsidRDefault="006C1F81" w:rsidP="006C1F81"/>
    <w:p w14:paraId="503ED76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Grammar:  QBP Message */</w:t>
      </w:r>
    </w:p>
    <w:p w14:paraId="15D9E0E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QBP_Q</w:t>
      </w:r>
      <w:proofErr w:type="gramStart"/>
      <w:r w:rsidRPr="006C1F81">
        <w:rPr>
          <w:lang w:val="en-US"/>
        </w:rPr>
        <w:t>11 :</w:t>
      </w:r>
      <w:proofErr w:type="gramEnd"/>
      <w:r w:rsidRPr="006C1F81">
        <w:rPr>
          <w:lang w:val="en-US"/>
        </w:rPr>
        <w:t xml:space="preserve">= SOM MSH ST [{ ARV ST }] [{ SFT ST }] [ UAC ST ] QPD ST [ ST [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] ] ST RCP ST [ DSC ST ]  EOM;</w:t>
      </w:r>
    </w:p>
    <w:p w14:paraId="62960C5B" w14:textId="77777777" w:rsidR="006C1F81" w:rsidRDefault="006C1F81" w:rsidP="006C1F81"/>
    <w:p w14:paraId="3164E45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Grammar:  QBS Message */</w:t>
      </w:r>
    </w:p>
    <w:p w14:paraId="06998D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QBP_Q</w:t>
      </w:r>
      <w:proofErr w:type="gramStart"/>
      <w:r w:rsidRPr="006C1F81">
        <w:rPr>
          <w:lang w:val="en-US"/>
        </w:rPr>
        <w:t>13 :</w:t>
      </w:r>
      <w:proofErr w:type="gramEnd"/>
      <w:r w:rsidRPr="006C1F81">
        <w:rPr>
          <w:lang w:val="en-US"/>
        </w:rPr>
        <w:t>= SOM MSH ST [{ ARV ST }] [{ SFT ST }] [ UAC ST ] QPD ST [ PID ST ] [ RDF ST ] RCP ST [ RDF ST ] [ DSC ST ]  EOM;</w:t>
      </w:r>
    </w:p>
    <w:p w14:paraId="4BD3F0BB" w14:textId="77777777" w:rsidR="006C1F81" w:rsidRDefault="006C1F81" w:rsidP="006C1F81"/>
    <w:p w14:paraId="1CC7171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Personnel Information Message */</w:t>
      </w:r>
    </w:p>
    <w:p w14:paraId="1CCEA3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QBP_Q</w:t>
      </w:r>
      <w:proofErr w:type="gramStart"/>
      <w:r w:rsidRPr="006C1F81">
        <w:rPr>
          <w:lang w:val="en-US"/>
        </w:rPr>
        <w:t>15 :</w:t>
      </w:r>
      <w:proofErr w:type="gramEnd"/>
      <w:r w:rsidRPr="006C1F81">
        <w:rPr>
          <w:lang w:val="en-US"/>
        </w:rPr>
        <w:t xml:space="preserve">= SOM MSH ST [{ SFT ST }] [ UAC ST ] QPD ST [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] RCP ST [ DSC ST ]  EOM;</w:t>
      </w:r>
    </w:p>
    <w:p w14:paraId="3E73A69F" w14:textId="77777777" w:rsidR="006C1F81" w:rsidRDefault="006C1F81" w:rsidP="006C1F81"/>
    <w:p w14:paraId="75CBEE5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QBP_Q</w:t>
      </w:r>
      <w:proofErr w:type="gramStart"/>
      <w:r w:rsidRPr="006C1F81">
        <w:rPr>
          <w:lang w:val="en-US"/>
        </w:rPr>
        <w:t>21 :</w:t>
      </w:r>
      <w:proofErr w:type="gramEnd"/>
      <w:r w:rsidRPr="006C1F81">
        <w:rPr>
          <w:lang w:val="en-US"/>
        </w:rPr>
        <w:t>= SOM MSH ST [{ SFT ST }] [ UAC ST ] QPD ST RCP ST [ DSC ST ]  EOM;</w:t>
      </w:r>
    </w:p>
    <w:p w14:paraId="2B834B82" w14:textId="77777777" w:rsidR="006C1F81" w:rsidRDefault="006C1F81" w:rsidP="006C1F81"/>
    <w:p w14:paraId="66F49437" w14:textId="77777777" w:rsidR="006C1F81" w:rsidRPr="006C1F81" w:rsidRDefault="006C1F81" w:rsidP="006C1F81">
      <w:pPr>
        <w:pStyle w:val="eBNF"/>
        <w:rPr>
          <w:lang w:val="en-US"/>
        </w:rPr>
      </w:pPr>
      <w:proofErr w:type="spellStart"/>
      <w:r w:rsidRPr="006C1F81">
        <w:rPr>
          <w:lang w:val="en-US"/>
        </w:rPr>
        <w:t>QBP_</w:t>
      </w:r>
      <w:proofErr w:type="gramStart"/>
      <w:r w:rsidRPr="006C1F81">
        <w:rPr>
          <w:lang w:val="en-US"/>
        </w:rPr>
        <w:t>Qnn</w:t>
      </w:r>
      <w:proofErr w:type="spellEnd"/>
      <w:r w:rsidRPr="006C1F81">
        <w:rPr>
          <w:lang w:val="en-US"/>
        </w:rPr>
        <w:t xml:space="preserve"> :</w:t>
      </w:r>
      <w:proofErr w:type="gramEnd"/>
      <w:r w:rsidRPr="006C1F81">
        <w:rPr>
          <w:lang w:val="en-US"/>
        </w:rPr>
        <w:t>= SOM MSH ST [{ SFT ST }] [ UAC ST ] QPD ST [ RDF ST ] RCP ST [ DSC ST ]  EOM;</w:t>
      </w:r>
    </w:p>
    <w:p w14:paraId="4FE6E197" w14:textId="77777777" w:rsidR="006C1F81" w:rsidRDefault="006C1F81" w:rsidP="006C1F81"/>
    <w:p w14:paraId="67692F0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Cancel Subscription */</w:t>
      </w:r>
    </w:p>
    <w:p w14:paraId="493D085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QBP_Z</w:t>
      </w:r>
      <w:proofErr w:type="gramStart"/>
      <w:r w:rsidRPr="006C1F81">
        <w:rPr>
          <w:lang w:val="en-US"/>
        </w:rPr>
        <w:t>73 :</w:t>
      </w:r>
      <w:proofErr w:type="gramEnd"/>
      <w:r w:rsidRPr="006C1F81">
        <w:rPr>
          <w:lang w:val="en-US"/>
        </w:rPr>
        <w:t>= SOM MSH ST [{ SFT ST }] [ UAC ST ] QPD ST RCP ST  EOM;</w:t>
      </w:r>
    </w:p>
    <w:p w14:paraId="4575B651" w14:textId="77777777" w:rsidR="006C1F81" w:rsidRDefault="006C1F81" w:rsidP="006C1F81"/>
    <w:p w14:paraId="4FE00A8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Grammar:  QSB Message */</w:t>
      </w:r>
    </w:p>
    <w:p w14:paraId="6101CE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QCN_J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SFT ST }] [ UAC ST ] QID ST  EOM;</w:t>
      </w:r>
    </w:p>
    <w:p w14:paraId="1D50EBA6" w14:textId="77777777" w:rsidR="006C1F81" w:rsidRDefault="006C1F81" w:rsidP="006C1F81"/>
    <w:p w14:paraId="446D06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Query for Previous Events */</w:t>
      </w:r>
    </w:p>
    <w:p w14:paraId="25A751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QSB_Q</w:t>
      </w:r>
      <w:proofErr w:type="gramStart"/>
      <w:r w:rsidRPr="006C1F81">
        <w:rPr>
          <w:lang w:val="en-US"/>
        </w:rPr>
        <w:t>16 :</w:t>
      </w:r>
      <w:proofErr w:type="gramEnd"/>
      <w:r w:rsidRPr="006C1F81">
        <w:rPr>
          <w:lang w:val="en-US"/>
        </w:rPr>
        <w:t>= SOM MSH ST [{ SFT ST }] [ UAC ST ] QPD ST RCP ST [ DSC ST ]  EOM;</w:t>
      </w:r>
    </w:p>
    <w:p w14:paraId="1EFEDAD3" w14:textId="77777777" w:rsidR="006C1F81" w:rsidRDefault="006C1F81" w:rsidP="006C1F81"/>
    <w:p w14:paraId="321D8F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Administration */</w:t>
      </w:r>
    </w:p>
    <w:p w14:paraId="3314C42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QVR_Q</w:t>
      </w:r>
      <w:proofErr w:type="gramStart"/>
      <w:r w:rsidRPr="006C1F81">
        <w:rPr>
          <w:lang w:val="en-US"/>
        </w:rPr>
        <w:t>17 :</w:t>
      </w:r>
      <w:proofErr w:type="gramEnd"/>
      <w:r w:rsidRPr="006C1F81">
        <w:rPr>
          <w:lang w:val="en-US"/>
        </w:rPr>
        <w:t xml:space="preserve">= SOM MSH ST [{ SFT ST }] [ UAC ST ] QPD ST [ ST [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] ] ST RCP ST [ DSC ST ]  EOM;</w:t>
      </w:r>
    </w:p>
    <w:p w14:paraId="3EB51D46" w14:textId="77777777" w:rsidR="006C1F81" w:rsidRDefault="006C1F81" w:rsidP="006C1F81"/>
    <w:p w14:paraId="4530E6D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RAS_O17 := SOM MSH ST [{ ARV ST }] [{ SFT ST }] [ UAC ST ] [{ NTE ST }] [ ST PID ST PD1 ST [{ PRT ST }] [{ NTE ST }] [{ ARV ST }] [{ AL1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[{ CDO ST }] ] ST { ST { RXA ST } [{ PRT ST }] RXR ST [{ ST OBX ST [{ PRT ST }] [{ NTE ST }] }] ST } ST [{ CTI ST }] } ST  EOM;</w:t>
      </w:r>
    </w:p>
    <w:p w14:paraId="00157D5D" w14:textId="77777777" w:rsidR="006C1F81" w:rsidRDefault="006C1F81" w:rsidP="006C1F81"/>
    <w:p w14:paraId="5376FA6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Refill Authorization Request */</w:t>
      </w:r>
    </w:p>
    <w:p w14:paraId="167216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RCV_O59 := SOM MSH ST [{ ARV ST }] [{ SFT ST }] [ UAC ST ] [{ NTE ST }] [ ST PID ST [ PD1 ST ] [{ PRT ST }] [{ NTE ST }] [{ AL1 ST }] [ ST PV1 ST [ PV2 ST ] [{ PRT ST }] ] ST ] ST { ST ORC ST [{ ST TQ1 ST [{ TQ2 ST }] }] ST [ ST RXO ST [ ST { NTE ST } { RXR ST } [{ ST RXC ST [{ NTE ST }] }] ST ] ST ] ST [{ PRT ST }] [ ST RXE ST [{ PRT ST }] [{ NTE ST }] { ST TQ1 ST [{ TQ2 ST }] } ST { RXR ST } [{ RXC ST }] ] ST RXD ST [{ PRT ST }] [{ NTE ST }] { RXR ST } [{ RXC ST }] [{ ST OBX ST [{ PRT ST }] [{ NTE ST }] }] ST [{ FT1 ST }] } ST  EOM;</w:t>
      </w:r>
    </w:p>
    <w:p w14:paraId="31E14024" w14:textId="77777777" w:rsidR="006C1F81" w:rsidRDefault="006C1F81" w:rsidP="006C1F81"/>
    <w:p w14:paraId="2966691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RDE_O11 := SOM MSH ST [{ ARV ST }] [{ SFT ST }] [ UAC ST ] [{ NTE ST }] [ ST PID ST [ PD1 ST ] [{ PRT ST }] [{ NTE ST }] [{ ARV ST }] [ ST PV1 ST [ PV2 ST ] [{ PRT ST }] [{ ARV ST }] ] ST [{ ST IN1 ST [ IN2 ST ] [ IN3 ST ] }] ST [ GT1 ST ] [{ AL1 ST }] ] ST { ST ORC ST [{ PRT ST }] [{ ST TQ1 ST [{ TQ2 ST }] }] ST [ ST RXO ST [{ PRT ST }] [{ NTE ST }] { RXR ST } [{ ST RXC ST [{ NTE ST }] }] ST ] ST RXE ST [{ PRT ST }] [{ NTE ST }] { ST TQ1 ST [{ TQ2 ST }] } ST [{ ST RXV ST [{ PRT ST }] [{ NTE ST }] { ST TQ1 ST [{ TQ2 ST }] } ST }] ST { RXR ST } [{ RXC ST }] [{ CDO ST }] [{ ST OBX ST [{ PRT ST }] [{ NTE ST }] }] ST [{ FT1 ST }] [ BLG ST ] [{ CTI ST }] } ST  EOM;</w:t>
      </w:r>
    </w:p>
    <w:p w14:paraId="58DB54AD" w14:textId="77777777" w:rsidR="006C1F81" w:rsidRDefault="006C1F81" w:rsidP="006C1F81"/>
    <w:p w14:paraId="714C543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Dispense Information */</w:t>
      </w:r>
    </w:p>
    <w:p w14:paraId="1847233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RDE_O49 := SOM MSH ST [{ ARV ST }] [{ SFT ST }] [ UAC ST ] [{ NTE ST }] [ ST PID ST [ PD1 ST ] [{ PRT ST }] [{ NTE ST }] [ ST PV1 ST [ PV2 ST ] [{ PRT ST </w:t>
      </w:r>
      <w:r w:rsidRPr="006C1F81">
        <w:rPr>
          <w:lang w:val="en-US"/>
        </w:rPr>
        <w:lastRenderedPageBreak/>
        <w:t>}] ] ST [{ ST IN1 ST [ IN2 ST ] [ IN3 ST ] }] ST [ GT1 ST ] [{ AL1 ST }] ] ST { ST ORC ST [{ PRT ST }] [{ ST TQ1 ST [{ TQ2 ST }] }] ST [ ST RXO ST [{ PRT ST }] [{ NTE ST }] { RXR ST } [{ ST RXC ST [{ NTE ST }] }] ST ] ST [{ PRT ST }] RXE ST [{ PRT ST }] [{ NTE ST }] { ST TQ1 ST [{ TQ2 ST }] } ST { RXR ST } [{ RXC ST }] [{ ST OBX ST [{ PRT ST }] [{ NTE ST }] }] ST [{ FT1 ST }] [ BLG ST ] [{ CTI ST }] } ST  EOM;</w:t>
      </w:r>
    </w:p>
    <w:p w14:paraId="7C1DA93F" w14:textId="77777777" w:rsidR="006C1F81" w:rsidRDefault="006C1F81" w:rsidP="006C1F81"/>
    <w:p w14:paraId="18F2DAA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Dispense Message */</w:t>
      </w:r>
    </w:p>
    <w:p w14:paraId="37BB5A2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RDR_</w:t>
      </w:r>
      <w:proofErr w:type="gramStart"/>
      <w:r w:rsidRPr="006C1F81">
        <w:rPr>
          <w:lang w:val="en-US"/>
        </w:rPr>
        <w:t>RDR :</w:t>
      </w:r>
      <w:proofErr w:type="gramEnd"/>
      <w:r w:rsidRPr="006C1F81">
        <w:rPr>
          <w:lang w:val="en-US"/>
        </w:rPr>
        <w:t>= SOM MSH ST MSA ST [{ ERR ST }] [ SFT ST ] [ UAC ST ] { ST QRD ST [ QRF ST ] [ ST PID ST [{ NTE ST }] ] ST { ST ORC ST [{ ST TQ1 ST [{ TQ2 ST }] }] ST [ ST RXE ST [{ ST TQ1 ST [{ TQ2 ST }] }] ST { RXR ST } [{ RXC ST }] ] ST { ST RXD ST { RXR ST } [{ RXC ST }] } ST } ST } ST [ DSC ST ]  EOM;</w:t>
      </w:r>
    </w:p>
    <w:p w14:paraId="297DDB44" w14:textId="77777777" w:rsidR="006C1F81" w:rsidRDefault="006C1F81" w:rsidP="006C1F81"/>
    <w:p w14:paraId="5C517E6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Dispense History */</w:t>
      </w:r>
    </w:p>
    <w:p w14:paraId="3D6BA9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RDS_O13 := SOM MSH ST [{ ARV ST }] [{ SFT ST }] [ UAC ST ] [{ NTE ST }] [ ST PID ST PD1 ST [{ PRT ST }] [{ ARV ST }] [{ NTE ST }] [{ AL1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RXD ST [{ PRT ST }] [{ NTE ST }] { RXR ST } [{ RXC ST }] [{ CDO ST }] [{ ST OBX ST [{ PRT ST }] [{ NTE ST }] }] ST [{ FT1 ST }] } ST  EOM;</w:t>
      </w:r>
    </w:p>
    <w:p w14:paraId="6664FD97" w14:textId="77777777" w:rsidR="006C1F81" w:rsidRDefault="006C1F81" w:rsidP="006C1F81"/>
    <w:p w14:paraId="4B6169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RDY_K</w:t>
      </w:r>
      <w:proofErr w:type="gramStart"/>
      <w:r w:rsidRPr="006C1F81">
        <w:rPr>
          <w:lang w:val="en-US"/>
        </w:rPr>
        <w:t>15 :</w:t>
      </w:r>
      <w:proofErr w:type="gramEnd"/>
      <w:r w:rsidRPr="006C1F81">
        <w:rPr>
          <w:lang w:val="en-US"/>
        </w:rPr>
        <w:t>= SOM MSH ST [{ SFT ST }] [ UAC ST ] MSA ST [ ERR ST ] QAK ST QPD ST [{ DSP ST }] [ DSC ST ]  EOM;</w:t>
      </w:r>
    </w:p>
    <w:p w14:paraId="73290A99" w14:textId="77777777" w:rsidR="006C1F81" w:rsidRDefault="006C1F81" w:rsidP="006C1F81"/>
    <w:p w14:paraId="0888928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Referral */</w:t>
      </w:r>
    </w:p>
    <w:p w14:paraId="7A6B3E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RDY_Z</w:t>
      </w:r>
      <w:proofErr w:type="gramStart"/>
      <w:r w:rsidRPr="006C1F81">
        <w:rPr>
          <w:lang w:val="en-US"/>
        </w:rPr>
        <w:t>80 :</w:t>
      </w:r>
      <w:proofErr w:type="gramEnd"/>
      <w:r w:rsidRPr="006C1F81">
        <w:rPr>
          <w:lang w:val="en-US"/>
        </w:rPr>
        <w:t>= SOM MSH ST [{ SFT ST }] [ UAC ST ] MSA ST [ ERR ST ] QAK ST QPD ST [{ DSP ST }] [ DSC ST ]  EOM;</w:t>
      </w:r>
    </w:p>
    <w:p w14:paraId="7F5924A4" w14:textId="77777777" w:rsidR="006C1F81" w:rsidRDefault="006C1F81" w:rsidP="006C1F81"/>
    <w:p w14:paraId="19DFAA2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Give */</w:t>
      </w:r>
    </w:p>
    <w:p w14:paraId="3490714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REF_I12 := SOM MSH ST [{ ARV ST }] [{ SFT ST }] [ UAC ST ] [ RF1 ST ] [ ST AUT ST [ CTD ST ] ] ST { ST PRD ST [{ CTD ST }] } ST PID ST [{ NK1 ST }] [{ GT1 ST }] [{ ST IN1 ST [ IN2 ST ] [ IN3 ST ] }] ST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24560D47" w14:textId="77777777" w:rsidR="006C1F81" w:rsidRDefault="006C1F81" w:rsidP="006C1F81"/>
    <w:p w14:paraId="144832E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Patient Authorization */</w:t>
      </w:r>
    </w:p>
    <w:p w14:paraId="30D4FCF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RGV_O15 := SOM MSH ST [{ ARV ST }] [{ SFT ST }] [ UAC ST ] [{ NTE ST }] [ ST PID ST [{ PRT ST }] [{ NTE ST }] [{ AL1 ST }] [{ ARV ST }] [ ST PV1 ST [ PV2 ST ] [{ PRT ST }] [{ ARV ST }] ] ST ] ST { ST ORC ST [{ PRT ST }] [{ ST TQ1 ST [{ TQ2 ST }] }] ST [ ST RXO ST [{ PRT ST }] [ ST { NTE ST } { RXR ST } [{ ST RXC ST [{ NTE ST }] }] ST ] ST ] ST [ ST RXE ST [{ PRT ST }] [{ NTE ST }] { ST TQ1 ST [{ TQ2 ST }] } ST { RXR ST } [{ RXC ST }] ] ST { ST RXG ST [{ PRT ST }] { ST TQ1 ST [{ TQ2 ST }] } ST { RXR ST } [{ RXC ST }] [{ CDO ST }] [{ ST OBX ST [{ PRT ST }] [{ NTE ST }] }] ST } ST } ST  EOM;</w:t>
      </w:r>
    </w:p>
    <w:p w14:paraId="75FA5D88" w14:textId="77777777" w:rsidR="006C1F81" w:rsidRDefault="006C1F81" w:rsidP="006C1F81"/>
    <w:p w14:paraId="20E332A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Patient Information */</w:t>
      </w:r>
    </w:p>
    <w:p w14:paraId="471A06A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RPA_I08 := SOM MSH ST [{ ARV ST }] [{ SFT ST }] [ UAC ST ] MSA ST [ RF1 ST ] [ ST AUT ST [ CTD ST ] ] ST { ST PRD ST [{ CTD ST }] } ST PID ST [{ NK1 ST }] [{ GT1 ST }] [{ ST IN1 ST [ IN2 ST ] [ IN3 ST ] }] ST [ ACC ST ] [{ DG1 ST }] [{ DRG ST }] [{ AL1 ST }] { ST PR1 ST [ ST AUT ST [ CTD ST ] ] ST } ST [{ ST OBR ST [{ PRT ST }] [{ NTE ST }] [{ ST OBX ST [{ PRT ST }] [{ NTE ST }] }] ST }] ST [ ST PV1 ST [ PV2 ST ] ] ST [{ NTE ST }]  EOM;</w:t>
      </w:r>
    </w:p>
    <w:p w14:paraId="4C7E2F66" w14:textId="77777777" w:rsidR="006C1F81" w:rsidRDefault="006C1F81" w:rsidP="006C1F81"/>
    <w:p w14:paraId="1FED4A2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Patient Information */</w:t>
      </w:r>
    </w:p>
    <w:p w14:paraId="6D4180F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RPI_I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ARV ST }] [{ SFT ST }] [ UAC ST ] MSA ST { ST PRD ST [{ CTD ST }] } ST PID ST [{ NK1 ST }] [ ST [{ GT1 ST }] { ST IN1 ST [ IN2 ST ] [ IN3 ST ] } ST ] ST [{ NTE ST }]  EOM;</w:t>
      </w:r>
    </w:p>
    <w:p w14:paraId="04FC9D28" w14:textId="77777777" w:rsidR="006C1F81" w:rsidRDefault="006C1F81" w:rsidP="006C1F81"/>
    <w:p w14:paraId="6A25C7E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Patient Display List */</w:t>
      </w:r>
    </w:p>
    <w:p w14:paraId="467277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RPI_I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ARV ST }] [{ SFT ST }] [ UAC ST ] MSA ST { ST PRD ST [{ CTD ST }] } ST PID ST [{ NK1 ST }] [ ST [{ GT1 ST }] { ST IN1 ST [ IN2 ST ] [ IN3 ST ] } ST ] ST [{ NTE ST }]  EOM;</w:t>
      </w:r>
    </w:p>
    <w:p w14:paraId="305200A4" w14:textId="77777777" w:rsidR="006C1F81" w:rsidRDefault="006C1F81" w:rsidP="006C1F81"/>
    <w:p w14:paraId="54EF558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Patient List */</w:t>
      </w:r>
    </w:p>
    <w:p w14:paraId="7CB07CC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RPL_I</w:t>
      </w:r>
      <w:proofErr w:type="gramStart"/>
      <w:r w:rsidRPr="006C1F81">
        <w:rPr>
          <w:lang w:val="en-US"/>
        </w:rPr>
        <w:t>02 :</w:t>
      </w:r>
      <w:proofErr w:type="gramEnd"/>
      <w:r w:rsidRPr="006C1F81">
        <w:rPr>
          <w:lang w:val="en-US"/>
        </w:rPr>
        <w:t>= SOM MSH ST [{ SFT ST }] [ UAC ST ] MSA ST { ST PRD ST [{ CTD ST }] } ST [{ NTE ST }] [{ DSP ST }] [ DSC ST ]  EOM;</w:t>
      </w:r>
    </w:p>
    <w:p w14:paraId="19B081C4" w14:textId="77777777" w:rsidR="006C1F81" w:rsidRDefault="006C1F81" w:rsidP="006C1F81"/>
    <w:p w14:paraId="236F062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Request Patient Authorization */</w:t>
      </w:r>
    </w:p>
    <w:p w14:paraId="754C111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RPR_I</w:t>
      </w:r>
      <w:proofErr w:type="gramStart"/>
      <w:r w:rsidRPr="006C1F81">
        <w:rPr>
          <w:lang w:val="en-US"/>
        </w:rPr>
        <w:t>03 :</w:t>
      </w:r>
      <w:proofErr w:type="gramEnd"/>
      <w:r w:rsidRPr="006C1F81">
        <w:rPr>
          <w:lang w:val="en-US"/>
        </w:rPr>
        <w:t>= SOM MSH ST [{ ARV ST }] [{ SFT ST }] [ UAC ST ] MSA ST { ST PRD ST [{ CTD ST }] } ST [{ PID ST }] [{ NTE ST }]  EOM;</w:t>
      </w:r>
    </w:p>
    <w:p w14:paraId="023849B2" w14:textId="77777777" w:rsidR="006C1F81" w:rsidRDefault="006C1F81" w:rsidP="006C1F81"/>
    <w:p w14:paraId="446FD6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Patient Insurance Information */</w:t>
      </w:r>
    </w:p>
    <w:p w14:paraId="1194405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RQA_I08 := SOM MSH ST [{ ARV ST }] [{ SFT ST }] [ UAC ST ] [ RF1 ST ] [ ST AUT ST [ CTD ST ] ] ST { ST PRD ST [{ CTD ST }] } ST PID ST [{ NK1 ST }] [ ST [{ GT1 ST }] { ST IN1 ST [ IN2 ST ] [ IN3 ST ] } ST ] ST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7F7489EA" w14:textId="77777777" w:rsidR="006C1F81" w:rsidRDefault="006C1F81" w:rsidP="006C1F81"/>
    <w:p w14:paraId="34DBC71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Request Patient Demographics */</w:t>
      </w:r>
    </w:p>
    <w:p w14:paraId="6E71017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RQI_I</w:t>
      </w:r>
      <w:proofErr w:type="gramStart"/>
      <w:r w:rsidRPr="006C1F81">
        <w:rPr>
          <w:lang w:val="en-US"/>
        </w:rPr>
        <w:t>01 :</w:t>
      </w:r>
      <w:proofErr w:type="gramEnd"/>
      <w:r w:rsidRPr="006C1F81">
        <w:rPr>
          <w:lang w:val="en-US"/>
        </w:rPr>
        <w:t>= SOM MSH ST [{ ARV ST }] [{ SFT ST }] [ UAC ST ] { ST PRD ST [{ CTD ST }] } ST PID ST [{ NK1 ST }] [ ST [{ GT1 ST }] { ST IN1 ST [ IN2 ST ] [ IN3 ST ] } ST ] ST [{ NTE ST }]  EOM;</w:t>
      </w:r>
    </w:p>
    <w:p w14:paraId="0052ED3C" w14:textId="77777777" w:rsidR="006C1F81" w:rsidRDefault="006C1F81" w:rsidP="006C1F81"/>
    <w:p w14:paraId="0863BB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Administration Acknowledgment M */</w:t>
      </w:r>
    </w:p>
    <w:p w14:paraId="75204A7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RQP_I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ARV ST }] [{ SFT ST }] [ UAC ST ] { ST PRD ST [{ CTD ST }] } ST PID ST [{ NK1 ST }] [{ GT1 ST }] [{ NTE ST }]  EOM;</w:t>
      </w:r>
    </w:p>
    <w:p w14:paraId="72D507A4" w14:textId="77777777" w:rsidR="006C1F81" w:rsidRDefault="006C1F81" w:rsidP="006C1F81"/>
    <w:p w14:paraId="719302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Dispense Acknowledgment Message */</w:t>
      </w:r>
    </w:p>
    <w:p w14:paraId="2FD2214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RRA_O</w:t>
      </w:r>
      <w:proofErr w:type="gramStart"/>
      <w:r w:rsidRPr="006C1F81">
        <w:rPr>
          <w:lang w:val="en-US"/>
        </w:rPr>
        <w:t>18 :</w:t>
      </w:r>
      <w:proofErr w:type="gramEnd"/>
      <w:r w:rsidRPr="006C1F81">
        <w:rPr>
          <w:lang w:val="en-US"/>
        </w:rPr>
        <w:t>= SOM MSH ST [{ ARV ST }] MSA ST [{ ERR ST }] [{ SFT ST }] [ UAC ST ] [{ NTE ST }] [ ST [ ST PID ST [{ PRT ST }] [{ NTE ST }] ] ST { ST ORC ST [{ PRT ST }] [{ ST TQ1 ST [{ TQ2 ST }] }] ST [ ST { ST RXA ST [{ PRT ST }] } ST RXR ST ] ST } ST ] ST  EOM;</w:t>
      </w:r>
    </w:p>
    <w:p w14:paraId="2B53E52E" w14:textId="77777777" w:rsidR="006C1F81" w:rsidRDefault="006C1F81" w:rsidP="006C1F81"/>
    <w:p w14:paraId="4C8BF29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Pharmacy/Treatment Refill Authorization Request Ac */</w:t>
      </w:r>
    </w:p>
    <w:p w14:paraId="2FE7A09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RRD_O</w:t>
      </w:r>
      <w:proofErr w:type="gramStart"/>
      <w:r w:rsidRPr="006C1F81">
        <w:rPr>
          <w:lang w:val="en-US"/>
        </w:rPr>
        <w:t>14 :</w:t>
      </w:r>
      <w:proofErr w:type="gramEnd"/>
      <w:r w:rsidRPr="006C1F81">
        <w:rPr>
          <w:lang w:val="en-US"/>
        </w:rPr>
        <w:t>= SOM MSH ST [{ ARV ST }] MSA ST [{ ERR ST }] [{ SFT ST }] [ UAC ST ] [{ NTE ST }] [ ST [ ST PID ST [{ PRT ST }] [{ NTE ST }] ] ST { ST ORC ST [{ PRT ST }] [{ ST TQ1 ST [{ TQ2 ST }] }] ST [ ST RXD ST [{ PRT ST }] [{ NTE ST }] { RXR ST } [{ RXC ST }] ] ST } ST ] ST  EOM;</w:t>
      </w:r>
    </w:p>
    <w:p w14:paraId="6408B119" w14:textId="77777777" w:rsidR="006C1F81" w:rsidRDefault="006C1F81" w:rsidP="006C1F81"/>
    <w:p w14:paraId="3C7EE9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RRE_O</w:t>
      </w:r>
      <w:proofErr w:type="gramStart"/>
      <w:r w:rsidRPr="006C1F81">
        <w:rPr>
          <w:lang w:val="en-US"/>
        </w:rPr>
        <w:t>12 :</w:t>
      </w:r>
      <w:proofErr w:type="gramEnd"/>
      <w:r w:rsidRPr="006C1F81">
        <w:rPr>
          <w:lang w:val="en-US"/>
        </w:rPr>
        <w:t>= SOM MSH ST [{ ARV ST }] MSA ST [{ ERR ST }] [{ SFT ST }] [ UAC ST ] [{ NTE ST }] [ ST [ ST PID ST [{ PRT ST }] [{ NTE ST }] ] ST { ST ORC ST [{ PRT ST }] [{ ST TQ1 ST [{ TQ2 ST }] }] ST [ ST RXE ST [{ PRT ST }] [{ NTE ST }] { ST TQ1 ST [{ TQ2 ST }] } ST { RXR ST } [{ RXC ST }] ] ST } ST ] ST  EOM;</w:t>
      </w:r>
    </w:p>
    <w:p w14:paraId="6BD719F0" w14:textId="77777777" w:rsidR="006C1F81" w:rsidRDefault="006C1F81" w:rsidP="006C1F81"/>
    <w:p w14:paraId="360AFD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Pharmacy/Treatment Give Acknowledgment Message */</w:t>
      </w:r>
    </w:p>
    <w:p w14:paraId="5EB3C36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RRE_O50 := SOM MSH ST [{ ARV ST }] MSA ST [{ ERR ST }] [{ SFT ST }] [ UAC ST ] [{ NTE ST }] [ ST [ ST PID ST [{ PRT ST }] [{ NTE ST }] ] ST { ST ORC ST [{ PRT ST }] [{ ST TQ1 ST [{ TQ2 ST }] }] ST [ ST RXE ST [{ PRT ST }] [{ NTE ST }] { ST TQ1 ST [{ TQ2 ST }] } ST { RXR ST } [{ RXC ST }] ] ST [{ PRT ST }] } ST ] ST  EOM;</w:t>
      </w:r>
    </w:p>
    <w:p w14:paraId="315CE8B1" w14:textId="77777777" w:rsidR="006C1F81" w:rsidRDefault="006C1F81" w:rsidP="006C1F81"/>
    <w:p w14:paraId="54579B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Return Referral Information */</w:t>
      </w:r>
    </w:p>
    <w:p w14:paraId="3FFD143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RRG_O</w:t>
      </w:r>
      <w:proofErr w:type="gramStart"/>
      <w:r w:rsidRPr="006C1F81">
        <w:rPr>
          <w:lang w:val="en-US"/>
        </w:rPr>
        <w:t>16 :</w:t>
      </w:r>
      <w:proofErr w:type="gramEnd"/>
      <w:r w:rsidRPr="006C1F81">
        <w:rPr>
          <w:lang w:val="en-US"/>
        </w:rPr>
        <w:t>= SOM MSH ST [{ ARV ST }] MSA ST [{ ERR ST }] [{ SFT ST }] [ UAC ST ] [{ NTE ST }] [ ST [ ST PID ST [{ PRT ST }] [{ NTE ST }] ] ST { ST ORC ST [{ PRT ST }] [{ ST TQ1 ST [{ TQ2 ST }] }] ST [ ST RXG ST [{ PRT ST }] { ST TQ1 ST [{ TQ2 ST }] } ST { RXR ST } [{ RXC ST }] ] ST } ST ] ST  EOM;</w:t>
      </w:r>
    </w:p>
    <w:p w14:paraId="6AFD7B49" w14:textId="77777777" w:rsidR="006C1F81" w:rsidRDefault="006C1F81" w:rsidP="006C1F81"/>
    <w:p w14:paraId="196FA2A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HealthCare Services Invoice Query Response */</w:t>
      </w:r>
    </w:p>
    <w:p w14:paraId="6ABF68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RRI_I12 := SOM MSH ST [{ ARV ST }] [{ SFT ST }] [ UAC ST ] [ MSA ST ] [ RF1 ST ] [ ST AUT ST [ CTD ST ] ] ST { ST PRD ST [{ CTD ST }] } ST PID ST [ ACC ST ] [{ DG1 ST }] [{ DRG ST }] [{ AL1 ST }] [{ ST PR1 ST [ ST AUT ST [ CTD ST ] ] ST }] ST [{ ST OBR ST [{ PRT ST }] [{ NTE ST }] [{ ST OBX ST [{ PRT ST }] [{ NTE ST }] }] ST }] ST [ ST PV1 ST [ PV2 ST ] ] ST [{ NTE ST }]  EOM;</w:t>
      </w:r>
    </w:p>
    <w:p w14:paraId="4C2B6B9B" w14:textId="77777777" w:rsidR="006C1F81" w:rsidRDefault="006C1F81" w:rsidP="006C1F81"/>
    <w:p w14:paraId="38CBED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Authorization Request Query Response */</w:t>
      </w:r>
    </w:p>
    <w:p w14:paraId="0272938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RSP_E</w:t>
      </w:r>
      <w:proofErr w:type="gramStart"/>
      <w:r w:rsidRPr="006C1F81">
        <w:rPr>
          <w:lang w:val="en-US"/>
        </w:rPr>
        <w:t>03 :</w:t>
      </w:r>
      <w:proofErr w:type="gramEnd"/>
      <w:r w:rsidRPr="006C1F81">
        <w:rPr>
          <w:lang w:val="en-US"/>
        </w:rPr>
        <w:t>= SOM MSH ST [{ SFT ST }] [{ UAC ST }] MSA ST [{ ERR ST }] &lt; ST QAK ST QPD ST [{ IPR ST }] &gt; ST  EOM;</w:t>
      </w:r>
    </w:p>
    <w:p w14:paraId="00928F5E" w14:textId="77777777" w:rsidR="006C1F81" w:rsidRDefault="006C1F81" w:rsidP="006C1F81"/>
    <w:p w14:paraId="1192BD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Dispense History */</w:t>
      </w:r>
    </w:p>
    <w:p w14:paraId="456F4DE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RSP_E</w:t>
      </w:r>
      <w:proofErr w:type="gramStart"/>
      <w:r w:rsidRPr="006C1F81">
        <w:rPr>
          <w:lang w:val="en-US"/>
        </w:rPr>
        <w:t>22 :</w:t>
      </w:r>
      <w:proofErr w:type="gramEnd"/>
      <w:r w:rsidRPr="006C1F81">
        <w:rPr>
          <w:lang w:val="en-US"/>
        </w:rPr>
        <w:t>= SOM MSH ST [{ SFT ST }] [{ UAC ST }] MSA ST [{ ERR ST }] &lt; ST QAK ST QPD ST [ ST IVC ST PSG ST { ST PSL ST } ST ] ST &gt; ST  EOM;</w:t>
      </w:r>
    </w:p>
    <w:p w14:paraId="5A0BEA8A" w14:textId="77777777" w:rsidR="006C1F81" w:rsidRDefault="006C1F81" w:rsidP="006C1F81"/>
    <w:p w14:paraId="1631A3D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Segment Pattern Response */</w:t>
      </w:r>
    </w:p>
    <w:p w14:paraId="09669A8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11 :</w:t>
      </w:r>
      <w:proofErr w:type="gramEnd"/>
      <w:r w:rsidRPr="006C1F81">
        <w:rPr>
          <w:lang w:val="en-US"/>
        </w:rPr>
        <w:t xml:space="preserve">= SOM MSH ST [{ SFT ST }] [ UAC ST ] MSA ST [{ ERR ST }] QAK ST QPD ST [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] ST [ DSC ST ]  EOM;</w:t>
      </w:r>
    </w:p>
    <w:p w14:paraId="40426AA8" w14:textId="77777777" w:rsidR="006C1F81" w:rsidRDefault="006C1F81" w:rsidP="006C1F81"/>
    <w:p w14:paraId="4F028B6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Segment Pattern Response */</w:t>
      </w:r>
    </w:p>
    <w:p w14:paraId="2FAB604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21 :</w:t>
      </w:r>
      <w:proofErr w:type="gramEnd"/>
      <w:r w:rsidRPr="006C1F81">
        <w:rPr>
          <w:lang w:val="en-US"/>
        </w:rPr>
        <w:t>= SOM MSH ST [{ ARV ST }] [{ SFT ST }] [ UAC ST ] MSA ST [ ERR ST ] QAK ST QPD ST [ ST PID ST [ PD1 ST ] [{ ARV ST }] [{ NK1 ST }] QRI ST ] ST [ DSC ST ]  EOM;</w:t>
      </w:r>
    </w:p>
    <w:p w14:paraId="5C99B73F" w14:textId="77777777" w:rsidR="006C1F81" w:rsidRDefault="006C1F81" w:rsidP="006C1F81"/>
    <w:p w14:paraId="1017C6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/* Segment Pattern Response */</w:t>
      </w:r>
    </w:p>
    <w:p w14:paraId="7B34604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22 :</w:t>
      </w:r>
      <w:proofErr w:type="gramEnd"/>
      <w:r w:rsidRPr="006C1F81">
        <w:rPr>
          <w:lang w:val="en-US"/>
        </w:rPr>
        <w:t>= SOM MSH ST [{ ARV ST }] [{ SFT ST }] [ UAC ST ] MSA ST [ ERR ST ] QAK ST QPD ST [{ ST PID ST [ PD1 ST ] [{ NK1 ST }] [ QRI ST ] }] ST [ DSC ST ]  EOM;</w:t>
      </w:r>
    </w:p>
    <w:p w14:paraId="235F5246" w14:textId="77777777" w:rsidR="006C1F81" w:rsidRDefault="006C1F81" w:rsidP="006C1F81"/>
    <w:p w14:paraId="1AE41B4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Personnel Information Response Message */</w:t>
      </w:r>
    </w:p>
    <w:p w14:paraId="3BF7301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23 :</w:t>
      </w:r>
      <w:proofErr w:type="gramEnd"/>
      <w:r w:rsidRPr="006C1F81">
        <w:rPr>
          <w:lang w:val="en-US"/>
        </w:rPr>
        <w:t>= SOM MSH ST [{ ARV ST }] [{ SFT ST }] [ UAC ST ] MSA ST [ ERR ST ] QAK ST QPD ST [ ST PID ST ] ST [ DSC ST ]  EOM;</w:t>
      </w:r>
    </w:p>
    <w:p w14:paraId="14FC85CD" w14:textId="77777777" w:rsidR="006C1F81" w:rsidRDefault="006C1F81" w:rsidP="006C1F81"/>
    <w:p w14:paraId="36A5B9B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Pharmacy Dispense Message */</w:t>
      </w:r>
    </w:p>
    <w:p w14:paraId="0ED2ED8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25 :</w:t>
      </w:r>
      <w:proofErr w:type="gramEnd"/>
      <w:r w:rsidRPr="006C1F81">
        <w:rPr>
          <w:lang w:val="en-US"/>
        </w:rPr>
        <w:t>= SOM MSH ST [{ SFT ST }] [ UAC ST ] MSA ST [{ ERR ST }] QAK ST QPD ST RCP ST { ST STF ST [{ PRA ST }] [{ ORG ST }] [{ AFF ST }] [{ LAN ST }] [{ EDU ST }] [{ CER ST }] [{ NK1 ST }] [{ PRT ST }] [{ ROL ST }] } ST [ DSC ST ]  EOM;</w:t>
      </w:r>
    </w:p>
    <w:p w14:paraId="4CEE855E" w14:textId="77777777" w:rsidR="006C1F81" w:rsidRDefault="006C1F81" w:rsidP="006C1F81"/>
    <w:p w14:paraId="757F4BA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Segment Pattern Response */</w:t>
      </w:r>
    </w:p>
    <w:p w14:paraId="2F85293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RSP_K31 := SOM MSH ST [{ ARV ST }] MSA ST [{ ERR ST }] [{ SFT ST }] [ UAC ST ] QAK ST QPD ST RCP ST { ST [ ST PID ST [ PD1 ST ] [{ PRT ST }] [{ NTE ST }] [{ ARV ST }] [{ AL1 ST }] [ ST PV1 ST [ PV2 ST ] [{ PRT ST }] [{ ARV ST }] ] ST ] ST { ST ORC ST [{ PRT ST }] [{ ST TQ1 ST [{ TQ2 ST }] }] ST [ ST RXO ST [{ PRT ST }] [{ NTE ST }] { RXR ST } [{ ST RXC ST [{ NTE ST }] }] ST ] ST [ ST RXE ST [{ PRT ST }] [{ NTE ST }] { ST TQ1 ST [{ TQ2 ST }] } ST { RXR ST } [{ RXC ST }] ] ST RXD ST [{ PRT ST }] { RXR ST } [{ RXC ST }] [{ CDO ST }] [{ ST OBX ST [{ PRT ST }] [{ NTE ST }] }] ST } ST } ST [ DSC ST ]  EOM;</w:t>
      </w:r>
    </w:p>
    <w:p w14:paraId="228B18FF" w14:textId="77777777" w:rsidR="006C1F81" w:rsidRDefault="006C1F81" w:rsidP="006C1F81"/>
    <w:p w14:paraId="4D4AA55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RSP_K</w:t>
      </w:r>
      <w:proofErr w:type="gramStart"/>
      <w:r w:rsidRPr="006C1F81">
        <w:rPr>
          <w:lang w:val="en-US"/>
        </w:rPr>
        <w:t>32 :</w:t>
      </w:r>
      <w:proofErr w:type="gramEnd"/>
      <w:r w:rsidRPr="006C1F81">
        <w:rPr>
          <w:lang w:val="en-US"/>
        </w:rPr>
        <w:t>= SOM MSH ST [{ ARV ST }] [{ SFT ST }] MSA ST [ ERR ST ] QAK ST QPD ST [{ ST PID ST [ PD1 ST ] [{ NK1 ST }] PV1 ST [ PV2 ST ] [ QRI ST ] }] ST [ DSC ST ]  EOM;</w:t>
      </w:r>
    </w:p>
    <w:p w14:paraId="43B59EA5" w14:textId="77777777" w:rsidR="006C1F81" w:rsidRDefault="006C1F81" w:rsidP="006C1F81"/>
    <w:p w14:paraId="299407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RSP_O</w:t>
      </w:r>
      <w:proofErr w:type="gramStart"/>
      <w:r w:rsidRPr="006C1F81">
        <w:rPr>
          <w:lang w:val="en-US"/>
        </w:rPr>
        <w:t>33 :</w:t>
      </w:r>
      <w:proofErr w:type="gramEnd"/>
      <w:r w:rsidRPr="006C1F81">
        <w:rPr>
          <w:lang w:val="en-US"/>
        </w:rPr>
        <w:t>= SOM MSH ST [{ ARV ST }] [{ SFT ST }] [ UAC ST ] MSA ST [ ERR ST ] QAK ST QPD ST [ ST PID ST [{ PRT ST }] [{ ARV ST }] ] ST  EOM;</w:t>
      </w:r>
    </w:p>
    <w:p w14:paraId="2F0186E3" w14:textId="77777777" w:rsidR="006C1F81" w:rsidRDefault="006C1F81" w:rsidP="006C1F81"/>
    <w:p w14:paraId="68A0803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Pharmacy Dispense Message */</w:t>
      </w:r>
    </w:p>
    <w:p w14:paraId="706492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RSP_O</w:t>
      </w:r>
      <w:proofErr w:type="gramStart"/>
      <w:r w:rsidRPr="006C1F81">
        <w:rPr>
          <w:lang w:val="en-US"/>
        </w:rPr>
        <w:t>34 :</w:t>
      </w:r>
      <w:proofErr w:type="gramEnd"/>
      <w:r w:rsidRPr="006C1F81">
        <w:rPr>
          <w:lang w:val="en-US"/>
        </w:rPr>
        <w:t>= SOM MSH ST [{ ARV ST }] [{ SFT ST }] [ UAC ST ] MSA ST [ ERR ST ] QAK ST QPD ST [ ST PID ST [ PD1 ST ] [{ PRT ST }] [{ ST OBX ST [{ PRT ST }] }] ST [{ NTE ST }] [{ AL1 ST }] [{ ARV ST }] [ ST PV1 ST [{ PRT ST }] [{ NTE ST }] ] ST ] ST [ ST DON ST [{ ST OBX ST [{ PRT ST }] }] ST [{ NTE ST }] ] ST  EOM;</w:t>
      </w:r>
    </w:p>
    <w:p w14:paraId="5D61B3B8" w14:textId="77777777" w:rsidR="006C1F81" w:rsidRDefault="006C1F81" w:rsidP="006C1F81"/>
    <w:p w14:paraId="0838787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RSP_Z82 := SOM MSH ST [{ ARV ST }] [{ SFT ST }] [ UAC ST ] MSA ST [ ERR ST ] QAK ST QPD ST RCP ST { ST [ ST PID ST [ PD1 ST ] [{ NTE ST }] [ ST { AL1 ST } PV1 ST [ PV2 ST ] ] ST ] ST { ST ORC ST [{ ST TQ1 ST [{ TQ2 ST }] }] ST [ ST RXO ST [{ NTE ST }] { RXR ST } [ ST { RXC ST } [{ NTE ST }] ] ST ] ST [ ST RXE ST [{ ST TQ1 ST [{ TQ2 ST }] }] ST { RXR ST } [{ RXC ST }] ] ST RXD ST { RXR ST } [{ RXC ST }] { ST [ OBX ST ] [{ NTE ST }] } ST } ST } ST [ DSC ST ]  EOM;</w:t>
      </w:r>
    </w:p>
    <w:p w14:paraId="7972C9F7" w14:textId="77777777" w:rsidR="006C1F81" w:rsidRDefault="006C1F81" w:rsidP="006C1F81"/>
    <w:p w14:paraId="43BB0D4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79F9431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RSP_Z</w:t>
      </w:r>
      <w:proofErr w:type="gramStart"/>
      <w:r w:rsidRPr="006C1F81">
        <w:rPr>
          <w:lang w:val="en-US"/>
        </w:rPr>
        <w:t>84 :</w:t>
      </w:r>
      <w:proofErr w:type="gramEnd"/>
      <w:r w:rsidRPr="006C1F81">
        <w:rPr>
          <w:lang w:val="en-US"/>
        </w:rPr>
        <w:t>= SOM MSH ST [{ SFT ST }] [ UAC ST ] MSA ST [ ERR ST ] QAK ST QPD ST [ ST RDF ST [{ RDT ST }] ] ST [ DSC ST ]  EOM;</w:t>
      </w:r>
    </w:p>
    <w:p w14:paraId="6A8EE10E" w14:textId="77777777" w:rsidR="006C1F81" w:rsidRDefault="006C1F81" w:rsidP="006C1F81"/>
    <w:p w14:paraId="065CB5E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2DBBDE6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RSP_Z86 := SOM MSH ST [{ SFT ST }] [ UAC ST ] MSA ST [ ERR ST ] QAK ST QPD ST { ST [ ST PID ST [ PD1 ST ] [{ NTE ST }] [{ AL1 ST }] ] ST { ST ORC ST [{ ST TQ1 ST [{ TQ2 ST }] }] ST [ ST RXO ST { RXR ST } [{ RXC ST }] ] ST [ ST RXE ST [{ ST TQ1 ST [{ TQ2 ST }] }] ST { RXR ST } [{ RXC ST }] ] ST [ ST RXD ST { RXR ST } [{ RXC ST }] ] ST [ ST RXG ST { RXR ST } [{ RXC ST }] ] ST [ ST RXA ST { RXR ST } [{ RXC ST }] ] ST { ST [ OBX ST ] [{ NTE ST }] } ST } ST } ST [ DSC ST ]  EOM;</w:t>
      </w:r>
    </w:p>
    <w:p w14:paraId="1B50BE36" w14:textId="77777777" w:rsidR="006C1F81" w:rsidRDefault="006C1F81" w:rsidP="006C1F81"/>
    <w:p w14:paraId="039DE3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 Pharmacy Information </w:t>
      </w:r>
      <w:proofErr w:type="spellStart"/>
      <w:r w:rsidRPr="006C1F81">
        <w:rPr>
          <w:lang w:val="en-US"/>
        </w:rPr>
        <w:t>Comprehens</w:t>
      </w:r>
      <w:proofErr w:type="spellEnd"/>
      <w:r w:rsidRPr="006C1F81">
        <w:rPr>
          <w:lang w:val="en-US"/>
        </w:rPr>
        <w:t xml:space="preserve"> */</w:t>
      </w:r>
    </w:p>
    <w:p w14:paraId="5B2B97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RSP_Z88 := SOM MSH ST [{ SFT ST }] [ UAC ST ] MSA ST [ ERR ST ] QAK ST QPD ST RCP ST { ST [ ST PID ST [ PD1 ST ] [{ NTE ST }] [ ST { AL1 ST } [ ST PV1 ST [ PV2 ST ] ] ST ] ST ] ST { ST ORC ST [{ ST TQ1 ST [{ TQ2 ST }] }] ST [ ST RXO ST [{ NTE ST }] { RXR ST } [ ST { RXC ST } [{ NTE ST }] ] ST ] ST [ ST RXE ST [{ ST TQ1 ST [{ TQ2 ST }] }] ST { RXR ST } [{ RXC ST }] ] ST RXD ST { RXR ST } [{ RXC ST }] { ST [ OBX ST ] [{ NTE ST }] } ST } ST } ST DSC ST  EOM;</w:t>
      </w:r>
    </w:p>
    <w:p w14:paraId="3267C7EE" w14:textId="77777777" w:rsidR="006C1F81" w:rsidRDefault="006C1F81" w:rsidP="006C1F81"/>
    <w:p w14:paraId="526DD2B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RSP_Z</w:t>
      </w:r>
      <w:proofErr w:type="gramStart"/>
      <w:r w:rsidRPr="006C1F81">
        <w:rPr>
          <w:lang w:val="en-US"/>
        </w:rPr>
        <w:t>90 :</w:t>
      </w:r>
      <w:proofErr w:type="gramEnd"/>
      <w:r w:rsidRPr="006C1F81">
        <w:rPr>
          <w:lang w:val="en-US"/>
        </w:rPr>
        <w:t>= SOM MSH ST [{ SFT ST }] [ UAC ST ] MSA ST [ ERR ST ] QAK ST QPD ST RCP ST { ST [ ST PID ST [ PD1 ST ] [{ NK1 ST }] [{ NTE ST }] [ ST PV1 ST [ PV2 ST ] ] ST ] ST { ST ORC ST [{ ST TQ1 ST [{ TQ2 ST }] }] ST OBR ST [{ NTE ST }] [ CTD ST ] { ST [ OBX ST ] [{ NTE ST }] } ST } ST [{ ST SPM ST [{ OBX ST }] }] ST } ST DSC ST  EOM;</w:t>
      </w:r>
    </w:p>
    <w:p w14:paraId="5A3AC8B2" w14:textId="77777777" w:rsidR="006C1F81" w:rsidRDefault="006C1F81" w:rsidP="006C1F81"/>
    <w:p w14:paraId="1C3230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Who Am I */</w:t>
      </w:r>
    </w:p>
    <w:p w14:paraId="4C73D96E" w14:textId="77777777" w:rsidR="006C1F81" w:rsidRPr="006C1F81" w:rsidRDefault="006C1F81" w:rsidP="006C1F81">
      <w:pPr>
        <w:pStyle w:val="eBNF"/>
        <w:rPr>
          <w:lang w:val="en-US"/>
        </w:rPr>
      </w:pPr>
      <w:proofErr w:type="spellStart"/>
      <w:r w:rsidRPr="006C1F81">
        <w:rPr>
          <w:lang w:val="en-US"/>
        </w:rPr>
        <w:t>RSP_</w:t>
      </w:r>
      <w:proofErr w:type="gramStart"/>
      <w:r w:rsidRPr="006C1F81">
        <w:rPr>
          <w:lang w:val="en-US"/>
        </w:rPr>
        <w:t>Znn</w:t>
      </w:r>
      <w:proofErr w:type="spellEnd"/>
      <w:r w:rsidRPr="006C1F81">
        <w:rPr>
          <w:lang w:val="en-US"/>
        </w:rPr>
        <w:t xml:space="preserve"> :</w:t>
      </w:r>
      <w:proofErr w:type="gramEnd"/>
      <w:r w:rsidRPr="006C1F81">
        <w:rPr>
          <w:lang w:val="en-US"/>
        </w:rPr>
        <w:t xml:space="preserve">= SOM MSH ST [{ SFT ST }] [ UAC ST ] MSA ST [ ERR ST ] QAK ST QPD ST [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] [ DSC ST ]  EOM;</w:t>
      </w:r>
    </w:p>
    <w:p w14:paraId="13693A8A" w14:textId="77777777" w:rsidR="006C1F81" w:rsidRDefault="006C1F81" w:rsidP="006C1F81"/>
    <w:p w14:paraId="46F770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Response Grammar: Widget Dispense Message */</w:t>
      </w:r>
    </w:p>
    <w:p w14:paraId="1DB65DD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RTB_K</w:t>
      </w:r>
      <w:proofErr w:type="gramStart"/>
      <w:r w:rsidRPr="006C1F81">
        <w:rPr>
          <w:lang w:val="en-US"/>
        </w:rPr>
        <w:t>13 :</w:t>
      </w:r>
      <w:proofErr w:type="gramEnd"/>
      <w:r w:rsidRPr="006C1F81">
        <w:rPr>
          <w:lang w:val="en-US"/>
        </w:rPr>
        <w:t>= SOM MSH ST [{ SFT ST }] [ UAC ST ] MSA ST [ ERR ST ] QAK ST QPD ST [ ST RDF ST [{ RDT ST }] ] ST [ DSC ST ]  EOM;</w:t>
      </w:r>
    </w:p>
    <w:p w14:paraId="783C042F" w14:textId="77777777" w:rsidR="006C1F81" w:rsidRDefault="006C1F81" w:rsidP="006C1F81"/>
    <w:p w14:paraId="317966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Personnel Information Message */</w:t>
      </w:r>
    </w:p>
    <w:p w14:paraId="19600338" w14:textId="77777777" w:rsidR="006C1F81" w:rsidRPr="006C1F81" w:rsidRDefault="006C1F81" w:rsidP="006C1F81">
      <w:pPr>
        <w:pStyle w:val="eBNF"/>
        <w:rPr>
          <w:lang w:val="en-US"/>
        </w:rPr>
      </w:pPr>
      <w:proofErr w:type="spellStart"/>
      <w:r w:rsidRPr="006C1F81">
        <w:rPr>
          <w:lang w:val="en-US"/>
        </w:rPr>
        <w:t>RTB_</w:t>
      </w:r>
      <w:proofErr w:type="gramStart"/>
      <w:r w:rsidRPr="006C1F81">
        <w:rPr>
          <w:lang w:val="en-US"/>
        </w:rPr>
        <w:t>Knn</w:t>
      </w:r>
      <w:proofErr w:type="spellEnd"/>
      <w:r w:rsidRPr="006C1F81">
        <w:rPr>
          <w:lang w:val="en-US"/>
        </w:rPr>
        <w:t xml:space="preserve"> :</w:t>
      </w:r>
      <w:proofErr w:type="gramEnd"/>
      <w:r w:rsidRPr="006C1F81">
        <w:rPr>
          <w:lang w:val="en-US"/>
        </w:rPr>
        <w:t xml:space="preserve">= SOM MSH ST [{ SFT ST }] [ UAC ST ] MSA ST [ ERR ST ] QAK ST QPD ST </w:t>
      </w:r>
      <w:proofErr w:type="spellStart"/>
      <w:r w:rsidRPr="006C1F81">
        <w:rPr>
          <w:lang w:val="en-US"/>
        </w:rPr>
        <w:t>Hxx</w:t>
      </w:r>
      <w:proofErr w:type="spellEnd"/>
      <w:r w:rsidRPr="006C1F81">
        <w:rPr>
          <w:lang w:val="en-US"/>
        </w:rPr>
        <w:t xml:space="preserve"> ST [ DSC ST ]  EOM;</w:t>
      </w:r>
    </w:p>
    <w:p w14:paraId="13684693" w14:textId="77777777" w:rsidR="006C1F81" w:rsidRDefault="006C1F81" w:rsidP="006C1F81"/>
    <w:p w14:paraId="226836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Anti-Microbial Device Data Notification */</w:t>
      </w:r>
    </w:p>
    <w:p w14:paraId="1311791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RTB_Z</w:t>
      </w:r>
      <w:proofErr w:type="gramStart"/>
      <w:r w:rsidRPr="006C1F81">
        <w:rPr>
          <w:lang w:val="en-US"/>
        </w:rPr>
        <w:t>74 :</w:t>
      </w:r>
      <w:proofErr w:type="gramEnd"/>
      <w:r w:rsidRPr="006C1F81">
        <w:rPr>
          <w:lang w:val="en-US"/>
        </w:rPr>
        <w:t>= SOM MSH ST MSA ST [{ ERR ST }] [{ SFT ST }] [ UAC ST ] QAK ST QPD ST [ ST RDF ST [{ RDT ST }] ] ST [ DSC ST ]  EOM;</w:t>
      </w:r>
    </w:p>
    <w:p w14:paraId="205F85FB" w14:textId="77777777" w:rsidR="006C1F81" w:rsidRDefault="006C1F81" w:rsidP="006C1F81"/>
    <w:p w14:paraId="0BA3B61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Anti-Microbial Device Cycle Data Notification */</w:t>
      </w:r>
    </w:p>
    <w:p w14:paraId="228E5EC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SDR_S</w:t>
      </w:r>
      <w:proofErr w:type="gramStart"/>
      <w:r w:rsidRPr="006C1F81">
        <w:rPr>
          <w:lang w:val="en-US"/>
        </w:rPr>
        <w:t>31 :</w:t>
      </w:r>
      <w:proofErr w:type="gramEnd"/>
      <w:r w:rsidRPr="006C1F81">
        <w:rPr>
          <w:lang w:val="en-US"/>
        </w:rPr>
        <w:t>= SOM MSH ST [{ SFT ST }] [ UAC ST ] &lt; ST SDD ST [{ SCD ST }] &gt; ST  EOM;</w:t>
      </w:r>
    </w:p>
    <w:p w14:paraId="4AD62BB7" w14:textId="77777777" w:rsidR="006C1F81" w:rsidRDefault="006C1F81" w:rsidP="006C1F81"/>
    <w:p w14:paraId="1557F3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Schedule Information Unsolicited */</w:t>
      </w:r>
    </w:p>
    <w:p w14:paraId="6A1BF46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SDR_S</w:t>
      </w:r>
      <w:proofErr w:type="gramStart"/>
      <w:r w:rsidRPr="006C1F81">
        <w:rPr>
          <w:lang w:val="en-US"/>
        </w:rPr>
        <w:t>32 :</w:t>
      </w:r>
      <w:proofErr w:type="gramEnd"/>
      <w:r w:rsidRPr="006C1F81">
        <w:rPr>
          <w:lang w:val="en-US"/>
        </w:rPr>
        <w:t>= SOM MSH ST [{ SFT ST }] [ UAC ST ] &lt; ST SDD ST [{ SCD ST }] &gt; ST  EOM;</w:t>
      </w:r>
    </w:p>
    <w:p w14:paraId="4D7C13EB" w14:textId="77777777" w:rsidR="006C1F81" w:rsidRDefault="006C1F81" w:rsidP="006C1F81"/>
    <w:p w14:paraId="2C150BE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Notification of Sterilization Lot Deletion */</w:t>
      </w:r>
    </w:p>
    <w:p w14:paraId="3E76FF4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SIU_S12 := SOM MSH ST [{ ARV ST }] SCH ST [{ TQ1 ST }] [{ NTE ST }] [{ ST PID ST [ PD1 ST ] [{ PRT ST }] [ PV1 ST ] [ PV2 ST ] [{ PRT ST }] [{ OBX ST }] [{ PRT ST }] [{ DG1 ST }] }] ST { ST RGS ST [{ ST AIS ST [{ NTE ST }] }] ST [{ ST AIG ST [{ NTE ST }] }] ST [{ ST AIL ST [{ NTE ST }] }] ST [{ ST AIP ST [{ NTE ST }] }] ST } ST  EOM;</w:t>
      </w:r>
    </w:p>
    <w:p w14:paraId="762C1684" w14:textId="77777777" w:rsidR="006C1F81" w:rsidRDefault="006C1F81" w:rsidP="006C1F81"/>
    <w:p w14:paraId="1468A9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Schedule Request Message */</w:t>
      </w:r>
    </w:p>
    <w:p w14:paraId="0E4DEEE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SLR_S</w:t>
      </w:r>
      <w:proofErr w:type="gramStart"/>
      <w:r w:rsidRPr="006C1F81">
        <w:rPr>
          <w:lang w:val="en-US"/>
        </w:rPr>
        <w:t>28 :</w:t>
      </w:r>
      <w:proofErr w:type="gramEnd"/>
      <w:r w:rsidRPr="006C1F81">
        <w:rPr>
          <w:lang w:val="en-US"/>
        </w:rPr>
        <w:t>= SOM MSH ST [{ SFT ST }] [ UAC ST ] { SLT ST }  EOM;</w:t>
      </w:r>
    </w:p>
    <w:p w14:paraId="5ED30343" w14:textId="77777777" w:rsidR="006C1F81" w:rsidRDefault="006C1F81" w:rsidP="006C1F81"/>
    <w:p w14:paraId="6030F80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Scheduled Request Response */</w:t>
      </w:r>
    </w:p>
    <w:p w14:paraId="51A82AD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SRM_S01 := SOM MSH ST [{ ARV ST }] ARQ ST [ APR ST ] [{ NTE ST }] [{ ST PID ST [{ PRT ST }] [ PV1 ST ] [ PV2 ST ] [{ PRT ST }] [{ ST OBX ST [{ PRT ST }] }] ST [{ DG1 ST }] }] ST { ST RGS ST [{ ST AIS ST [ APR ST ] [{ NTE ST }] }] ST [{ ST AIG ST [ APR ST ] [{ NTE ST }] }] ST [{ ST AIL ST [ APR ST ] [{ NTE ST }] }] ST [{ ST AIP ST [ APR ST ] [{ NTE ST }] }] ST } ST  EOM;</w:t>
      </w:r>
    </w:p>
    <w:p w14:paraId="3B7F5A95" w14:textId="77777777" w:rsidR="006C1F81" w:rsidRDefault="006C1F81" w:rsidP="006C1F81"/>
    <w:p w14:paraId="1FC2EA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Specimen Status Message */</w:t>
      </w:r>
    </w:p>
    <w:p w14:paraId="13BD8B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SRR_S01 := SOM MSH ST [{ ARV ST }] MSA ST [{ ERR ST }] [ ST SCH ST [{ TQ1 ST }] [{ NTE ST }] [{ ST PID ST [{ PRT ST }] [ PV1 ST ] [ PV2 ST ] [{ PRT ST }] [{ DG1 ST }] }] ST { ST RGS ST [{ ST AIS ST [{ NTE ST }] }] ST [{ ST AIG ST [{ NTE ST }] }] ST [{ ST AIL ST [{ NTE ST }] }] ST [{ ST AIP ST [{ NTE ST }] }] ST } ST ] ST  EOM;</w:t>
      </w:r>
    </w:p>
    <w:p w14:paraId="69A74C85" w14:textId="77777777" w:rsidR="006C1F81" w:rsidRDefault="006C1F81" w:rsidP="006C1F81"/>
    <w:p w14:paraId="522F69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Specimen Status Message */</w:t>
      </w:r>
    </w:p>
    <w:p w14:paraId="7FE59B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SSR_U</w:t>
      </w:r>
      <w:proofErr w:type="gramStart"/>
      <w:r w:rsidRPr="006C1F81">
        <w:rPr>
          <w:lang w:val="en-US"/>
        </w:rPr>
        <w:t>04 :</w:t>
      </w:r>
      <w:proofErr w:type="gramEnd"/>
      <w:r w:rsidRPr="006C1F81">
        <w:rPr>
          <w:lang w:val="en-US"/>
        </w:rPr>
        <w:t>= SOM MSH ST [{ SFT ST }] [ UAC ST ] EQU ST { ST SAC ST [{ SPM ST }] } ST [ ROL ST ]  EOM;</w:t>
      </w:r>
    </w:p>
    <w:p w14:paraId="2687D8D9" w14:textId="77777777" w:rsidR="006C1F81" w:rsidRDefault="006C1F81" w:rsidP="006C1F81"/>
    <w:p w14:paraId="4496BE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Sterilization Configuration Notification */</w:t>
      </w:r>
    </w:p>
    <w:p w14:paraId="660D405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SSU_U</w:t>
      </w:r>
      <w:proofErr w:type="gramStart"/>
      <w:r w:rsidRPr="006C1F81">
        <w:rPr>
          <w:lang w:val="en-US"/>
        </w:rPr>
        <w:t>03 :</w:t>
      </w:r>
      <w:proofErr w:type="gramEnd"/>
      <w:r w:rsidRPr="006C1F81">
        <w:rPr>
          <w:lang w:val="en-US"/>
        </w:rPr>
        <w:t>= SOM MSH ST [{ SFT ST }] [ UAC ST ] EQU ST { ST SAC ST [{ OBX ST }] [{ NTE ST }] [{ PRT ST }] [{ ST SPM ST [{ OBX ST }] [{ PRT ST }] }] ST } ST [ ROL ST ]  EOM;</w:t>
      </w:r>
    </w:p>
    <w:p w14:paraId="25693D91" w14:textId="77777777" w:rsidR="006C1F81" w:rsidRDefault="006C1F81" w:rsidP="006C1F81"/>
    <w:p w14:paraId="516BAAD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Test Code Settings Request */</w:t>
      </w:r>
    </w:p>
    <w:p w14:paraId="2A8682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STC_S</w:t>
      </w:r>
      <w:proofErr w:type="gramStart"/>
      <w:r w:rsidRPr="006C1F81">
        <w:rPr>
          <w:lang w:val="en-US"/>
        </w:rPr>
        <w:t>33 :</w:t>
      </w:r>
      <w:proofErr w:type="gramEnd"/>
      <w:r w:rsidRPr="006C1F81">
        <w:rPr>
          <w:lang w:val="en-US"/>
        </w:rPr>
        <w:t>= SOM MSH ST [{ SFT ST }] [ UAC ST ] { SCP ST }  EOM;</w:t>
      </w:r>
    </w:p>
    <w:p w14:paraId="0555CEBE" w14:textId="77777777" w:rsidR="006C1F81" w:rsidRDefault="006C1F81" w:rsidP="006C1F81"/>
    <w:p w14:paraId="47E90CB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Unsolicited Display Message */</w:t>
      </w:r>
    </w:p>
    <w:p w14:paraId="5298A89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TCU_U</w:t>
      </w:r>
      <w:proofErr w:type="gramStart"/>
      <w:r w:rsidRPr="006C1F81">
        <w:rPr>
          <w:lang w:val="en-US"/>
        </w:rPr>
        <w:t>10 :</w:t>
      </w:r>
      <w:proofErr w:type="gramEnd"/>
      <w:r w:rsidRPr="006C1F81">
        <w:rPr>
          <w:lang w:val="en-US"/>
        </w:rPr>
        <w:t>= SOM MSH ST [{ SFT ST }] [ UAC ST ] EQU ST { ST [ SPM ST ] { TCC ST } } ST [ ROL ST ]  EOM;</w:t>
      </w:r>
    </w:p>
    <w:p w14:paraId="45884481" w14:textId="77777777" w:rsidR="006C1F81" w:rsidRDefault="006C1F81" w:rsidP="006C1F81"/>
    <w:p w14:paraId="17B8E3A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/* Unsolicited Vaccination Update */</w:t>
      </w:r>
    </w:p>
    <w:p w14:paraId="2B03436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UDM_Q</w:t>
      </w:r>
      <w:proofErr w:type="gramStart"/>
      <w:r w:rsidRPr="006C1F81">
        <w:rPr>
          <w:lang w:val="en-US"/>
        </w:rPr>
        <w:t>05 :</w:t>
      </w:r>
      <w:proofErr w:type="gramEnd"/>
      <w:r w:rsidRPr="006C1F81">
        <w:rPr>
          <w:lang w:val="en-US"/>
        </w:rPr>
        <w:t>= SOM MSH ST [{ SFT ST }] [ UAC ST ] URD ST [ URS ST ] { DSP ST } [ DSC ST ]  EOM;</w:t>
      </w:r>
    </w:p>
    <w:p w14:paraId="373CD0C8" w14:textId="77777777" w:rsidR="006C1F81" w:rsidRDefault="006C1F81" w:rsidP="006C1F81"/>
    <w:p w14:paraId="33225BC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Unsolicited Vaccination Update */</w:t>
      </w:r>
    </w:p>
    <w:p w14:paraId="4826BF7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VXU_V04 := SOM MSH ST [{ ARV ST }] [{ SFT ST }] [ UAC ST ] PID ST [ PD1 ST ] [{ PRT ST }] [{ NK1 ST }] [{ ARV ST }] [ ST PV1 ST [ PV2 ST ] [{ PRT ST }] [{ ARV ST }] ] ST [{ GT1 ST }] [{ ST IN1 ST [ IN2 ST ] [ IN3 ST ] }] ST [{ ST OBX ST [{ PRT ST }] [{ NTE ST }] }] ST [{ ST ORC ST [{ PRT ST }] [{ ST TQ1 ST [{ TQ2 ST }] }] ST RXA ST [{ PRT ST }] [ RXR ST ] [{ ST OBX ST [{ PRT ST }] [{ NTE ST }] }] ST }] ST  EOM;</w:t>
      </w:r>
    </w:p>
    <w:p w14:paraId="118B6B6F" w14:textId="77777777" w:rsidR="006C1F81" w:rsidRDefault="006C1F81" w:rsidP="006C1F81"/>
    <w:p w14:paraId="2CA52DD5" w14:textId="77777777" w:rsidR="006C1F81" w:rsidRDefault="006C1F81" w:rsidP="006C1F81">
      <w:pPr>
        <w:pStyle w:val="eBNF"/>
      </w:pPr>
      <w:proofErr w:type="gramStart"/>
      <w:r>
        <w:t>ST :</w:t>
      </w:r>
      <w:proofErr w:type="gramEnd"/>
      <w:r>
        <w:t>= &lt;CR&gt;;</w:t>
      </w:r>
    </w:p>
    <w:p w14:paraId="57DC1A2C" w14:textId="77777777" w:rsidR="006C1F81" w:rsidRDefault="006C1F81" w:rsidP="006C1F81"/>
    <w:p w14:paraId="2DB44336" w14:textId="7AD24836" w:rsidR="006C1F81" w:rsidRDefault="006C1F81" w:rsidP="006C1F81">
      <w:pPr>
        <w:pStyle w:val="berschrift3"/>
      </w:pPr>
      <w:bookmarkStart w:id="6" w:name="_Toc76108089"/>
      <w:r>
        <w:t>Segment Definitions</w:t>
      </w:r>
      <w:bookmarkEnd w:id="6"/>
    </w:p>
    <w:p w14:paraId="5B24A7B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/*-- Segments --*/</w:t>
      </w:r>
    </w:p>
    <w:p w14:paraId="2844147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Segments :</w:t>
      </w:r>
      <w:proofErr w:type="gramEnd"/>
      <w:r w:rsidRPr="006C1F81">
        <w:rPr>
          <w:lang w:val="en-US"/>
        </w:rPr>
        <w:t xml:space="preserve">= </w:t>
      </w:r>
    </w:p>
    <w:p w14:paraId="56D2F1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ABS</w:t>
      </w:r>
      <w:proofErr w:type="gramEnd"/>
      <w:r w:rsidRPr="006C1F81">
        <w:rPr>
          <w:lang w:val="en-US"/>
        </w:rPr>
        <w:t xml:space="preserve">    /* Abstract */</w:t>
      </w:r>
    </w:p>
    <w:p w14:paraId="7596F35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ACC</w:t>
      </w:r>
      <w:proofErr w:type="gramEnd"/>
      <w:r w:rsidRPr="006C1F81">
        <w:rPr>
          <w:lang w:val="en-US"/>
        </w:rPr>
        <w:t xml:space="preserve">    /* Accident */</w:t>
      </w:r>
    </w:p>
    <w:p w14:paraId="3B0376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ADD</w:t>
      </w:r>
      <w:proofErr w:type="gramEnd"/>
      <w:r w:rsidRPr="006C1F81">
        <w:rPr>
          <w:lang w:val="en-US"/>
        </w:rPr>
        <w:t xml:space="preserve">    /* Addendum */</w:t>
      </w:r>
    </w:p>
    <w:p w14:paraId="0ED88CB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ADJ</w:t>
      </w:r>
      <w:proofErr w:type="gramEnd"/>
      <w:r w:rsidRPr="006C1F81">
        <w:rPr>
          <w:lang w:val="en-US"/>
        </w:rPr>
        <w:t xml:space="preserve">    /* Adjustment */</w:t>
      </w:r>
    </w:p>
    <w:p w14:paraId="249AF4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AFF</w:t>
      </w:r>
      <w:proofErr w:type="gramEnd"/>
      <w:r w:rsidRPr="006C1F81">
        <w:rPr>
          <w:lang w:val="en-US"/>
        </w:rPr>
        <w:t xml:space="preserve">    /* Professional Affiliation */</w:t>
      </w:r>
    </w:p>
    <w:p w14:paraId="6792E54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AIG</w:t>
      </w:r>
      <w:proofErr w:type="gramEnd"/>
      <w:r w:rsidRPr="006C1F81">
        <w:rPr>
          <w:lang w:val="en-US"/>
        </w:rPr>
        <w:t xml:space="preserve">    /* Appointment Information - General Resource */</w:t>
      </w:r>
    </w:p>
    <w:p w14:paraId="0971D2B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AIL</w:t>
      </w:r>
      <w:proofErr w:type="gramEnd"/>
      <w:r w:rsidRPr="006C1F81">
        <w:rPr>
          <w:lang w:val="en-US"/>
        </w:rPr>
        <w:t xml:space="preserve">    /* Appointment Information - Location Resource */</w:t>
      </w:r>
    </w:p>
    <w:p w14:paraId="6EADAA1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AIP</w:t>
      </w:r>
      <w:proofErr w:type="gramEnd"/>
      <w:r w:rsidRPr="006C1F81">
        <w:rPr>
          <w:lang w:val="en-US"/>
        </w:rPr>
        <w:t xml:space="preserve">    /* Appointment Information - Personnel Resource */</w:t>
      </w:r>
    </w:p>
    <w:p w14:paraId="17633EF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AIS</w:t>
      </w:r>
      <w:proofErr w:type="gramEnd"/>
      <w:r w:rsidRPr="006C1F81">
        <w:rPr>
          <w:lang w:val="en-US"/>
        </w:rPr>
        <w:t xml:space="preserve">    /* Appointment Information */</w:t>
      </w:r>
    </w:p>
    <w:p w14:paraId="5573B1C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AL</w:t>
      </w:r>
      <w:proofErr w:type="gramEnd"/>
      <w:r w:rsidRPr="006C1F81">
        <w:rPr>
          <w:lang w:val="en-US"/>
        </w:rPr>
        <w:t>1    /* Patient Allergy Information */</w:t>
      </w:r>
    </w:p>
    <w:p w14:paraId="5278A2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APR</w:t>
      </w:r>
      <w:proofErr w:type="gramEnd"/>
      <w:r w:rsidRPr="006C1F81">
        <w:rPr>
          <w:lang w:val="en-US"/>
        </w:rPr>
        <w:t xml:space="preserve">    /* Appointment Preferences */</w:t>
      </w:r>
    </w:p>
    <w:p w14:paraId="79065A5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ARQ</w:t>
      </w:r>
      <w:proofErr w:type="gramEnd"/>
      <w:r w:rsidRPr="006C1F81">
        <w:rPr>
          <w:lang w:val="en-US"/>
        </w:rPr>
        <w:t xml:space="preserve">    /* Appointment Request */</w:t>
      </w:r>
    </w:p>
    <w:p w14:paraId="03C5512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ARV</w:t>
      </w:r>
      <w:proofErr w:type="gramEnd"/>
      <w:r w:rsidRPr="006C1F81">
        <w:rPr>
          <w:lang w:val="en-US"/>
        </w:rPr>
        <w:t xml:space="preserve">    /* Access Restriction */</w:t>
      </w:r>
    </w:p>
    <w:p w14:paraId="43C6A42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AUT</w:t>
      </w:r>
      <w:proofErr w:type="gramEnd"/>
      <w:r w:rsidRPr="006C1F81">
        <w:rPr>
          <w:lang w:val="en-US"/>
        </w:rPr>
        <w:t xml:space="preserve">    /* Authorization Information */</w:t>
      </w:r>
    </w:p>
    <w:p w14:paraId="3693357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BHS</w:t>
      </w:r>
      <w:proofErr w:type="gramEnd"/>
      <w:r w:rsidRPr="006C1F81">
        <w:rPr>
          <w:lang w:val="en-US"/>
        </w:rPr>
        <w:t xml:space="preserve">    /* Batch Header */</w:t>
      </w:r>
    </w:p>
    <w:p w14:paraId="487802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BLC</w:t>
      </w:r>
      <w:proofErr w:type="gramEnd"/>
      <w:r w:rsidRPr="006C1F81">
        <w:rPr>
          <w:lang w:val="en-US"/>
        </w:rPr>
        <w:t xml:space="preserve">    /* Blood Code */</w:t>
      </w:r>
    </w:p>
    <w:p w14:paraId="3F0E9A1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BLG</w:t>
      </w:r>
      <w:proofErr w:type="gramEnd"/>
      <w:r w:rsidRPr="006C1F81">
        <w:rPr>
          <w:lang w:val="en-US"/>
        </w:rPr>
        <w:t xml:space="preserve">    /* Billing */</w:t>
      </w:r>
    </w:p>
    <w:p w14:paraId="2E3AB82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BPO</w:t>
      </w:r>
      <w:proofErr w:type="gramEnd"/>
      <w:r w:rsidRPr="006C1F81">
        <w:rPr>
          <w:lang w:val="en-US"/>
        </w:rPr>
        <w:t xml:space="preserve">    /* Blood product order */</w:t>
      </w:r>
    </w:p>
    <w:p w14:paraId="1DB8834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BPX</w:t>
      </w:r>
      <w:proofErr w:type="gramEnd"/>
      <w:r w:rsidRPr="006C1F81">
        <w:rPr>
          <w:lang w:val="en-US"/>
        </w:rPr>
        <w:t xml:space="preserve">    /* Blood product dispense status */</w:t>
      </w:r>
    </w:p>
    <w:p w14:paraId="4A91B22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BTS</w:t>
      </w:r>
      <w:proofErr w:type="gramEnd"/>
      <w:r w:rsidRPr="006C1F81">
        <w:rPr>
          <w:lang w:val="en-US"/>
        </w:rPr>
        <w:t xml:space="preserve">    /* Batch Trailer */</w:t>
      </w:r>
    </w:p>
    <w:p w14:paraId="526B8CA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BTX</w:t>
      </w:r>
      <w:proofErr w:type="gramEnd"/>
      <w:r w:rsidRPr="006C1F81">
        <w:rPr>
          <w:lang w:val="en-US"/>
        </w:rPr>
        <w:t xml:space="preserve">    /* Blood Product Transfusion/Disposition */</w:t>
      </w:r>
    </w:p>
    <w:p w14:paraId="0300D03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BUI</w:t>
      </w:r>
      <w:proofErr w:type="gramEnd"/>
      <w:r w:rsidRPr="006C1F81">
        <w:rPr>
          <w:lang w:val="en-US"/>
        </w:rPr>
        <w:t xml:space="preserve">    /* Blood Unit Information */</w:t>
      </w:r>
    </w:p>
    <w:p w14:paraId="5141BCF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CDM</w:t>
      </w:r>
      <w:proofErr w:type="gramEnd"/>
      <w:r w:rsidRPr="006C1F81">
        <w:rPr>
          <w:lang w:val="en-US"/>
        </w:rPr>
        <w:t xml:space="preserve">    /* Charge Description Master */</w:t>
      </w:r>
    </w:p>
    <w:p w14:paraId="61FBB69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CDO</w:t>
      </w:r>
      <w:proofErr w:type="gramEnd"/>
      <w:r w:rsidRPr="006C1F81">
        <w:rPr>
          <w:lang w:val="en-US"/>
        </w:rPr>
        <w:t xml:space="preserve">    /* Cumulative Dosage */</w:t>
      </w:r>
    </w:p>
    <w:p w14:paraId="10987B5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CER</w:t>
      </w:r>
      <w:proofErr w:type="gramEnd"/>
      <w:r w:rsidRPr="006C1F81">
        <w:rPr>
          <w:lang w:val="en-US"/>
        </w:rPr>
        <w:t xml:space="preserve">    /* Certificate Detail */</w:t>
      </w:r>
    </w:p>
    <w:p w14:paraId="44BFE90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CM</w:t>
      </w:r>
      <w:proofErr w:type="gramEnd"/>
      <w:r w:rsidRPr="006C1F81">
        <w:rPr>
          <w:lang w:val="en-US"/>
        </w:rPr>
        <w:t>0    /* Clinical Study Master */</w:t>
      </w:r>
    </w:p>
    <w:p w14:paraId="115BB57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CM</w:t>
      </w:r>
      <w:proofErr w:type="gramEnd"/>
      <w:r w:rsidRPr="006C1F81">
        <w:rPr>
          <w:lang w:val="en-US"/>
        </w:rPr>
        <w:t>1    /* Clinical Study Phase Master */</w:t>
      </w:r>
    </w:p>
    <w:p w14:paraId="064E779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CM</w:t>
      </w:r>
      <w:proofErr w:type="gramEnd"/>
      <w:r w:rsidRPr="006C1F81">
        <w:rPr>
          <w:lang w:val="en-US"/>
        </w:rPr>
        <w:t>2    /* Clinical Study Schedule Master */</w:t>
      </w:r>
    </w:p>
    <w:p w14:paraId="0B4ECD6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CNS</w:t>
      </w:r>
      <w:proofErr w:type="gramEnd"/>
      <w:r w:rsidRPr="006C1F81">
        <w:rPr>
          <w:lang w:val="en-US"/>
        </w:rPr>
        <w:t xml:space="preserve">    /* Clear Notification */</w:t>
      </w:r>
    </w:p>
    <w:p w14:paraId="6929967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CON</w:t>
      </w:r>
      <w:proofErr w:type="gramEnd"/>
      <w:r w:rsidRPr="006C1F81">
        <w:rPr>
          <w:lang w:val="en-US"/>
        </w:rPr>
        <w:t xml:space="preserve">    /* Consent Segment */</w:t>
      </w:r>
    </w:p>
    <w:p w14:paraId="7B7E551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CSP</w:t>
      </w:r>
      <w:proofErr w:type="gramEnd"/>
      <w:r w:rsidRPr="006C1F81">
        <w:rPr>
          <w:lang w:val="en-US"/>
        </w:rPr>
        <w:t xml:space="preserve">    /* Clinical Study Phase */</w:t>
      </w:r>
    </w:p>
    <w:p w14:paraId="3892D8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CSR</w:t>
      </w:r>
      <w:proofErr w:type="gramEnd"/>
      <w:r w:rsidRPr="006C1F81">
        <w:rPr>
          <w:lang w:val="en-US"/>
        </w:rPr>
        <w:t xml:space="preserve">    /* Clinical Study Registration */</w:t>
      </w:r>
    </w:p>
    <w:p w14:paraId="747B1B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CSS</w:t>
      </w:r>
      <w:proofErr w:type="gramEnd"/>
      <w:r w:rsidRPr="006C1F81">
        <w:rPr>
          <w:lang w:val="en-US"/>
        </w:rPr>
        <w:t xml:space="preserve">    /* Clinical Study Data Schedule Segment */</w:t>
      </w:r>
    </w:p>
    <w:p w14:paraId="31DF793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CTD</w:t>
      </w:r>
      <w:proofErr w:type="gramEnd"/>
      <w:r w:rsidRPr="006C1F81">
        <w:rPr>
          <w:lang w:val="en-US"/>
        </w:rPr>
        <w:t xml:space="preserve">    /* Contact Data */</w:t>
      </w:r>
    </w:p>
    <w:p w14:paraId="653A979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CTI</w:t>
      </w:r>
      <w:proofErr w:type="gramEnd"/>
      <w:r w:rsidRPr="006C1F81">
        <w:rPr>
          <w:lang w:val="en-US"/>
        </w:rPr>
        <w:t xml:space="preserve">    /* Clinical Trial Identification */</w:t>
      </w:r>
    </w:p>
    <w:p w14:paraId="13D636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CTR</w:t>
      </w:r>
      <w:proofErr w:type="gramEnd"/>
      <w:r w:rsidRPr="006C1F81">
        <w:rPr>
          <w:lang w:val="en-US"/>
        </w:rPr>
        <w:t xml:space="preserve">    /* Contract Master Outbound */</w:t>
      </w:r>
    </w:p>
    <w:p w14:paraId="1BF3B54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DB</w:t>
      </w:r>
      <w:proofErr w:type="gramEnd"/>
      <w:r w:rsidRPr="006C1F81">
        <w:rPr>
          <w:lang w:val="en-US"/>
        </w:rPr>
        <w:t>1    /* Disability */</w:t>
      </w:r>
    </w:p>
    <w:p w14:paraId="6F7DC33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DEV</w:t>
      </w:r>
      <w:proofErr w:type="gramEnd"/>
      <w:r w:rsidRPr="006C1F81">
        <w:rPr>
          <w:lang w:val="en-US"/>
        </w:rPr>
        <w:t xml:space="preserve">    /* Device */</w:t>
      </w:r>
    </w:p>
    <w:p w14:paraId="46B753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DG</w:t>
      </w:r>
      <w:proofErr w:type="gramEnd"/>
      <w:r w:rsidRPr="006C1F81">
        <w:rPr>
          <w:lang w:val="en-US"/>
        </w:rPr>
        <w:t>1    /* Diagnosis */</w:t>
      </w:r>
    </w:p>
    <w:p w14:paraId="020C123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DMI</w:t>
      </w:r>
      <w:proofErr w:type="gramEnd"/>
      <w:r w:rsidRPr="006C1F81">
        <w:rPr>
          <w:lang w:val="en-US"/>
        </w:rPr>
        <w:t xml:space="preserve">    /* DRG Master File Information */</w:t>
      </w:r>
    </w:p>
    <w:p w14:paraId="2423E6A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DON</w:t>
      </w:r>
      <w:proofErr w:type="gramEnd"/>
      <w:r w:rsidRPr="006C1F81">
        <w:rPr>
          <w:lang w:val="en-US"/>
        </w:rPr>
        <w:t xml:space="preserve">    /* Donation */</w:t>
      </w:r>
    </w:p>
    <w:p w14:paraId="1055701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DPS</w:t>
      </w:r>
      <w:proofErr w:type="gramEnd"/>
      <w:r w:rsidRPr="006C1F81">
        <w:rPr>
          <w:lang w:val="en-US"/>
        </w:rPr>
        <w:t xml:space="preserve">    /* Diagnosis and Procedure Code Segment */</w:t>
      </w:r>
    </w:p>
    <w:p w14:paraId="38BADD4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DRG</w:t>
      </w:r>
      <w:proofErr w:type="gramEnd"/>
      <w:r w:rsidRPr="006C1F81">
        <w:rPr>
          <w:lang w:val="en-US"/>
        </w:rPr>
        <w:t xml:space="preserve">    /* Diagnosis Related Group */</w:t>
      </w:r>
    </w:p>
    <w:p w14:paraId="73C7D75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DSC</w:t>
      </w:r>
      <w:proofErr w:type="gramEnd"/>
      <w:r w:rsidRPr="006C1F81">
        <w:rPr>
          <w:lang w:val="en-US"/>
        </w:rPr>
        <w:t xml:space="preserve">    /* Continuation Pointer */</w:t>
      </w:r>
    </w:p>
    <w:p w14:paraId="549D09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DSP</w:t>
      </w:r>
      <w:proofErr w:type="gramEnd"/>
      <w:r w:rsidRPr="006C1F81">
        <w:rPr>
          <w:lang w:val="en-US"/>
        </w:rPr>
        <w:t xml:space="preserve">    /* Display Data */</w:t>
      </w:r>
    </w:p>
    <w:p w14:paraId="278959C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DST</w:t>
      </w:r>
      <w:proofErr w:type="gramEnd"/>
      <w:r w:rsidRPr="006C1F81">
        <w:rPr>
          <w:lang w:val="en-US"/>
        </w:rPr>
        <w:t xml:space="preserve">    /* Transport Destination */</w:t>
      </w:r>
    </w:p>
    <w:p w14:paraId="5B4569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ECD</w:t>
      </w:r>
      <w:proofErr w:type="gramEnd"/>
      <w:r w:rsidRPr="006C1F81">
        <w:rPr>
          <w:lang w:val="en-US"/>
        </w:rPr>
        <w:t xml:space="preserve">    /* Equipment Command */</w:t>
      </w:r>
    </w:p>
    <w:p w14:paraId="10FAAC2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ECR</w:t>
      </w:r>
      <w:proofErr w:type="gramEnd"/>
      <w:r w:rsidRPr="006C1F81">
        <w:rPr>
          <w:lang w:val="en-US"/>
        </w:rPr>
        <w:t xml:space="preserve">    /* Equipment Command Response */</w:t>
      </w:r>
    </w:p>
    <w:p w14:paraId="7BAA695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EDU</w:t>
      </w:r>
      <w:proofErr w:type="gramEnd"/>
      <w:r w:rsidRPr="006C1F81">
        <w:rPr>
          <w:lang w:val="en-US"/>
        </w:rPr>
        <w:t xml:space="preserve">    /* Educational Detail */</w:t>
      </w:r>
    </w:p>
    <w:p w14:paraId="539747E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EQP</w:t>
      </w:r>
      <w:proofErr w:type="gramEnd"/>
      <w:r w:rsidRPr="006C1F81">
        <w:rPr>
          <w:lang w:val="en-US"/>
        </w:rPr>
        <w:t xml:space="preserve">    /* Equipment/log Service */</w:t>
      </w:r>
    </w:p>
    <w:p w14:paraId="6DAD5B8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EQU</w:t>
      </w:r>
      <w:proofErr w:type="gramEnd"/>
      <w:r w:rsidRPr="006C1F81">
        <w:rPr>
          <w:lang w:val="en-US"/>
        </w:rPr>
        <w:t xml:space="preserve">    /* Equipment Detail */</w:t>
      </w:r>
    </w:p>
    <w:p w14:paraId="2E9D2D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ERR</w:t>
      </w:r>
      <w:proofErr w:type="gramEnd"/>
      <w:r w:rsidRPr="006C1F81">
        <w:rPr>
          <w:lang w:val="en-US"/>
        </w:rPr>
        <w:t xml:space="preserve">    /* Error */</w:t>
      </w:r>
    </w:p>
    <w:p w14:paraId="5EDDB69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EVN</w:t>
      </w:r>
      <w:proofErr w:type="gramEnd"/>
      <w:r w:rsidRPr="006C1F81">
        <w:rPr>
          <w:lang w:val="en-US"/>
        </w:rPr>
        <w:t xml:space="preserve">    /* Event Type */</w:t>
      </w:r>
    </w:p>
    <w:p w14:paraId="7AB347A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FAC</w:t>
      </w:r>
      <w:proofErr w:type="gramEnd"/>
      <w:r w:rsidRPr="006C1F81">
        <w:rPr>
          <w:lang w:val="en-US"/>
        </w:rPr>
        <w:t xml:space="preserve">    /* Facility */</w:t>
      </w:r>
    </w:p>
    <w:p w14:paraId="4AD0A85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FHS</w:t>
      </w:r>
      <w:proofErr w:type="gramEnd"/>
      <w:r w:rsidRPr="006C1F81">
        <w:rPr>
          <w:lang w:val="en-US"/>
        </w:rPr>
        <w:t xml:space="preserve">    /* File Header */</w:t>
      </w:r>
    </w:p>
    <w:p w14:paraId="41D7B1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FT</w:t>
      </w:r>
      <w:proofErr w:type="gramEnd"/>
      <w:r w:rsidRPr="006C1F81">
        <w:rPr>
          <w:lang w:val="en-US"/>
        </w:rPr>
        <w:t>1    /* Financial Transaction */</w:t>
      </w:r>
    </w:p>
    <w:p w14:paraId="0ABDB06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FTS</w:t>
      </w:r>
      <w:proofErr w:type="gramEnd"/>
      <w:r w:rsidRPr="006C1F81">
        <w:rPr>
          <w:lang w:val="en-US"/>
        </w:rPr>
        <w:t xml:space="preserve">    /* File Trailer */</w:t>
      </w:r>
    </w:p>
    <w:p w14:paraId="2A25668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GOL</w:t>
      </w:r>
      <w:proofErr w:type="gramEnd"/>
      <w:r w:rsidRPr="006C1F81">
        <w:rPr>
          <w:lang w:val="en-US"/>
        </w:rPr>
        <w:t xml:space="preserve">    /* Goal Detail */</w:t>
      </w:r>
    </w:p>
    <w:p w14:paraId="77DA9C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GP</w:t>
      </w:r>
      <w:proofErr w:type="gramEnd"/>
      <w:r w:rsidRPr="006C1F81">
        <w:rPr>
          <w:lang w:val="en-US"/>
        </w:rPr>
        <w:t>1    /* Grouping/Reimbursement - Visit */</w:t>
      </w:r>
    </w:p>
    <w:p w14:paraId="18B411A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GP</w:t>
      </w:r>
      <w:proofErr w:type="gramEnd"/>
      <w:r w:rsidRPr="006C1F81">
        <w:rPr>
          <w:lang w:val="en-US"/>
        </w:rPr>
        <w:t>2    /* Grouping/Reimbursement - Procedure Line Item */</w:t>
      </w:r>
    </w:p>
    <w:p w14:paraId="4F16246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GT</w:t>
      </w:r>
      <w:proofErr w:type="gramEnd"/>
      <w:r w:rsidRPr="006C1F81">
        <w:rPr>
          <w:lang w:val="en-US"/>
        </w:rPr>
        <w:t>1    /* Guarantor */</w:t>
      </w:r>
    </w:p>
    <w:p w14:paraId="1F809E5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IAM</w:t>
      </w:r>
      <w:proofErr w:type="gramEnd"/>
      <w:r w:rsidRPr="006C1F81">
        <w:rPr>
          <w:lang w:val="en-US"/>
        </w:rPr>
        <w:t xml:space="preserve">    /* Patient Adverse Reaction Information */</w:t>
      </w:r>
    </w:p>
    <w:p w14:paraId="2446B47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IAR</w:t>
      </w:r>
      <w:proofErr w:type="gramEnd"/>
      <w:r w:rsidRPr="006C1F81">
        <w:rPr>
          <w:lang w:val="en-US"/>
        </w:rPr>
        <w:t xml:space="preserve">    /* allergy reaction */</w:t>
      </w:r>
    </w:p>
    <w:p w14:paraId="4786ED3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IIM</w:t>
      </w:r>
      <w:proofErr w:type="gramEnd"/>
      <w:r w:rsidRPr="006C1F81">
        <w:rPr>
          <w:lang w:val="en-US"/>
        </w:rPr>
        <w:t xml:space="preserve">    /* Inventory Item Master */</w:t>
      </w:r>
    </w:p>
    <w:p w14:paraId="1E4612B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ILT</w:t>
      </w:r>
      <w:proofErr w:type="gramEnd"/>
      <w:r w:rsidRPr="006C1F81">
        <w:rPr>
          <w:lang w:val="en-US"/>
        </w:rPr>
        <w:t xml:space="preserve">    /* Material Lot */</w:t>
      </w:r>
    </w:p>
    <w:p w14:paraId="0149E7B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</w:t>
      </w:r>
      <w:proofErr w:type="gramEnd"/>
      <w:r w:rsidRPr="006C1F81">
        <w:rPr>
          <w:lang w:val="en-US"/>
        </w:rPr>
        <w:t>1    /* Insurance */</w:t>
      </w:r>
    </w:p>
    <w:p w14:paraId="0B4BA93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</w:t>
      </w:r>
      <w:proofErr w:type="gramEnd"/>
      <w:r w:rsidRPr="006C1F81">
        <w:rPr>
          <w:lang w:val="en-US"/>
        </w:rPr>
        <w:t>2    /* Insurance Additional Information */</w:t>
      </w:r>
    </w:p>
    <w:p w14:paraId="70A7198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</w:t>
      </w:r>
      <w:proofErr w:type="gramEnd"/>
      <w:r w:rsidRPr="006C1F81">
        <w:rPr>
          <w:lang w:val="en-US"/>
        </w:rPr>
        <w:t>3    /* Insurance Additional Information, Certification */</w:t>
      </w:r>
    </w:p>
    <w:p w14:paraId="558BACD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INV</w:t>
      </w:r>
      <w:proofErr w:type="gramEnd"/>
      <w:r w:rsidRPr="006C1F81">
        <w:rPr>
          <w:lang w:val="en-US"/>
        </w:rPr>
        <w:t xml:space="preserve">    /* Inventory Detail */</w:t>
      </w:r>
    </w:p>
    <w:p w14:paraId="6A71C2E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IPC</w:t>
      </w:r>
      <w:proofErr w:type="gramEnd"/>
      <w:r w:rsidRPr="006C1F81">
        <w:rPr>
          <w:lang w:val="en-US"/>
        </w:rPr>
        <w:t xml:space="preserve">    /* Imaging Procedure Control Segment */</w:t>
      </w:r>
    </w:p>
    <w:p w14:paraId="294E6D1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IPR</w:t>
      </w:r>
      <w:proofErr w:type="gramEnd"/>
      <w:r w:rsidRPr="006C1F81">
        <w:rPr>
          <w:lang w:val="en-US"/>
        </w:rPr>
        <w:t xml:space="preserve">    /* Invoice Processing Results */</w:t>
      </w:r>
    </w:p>
    <w:p w14:paraId="40BAB62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ISD</w:t>
      </w:r>
      <w:proofErr w:type="gramEnd"/>
      <w:r w:rsidRPr="006C1F81">
        <w:rPr>
          <w:lang w:val="en-US"/>
        </w:rPr>
        <w:t xml:space="preserve">    /* Interaction Status Detail */</w:t>
      </w:r>
    </w:p>
    <w:p w14:paraId="55EC0B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ITM</w:t>
      </w:r>
      <w:proofErr w:type="gramEnd"/>
      <w:r w:rsidRPr="006C1F81">
        <w:rPr>
          <w:lang w:val="en-US"/>
        </w:rPr>
        <w:t xml:space="preserve">    /* Material Item */</w:t>
      </w:r>
    </w:p>
    <w:p w14:paraId="5B8EAD4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IVC</w:t>
      </w:r>
      <w:proofErr w:type="gramEnd"/>
      <w:r w:rsidRPr="006C1F81">
        <w:rPr>
          <w:lang w:val="en-US"/>
        </w:rPr>
        <w:t xml:space="preserve">    /* Invoice Segment */</w:t>
      </w:r>
    </w:p>
    <w:p w14:paraId="0B9AD19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IVT</w:t>
      </w:r>
      <w:proofErr w:type="gramEnd"/>
      <w:r w:rsidRPr="006C1F81">
        <w:rPr>
          <w:lang w:val="en-US"/>
        </w:rPr>
        <w:t xml:space="preserve">    /* Material Location */</w:t>
      </w:r>
    </w:p>
    <w:p w14:paraId="4D67624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LAN</w:t>
      </w:r>
      <w:proofErr w:type="gramEnd"/>
      <w:r w:rsidRPr="006C1F81">
        <w:rPr>
          <w:lang w:val="en-US"/>
        </w:rPr>
        <w:t xml:space="preserve">    /* Language Detail */</w:t>
      </w:r>
    </w:p>
    <w:p w14:paraId="1232F2A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LCC</w:t>
      </w:r>
      <w:proofErr w:type="gramEnd"/>
      <w:r w:rsidRPr="006C1F81">
        <w:rPr>
          <w:lang w:val="en-US"/>
        </w:rPr>
        <w:t xml:space="preserve">    /* Location Charge Code */</w:t>
      </w:r>
    </w:p>
    <w:p w14:paraId="4793998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LCH</w:t>
      </w:r>
      <w:proofErr w:type="gramEnd"/>
      <w:r w:rsidRPr="006C1F81">
        <w:rPr>
          <w:lang w:val="en-US"/>
        </w:rPr>
        <w:t xml:space="preserve">    /* Location Characteristic */</w:t>
      </w:r>
    </w:p>
    <w:p w14:paraId="0474C37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LDP</w:t>
      </w:r>
      <w:proofErr w:type="gramEnd"/>
      <w:r w:rsidRPr="006C1F81">
        <w:rPr>
          <w:lang w:val="en-US"/>
        </w:rPr>
        <w:t xml:space="preserve">    /* Location Department */</w:t>
      </w:r>
    </w:p>
    <w:p w14:paraId="0E7C02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LOC</w:t>
      </w:r>
      <w:proofErr w:type="gramEnd"/>
      <w:r w:rsidRPr="006C1F81">
        <w:rPr>
          <w:lang w:val="en-US"/>
        </w:rPr>
        <w:t xml:space="preserve">    /* Location Identification */</w:t>
      </w:r>
    </w:p>
    <w:p w14:paraId="4676DB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LRL</w:t>
      </w:r>
      <w:proofErr w:type="gramEnd"/>
      <w:r w:rsidRPr="006C1F81">
        <w:rPr>
          <w:lang w:val="en-US"/>
        </w:rPr>
        <w:t xml:space="preserve">    /* Location Relationship */</w:t>
      </w:r>
    </w:p>
    <w:p w14:paraId="58D0BD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MCP</w:t>
      </w:r>
      <w:proofErr w:type="gramEnd"/>
      <w:r w:rsidRPr="006C1F81">
        <w:rPr>
          <w:lang w:val="en-US"/>
        </w:rPr>
        <w:t xml:space="preserve">    /* Master File Coverage */</w:t>
      </w:r>
    </w:p>
    <w:p w14:paraId="5B02FA8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MFA</w:t>
      </w:r>
      <w:proofErr w:type="gramEnd"/>
      <w:r w:rsidRPr="006C1F81">
        <w:rPr>
          <w:lang w:val="en-US"/>
        </w:rPr>
        <w:t xml:space="preserve">    /* Master File Acknowledgment */</w:t>
      </w:r>
    </w:p>
    <w:p w14:paraId="1C5289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MFE</w:t>
      </w:r>
      <w:proofErr w:type="gramEnd"/>
      <w:r w:rsidRPr="006C1F81">
        <w:rPr>
          <w:lang w:val="en-US"/>
        </w:rPr>
        <w:t xml:space="preserve">    /* Master File Entry */</w:t>
      </w:r>
    </w:p>
    <w:p w14:paraId="2582245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MFI</w:t>
      </w:r>
      <w:proofErr w:type="gramEnd"/>
      <w:r w:rsidRPr="006C1F81">
        <w:rPr>
          <w:lang w:val="en-US"/>
        </w:rPr>
        <w:t xml:space="preserve">    /* Master File Identification */</w:t>
      </w:r>
    </w:p>
    <w:p w14:paraId="0CB9C06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MRG</w:t>
      </w:r>
      <w:proofErr w:type="gramEnd"/>
      <w:r w:rsidRPr="006C1F81">
        <w:rPr>
          <w:lang w:val="en-US"/>
        </w:rPr>
        <w:t xml:space="preserve">    /* Merge Patient Information */</w:t>
      </w:r>
    </w:p>
    <w:p w14:paraId="4D1707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MSA</w:t>
      </w:r>
      <w:proofErr w:type="gramEnd"/>
      <w:r w:rsidRPr="006C1F81">
        <w:rPr>
          <w:lang w:val="en-US"/>
        </w:rPr>
        <w:t xml:space="preserve">    /* Message Acknowledgment */</w:t>
      </w:r>
    </w:p>
    <w:p w14:paraId="077D5E2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MSH</w:t>
      </w:r>
      <w:proofErr w:type="gramEnd"/>
      <w:r w:rsidRPr="006C1F81">
        <w:rPr>
          <w:lang w:val="en-US"/>
        </w:rPr>
        <w:t xml:space="preserve">    /* Message Header */</w:t>
      </w:r>
    </w:p>
    <w:p w14:paraId="6F9160A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NCK</w:t>
      </w:r>
      <w:proofErr w:type="gramEnd"/>
      <w:r w:rsidRPr="006C1F81">
        <w:rPr>
          <w:lang w:val="en-US"/>
        </w:rPr>
        <w:t xml:space="preserve">    /* System Clock */</w:t>
      </w:r>
    </w:p>
    <w:p w14:paraId="373584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NDS</w:t>
      </w:r>
      <w:proofErr w:type="gramEnd"/>
      <w:r w:rsidRPr="006C1F81">
        <w:rPr>
          <w:lang w:val="en-US"/>
        </w:rPr>
        <w:t xml:space="preserve">    /* Notification Detail */</w:t>
      </w:r>
    </w:p>
    <w:p w14:paraId="1B25B4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NK</w:t>
      </w:r>
      <w:proofErr w:type="gramEnd"/>
      <w:r w:rsidRPr="006C1F81">
        <w:rPr>
          <w:lang w:val="en-US"/>
        </w:rPr>
        <w:t>1    /* Next of Kin / Associated Parties */</w:t>
      </w:r>
    </w:p>
    <w:p w14:paraId="1091D0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NPU</w:t>
      </w:r>
      <w:proofErr w:type="gramEnd"/>
      <w:r w:rsidRPr="006C1F81">
        <w:rPr>
          <w:lang w:val="en-US"/>
        </w:rPr>
        <w:t xml:space="preserve">    /* Bed Status Update */</w:t>
      </w:r>
    </w:p>
    <w:p w14:paraId="44F8B56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NSC</w:t>
      </w:r>
      <w:proofErr w:type="gramEnd"/>
      <w:r w:rsidRPr="006C1F81">
        <w:rPr>
          <w:lang w:val="en-US"/>
        </w:rPr>
        <w:t xml:space="preserve">    /* Application Status Change */</w:t>
      </w:r>
    </w:p>
    <w:p w14:paraId="1454611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NST</w:t>
      </w:r>
      <w:proofErr w:type="gramEnd"/>
      <w:r w:rsidRPr="006C1F81">
        <w:rPr>
          <w:lang w:val="en-US"/>
        </w:rPr>
        <w:t xml:space="preserve">    /* Application control level statistics */</w:t>
      </w:r>
    </w:p>
    <w:p w14:paraId="041DE1C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NTE</w:t>
      </w:r>
      <w:proofErr w:type="gramEnd"/>
      <w:r w:rsidRPr="006C1F81">
        <w:rPr>
          <w:lang w:val="en-US"/>
        </w:rPr>
        <w:t xml:space="preserve">    /* Notes and Comments */</w:t>
      </w:r>
    </w:p>
    <w:p w14:paraId="096ABBF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OBR</w:t>
      </w:r>
      <w:proofErr w:type="gramEnd"/>
      <w:r w:rsidRPr="006C1F81">
        <w:rPr>
          <w:lang w:val="en-US"/>
        </w:rPr>
        <w:t xml:space="preserve">    /* Observation Request */</w:t>
      </w:r>
    </w:p>
    <w:p w14:paraId="5EBA19E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OBX</w:t>
      </w:r>
      <w:proofErr w:type="gramEnd"/>
      <w:r w:rsidRPr="006C1F81">
        <w:rPr>
          <w:lang w:val="en-US"/>
        </w:rPr>
        <w:t xml:space="preserve">    /* Observation/Result */</w:t>
      </w:r>
    </w:p>
    <w:p w14:paraId="248049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ODS</w:t>
      </w:r>
      <w:proofErr w:type="gramEnd"/>
      <w:r w:rsidRPr="006C1F81">
        <w:rPr>
          <w:lang w:val="en-US"/>
        </w:rPr>
        <w:t xml:space="preserve">    /* Dietary Orders, Supplements, and Preferences */</w:t>
      </w:r>
    </w:p>
    <w:p w14:paraId="6886D4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ODT</w:t>
      </w:r>
      <w:proofErr w:type="gramEnd"/>
      <w:r w:rsidRPr="006C1F81">
        <w:rPr>
          <w:lang w:val="en-US"/>
        </w:rPr>
        <w:t xml:space="preserve">    /* Diet Tray Instructions */</w:t>
      </w:r>
    </w:p>
    <w:p w14:paraId="17999B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OH</w:t>
      </w:r>
      <w:proofErr w:type="gramEnd"/>
      <w:r w:rsidRPr="006C1F81">
        <w:rPr>
          <w:lang w:val="en-US"/>
        </w:rPr>
        <w:t>1    /* Person Employment Status */</w:t>
      </w:r>
    </w:p>
    <w:p w14:paraId="7AF744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OH</w:t>
      </w:r>
      <w:proofErr w:type="gramEnd"/>
      <w:r w:rsidRPr="006C1F81">
        <w:rPr>
          <w:lang w:val="en-US"/>
        </w:rPr>
        <w:t>2    /* Past or Present Job */</w:t>
      </w:r>
    </w:p>
    <w:p w14:paraId="7B13479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OH</w:t>
      </w:r>
      <w:proofErr w:type="gramEnd"/>
      <w:r w:rsidRPr="006C1F81">
        <w:rPr>
          <w:lang w:val="en-US"/>
        </w:rPr>
        <w:t>3    /* Usual Work */</w:t>
      </w:r>
    </w:p>
    <w:p w14:paraId="2DAF42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OH</w:t>
      </w:r>
      <w:proofErr w:type="gramEnd"/>
      <w:r w:rsidRPr="006C1F81">
        <w:rPr>
          <w:lang w:val="en-US"/>
        </w:rPr>
        <w:t>4    /* Combat Zone Work */</w:t>
      </w:r>
    </w:p>
    <w:p w14:paraId="3785DB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1    /* General Segment */</w:t>
      </w:r>
    </w:p>
    <w:p w14:paraId="254FAF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2    /* Numeric Observation */</w:t>
      </w:r>
    </w:p>
    <w:p w14:paraId="7D033CE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3    /* Categorical Service/Test/Observation */</w:t>
      </w:r>
    </w:p>
    <w:p w14:paraId="0043960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4    /* Observations that Require Specimens */</w:t>
      </w:r>
    </w:p>
    <w:p w14:paraId="3BDE47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5    /* Observation Batteries (Sets) */</w:t>
      </w:r>
    </w:p>
    <w:p w14:paraId="5958C1B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6    /* Observations that are Calculated from Other Observations */</w:t>
      </w:r>
    </w:p>
    <w:p w14:paraId="3D0DA6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</w:t>
      </w:r>
      <w:proofErr w:type="gramEnd"/>
      <w:r w:rsidRPr="006C1F81">
        <w:rPr>
          <w:lang w:val="en-US"/>
        </w:rPr>
        <w:t>7    /* Additional Basic Attributes */</w:t>
      </w:r>
    </w:p>
    <w:p w14:paraId="4FBBA48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OMC</w:t>
      </w:r>
      <w:proofErr w:type="gramEnd"/>
      <w:r w:rsidRPr="006C1F81">
        <w:rPr>
          <w:lang w:val="en-US"/>
        </w:rPr>
        <w:t xml:space="preserve">    /* Supporting Clinical Information */</w:t>
      </w:r>
    </w:p>
    <w:p w14:paraId="6CA47E9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ORC</w:t>
      </w:r>
      <w:proofErr w:type="gramEnd"/>
      <w:r w:rsidRPr="006C1F81">
        <w:rPr>
          <w:lang w:val="en-US"/>
        </w:rPr>
        <w:t xml:space="preserve">    /* Common Order */</w:t>
      </w:r>
    </w:p>
    <w:p w14:paraId="7D98C6E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ORG</w:t>
      </w:r>
      <w:proofErr w:type="gramEnd"/>
      <w:r w:rsidRPr="006C1F81">
        <w:rPr>
          <w:lang w:val="en-US"/>
        </w:rPr>
        <w:t xml:space="preserve">    /* Practitioner Organization Unit */</w:t>
      </w:r>
    </w:p>
    <w:p w14:paraId="6914B0A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OVR</w:t>
      </w:r>
      <w:proofErr w:type="gramEnd"/>
      <w:r w:rsidRPr="006C1F81">
        <w:rPr>
          <w:lang w:val="en-US"/>
        </w:rPr>
        <w:t xml:space="preserve">    /* Override Segment */</w:t>
      </w:r>
    </w:p>
    <w:p w14:paraId="59C95A1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PAC</w:t>
      </w:r>
      <w:proofErr w:type="gramEnd"/>
      <w:r w:rsidRPr="006C1F81">
        <w:rPr>
          <w:lang w:val="en-US"/>
        </w:rPr>
        <w:t xml:space="preserve">    /* Shipment Package */</w:t>
      </w:r>
    </w:p>
    <w:p w14:paraId="1C9329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PCE</w:t>
      </w:r>
      <w:proofErr w:type="gramEnd"/>
      <w:r w:rsidRPr="006C1F81">
        <w:rPr>
          <w:lang w:val="en-US"/>
        </w:rPr>
        <w:t xml:space="preserve">    /* Patient Charge Cost Center Exceptions */</w:t>
      </w:r>
    </w:p>
    <w:p w14:paraId="54A1B1B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PCR</w:t>
      </w:r>
      <w:proofErr w:type="gramEnd"/>
      <w:r w:rsidRPr="006C1F81">
        <w:rPr>
          <w:lang w:val="en-US"/>
        </w:rPr>
        <w:t xml:space="preserve">    /* Possible Causal Relationship */</w:t>
      </w:r>
    </w:p>
    <w:p w14:paraId="5A2ADDC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PD</w:t>
      </w:r>
      <w:proofErr w:type="gramEnd"/>
      <w:r w:rsidRPr="006C1F81">
        <w:rPr>
          <w:lang w:val="en-US"/>
        </w:rPr>
        <w:t>1    /* Patient Additional Demographic */</w:t>
      </w:r>
    </w:p>
    <w:p w14:paraId="398A9BD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PDA</w:t>
      </w:r>
      <w:proofErr w:type="gramEnd"/>
      <w:r w:rsidRPr="006C1F81">
        <w:rPr>
          <w:lang w:val="en-US"/>
        </w:rPr>
        <w:t xml:space="preserve">    /* Patient Death and Autopsy */</w:t>
      </w:r>
    </w:p>
    <w:p w14:paraId="1588852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PDC</w:t>
      </w:r>
      <w:proofErr w:type="gramEnd"/>
      <w:r w:rsidRPr="006C1F81">
        <w:rPr>
          <w:lang w:val="en-US"/>
        </w:rPr>
        <w:t xml:space="preserve">    /* Product Detail Country */</w:t>
      </w:r>
    </w:p>
    <w:p w14:paraId="316A10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PEO</w:t>
      </w:r>
      <w:proofErr w:type="gramEnd"/>
      <w:r w:rsidRPr="006C1F81">
        <w:rPr>
          <w:lang w:val="en-US"/>
        </w:rPr>
        <w:t xml:space="preserve">    /* Product Experience Observation */</w:t>
      </w:r>
    </w:p>
    <w:p w14:paraId="4D1723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PES</w:t>
      </w:r>
      <w:proofErr w:type="gramEnd"/>
      <w:r w:rsidRPr="006C1F81">
        <w:rPr>
          <w:lang w:val="en-US"/>
        </w:rPr>
        <w:t xml:space="preserve">    /* Product Experience Sender */</w:t>
      </w:r>
    </w:p>
    <w:p w14:paraId="0BBC4D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PID</w:t>
      </w:r>
      <w:proofErr w:type="gramEnd"/>
      <w:r w:rsidRPr="006C1F81">
        <w:rPr>
          <w:lang w:val="en-US"/>
        </w:rPr>
        <w:t xml:space="preserve">    /* Patient Identification */</w:t>
      </w:r>
    </w:p>
    <w:p w14:paraId="51FA550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PKG</w:t>
      </w:r>
      <w:proofErr w:type="gramEnd"/>
      <w:r w:rsidRPr="006C1F81">
        <w:rPr>
          <w:lang w:val="en-US"/>
        </w:rPr>
        <w:t xml:space="preserve">    /* Item Packaging */</w:t>
      </w:r>
    </w:p>
    <w:p w14:paraId="0B9BE0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</w:t>
      </w:r>
      <w:proofErr w:type="gramEnd"/>
      <w:r w:rsidRPr="006C1F81">
        <w:rPr>
          <w:lang w:val="en-US"/>
        </w:rPr>
        <w:t>1    /* Payer Master File */</w:t>
      </w:r>
    </w:p>
    <w:p w14:paraId="75FE9AD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PMT</w:t>
      </w:r>
      <w:proofErr w:type="gramEnd"/>
      <w:r w:rsidRPr="006C1F81">
        <w:rPr>
          <w:lang w:val="en-US"/>
        </w:rPr>
        <w:t xml:space="preserve">    /* Payment Information */</w:t>
      </w:r>
    </w:p>
    <w:p w14:paraId="43879F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</w:t>
      </w:r>
      <w:proofErr w:type="gramEnd"/>
      <w:r w:rsidRPr="006C1F81">
        <w:rPr>
          <w:lang w:val="en-US"/>
        </w:rPr>
        <w:t>1    /* Procedures */</w:t>
      </w:r>
    </w:p>
    <w:p w14:paraId="450A1FA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PRA</w:t>
      </w:r>
      <w:proofErr w:type="gramEnd"/>
      <w:r w:rsidRPr="006C1F81">
        <w:rPr>
          <w:lang w:val="en-US"/>
        </w:rPr>
        <w:t xml:space="preserve">    /* Practitioner Detail */</w:t>
      </w:r>
    </w:p>
    <w:p w14:paraId="306D8C5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PRB</w:t>
      </w:r>
      <w:proofErr w:type="gramEnd"/>
      <w:r w:rsidRPr="006C1F81">
        <w:rPr>
          <w:lang w:val="en-US"/>
        </w:rPr>
        <w:t xml:space="preserve">    /* Problem Details */</w:t>
      </w:r>
    </w:p>
    <w:p w14:paraId="75AD6EF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PRC</w:t>
      </w:r>
      <w:proofErr w:type="gramEnd"/>
      <w:r w:rsidRPr="006C1F81">
        <w:rPr>
          <w:lang w:val="en-US"/>
        </w:rPr>
        <w:t xml:space="preserve">    /* Pricing */</w:t>
      </w:r>
    </w:p>
    <w:p w14:paraId="198714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PRD</w:t>
      </w:r>
      <w:proofErr w:type="gramEnd"/>
      <w:r w:rsidRPr="006C1F81">
        <w:rPr>
          <w:lang w:val="en-US"/>
        </w:rPr>
        <w:t xml:space="preserve">    /* Provider Data */</w:t>
      </w:r>
    </w:p>
    <w:p w14:paraId="6E3CC8C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PRT</w:t>
      </w:r>
      <w:proofErr w:type="gramEnd"/>
      <w:r w:rsidRPr="006C1F81">
        <w:rPr>
          <w:lang w:val="en-US"/>
        </w:rPr>
        <w:t xml:space="preserve">    /* Participation Information */</w:t>
      </w:r>
    </w:p>
    <w:p w14:paraId="2CF08F0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PSG</w:t>
      </w:r>
      <w:proofErr w:type="gramEnd"/>
      <w:r w:rsidRPr="006C1F81">
        <w:rPr>
          <w:lang w:val="en-US"/>
        </w:rPr>
        <w:t xml:space="preserve">    /* Product/Service Group */</w:t>
      </w:r>
    </w:p>
    <w:p w14:paraId="23ACEE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PSH</w:t>
      </w:r>
      <w:proofErr w:type="gramEnd"/>
      <w:r w:rsidRPr="006C1F81">
        <w:rPr>
          <w:lang w:val="en-US"/>
        </w:rPr>
        <w:t xml:space="preserve">    /* Product Summary Header */</w:t>
      </w:r>
    </w:p>
    <w:p w14:paraId="3C4AF7C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PSL</w:t>
      </w:r>
      <w:proofErr w:type="gramEnd"/>
      <w:r w:rsidRPr="006C1F81">
        <w:rPr>
          <w:lang w:val="en-US"/>
        </w:rPr>
        <w:t xml:space="preserve">    /* Product/Service Line Item */</w:t>
      </w:r>
    </w:p>
    <w:p w14:paraId="2310084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PSS</w:t>
      </w:r>
      <w:proofErr w:type="gramEnd"/>
      <w:r w:rsidRPr="006C1F81">
        <w:rPr>
          <w:lang w:val="en-US"/>
        </w:rPr>
        <w:t xml:space="preserve">    /* Product/Service Section */</w:t>
      </w:r>
    </w:p>
    <w:p w14:paraId="391A38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PTH</w:t>
      </w:r>
      <w:proofErr w:type="gramEnd"/>
      <w:r w:rsidRPr="006C1F81">
        <w:rPr>
          <w:lang w:val="en-US"/>
        </w:rPr>
        <w:t xml:space="preserve">    /* Pathway */</w:t>
      </w:r>
    </w:p>
    <w:p w14:paraId="3DFFF6F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PV</w:t>
      </w:r>
      <w:proofErr w:type="gramEnd"/>
      <w:r w:rsidRPr="006C1F81">
        <w:rPr>
          <w:lang w:val="en-US"/>
        </w:rPr>
        <w:t>1    /* Patient Visit */</w:t>
      </w:r>
    </w:p>
    <w:p w14:paraId="1FB32E9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PV</w:t>
      </w:r>
      <w:proofErr w:type="gramEnd"/>
      <w:r w:rsidRPr="006C1F81">
        <w:rPr>
          <w:lang w:val="en-US"/>
        </w:rPr>
        <w:t>2    /* Patient Visit - Additional Information */</w:t>
      </w:r>
    </w:p>
    <w:p w14:paraId="380E1E4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PYE</w:t>
      </w:r>
      <w:proofErr w:type="gramEnd"/>
      <w:r w:rsidRPr="006C1F81">
        <w:rPr>
          <w:lang w:val="en-US"/>
        </w:rPr>
        <w:t xml:space="preserve">    /* Payee Information */</w:t>
      </w:r>
    </w:p>
    <w:p w14:paraId="10AD87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QAK</w:t>
      </w:r>
      <w:proofErr w:type="gramEnd"/>
      <w:r w:rsidRPr="006C1F81">
        <w:rPr>
          <w:lang w:val="en-US"/>
        </w:rPr>
        <w:t xml:space="preserve">    /* Query Acknowledgment */</w:t>
      </w:r>
    </w:p>
    <w:p w14:paraId="6C44770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QID</w:t>
      </w:r>
      <w:proofErr w:type="gramEnd"/>
      <w:r w:rsidRPr="006C1F81">
        <w:rPr>
          <w:lang w:val="en-US"/>
        </w:rPr>
        <w:t xml:space="preserve">    /* Query Identification */</w:t>
      </w:r>
    </w:p>
    <w:p w14:paraId="1996F88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QPD</w:t>
      </w:r>
      <w:proofErr w:type="gramEnd"/>
      <w:r w:rsidRPr="006C1F81">
        <w:rPr>
          <w:lang w:val="en-US"/>
        </w:rPr>
        <w:t xml:space="preserve">    /* Query Parameter Definition */</w:t>
      </w:r>
    </w:p>
    <w:p w14:paraId="4FC9E4E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QRI</w:t>
      </w:r>
      <w:proofErr w:type="gramEnd"/>
      <w:r w:rsidRPr="006C1F81">
        <w:rPr>
          <w:lang w:val="en-US"/>
        </w:rPr>
        <w:t xml:space="preserve">    /* Query Response Instance */</w:t>
      </w:r>
    </w:p>
    <w:p w14:paraId="0F5F6E2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RCP</w:t>
      </w:r>
      <w:proofErr w:type="gramEnd"/>
      <w:r w:rsidRPr="006C1F81">
        <w:rPr>
          <w:lang w:val="en-US"/>
        </w:rPr>
        <w:t xml:space="preserve">    /* Response Control Parameter */</w:t>
      </w:r>
    </w:p>
    <w:p w14:paraId="5B1187C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RDF</w:t>
      </w:r>
      <w:proofErr w:type="gramEnd"/>
      <w:r w:rsidRPr="006C1F81">
        <w:rPr>
          <w:lang w:val="en-US"/>
        </w:rPr>
        <w:t xml:space="preserve">    /* Table Row Definition */</w:t>
      </w:r>
    </w:p>
    <w:p w14:paraId="4A931E0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RDT</w:t>
      </w:r>
      <w:proofErr w:type="gramEnd"/>
      <w:r w:rsidRPr="006C1F81">
        <w:rPr>
          <w:lang w:val="en-US"/>
        </w:rPr>
        <w:t xml:space="preserve">    /* Table Row Data */</w:t>
      </w:r>
    </w:p>
    <w:p w14:paraId="08F3137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REL</w:t>
      </w:r>
      <w:proofErr w:type="gramEnd"/>
      <w:r w:rsidRPr="006C1F81">
        <w:rPr>
          <w:lang w:val="en-US"/>
        </w:rPr>
        <w:t xml:space="preserve">    /* Clinical Relationship Segment */</w:t>
      </w:r>
    </w:p>
    <w:p w14:paraId="703E5C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RF</w:t>
      </w:r>
      <w:proofErr w:type="gramEnd"/>
      <w:r w:rsidRPr="006C1F81">
        <w:rPr>
          <w:lang w:val="en-US"/>
        </w:rPr>
        <w:t>1    /* Referral Information */</w:t>
      </w:r>
    </w:p>
    <w:p w14:paraId="236D85A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RFI</w:t>
      </w:r>
      <w:proofErr w:type="gramEnd"/>
      <w:r w:rsidRPr="006C1F81">
        <w:rPr>
          <w:lang w:val="en-US"/>
        </w:rPr>
        <w:t xml:space="preserve">    /* Request for Information */</w:t>
      </w:r>
    </w:p>
    <w:p w14:paraId="3BAD952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RGS</w:t>
      </w:r>
      <w:proofErr w:type="gramEnd"/>
      <w:r w:rsidRPr="006C1F81">
        <w:rPr>
          <w:lang w:val="en-US"/>
        </w:rPr>
        <w:t xml:space="preserve">    /* Resource Group */</w:t>
      </w:r>
    </w:p>
    <w:p w14:paraId="0D402D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RMI</w:t>
      </w:r>
      <w:proofErr w:type="gramEnd"/>
      <w:r w:rsidRPr="006C1F81">
        <w:rPr>
          <w:lang w:val="en-US"/>
        </w:rPr>
        <w:t xml:space="preserve">    /* Risk Management Incident */</w:t>
      </w:r>
    </w:p>
    <w:p w14:paraId="722D88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</w:t>
      </w:r>
      <w:proofErr w:type="gramStart"/>
      <w:r w:rsidRPr="006C1F81">
        <w:rPr>
          <w:lang w:val="en-US"/>
        </w:rPr>
        <w:t>|  ROL</w:t>
      </w:r>
      <w:proofErr w:type="gramEnd"/>
      <w:r w:rsidRPr="006C1F81">
        <w:rPr>
          <w:lang w:val="en-US"/>
        </w:rPr>
        <w:t xml:space="preserve">    /* Role */</w:t>
      </w:r>
    </w:p>
    <w:p w14:paraId="57DB70D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RQ</w:t>
      </w:r>
      <w:proofErr w:type="gramEnd"/>
      <w:r w:rsidRPr="006C1F81">
        <w:rPr>
          <w:lang w:val="en-US"/>
        </w:rPr>
        <w:t>1    /* Requisition Detail-1 */</w:t>
      </w:r>
    </w:p>
    <w:p w14:paraId="1883F0B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RQD</w:t>
      </w:r>
      <w:proofErr w:type="gramEnd"/>
      <w:r w:rsidRPr="006C1F81">
        <w:rPr>
          <w:lang w:val="en-US"/>
        </w:rPr>
        <w:t xml:space="preserve">    /* Requisition Detail */</w:t>
      </w:r>
    </w:p>
    <w:p w14:paraId="18B79B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RXA</w:t>
      </w:r>
      <w:proofErr w:type="gramEnd"/>
      <w:r w:rsidRPr="006C1F81">
        <w:rPr>
          <w:lang w:val="en-US"/>
        </w:rPr>
        <w:t xml:space="preserve">    /* Pharmacy/Treatment Administration */</w:t>
      </w:r>
    </w:p>
    <w:p w14:paraId="56DB9F2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RXC</w:t>
      </w:r>
      <w:proofErr w:type="gramEnd"/>
      <w:r w:rsidRPr="006C1F81">
        <w:rPr>
          <w:lang w:val="en-US"/>
        </w:rPr>
        <w:t xml:space="preserve">    /* Pharmacy/Treatment Component Order */</w:t>
      </w:r>
    </w:p>
    <w:p w14:paraId="42755F3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RXD</w:t>
      </w:r>
      <w:proofErr w:type="gramEnd"/>
      <w:r w:rsidRPr="006C1F81">
        <w:rPr>
          <w:lang w:val="en-US"/>
        </w:rPr>
        <w:t xml:space="preserve">    /* Pharmacy/Treatment Dispense */</w:t>
      </w:r>
    </w:p>
    <w:p w14:paraId="2BD2250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RXE</w:t>
      </w:r>
      <w:proofErr w:type="gramEnd"/>
      <w:r w:rsidRPr="006C1F81">
        <w:rPr>
          <w:lang w:val="en-US"/>
        </w:rPr>
        <w:t xml:space="preserve">    /* Pharmacy/Treatment Encoded Order */</w:t>
      </w:r>
    </w:p>
    <w:p w14:paraId="37E3874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RXG</w:t>
      </w:r>
      <w:proofErr w:type="gramEnd"/>
      <w:r w:rsidRPr="006C1F81">
        <w:rPr>
          <w:lang w:val="en-US"/>
        </w:rPr>
        <w:t xml:space="preserve">    /* Pharmacy/Treatment Give */</w:t>
      </w:r>
    </w:p>
    <w:p w14:paraId="2EC8E9A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RXO</w:t>
      </w:r>
      <w:proofErr w:type="gramEnd"/>
      <w:r w:rsidRPr="006C1F81">
        <w:rPr>
          <w:lang w:val="en-US"/>
        </w:rPr>
        <w:t xml:space="preserve">    /* Pharmacy/Treatment Order */</w:t>
      </w:r>
    </w:p>
    <w:p w14:paraId="6CB7D2F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RXR</w:t>
      </w:r>
      <w:proofErr w:type="gramEnd"/>
      <w:r w:rsidRPr="006C1F81">
        <w:rPr>
          <w:lang w:val="en-US"/>
        </w:rPr>
        <w:t xml:space="preserve">    /* Pharmacy/Treatment Route */</w:t>
      </w:r>
    </w:p>
    <w:p w14:paraId="6324B21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RXV</w:t>
      </w:r>
      <w:proofErr w:type="gramEnd"/>
      <w:r w:rsidRPr="006C1F81">
        <w:rPr>
          <w:lang w:val="en-US"/>
        </w:rPr>
        <w:t xml:space="preserve">    /* Pharmacy/Treatment Infusion */</w:t>
      </w:r>
    </w:p>
    <w:p w14:paraId="11D0A89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SAC</w:t>
      </w:r>
      <w:proofErr w:type="gramEnd"/>
      <w:r w:rsidRPr="006C1F81">
        <w:rPr>
          <w:lang w:val="en-US"/>
        </w:rPr>
        <w:t xml:space="preserve">    /* Specimen Container detail */</w:t>
      </w:r>
    </w:p>
    <w:p w14:paraId="0CDFB3D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SCD</w:t>
      </w:r>
      <w:proofErr w:type="gramEnd"/>
      <w:r w:rsidRPr="006C1F81">
        <w:rPr>
          <w:lang w:val="en-US"/>
        </w:rPr>
        <w:t xml:space="preserve">    /* Anti-Microbial Cycle Data */</w:t>
      </w:r>
    </w:p>
    <w:p w14:paraId="7D023D6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SCH</w:t>
      </w:r>
      <w:proofErr w:type="gramEnd"/>
      <w:r w:rsidRPr="006C1F81">
        <w:rPr>
          <w:lang w:val="en-US"/>
        </w:rPr>
        <w:t xml:space="preserve">    /* Scheduling Activity Information */</w:t>
      </w:r>
    </w:p>
    <w:p w14:paraId="59FA888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SCP</w:t>
      </w:r>
      <w:proofErr w:type="gramEnd"/>
      <w:r w:rsidRPr="006C1F81">
        <w:rPr>
          <w:lang w:val="en-US"/>
        </w:rPr>
        <w:t xml:space="preserve">    /* Sterilizer Configuration (Anti-Microbial Devices) */</w:t>
      </w:r>
    </w:p>
    <w:p w14:paraId="7B53D93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SDD</w:t>
      </w:r>
      <w:proofErr w:type="gramEnd"/>
      <w:r w:rsidRPr="006C1F81">
        <w:rPr>
          <w:lang w:val="en-US"/>
        </w:rPr>
        <w:t xml:space="preserve">    /* Sterilization Device Data */</w:t>
      </w:r>
    </w:p>
    <w:p w14:paraId="5AC1D63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SFT</w:t>
      </w:r>
      <w:proofErr w:type="gramEnd"/>
      <w:r w:rsidRPr="006C1F81">
        <w:rPr>
          <w:lang w:val="en-US"/>
        </w:rPr>
        <w:t xml:space="preserve">    /* Software Segment */</w:t>
      </w:r>
    </w:p>
    <w:p w14:paraId="5944134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SGH</w:t>
      </w:r>
      <w:proofErr w:type="gramEnd"/>
      <w:r w:rsidRPr="006C1F81">
        <w:rPr>
          <w:lang w:val="en-US"/>
        </w:rPr>
        <w:t xml:space="preserve">    /* Segment Group Header */</w:t>
      </w:r>
    </w:p>
    <w:p w14:paraId="23A3C0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SGT</w:t>
      </w:r>
      <w:proofErr w:type="gramEnd"/>
      <w:r w:rsidRPr="006C1F81">
        <w:rPr>
          <w:lang w:val="en-US"/>
        </w:rPr>
        <w:t xml:space="preserve">    /* Segment Group Trailer */</w:t>
      </w:r>
    </w:p>
    <w:p w14:paraId="5C2CA71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SHP</w:t>
      </w:r>
      <w:proofErr w:type="gramEnd"/>
      <w:r w:rsidRPr="006C1F81">
        <w:rPr>
          <w:lang w:val="en-US"/>
        </w:rPr>
        <w:t xml:space="preserve">    /* Shipment */</w:t>
      </w:r>
    </w:p>
    <w:p w14:paraId="38135EF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SID</w:t>
      </w:r>
      <w:proofErr w:type="gramEnd"/>
      <w:r w:rsidRPr="006C1F81">
        <w:rPr>
          <w:lang w:val="en-US"/>
        </w:rPr>
        <w:t xml:space="preserve">    /* Substance Identifier */</w:t>
      </w:r>
    </w:p>
    <w:p w14:paraId="5A2F37B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SLT</w:t>
      </w:r>
      <w:proofErr w:type="gramEnd"/>
      <w:r w:rsidRPr="006C1F81">
        <w:rPr>
          <w:lang w:val="en-US"/>
        </w:rPr>
        <w:t xml:space="preserve">    /* Sterilization Lot */</w:t>
      </w:r>
    </w:p>
    <w:p w14:paraId="60796F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SPM</w:t>
      </w:r>
      <w:proofErr w:type="gramEnd"/>
      <w:r w:rsidRPr="006C1F81">
        <w:rPr>
          <w:lang w:val="en-US"/>
        </w:rPr>
        <w:t xml:space="preserve">    /* Specimen */</w:t>
      </w:r>
    </w:p>
    <w:p w14:paraId="2DBF086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STF</w:t>
      </w:r>
      <w:proofErr w:type="gramEnd"/>
      <w:r w:rsidRPr="006C1F81">
        <w:rPr>
          <w:lang w:val="en-US"/>
        </w:rPr>
        <w:t xml:space="preserve">    /* Staff Identification */</w:t>
      </w:r>
    </w:p>
    <w:p w14:paraId="14B26A9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STZ</w:t>
      </w:r>
      <w:proofErr w:type="gramEnd"/>
      <w:r w:rsidRPr="006C1F81">
        <w:rPr>
          <w:lang w:val="en-US"/>
        </w:rPr>
        <w:t xml:space="preserve">    /* Sterilization Parameter */</w:t>
      </w:r>
    </w:p>
    <w:p w14:paraId="1BAF7FB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TCC</w:t>
      </w:r>
      <w:proofErr w:type="gramEnd"/>
      <w:r w:rsidRPr="006C1F81">
        <w:rPr>
          <w:lang w:val="en-US"/>
        </w:rPr>
        <w:t xml:space="preserve">    /* Test Code Configuration */</w:t>
      </w:r>
    </w:p>
    <w:p w14:paraId="36C3620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TCD</w:t>
      </w:r>
      <w:proofErr w:type="gramEnd"/>
      <w:r w:rsidRPr="006C1F81">
        <w:rPr>
          <w:lang w:val="en-US"/>
        </w:rPr>
        <w:t xml:space="preserve">    /* Test Code Detail */</w:t>
      </w:r>
    </w:p>
    <w:p w14:paraId="00956D0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TQ</w:t>
      </w:r>
      <w:proofErr w:type="gramEnd"/>
      <w:r w:rsidRPr="006C1F81">
        <w:rPr>
          <w:lang w:val="en-US"/>
        </w:rPr>
        <w:t>1    /* Timing/Quantity */</w:t>
      </w:r>
    </w:p>
    <w:p w14:paraId="7F83A8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TQ</w:t>
      </w:r>
      <w:proofErr w:type="gramEnd"/>
      <w:r w:rsidRPr="006C1F81">
        <w:rPr>
          <w:lang w:val="en-US"/>
        </w:rPr>
        <w:t>2    /* Timing/Quantity Relationship */</w:t>
      </w:r>
    </w:p>
    <w:p w14:paraId="78F1F6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TXA</w:t>
      </w:r>
      <w:proofErr w:type="gramEnd"/>
      <w:r w:rsidRPr="006C1F81">
        <w:rPr>
          <w:lang w:val="en-US"/>
        </w:rPr>
        <w:t xml:space="preserve">    /* Transcription Document Header */</w:t>
      </w:r>
    </w:p>
    <w:p w14:paraId="758BB97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UAC</w:t>
      </w:r>
      <w:proofErr w:type="gramEnd"/>
      <w:r w:rsidRPr="006C1F81">
        <w:rPr>
          <w:lang w:val="en-US"/>
        </w:rPr>
        <w:t xml:space="preserve">    /* User Authentication Credential Segment */</w:t>
      </w:r>
    </w:p>
    <w:p w14:paraId="0C56E00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UB</w:t>
      </w:r>
      <w:proofErr w:type="gramEnd"/>
      <w:r w:rsidRPr="006C1F81">
        <w:rPr>
          <w:lang w:val="en-US"/>
        </w:rPr>
        <w:t>1    /* Uniform Billing Data 1 */</w:t>
      </w:r>
    </w:p>
    <w:p w14:paraId="7BDD1F4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UB</w:t>
      </w:r>
      <w:proofErr w:type="gramEnd"/>
      <w:r w:rsidRPr="006C1F81">
        <w:rPr>
          <w:lang w:val="en-US"/>
        </w:rPr>
        <w:t>2    /* Uniform Billing Data 2 */</w:t>
      </w:r>
    </w:p>
    <w:p w14:paraId="6D0572C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VAR</w:t>
      </w:r>
      <w:proofErr w:type="gramEnd"/>
      <w:r w:rsidRPr="006C1F81">
        <w:rPr>
          <w:lang w:val="en-US"/>
        </w:rPr>
        <w:t xml:space="preserve">    /* Variance */</w:t>
      </w:r>
    </w:p>
    <w:p w14:paraId="05113E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VND</w:t>
      </w:r>
      <w:proofErr w:type="gramEnd"/>
      <w:r w:rsidRPr="006C1F81">
        <w:rPr>
          <w:lang w:val="en-US"/>
        </w:rPr>
        <w:t xml:space="preserve">    /* Purchasing Vendor */</w:t>
      </w:r>
    </w:p>
    <w:p w14:paraId="01A6A1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</w:t>
      </w:r>
      <w:proofErr w:type="gramStart"/>
      <w:r w:rsidRPr="006C1F81">
        <w:rPr>
          <w:lang w:val="en-US"/>
        </w:rPr>
        <w:t>|  ZL</w:t>
      </w:r>
      <w:proofErr w:type="gramEnd"/>
      <w:r w:rsidRPr="006C1F81">
        <w:rPr>
          <w:lang w:val="en-US"/>
        </w:rPr>
        <w:t>7    /* (proposed example only) */</w:t>
      </w:r>
    </w:p>
    <w:p w14:paraId="7097EBF5" w14:textId="77777777" w:rsidR="006C1F81" w:rsidRDefault="006C1F81" w:rsidP="006C1F81"/>
    <w:p w14:paraId="0F441277" w14:textId="77777777" w:rsidR="006C1F81" w:rsidRPr="006C1F81" w:rsidRDefault="006C1F81" w:rsidP="006C1F81">
      <w:pPr>
        <w:pStyle w:val="eBNF"/>
        <w:rPr>
          <w:lang w:val="en-US"/>
        </w:rPr>
      </w:pPr>
    </w:p>
    <w:p w14:paraId="41851302" w14:textId="77777777" w:rsidR="006C1F81" w:rsidRDefault="006C1F81" w:rsidP="006C1F81"/>
    <w:p w14:paraId="2936FAE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Abstract */</w:t>
      </w:r>
    </w:p>
    <w:p w14:paraId="3D44858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ABS :</w:t>
      </w:r>
      <w:proofErr w:type="gramEnd"/>
      <w:r w:rsidRPr="006C1F81">
        <w:rPr>
          <w:lang w:val="en-US"/>
        </w:rPr>
        <w:t>= ABS-1 F-SEP ABS-2 F-SEP ABS-3 F-SEP ABS-4 F-SEP ABS-5 F-SEP ABS-6 F-SEP ABS-7 F-SEP ABS-8 F-SEP ABS-9 F-SEP ABS-10 F-SEP ABS-11 F-SEP ABS-12 F-SEP ABS-13 F-SEP ABS-14</w:t>
      </w:r>
    </w:p>
    <w:p w14:paraId="08C441F3" w14:textId="77777777" w:rsidR="006C1F81" w:rsidRDefault="006C1F81" w:rsidP="006C1F81"/>
    <w:p w14:paraId="6C22C4F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Accident */</w:t>
      </w:r>
    </w:p>
    <w:p w14:paraId="0CEA3E3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ACC :</w:t>
      </w:r>
      <w:proofErr w:type="gramEnd"/>
      <w:r w:rsidRPr="006C1F81">
        <w:rPr>
          <w:lang w:val="en-US"/>
        </w:rPr>
        <w:t>= ACC-1 F-SEP ACC-2 F-SEP ACC-3 F-SEP ACC-4 F-SEP ACC-5 F-SEP ACC-6 F-SEP ACC-7 F-SEP ACC-8 F-SEP ACC-9 F-SEP ACC-10 F-SEP ACC-11 F-SEP ACC-12 F-SEP ACC-13</w:t>
      </w:r>
    </w:p>
    <w:p w14:paraId="1160ECB1" w14:textId="77777777" w:rsidR="006C1F81" w:rsidRDefault="006C1F81" w:rsidP="006C1F81"/>
    <w:p w14:paraId="4E6504B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Addendum */</w:t>
      </w:r>
    </w:p>
    <w:p w14:paraId="1471AB3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ADD :</w:t>
      </w:r>
      <w:proofErr w:type="gramEnd"/>
      <w:r w:rsidRPr="006C1F81">
        <w:rPr>
          <w:lang w:val="en-US"/>
        </w:rPr>
        <w:t>= ADD-1</w:t>
      </w:r>
    </w:p>
    <w:p w14:paraId="67C2C15C" w14:textId="77777777" w:rsidR="006C1F81" w:rsidRDefault="006C1F81" w:rsidP="006C1F81"/>
    <w:p w14:paraId="3580D8D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 /* Adjustment */</w:t>
      </w:r>
    </w:p>
    <w:p w14:paraId="2B0B719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ADJ :</w:t>
      </w:r>
      <w:proofErr w:type="gramEnd"/>
      <w:r w:rsidRPr="006C1F81">
        <w:rPr>
          <w:lang w:val="en-US"/>
        </w:rPr>
        <w:t>= ADJ-1 F-SEP ADJ-2 F-SEP ADJ-3 F-SEP ADJ-4 F-SEP ADJ-5 F-SEP ADJ-6 F-SEP ADJ-7 F-SEP ADJ-8 F-SEP ADJ-9 F-SEP ADJ-10 F-SEP ADJ-11 F-SEP ADJ-12 F-SEP ADJ-13 F-SEP ADJ-14 F-SEP ADJ-15</w:t>
      </w:r>
    </w:p>
    <w:p w14:paraId="7111A49D" w14:textId="77777777" w:rsidR="006C1F81" w:rsidRDefault="006C1F81" w:rsidP="006C1F81"/>
    <w:p w14:paraId="4CE5176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Professional Affiliation */</w:t>
      </w:r>
    </w:p>
    <w:p w14:paraId="0BC02B6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AFF :</w:t>
      </w:r>
      <w:proofErr w:type="gramEnd"/>
      <w:r w:rsidRPr="006C1F81">
        <w:rPr>
          <w:lang w:val="en-US"/>
        </w:rPr>
        <w:t>= AFF-1 F-SEP AFF-2 F-SEP AFF-3 F-SEP AFF-4 F-SEP AFF-5</w:t>
      </w:r>
    </w:p>
    <w:p w14:paraId="664EE058" w14:textId="77777777" w:rsidR="006C1F81" w:rsidRDefault="006C1F81" w:rsidP="006C1F81"/>
    <w:p w14:paraId="7B0171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Information - General Resource */</w:t>
      </w:r>
    </w:p>
    <w:p w14:paraId="016A2EA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AIG :</w:t>
      </w:r>
      <w:proofErr w:type="gramEnd"/>
      <w:r w:rsidRPr="006C1F81">
        <w:rPr>
          <w:lang w:val="en-US"/>
        </w:rPr>
        <w:t>= AIG-1 F-SEP AIG-2 F-SEP AIG-3 F-SEP AIG-4 F-SEP AIG-5 F-SEP AIG-6 F-SEP AIG-7 F-SEP AIG-8 F-SEP AIG-9 F-SEP AIG-10 F-SEP AIG-11 F-SEP AIG-12 F-SEP AIG-13 F-SEP AIG-14</w:t>
      </w:r>
    </w:p>
    <w:p w14:paraId="618DA43F" w14:textId="77777777" w:rsidR="006C1F81" w:rsidRDefault="006C1F81" w:rsidP="006C1F81"/>
    <w:p w14:paraId="11E2F95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Information - Location Resource */</w:t>
      </w:r>
    </w:p>
    <w:p w14:paraId="4B83D4C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AIL :</w:t>
      </w:r>
      <w:proofErr w:type="gramEnd"/>
      <w:r w:rsidRPr="006C1F81">
        <w:rPr>
          <w:lang w:val="en-US"/>
        </w:rPr>
        <w:t>= AIL-1 F-SEP AIL-2 F-SEP AIL-3 F-SEP AIL-4 F-SEP AIL-5 F-SEP AIL-6 F-SEP AIL-7 F-SEP AIL-8 F-SEP AIL-9 F-SEP AIL-10 F-SEP AIL-11 F-SEP AIL-12</w:t>
      </w:r>
    </w:p>
    <w:p w14:paraId="1B876250" w14:textId="77777777" w:rsidR="006C1F81" w:rsidRDefault="006C1F81" w:rsidP="006C1F81"/>
    <w:p w14:paraId="33D3667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Information - Personnel Resource */</w:t>
      </w:r>
    </w:p>
    <w:p w14:paraId="500F9191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AIP :</w:t>
      </w:r>
      <w:proofErr w:type="gramEnd"/>
      <w:r w:rsidRPr="006C1F81">
        <w:rPr>
          <w:lang w:val="en-US"/>
        </w:rPr>
        <w:t>= AIP-1 F-SEP AIP-2 F-SEP AIP-3 F-SEP AIP-4 F-SEP AIP-5 F-SEP AIP-6 F-SEP AIP-7 F-SEP AIP-8 F-SEP AIP-9 F-SEP AIP-10 F-SEP AIP-11 F-SEP AIP-12</w:t>
      </w:r>
    </w:p>
    <w:p w14:paraId="00503E72" w14:textId="77777777" w:rsidR="006C1F81" w:rsidRDefault="006C1F81" w:rsidP="006C1F81"/>
    <w:p w14:paraId="21785B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Information */</w:t>
      </w:r>
    </w:p>
    <w:p w14:paraId="216B7C00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AIS :</w:t>
      </w:r>
      <w:proofErr w:type="gramEnd"/>
      <w:r w:rsidRPr="006C1F81">
        <w:rPr>
          <w:lang w:val="en-US"/>
        </w:rPr>
        <w:t>= AIS-1 F-SEP AIS-2 F-SEP AIS-3 F-SEP AIS-4 F-SEP AIS-5 F-SEP AIS-6 F-SEP AIS-7 F-SEP AIS-8 F-SEP AIS-9 F-SEP AIS-10 F-SEP AIS-11 F-SEP AIS-12</w:t>
      </w:r>
    </w:p>
    <w:p w14:paraId="3380D941" w14:textId="77777777" w:rsidR="006C1F81" w:rsidRDefault="006C1F81" w:rsidP="006C1F81"/>
    <w:p w14:paraId="711B508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Allergy Information */</w:t>
      </w:r>
    </w:p>
    <w:p w14:paraId="3FEC400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AL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AL1-1 F-SEP AL1-2 F-SEP AL1-3 F-SEP AL1-4 F-SEP AL1-5 F-SEP AL1-6</w:t>
      </w:r>
    </w:p>
    <w:p w14:paraId="65620ECF" w14:textId="77777777" w:rsidR="006C1F81" w:rsidRDefault="006C1F81" w:rsidP="006C1F81"/>
    <w:p w14:paraId="7DDEFE1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Preferences */</w:t>
      </w:r>
    </w:p>
    <w:p w14:paraId="6EC722A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APR :</w:t>
      </w:r>
      <w:proofErr w:type="gramEnd"/>
      <w:r w:rsidRPr="006C1F81">
        <w:rPr>
          <w:lang w:val="en-US"/>
        </w:rPr>
        <w:t>= APR-1 F-SEP APR-2 F-SEP APR-3 F-SEP APR-4 F-SEP APR-5</w:t>
      </w:r>
    </w:p>
    <w:p w14:paraId="68896092" w14:textId="77777777" w:rsidR="006C1F81" w:rsidRDefault="006C1F81" w:rsidP="006C1F81"/>
    <w:p w14:paraId="794A9D4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Appointment Request */</w:t>
      </w:r>
    </w:p>
    <w:p w14:paraId="3E80774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ARQ := ARQ-1 F-SEP ARQ-2 F-SEP ARQ-3 F-SEP ARQ-4 F-SEP ARQ-5 F-SEP ARQ-6 F-SEP ARQ-7 F-SEP ARQ-8 F-SEP ARQ-9 F-SEP ARQ-10 F-SEP ARQ-11 F-SEP ARQ-12 F-SEP ARQ-13 F-SEP ARQ-14 F-SEP ARQ-15 F-SEP ARQ-16 F-SEP ARQ-17 F-SEP ARQ-18 F-SEP ARQ-19 F-SEP ARQ-20 F-SEP ARQ-21 F-SEP ARQ-22 F-SEP ARQ-23 F-SEP ARQ-24 F-SEP ARQ-25 F-SEP ARQ-26</w:t>
      </w:r>
    </w:p>
    <w:p w14:paraId="616C812F" w14:textId="77777777" w:rsidR="006C1F81" w:rsidRDefault="006C1F81" w:rsidP="006C1F81"/>
    <w:p w14:paraId="1AA4D03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Access Restriction */</w:t>
      </w:r>
    </w:p>
    <w:p w14:paraId="3FD506F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ARV :</w:t>
      </w:r>
      <w:proofErr w:type="gramEnd"/>
      <w:r w:rsidRPr="006C1F81">
        <w:rPr>
          <w:lang w:val="en-US"/>
        </w:rPr>
        <w:t>= ARV-1 F-SEP ARV-2 F-SEP ARV-3 F-SEP ARV-4 F-SEP ARV-5 F-SEP ARV-6 F-SEP ARV-7 F-SEP ARV-8 F-SEP ARV-9 F-SEP ARV-10</w:t>
      </w:r>
    </w:p>
    <w:p w14:paraId="6A7990B7" w14:textId="77777777" w:rsidR="006C1F81" w:rsidRDefault="006C1F81" w:rsidP="006C1F81"/>
    <w:p w14:paraId="54B1ABE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Authorization Information */</w:t>
      </w:r>
    </w:p>
    <w:p w14:paraId="3F1C74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AUT := AUT-1 F-SEP AUT-2 F-SEP AUT-3 F-SEP AUT-4 F-SEP AUT-5 F-SEP AUT-6 F-SEP AUT-7 F-SEP AUT-8 F-SEP AUT-9 F-SEP AUT-10 F-SEP AUT-11 F-SEP AUT-12 F-SEP AUT-13 F-SEP AUT-14 F-SEP AUT-15 F-SEP AUT-16 F-SEP AUT-17 F-SEP AUT-18 F-SEP </w:t>
      </w:r>
      <w:r w:rsidRPr="006C1F81">
        <w:rPr>
          <w:lang w:val="en-US"/>
        </w:rPr>
        <w:lastRenderedPageBreak/>
        <w:t>AUT-19 F-SEP AUT-20 F-SEP AUT-21 F-SEP AUT-22 F-SEP AUT-23 F-SEP AUT-24 F-SEP AUT-25 F-SEP AUT-26 F-SEP AUT-27 F-SEP AUT-28 F-SEP AUT-29</w:t>
      </w:r>
    </w:p>
    <w:p w14:paraId="41A33DC5" w14:textId="77777777" w:rsidR="006C1F81" w:rsidRDefault="006C1F81" w:rsidP="006C1F81"/>
    <w:p w14:paraId="2E85759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Batch Header */</w:t>
      </w:r>
    </w:p>
    <w:p w14:paraId="50FD4FE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BHS :</w:t>
      </w:r>
      <w:proofErr w:type="gramEnd"/>
      <w:r w:rsidRPr="006C1F81">
        <w:rPr>
          <w:lang w:val="en-US"/>
        </w:rPr>
        <w:t>= BHS-1 F-SEP BHS-2 F-SEP BHS-3 F-SEP BHS-4 F-SEP BHS-5 F-SEP BHS-6 F-SEP BHS-7 F-SEP BHS-8 F-SEP BHS-9 F-SEP BHS-10 F-SEP BHS-11 F-SEP BHS-12 F-SEP BHS-13 F-SEP BHS-14 F-SEP BHS-15 F-SEP BHS-16 F-SEP BHS-17</w:t>
      </w:r>
    </w:p>
    <w:p w14:paraId="20EF9BFA" w14:textId="77777777" w:rsidR="006C1F81" w:rsidRDefault="006C1F81" w:rsidP="006C1F81"/>
    <w:p w14:paraId="233F82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Blood Code */</w:t>
      </w:r>
    </w:p>
    <w:p w14:paraId="568759F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BLC :</w:t>
      </w:r>
      <w:proofErr w:type="gramEnd"/>
      <w:r w:rsidRPr="006C1F81">
        <w:rPr>
          <w:lang w:val="en-US"/>
        </w:rPr>
        <w:t>= BLC-1 F-SEP BLC-2</w:t>
      </w:r>
    </w:p>
    <w:p w14:paraId="219403C5" w14:textId="77777777" w:rsidR="006C1F81" w:rsidRDefault="006C1F81" w:rsidP="006C1F81"/>
    <w:p w14:paraId="466173A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Billing */</w:t>
      </w:r>
    </w:p>
    <w:p w14:paraId="239DEA3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BLG :</w:t>
      </w:r>
      <w:proofErr w:type="gramEnd"/>
      <w:r w:rsidRPr="006C1F81">
        <w:rPr>
          <w:lang w:val="en-US"/>
        </w:rPr>
        <w:t>= BLG-1 F-SEP BLG-2 F-SEP BLG-3 F-SEP BLG-4</w:t>
      </w:r>
    </w:p>
    <w:p w14:paraId="7C2FFE92" w14:textId="77777777" w:rsidR="006C1F81" w:rsidRDefault="006C1F81" w:rsidP="006C1F81"/>
    <w:p w14:paraId="584634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Blood product order */</w:t>
      </w:r>
    </w:p>
    <w:p w14:paraId="184AB10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BPO :</w:t>
      </w:r>
      <w:proofErr w:type="gramEnd"/>
      <w:r w:rsidRPr="006C1F81">
        <w:rPr>
          <w:lang w:val="en-US"/>
        </w:rPr>
        <w:t>= BPO-1 F-SEP BPO-2 F-SEP BPO-3 F-SEP BPO-4 F-SEP BPO-5 F-SEP BPO-6 F-SEP BPO-7 F-SEP BPO-8 F-SEP BPO-9 F-SEP BPO-10 F-SEP BPO-11 F-SEP BPO-12 F-SEP BPO-13 F-SEP BPO-14</w:t>
      </w:r>
    </w:p>
    <w:p w14:paraId="0476279F" w14:textId="77777777" w:rsidR="006C1F81" w:rsidRDefault="006C1F81" w:rsidP="006C1F81"/>
    <w:p w14:paraId="43DABC9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Blood </w:t>
      </w:r>
      <w:proofErr w:type="gramStart"/>
      <w:r w:rsidRPr="006C1F81">
        <w:rPr>
          <w:lang w:val="en-US"/>
        </w:rPr>
        <w:t>product</w:t>
      </w:r>
      <w:proofErr w:type="gramEnd"/>
      <w:r w:rsidRPr="006C1F81">
        <w:rPr>
          <w:lang w:val="en-US"/>
        </w:rPr>
        <w:t xml:space="preserve"> dispense status */</w:t>
      </w:r>
    </w:p>
    <w:p w14:paraId="39814DF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BPX :</w:t>
      </w:r>
      <w:proofErr w:type="gramEnd"/>
      <w:r w:rsidRPr="006C1F81">
        <w:rPr>
          <w:lang w:val="en-US"/>
        </w:rPr>
        <w:t>= BPX-1 F-SEP BPX-2 F-SEP BPX-3 F-SEP BPX-4 F-SEP BPX-5 F-SEP BPX-6 F-SEP BPX-7 F-SEP BPX-8 F-SEP BPX-9 F-SEP BPX-10 F-SEP BPX-11 F-SEP BPX-12 F-SEP BPX-13 F-SEP BPX-14 F-SEP BPX-15 F-SEP BPX-16 F-SEP BPX-17 F-SEP BPX-18 F-SEP BPX-19 F-SEP BPX-20 F-SEP BPX-21 F-SEP BPX-22</w:t>
      </w:r>
    </w:p>
    <w:p w14:paraId="30999CAE" w14:textId="77777777" w:rsidR="006C1F81" w:rsidRDefault="006C1F81" w:rsidP="006C1F81"/>
    <w:p w14:paraId="101C9AC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Batch Trailer */</w:t>
      </w:r>
    </w:p>
    <w:p w14:paraId="346A766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BTS :</w:t>
      </w:r>
      <w:proofErr w:type="gramEnd"/>
      <w:r w:rsidRPr="006C1F81">
        <w:rPr>
          <w:lang w:val="en-US"/>
        </w:rPr>
        <w:t>= BTS-1 F-SEP BTS-2 F-SEP BTS-3</w:t>
      </w:r>
    </w:p>
    <w:p w14:paraId="734DD490" w14:textId="77777777" w:rsidR="006C1F81" w:rsidRDefault="006C1F81" w:rsidP="006C1F81"/>
    <w:p w14:paraId="0BE0958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Blood Product Transfusion/Disposition */</w:t>
      </w:r>
    </w:p>
    <w:p w14:paraId="41D4D6E0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BTX :</w:t>
      </w:r>
      <w:proofErr w:type="gramEnd"/>
      <w:r w:rsidRPr="006C1F81">
        <w:rPr>
          <w:lang w:val="en-US"/>
        </w:rPr>
        <w:t>= BTX-1 F-SEP BTX-2 F-SEP BTX-3 F-SEP BTX-4 F-SEP BTX-5 F-SEP BTX-6 F-SEP BTX-7 F-SEP BTX-8 F-SEP BTX-9 F-SEP BTX-10 F-SEP BTX-11 F-SEP BTX-12 F-SEP BTX-13 F-SEP BTX-14 F-SEP BTX-15 F-SEP BTX-16 F-SEP BTX-17 F-SEP BTX-18 F-SEP BTX-19 F-SEP BTX-20 F-SEP BTX-21</w:t>
      </w:r>
    </w:p>
    <w:p w14:paraId="1D4414C3" w14:textId="77777777" w:rsidR="006C1F81" w:rsidRDefault="006C1F81" w:rsidP="006C1F81"/>
    <w:p w14:paraId="57DD37F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Blood Unit Information */</w:t>
      </w:r>
    </w:p>
    <w:p w14:paraId="5CB897E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BUI :</w:t>
      </w:r>
      <w:proofErr w:type="gramEnd"/>
      <w:r w:rsidRPr="006C1F81">
        <w:rPr>
          <w:lang w:val="en-US"/>
        </w:rPr>
        <w:t>= BUI-1 F-SEP BUI-2 F-SEP BUI-3 F-SEP BUI-4 F-SEP BUI-5 F-SEP BUI-6 F-SEP BUI-7 F-SEP BUI-8 F-SEP BUI-9 F-SEP BUI-10 F-SEP BUI-11 F-SEP BUI-12 F-SEP BUI-13</w:t>
      </w:r>
    </w:p>
    <w:p w14:paraId="30A87A52" w14:textId="77777777" w:rsidR="006C1F81" w:rsidRDefault="006C1F81" w:rsidP="006C1F81"/>
    <w:p w14:paraId="4A6969D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Charge Description Master */</w:t>
      </w:r>
    </w:p>
    <w:p w14:paraId="490F277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CDM :</w:t>
      </w:r>
      <w:proofErr w:type="gramEnd"/>
      <w:r w:rsidRPr="006C1F81">
        <w:rPr>
          <w:lang w:val="en-US"/>
        </w:rPr>
        <w:t>= CDM-1 F-SEP CDM-2 F-SEP CDM-3 F-SEP CDM-4 F-SEP CDM-5 F-SEP CDM-6 F-SEP CDM-7 F-SEP CDM-8 F-SEP CDM-9 F-SEP CDM-10 F-SEP CDM-11 F-SEP CDM-12 F-SEP CDM-13</w:t>
      </w:r>
    </w:p>
    <w:p w14:paraId="6569D473" w14:textId="77777777" w:rsidR="006C1F81" w:rsidRDefault="006C1F81" w:rsidP="006C1F81"/>
    <w:p w14:paraId="28081F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Cumulative Dosage */</w:t>
      </w:r>
    </w:p>
    <w:p w14:paraId="5ABD0935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CDO :</w:t>
      </w:r>
      <w:proofErr w:type="gramEnd"/>
      <w:r w:rsidRPr="006C1F81">
        <w:rPr>
          <w:lang w:val="en-US"/>
        </w:rPr>
        <w:t>= CDO-1 F-SEP CDO-2 F-SEP CDO-3 F-SEP CDO-4</w:t>
      </w:r>
    </w:p>
    <w:p w14:paraId="21170EBF" w14:textId="77777777" w:rsidR="006C1F81" w:rsidRDefault="006C1F81" w:rsidP="006C1F81"/>
    <w:p w14:paraId="0C9D7CB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Certificate Detail */</w:t>
      </w:r>
    </w:p>
    <w:p w14:paraId="10C675B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CER := CER-1 F-SEP CER-2 F-SEP CER-3 F-SEP CER-4 F-SEP CER-5 F-SEP CER-6 F-SEP CER-7 F-SEP CER-8 F-SEP CER-9 F-SEP CER-10 F-SEP CER-11 F-SEP CER-12 F-SEP CER-13 F-SEP CER-14 F-SEP CER-15 F-SEP CER-16 F-SEP CER-17 F-SEP CER-18 F-SEP CER-19 F-SEP CER-20 F-SEP CER-21 F-SEP CER-22 F-SEP CER-23 F-SEP CER-24 F-SEP CER-25 F-SEP CER-26 F-SEP CER-27 F-SEP CER-28 F-SEP CER-29 F-SEP CER-30 F-SEP CER-31</w:t>
      </w:r>
    </w:p>
    <w:p w14:paraId="289DA86C" w14:textId="77777777" w:rsidR="006C1F81" w:rsidRDefault="006C1F81" w:rsidP="006C1F81"/>
    <w:p w14:paraId="4352F5A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Master */</w:t>
      </w:r>
    </w:p>
    <w:p w14:paraId="60A6C6E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CM</w:t>
      </w:r>
      <w:proofErr w:type="gramStart"/>
      <w:r w:rsidRPr="006C1F81">
        <w:rPr>
          <w:lang w:val="en-US"/>
        </w:rPr>
        <w:t>0 :</w:t>
      </w:r>
      <w:proofErr w:type="gramEnd"/>
      <w:r w:rsidRPr="006C1F81">
        <w:rPr>
          <w:lang w:val="en-US"/>
        </w:rPr>
        <w:t>= CM0-1 F-SEP CM0-2 F-SEP CM0-3 F-SEP CM0-4 F-SEP CM0-5 F-SEP CM0-6 F-SEP CM0-7 F-SEP CM0-8 F-SEP CM0-9 F-SEP CM0-10 F-SEP CM0-11</w:t>
      </w:r>
    </w:p>
    <w:p w14:paraId="792997CE" w14:textId="77777777" w:rsidR="006C1F81" w:rsidRDefault="006C1F81" w:rsidP="006C1F81"/>
    <w:p w14:paraId="4BB1BE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Phase Master */</w:t>
      </w:r>
    </w:p>
    <w:p w14:paraId="7CEFFB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CM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CM1-1 F-SEP CM1-2 F-SEP CM1-3</w:t>
      </w:r>
    </w:p>
    <w:p w14:paraId="1D88CF95" w14:textId="77777777" w:rsidR="006C1F81" w:rsidRDefault="006C1F81" w:rsidP="006C1F81"/>
    <w:p w14:paraId="24903E8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Schedule Master */</w:t>
      </w:r>
    </w:p>
    <w:p w14:paraId="4CBA974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CM</w:t>
      </w:r>
      <w:proofErr w:type="gramStart"/>
      <w:r w:rsidRPr="006C1F81">
        <w:rPr>
          <w:lang w:val="en-US"/>
        </w:rPr>
        <w:t>2 :</w:t>
      </w:r>
      <w:proofErr w:type="gramEnd"/>
      <w:r w:rsidRPr="006C1F81">
        <w:rPr>
          <w:lang w:val="en-US"/>
        </w:rPr>
        <w:t>= CM2-1 F-SEP CM2-2 F-SEP CM2-3 F-SEP CM2-4</w:t>
      </w:r>
    </w:p>
    <w:p w14:paraId="2D4981E4" w14:textId="77777777" w:rsidR="006C1F81" w:rsidRDefault="006C1F81" w:rsidP="006C1F81"/>
    <w:p w14:paraId="7808C32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Clear Notification */</w:t>
      </w:r>
    </w:p>
    <w:p w14:paraId="0334436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CNS :</w:t>
      </w:r>
      <w:proofErr w:type="gramEnd"/>
      <w:r w:rsidRPr="006C1F81">
        <w:rPr>
          <w:lang w:val="en-US"/>
        </w:rPr>
        <w:t>= CNS-1 F-SEP CNS-2 F-SEP CNS-3 F-SEP CNS-4 F-SEP CNS-5 F-SEP CNS-6</w:t>
      </w:r>
    </w:p>
    <w:p w14:paraId="070BA1B7" w14:textId="77777777" w:rsidR="006C1F81" w:rsidRDefault="006C1F81" w:rsidP="006C1F81"/>
    <w:p w14:paraId="6447994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Consent Segment */</w:t>
      </w:r>
    </w:p>
    <w:p w14:paraId="29D0720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CON := CON-1 F-SEP CON-2 F-SEP CON-3 F-SEP CON-4 F-SEP CON-5 F-SEP CON-6 F-SEP CON-7 F-SEP CON-8 F-SEP CON-9 F-SEP CON-10 F-SEP CON-11 F-SEP CON-12 F-SEP CON-13 F-SEP CON-14 F-SEP CON-15 F-SEP CON-16 F-SEP CON-17 F-SEP CON-18 F-SEP CON-19 F-SEP CON-20 F-SEP CON-21 F-SEP CON-22 F-SEP CON-23 F-SEP CON-24 F-SEP CON-25</w:t>
      </w:r>
    </w:p>
    <w:p w14:paraId="3CB281E1" w14:textId="77777777" w:rsidR="006C1F81" w:rsidRDefault="006C1F81" w:rsidP="006C1F81"/>
    <w:p w14:paraId="272D75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Phase */</w:t>
      </w:r>
    </w:p>
    <w:p w14:paraId="1609092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CSP :</w:t>
      </w:r>
      <w:proofErr w:type="gramEnd"/>
      <w:r w:rsidRPr="006C1F81">
        <w:rPr>
          <w:lang w:val="en-US"/>
        </w:rPr>
        <w:t>= CSP-1 F-SEP CSP-2 F-SEP CSP-3 F-SEP CSP-4</w:t>
      </w:r>
    </w:p>
    <w:p w14:paraId="73B0EEB0" w14:textId="77777777" w:rsidR="006C1F81" w:rsidRDefault="006C1F81" w:rsidP="006C1F81"/>
    <w:p w14:paraId="65C1C7C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Registration */</w:t>
      </w:r>
    </w:p>
    <w:p w14:paraId="56190DA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CSR :</w:t>
      </w:r>
      <w:proofErr w:type="gramEnd"/>
      <w:r w:rsidRPr="006C1F81">
        <w:rPr>
          <w:lang w:val="en-US"/>
        </w:rPr>
        <w:t>= CSR-1 F-SEP CSR-2 F-SEP CSR-3 F-SEP CSR-4 F-SEP CSR-5 F-SEP CSR-6 F-SEP CSR-7 F-SEP CSR-8 F-SEP CSR-9 F-SEP CSR-10 F-SEP CSR-11 F-SEP CSR-12 F-SEP CSR-13 F-SEP CSR-14 F-SEP CSR-15 F-SEP CSR-16 F-SEP CSR-17</w:t>
      </w:r>
    </w:p>
    <w:p w14:paraId="1A2DB801" w14:textId="77777777" w:rsidR="006C1F81" w:rsidRDefault="006C1F81" w:rsidP="006C1F81"/>
    <w:p w14:paraId="66F8CD4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Study Data Schedule Segment */</w:t>
      </w:r>
    </w:p>
    <w:p w14:paraId="71E76771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CSS :</w:t>
      </w:r>
      <w:proofErr w:type="gramEnd"/>
      <w:r w:rsidRPr="006C1F81">
        <w:rPr>
          <w:lang w:val="en-US"/>
        </w:rPr>
        <w:t>= CSS-1 F-SEP CSS-2 F-SEP CSS-3</w:t>
      </w:r>
    </w:p>
    <w:p w14:paraId="55784DAA" w14:textId="77777777" w:rsidR="006C1F81" w:rsidRDefault="006C1F81" w:rsidP="006C1F81"/>
    <w:p w14:paraId="034857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Contact Data */</w:t>
      </w:r>
    </w:p>
    <w:p w14:paraId="0941C92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CTD :</w:t>
      </w:r>
      <w:proofErr w:type="gramEnd"/>
      <w:r w:rsidRPr="006C1F81">
        <w:rPr>
          <w:lang w:val="en-US"/>
        </w:rPr>
        <w:t>= CTD-1 F-SEP CTD-2 F-SEP CTD-3 F-SEP CTD-4 F-SEP CTD-5 F-SEP CTD-6 F-SEP CTD-7</w:t>
      </w:r>
    </w:p>
    <w:p w14:paraId="3BCE8EB3" w14:textId="77777777" w:rsidR="006C1F81" w:rsidRDefault="006C1F81" w:rsidP="006C1F81"/>
    <w:p w14:paraId="7E4535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Trial Identification */</w:t>
      </w:r>
    </w:p>
    <w:p w14:paraId="40344A8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lastRenderedPageBreak/>
        <w:t>CTI :</w:t>
      </w:r>
      <w:proofErr w:type="gramEnd"/>
      <w:r w:rsidRPr="006C1F81">
        <w:rPr>
          <w:lang w:val="en-US"/>
        </w:rPr>
        <w:t>= CTI-1 F-SEP CTI-2 F-SEP CTI-3 F-SEP CTI-4</w:t>
      </w:r>
    </w:p>
    <w:p w14:paraId="311CECF3" w14:textId="77777777" w:rsidR="006C1F81" w:rsidRDefault="006C1F81" w:rsidP="006C1F81"/>
    <w:p w14:paraId="3DBAE51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Contract Master Outbound */</w:t>
      </w:r>
    </w:p>
    <w:p w14:paraId="45F29F42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CTR :</w:t>
      </w:r>
      <w:proofErr w:type="gramEnd"/>
      <w:r w:rsidRPr="006C1F81">
        <w:rPr>
          <w:lang w:val="en-US"/>
        </w:rPr>
        <w:t>= CTR-1 F-SEP CTR-2 F-SEP CTR-3 F-SEP CTR-4 F-SEP CTR-5 F-SEP CTR-6 F-SEP CTR-7 F-SEP CTR-8 F-SEP CTR-9 F-SEP CTR-10 F-SEP CTR-11 F-SEP CTR-12 F-SEP CTR-13 F-SEP CTR-14 F-SEP CTR-15 F-SEP CTR-16 F-SEP CTR-17 F-SEP CTR-18 F-SEP CTR-19 F-SEP CTR-20 F-SEP CTR-21</w:t>
      </w:r>
    </w:p>
    <w:p w14:paraId="07D477E7" w14:textId="77777777" w:rsidR="006C1F81" w:rsidRDefault="006C1F81" w:rsidP="006C1F81"/>
    <w:p w14:paraId="7D0892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Disability */</w:t>
      </w:r>
    </w:p>
    <w:p w14:paraId="4CFBC4F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DB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DB1-1 F-SEP DB1-2 F-SEP DB1-3 F-SEP DB1-4 F-SEP DB1-5 F-SEP DB1-6 F-SEP DB1-7 F-SEP DB1-8</w:t>
      </w:r>
    </w:p>
    <w:p w14:paraId="71C0BFB3" w14:textId="77777777" w:rsidR="006C1F81" w:rsidRDefault="006C1F81" w:rsidP="006C1F81"/>
    <w:p w14:paraId="0A873329" w14:textId="77777777" w:rsidR="006C1F81" w:rsidRDefault="006C1F81" w:rsidP="006C1F81">
      <w:r>
        <w:t xml:space="preserve">    /* Device */</w:t>
      </w:r>
    </w:p>
    <w:p w14:paraId="7FC26C8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DEV :</w:t>
      </w:r>
      <w:proofErr w:type="gramEnd"/>
      <w:r w:rsidRPr="006C1F81">
        <w:rPr>
          <w:lang w:val="en-US"/>
        </w:rPr>
        <w:t>= DEV-1 F-SEP DEV-2 F-SEP DEV-3 F-SEP DEV-4 F-SEP DEV-5 F-SEP DEV-6 F-SEP DEV-7 F-SEP DEV-8 F-SEP DEV-9 F-SEP DEV-10 F-SEP DEV-11 F-SEP DEV-12 F-SEP DEV-13 F-SEP DEV-14 F-SEP DEV-15 F-SEP DEV-16 F-SEP DEV-17</w:t>
      </w:r>
    </w:p>
    <w:p w14:paraId="60CB7A6C" w14:textId="77777777" w:rsidR="006C1F81" w:rsidRDefault="006C1F81" w:rsidP="006C1F81"/>
    <w:p w14:paraId="79245E5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Diagnosis */</w:t>
      </w:r>
    </w:p>
    <w:p w14:paraId="034533E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DG1 := DG1-1 F-SEP DG1-2 F-SEP DG1-3 F-SEP DG1-4 F-SEP DG1-5 F-SEP DG1-6 F-SEP DG1-7 F-SEP DG1-8 F-SEP DG1-9 F-SEP DG1-10 F-SEP DG1-11 F-SEP DG1-12 F-SEP DG1-13 F-SEP DG1-14 F-SEP DG1-15 F-SEP DG1-16 F-SEP DG1-17 F-SEP DG1-18 F-SEP DG1-19 F-SEP DG1-20 F-SEP DG1-21 F-SEP DG1-22 F-SEP DG1-23 F-SEP DG1-24 F-SEP DG1-25 F-SEP DG1-26</w:t>
      </w:r>
    </w:p>
    <w:p w14:paraId="10E44922" w14:textId="77777777" w:rsidR="006C1F81" w:rsidRDefault="006C1F81" w:rsidP="006C1F81"/>
    <w:p w14:paraId="20D663A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DRG Master File Information */</w:t>
      </w:r>
    </w:p>
    <w:p w14:paraId="5BB93D3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DMI :</w:t>
      </w:r>
      <w:proofErr w:type="gramEnd"/>
      <w:r w:rsidRPr="006C1F81">
        <w:rPr>
          <w:lang w:val="en-US"/>
        </w:rPr>
        <w:t>= DMI-1 F-SEP DMI-2 F-SEP DMI-3 F-SEP DMI-4 F-SEP DMI-5</w:t>
      </w:r>
    </w:p>
    <w:p w14:paraId="6C6ED22E" w14:textId="77777777" w:rsidR="006C1F81" w:rsidRDefault="006C1F81" w:rsidP="006C1F81"/>
    <w:p w14:paraId="72820F1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Donation */</w:t>
      </w:r>
    </w:p>
    <w:p w14:paraId="0288EF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DON := DON-1 F-SEP DON-2 F-SEP DON-3 F-SEP DON-4 F-SEP DON-5 F-SEP DON-6 F-SEP DON-7 F-SEP DON-8 F-SEP DON-9 F-SEP DON-10 F-SEP DON-11 F-SEP DON-12 F-SEP DON-13 F-SEP DON-14 F-SEP DON-15 F-SEP DON-16 F-SEP DON-17 F-SEP DON-18 F-SEP DON-19 F-SEP DON-20 F-SEP DON-21 F-SEP DON-22 F-SEP DON-23 F-SEP DON-24 F-SEP DON-25 F-SEP DON-26 F-SEP DON-27 F-SEP DON-28 F-SEP DON-29 F-SEP DON-30 F-SEP DON-31 F-SEP DON-32 F-SEP DON-33 F-SEP DON-34</w:t>
      </w:r>
    </w:p>
    <w:p w14:paraId="5A6418E2" w14:textId="77777777" w:rsidR="006C1F81" w:rsidRDefault="006C1F81" w:rsidP="006C1F81"/>
    <w:p w14:paraId="4D1B83A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Diagnosis and Procedure Code Segment */</w:t>
      </w:r>
    </w:p>
    <w:p w14:paraId="3396573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DPS :</w:t>
      </w:r>
      <w:proofErr w:type="gramEnd"/>
      <w:r w:rsidRPr="006C1F81">
        <w:rPr>
          <w:lang w:val="en-US"/>
        </w:rPr>
        <w:t>= DPS-1 F-SEP DPS-2 F-SEP DPS-3 F-SEP DPS-4 F-SEP DPS-5</w:t>
      </w:r>
    </w:p>
    <w:p w14:paraId="299C9FA4" w14:textId="77777777" w:rsidR="006C1F81" w:rsidRDefault="006C1F81" w:rsidP="006C1F81"/>
    <w:p w14:paraId="78A5151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Diagnosis Related Group */</w:t>
      </w:r>
    </w:p>
    <w:p w14:paraId="702619B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DRG := DRG-1 F-SEP DRG-2 F-SEP DRG-3 F-SEP DRG-4 F-SEP DRG-5 F-SEP DRG-6 F-SEP DRG-7 F-SEP DRG-8 F-SEP DRG-9 F-SEP DRG-10 F-SEP DRG-11 F-SEP DRG-12 F-SEP DRG-13 F-SEP DRG-14 F-SEP DRG-15 F-SEP DRG-16 F-SEP DRG-17 F-SEP DRG-18 F-SEP DRG-19 F-SEP DRG-20 F-SEP DRG-21 F-SEP DRG-22 F-SEP DRG-23 F-SEP DRG-24 F-SEP DRG-25 F-SEP DRG-26 F-SEP DRG-27 F-SEP DRG-28 F-SEP DRG-29 F-SEP DRG-30 F-SEP DRG-31 F-SEP DRG-32 F-SEP DRG-33</w:t>
      </w:r>
    </w:p>
    <w:p w14:paraId="00B695DF" w14:textId="77777777" w:rsidR="006C1F81" w:rsidRDefault="006C1F81" w:rsidP="006C1F81"/>
    <w:p w14:paraId="77A04B9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 /* Continuation Pointer */</w:t>
      </w:r>
    </w:p>
    <w:p w14:paraId="5B821B22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DSC :</w:t>
      </w:r>
      <w:proofErr w:type="gramEnd"/>
      <w:r w:rsidRPr="006C1F81">
        <w:rPr>
          <w:lang w:val="en-US"/>
        </w:rPr>
        <w:t>= DSC-1 F-SEP DSC-2</w:t>
      </w:r>
    </w:p>
    <w:p w14:paraId="2957BCD9" w14:textId="77777777" w:rsidR="006C1F81" w:rsidRDefault="006C1F81" w:rsidP="006C1F81"/>
    <w:p w14:paraId="25F48DF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Display Data */</w:t>
      </w:r>
    </w:p>
    <w:p w14:paraId="31F76BB0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DSP :</w:t>
      </w:r>
      <w:proofErr w:type="gramEnd"/>
      <w:r w:rsidRPr="006C1F81">
        <w:rPr>
          <w:lang w:val="en-US"/>
        </w:rPr>
        <w:t>= DSP-1 F-SEP DSP-2 F-SEP DSP-3 F-SEP DSP-4 F-SEP DSP-5</w:t>
      </w:r>
    </w:p>
    <w:p w14:paraId="7BEB1DCB" w14:textId="77777777" w:rsidR="006C1F81" w:rsidRDefault="006C1F81" w:rsidP="006C1F81"/>
    <w:p w14:paraId="05E2F3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Transport Destination */</w:t>
      </w:r>
    </w:p>
    <w:p w14:paraId="6E9CA2D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DST :</w:t>
      </w:r>
      <w:proofErr w:type="gramEnd"/>
      <w:r w:rsidRPr="006C1F81">
        <w:rPr>
          <w:lang w:val="en-US"/>
        </w:rPr>
        <w:t>= DST-1 F-SEP DST-2</w:t>
      </w:r>
    </w:p>
    <w:p w14:paraId="0A210CF2" w14:textId="77777777" w:rsidR="006C1F81" w:rsidRDefault="006C1F81" w:rsidP="006C1F81"/>
    <w:p w14:paraId="30FA61C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Equipment Command */</w:t>
      </w:r>
    </w:p>
    <w:p w14:paraId="1085DC2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ECD :</w:t>
      </w:r>
      <w:proofErr w:type="gramEnd"/>
      <w:r w:rsidRPr="006C1F81">
        <w:rPr>
          <w:lang w:val="en-US"/>
        </w:rPr>
        <w:t>= ECD-1 F-SEP ECD-2 F-SEP ECD-3 F-SEP ECD-4 F-SEP ECD-5</w:t>
      </w:r>
    </w:p>
    <w:p w14:paraId="7A5C4565" w14:textId="77777777" w:rsidR="006C1F81" w:rsidRDefault="006C1F81" w:rsidP="006C1F81"/>
    <w:p w14:paraId="40DF237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Equipment Command Response */</w:t>
      </w:r>
    </w:p>
    <w:p w14:paraId="4B61262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ECR :</w:t>
      </w:r>
      <w:proofErr w:type="gramEnd"/>
      <w:r w:rsidRPr="006C1F81">
        <w:rPr>
          <w:lang w:val="en-US"/>
        </w:rPr>
        <w:t>= ECR-1 F-SEP ECR-2 F-SEP ECR-3</w:t>
      </w:r>
    </w:p>
    <w:p w14:paraId="6902C69E" w14:textId="77777777" w:rsidR="006C1F81" w:rsidRDefault="006C1F81" w:rsidP="006C1F81"/>
    <w:p w14:paraId="2A8A8AA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Educational Detail */</w:t>
      </w:r>
    </w:p>
    <w:p w14:paraId="1FF691D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EDU :</w:t>
      </w:r>
      <w:proofErr w:type="gramEnd"/>
      <w:r w:rsidRPr="006C1F81">
        <w:rPr>
          <w:lang w:val="en-US"/>
        </w:rPr>
        <w:t>= EDU-1 F-SEP EDU-2 F-SEP EDU-3 F-SEP EDU-4 F-SEP EDU-5 F-SEP EDU-6 F-SEP EDU-7 F-SEP EDU-8 F-SEP EDU-9</w:t>
      </w:r>
    </w:p>
    <w:p w14:paraId="5145EF7F" w14:textId="77777777" w:rsidR="006C1F81" w:rsidRDefault="006C1F81" w:rsidP="006C1F81"/>
    <w:p w14:paraId="0301C7C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Equipment/log Service */</w:t>
      </w:r>
    </w:p>
    <w:p w14:paraId="765A2C0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EQP :</w:t>
      </w:r>
      <w:proofErr w:type="gramEnd"/>
      <w:r w:rsidRPr="006C1F81">
        <w:rPr>
          <w:lang w:val="en-US"/>
        </w:rPr>
        <w:t>= EQP-1 F-SEP EQP-2 F-SEP EQP-3 F-SEP EQP-4 F-SEP EQP-5</w:t>
      </w:r>
    </w:p>
    <w:p w14:paraId="7C5809B8" w14:textId="77777777" w:rsidR="006C1F81" w:rsidRDefault="006C1F81" w:rsidP="006C1F81"/>
    <w:p w14:paraId="5879CE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Equipment Detail */</w:t>
      </w:r>
    </w:p>
    <w:p w14:paraId="53F226A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EQU :</w:t>
      </w:r>
      <w:proofErr w:type="gramEnd"/>
      <w:r w:rsidRPr="006C1F81">
        <w:rPr>
          <w:lang w:val="en-US"/>
        </w:rPr>
        <w:t>= EQU-1 F-SEP EQU-2 F-SEP EQU-3 F-SEP EQU-4 F-SEP EQU-5 F-SEP EQU-6</w:t>
      </w:r>
    </w:p>
    <w:p w14:paraId="0BC1F82A" w14:textId="77777777" w:rsidR="006C1F81" w:rsidRDefault="006C1F81" w:rsidP="006C1F81"/>
    <w:p w14:paraId="2B5A23C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Error */</w:t>
      </w:r>
    </w:p>
    <w:p w14:paraId="3C1B257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ERR :</w:t>
      </w:r>
      <w:proofErr w:type="gramEnd"/>
      <w:r w:rsidRPr="006C1F81">
        <w:rPr>
          <w:lang w:val="en-US"/>
        </w:rPr>
        <w:t>= ERR-1 F-SEP ERR-2 F-SEP ERR-3 F-SEP ERR-4 F-SEP ERR-5 F-SEP ERR-6 F-SEP ERR-7 F-SEP ERR-8 F-SEP ERR-9 F-SEP ERR-10 F-SEP ERR-11 F-SEP ERR-12</w:t>
      </w:r>
    </w:p>
    <w:p w14:paraId="78792B75" w14:textId="77777777" w:rsidR="006C1F81" w:rsidRDefault="006C1F81" w:rsidP="006C1F81"/>
    <w:p w14:paraId="5B8510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Event Type */</w:t>
      </w:r>
    </w:p>
    <w:p w14:paraId="1AD8E48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EVN :</w:t>
      </w:r>
      <w:proofErr w:type="gramEnd"/>
      <w:r w:rsidRPr="006C1F81">
        <w:rPr>
          <w:lang w:val="en-US"/>
        </w:rPr>
        <w:t>= EVN-1 F-SEP EVN-2 F-SEP EVN-3 F-SEP EVN-4 F-SEP EVN-5 F-SEP EVN-6 F-SEP EVN-7</w:t>
      </w:r>
    </w:p>
    <w:p w14:paraId="0DC44A84" w14:textId="77777777" w:rsidR="006C1F81" w:rsidRDefault="006C1F81" w:rsidP="006C1F81"/>
    <w:p w14:paraId="3E6B6F4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Facility */</w:t>
      </w:r>
    </w:p>
    <w:p w14:paraId="3A9837D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FAC :</w:t>
      </w:r>
      <w:proofErr w:type="gramEnd"/>
      <w:r w:rsidRPr="006C1F81">
        <w:rPr>
          <w:lang w:val="en-US"/>
        </w:rPr>
        <w:t>= FAC-1 F-SEP FAC-2 F-SEP FAC-3 F-SEP FAC-4 F-SEP FAC-5 F-SEP FAC-6 F-SEP FAC-7 F-SEP FAC-8 F-SEP FAC-9 F-SEP FAC-10 F-SEP FAC-11 F-SEP FAC-12</w:t>
      </w:r>
    </w:p>
    <w:p w14:paraId="7CA39037" w14:textId="77777777" w:rsidR="006C1F81" w:rsidRDefault="006C1F81" w:rsidP="006C1F81"/>
    <w:p w14:paraId="29E08F0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File Header */</w:t>
      </w:r>
    </w:p>
    <w:p w14:paraId="26DB117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FHS :</w:t>
      </w:r>
      <w:proofErr w:type="gramEnd"/>
      <w:r w:rsidRPr="006C1F81">
        <w:rPr>
          <w:lang w:val="en-US"/>
        </w:rPr>
        <w:t>= FHS-1 F-SEP FHS-2 F-SEP FHS-3 F-SEP FHS-4 F-SEP FHS-5 F-SEP FHS-6 F-SEP FHS-7 F-SEP FHS-8 F-SEP FHS-9 F-SEP FHS-10 F-SEP FHS-11 F-SEP FHS-12 F-SEP FHS-13 F-SEP FHS-14 F-SEP FHS-15 F-SEP FHS-16 F-SEP FHS-17</w:t>
      </w:r>
    </w:p>
    <w:p w14:paraId="3D3A2F51" w14:textId="77777777" w:rsidR="006C1F81" w:rsidRDefault="006C1F81" w:rsidP="006C1F81"/>
    <w:p w14:paraId="7C36008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Financial Transaction */</w:t>
      </w:r>
    </w:p>
    <w:p w14:paraId="3EBF2D8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FT1 := FT1-1 F-SEP FT1-2 F-SEP FT1-3 F-SEP FT1-4 F-SEP FT1-5 F-SEP FT1-6 F-SEP FT1-7 F-SEP FT1-8 F-SEP FT1-9 F-SEP FT1-10 F-SEP FT1-11 F-SEP FT1-12 F-SEP FT1-13 F-SEP FT1-14 F-SEP FT1-15 F-SEP FT1-16 F-SEP FT1-17 F-SEP FT1-18 F-SEP FT1-19 F-SEP FT1-20 F-SEP FT1-21 F-SEP FT1-22 F-SEP FT1-23 F-SEP FT1-24 F-SEP FT1-25 F-SEP FT1-26 F-SEP FT1-27 F-SEP FT1-28 F-SEP FT1-29 F-SEP FT1-30 F-SEP FT1-31 F-SEP FT1-32 F-SEP FT1-33 F-SEP FT1-34 F-SEP FT1-35 F-SEP FT1-36 F-SEP FT1-37 F-SEP FT1-38 F-SEP FT1-39 F-SEP FT1-40 F-SEP FT1-41 F-SEP FT1-42 F-SEP FT1-43 F-SEP FT1-44 F-SEP FT1-45 F-SEP FT1-46 F-SEP FT1-47 F-SEP FT1-48 F-SEP FT1-49 F-SEP FT1-50 F-SEP FT1-51 F-SEP FT1-52 F-SEP FT1-53 F-SEP FT1-54 F-SEP FT1-55 F-SEP FT1-56</w:t>
      </w:r>
    </w:p>
    <w:p w14:paraId="4742A93A" w14:textId="77777777" w:rsidR="006C1F81" w:rsidRDefault="006C1F81" w:rsidP="006C1F81"/>
    <w:p w14:paraId="6362E25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File Trailer */</w:t>
      </w:r>
    </w:p>
    <w:p w14:paraId="639246B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FTS :</w:t>
      </w:r>
      <w:proofErr w:type="gramEnd"/>
      <w:r w:rsidRPr="006C1F81">
        <w:rPr>
          <w:lang w:val="en-US"/>
        </w:rPr>
        <w:t>= FTS-1 F-SEP FTS-2</w:t>
      </w:r>
    </w:p>
    <w:p w14:paraId="7DB0119A" w14:textId="77777777" w:rsidR="006C1F81" w:rsidRDefault="006C1F81" w:rsidP="006C1F81"/>
    <w:p w14:paraId="66A03E7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Goal Detail */</w:t>
      </w:r>
    </w:p>
    <w:p w14:paraId="2C88A535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GOL :</w:t>
      </w:r>
      <w:proofErr w:type="gramEnd"/>
      <w:r w:rsidRPr="006C1F81">
        <w:rPr>
          <w:lang w:val="en-US"/>
        </w:rPr>
        <w:t>= GOL-1 F-SEP GOL-2 F-SEP GOL-3 F-SEP GOL-4 F-SEP GOL-5 F-SEP GOL-6 F-SEP GOL-7 F-SEP GOL-8 F-SEP GOL-9 F-SEP GOL-10 F-SEP GOL-11 F-SEP GOL-12 F-SEP GOL-13 F-SEP GOL-14 F-SEP GOL-15 F-SEP GOL-16 F-SEP GOL-17 F-SEP GOL-18 F-SEP GOL-19 F-SEP GOL-20 F-SEP GOL-21 F-SEP GOL-22</w:t>
      </w:r>
    </w:p>
    <w:p w14:paraId="1136BD85" w14:textId="77777777" w:rsidR="006C1F81" w:rsidRDefault="006C1F81" w:rsidP="006C1F81"/>
    <w:p w14:paraId="7C1153E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Grouping/Reimbursement - Visit */</w:t>
      </w:r>
    </w:p>
    <w:p w14:paraId="3FCDCFA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GP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GP1-1 F-SEP GP1-2 F-SEP GP1-3 F-SEP GP1-4 F-SEP GP1-5</w:t>
      </w:r>
    </w:p>
    <w:p w14:paraId="55A39BEC" w14:textId="77777777" w:rsidR="006C1F81" w:rsidRDefault="006C1F81" w:rsidP="006C1F81"/>
    <w:p w14:paraId="00A1824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Grouping/Reimbursement - Procedure Line Item */</w:t>
      </w:r>
    </w:p>
    <w:p w14:paraId="4F10AE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GP</w:t>
      </w:r>
      <w:proofErr w:type="gramStart"/>
      <w:r w:rsidRPr="006C1F81">
        <w:rPr>
          <w:lang w:val="en-US"/>
        </w:rPr>
        <w:t>2 :</w:t>
      </w:r>
      <w:proofErr w:type="gramEnd"/>
      <w:r w:rsidRPr="006C1F81">
        <w:rPr>
          <w:lang w:val="en-US"/>
        </w:rPr>
        <w:t>= GP2-1 F-SEP GP2-2 F-SEP GP2-3 F-SEP GP2-4 F-SEP GP2-5 F-SEP GP2-6 F-SEP GP2-7 F-SEP GP2-8 F-SEP GP2-9 F-SEP GP2-10 F-SEP GP2-11 F-SEP GP2-12 F-SEP GP2-13 F-SEP GP2-14</w:t>
      </w:r>
    </w:p>
    <w:p w14:paraId="4E012986" w14:textId="77777777" w:rsidR="006C1F81" w:rsidRDefault="006C1F81" w:rsidP="006C1F81"/>
    <w:p w14:paraId="1DA2E4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Guarantor */</w:t>
      </w:r>
    </w:p>
    <w:p w14:paraId="0D2029E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GT1 := GT1-1 F-SEP GT1-2 F-SEP GT1-3 F-SEP GT1-4 F-SEP GT1-5 F-SEP GT1-6 F-SEP GT1-7 F-SEP GT1-8 F-SEP GT1-9 F-SEP GT1-10 F-SEP GT1-11 F-SEP GT1-12 F-SEP GT1-13 F-SEP GT1-14 F-SEP GT1-15 F-SEP GT1-16 F-SEP GT1-17 F-SEP GT1-18 F-SEP GT1-19 F-SEP GT1-20 F-SEP GT1-21 F-SEP GT1-22 F-SEP GT1-23 F-SEP GT1-24 F-SEP GT1-25 F-SEP GT1-26 F-SEP GT1-27 F-SEP GT1-28 F-SEP GT1-29 F-SEP GT1-30 F-SEP GT1-31 F-SEP GT1-32 F-SEP GT1-33 F-SEP GT1-34 F-SEP GT1-35 F-SEP GT1-36 F-SEP GT1-37 F-SEP GT1-38 F-SEP GT1-39 F-SEP GT1-40 F-SEP GT1-41 F-SEP GT1-42 F-SEP GT1-43 F-SEP GT1-44 F-SEP GT1-45 F-SEP GT1-46 F-SEP GT1-47 F-SEP GT1-48 F-SEP GT1-49 F-SEP GT1-50 F-SEP GT1-51 F-SEP GT1-52 F-SEP GT1-53 F-SEP GT1-54 F-SEP GT1-55 F-SEP GT1-56 F-SEP GT1-57</w:t>
      </w:r>
    </w:p>
    <w:p w14:paraId="25F3E2B3" w14:textId="77777777" w:rsidR="006C1F81" w:rsidRDefault="006C1F81" w:rsidP="006C1F81"/>
    <w:p w14:paraId="184CC2D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Adverse Reaction Information */</w:t>
      </w:r>
    </w:p>
    <w:p w14:paraId="53DACB4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IAM := IAM-1 F-SEP IAM-2 F-SEP IAM-3 F-SEP IAM-4 F-SEP IAM-5 F-SEP IAM-6 F-SEP IAM-7 F-SEP IAM-8 F-SEP IAM-9 F-SEP IAM-10 F-SEP IAM-11 F-SEP IAM-12 F-SEP IAM-13 F-SEP IAM-14 F-SEP IAM-15 F-SEP IAM-16 F-SEP IAM-17 F-SEP IAM-18 F-SEP IAM-19 F-SEP IAM-20 F-SEP IAM-21 F-SEP IAM-22 F-SEP IAM-23 F-SEP IAM-24 F-SEP IAM-25 F-SEP IAM-26 F-SEP IAM-27 F-SEP IAM-28 F-SEP IAM-29 F-SEP IAM-30</w:t>
      </w:r>
    </w:p>
    <w:p w14:paraId="0BB64116" w14:textId="77777777" w:rsidR="006C1F81" w:rsidRDefault="006C1F81" w:rsidP="006C1F81"/>
    <w:p w14:paraId="69EBA2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allergy reaction */</w:t>
      </w:r>
    </w:p>
    <w:p w14:paraId="0FD88E0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IAR :</w:t>
      </w:r>
      <w:proofErr w:type="gramEnd"/>
      <w:r w:rsidRPr="006C1F81">
        <w:rPr>
          <w:lang w:val="en-US"/>
        </w:rPr>
        <w:t>= IAR-1 F-SEP IAR-2 F-SEP IAR-3 F-SEP IAR-4</w:t>
      </w:r>
    </w:p>
    <w:p w14:paraId="01CCFB96" w14:textId="77777777" w:rsidR="006C1F81" w:rsidRDefault="006C1F81" w:rsidP="006C1F81"/>
    <w:p w14:paraId="2FDC4B9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Inventory Item Master */</w:t>
      </w:r>
    </w:p>
    <w:p w14:paraId="314C85C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IIM :</w:t>
      </w:r>
      <w:proofErr w:type="gramEnd"/>
      <w:r w:rsidRPr="006C1F81">
        <w:rPr>
          <w:lang w:val="en-US"/>
        </w:rPr>
        <w:t>= IIM-1 F-SEP IIM-2 F-SEP IIM-3 F-SEP IIM-4 F-SEP IIM-5 F-SEP IIM-6 F-SEP IIM-7 F-SEP IIM-8 F-SEP IIM-9 F-SEP IIM-10 F-SEP IIM-11 F-SEP IIM-12 F-SEP IIM-13 F-SEP IIM-14 F-SEP IIM-15</w:t>
      </w:r>
    </w:p>
    <w:p w14:paraId="5FB4C3F6" w14:textId="77777777" w:rsidR="006C1F81" w:rsidRDefault="006C1F81" w:rsidP="006C1F81"/>
    <w:p w14:paraId="34CE95B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Material Lot */</w:t>
      </w:r>
    </w:p>
    <w:p w14:paraId="7451CBF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ILT :</w:t>
      </w:r>
      <w:proofErr w:type="gramEnd"/>
      <w:r w:rsidRPr="006C1F81">
        <w:rPr>
          <w:lang w:val="en-US"/>
        </w:rPr>
        <w:t>= ILT-1 F-SEP ILT-2 F-SEP ILT-3 F-SEP ILT-4 F-SEP ILT-5 F-SEP ILT-6 F-SEP ILT-7 F-SEP ILT-8 F-SEP ILT-9 F-SEP ILT-10</w:t>
      </w:r>
    </w:p>
    <w:p w14:paraId="010BB28F" w14:textId="77777777" w:rsidR="006C1F81" w:rsidRDefault="006C1F81" w:rsidP="006C1F81"/>
    <w:p w14:paraId="38CDBEF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Insurance */</w:t>
      </w:r>
    </w:p>
    <w:p w14:paraId="4824BB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IN1 := IN1-1 F-SEP IN1-2 F-SEP IN1-3 F-SEP IN1-4 F-SEP IN1-5 F-SEP IN1-6 F-SEP IN1-7 F-SEP IN1-8 F-SEP IN1-9 F-SEP IN1-10 F-SEP IN1-11 F-SEP IN1-12 F-SEP IN1-13 F-SEP IN1-14 F-SEP IN1-15 F-SEP IN1-16 F-SEP IN1-17 F-SEP IN1-18 F-SEP IN1-19 F-SEP IN1-20 F-SEP IN1-21 F-SEP IN1-22 F-SEP IN1-23 F-SEP IN1-24 F-SEP IN1-25 F-SEP IN1-26 F-SEP IN1-27 F-SEP IN1-28 F-SEP IN1-29 F-SEP IN1-30 F-SEP IN1-31 F-SEP IN1-32 F-SEP IN1-33 F-SEP IN1-34 F-SEP IN1-35 F-SEP IN1-36 F-SEP IN1-37 F-SEP IN1-38 F-SEP IN1-39 F-SEP IN1-40 F-SEP IN1-41 F-SEP IN1-42 F-SEP IN1-43 F-SEP IN1-44 F-SEP IN1-45 F-SEP IN1-46 F-SEP IN1-47 F-SEP IN1-48 F-SEP IN1-49 F-SEP IN1-50 F-SEP IN1-51 F-SEP IN1-52 F-SEP IN1-53 F-SEP IN1-54 F-SEP IN1-55</w:t>
      </w:r>
    </w:p>
    <w:p w14:paraId="44432012" w14:textId="77777777" w:rsidR="006C1F81" w:rsidRDefault="006C1F81" w:rsidP="006C1F81"/>
    <w:p w14:paraId="5E32274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Insurance Additional Information */</w:t>
      </w:r>
    </w:p>
    <w:p w14:paraId="4519DF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IN2 := IN2-1 F-SEP IN2-2 F-SEP IN2-3 F-SEP IN2-4 F-SEP IN2-5 F-SEP IN2-6 F-SEP IN2-7 F-SEP IN2-8 F-SEP IN2-9 F-SEP IN2-10 F-SEP IN2-11 F-SEP IN2-12 F-SEP IN2-13 F-SEP IN2-14 F-SEP IN2-15 F-SEP IN2-16 F-SEP IN2-17 F-SEP IN2-18 F-SEP IN2-19 F-SEP IN2-20 F-SEP IN2-21 F-SEP IN2-22 F-SEP IN2-23 F-SEP IN2-24 F-SEP IN2-25 F-SEP IN2-26 F-SEP IN2-27 F-SEP IN2-28 F-SEP IN2-29 F-SEP IN2-30 F-SEP IN2-31 F-SEP IN2-32 F-SEP IN2-33 F-SEP IN2-34 F-SEP IN2-35 F-SEP IN2-36 F-SEP IN2-37 F-SEP IN2-38 F-SEP IN2-39 F-SEP IN2-40 F-SEP IN2-41 F-SEP IN2-42 F-SEP IN2-43 F-SEP IN2-44 F-SEP IN2-45 F-SEP IN2-46 F-SEP IN2-47 F-SEP IN2-48 F-SEP IN2-49 F-SEP IN2-50 F-SEP IN2-51 F-SEP IN2-52 F-SEP IN2-53 F-SEP IN2-54 F-SEP IN2-55 F-SEP IN2-56 F-SEP IN2-57 F-SEP IN2-58 F-SEP IN2-59 F-SEP IN2-60 F-SEP IN2-61 F-SEP IN2-62 F-SEP IN2-63 F-SEP IN2-64 F-SEP IN2-65 F-SEP IN2-66 F-SEP IN2-67 F-SEP IN2-68 F-SEP IN2-69 F-SEP IN2-70 F-SEP IN2-71 F-SEP IN2-72 F-SEP IN2-73</w:t>
      </w:r>
    </w:p>
    <w:p w14:paraId="0CA7E179" w14:textId="77777777" w:rsidR="006C1F81" w:rsidRDefault="006C1F81" w:rsidP="006C1F81"/>
    <w:p w14:paraId="1F8193B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Insurance Additional Information, Certification */</w:t>
      </w:r>
    </w:p>
    <w:p w14:paraId="490C5B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IN3 := IN3-1 F-SEP IN3-2 F-SEP IN3-3 F-SEP IN3-4 F-SEP IN3-5 F-SEP IN3-6 F-SEP IN3-7 F-SEP IN3-8 F-SEP IN3-9 F-SEP IN3-10 F-SEP IN3-11 F-SEP IN3-12 F-SEP IN3-13 F-SEP IN3-14 F-SEP IN3-15 F-SEP IN3-16 F-SEP IN3-17 F-SEP IN3-18 F-SEP IN3-19 F-SEP IN3-20 F-SEP IN3-21 F-SEP IN3-22 F-SEP IN3-23 F-SEP IN3-24 F-SEP IN3-25 F-SEP IN3-26 F-SEP IN3-27 F-SEP IN3-28 F-SEP IN3-29 F-SEP IN3-30 F-SEP IN3-31</w:t>
      </w:r>
    </w:p>
    <w:p w14:paraId="7A2A812A" w14:textId="77777777" w:rsidR="006C1F81" w:rsidRDefault="006C1F81" w:rsidP="006C1F81"/>
    <w:p w14:paraId="4BAA233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Inventory Detail */</w:t>
      </w:r>
    </w:p>
    <w:p w14:paraId="5915D1A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INV :</w:t>
      </w:r>
      <w:proofErr w:type="gramEnd"/>
      <w:r w:rsidRPr="006C1F81">
        <w:rPr>
          <w:lang w:val="en-US"/>
        </w:rPr>
        <w:t>= INV-1 F-SEP INV-2 F-SEP INV-3 F-SEP INV-4 F-SEP INV-5 F-SEP INV-6 F-SEP INV-7 F-SEP INV-8 F-SEP INV-9 F-SEP INV-10 F-SEP INV-11 F-SEP INV-12 F-SEP INV-13 F-SEP INV-14 F-SEP INV-15 F-SEP INV-16 F-SEP INV-17 F-SEP INV-18 F-SEP INV-19 F-SEP INV-20 F-SEP INV-21 F-SEP INV-22</w:t>
      </w:r>
    </w:p>
    <w:p w14:paraId="35195B0C" w14:textId="77777777" w:rsidR="006C1F81" w:rsidRDefault="006C1F81" w:rsidP="006C1F81"/>
    <w:p w14:paraId="28C6B19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Imaging Procedure Control Segment */</w:t>
      </w:r>
    </w:p>
    <w:p w14:paraId="69983D6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IPC :</w:t>
      </w:r>
      <w:proofErr w:type="gramEnd"/>
      <w:r w:rsidRPr="006C1F81">
        <w:rPr>
          <w:lang w:val="en-US"/>
        </w:rPr>
        <w:t>= IPC-1 F-SEP IPC-2 F-SEP IPC-3 F-SEP IPC-4 F-SEP IPC-5 F-SEP IPC-6 F-SEP IPC-7 F-SEP IPC-8 F-SEP IPC-9 F-SEP IPC-10</w:t>
      </w:r>
    </w:p>
    <w:p w14:paraId="10789E2B" w14:textId="77777777" w:rsidR="006C1F81" w:rsidRDefault="006C1F81" w:rsidP="006C1F81"/>
    <w:p w14:paraId="7E5893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Invoice Processing Results */</w:t>
      </w:r>
    </w:p>
    <w:p w14:paraId="272D60A0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IPR :</w:t>
      </w:r>
      <w:proofErr w:type="gramEnd"/>
      <w:r w:rsidRPr="006C1F81">
        <w:rPr>
          <w:lang w:val="en-US"/>
        </w:rPr>
        <w:t>= IPR-1 F-SEP IPR-2 F-SEP IPR-3 F-SEP IPR-4 F-SEP IPR-5 F-SEP IPR-6 F-SEP IPR-7 F-SEP IPR-8</w:t>
      </w:r>
    </w:p>
    <w:p w14:paraId="12E09DCA" w14:textId="77777777" w:rsidR="006C1F81" w:rsidRDefault="006C1F81" w:rsidP="006C1F81"/>
    <w:p w14:paraId="4E1202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Interaction Status Detail */</w:t>
      </w:r>
    </w:p>
    <w:p w14:paraId="23FDC52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ISD :</w:t>
      </w:r>
      <w:proofErr w:type="gramEnd"/>
      <w:r w:rsidRPr="006C1F81">
        <w:rPr>
          <w:lang w:val="en-US"/>
        </w:rPr>
        <w:t>= ISD-1 F-SEP ISD-2 F-SEP ISD-3</w:t>
      </w:r>
    </w:p>
    <w:p w14:paraId="5981FB67" w14:textId="77777777" w:rsidR="006C1F81" w:rsidRDefault="006C1F81" w:rsidP="006C1F81"/>
    <w:p w14:paraId="6A96972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Material Item */</w:t>
      </w:r>
    </w:p>
    <w:p w14:paraId="2E30985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ITM := ITM-1 F-SEP ITM-2 F-SEP ITM-3 F-SEP ITM-4 F-SEP ITM-5 F-SEP ITM-6 F-SEP ITM-7 F-SEP ITM-8 F-SEP ITM-9 F-SEP ITM-10 F-SEP ITM-11 F-SEP ITM-12 F-SEP ITM-13 F-SEP ITM-14 F-SEP ITM-15 F-SEP ITM-16 F-SEP ITM-17 F-SEP ITM-18 F-SEP ITM-19 F-SEP ITM-20 F-SEP ITM-21 F-SEP ITM-22 F-SEP ITM-23 F-SEP ITM-24 F-SEP ITM-25 F-SEP ITM-26 F-SEP ITM-27 F-SEP ITM-28 F-SEP ITM-29 F-SEP ITM-30 F-SEP ITM-31 F-SEP ITM-32 F-SEP ITM-33 F-SEP ITM-34 F-SEP ITM-35 F-SEP ITM-36 F-SEP ITM-37 F-SEP ITM-38</w:t>
      </w:r>
    </w:p>
    <w:p w14:paraId="19521DA6" w14:textId="77777777" w:rsidR="006C1F81" w:rsidRDefault="006C1F81" w:rsidP="006C1F81"/>
    <w:p w14:paraId="7E48386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Invoice Segment */</w:t>
      </w:r>
    </w:p>
    <w:p w14:paraId="33A9A6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IVC := IVC-1 F-SEP IVC-2 F-SEP IVC-3 F-SEP IVC-4 F-SEP IVC-5 F-SEP IVC-6 F-SEP IVC-7 F-SEP IVC-8 F-SEP IVC-9 F-SEP IVC-10 F-SEP IVC-11 F-SEP IVC-12 F-SEP IVC-13 F-SEP IVC-14 F-SEP IVC-15 F-SEP IVC-16 F-SEP IVC-17 F-SEP IVC-18 F-SEP IVC-19 F-SEP IVC-20 F-SEP IVC-21 F-SEP IVC-22 F-SEP IVC-23 F-SEP IVC-24 F-SEP IVC-25 F-SEP IVC-26 F-SEP IVC-27 F-SEP IVC-28 F-SEP IVC-29 F-SEP IVC-30</w:t>
      </w:r>
    </w:p>
    <w:p w14:paraId="0E696FA3" w14:textId="77777777" w:rsidR="006C1F81" w:rsidRDefault="006C1F81" w:rsidP="006C1F81"/>
    <w:p w14:paraId="7DEC863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Material Location */</w:t>
      </w:r>
    </w:p>
    <w:p w14:paraId="75E51F0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IVT := IVT-1 F-SEP IVT-2 F-SEP IVT-3 F-SEP IVT-4 F-SEP IVT-5 F-SEP IVT-6 F-SEP IVT-7 F-SEP IVT-8 F-SEP IVT-9 F-SEP IVT-10 F-SEP IVT-11 F-SEP IVT-12 F-SEP IVT-13 F-SEP IVT-14 F-SEP IVT-15 F-SEP IVT-16 F-SEP IVT-17 F-SEP IVT-18 F-SEP IVT-19 F-SEP IVT-20 F-SEP IVT-21 F-SEP IVT-22 F-SEP IVT-23 F-SEP IVT-24 F-SEP IVT-25 F-SEP IVT-26</w:t>
      </w:r>
    </w:p>
    <w:p w14:paraId="71E43AEA" w14:textId="77777777" w:rsidR="006C1F81" w:rsidRDefault="006C1F81" w:rsidP="006C1F81"/>
    <w:p w14:paraId="5BB5081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Language Detail */</w:t>
      </w:r>
    </w:p>
    <w:p w14:paraId="4B040F2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LAN :</w:t>
      </w:r>
      <w:proofErr w:type="gramEnd"/>
      <w:r w:rsidRPr="006C1F81">
        <w:rPr>
          <w:lang w:val="en-US"/>
        </w:rPr>
        <w:t>= LAN-1 F-SEP LAN-2 F-SEP LAN-3 F-SEP LAN-4</w:t>
      </w:r>
    </w:p>
    <w:p w14:paraId="75C733B8" w14:textId="77777777" w:rsidR="006C1F81" w:rsidRDefault="006C1F81" w:rsidP="006C1F81"/>
    <w:p w14:paraId="76181C2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Location Charge Code */</w:t>
      </w:r>
    </w:p>
    <w:p w14:paraId="15FC8C7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LCC :</w:t>
      </w:r>
      <w:proofErr w:type="gramEnd"/>
      <w:r w:rsidRPr="006C1F81">
        <w:rPr>
          <w:lang w:val="en-US"/>
        </w:rPr>
        <w:t>= LCC-1 F-SEP LCC-2 F-SEP LCC-3 F-SEP LCC-4</w:t>
      </w:r>
    </w:p>
    <w:p w14:paraId="14A6512F" w14:textId="77777777" w:rsidR="006C1F81" w:rsidRDefault="006C1F81" w:rsidP="006C1F81"/>
    <w:p w14:paraId="4B852D4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Location Characteristic */</w:t>
      </w:r>
    </w:p>
    <w:p w14:paraId="4F26AEE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LCH :</w:t>
      </w:r>
      <w:proofErr w:type="gramEnd"/>
      <w:r w:rsidRPr="006C1F81">
        <w:rPr>
          <w:lang w:val="en-US"/>
        </w:rPr>
        <w:t>= LCH-1 F-SEP LCH-2 F-SEP LCH-3 F-SEP LCH-4 F-SEP LCH-5</w:t>
      </w:r>
    </w:p>
    <w:p w14:paraId="1A115B12" w14:textId="77777777" w:rsidR="006C1F81" w:rsidRDefault="006C1F81" w:rsidP="006C1F81"/>
    <w:p w14:paraId="26DF720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Location Department */</w:t>
      </w:r>
    </w:p>
    <w:p w14:paraId="6525F14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lastRenderedPageBreak/>
        <w:t>LDP :</w:t>
      </w:r>
      <w:proofErr w:type="gramEnd"/>
      <w:r w:rsidRPr="006C1F81">
        <w:rPr>
          <w:lang w:val="en-US"/>
        </w:rPr>
        <w:t>= LDP-1 F-SEP LDP-2 F-SEP LDP-3 F-SEP LDP-4 F-SEP LDP-5 F-SEP LDP-6 F-SEP LDP-7 F-SEP LDP-8 F-SEP LDP-9 F-SEP LDP-10 F-SEP LDP-11 F-SEP LDP-12</w:t>
      </w:r>
    </w:p>
    <w:p w14:paraId="7BA6D562" w14:textId="77777777" w:rsidR="006C1F81" w:rsidRDefault="006C1F81" w:rsidP="006C1F81"/>
    <w:p w14:paraId="4A551C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Location Identification */</w:t>
      </w:r>
    </w:p>
    <w:p w14:paraId="3E35CC3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LOC :</w:t>
      </w:r>
      <w:proofErr w:type="gramEnd"/>
      <w:r w:rsidRPr="006C1F81">
        <w:rPr>
          <w:lang w:val="en-US"/>
        </w:rPr>
        <w:t>= LOC-1 F-SEP LOC-2 F-SEP LOC-3 F-SEP LOC-4 F-SEP LOC-5 F-SEP LOC-6 F-SEP LOC-7 F-SEP LOC-8 F-SEP LOC-9</w:t>
      </w:r>
    </w:p>
    <w:p w14:paraId="30E7C574" w14:textId="77777777" w:rsidR="006C1F81" w:rsidRDefault="006C1F81" w:rsidP="006C1F81"/>
    <w:p w14:paraId="468EAF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Location Relationship */</w:t>
      </w:r>
    </w:p>
    <w:p w14:paraId="6AEDFDC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LRL :</w:t>
      </w:r>
      <w:proofErr w:type="gramEnd"/>
      <w:r w:rsidRPr="006C1F81">
        <w:rPr>
          <w:lang w:val="en-US"/>
        </w:rPr>
        <w:t>= LRL-1 F-SEP LRL-2 F-SEP LRL-3 F-SEP LRL-4 F-SEP LRL-5 F-SEP LRL-6</w:t>
      </w:r>
    </w:p>
    <w:p w14:paraId="472ED407" w14:textId="77777777" w:rsidR="006C1F81" w:rsidRDefault="006C1F81" w:rsidP="006C1F81"/>
    <w:p w14:paraId="6A88E4A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Master File Coverage */</w:t>
      </w:r>
    </w:p>
    <w:p w14:paraId="20BA0D1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MCP :</w:t>
      </w:r>
      <w:proofErr w:type="gramEnd"/>
      <w:r w:rsidRPr="006C1F81">
        <w:rPr>
          <w:lang w:val="en-US"/>
        </w:rPr>
        <w:t>= MCP-1 F-SEP MCP-2 F-SEP MCP-3 F-SEP MCP-4 F-SEP MCP-5</w:t>
      </w:r>
    </w:p>
    <w:p w14:paraId="1C957E22" w14:textId="77777777" w:rsidR="006C1F81" w:rsidRDefault="006C1F81" w:rsidP="006C1F81"/>
    <w:p w14:paraId="2E14901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Master File Acknowledgment */</w:t>
      </w:r>
    </w:p>
    <w:p w14:paraId="65E926A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MFA :</w:t>
      </w:r>
      <w:proofErr w:type="gramEnd"/>
      <w:r w:rsidRPr="006C1F81">
        <w:rPr>
          <w:lang w:val="en-US"/>
        </w:rPr>
        <w:t>= MFA-1 F-SEP MFA-2 F-SEP MFA-3 F-SEP MFA-4 F-SEP MFA-5 F-SEP MFA-6</w:t>
      </w:r>
    </w:p>
    <w:p w14:paraId="3C7D0CD8" w14:textId="77777777" w:rsidR="006C1F81" w:rsidRDefault="006C1F81" w:rsidP="006C1F81"/>
    <w:p w14:paraId="2462801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Master File Entry */</w:t>
      </w:r>
    </w:p>
    <w:p w14:paraId="71D84F4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MFE :</w:t>
      </w:r>
      <w:proofErr w:type="gramEnd"/>
      <w:r w:rsidRPr="006C1F81">
        <w:rPr>
          <w:lang w:val="en-US"/>
        </w:rPr>
        <w:t>= MFE-1 F-SEP MFE-2 F-SEP MFE-3 F-SEP MFE-4 F-SEP MFE-5 F-SEP MFE-6 F-SEP MFE-7</w:t>
      </w:r>
    </w:p>
    <w:p w14:paraId="1266A36D" w14:textId="77777777" w:rsidR="006C1F81" w:rsidRDefault="006C1F81" w:rsidP="006C1F81"/>
    <w:p w14:paraId="069842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Master File Identification */</w:t>
      </w:r>
    </w:p>
    <w:p w14:paraId="1A3AE670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MFI :</w:t>
      </w:r>
      <w:proofErr w:type="gramEnd"/>
      <w:r w:rsidRPr="006C1F81">
        <w:rPr>
          <w:lang w:val="en-US"/>
        </w:rPr>
        <w:t>= MFI-1 F-SEP MFI-2 F-SEP MFI-3 F-SEP MFI-4 F-SEP MFI-5 F-SEP MFI-6</w:t>
      </w:r>
    </w:p>
    <w:p w14:paraId="60A71F4B" w14:textId="77777777" w:rsidR="006C1F81" w:rsidRDefault="006C1F81" w:rsidP="006C1F81"/>
    <w:p w14:paraId="06685A7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Merge Patient Information */</w:t>
      </w:r>
    </w:p>
    <w:p w14:paraId="6C632F0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MRG :</w:t>
      </w:r>
      <w:proofErr w:type="gramEnd"/>
      <w:r w:rsidRPr="006C1F81">
        <w:rPr>
          <w:lang w:val="en-US"/>
        </w:rPr>
        <w:t>= MRG-1 F-SEP MRG-2 F-SEP MRG-3 F-SEP MRG-4 F-SEP MRG-5 F-SEP MRG-6 F-SEP MRG-7</w:t>
      </w:r>
    </w:p>
    <w:p w14:paraId="340F979A" w14:textId="77777777" w:rsidR="006C1F81" w:rsidRDefault="006C1F81" w:rsidP="006C1F81"/>
    <w:p w14:paraId="5537BF3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Message Acknowledgment */</w:t>
      </w:r>
    </w:p>
    <w:p w14:paraId="56AEA93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MSA :</w:t>
      </w:r>
      <w:proofErr w:type="gramEnd"/>
      <w:r w:rsidRPr="006C1F81">
        <w:rPr>
          <w:lang w:val="en-US"/>
        </w:rPr>
        <w:t>= MSA-1 F-SEP MSA-2 F-SEP MSA-3 F-SEP MSA-4 F-SEP MSA-5 F-SEP MSA-6 F-SEP MSA-7 F-SEP MSA-8</w:t>
      </w:r>
    </w:p>
    <w:p w14:paraId="059FA5B0" w14:textId="77777777" w:rsidR="006C1F81" w:rsidRDefault="006C1F81" w:rsidP="006C1F81"/>
    <w:p w14:paraId="58A4159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Message Header */</w:t>
      </w:r>
    </w:p>
    <w:p w14:paraId="29DC6A9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MSH := MSH-1 F-SEP MSH-2 F-SEP MSH-3 F-SEP MSH-4 F-SEP MSH-5 F-SEP MSH-6 F-SEP MSH-7 F-SEP MSH-8 F-SEP MSH-9 F-SEP MSH-10 F-SEP MSH-11 F-SEP MSH-12 F-SEP MSH-13 F-SEP MSH-14 F-SEP MSH-15 F-SEP MSH-16 F-SEP MSH-17 F-SEP MSH-18 F-SEP MSH-19 F-SEP MSH-20 F-SEP MSH-21 F-SEP MSH-22 F-SEP MSH-23 F-SEP MSH-24 F-SEP MSH-25 F-SEP MSH-26 F-SEP MSH-27 F-SEP MSH-28</w:t>
      </w:r>
    </w:p>
    <w:p w14:paraId="07F0FF11" w14:textId="77777777" w:rsidR="006C1F81" w:rsidRDefault="006C1F81" w:rsidP="006C1F81"/>
    <w:p w14:paraId="4375E01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System Clock */</w:t>
      </w:r>
    </w:p>
    <w:p w14:paraId="1C2336B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NCK :</w:t>
      </w:r>
      <w:proofErr w:type="gramEnd"/>
      <w:r w:rsidRPr="006C1F81">
        <w:rPr>
          <w:lang w:val="en-US"/>
        </w:rPr>
        <w:t>= NCK-1</w:t>
      </w:r>
    </w:p>
    <w:p w14:paraId="0DF7BCB7" w14:textId="77777777" w:rsidR="006C1F81" w:rsidRDefault="006C1F81" w:rsidP="006C1F81"/>
    <w:p w14:paraId="740F79F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Notification Detail */</w:t>
      </w:r>
    </w:p>
    <w:p w14:paraId="10C6EF7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NDS :</w:t>
      </w:r>
      <w:proofErr w:type="gramEnd"/>
      <w:r w:rsidRPr="006C1F81">
        <w:rPr>
          <w:lang w:val="en-US"/>
        </w:rPr>
        <w:t>= NDS-1 F-SEP NDS-2 F-SEP NDS-3 F-SEP NDS-4</w:t>
      </w:r>
    </w:p>
    <w:p w14:paraId="3ADE8ADE" w14:textId="77777777" w:rsidR="006C1F81" w:rsidRDefault="006C1F81" w:rsidP="006C1F81"/>
    <w:p w14:paraId="0682352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 /* Next of Kin / Associated Parties */</w:t>
      </w:r>
    </w:p>
    <w:p w14:paraId="4C3EC09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NK1 := NK1-1 F-SEP NK1-2 F-SEP NK1-3 F-SEP NK1-4 F-SEP NK1-5 F-SEP NK1-6 F-SEP NK1-7 F-SEP NK1-8 F-SEP NK1-9 F-SEP NK1-10 F-SEP NK1-11 F-SEP NK1-12 F-SEP NK1-13 F-SEP NK1-14 F-SEP NK1-15 F-SEP NK1-16 F-SEP NK1-17 F-SEP NK1-18 F-SEP NK1-19 F-SEP NK1-20 F-SEP NK1-21 F-SEP NK1-22 F-SEP NK1-23 F-SEP NK1-24 F-SEP NK1-25 F-SEP NK1-26 F-SEP NK1-27 F-SEP NK1-28 F-SEP NK1-29 F-SEP NK1-30 F-SEP NK1-31 F-SEP NK1-32 F-SEP NK1-33 F-SEP NK1-34 F-SEP NK1-35 F-SEP NK1-36 F-SEP NK1-37 F-SEP NK1-38 F-SEP NK1-39 F-SEP NK1-40 F-SEP NK1-41</w:t>
      </w:r>
    </w:p>
    <w:p w14:paraId="1E700288" w14:textId="77777777" w:rsidR="006C1F81" w:rsidRDefault="006C1F81" w:rsidP="006C1F81"/>
    <w:p w14:paraId="4A1DD76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Bed Status Update */</w:t>
      </w:r>
    </w:p>
    <w:p w14:paraId="75DE370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NPU :</w:t>
      </w:r>
      <w:proofErr w:type="gramEnd"/>
      <w:r w:rsidRPr="006C1F81">
        <w:rPr>
          <w:lang w:val="en-US"/>
        </w:rPr>
        <w:t>= NPU-1 F-SEP NPU-2</w:t>
      </w:r>
    </w:p>
    <w:p w14:paraId="68F1FDDA" w14:textId="77777777" w:rsidR="006C1F81" w:rsidRDefault="006C1F81" w:rsidP="006C1F81"/>
    <w:p w14:paraId="26A48D3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Application Status Change */</w:t>
      </w:r>
    </w:p>
    <w:p w14:paraId="11C9EB25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NSC :</w:t>
      </w:r>
      <w:proofErr w:type="gramEnd"/>
      <w:r w:rsidRPr="006C1F81">
        <w:rPr>
          <w:lang w:val="en-US"/>
        </w:rPr>
        <w:t>= NSC-1 F-SEP NSC-2 F-SEP NSC-3 F-SEP NSC-4 F-SEP NSC-5 F-SEP NSC-6 F-SEP NSC-7 F-SEP NSC-8 F-SEP NSC-9</w:t>
      </w:r>
    </w:p>
    <w:p w14:paraId="0A4EA976" w14:textId="77777777" w:rsidR="006C1F81" w:rsidRDefault="006C1F81" w:rsidP="006C1F81"/>
    <w:p w14:paraId="06C7BE2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Application control level statistics */</w:t>
      </w:r>
    </w:p>
    <w:p w14:paraId="37D5BC8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NST :</w:t>
      </w:r>
      <w:proofErr w:type="gramEnd"/>
      <w:r w:rsidRPr="006C1F81">
        <w:rPr>
          <w:lang w:val="en-US"/>
        </w:rPr>
        <w:t>= NST-1 F-SEP NST-2 F-SEP NST-3 F-SEP NST-4 F-SEP NST-5 F-SEP NST-6 F-SEP NST-7 F-SEP NST-8 F-SEP NST-9 F-SEP NST-10 F-SEP NST-11 F-SEP NST-12 F-SEP NST-13 F-SEP NST-14 F-SEP NST-15</w:t>
      </w:r>
    </w:p>
    <w:p w14:paraId="1DAF286B" w14:textId="77777777" w:rsidR="006C1F81" w:rsidRDefault="006C1F81" w:rsidP="006C1F81"/>
    <w:p w14:paraId="63AE576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Notes and Comments */</w:t>
      </w:r>
    </w:p>
    <w:p w14:paraId="325AFB2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NTE :</w:t>
      </w:r>
      <w:proofErr w:type="gramEnd"/>
      <w:r w:rsidRPr="006C1F81">
        <w:rPr>
          <w:lang w:val="en-US"/>
        </w:rPr>
        <w:t>= NTE-1 F-SEP NTE-2 F-SEP NTE-3 F-SEP NTE-4 F-SEP NTE-5 F-SEP NTE-6 F-SEP NTE-7 F-SEP NTE-8 F-SEP NTE-9</w:t>
      </w:r>
    </w:p>
    <w:p w14:paraId="6761FBFB" w14:textId="77777777" w:rsidR="006C1F81" w:rsidRDefault="006C1F81" w:rsidP="006C1F81"/>
    <w:p w14:paraId="350CACD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Observation Request */</w:t>
      </w:r>
    </w:p>
    <w:p w14:paraId="424F9A1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OBR := OBR-1 F-SEP OBR-2 F-SEP OBR-3 F-SEP OBR-4 F-SEP OBR-5 F-SEP OBR-6 F-SEP OBR-7 F-SEP OBR-8 F-SEP OBR-9 F-SEP OBR-10 F-SEP OBR-11 F-SEP OBR-12 F-SEP OBR-13 F-SEP OBR-14 F-SEP OBR-15 F-SEP OBR-16 F-SEP OBR-17 F-SEP OBR-18 F-SEP OBR-19 F-SEP OBR-20 F-SEP OBR-21 F-SEP OBR-22 F-SEP OBR-23 F-SEP OBR-24 F-SEP OBR-25 F-SEP OBR-26 F-SEP OBR-27 F-SEP OBR-28 F-SEP OBR-29 F-SEP OBR-30 F-SEP OBR-31 F-SEP OBR-32 F-SEP OBR-33 F-SEP OBR-34 F-SEP OBR-35 F-SEP OBR-36 F-SEP OBR-37 F-SEP OBR-38 F-SEP OBR-39 F-SEP OBR-40 F-SEP OBR-41 F-SEP OBR-42 F-SEP OBR-43 F-SEP OBR-44 F-SEP OBR-45 F-SEP OBR-46 F-SEP OBR-47 F-SEP OBR-48 F-SEP OBR-49 F-SEP OBR-50 F-SEP OBR-51 F-SEP OBR-52 F-SEP OBR-53 F-SEP OBR-54 F-SEP OBR-55</w:t>
      </w:r>
    </w:p>
    <w:p w14:paraId="02D6F9A4" w14:textId="77777777" w:rsidR="006C1F81" w:rsidRDefault="006C1F81" w:rsidP="006C1F81"/>
    <w:p w14:paraId="0C33AC2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Observation/Result */</w:t>
      </w:r>
    </w:p>
    <w:p w14:paraId="3560D22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OBX := OBX-1 F-SEP OBX-2 F-SEP OBX-3 F-SEP OBX-4 F-SEP OBX-5 F-SEP OBX-6 F-SEP OBX-7 F-SEP OBX-8 F-SEP OBX-9 F-SEP OBX-10 F-SEP OBX-11 F-SEP OBX-12 F-SEP OBX-13 F-SEP OBX-14 F-SEP OBX-15 F-SEP OBX-16 F-SEP OBX-17 F-SEP OBX-18 F-SEP OBX-19 F-SEP OBX-20 F-SEP OBX-21 F-SEP OBX-22 F-SEP OBX-23 F-SEP OBX-24 F-SEP OBX-25 F-SEP OBX-26 F-SEP OBX-27 F-SEP OBX-28 F-SEP OBX-29 F-SEP OBX-30 F-SEP OBX-31 F-SEP OBX-32 F-SEP OBX-33</w:t>
      </w:r>
    </w:p>
    <w:p w14:paraId="5E6BF00A" w14:textId="77777777" w:rsidR="006C1F81" w:rsidRDefault="006C1F81" w:rsidP="006C1F81"/>
    <w:p w14:paraId="6DE4893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Dietary Orders, Supplements, and Preferences */</w:t>
      </w:r>
    </w:p>
    <w:p w14:paraId="7370A90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ODS :</w:t>
      </w:r>
      <w:proofErr w:type="gramEnd"/>
      <w:r w:rsidRPr="006C1F81">
        <w:rPr>
          <w:lang w:val="en-US"/>
        </w:rPr>
        <w:t>= ODS-1 F-SEP ODS-2 F-SEP ODS-3 F-SEP ODS-4</w:t>
      </w:r>
    </w:p>
    <w:p w14:paraId="4411EF53" w14:textId="77777777" w:rsidR="006C1F81" w:rsidRDefault="006C1F81" w:rsidP="006C1F81"/>
    <w:p w14:paraId="7F1725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 /* Diet Tray Instructions */</w:t>
      </w:r>
    </w:p>
    <w:p w14:paraId="3601FF7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ODT :</w:t>
      </w:r>
      <w:proofErr w:type="gramEnd"/>
      <w:r w:rsidRPr="006C1F81">
        <w:rPr>
          <w:lang w:val="en-US"/>
        </w:rPr>
        <w:t>= ODT-1 F-SEP ODT-2 F-SEP ODT-3</w:t>
      </w:r>
    </w:p>
    <w:p w14:paraId="05B22A36" w14:textId="77777777" w:rsidR="006C1F81" w:rsidRDefault="006C1F81" w:rsidP="006C1F81"/>
    <w:p w14:paraId="1F0A130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Person Employment Status */</w:t>
      </w:r>
    </w:p>
    <w:p w14:paraId="6088392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OH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OH1-1 F-SEP OH1-2 F-SEP OH1-3 F-SEP OH1-4 F-SEP OH1-5 F-SEP OH1-6 F-SEP OH1-7</w:t>
      </w:r>
    </w:p>
    <w:p w14:paraId="65063A14" w14:textId="77777777" w:rsidR="006C1F81" w:rsidRDefault="006C1F81" w:rsidP="006C1F81"/>
    <w:p w14:paraId="3AEEFD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Past or Present Job */</w:t>
      </w:r>
    </w:p>
    <w:p w14:paraId="7D701D7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OH</w:t>
      </w:r>
      <w:proofErr w:type="gramStart"/>
      <w:r w:rsidRPr="006C1F81">
        <w:rPr>
          <w:lang w:val="en-US"/>
        </w:rPr>
        <w:t>2 :</w:t>
      </w:r>
      <w:proofErr w:type="gramEnd"/>
      <w:r w:rsidRPr="006C1F81">
        <w:rPr>
          <w:lang w:val="en-US"/>
        </w:rPr>
        <w:t>= OH2-1 F-SEP OH2-2 F-SEP OH2-3 F-SEP OH2-4 F-SEP OH2-5 F-SEP OH2-6 F-SEP OH2-7 F-SEP OH2-8 F-SEP OH2-9 F-SEP OH2-10 F-SEP OH2-11 F-SEP OH2-12 F-SEP OH2-13 F-SEP OH2-14 F-SEP OH2-15 F-SEP OH2-16 F-SEP OH2-17 F-SEP OH2-18</w:t>
      </w:r>
    </w:p>
    <w:p w14:paraId="512659D5" w14:textId="77777777" w:rsidR="006C1F81" w:rsidRDefault="006C1F81" w:rsidP="006C1F81"/>
    <w:p w14:paraId="47511BD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Usual Work */</w:t>
      </w:r>
    </w:p>
    <w:p w14:paraId="0DA6E52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OH</w:t>
      </w:r>
      <w:proofErr w:type="gramStart"/>
      <w:r w:rsidRPr="006C1F81">
        <w:rPr>
          <w:lang w:val="en-US"/>
        </w:rPr>
        <w:t>3 :</w:t>
      </w:r>
      <w:proofErr w:type="gramEnd"/>
      <w:r w:rsidRPr="006C1F81">
        <w:rPr>
          <w:lang w:val="en-US"/>
        </w:rPr>
        <w:t>= OH3-1 F-SEP OH3-2 F-SEP OH3-3 F-SEP OH3-4 F-SEP OH3-5 F-SEP OH3-6 F-SEP OH3-7 F-SEP OH3-8</w:t>
      </w:r>
    </w:p>
    <w:p w14:paraId="56B29470" w14:textId="77777777" w:rsidR="006C1F81" w:rsidRDefault="006C1F81" w:rsidP="006C1F81"/>
    <w:p w14:paraId="1BF5632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Combat Zone Work */</w:t>
      </w:r>
    </w:p>
    <w:p w14:paraId="2FE9C08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OH</w:t>
      </w:r>
      <w:proofErr w:type="gramStart"/>
      <w:r w:rsidRPr="006C1F81">
        <w:rPr>
          <w:lang w:val="en-US"/>
        </w:rPr>
        <w:t>4 :</w:t>
      </w:r>
      <w:proofErr w:type="gramEnd"/>
      <w:r w:rsidRPr="006C1F81">
        <w:rPr>
          <w:lang w:val="en-US"/>
        </w:rPr>
        <w:t>= OH4-1 F-SEP OH4-2 F-SEP OH4-3 F-SEP OH4-4 F-SEP OH4-5 F-SEP OH4-6</w:t>
      </w:r>
    </w:p>
    <w:p w14:paraId="358C1ACB" w14:textId="77777777" w:rsidR="006C1F81" w:rsidRDefault="006C1F81" w:rsidP="006C1F81"/>
    <w:p w14:paraId="5AEC9B1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General Segment */</w:t>
      </w:r>
    </w:p>
    <w:p w14:paraId="4207784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OM1 := OM1-1 F-SEP OM1-2 F-SEP OM1-3 F-SEP OM1-4 F-SEP OM1-5 F-SEP OM1-6 F-SEP OM1-7 F-SEP OM1-8 F-SEP OM1-9 F-SEP OM1-10 F-SEP OM1-11 F-SEP OM1-12 F-SEP OM1-13 F-SEP OM1-14 F-SEP OM1-15 F-SEP OM1-16 F-SEP OM1-17 F-SEP OM1-18 F-SEP OM1-19 F-SEP OM1-20 F-SEP OM1-21 F-SEP OM1-22 F-SEP OM1-23 F-SEP OM1-24 F-SEP OM1-25 F-SEP OM1-26 F-SEP OM1-27 F-SEP OM1-28 F-SEP OM1-29 F-SEP OM1-30 F-SEP OM1-31 F-SEP OM1-32 F-SEP OM1-33 F-SEP OM1-34 F-SEP OM1-35 F-SEP OM1-36 F-SEP OM1-37 F-SEP OM1-38 F-SEP OM1-39 F-SEP OM1-40 F-SEP OM1-41 F-SEP OM1-42 F-SEP OM1-43 F-SEP OM1-44 F-SEP OM1-45 F-SEP OM1-46 F-SEP OM1-47 F-SEP OM1-48 F-SEP OM1-49 F-SEP OM1-50 F-SEP OM1-51 F-SEP OM1-52 F-SEP OM1-53 F-SEP OM1-54 F-SEP OM1-55 F-SEP OM1-56 F-SEP OM1-57 F-SEP OM1-58 F-SEP OM1-59</w:t>
      </w:r>
    </w:p>
    <w:p w14:paraId="339F4132" w14:textId="77777777" w:rsidR="006C1F81" w:rsidRDefault="006C1F81" w:rsidP="006C1F81"/>
    <w:p w14:paraId="7F94F47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Numeric Observation */</w:t>
      </w:r>
    </w:p>
    <w:p w14:paraId="1073D9F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</w:t>
      </w:r>
      <w:proofErr w:type="gramStart"/>
      <w:r w:rsidRPr="006C1F81">
        <w:rPr>
          <w:lang w:val="en-US"/>
        </w:rPr>
        <w:t>2 :</w:t>
      </w:r>
      <w:proofErr w:type="gramEnd"/>
      <w:r w:rsidRPr="006C1F81">
        <w:rPr>
          <w:lang w:val="en-US"/>
        </w:rPr>
        <w:t>= OM2-1 F-SEP OM2-2 F-SEP OM2-3 F-SEP OM2-4 F-SEP OM2-5 F-SEP OM2-6 F-SEP OM2-7 F-SEP OM2-8 F-SEP OM2-9 F-SEP OM2-10</w:t>
      </w:r>
    </w:p>
    <w:p w14:paraId="477CC280" w14:textId="77777777" w:rsidR="006C1F81" w:rsidRDefault="006C1F81" w:rsidP="006C1F81"/>
    <w:p w14:paraId="183E7B1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Categorical Service/Test/Observation */</w:t>
      </w:r>
    </w:p>
    <w:p w14:paraId="300441D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</w:t>
      </w:r>
      <w:proofErr w:type="gramStart"/>
      <w:r w:rsidRPr="006C1F81">
        <w:rPr>
          <w:lang w:val="en-US"/>
        </w:rPr>
        <w:t>3 :</w:t>
      </w:r>
      <w:proofErr w:type="gramEnd"/>
      <w:r w:rsidRPr="006C1F81">
        <w:rPr>
          <w:lang w:val="en-US"/>
        </w:rPr>
        <w:t>= OM3-1 F-SEP OM3-2 F-SEP OM3-3 F-SEP OM3-4 F-SEP OM3-5 F-SEP OM3-6 F-SEP OM3-7</w:t>
      </w:r>
    </w:p>
    <w:p w14:paraId="2E5DFECA" w14:textId="77777777" w:rsidR="006C1F81" w:rsidRDefault="006C1F81" w:rsidP="006C1F81"/>
    <w:p w14:paraId="67045BA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Observations that Require Specimens */</w:t>
      </w:r>
    </w:p>
    <w:p w14:paraId="2D3C1DE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</w:t>
      </w:r>
      <w:proofErr w:type="gramStart"/>
      <w:r w:rsidRPr="006C1F81">
        <w:rPr>
          <w:lang w:val="en-US"/>
        </w:rPr>
        <w:t>4 :</w:t>
      </w:r>
      <w:proofErr w:type="gramEnd"/>
      <w:r w:rsidRPr="006C1F81">
        <w:rPr>
          <w:lang w:val="en-US"/>
        </w:rPr>
        <w:t>= OM4-1 F-SEP OM4-2 F-SEP OM4-3 F-SEP OM4-4 F-SEP OM4-5 F-SEP OM4-6 F-SEP OM4-7 F-SEP OM4-8 F-SEP OM4-9 F-SEP OM4-10 F-SEP OM4-11 F-SEP OM4-12 F-SEP OM4-13 F-SEP OM4-14 F-SEP OM4-15 F-SEP OM4-16 F-SEP OM4-17 F-SEP OM4-18</w:t>
      </w:r>
    </w:p>
    <w:p w14:paraId="7655299F" w14:textId="77777777" w:rsidR="006C1F81" w:rsidRDefault="006C1F81" w:rsidP="006C1F81"/>
    <w:p w14:paraId="3C2AA3C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Observation Batteries (Sets) */</w:t>
      </w:r>
    </w:p>
    <w:p w14:paraId="4AD9320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</w:t>
      </w:r>
      <w:proofErr w:type="gramStart"/>
      <w:r w:rsidRPr="006C1F81">
        <w:rPr>
          <w:lang w:val="en-US"/>
        </w:rPr>
        <w:t>5 :</w:t>
      </w:r>
      <w:proofErr w:type="gramEnd"/>
      <w:r w:rsidRPr="006C1F81">
        <w:rPr>
          <w:lang w:val="en-US"/>
        </w:rPr>
        <w:t>= OM5-1 F-SEP OM5-2 F-SEP OM5-3</w:t>
      </w:r>
    </w:p>
    <w:p w14:paraId="096012C1" w14:textId="77777777" w:rsidR="006C1F81" w:rsidRDefault="006C1F81" w:rsidP="006C1F81"/>
    <w:p w14:paraId="45BC270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Observations that are Calculated from Other Observations */</w:t>
      </w:r>
    </w:p>
    <w:p w14:paraId="5E329BE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</w:t>
      </w:r>
      <w:proofErr w:type="gramStart"/>
      <w:r w:rsidRPr="006C1F81">
        <w:rPr>
          <w:lang w:val="en-US"/>
        </w:rPr>
        <w:t>6 :</w:t>
      </w:r>
      <w:proofErr w:type="gramEnd"/>
      <w:r w:rsidRPr="006C1F81">
        <w:rPr>
          <w:lang w:val="en-US"/>
        </w:rPr>
        <w:t>= OM6-1 F-SEP OM6-2</w:t>
      </w:r>
    </w:p>
    <w:p w14:paraId="56949F26" w14:textId="77777777" w:rsidR="006C1F81" w:rsidRDefault="006C1F81" w:rsidP="006C1F81"/>
    <w:p w14:paraId="1EAA5CA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Additional Basic Attributes */</w:t>
      </w:r>
    </w:p>
    <w:p w14:paraId="08B1696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OM7 := OM7-1 F-SEP OM7-2 F-SEP OM7-3 F-SEP OM7-4 F-SEP OM7-5 F-SEP OM7-6 F-SEP OM7-7 F-SEP OM7-8 F-SEP OM7-9 F-SEP OM7-10 F-SEP OM7-11 F-SEP OM7-12 F-SEP OM7-13 F-SEP OM7-14 F-SEP OM7-15 F-SEP OM7-16 F-SEP OM7-17 F-SEP OM7-18 F-SEP OM7-19 F-SEP OM7-20 F-SEP OM7-21 F-SEP OM7-22 F-SEP OM7-23 F-SEP OM7-24</w:t>
      </w:r>
    </w:p>
    <w:p w14:paraId="192676FB" w14:textId="77777777" w:rsidR="006C1F81" w:rsidRDefault="006C1F81" w:rsidP="006C1F81"/>
    <w:p w14:paraId="73AF42B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Supporting Clinical Information */</w:t>
      </w:r>
    </w:p>
    <w:p w14:paraId="25A0386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OMC :</w:t>
      </w:r>
      <w:proofErr w:type="gramEnd"/>
      <w:r w:rsidRPr="006C1F81">
        <w:rPr>
          <w:lang w:val="en-US"/>
        </w:rPr>
        <w:t>= OMC-1 F-SEP OMC-2 F-SEP OMC-3 F-SEP OMC-4 F-SEP OMC-5 F-SEP OMC-6 F-SEP OMC-7 F-SEP OMC-8 F-SEP OMC-9 F-SEP OMC-10 F-SEP OMC-11 F-SEP OMC-12 F-SEP OMC-13</w:t>
      </w:r>
    </w:p>
    <w:p w14:paraId="0EA0CF6B" w14:textId="77777777" w:rsidR="006C1F81" w:rsidRDefault="006C1F81" w:rsidP="006C1F81"/>
    <w:p w14:paraId="4A41E2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Common Order */</w:t>
      </w:r>
    </w:p>
    <w:p w14:paraId="5CADB05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ORC := ORC-1 F-SEP ORC-2 F-SEP ORC-3 F-SEP ORC-4 F-SEP ORC-5 F-SEP ORC-6 F-SEP ORC-7 F-SEP ORC-8 F-SEP ORC-9 F-SEP ORC-10 F-SEP ORC-11 F-SEP ORC-12 F-SEP ORC-13 F-SEP ORC-14 F-SEP ORC-15 F-SEP ORC-16 F-SEP ORC-17 F-SEP ORC-18 F-SEP ORC-19 F-SEP ORC-20 F-SEP ORC-21 F-SEP ORC-22 F-SEP ORC-23 F-SEP ORC-24 F-SEP ORC-25 F-SEP ORC-26 F-SEP ORC-27 F-SEP ORC-28 F-SEP ORC-29 F-SEP ORC-30 F-SEP ORC-31 F-SEP ORC-32 F-SEP ORC-33 F-SEP ORC-34 F-SEP ORC-35 F-SEP ORC-36 F-SEP ORC-37 F-SEP ORC-38</w:t>
      </w:r>
    </w:p>
    <w:p w14:paraId="0E52EECC" w14:textId="77777777" w:rsidR="006C1F81" w:rsidRDefault="006C1F81" w:rsidP="006C1F81"/>
    <w:p w14:paraId="1E9FBEE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Practitioner Organization Unit */</w:t>
      </w:r>
    </w:p>
    <w:p w14:paraId="716AB57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ORG :</w:t>
      </w:r>
      <w:proofErr w:type="gramEnd"/>
      <w:r w:rsidRPr="006C1F81">
        <w:rPr>
          <w:lang w:val="en-US"/>
        </w:rPr>
        <w:t>= ORG-1 F-SEP ORG-2 F-SEP ORG-3 F-SEP ORG-4 F-SEP ORG-5 F-SEP ORG-6 F-SEP ORG-7 F-SEP ORG-8 F-SEP ORG-9 F-SEP ORG-10 F-SEP ORG-11 F-SEP ORG-12 F-SEP ORG-13</w:t>
      </w:r>
    </w:p>
    <w:p w14:paraId="25C0C6D7" w14:textId="77777777" w:rsidR="006C1F81" w:rsidRDefault="006C1F81" w:rsidP="006C1F81"/>
    <w:p w14:paraId="6F98DE8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Override Segment */</w:t>
      </w:r>
    </w:p>
    <w:p w14:paraId="569DB24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OVR :</w:t>
      </w:r>
      <w:proofErr w:type="gramEnd"/>
      <w:r w:rsidRPr="006C1F81">
        <w:rPr>
          <w:lang w:val="en-US"/>
        </w:rPr>
        <w:t>= OVR-1 F-SEP OVR-2 F-SEP OVR-3 F-SEP OVR-4 F-SEP OVR-5</w:t>
      </w:r>
    </w:p>
    <w:p w14:paraId="7ACCB0A5" w14:textId="77777777" w:rsidR="006C1F81" w:rsidRDefault="006C1F81" w:rsidP="006C1F81"/>
    <w:p w14:paraId="19A190E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Shipment Package */</w:t>
      </w:r>
    </w:p>
    <w:p w14:paraId="66406AD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PAC :</w:t>
      </w:r>
      <w:proofErr w:type="gramEnd"/>
      <w:r w:rsidRPr="006C1F81">
        <w:rPr>
          <w:lang w:val="en-US"/>
        </w:rPr>
        <w:t>= PAC-1 F-SEP PAC-2 F-SEP PAC-3 F-SEP PAC-4 F-SEP PAC-5 F-SEP PAC-6 F-SEP PAC-7 F-SEP PAC-8 F-SEP PAC-9</w:t>
      </w:r>
    </w:p>
    <w:p w14:paraId="504FCF83" w14:textId="77777777" w:rsidR="006C1F81" w:rsidRDefault="006C1F81" w:rsidP="006C1F81"/>
    <w:p w14:paraId="20D8B5C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Charge Cost Center Exceptions */</w:t>
      </w:r>
    </w:p>
    <w:p w14:paraId="34C236F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PCE :</w:t>
      </w:r>
      <w:proofErr w:type="gramEnd"/>
      <w:r w:rsidRPr="006C1F81">
        <w:rPr>
          <w:lang w:val="en-US"/>
        </w:rPr>
        <w:t>= PCE-1 F-SEP PCE-2 F-SEP PCE-3 F-SEP PCE-4</w:t>
      </w:r>
    </w:p>
    <w:p w14:paraId="19C34087" w14:textId="77777777" w:rsidR="006C1F81" w:rsidRDefault="006C1F81" w:rsidP="006C1F81"/>
    <w:p w14:paraId="728F47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Possible Causal Relationship */</w:t>
      </w:r>
    </w:p>
    <w:p w14:paraId="7DBB6AA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PCR :</w:t>
      </w:r>
      <w:proofErr w:type="gramEnd"/>
      <w:r w:rsidRPr="006C1F81">
        <w:rPr>
          <w:lang w:val="en-US"/>
        </w:rPr>
        <w:t>= PCR-1 F-SEP PCR-2 F-SEP PCR-3 F-SEP PCR-4 F-SEP PCR-5 F-SEP PCR-6 F-SEP PCR-7 F-SEP PCR-8 F-SEP PCR-9 F-SEP PCR-10 F-SEP PCR-11 F-SEP PCR-12 F-SEP PCR-13 F-SEP PCR-14 F-SEP PCR-15 F-SEP PCR-16 F-SEP PCR-17 F-SEP PCR-18 F-SEP PCR-19 F-SEP PCR-20 F-SEP PCR-21 F-SEP PCR-22 F-SEP PCR-23</w:t>
      </w:r>
    </w:p>
    <w:p w14:paraId="19F7D5C0" w14:textId="77777777" w:rsidR="006C1F81" w:rsidRDefault="006C1F81" w:rsidP="006C1F81"/>
    <w:p w14:paraId="53CFE01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Additional Demographic */</w:t>
      </w:r>
    </w:p>
    <w:p w14:paraId="68D3EAA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PD1 := PD1-1 F-SEP PD1-2 F-SEP PD1-3 F-SEP PD1-4 F-SEP PD1-5 F-SEP PD1-6 F-SEP PD1-7 F-SEP PD1-8 F-SEP PD1-9 F-SEP PD1-10 F-SEP PD1-11 F-SEP PD1-12 F-SEP PD1-13 F-SEP PD1-14 F-SEP PD1-15 F-SEP PD1-16 F-SEP PD1-17 F-SEP PD1-18 F-SEP PD1-19 F-SEP PD1-20 F-SEP PD1-21 F-SEP PD1-22 F-SEP PD1-23</w:t>
      </w:r>
    </w:p>
    <w:p w14:paraId="24DDF9E3" w14:textId="77777777" w:rsidR="006C1F81" w:rsidRDefault="006C1F81" w:rsidP="006C1F81"/>
    <w:p w14:paraId="72C83E8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Death and Autopsy */</w:t>
      </w:r>
    </w:p>
    <w:p w14:paraId="07146CD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PDA :</w:t>
      </w:r>
      <w:proofErr w:type="gramEnd"/>
      <w:r w:rsidRPr="006C1F81">
        <w:rPr>
          <w:lang w:val="en-US"/>
        </w:rPr>
        <w:t>= PDA-1 F-SEP PDA-2 F-SEP PDA-3 F-SEP PDA-4 F-SEP PDA-5 F-SEP PDA-6 F-SEP PDA-7 F-SEP PDA-8 F-SEP PDA-9</w:t>
      </w:r>
    </w:p>
    <w:p w14:paraId="359FF77A" w14:textId="77777777" w:rsidR="006C1F81" w:rsidRDefault="006C1F81" w:rsidP="006C1F81"/>
    <w:p w14:paraId="54E5E3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 Detail Country */</w:t>
      </w:r>
    </w:p>
    <w:p w14:paraId="1262140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PDC :</w:t>
      </w:r>
      <w:proofErr w:type="gramEnd"/>
      <w:r w:rsidRPr="006C1F81">
        <w:rPr>
          <w:lang w:val="en-US"/>
        </w:rPr>
        <w:t>= PDC-1 F-SEP PDC-2 F-SEP PDC-3 F-SEP PDC-4 F-SEP PDC-5 F-SEP PDC-6 F-SEP PDC-7 F-SEP PDC-8 F-SEP PDC-9 F-SEP PDC-10 F-SEP PDC-11 F-SEP PDC-12 F-SEP PDC-13 F-SEP PDC-14 F-SEP PDC-15</w:t>
      </w:r>
    </w:p>
    <w:p w14:paraId="57A84755" w14:textId="77777777" w:rsidR="006C1F81" w:rsidRDefault="006C1F81" w:rsidP="006C1F81"/>
    <w:p w14:paraId="6DC577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 Experience Observation */</w:t>
      </w:r>
    </w:p>
    <w:p w14:paraId="4B843C0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PEO := PEO-1 F-SEP PEO-2 F-SEP PEO-3 F-SEP PEO-4 F-SEP PEO-5 F-SEP PEO-6 F-SEP PEO-7 F-SEP PEO-8 F-SEP PEO-9 F-SEP PEO-10 F-SEP PEO-11 F-SEP PEO-12 F-SEP PEO-13 F-SEP PEO-14 F-SEP PEO-15 F-SEP PEO-16 F-SEP PEO-17 F-SEP PEO-18 F-SEP PEO-19 F-SEP PEO-20 F-SEP PEO-21 F-SEP PEO-22 F-SEP PEO-23 F-SEP PEO-24 F-SEP PEO-25</w:t>
      </w:r>
    </w:p>
    <w:p w14:paraId="2AFF12A3" w14:textId="77777777" w:rsidR="006C1F81" w:rsidRDefault="006C1F81" w:rsidP="006C1F81"/>
    <w:p w14:paraId="167ABF0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 Experience Sender */</w:t>
      </w:r>
    </w:p>
    <w:p w14:paraId="7DFE16E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PES :</w:t>
      </w:r>
      <w:proofErr w:type="gramEnd"/>
      <w:r w:rsidRPr="006C1F81">
        <w:rPr>
          <w:lang w:val="en-US"/>
        </w:rPr>
        <w:t>= PES-1 F-SEP PES-2 F-SEP PES-3 F-SEP PES-4 F-SEP PES-5 F-SEP PES-6 F-SEP PES-7 F-SEP PES-8 F-SEP PES-9 F-SEP PES-10 F-SEP PES-11 F-SEP PES-12 F-SEP PES-13</w:t>
      </w:r>
    </w:p>
    <w:p w14:paraId="17C25738" w14:textId="77777777" w:rsidR="006C1F81" w:rsidRDefault="006C1F81" w:rsidP="006C1F81"/>
    <w:p w14:paraId="1598C00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Identification */</w:t>
      </w:r>
    </w:p>
    <w:p w14:paraId="200ADD3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PID := PID-1 F-SEP PID-2 F-SEP PID-3 F-SEP PID-4 F-SEP PID-5 F-SEP PID-6 F-SEP PID-7 F-SEP PID-8 F-SEP PID-9 F-SEP PID-10 F-SEP PID-11 F-SEP PID-12 F-SEP PID-13 F-SEP PID-14 F-SEP PID-15 F-SEP PID-16 F-SEP PID-17 F-SEP PID-18 F-SEP PID-19 F-SEP PID-20 F-SEP PID-21 F-SEP PID-22 F-SEP PID-23 F-SEP PID-24 F-SEP PID-25 F-SEP PID-26 F-SEP PID-27 F-SEP PID-28 F-SEP PID-29 F-SEP PID-30 F-SEP PID-31 F-SEP PID-32 F-SEP PID-33 F-SEP PID-34 F-SEP PID-35 F-SEP PID-36 F-SEP PID-37 F-SEP PID-38 F-SEP PID-39 F-SEP PID-40</w:t>
      </w:r>
    </w:p>
    <w:p w14:paraId="5BD4CA83" w14:textId="77777777" w:rsidR="006C1F81" w:rsidRDefault="006C1F81" w:rsidP="006C1F81"/>
    <w:p w14:paraId="0D69ED6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Item Packaging */</w:t>
      </w:r>
    </w:p>
    <w:p w14:paraId="33C4DB1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PKG :</w:t>
      </w:r>
      <w:proofErr w:type="gramEnd"/>
      <w:r w:rsidRPr="006C1F81">
        <w:rPr>
          <w:lang w:val="en-US"/>
        </w:rPr>
        <w:t>= PKG-1 F-SEP PKG-2 F-SEP PKG-3 F-SEP PKG-4 F-SEP PKG-5 F-SEP PKG-6 F-SEP PKG-7 F-SEP PKG-8 F-SEP PKG-9 F-SEP PKG-10 F-SEP PKG-11</w:t>
      </w:r>
    </w:p>
    <w:p w14:paraId="2215B8F4" w14:textId="77777777" w:rsidR="006C1F81" w:rsidRDefault="006C1F81" w:rsidP="006C1F81"/>
    <w:p w14:paraId="366539F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Payer Master File */</w:t>
      </w:r>
    </w:p>
    <w:p w14:paraId="646C891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PM1 := PM1-1 F-SEP PM1-2 F-SEP PM1-3 F-SEP PM1-4 F-SEP PM1-5 F-SEP PM1-6 F-SEP PM1-7 F-SEP PM1-8 F-SEP PM1-9 F-SEP PM1-10 F-SEP PM1-11 F-SEP PM1-12 F-SEP PM1-13 F-SEP PM1-14 F-SEP PM1-15 F-SEP PM1-16 F-SEP PM1-17 F-SEP PM1-18 F-SEP PM1-19 F-SEP PM1-20 F-SEP PM1-21 F-SEP PM1-22 F-SEP PM1-23 F-SEP PM1-24</w:t>
      </w:r>
    </w:p>
    <w:p w14:paraId="32D466EA" w14:textId="77777777" w:rsidR="006C1F81" w:rsidRDefault="006C1F81" w:rsidP="006C1F81"/>
    <w:p w14:paraId="197CE8E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Payment Information */</w:t>
      </w:r>
    </w:p>
    <w:p w14:paraId="67FF2A0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PMT :</w:t>
      </w:r>
      <w:proofErr w:type="gramEnd"/>
      <w:r w:rsidRPr="006C1F81">
        <w:rPr>
          <w:lang w:val="en-US"/>
        </w:rPr>
        <w:t>= PMT-1 F-SEP PMT-2 F-SEP PMT-3 F-SEP PMT-4 F-SEP PMT-5 F-SEP PMT-6 F-SEP PMT-7 F-SEP PMT-8 F-SEP PMT-9 F-SEP PMT-10 F-SEP PMT-11 F-SEP PMT-12</w:t>
      </w:r>
    </w:p>
    <w:p w14:paraId="42FD098B" w14:textId="77777777" w:rsidR="006C1F81" w:rsidRDefault="006C1F81" w:rsidP="006C1F81"/>
    <w:p w14:paraId="0063E4A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Procedures */</w:t>
      </w:r>
    </w:p>
    <w:p w14:paraId="1347954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PR1 := PR1-1 F-SEP PR1-2 F-SEP PR1-3 F-SEP PR1-4 F-SEP PR1-5 F-SEP PR1-6 F-SEP PR1-7 F-SEP PR1-8 F-SEP PR1-9 F-SEP PR1-10 F-SEP PR1-11 F-SEP PR1-12 F-SEP PR1-13 F-SEP PR1-14 F-SEP PR1-15 F-SEP PR1-16 F-SEP PR1-17 F-SEP PR1-18 F-SEP PR1-19 F-SEP PR1-20 F-SEP PR1-21 F-SEP PR1-22 F-SEP PR1-23 F-SEP PR1-24 F-SEP PR1-25</w:t>
      </w:r>
    </w:p>
    <w:p w14:paraId="3C3606D4" w14:textId="77777777" w:rsidR="006C1F81" w:rsidRDefault="006C1F81" w:rsidP="006C1F81"/>
    <w:p w14:paraId="7FB0D2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Practitioner Detail */</w:t>
      </w:r>
    </w:p>
    <w:p w14:paraId="3D97DCC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PRA :</w:t>
      </w:r>
      <w:proofErr w:type="gramEnd"/>
      <w:r w:rsidRPr="006C1F81">
        <w:rPr>
          <w:lang w:val="en-US"/>
        </w:rPr>
        <w:t>= PRA-1 F-SEP PRA-2 F-SEP PRA-3 F-SEP PRA-4 F-SEP PRA-5 F-SEP PRA-6 F-SEP PRA-7 F-SEP PRA-8 F-SEP PRA-9 F-SEP PRA-10 F-SEP PRA-11 F-SEP PRA-12</w:t>
      </w:r>
    </w:p>
    <w:p w14:paraId="05FEB277" w14:textId="77777777" w:rsidR="006C1F81" w:rsidRDefault="006C1F81" w:rsidP="006C1F81"/>
    <w:p w14:paraId="17113AB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Problem Details */</w:t>
      </w:r>
    </w:p>
    <w:p w14:paraId="0B06AD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PRB := PRB-1 F-SEP PRB-2 F-SEP PRB-3 F-SEP PRB-4 F-SEP PRB-5 F-SEP PRB-6 F-SEP PRB-7 F-SEP PRB-8 F-SEP PRB-9 F-SEP PRB-10 F-SEP PRB-11 F-SEP PRB-12 F-SEP PRB-13 F-SEP PRB-14 F-SEP PRB-15 F-SEP PRB-16 F-SEP PRB-17 F-SEP PRB-18 F-SEP PRB-19 F-SEP PRB-20 F-SEP PRB-21 F-SEP PRB-22 F-SEP PRB-23 F-SEP PRB-24 F-SEP PRB-25 F-SEP PRB-26 F-SEP PRB-27 F-SEP PRB-28</w:t>
      </w:r>
    </w:p>
    <w:p w14:paraId="1A3E404A" w14:textId="77777777" w:rsidR="006C1F81" w:rsidRDefault="006C1F81" w:rsidP="006C1F81"/>
    <w:p w14:paraId="613526D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Pricing */</w:t>
      </w:r>
    </w:p>
    <w:p w14:paraId="4F1F8BF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PRC :</w:t>
      </w:r>
      <w:proofErr w:type="gramEnd"/>
      <w:r w:rsidRPr="006C1F81">
        <w:rPr>
          <w:lang w:val="en-US"/>
        </w:rPr>
        <w:t>= PRC-1 F-SEP PRC-2 F-SEP PRC-3 F-SEP PRC-4 F-SEP PRC-5 F-SEP PRC-6 F-SEP PRC-7 F-SEP PRC-8 F-SEP PRC-9 F-SEP PRC-10 F-SEP PRC-11 F-SEP PRC-12 F-SEP PRC-13 F-SEP PRC-14 F-SEP PRC-15 F-SEP PRC-16 F-SEP PRC-17 F-SEP PRC-18</w:t>
      </w:r>
    </w:p>
    <w:p w14:paraId="0848C990" w14:textId="77777777" w:rsidR="006C1F81" w:rsidRDefault="006C1F81" w:rsidP="006C1F81"/>
    <w:p w14:paraId="6B695C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Provider Data */</w:t>
      </w:r>
    </w:p>
    <w:p w14:paraId="440C780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PRD :</w:t>
      </w:r>
      <w:proofErr w:type="gramEnd"/>
      <w:r w:rsidRPr="006C1F81">
        <w:rPr>
          <w:lang w:val="en-US"/>
        </w:rPr>
        <w:t>= PRD-1 F-SEP PRD-2 F-SEP PRD-3 F-SEP PRD-4 F-SEP PRD-5 F-SEP PRD-6 F-SEP PRD-7 F-SEP PRD-8 F-SEP PRD-9 F-SEP PRD-10 F-SEP PRD-11 F-SEP PRD-12 F-SEP PRD-13 F-SEP PRD-14</w:t>
      </w:r>
    </w:p>
    <w:p w14:paraId="2D656CB3" w14:textId="77777777" w:rsidR="006C1F81" w:rsidRDefault="006C1F81" w:rsidP="006C1F81"/>
    <w:p w14:paraId="2707E5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Participation Information */</w:t>
      </w:r>
    </w:p>
    <w:p w14:paraId="7507839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PRT := PRT-1 F-SEP PRT-2 F-SEP PRT-3 F-SEP PRT-4 F-SEP PRT-5 F-SEP PRT-6 F-SEP PRT-7 F-SEP PRT-8 F-SEP PRT-9 F-SEP PRT-10 F-SEP PRT-11 F-SEP PRT-12 F-SEP PRT-13 F-SEP PRT-14 F-SEP PRT-15 F-SEP PRT-16 F-SEP PRT-17 F-SEP PRT-18 F-SEP PRT-19 F-SEP PRT-20 F-SEP PRT-21 F-SEP PRT-22 F-SEP PRT-23 F-SEP PRT-24</w:t>
      </w:r>
    </w:p>
    <w:p w14:paraId="3C5153A9" w14:textId="77777777" w:rsidR="006C1F81" w:rsidRDefault="006C1F81" w:rsidP="006C1F81"/>
    <w:p w14:paraId="17035FA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Product/Service Group */</w:t>
      </w:r>
    </w:p>
    <w:p w14:paraId="77783FCF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PSG :</w:t>
      </w:r>
      <w:proofErr w:type="gramEnd"/>
      <w:r w:rsidRPr="006C1F81">
        <w:rPr>
          <w:lang w:val="en-US"/>
        </w:rPr>
        <w:t>= PSG-1 F-SEP PSG-2 F-SEP PSG-3 F-SEP PSG-4 F-SEP PSG-5 F-SEP PSG-6</w:t>
      </w:r>
    </w:p>
    <w:p w14:paraId="5B34DB5D" w14:textId="77777777" w:rsidR="006C1F81" w:rsidRDefault="006C1F81" w:rsidP="006C1F81"/>
    <w:p w14:paraId="15D05FA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 Summary Header */</w:t>
      </w:r>
    </w:p>
    <w:p w14:paraId="75F2F7A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PSH :</w:t>
      </w:r>
      <w:proofErr w:type="gramEnd"/>
      <w:r w:rsidRPr="006C1F81">
        <w:rPr>
          <w:lang w:val="en-US"/>
        </w:rPr>
        <w:t>= PSH-1 F-SEP PSH-2 F-SEP PSH-3 F-SEP PSH-4 F-SEP PSH-5 F-SEP PSH-6 F-SEP PSH-7 F-SEP PSH-8 F-SEP PSH-9 F-SEP PSH-10 F-SEP PSH-11 F-SEP PSH-12 F-SEP PSH-13 F-SEP PSH-14</w:t>
      </w:r>
    </w:p>
    <w:p w14:paraId="0513243A" w14:textId="77777777" w:rsidR="006C1F81" w:rsidRDefault="006C1F81" w:rsidP="006C1F81"/>
    <w:p w14:paraId="4A6169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Product/Service Line Item */</w:t>
      </w:r>
    </w:p>
    <w:p w14:paraId="1626FDE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PSL := PSL-1 F-SEP PSL-2 F-SEP PSL-3 F-SEP PSL-4 F-SEP PSL-5 F-SEP PSL-6 F-SEP PSL-7 F-SEP PSL-8 F-SEP PSL-9 F-SEP PSL-10 F-SEP PSL-11 F-SEP PSL-12 F-SEP PSL-13 F-SEP PSL-14 F-SEP PSL-15 F-SEP PSL-16 F-SEP PSL-17 F-SEP PSL-18 F-SEP PSL-19 F-SEP PSL-20 F-SEP PSL-21 F-SEP PSL-22 F-SEP PSL-23 F-SEP PSL-24 F-SEP </w:t>
      </w:r>
      <w:r w:rsidRPr="006C1F81">
        <w:rPr>
          <w:lang w:val="en-US"/>
        </w:rPr>
        <w:lastRenderedPageBreak/>
        <w:t>PSL-25 F-SEP PSL-26 F-SEP PSL-27 F-SEP PSL-28 F-SEP PSL-29 F-SEP PSL-30 F-SEP PSL-31 F-SEP PSL-32 F-SEP PSL-33 F-SEP PSL-34 F-SEP PSL-35 F-SEP PSL-36 F-SEP PSL-37 F-SEP PSL-38 F-SEP PSL-39 F-SEP PSL-40 F-SEP PSL-41 F-SEP PSL-42 F-SEP PSL-43 F-SEP PSL-44 F-SEP PSL-45 F-SEP PSL-46 F-SEP PSL-47 F-SEP PSL-48</w:t>
      </w:r>
    </w:p>
    <w:p w14:paraId="70E67C39" w14:textId="77777777" w:rsidR="006C1F81" w:rsidRDefault="006C1F81" w:rsidP="006C1F81"/>
    <w:p w14:paraId="55388E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Product/Service Section */</w:t>
      </w:r>
    </w:p>
    <w:p w14:paraId="75C328A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PSS :</w:t>
      </w:r>
      <w:proofErr w:type="gramEnd"/>
      <w:r w:rsidRPr="006C1F81">
        <w:rPr>
          <w:lang w:val="en-US"/>
        </w:rPr>
        <w:t>= PSS-1 F-SEP PSS-2 F-SEP PSS-3 F-SEP PSS-4 F-SEP PSS-5</w:t>
      </w:r>
    </w:p>
    <w:p w14:paraId="5AFC24F3" w14:textId="77777777" w:rsidR="006C1F81" w:rsidRDefault="006C1F81" w:rsidP="006C1F81"/>
    <w:p w14:paraId="16226F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Pathway */</w:t>
      </w:r>
    </w:p>
    <w:p w14:paraId="42279FB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PTH :</w:t>
      </w:r>
      <w:proofErr w:type="gramEnd"/>
      <w:r w:rsidRPr="006C1F81">
        <w:rPr>
          <w:lang w:val="en-US"/>
        </w:rPr>
        <w:t>= PTH-1 F-SEP PTH-2 F-SEP PTH-3 F-SEP PTH-4 F-SEP PTH-5 F-SEP PTH-6 F-SEP PTH-7</w:t>
      </w:r>
    </w:p>
    <w:p w14:paraId="052697E2" w14:textId="77777777" w:rsidR="006C1F81" w:rsidRDefault="006C1F81" w:rsidP="006C1F81"/>
    <w:p w14:paraId="349D644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Visit */</w:t>
      </w:r>
    </w:p>
    <w:p w14:paraId="151C29C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PV1 := PV1-1 F-SEP PV1-2 F-SEP PV1-3 F-SEP PV1-4 F-SEP PV1-5 F-SEP PV1-6 F-SEP PV1-7 F-SEP PV1-8 F-SEP PV1-9 F-SEP PV1-10 F-SEP PV1-11 F-SEP PV1-12 F-SEP PV1-13 F-SEP PV1-14 F-SEP PV1-15 F-SEP PV1-16 F-SEP PV1-17 F-SEP PV1-18 F-SEP PV1-19 F-SEP PV1-20 F-SEP PV1-21 F-SEP PV1-22 F-SEP PV1-23 F-SEP PV1-24 F-SEP PV1-25 F-SEP PV1-26 F-SEP PV1-27 F-SEP PV1-28 F-SEP PV1-29 F-SEP PV1-30 F-SEP PV1-31 F-SEP PV1-32 F-SEP PV1-33 F-SEP PV1-34 F-SEP PV1-35 F-SEP PV1-36 F-SEP PV1-37 F-SEP PV1-38 F-SEP PV1-39 F-SEP PV1-40 F-SEP PV1-41 F-SEP PV1-42 F-SEP PV1-43 F-SEP PV1-44 F-SEP PV1-45 F-SEP PV1-46 F-SEP PV1-47 F-SEP PV1-48 F-SEP PV1-49 F-SEP PV1-50 F-SEP PV1-51 F-SEP PV1-52 F-SEP PV1-53 F-SEP PV1-54</w:t>
      </w:r>
    </w:p>
    <w:p w14:paraId="747C2736" w14:textId="77777777" w:rsidR="006C1F81" w:rsidRDefault="006C1F81" w:rsidP="006C1F81"/>
    <w:p w14:paraId="59F933F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Patient Visit - Additional Information */</w:t>
      </w:r>
    </w:p>
    <w:p w14:paraId="484C1DA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PV2 := PV2-1 F-SEP PV2-2 F-SEP PV2-3 F-SEP PV2-4 F-SEP PV2-5 F-SEP PV2-6 F-SEP PV2-7 F-SEP PV2-8 F-SEP PV2-9 F-SEP PV2-10 F-SEP PV2-11 F-SEP PV2-12 F-SEP PV2-13 F-SEP PV2-14 F-SEP PV2-15 F-SEP PV2-16 F-SEP PV2-17 F-SEP PV2-18 F-SEP PV2-19 F-SEP PV2-20 F-SEP PV2-21 F-SEP PV2-22 F-SEP PV2-23 F-SEP PV2-24 F-SEP PV2-25 F-SEP PV2-26 F-SEP PV2-27 F-SEP PV2-28 F-SEP PV2-29 F-SEP PV2-30 F-SEP PV2-31 F-SEP PV2-32 F-SEP PV2-33 F-SEP PV2-34 F-SEP PV2-35 F-SEP PV2-36 F-SEP PV2-37 F-SEP PV2-38 F-SEP PV2-39 F-SEP PV2-40 F-SEP PV2-41 F-SEP PV2-42 F-SEP PV2-43 F-SEP PV2-44 F-SEP PV2-45 F-SEP PV2-46 F-SEP PV2-47 F-SEP PV2-48 F-SEP PV2-49 F-SEP PV2-50</w:t>
      </w:r>
    </w:p>
    <w:p w14:paraId="2B1A0747" w14:textId="77777777" w:rsidR="006C1F81" w:rsidRDefault="006C1F81" w:rsidP="006C1F81"/>
    <w:p w14:paraId="2095FB7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Payee Information */</w:t>
      </w:r>
    </w:p>
    <w:p w14:paraId="34DC174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PYE :</w:t>
      </w:r>
      <w:proofErr w:type="gramEnd"/>
      <w:r w:rsidRPr="006C1F81">
        <w:rPr>
          <w:lang w:val="en-US"/>
        </w:rPr>
        <w:t>= PYE-1 F-SEP PYE-2 F-SEP PYE-3 F-SEP PYE-4 F-SEP PYE-5 F-SEP PYE-6 F-SEP PYE-7</w:t>
      </w:r>
    </w:p>
    <w:p w14:paraId="7A76214F" w14:textId="77777777" w:rsidR="006C1F81" w:rsidRDefault="006C1F81" w:rsidP="006C1F81"/>
    <w:p w14:paraId="20E8D31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Query Acknowledgment */</w:t>
      </w:r>
    </w:p>
    <w:p w14:paraId="1EF6780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QAK :</w:t>
      </w:r>
      <w:proofErr w:type="gramEnd"/>
      <w:r w:rsidRPr="006C1F81">
        <w:rPr>
          <w:lang w:val="en-US"/>
        </w:rPr>
        <w:t>= QAK-1 F-SEP QAK-2 F-SEP QAK-3 F-SEP QAK-4 F-SEP QAK-5 F-SEP QAK-6</w:t>
      </w:r>
    </w:p>
    <w:p w14:paraId="7066EB72" w14:textId="77777777" w:rsidR="006C1F81" w:rsidRDefault="006C1F81" w:rsidP="006C1F81"/>
    <w:p w14:paraId="376364E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Query Identification */</w:t>
      </w:r>
    </w:p>
    <w:p w14:paraId="7B21FE4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QID :</w:t>
      </w:r>
      <w:proofErr w:type="gramEnd"/>
      <w:r w:rsidRPr="006C1F81">
        <w:rPr>
          <w:lang w:val="en-US"/>
        </w:rPr>
        <w:t>= QID-1 F-SEP QID-2</w:t>
      </w:r>
    </w:p>
    <w:p w14:paraId="6225C5C2" w14:textId="77777777" w:rsidR="006C1F81" w:rsidRDefault="006C1F81" w:rsidP="006C1F81"/>
    <w:p w14:paraId="5E2091F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Query Parameter Definition */</w:t>
      </w:r>
    </w:p>
    <w:p w14:paraId="228DBA6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QPD :</w:t>
      </w:r>
      <w:proofErr w:type="gramEnd"/>
      <w:r w:rsidRPr="006C1F81">
        <w:rPr>
          <w:lang w:val="en-US"/>
        </w:rPr>
        <w:t>= QPD-1 F-SEP QPD-2 F-SEP QPD-3</w:t>
      </w:r>
    </w:p>
    <w:p w14:paraId="3234E84C" w14:textId="77777777" w:rsidR="006C1F81" w:rsidRDefault="006C1F81" w:rsidP="006C1F81"/>
    <w:p w14:paraId="32C06E2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 xml:space="preserve">    /* Query Response Instance */</w:t>
      </w:r>
    </w:p>
    <w:p w14:paraId="1B4E66AC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QRI :</w:t>
      </w:r>
      <w:proofErr w:type="gramEnd"/>
      <w:r w:rsidRPr="006C1F81">
        <w:rPr>
          <w:lang w:val="en-US"/>
        </w:rPr>
        <w:t>= QRI-1 F-SEP QRI-2 F-SEP QRI-3</w:t>
      </w:r>
    </w:p>
    <w:p w14:paraId="29C5972C" w14:textId="77777777" w:rsidR="006C1F81" w:rsidRDefault="006C1F81" w:rsidP="006C1F81"/>
    <w:p w14:paraId="1C453FC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Response Control Parameter */</w:t>
      </w:r>
    </w:p>
    <w:p w14:paraId="27ACE2D4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RCP :</w:t>
      </w:r>
      <w:proofErr w:type="gramEnd"/>
      <w:r w:rsidRPr="006C1F81">
        <w:rPr>
          <w:lang w:val="en-US"/>
        </w:rPr>
        <w:t>= RCP-1 F-SEP RCP-2 F-SEP RCP-3 F-SEP RCP-4 F-SEP RCP-5 F-SEP RCP-6 F-SEP RCP-7</w:t>
      </w:r>
    </w:p>
    <w:p w14:paraId="2E86AC91" w14:textId="77777777" w:rsidR="006C1F81" w:rsidRDefault="006C1F81" w:rsidP="006C1F81"/>
    <w:p w14:paraId="7F97107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Table Row Definition */</w:t>
      </w:r>
    </w:p>
    <w:p w14:paraId="615E89C1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RDF :</w:t>
      </w:r>
      <w:proofErr w:type="gramEnd"/>
      <w:r w:rsidRPr="006C1F81">
        <w:rPr>
          <w:lang w:val="en-US"/>
        </w:rPr>
        <w:t>= RDF-1 F-SEP RDF-2</w:t>
      </w:r>
    </w:p>
    <w:p w14:paraId="02D78EB4" w14:textId="77777777" w:rsidR="006C1F81" w:rsidRDefault="006C1F81" w:rsidP="006C1F81"/>
    <w:p w14:paraId="228A3DD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Table Row Data */</w:t>
      </w:r>
    </w:p>
    <w:p w14:paraId="2C7378F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RDT :</w:t>
      </w:r>
      <w:proofErr w:type="gramEnd"/>
      <w:r w:rsidRPr="006C1F81">
        <w:rPr>
          <w:lang w:val="en-US"/>
        </w:rPr>
        <w:t>= RDT-1</w:t>
      </w:r>
    </w:p>
    <w:p w14:paraId="64F55381" w14:textId="77777777" w:rsidR="006C1F81" w:rsidRDefault="006C1F81" w:rsidP="006C1F81"/>
    <w:p w14:paraId="329174A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Clinical Relationship Segment */</w:t>
      </w:r>
    </w:p>
    <w:p w14:paraId="1134D6A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REL :</w:t>
      </w:r>
      <w:proofErr w:type="gramEnd"/>
      <w:r w:rsidRPr="006C1F81">
        <w:rPr>
          <w:lang w:val="en-US"/>
        </w:rPr>
        <w:t>= REL-1 F-SEP REL-2 F-SEP REL-3 F-SEP REL-4 F-SEP REL-5 F-SEP REL-6 F-SEP REL-7 F-SEP REL-8 F-SEP REL-9 F-SEP REL-10 F-SEP REL-11 F-SEP REL-12 F-SEP REL-13 F-SEP REL-14 F-SEP REL-15 F-SEP REL-16 F-SEP REL-17 F-SEP REL-18</w:t>
      </w:r>
    </w:p>
    <w:p w14:paraId="331B900C" w14:textId="77777777" w:rsidR="006C1F81" w:rsidRDefault="006C1F81" w:rsidP="006C1F81"/>
    <w:p w14:paraId="4371EB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Referral Information */</w:t>
      </w:r>
    </w:p>
    <w:p w14:paraId="0472260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RF1 := RF1-1 F-SEP RF1-2 F-SEP RF1-3 F-SEP RF1-4 F-SEP RF1-5 F-SEP RF1-6 F-SEP RF1-7 F-SEP RF1-8 F-SEP RF1-9 F-SEP RF1-10 F-SEP RF1-11 F-SEP RF1-12 F-SEP RF1-13 F-SEP RF1-14 F-SEP RF1-15 F-SEP RF1-16 F-SEP RF1-17 F-SEP RF1-18 F-SEP RF1-19 F-SEP RF1-20 F-SEP RF1-21 F-SEP RF1-22 F-SEP RF1-23 F-SEP RF1-24 F-SEP RF1-25</w:t>
      </w:r>
    </w:p>
    <w:p w14:paraId="2A2A6D02" w14:textId="77777777" w:rsidR="006C1F81" w:rsidRDefault="006C1F81" w:rsidP="006C1F81"/>
    <w:p w14:paraId="38A4A69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Request for Information */</w:t>
      </w:r>
    </w:p>
    <w:p w14:paraId="1F98BA6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RFI :</w:t>
      </w:r>
      <w:proofErr w:type="gramEnd"/>
      <w:r w:rsidRPr="006C1F81">
        <w:rPr>
          <w:lang w:val="en-US"/>
        </w:rPr>
        <w:t>= RFI-1 F-SEP RFI-2 F-SEP RFI-3 F-SEP RFI-4</w:t>
      </w:r>
    </w:p>
    <w:p w14:paraId="41344522" w14:textId="77777777" w:rsidR="006C1F81" w:rsidRDefault="006C1F81" w:rsidP="006C1F81"/>
    <w:p w14:paraId="0D4CEDE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Resource Group */</w:t>
      </w:r>
    </w:p>
    <w:p w14:paraId="5B4FE53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RGS :</w:t>
      </w:r>
      <w:proofErr w:type="gramEnd"/>
      <w:r w:rsidRPr="006C1F81">
        <w:rPr>
          <w:lang w:val="en-US"/>
        </w:rPr>
        <w:t>= RGS-1 F-SEP RGS-2 F-SEP RGS-3</w:t>
      </w:r>
    </w:p>
    <w:p w14:paraId="2318C266" w14:textId="77777777" w:rsidR="006C1F81" w:rsidRDefault="006C1F81" w:rsidP="006C1F81"/>
    <w:p w14:paraId="07E699F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Risk Management Incident */</w:t>
      </w:r>
    </w:p>
    <w:p w14:paraId="34ADB3E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RMI :</w:t>
      </w:r>
      <w:proofErr w:type="gramEnd"/>
      <w:r w:rsidRPr="006C1F81">
        <w:rPr>
          <w:lang w:val="en-US"/>
        </w:rPr>
        <w:t>= RMI-1 F-SEP RMI-2 F-SEP RMI-3</w:t>
      </w:r>
    </w:p>
    <w:p w14:paraId="06DBABF1" w14:textId="77777777" w:rsidR="006C1F81" w:rsidRDefault="006C1F81" w:rsidP="006C1F81"/>
    <w:p w14:paraId="345FFC2A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Role */</w:t>
      </w:r>
    </w:p>
    <w:p w14:paraId="6159B94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ROL :</w:t>
      </w:r>
      <w:proofErr w:type="gramEnd"/>
      <w:r w:rsidRPr="006C1F81">
        <w:rPr>
          <w:lang w:val="en-US"/>
        </w:rPr>
        <w:t>= ROL-1 F-SEP ROL-2 F-SEP ROL-3 F-SEP ROL-4 F-SEP ROL-5 F-SEP ROL-6 F-SEP ROL-7 F-SEP ROL-8 F-SEP ROL-9 F-SEP ROL-10 F-SEP ROL-11 F-SEP ROL-12 F-SEP ROL-13 F-SEP ROL-14</w:t>
      </w:r>
    </w:p>
    <w:p w14:paraId="4A252FA8" w14:textId="77777777" w:rsidR="006C1F81" w:rsidRDefault="006C1F81" w:rsidP="006C1F81"/>
    <w:p w14:paraId="0FA224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Requisition Detail-1 */</w:t>
      </w:r>
    </w:p>
    <w:p w14:paraId="5A625F3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RQ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RQ1-1 F-SEP RQ1-2 F-SEP RQ1-3 F-SEP RQ1-4 F-SEP RQ1-5 F-SEP RQ1-6 F-SEP RQ1-7</w:t>
      </w:r>
    </w:p>
    <w:p w14:paraId="0AEAA655" w14:textId="77777777" w:rsidR="006C1F81" w:rsidRDefault="006C1F81" w:rsidP="006C1F81"/>
    <w:p w14:paraId="66FBC1F3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Requisition Detail */</w:t>
      </w:r>
    </w:p>
    <w:p w14:paraId="634C7485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lastRenderedPageBreak/>
        <w:t>RQD :</w:t>
      </w:r>
      <w:proofErr w:type="gramEnd"/>
      <w:r w:rsidRPr="006C1F81">
        <w:rPr>
          <w:lang w:val="en-US"/>
        </w:rPr>
        <w:t>= RQD-1 F-SEP RQD-2 F-SEP RQD-3 F-SEP RQD-4 F-SEP RQD-5 F-SEP RQD-6 F-SEP RQD-7 F-SEP RQD-8 F-SEP RQD-9 F-SEP RQD-10</w:t>
      </w:r>
    </w:p>
    <w:p w14:paraId="071F0C14" w14:textId="77777777" w:rsidR="006C1F81" w:rsidRDefault="006C1F81" w:rsidP="006C1F81"/>
    <w:p w14:paraId="4D1F151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Administration */</w:t>
      </w:r>
    </w:p>
    <w:p w14:paraId="3C79B5B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RXA := RXA-1 F-SEP RXA-2 F-SEP RXA-3 F-SEP RXA-4 F-SEP RXA-5 F-SEP RXA-6 F-SEP RXA-7 F-SEP RXA-8 F-SEP RXA-9 F-SEP RXA-10 F-SEP RXA-11 F-SEP RXA-12 F-SEP RXA-13 F-SEP RXA-14 F-SEP RXA-15 F-SEP RXA-16 F-SEP RXA-17 F-SEP RXA-18 F-SEP RXA-19 F-SEP RXA-20 F-SEP RXA-21 F-SEP RXA-22 F-SEP RXA-23 F-SEP RXA-24 F-SEP RXA-25 F-SEP RXA-26 F-SEP RXA-27 F-SEP RXA-28 F-SEP RXA-29</w:t>
      </w:r>
    </w:p>
    <w:p w14:paraId="243C8EC3" w14:textId="77777777" w:rsidR="006C1F81" w:rsidRDefault="006C1F81" w:rsidP="006C1F81"/>
    <w:p w14:paraId="423D968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Component Order */</w:t>
      </w:r>
    </w:p>
    <w:p w14:paraId="4FC54C2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RXC :</w:t>
      </w:r>
      <w:proofErr w:type="gramEnd"/>
      <w:r w:rsidRPr="006C1F81">
        <w:rPr>
          <w:lang w:val="en-US"/>
        </w:rPr>
        <w:t>= RXC-1 F-SEP RXC-2 F-SEP RXC-3 F-SEP RXC-4 F-SEP RXC-5 F-SEP RXC-6 F-SEP RXC-7 F-SEP RXC-8 F-SEP RXC-9 F-SEP RXC-10 F-SEP RXC-11</w:t>
      </w:r>
    </w:p>
    <w:p w14:paraId="5F0859F3" w14:textId="77777777" w:rsidR="006C1F81" w:rsidRDefault="006C1F81" w:rsidP="006C1F81"/>
    <w:p w14:paraId="5E6FA5E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Dispense */</w:t>
      </w:r>
    </w:p>
    <w:p w14:paraId="7C3D6F7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RXD := RXD-1 F-SEP RXD-2 F-SEP RXD-3 F-SEP RXD-4 F-SEP RXD-5 F-SEP RXD-6 F-SEP RXD-7 F-SEP RXD-8 F-SEP RXD-9 F-SEP RXD-10 F-SEP RXD-11 F-SEP RXD-12 F-SEP RXD-13 F-SEP RXD-14 F-SEP RXD-15 F-SEP RXD-16 F-SEP RXD-17 F-SEP RXD-18 F-SEP RXD-19 F-SEP RXD-20 F-SEP RXD-21 F-SEP RXD-22 F-SEP RXD-23 F-SEP RXD-24 F-SEP RXD-25 F-SEP RXD-26 F-SEP RXD-27 F-SEP RXD-28 F-SEP RXD-29 F-SEP RXD-30 F-SEP RXD-31 F-SEP RXD-32 F-SEP RXD-33 F-SEP RXD-34 F-SEP RXD-35</w:t>
      </w:r>
    </w:p>
    <w:p w14:paraId="5BE9A6BB" w14:textId="77777777" w:rsidR="006C1F81" w:rsidRDefault="006C1F81" w:rsidP="006C1F81"/>
    <w:p w14:paraId="2DAE3BD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Encoded Order */</w:t>
      </w:r>
    </w:p>
    <w:p w14:paraId="103B3E4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RXE := RXE-1 F-SEP RXE-2 F-SEP RXE-3 F-SEP RXE-4 F-SEP RXE-5 F-SEP RXE-6 F-SEP RXE-7 F-SEP RXE-8 F-SEP RXE-9 F-SEP RXE-10 F-SEP RXE-11 F-SEP RXE-12 F-SEP RXE-13 F-SEP RXE-14 F-SEP RXE-15 F-SEP RXE-16 F-SEP RXE-17 F-SEP RXE-18 F-SEP RXE-19 F-SEP RXE-20 F-SEP RXE-21 F-SEP RXE-22 F-SEP RXE-23 F-SEP RXE-24 F-SEP RXE-25 F-SEP RXE-26 F-SEP RXE-27 F-SEP RXE-28 F-SEP RXE-29 F-SEP RXE-30 F-SEP RXE-31 F-SEP RXE-32 F-SEP RXE-33 F-SEP RXE-34 F-SEP RXE-35 F-SEP RXE-36 F-SEP RXE-37 F-SEP RXE-38 F-SEP RXE-39 F-SEP RXE-40 F-SEP RXE-41 F-SEP RXE-42 F-SEP RXE-43 F-SEP RXE-44 F-SEP RXE-45</w:t>
      </w:r>
    </w:p>
    <w:p w14:paraId="4BD16EC7" w14:textId="77777777" w:rsidR="006C1F81" w:rsidRDefault="006C1F81" w:rsidP="006C1F81"/>
    <w:p w14:paraId="3C93B69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Give */</w:t>
      </w:r>
    </w:p>
    <w:p w14:paraId="09D080B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RXG := RXG-1 F-SEP RXG-2 F-SEP RXG-3 F-SEP RXG-4 F-SEP RXG-5 F-SEP RXG-6 F-SEP RXG-7 F-SEP RXG-8 F-SEP RXG-9 F-SEP RXG-10 F-SEP RXG-11 F-SEP RXG-12 F-SEP RXG-13 F-SEP RXG-14 F-SEP RXG-15 F-SEP RXG-16 F-SEP RXG-17 F-SEP RXG-18 F-SEP RXG-19 F-SEP RXG-20 F-SEP RXG-21 F-SEP RXG-22 F-SEP RXG-23 F-SEP RXG-24 F-SEP RXG-25 F-SEP RXG-26 F-SEP RXG-27 F-SEP RXG-28 F-SEP RXG-29 F-SEP RXG-30 F-SEP RXG-31 F-SEP RXG-32 F-SEP RXG-33</w:t>
      </w:r>
    </w:p>
    <w:p w14:paraId="1EE6DFB9" w14:textId="77777777" w:rsidR="006C1F81" w:rsidRDefault="006C1F81" w:rsidP="006C1F81"/>
    <w:p w14:paraId="1A217D9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Order */</w:t>
      </w:r>
    </w:p>
    <w:p w14:paraId="11DD063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RXO := RXO-1 F-SEP RXO-2 F-SEP RXO-3 F-SEP RXO-4 F-SEP RXO-5 F-SEP RXO-6 F-SEP RXO-7 F-SEP RXO-8 F-SEP RXO-9 F-SEP RXO-10 F-SEP RXO-11 F-SEP RXO-12 F-SEP RXO-13 F-SEP RXO-14 F-SEP RXO-15 F-SEP RXO-16 F-SEP RXO-17 F-SEP RXO-18 F-SEP RXO-19 F-SEP RXO-20 F-SEP RXO-21 F-SEP RXO-22 F-SEP RXO-23 F-SEP RXO-24 F-SEP RXO-25 F-SEP RXO-26 F-SEP RXO-27 F-SEP RXO-28 F-SEP RXO-29 F-SEP RXO-30 F-SEP RXO-31 F-SEP RXO-32 F-SEP RXO-33 F-SEP RXO-34 F-SEP RXO-35 F-SEP RXO-36</w:t>
      </w:r>
    </w:p>
    <w:p w14:paraId="67435FF0" w14:textId="77777777" w:rsidR="006C1F81" w:rsidRDefault="006C1F81" w:rsidP="006C1F81"/>
    <w:p w14:paraId="1EC467BC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Route */</w:t>
      </w:r>
    </w:p>
    <w:p w14:paraId="6FCC603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lastRenderedPageBreak/>
        <w:t>RXR :</w:t>
      </w:r>
      <w:proofErr w:type="gramEnd"/>
      <w:r w:rsidRPr="006C1F81">
        <w:rPr>
          <w:lang w:val="en-US"/>
        </w:rPr>
        <w:t>= RXR-1 F-SEP RXR-2 F-SEP RXR-3 F-SEP RXR-4 F-SEP RXR-5 F-SEP RXR-6</w:t>
      </w:r>
    </w:p>
    <w:p w14:paraId="0E937A9E" w14:textId="77777777" w:rsidR="006C1F81" w:rsidRDefault="006C1F81" w:rsidP="006C1F81"/>
    <w:p w14:paraId="4AD3BD1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Pharmacy/Treatment Infusion */</w:t>
      </w:r>
    </w:p>
    <w:p w14:paraId="3808FB76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RXV :</w:t>
      </w:r>
      <w:proofErr w:type="gramEnd"/>
      <w:r w:rsidRPr="006C1F81">
        <w:rPr>
          <w:lang w:val="en-US"/>
        </w:rPr>
        <w:t>= RXV-1 F-SEP RXV-2 F-SEP RXV-3 F-SEP RXV-4 F-SEP RXV-5 F-SEP RXV-6 F-SEP RXV-7 F-SEP RXV-8 F-SEP RXV-9 F-SEP RXV-10 F-SEP RXV-11 F-SEP RXV-12 F-SEP RXV-13 F-SEP RXV-14 F-SEP RXV-15 F-SEP RXV-16 F-SEP RXV-17 F-SEP RXV-18 F-SEP RXV-19 F-SEP RXV-20 F-SEP RXV-21 F-SEP RXV-22</w:t>
      </w:r>
    </w:p>
    <w:p w14:paraId="4BA39FE1" w14:textId="77777777" w:rsidR="006C1F81" w:rsidRDefault="006C1F81" w:rsidP="006C1F81"/>
    <w:p w14:paraId="5F3955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Specimen Container detail */</w:t>
      </w:r>
    </w:p>
    <w:p w14:paraId="3593E1C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SAC := SAC-1 F-SEP SAC-2 F-SEP SAC-3 F-SEP SAC-4 F-SEP SAC-5 F-SEP SAC-6 F-SEP SAC-7 F-SEP SAC-8 F-SEP SAC-9 F-SEP SAC-10 F-SEP SAC-11 F-SEP SAC-12 F-SEP SAC-13 F-SEP SAC-14 F-SEP SAC-15 F-SEP SAC-16 F-SEP SAC-17 F-SEP SAC-18 F-SEP SAC-19 F-SEP SAC-20 F-SEP SAC-21 F-SEP SAC-22 F-SEP SAC-23 F-SEP SAC-24 F-SEP SAC-25 F-SEP SAC-26 F-SEP SAC-27 F-SEP SAC-28 F-SEP SAC-29 F-SEP SAC-30 F-SEP SAC-31 F-SEP SAC-32 F-SEP SAC-33 F-SEP SAC-34 F-SEP SAC-35 F-SEP SAC-36 F-SEP SAC-37 F-SEP SAC-38 F-SEP SAC-39 F-SEP SAC-40 F-SEP SAC-41 F-SEP SAC-42 F-SEP SAC-43 F-SEP SAC-44 F-SEP SAC-45 F-SEP SAC-46 F-SEP SAC-47 F-SEP SAC-48 F-SEP SAC-49</w:t>
      </w:r>
    </w:p>
    <w:p w14:paraId="054899A9" w14:textId="77777777" w:rsidR="006C1F81" w:rsidRDefault="006C1F81" w:rsidP="006C1F81"/>
    <w:p w14:paraId="4D3B952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Anti-Microbial Cycle Data */</w:t>
      </w:r>
    </w:p>
    <w:p w14:paraId="01D4D75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SCD := SCD-1 F-SEP SCD-2 F-SEP SCD-3 F-SEP SCD-4 F-SEP SCD-5 F-SEP SCD-6 F-SEP SCD-7 F-SEP SCD-8 F-SEP SCD-9 F-SEP SCD-10 F-SEP SCD-11 F-SEP SCD-12 F-SEP SCD-13 F-SEP SCD-14 F-SEP SCD-15 F-SEP SCD-16 F-SEP SCD-17 F-SEP SCD-18 F-SEP SCD-19 F-SEP SCD-20 F-SEP SCD-21 F-SEP SCD-22 F-SEP SCD-23 F-SEP SCD-24 F-SEP SCD-25 F-SEP SCD-26 F-SEP SCD-27 F-SEP SCD-28 F-SEP SCD-29 F-SEP SCD-30 F-SEP SCD-31 F-SEP SCD-32 F-SEP SCD-33 F-SEP SCD-34 F-SEP SCD-35 F-SEP SCD-36 F-SEP SCD-37</w:t>
      </w:r>
    </w:p>
    <w:p w14:paraId="5D5557CD" w14:textId="77777777" w:rsidR="006C1F81" w:rsidRDefault="006C1F81" w:rsidP="006C1F81"/>
    <w:p w14:paraId="2E164CB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Scheduling Activity Information */</w:t>
      </w:r>
    </w:p>
    <w:p w14:paraId="2889A8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SCH := SCH-1 F-SEP SCH-2 F-SEP SCH-3 F-SEP SCH-4 F-SEP SCH-5 F-SEP SCH-6 F-SEP SCH-7 F-SEP SCH-8 F-SEP SCH-9 F-SEP SCH-10 F-SEP SCH-11 F-SEP SCH-12 F-SEP SCH-13 F-SEP SCH-14 F-SEP SCH-15 F-SEP SCH-16 F-SEP SCH-17 F-SEP SCH-18 F-SEP SCH-19 F-SEP SCH-20 F-SEP SCH-21 F-SEP SCH-22 F-SEP SCH-23 F-SEP SCH-24 F-SEP SCH-25 F-SEP SCH-26 F-SEP SCH-27 F-SEP SCH-28</w:t>
      </w:r>
    </w:p>
    <w:p w14:paraId="4413F92C" w14:textId="77777777" w:rsidR="006C1F81" w:rsidRDefault="006C1F81" w:rsidP="006C1F81"/>
    <w:p w14:paraId="4D4ADF8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Sterilizer Configuration (Anti-Microbial Devices) */</w:t>
      </w:r>
    </w:p>
    <w:p w14:paraId="4C6F2AD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SCP :</w:t>
      </w:r>
      <w:proofErr w:type="gramEnd"/>
      <w:r w:rsidRPr="006C1F81">
        <w:rPr>
          <w:lang w:val="en-US"/>
        </w:rPr>
        <w:t>= SCP-1 F-SEP SCP-2 F-SEP SCP-3 F-SEP SCP-4 F-SEP SCP-5 F-SEP SCP-6 F-SEP SCP-7 F-SEP SCP-8</w:t>
      </w:r>
    </w:p>
    <w:p w14:paraId="5FCC7025" w14:textId="77777777" w:rsidR="006C1F81" w:rsidRDefault="006C1F81" w:rsidP="006C1F81"/>
    <w:p w14:paraId="40F7320E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Sterilization Device Data */</w:t>
      </w:r>
    </w:p>
    <w:p w14:paraId="66480B2A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SDD :</w:t>
      </w:r>
      <w:proofErr w:type="gramEnd"/>
      <w:r w:rsidRPr="006C1F81">
        <w:rPr>
          <w:lang w:val="en-US"/>
        </w:rPr>
        <w:t>= SDD-1 F-SEP SDD-2 F-SEP SDD-3 F-SEP SDD-4 F-SEP SDD-5 F-SEP SDD-6 F-SEP SDD-7</w:t>
      </w:r>
    </w:p>
    <w:p w14:paraId="74E1406B" w14:textId="77777777" w:rsidR="006C1F81" w:rsidRDefault="006C1F81" w:rsidP="006C1F81"/>
    <w:p w14:paraId="007133DF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Software Segment */</w:t>
      </w:r>
    </w:p>
    <w:p w14:paraId="11DFB42D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SFT :</w:t>
      </w:r>
      <w:proofErr w:type="gramEnd"/>
      <w:r w:rsidRPr="006C1F81">
        <w:rPr>
          <w:lang w:val="en-US"/>
        </w:rPr>
        <w:t>= SFT-1 F-SEP SFT-2 F-SEP SFT-3 F-SEP SFT-4 F-SEP SFT-5 F-SEP SFT-6</w:t>
      </w:r>
    </w:p>
    <w:p w14:paraId="4E0FE4BC" w14:textId="77777777" w:rsidR="006C1F81" w:rsidRDefault="006C1F81" w:rsidP="006C1F81"/>
    <w:p w14:paraId="52C6E31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Segment Group Header */</w:t>
      </w:r>
    </w:p>
    <w:p w14:paraId="3302C2F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SGH :</w:t>
      </w:r>
      <w:proofErr w:type="gramEnd"/>
      <w:r w:rsidRPr="006C1F81">
        <w:rPr>
          <w:lang w:val="en-US"/>
        </w:rPr>
        <w:t>= SGH-1 F-SEP SGH-2</w:t>
      </w:r>
    </w:p>
    <w:p w14:paraId="0BFE873A" w14:textId="77777777" w:rsidR="006C1F81" w:rsidRDefault="006C1F81" w:rsidP="006C1F81"/>
    <w:p w14:paraId="3E967B7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Segment Group Trailer */</w:t>
      </w:r>
    </w:p>
    <w:p w14:paraId="2E0B2AF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SGT :</w:t>
      </w:r>
      <w:proofErr w:type="gramEnd"/>
      <w:r w:rsidRPr="006C1F81">
        <w:rPr>
          <w:lang w:val="en-US"/>
        </w:rPr>
        <w:t>= SGT-1 F-SEP SGT-2</w:t>
      </w:r>
    </w:p>
    <w:p w14:paraId="7D7C4268" w14:textId="77777777" w:rsidR="006C1F81" w:rsidRDefault="006C1F81" w:rsidP="006C1F81"/>
    <w:p w14:paraId="230C999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Shipment */</w:t>
      </w:r>
    </w:p>
    <w:p w14:paraId="356C77B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SHP :</w:t>
      </w:r>
      <w:proofErr w:type="gramEnd"/>
      <w:r w:rsidRPr="006C1F81">
        <w:rPr>
          <w:lang w:val="en-US"/>
        </w:rPr>
        <w:t>= SHP-1 F-SEP SHP-2 F-SEP SHP-3 F-SEP SHP-4 F-SEP SHP-5 F-SEP SHP-6 F-SEP SHP-7 F-SEP SHP-8 F-SEP SHP-9 F-SEP SHP-10 F-SEP SHP-11 F-SEP SHP-12</w:t>
      </w:r>
    </w:p>
    <w:p w14:paraId="1D3A779C" w14:textId="77777777" w:rsidR="006C1F81" w:rsidRDefault="006C1F81" w:rsidP="006C1F81"/>
    <w:p w14:paraId="670B6F5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Substance Identifier */</w:t>
      </w:r>
    </w:p>
    <w:p w14:paraId="3CBC3EDE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SID :</w:t>
      </w:r>
      <w:proofErr w:type="gramEnd"/>
      <w:r w:rsidRPr="006C1F81">
        <w:rPr>
          <w:lang w:val="en-US"/>
        </w:rPr>
        <w:t>= SID-1 F-SEP SID-2 F-SEP SID-3 F-SEP SID-4</w:t>
      </w:r>
    </w:p>
    <w:p w14:paraId="1CC49CB3" w14:textId="77777777" w:rsidR="006C1F81" w:rsidRDefault="006C1F81" w:rsidP="006C1F81"/>
    <w:p w14:paraId="3DBC2E8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Sterilization Lot */</w:t>
      </w:r>
    </w:p>
    <w:p w14:paraId="7751F763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SLT :</w:t>
      </w:r>
      <w:proofErr w:type="gramEnd"/>
      <w:r w:rsidRPr="006C1F81">
        <w:rPr>
          <w:lang w:val="en-US"/>
        </w:rPr>
        <w:t>= SLT-1 F-SEP SLT-2 F-SEP SLT-3 F-SEP SLT-4 F-SEP SLT-5</w:t>
      </w:r>
    </w:p>
    <w:p w14:paraId="1E8C84F5" w14:textId="77777777" w:rsidR="006C1F81" w:rsidRDefault="006C1F81" w:rsidP="006C1F81"/>
    <w:p w14:paraId="0FD5656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Specimen */</w:t>
      </w:r>
    </w:p>
    <w:p w14:paraId="089EDA76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SPM := SPM-1 F-SEP SPM-2 F-SEP SPM-3 F-SEP SPM-4 F-SEP SPM-5 F-SEP SPM-6 F-SEP SPM-7 F-SEP SPM-8 F-SEP SPM-9 F-SEP SPM-10 F-SEP SPM-11 F-SEP SPM-12 F-SEP SPM-13 F-SEP SPM-14 F-SEP SPM-15 F-SEP SPM-16 F-SEP SPM-17 F-SEP SPM-18 F-SEP SPM-19 F-SEP SPM-20 F-SEP SPM-21 F-SEP SPM-22 F-SEP SPM-23 F-SEP SPM-24 F-SEP SPM-25 F-SEP SPM-26 F-SEP SPM-27 F-SEP SPM-28 F-SEP SPM-29 F-SEP SPM-30 F-SEP SPM-31 F-SEP SPM-32 F-SEP SPM-33 F-SEP SPM-34 F-SEP SPM-35</w:t>
      </w:r>
    </w:p>
    <w:p w14:paraId="512F9863" w14:textId="77777777" w:rsidR="006C1F81" w:rsidRDefault="006C1F81" w:rsidP="006C1F81"/>
    <w:p w14:paraId="29F5FEA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Staff Identification */</w:t>
      </w:r>
    </w:p>
    <w:p w14:paraId="5D37541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STF := STF-1 F-SEP STF-2 F-SEP STF-3 F-SEP STF-4 F-SEP STF-5 F-SEP STF-6 F-SEP STF-7 F-SEP STF-8 F-SEP STF-9 F-SEP STF-10 F-SEP STF-11 F-SEP STF-12 F-SEP STF-13 F-SEP STF-14 F-SEP STF-15 F-SEP STF-16 F-SEP STF-17 F-SEP STF-18 F-SEP STF-19 F-SEP STF-20 F-SEP STF-21 F-SEP STF-22 F-SEP STF-23 F-SEP STF-24 F-SEP STF-25 F-SEP STF-26 F-SEP STF-27 F-SEP STF-28 F-SEP STF-29 F-SEP STF-30 F-SEP STF-31 F-SEP STF-32 F-SEP STF-33 F-SEP STF-34 F-SEP STF-35 F-SEP STF-36 F-SEP STF-37 F-SEP STF-38 F-SEP STF-39 F-SEP STF-40 F-SEP STF-41</w:t>
      </w:r>
    </w:p>
    <w:p w14:paraId="2EA0CC45" w14:textId="77777777" w:rsidR="006C1F81" w:rsidRDefault="006C1F81" w:rsidP="006C1F81"/>
    <w:p w14:paraId="69C9407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Sterilization Parameter */</w:t>
      </w:r>
    </w:p>
    <w:p w14:paraId="68BB076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STZ :</w:t>
      </w:r>
      <w:proofErr w:type="gramEnd"/>
      <w:r w:rsidRPr="006C1F81">
        <w:rPr>
          <w:lang w:val="en-US"/>
        </w:rPr>
        <w:t>= STZ-1 F-SEP STZ-2 F-SEP STZ-3 F-SEP STZ-4</w:t>
      </w:r>
    </w:p>
    <w:p w14:paraId="6A188D2E" w14:textId="77777777" w:rsidR="006C1F81" w:rsidRDefault="006C1F81" w:rsidP="006C1F81"/>
    <w:p w14:paraId="4AECFA79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Test Code Configuration */</w:t>
      </w:r>
    </w:p>
    <w:p w14:paraId="0051C8DB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TCC :</w:t>
      </w:r>
      <w:proofErr w:type="gramEnd"/>
      <w:r w:rsidRPr="006C1F81">
        <w:rPr>
          <w:lang w:val="en-US"/>
        </w:rPr>
        <w:t>= TCC-1 F-SEP TCC-2 F-SEP TCC-3 F-SEP TCC-4 F-SEP TCC-5 F-SEP TCC-6 F-SEP TCC-7 F-SEP TCC-8 F-SEP TCC-9 F-SEP TCC-10 F-SEP TCC-11 F-SEP TCC-12 F-SEP TCC-13 F-SEP TCC-14 F-SEP TCC-15</w:t>
      </w:r>
    </w:p>
    <w:p w14:paraId="5C932551" w14:textId="77777777" w:rsidR="006C1F81" w:rsidRDefault="006C1F81" w:rsidP="006C1F81"/>
    <w:p w14:paraId="140B7144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Test Code Detail */</w:t>
      </w:r>
    </w:p>
    <w:p w14:paraId="16050197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TCD :</w:t>
      </w:r>
      <w:proofErr w:type="gramEnd"/>
      <w:r w:rsidRPr="006C1F81">
        <w:rPr>
          <w:lang w:val="en-US"/>
        </w:rPr>
        <w:t>= TCD-1 F-SEP TCD-2 F-SEP TCD-3 F-SEP TCD-4 F-SEP TCD-5 F-SEP TCD-6 F-SEP TCD-7 F-SEP TCD-8 F-SEP TCD-9 F-SEP TCD-10 F-SEP TCD-11</w:t>
      </w:r>
    </w:p>
    <w:p w14:paraId="591AC70F" w14:textId="77777777" w:rsidR="006C1F81" w:rsidRDefault="006C1F81" w:rsidP="006C1F81"/>
    <w:p w14:paraId="7353760B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Timing/Quantity */</w:t>
      </w:r>
    </w:p>
    <w:p w14:paraId="63E47DE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lastRenderedPageBreak/>
        <w:t>TQ</w:t>
      </w:r>
      <w:proofErr w:type="gramStart"/>
      <w:r w:rsidRPr="006C1F81">
        <w:rPr>
          <w:lang w:val="en-US"/>
        </w:rPr>
        <w:t>1 :</w:t>
      </w:r>
      <w:proofErr w:type="gramEnd"/>
      <w:r w:rsidRPr="006C1F81">
        <w:rPr>
          <w:lang w:val="en-US"/>
        </w:rPr>
        <w:t>= TQ1-1 F-SEP TQ1-2 F-SEP TQ1-3 F-SEP TQ1-4 F-SEP TQ1-5 F-SEP TQ1-6 F-SEP TQ1-7 F-SEP TQ1-8 F-SEP TQ1-9 F-SEP TQ1-10 F-SEP TQ1-11 F-SEP TQ1-12 F-SEP TQ1-13 F-SEP TQ1-14</w:t>
      </w:r>
    </w:p>
    <w:p w14:paraId="4FBEF523" w14:textId="77777777" w:rsidR="006C1F81" w:rsidRDefault="006C1F81" w:rsidP="006C1F81"/>
    <w:p w14:paraId="6BCF20F8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Timing/Quantity Relationship */</w:t>
      </w:r>
    </w:p>
    <w:p w14:paraId="0430C175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TQ</w:t>
      </w:r>
      <w:proofErr w:type="gramStart"/>
      <w:r w:rsidRPr="006C1F81">
        <w:rPr>
          <w:lang w:val="en-US"/>
        </w:rPr>
        <w:t>2 :</w:t>
      </w:r>
      <w:proofErr w:type="gramEnd"/>
      <w:r w:rsidRPr="006C1F81">
        <w:rPr>
          <w:lang w:val="en-US"/>
        </w:rPr>
        <w:t>= TQ2-1 F-SEP TQ2-2 F-SEP TQ2-3 F-SEP TQ2-4 F-SEP TQ2-5 F-SEP TQ2-6 F-SEP TQ2-7 F-SEP TQ2-8 F-SEP TQ2-9 F-SEP TQ2-10</w:t>
      </w:r>
    </w:p>
    <w:p w14:paraId="5D7A669D" w14:textId="77777777" w:rsidR="006C1F81" w:rsidRDefault="006C1F81" w:rsidP="006C1F81"/>
    <w:p w14:paraId="3BBF8F52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Transcription Document Header */</w:t>
      </w:r>
    </w:p>
    <w:p w14:paraId="3EEA010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TXA := TXA-1 F-SEP TXA-2 F-SEP TXA-3 F-SEP TXA-4 F-SEP TXA-5 F-SEP TXA-6 F-SEP TXA-7 F-SEP TXA-8 F-SEP TXA-9 F-SEP TXA-10 F-SEP TXA-11 F-SEP TXA-12 F-SEP TXA-13 F-SEP TXA-14 F-SEP TXA-15 F-SEP TXA-16 F-SEP TXA-17 F-SEP TXA-18 F-SEP TXA-19 F-SEP TXA-20 F-SEP TXA-21 F-SEP TXA-22 F-SEP TXA-23 F-SEP TXA-24 F-SEP TXA-25 F-SEP TXA-26 F-SEP TXA-27 F-SEP TXA-28</w:t>
      </w:r>
    </w:p>
    <w:p w14:paraId="32371568" w14:textId="77777777" w:rsidR="006C1F81" w:rsidRDefault="006C1F81" w:rsidP="006C1F81"/>
    <w:p w14:paraId="063D0DC7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User Authentication Credential Segment */</w:t>
      </w:r>
    </w:p>
    <w:p w14:paraId="6F463A58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UAC :</w:t>
      </w:r>
      <w:proofErr w:type="gramEnd"/>
      <w:r w:rsidRPr="006C1F81">
        <w:rPr>
          <w:lang w:val="en-US"/>
        </w:rPr>
        <w:t>= UAC-1 F-SEP UAC-2</w:t>
      </w:r>
    </w:p>
    <w:p w14:paraId="743944DE" w14:textId="77777777" w:rsidR="006C1F81" w:rsidRDefault="006C1F81" w:rsidP="006C1F81"/>
    <w:p w14:paraId="5413DF13" w14:textId="77777777" w:rsidR="006C1F81" w:rsidRDefault="006C1F81" w:rsidP="006C1F81">
      <w:pPr>
        <w:pStyle w:val="eBNF"/>
      </w:pPr>
      <w:r w:rsidRPr="006C1F81">
        <w:rPr>
          <w:lang w:val="en-US"/>
        </w:rPr>
        <w:t xml:space="preserve">    </w:t>
      </w:r>
      <w:r>
        <w:t>/* Uniform Billing Data 1 */</w:t>
      </w:r>
    </w:p>
    <w:p w14:paraId="1961C16F" w14:textId="77777777" w:rsidR="006C1F81" w:rsidRDefault="006C1F81" w:rsidP="006C1F81">
      <w:pPr>
        <w:pStyle w:val="eBNF"/>
      </w:pPr>
      <w:r>
        <w:t>UB1 := UB1-1 F-SEP UB1-2 F-SEP UB1-3 F-SEP UB1-4 F-SEP UB1-5 F-SEP UB1-6 F-SEP UB1-7 F-SEP UB1-8 F-SEP UB1-9 F-SEP UB1-10 F-SEP UB1-11 F-SEP UB1-12 F-SEP UB1-13 F-SEP UB1-14 F-SEP UB1-15 F-SEP UB1-16 F-SEP UB1-17 F-SEP UB1-18 F-SEP UB1-19 F-SEP UB1-20 F-SEP UB1-21 F-SEP UB1-22 F-SEP UB1-23</w:t>
      </w:r>
    </w:p>
    <w:p w14:paraId="56467785" w14:textId="77777777" w:rsidR="006C1F81" w:rsidRPr="006C1F81" w:rsidRDefault="006C1F81" w:rsidP="006C1F81">
      <w:pPr>
        <w:rPr>
          <w:lang w:val="de-DE"/>
        </w:rPr>
      </w:pPr>
    </w:p>
    <w:p w14:paraId="68640BFF" w14:textId="77777777" w:rsidR="006C1F81" w:rsidRDefault="006C1F81" w:rsidP="006C1F81">
      <w:pPr>
        <w:pStyle w:val="eBNF"/>
      </w:pPr>
      <w:r>
        <w:t xml:space="preserve">    /* Uniform Billing Data 2 */</w:t>
      </w:r>
    </w:p>
    <w:p w14:paraId="612D17F1" w14:textId="77777777" w:rsidR="006C1F81" w:rsidRDefault="006C1F81" w:rsidP="006C1F81">
      <w:pPr>
        <w:pStyle w:val="eBNF"/>
      </w:pPr>
      <w:r>
        <w:t>UB</w:t>
      </w:r>
      <w:proofErr w:type="gramStart"/>
      <w:r>
        <w:t>2 :</w:t>
      </w:r>
      <w:proofErr w:type="gramEnd"/>
      <w:r>
        <w:t>= UB2-1 F-SEP UB2-2 F-SEP UB2-3 F-SEP UB2-4 F-SEP UB2-5 F-SEP UB2-6 F-SEP UB2-7 F-SEP UB2-8 F-SEP UB2-9 F-SEP UB2-10 F-SEP UB2-11 F-SEP UB2-12 F-SEP UB2-13 F-SEP UB2-14 F-SEP UB2-15 F-SEP UB2-16 F-SEP UB2-17</w:t>
      </w:r>
    </w:p>
    <w:p w14:paraId="19FC5E62" w14:textId="77777777" w:rsidR="006C1F81" w:rsidRPr="006C1F81" w:rsidRDefault="006C1F81" w:rsidP="006C1F81">
      <w:pPr>
        <w:rPr>
          <w:lang w:val="de-DE"/>
        </w:rPr>
      </w:pPr>
    </w:p>
    <w:p w14:paraId="01BD8350" w14:textId="77777777" w:rsidR="006C1F81" w:rsidRPr="006C1F81" w:rsidRDefault="006C1F81" w:rsidP="006C1F81">
      <w:pPr>
        <w:pStyle w:val="eBNF"/>
        <w:rPr>
          <w:lang w:val="en-US"/>
        </w:rPr>
      </w:pPr>
      <w:r>
        <w:t xml:space="preserve">    </w:t>
      </w:r>
      <w:r w:rsidRPr="006C1F81">
        <w:rPr>
          <w:lang w:val="en-US"/>
        </w:rPr>
        <w:t>/* Variance */</w:t>
      </w:r>
    </w:p>
    <w:p w14:paraId="5E633FE5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VAR :</w:t>
      </w:r>
      <w:proofErr w:type="gramEnd"/>
      <w:r w:rsidRPr="006C1F81">
        <w:rPr>
          <w:lang w:val="en-US"/>
        </w:rPr>
        <w:t>= VAR-1 F-SEP VAR-2 F-SEP VAR-3 F-SEP VAR-4 F-SEP VAR-5 F-SEP VAR-6</w:t>
      </w:r>
    </w:p>
    <w:p w14:paraId="20971800" w14:textId="77777777" w:rsidR="006C1F81" w:rsidRDefault="006C1F81" w:rsidP="006C1F81"/>
    <w:p w14:paraId="5F808061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Purchasing Vendor */</w:t>
      </w:r>
    </w:p>
    <w:p w14:paraId="5FC9F4E9" w14:textId="77777777" w:rsidR="006C1F81" w:rsidRPr="006C1F81" w:rsidRDefault="006C1F81" w:rsidP="006C1F81">
      <w:pPr>
        <w:pStyle w:val="eBNF"/>
        <w:rPr>
          <w:lang w:val="en-US"/>
        </w:rPr>
      </w:pPr>
      <w:proofErr w:type="gramStart"/>
      <w:r w:rsidRPr="006C1F81">
        <w:rPr>
          <w:lang w:val="en-US"/>
        </w:rPr>
        <w:t>VND :</w:t>
      </w:r>
      <w:proofErr w:type="gramEnd"/>
      <w:r w:rsidRPr="006C1F81">
        <w:rPr>
          <w:lang w:val="en-US"/>
        </w:rPr>
        <w:t>= VND-1 F-SEP VND-2 F-SEP VND-3 F-SEP VND-4 F-SEP VND-5 F-SEP VND-6 F-SEP VND-7 F-SEP VND-8 F-SEP VND-9 F-SEP VND-10 F-SEP VND-11</w:t>
      </w:r>
    </w:p>
    <w:p w14:paraId="61C56928" w14:textId="77777777" w:rsidR="006C1F81" w:rsidRDefault="006C1F81" w:rsidP="006C1F81"/>
    <w:p w14:paraId="6D600D8D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 xml:space="preserve">    /* (proposed example only) */</w:t>
      </w:r>
    </w:p>
    <w:p w14:paraId="18F4DB40" w14:textId="77777777" w:rsidR="006C1F81" w:rsidRPr="006C1F81" w:rsidRDefault="006C1F81" w:rsidP="006C1F81">
      <w:pPr>
        <w:pStyle w:val="eBNF"/>
        <w:rPr>
          <w:lang w:val="en-US"/>
        </w:rPr>
      </w:pPr>
      <w:r w:rsidRPr="006C1F81">
        <w:rPr>
          <w:lang w:val="en-US"/>
        </w:rPr>
        <w:t>ZL</w:t>
      </w:r>
      <w:proofErr w:type="gramStart"/>
      <w:r w:rsidRPr="006C1F81">
        <w:rPr>
          <w:lang w:val="en-US"/>
        </w:rPr>
        <w:t>7 :</w:t>
      </w:r>
      <w:proofErr w:type="gramEnd"/>
      <w:r w:rsidRPr="006C1F81">
        <w:rPr>
          <w:lang w:val="en-US"/>
        </w:rPr>
        <w:t>= ZL7-1 F-SEP ZL7-2</w:t>
      </w:r>
    </w:p>
    <w:p w14:paraId="048BF800" w14:textId="77777777" w:rsidR="006C1F81" w:rsidRDefault="006C1F81" w:rsidP="006C1F81"/>
    <w:p w14:paraId="08B5D200" w14:textId="77777777" w:rsidR="006C1F81" w:rsidRDefault="006C1F81" w:rsidP="006C1F81">
      <w:pPr>
        <w:pStyle w:val="eBNF"/>
      </w:pPr>
      <w:r>
        <w:t>F-</w:t>
      </w:r>
      <w:proofErr w:type="gramStart"/>
      <w:r>
        <w:t>SEP :</w:t>
      </w:r>
      <w:proofErr w:type="gramEnd"/>
      <w:r>
        <w:t>= MSH-1;</w:t>
      </w:r>
    </w:p>
    <w:p w14:paraId="4245EDBE" w14:textId="77777777" w:rsidR="006C1F81" w:rsidRDefault="006C1F81" w:rsidP="006C1F81"/>
    <w:p w14:paraId="2D281C9B" w14:textId="77777777" w:rsidR="006C1F81" w:rsidRPr="006C1F81" w:rsidRDefault="006C1F81" w:rsidP="006C1F81"/>
    <w:sectPr w:rsidR="006C1F81" w:rsidRPr="006C1F81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endnotePr>
        <w:numFmt w:val="decimal"/>
      </w:endnotePr>
      <w:type w:val="continuous"/>
      <w:pgSz w:w="12240" w:h="15840" w:code="1"/>
      <w:pgMar w:top="1080" w:right="1440" w:bottom="720" w:left="1440" w:header="864" w:footer="864" w:gutter="0"/>
      <w:pgNumType w:start="1" w:chapStyle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B41B" w14:textId="77777777" w:rsidR="002E2C4A" w:rsidRDefault="002E2C4A">
      <w:pPr>
        <w:spacing w:line="20" w:lineRule="exact"/>
        <w:rPr>
          <w:sz w:val="24"/>
        </w:rPr>
      </w:pPr>
    </w:p>
  </w:endnote>
  <w:endnote w:type="continuationSeparator" w:id="0">
    <w:p w14:paraId="24AA221E" w14:textId="77777777" w:rsidR="002E2C4A" w:rsidRDefault="002E2C4A">
      <w:r>
        <w:rPr>
          <w:sz w:val="24"/>
        </w:rPr>
        <w:t xml:space="preserve"> </w:t>
      </w:r>
    </w:p>
  </w:endnote>
  <w:endnote w:type="continuationNotice" w:id="1">
    <w:p w14:paraId="42C25609" w14:textId="77777777" w:rsidR="002E2C4A" w:rsidRDefault="002E2C4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FB46" w14:textId="19CD85BF" w:rsidR="006C1F81" w:rsidRDefault="006C1F81" w:rsidP="006C1F81">
    <w:pPr>
      <w:pStyle w:val="Fuzeile"/>
      <w:spacing w:after="0"/>
      <w:rPr>
        <w:lang w:val="x-none" w:eastAsia="x-none"/>
      </w:rPr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2</w:t>
    </w:r>
    <w:r>
      <w:rPr>
        <w:rStyle w:val="Seitenzahl"/>
      </w:rPr>
      <w:fldChar w:fldCharType="end"/>
    </w:r>
    <w:r>
      <w:rPr>
        <w:rStyle w:val="Seitenzahl"/>
      </w:rPr>
      <w:tab/>
    </w: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6941AD">
      <w:t>2021</w:t>
    </w:r>
    <w:r>
      <w:fldChar w:fldCharType="end"/>
    </w:r>
    <w:r>
      <w:t>.  All rights reserved.</w:t>
    </w:r>
  </w:p>
  <w:p w14:paraId="64A27EC6" w14:textId="3EBF5B12" w:rsidR="006C1F81" w:rsidRDefault="006C1F81" w:rsidP="006C1F81">
    <w:pPr>
      <w:pStyle w:val="Fuzeile"/>
      <w:spacing w:after="0"/>
    </w:pPr>
    <w:r>
      <w:fldChar w:fldCharType="begin"/>
    </w:r>
    <w:r>
      <w:instrText xml:space="preserve"> DOCPROPERTY release_month \* MERGEFORMAT </w:instrText>
    </w:r>
    <w:r>
      <w:fldChar w:fldCharType="separate"/>
    </w:r>
    <w:r w:rsidR="006941AD"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6941AD">
      <w:t>2021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release_status \* MERGEFORMAT </w:instrText>
    </w:r>
    <w:r>
      <w:fldChar w:fldCharType="separate"/>
    </w:r>
    <w:r w:rsidR="006941AD">
      <w:t>Normative Publication (Technical Correction)</w:t>
    </w:r>
    <w:r>
      <w:fldChar w:fldCharType="end"/>
    </w:r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794A" w14:textId="77777777" w:rsidR="006941AD" w:rsidRDefault="006941AD" w:rsidP="006941AD">
    <w:pPr>
      <w:pStyle w:val="Fuzeile"/>
      <w:spacing w:after="0"/>
      <w:rPr>
        <w:lang w:val="x-none" w:eastAsia="x-none"/>
      </w:rPr>
    </w:pP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C-1</w:t>
    </w:r>
    <w:r>
      <w:rPr>
        <w:rStyle w:val="Seitenzahl"/>
      </w:rPr>
      <w:fldChar w:fldCharType="end"/>
    </w:r>
  </w:p>
  <w:p w14:paraId="73A0DF0D" w14:textId="77777777" w:rsidR="006941AD" w:rsidRDefault="006941AD" w:rsidP="006941AD">
    <w:pPr>
      <w:pStyle w:val="Fuzeile"/>
      <w:spacing w:after="0"/>
    </w:pPr>
    <w:r>
      <w:fldChar w:fldCharType="begin"/>
    </w:r>
    <w:r>
      <w:instrText xml:space="preserve"> DOCPROPERTY  release_status  \* MERGEFORMAT </w:instrText>
    </w:r>
    <w:r>
      <w:fldChar w:fldCharType="separate"/>
    </w:r>
    <w:r>
      <w:t>Normative Publication (Technical Correction)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>
      <w:t>2021</w:t>
    </w:r>
    <w:r>
      <w:fldChar w:fldCharType="end"/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FE1B" w14:textId="1F2D1965" w:rsidR="006C1F81" w:rsidRDefault="006C1F81" w:rsidP="006C1F81">
    <w:pPr>
      <w:pStyle w:val="Fuzeile"/>
      <w:spacing w:after="0"/>
      <w:rPr>
        <w:lang w:val="x-none" w:eastAsia="x-none"/>
      </w:rPr>
    </w:pPr>
    <w:r>
      <w:t xml:space="preserve">Health Level Seven, Version </w:t>
    </w:r>
    <w:r>
      <w:fldChar w:fldCharType="begin"/>
    </w:r>
    <w:r>
      <w:instrText xml:space="preserve"> DOCPROPERTY release_version \* MERGEFORMAT </w:instrText>
    </w:r>
    <w:r>
      <w:fldChar w:fldCharType="separate"/>
    </w:r>
    <w:r>
      <w:t>2.9</w:t>
    </w:r>
    <w:r>
      <w:fldChar w:fldCharType="end"/>
    </w:r>
    <w:r>
      <w:t xml:space="preserve"> ©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6941AD">
      <w:t>2021</w:t>
    </w:r>
    <w:r>
      <w:fldChar w:fldCharType="end"/>
    </w:r>
    <w:r>
      <w:t>.  All rights reserved.</w:t>
    </w:r>
    <w:r>
      <w:tab/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</w:rPr>
      <w:t>1</w:t>
    </w:r>
    <w:r>
      <w:rPr>
        <w:rStyle w:val="Seitenzahl"/>
      </w:rPr>
      <w:fldChar w:fldCharType="end"/>
    </w:r>
  </w:p>
  <w:p w14:paraId="3B971BB0" w14:textId="36D42ECF" w:rsidR="006C1F81" w:rsidRDefault="006C1F81" w:rsidP="006C1F81">
    <w:pPr>
      <w:pStyle w:val="Fuzeile"/>
      <w:spacing w:after="0"/>
    </w:pPr>
    <w:r>
      <w:fldChar w:fldCharType="begin"/>
    </w:r>
    <w:r>
      <w:instrText xml:space="preserve"> DOCPROPERTY  release_status  \* MERGEFORMAT </w:instrText>
    </w:r>
    <w:r>
      <w:fldChar w:fldCharType="separate"/>
    </w:r>
    <w:r w:rsidR="006941AD">
      <w:t>Normative Publication (Technical Correction)</w:t>
    </w:r>
    <w:r>
      <w:fldChar w:fldCharType="end"/>
    </w:r>
    <w:r>
      <w:t>.</w:t>
    </w:r>
    <w:r>
      <w:tab/>
    </w:r>
    <w:r>
      <w:fldChar w:fldCharType="begin"/>
    </w:r>
    <w:r>
      <w:instrText xml:space="preserve"> DOCPROPERTY release_month \* MERGEFORMAT </w:instrText>
    </w:r>
    <w:r>
      <w:fldChar w:fldCharType="separate"/>
    </w:r>
    <w:r w:rsidR="006941AD">
      <w:t>July</w:t>
    </w:r>
    <w:r>
      <w:fldChar w:fldCharType="end"/>
    </w:r>
    <w:r>
      <w:t xml:space="preserve">  </w:t>
    </w:r>
    <w:r>
      <w:fldChar w:fldCharType="begin"/>
    </w:r>
    <w:r>
      <w:instrText xml:space="preserve"> DOCPROPERTY release_year \* MERGEFORMAT </w:instrText>
    </w:r>
    <w:r>
      <w:fldChar w:fldCharType="separate"/>
    </w:r>
    <w:r w:rsidR="006941AD">
      <w:t>2021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CC01C" w14:textId="77777777" w:rsidR="002E2C4A" w:rsidRDefault="002E2C4A">
      <w:r>
        <w:rPr>
          <w:sz w:val="24"/>
        </w:rPr>
        <w:separator/>
      </w:r>
    </w:p>
  </w:footnote>
  <w:footnote w:type="continuationSeparator" w:id="0">
    <w:p w14:paraId="2C558823" w14:textId="77777777" w:rsidR="002E2C4A" w:rsidRDefault="002E2C4A" w:rsidP="00B13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A8F2" w14:textId="77777777" w:rsidR="00DB7BAA" w:rsidRDefault="00DB7BAA">
    <w:pPr>
      <w:pStyle w:val="Kopfzeile"/>
      <w:pBdr>
        <w:bottom w:val="single" w:sz="6" w:space="1" w:color="auto"/>
      </w:pBdr>
    </w:pPr>
    <w:r>
      <w:t>Appendix C: BNF Message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C52F0" w14:textId="77777777" w:rsidR="00DB7BAA" w:rsidRDefault="00DB7BAA">
    <w:pPr>
      <w:pStyle w:val="Kopfzeile"/>
      <w:pBdr>
        <w:bottom w:val="single" w:sz="4" w:space="1" w:color="auto"/>
      </w:pBdr>
      <w:ind w:left="720"/>
      <w:jc w:val="right"/>
    </w:pPr>
    <w:r>
      <w:t>Appendix C: BNF Message Descriptions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C92B342"/>
    <w:lvl w:ilvl="0">
      <w:start w:val="4"/>
      <w:numFmt w:val="upperLetter"/>
      <w:lvlText w:val="%1."/>
      <w:legacy w:legacy="1" w:legacySpace="360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E12B1"/>
    <w:multiLevelType w:val="multilevel"/>
    <w:tmpl w:val="CFEE9C24"/>
    <w:lvl w:ilvl="0">
      <w:start w:val="3"/>
      <w:numFmt w:val="upperLetter"/>
      <w:pStyle w:val="berschrift1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0" w:firstLine="0"/>
      </w:pPr>
    </w:lvl>
    <w:lvl w:ilvl="3">
      <w:numFmt w:val="decimal"/>
      <w:pStyle w:val="berschrift4"/>
      <w:lvlText w:val="%1.%2.%3.%4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2520"/>
        </w:tabs>
        <w:ind w:left="0" w:firstLine="0"/>
      </w:p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002427"/>
    <w:multiLevelType w:val="singleLevel"/>
    <w:tmpl w:val="8710D074"/>
    <w:lvl w:ilvl="0">
      <w:start w:val="1"/>
      <w:numFmt w:val="lowerLetter"/>
      <w:pStyle w:val="NormalListAlph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96324BF"/>
    <w:multiLevelType w:val="singleLevel"/>
    <w:tmpl w:val="827A28E0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1009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396A"/>
    <w:rsid w:val="000166D9"/>
    <w:rsid w:val="00016F87"/>
    <w:rsid w:val="00040306"/>
    <w:rsid w:val="00074AD8"/>
    <w:rsid w:val="00084E3B"/>
    <w:rsid w:val="000D2233"/>
    <w:rsid w:val="000F6826"/>
    <w:rsid w:val="001240F6"/>
    <w:rsid w:val="001842B7"/>
    <w:rsid w:val="001D517C"/>
    <w:rsid w:val="001F54F8"/>
    <w:rsid w:val="002E2C4A"/>
    <w:rsid w:val="00316526"/>
    <w:rsid w:val="00342E60"/>
    <w:rsid w:val="003F2ECF"/>
    <w:rsid w:val="004F221A"/>
    <w:rsid w:val="005469BC"/>
    <w:rsid w:val="005A6A86"/>
    <w:rsid w:val="005B092D"/>
    <w:rsid w:val="00610422"/>
    <w:rsid w:val="00657F23"/>
    <w:rsid w:val="006941AD"/>
    <w:rsid w:val="006C1F81"/>
    <w:rsid w:val="006C31BA"/>
    <w:rsid w:val="0074396A"/>
    <w:rsid w:val="007670EE"/>
    <w:rsid w:val="00782321"/>
    <w:rsid w:val="007B1962"/>
    <w:rsid w:val="007D6850"/>
    <w:rsid w:val="0085282A"/>
    <w:rsid w:val="00856253"/>
    <w:rsid w:val="00862BA6"/>
    <w:rsid w:val="008C64AD"/>
    <w:rsid w:val="008C78FE"/>
    <w:rsid w:val="008E7B91"/>
    <w:rsid w:val="009610C4"/>
    <w:rsid w:val="009D00C4"/>
    <w:rsid w:val="009E467A"/>
    <w:rsid w:val="009F026F"/>
    <w:rsid w:val="00A00165"/>
    <w:rsid w:val="00A04EC4"/>
    <w:rsid w:val="00AA503E"/>
    <w:rsid w:val="00AD2673"/>
    <w:rsid w:val="00B01588"/>
    <w:rsid w:val="00B138EF"/>
    <w:rsid w:val="00B27F49"/>
    <w:rsid w:val="00BC68FE"/>
    <w:rsid w:val="00C00550"/>
    <w:rsid w:val="00C06143"/>
    <w:rsid w:val="00C13461"/>
    <w:rsid w:val="00D0727E"/>
    <w:rsid w:val="00D12B2D"/>
    <w:rsid w:val="00DB3C35"/>
    <w:rsid w:val="00DB7BAA"/>
    <w:rsid w:val="00DD152E"/>
    <w:rsid w:val="00DE551A"/>
    <w:rsid w:val="00DF4A22"/>
    <w:rsid w:val="00DF7D2B"/>
    <w:rsid w:val="00E33BFD"/>
    <w:rsid w:val="00E7061B"/>
    <w:rsid w:val="00E95458"/>
    <w:rsid w:val="00E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5EEAFC"/>
  <w15:chartTrackingRefBased/>
  <w15:docId w15:val="{AB832F38-F971-486E-8CA2-3FCD5703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C1F81"/>
    <w:pPr>
      <w:spacing w:before="120" w:after="120"/>
    </w:pPr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BA6"/>
    <w:pPr>
      <w:keepNext/>
      <w:numPr>
        <w:numId w:val="4"/>
      </w:numPr>
      <w:pBdr>
        <w:bottom w:val="single" w:sz="48" w:space="1" w:color="auto"/>
      </w:pBdr>
      <w:spacing w:before="360" w:after="60"/>
      <w:jc w:val="right"/>
      <w:outlineLvl w:val="0"/>
    </w:pPr>
    <w:rPr>
      <w:b/>
      <w:kern w:val="28"/>
      <w:sz w:val="7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4"/>
      </w:numPr>
      <w:spacing w:before="360" w:after="60"/>
      <w:outlineLvl w:val="1"/>
    </w:pPr>
    <w:rPr>
      <w:rFonts w:ascii="Arial" w:hAnsi="Arial"/>
      <w:b/>
      <w:caps/>
      <w:sz w:val="28"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4"/>
      </w:numPr>
      <w:tabs>
        <w:tab w:val="left" w:pos="864"/>
      </w:tabs>
      <w:spacing w:before="240" w:after="60"/>
      <w:outlineLvl w:val="2"/>
    </w:pPr>
    <w:rPr>
      <w:rFonts w:ascii="Arial" w:hAnsi="Arial"/>
      <w:b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"/>
      </w:numPr>
      <w:spacing w:after="60" w:line="200" w:lineRule="exact"/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tabs>
        <w:tab w:val="left" w:pos="1152"/>
      </w:tabs>
      <w:spacing w:before="240" w:after="60" w:line="200" w:lineRule="exact"/>
      <w:outlineLvl w:val="4"/>
    </w:pPr>
    <w:rPr>
      <w:rFonts w:ascii="Arial" w:hAnsi="Arial"/>
      <w:i/>
      <w:kern w:val="2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outlineLvl w:val="5"/>
    </w:pPr>
    <w:rPr>
      <w:rFonts w:ascii="Arial" w:hAnsi="Arial"/>
      <w:i/>
      <w:sz w:val="1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outlineLvl w:val="6"/>
    </w:pPr>
    <w:rPr>
      <w:rFonts w:ascii="Arial" w:hAnsi="Arial"/>
      <w:i/>
      <w:sz w:val="18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line="200" w:lineRule="exact"/>
    </w:pPr>
  </w:style>
  <w:style w:type="paragraph" w:customStyle="1" w:styleId="Components">
    <w:name w:val="Components"/>
    <w:basedOn w:val="Standard"/>
    <w:rsid w:val="00E7061B"/>
    <w:pPr>
      <w:spacing w:line="160" w:lineRule="exact"/>
      <w:ind w:left="2160" w:hanging="1080"/>
    </w:pPr>
    <w:rPr>
      <w:rFonts w:ascii="Courier New" w:hAnsi="Courier New"/>
      <w:kern w:val="14"/>
      <w:sz w:val="14"/>
    </w:rPr>
  </w:style>
  <w:style w:type="character" w:styleId="Endnotenzeichen">
    <w:name w:val="endnote reference"/>
    <w:semiHidden/>
    <w:rPr>
      <w:vertAlign w:val="superscript"/>
    </w:rPr>
  </w:style>
  <w:style w:type="paragraph" w:styleId="Endnotentext">
    <w:name w:val="endnote text"/>
    <w:basedOn w:val="Standard"/>
    <w:semiHidden/>
    <w:pPr>
      <w:spacing w:line="200" w:lineRule="exact"/>
    </w:pPr>
  </w:style>
  <w:style w:type="paragraph" w:customStyle="1" w:styleId="Example">
    <w:name w:val="Example"/>
    <w:basedOn w:val="Standard"/>
    <w:rsid w:val="00E7061B"/>
    <w:pPr>
      <w:keepLines/>
      <w:spacing w:before="60" w:after="60" w:line="160" w:lineRule="exact"/>
      <w:ind w:left="2232" w:hanging="360"/>
    </w:pPr>
    <w:rPr>
      <w:rFonts w:ascii="LinePrinter" w:hAnsi="LinePrinter"/>
      <w:noProof/>
      <w:kern w:val="17"/>
      <w:sz w:val="16"/>
    </w:rPr>
  </w:style>
  <w:style w:type="paragraph" w:styleId="Fuzeile">
    <w:name w:val="footer"/>
    <w:basedOn w:val="Standard"/>
    <w:link w:val="FuzeileZchn"/>
    <w:rsid w:val="00DB7BAA"/>
    <w:pPr>
      <w:tabs>
        <w:tab w:val="right" w:pos="9356"/>
      </w:tabs>
      <w:spacing w:before="60" w:line="160" w:lineRule="exact"/>
      <w:jc w:val="both"/>
    </w:pPr>
    <w:rPr>
      <w:kern w:val="20"/>
      <w:sz w:val="16"/>
    </w:rPr>
  </w:style>
  <w:style w:type="character" w:styleId="Funotenzeichen">
    <w:name w:val="footnote reference"/>
    <w:semiHidden/>
    <w:rPr>
      <w:vertAlign w:val="superscript"/>
    </w:rPr>
  </w:style>
  <w:style w:type="paragraph" w:styleId="Funotentext">
    <w:name w:val="footnote text"/>
    <w:basedOn w:val="Standard"/>
    <w:semiHidden/>
    <w:rsid w:val="00E7061B"/>
    <w:pPr>
      <w:tabs>
        <w:tab w:val="left" w:pos="360"/>
      </w:tabs>
      <w:spacing w:line="200" w:lineRule="exact"/>
      <w:ind w:left="360" w:hanging="360"/>
    </w:pPr>
    <w:rPr>
      <w:kern w:val="20"/>
    </w:rPr>
  </w:style>
  <w:style w:type="paragraph" w:styleId="Kopfzeile">
    <w:name w:val="header"/>
    <w:basedOn w:val="Standard"/>
    <w:rsid w:val="00E7061B"/>
    <w:pPr>
      <w:tabs>
        <w:tab w:val="center" w:pos="4320"/>
        <w:tab w:val="right" w:pos="9144"/>
      </w:tabs>
      <w:spacing w:after="360" w:line="200" w:lineRule="exact"/>
    </w:pPr>
    <w:rPr>
      <w:rFonts w:ascii="Arial" w:hAnsi="Arial"/>
      <w:b/>
    </w:rPr>
  </w:style>
  <w:style w:type="paragraph" w:customStyle="1" w:styleId="IndentNormal">
    <w:name w:val="Indent Normal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ind w:left="720"/>
    </w:pPr>
  </w:style>
  <w:style w:type="paragraph" w:styleId="Index1">
    <w:name w:val="index 1"/>
    <w:basedOn w:val="Standard"/>
    <w:next w:val="Standard"/>
    <w:semiHidden/>
    <w:pPr>
      <w:tabs>
        <w:tab w:val="right" w:pos="4320"/>
      </w:tabs>
      <w:spacing w:line="200" w:lineRule="exact"/>
      <w:ind w:left="200" w:hanging="200"/>
    </w:pPr>
    <w:rPr>
      <w:sz w:val="18"/>
    </w:rPr>
  </w:style>
  <w:style w:type="paragraph" w:styleId="Index2">
    <w:name w:val="index 2"/>
    <w:basedOn w:val="Standard"/>
    <w:next w:val="Standard"/>
    <w:semiHidden/>
    <w:pPr>
      <w:tabs>
        <w:tab w:val="right" w:pos="4320"/>
      </w:tabs>
      <w:spacing w:line="200" w:lineRule="exact"/>
      <w:ind w:left="400" w:hanging="200"/>
    </w:pPr>
    <w:rPr>
      <w:sz w:val="18"/>
    </w:rPr>
  </w:style>
  <w:style w:type="paragraph" w:styleId="Index3">
    <w:name w:val="index 3"/>
    <w:basedOn w:val="Standard"/>
    <w:next w:val="Standard"/>
    <w:semiHidden/>
    <w:pPr>
      <w:tabs>
        <w:tab w:val="right" w:pos="4320"/>
      </w:tabs>
      <w:spacing w:line="200" w:lineRule="exact"/>
      <w:ind w:left="600" w:hanging="200"/>
    </w:pPr>
    <w:rPr>
      <w:sz w:val="18"/>
    </w:rPr>
  </w:style>
  <w:style w:type="paragraph" w:styleId="Index4">
    <w:name w:val="index 4"/>
    <w:basedOn w:val="Standard"/>
    <w:next w:val="Standard"/>
    <w:semiHidden/>
    <w:pPr>
      <w:tabs>
        <w:tab w:val="right" w:pos="4320"/>
      </w:tabs>
      <w:spacing w:line="200" w:lineRule="exact"/>
      <w:ind w:left="800" w:hanging="200"/>
    </w:pPr>
    <w:rPr>
      <w:sz w:val="18"/>
    </w:rPr>
  </w:style>
  <w:style w:type="paragraph" w:styleId="Index5">
    <w:name w:val="index 5"/>
    <w:basedOn w:val="Standard"/>
    <w:next w:val="Standard"/>
    <w:semiHidden/>
    <w:pPr>
      <w:tabs>
        <w:tab w:val="right" w:pos="4320"/>
      </w:tabs>
      <w:spacing w:line="200" w:lineRule="exact"/>
      <w:ind w:left="1000" w:hanging="200"/>
    </w:pPr>
    <w:rPr>
      <w:sz w:val="18"/>
    </w:rPr>
  </w:style>
  <w:style w:type="paragraph" w:styleId="Index6">
    <w:name w:val="index 6"/>
    <w:basedOn w:val="Standard"/>
    <w:next w:val="Standard"/>
    <w:semiHidden/>
    <w:pPr>
      <w:tabs>
        <w:tab w:val="right" w:pos="4320"/>
      </w:tabs>
      <w:spacing w:line="200" w:lineRule="exact"/>
      <w:ind w:left="1200" w:hanging="200"/>
    </w:pPr>
    <w:rPr>
      <w:sz w:val="18"/>
    </w:rPr>
  </w:style>
  <w:style w:type="paragraph" w:styleId="Index7">
    <w:name w:val="index 7"/>
    <w:basedOn w:val="Standard"/>
    <w:next w:val="Standard"/>
    <w:semiHidden/>
    <w:pPr>
      <w:tabs>
        <w:tab w:val="right" w:pos="4320"/>
      </w:tabs>
      <w:spacing w:line="200" w:lineRule="exact"/>
      <w:ind w:left="1400" w:hanging="200"/>
    </w:pPr>
    <w:rPr>
      <w:sz w:val="18"/>
    </w:rPr>
  </w:style>
  <w:style w:type="paragraph" w:styleId="Index8">
    <w:name w:val="index 8"/>
    <w:basedOn w:val="Standard"/>
    <w:next w:val="Standard"/>
    <w:semiHidden/>
    <w:pPr>
      <w:tabs>
        <w:tab w:val="right" w:pos="4320"/>
      </w:tabs>
      <w:spacing w:line="200" w:lineRule="exact"/>
      <w:ind w:left="1600" w:hanging="200"/>
    </w:pPr>
    <w:rPr>
      <w:sz w:val="18"/>
    </w:rPr>
  </w:style>
  <w:style w:type="paragraph" w:styleId="Index9">
    <w:name w:val="index 9"/>
    <w:basedOn w:val="Standard"/>
    <w:next w:val="Standard"/>
    <w:semiHidden/>
    <w:pPr>
      <w:tabs>
        <w:tab w:val="right" w:pos="4320"/>
      </w:tabs>
      <w:spacing w:line="200" w:lineRule="exact"/>
      <w:ind w:left="1800" w:hanging="200"/>
    </w:pPr>
    <w:rPr>
      <w:sz w:val="18"/>
    </w:rPr>
  </w:style>
  <w:style w:type="paragraph" w:styleId="Indexberschrift">
    <w:name w:val="index heading"/>
    <w:basedOn w:val="Standard"/>
    <w:next w:val="Index1"/>
    <w:semiHidden/>
    <w:pPr>
      <w:spacing w:before="240" w:line="200" w:lineRule="exact"/>
      <w:ind w:left="140"/>
    </w:pPr>
    <w:rPr>
      <w:rFonts w:ascii="Arial" w:hAnsi="Arial"/>
      <w:b/>
      <w:sz w:val="28"/>
    </w:rPr>
  </w:style>
  <w:style w:type="paragraph" w:customStyle="1" w:styleId="MsgStruct">
    <w:name w:val="MsgStruct"/>
    <w:basedOn w:val="IndentNormal"/>
    <w:pPr>
      <w:keepNext/>
      <w:widowControl w:val="0"/>
      <w:spacing w:before="0" w:after="0" w:line="180" w:lineRule="exact"/>
      <w:ind w:left="1440"/>
    </w:pPr>
    <w:rPr>
      <w:rFonts w:ascii="Courier New" w:hAnsi="Courier New"/>
      <w:sz w:val="14"/>
    </w:rPr>
  </w:style>
  <w:style w:type="paragraph" w:customStyle="1" w:styleId="Note">
    <w:name w:val="Note"/>
    <w:basedOn w:val="Standard"/>
    <w:rsid w:val="00E7061B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440"/>
      </w:tabs>
      <w:suppressAutoHyphens/>
      <w:spacing w:before="90" w:after="54"/>
      <w:ind w:left="1440" w:hanging="720"/>
    </w:pPr>
    <w:rPr>
      <w:rFonts w:ascii="Arial" w:hAnsi="Arial"/>
      <w:kern w:val="16"/>
      <w:sz w:val="16"/>
    </w:rPr>
  </w:style>
  <w:style w:type="character" w:styleId="Seitenzahl">
    <w:name w:val="page number"/>
    <w:basedOn w:val="Absatz-Standardschriftart"/>
    <w:rsid w:val="00E7061B"/>
  </w:style>
  <w:style w:type="paragraph" w:customStyle="1" w:styleId="Table">
    <w:name w:val="Table"/>
    <w:basedOn w:val="Standard"/>
    <w:pPr>
      <w:keepNext/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 w:after="0" w:line="180" w:lineRule="exact"/>
    </w:pPr>
    <w:rPr>
      <w:rFonts w:ascii="Arial" w:hAnsi="Arial"/>
      <w:kern w:val="16"/>
      <w:sz w:val="16"/>
    </w:rPr>
  </w:style>
  <w:style w:type="paragraph" w:customStyle="1" w:styleId="Times36Right">
    <w:name w:val="Times 36 Right"/>
    <w:basedOn w:val="Standard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sz w:val="72"/>
    </w:rPr>
  </w:style>
  <w:style w:type="paragraph" w:styleId="RGV-berschrift">
    <w:name w:val="toa heading"/>
    <w:basedOn w:val="Standard"/>
    <w:next w:val="Standard"/>
    <w:semiHidden/>
    <w:pPr>
      <w:tabs>
        <w:tab w:val="right" w:pos="9360"/>
      </w:tabs>
      <w:suppressAutoHyphens/>
    </w:pPr>
  </w:style>
  <w:style w:type="paragraph" w:styleId="Verzeichnis1">
    <w:name w:val="toc 1"/>
    <w:basedOn w:val="Standard"/>
    <w:next w:val="Standard"/>
    <w:uiPriority w:val="39"/>
    <w:rPr>
      <w:b/>
      <w:caps/>
    </w:rPr>
  </w:style>
  <w:style w:type="paragraph" w:styleId="Verzeichnis2">
    <w:name w:val="toc 2"/>
    <w:basedOn w:val="Standard"/>
    <w:next w:val="Standard"/>
    <w:uiPriority w:val="39"/>
    <w:rsid w:val="00DB7BAA"/>
    <w:rPr>
      <w:b/>
      <w:smallCaps/>
    </w:rPr>
  </w:style>
  <w:style w:type="paragraph" w:styleId="Verzeichnis3">
    <w:name w:val="toc 3"/>
    <w:basedOn w:val="Standard"/>
    <w:next w:val="Standard"/>
    <w:uiPriority w:val="39"/>
    <w:pPr>
      <w:spacing w:before="0" w:after="0"/>
      <w:ind w:left="400"/>
    </w:pPr>
    <w:rPr>
      <w:i/>
    </w:rPr>
  </w:style>
  <w:style w:type="paragraph" w:styleId="Verzeichnis4">
    <w:name w:val="toc 4"/>
    <w:basedOn w:val="Standard"/>
    <w:next w:val="Standard"/>
    <w:semiHidden/>
    <w:pPr>
      <w:spacing w:before="0" w:after="0"/>
      <w:ind w:left="600"/>
    </w:pPr>
    <w:rPr>
      <w:sz w:val="18"/>
    </w:rPr>
  </w:style>
  <w:style w:type="paragraph" w:styleId="Verzeichnis5">
    <w:name w:val="toc 5"/>
    <w:basedOn w:val="Standard"/>
    <w:next w:val="Standard"/>
    <w:semiHidden/>
    <w:pPr>
      <w:spacing w:before="0" w:after="0"/>
      <w:ind w:left="800"/>
    </w:pPr>
    <w:rPr>
      <w:sz w:val="18"/>
    </w:rPr>
  </w:style>
  <w:style w:type="paragraph" w:styleId="Verzeichnis6">
    <w:name w:val="toc 6"/>
    <w:basedOn w:val="Standard"/>
    <w:next w:val="Standard"/>
    <w:semiHidden/>
    <w:pPr>
      <w:spacing w:before="0" w:after="0"/>
      <w:ind w:left="1000"/>
    </w:pPr>
    <w:rPr>
      <w:sz w:val="18"/>
    </w:rPr>
  </w:style>
  <w:style w:type="paragraph" w:styleId="Verzeichnis7">
    <w:name w:val="toc 7"/>
    <w:basedOn w:val="Standard"/>
    <w:next w:val="Standard"/>
    <w:semiHidden/>
    <w:pPr>
      <w:spacing w:before="0" w:after="0"/>
      <w:ind w:left="1200"/>
    </w:pPr>
    <w:rPr>
      <w:sz w:val="18"/>
    </w:rPr>
  </w:style>
  <w:style w:type="paragraph" w:styleId="Verzeichnis8">
    <w:name w:val="toc 8"/>
    <w:basedOn w:val="Standard"/>
    <w:next w:val="Standard"/>
    <w:semiHidden/>
    <w:pPr>
      <w:spacing w:before="0" w:after="0"/>
      <w:ind w:left="1400"/>
    </w:pPr>
    <w:rPr>
      <w:sz w:val="18"/>
    </w:rPr>
  </w:style>
  <w:style w:type="paragraph" w:styleId="Verzeichnis9">
    <w:name w:val="toc 9"/>
    <w:basedOn w:val="Standard"/>
    <w:next w:val="Standard"/>
    <w:semiHidden/>
    <w:pPr>
      <w:spacing w:before="0" w:after="0"/>
      <w:ind w:left="1600"/>
    </w:pPr>
    <w:rPr>
      <w:sz w:val="18"/>
    </w:rPr>
  </w:style>
  <w:style w:type="paragraph" w:customStyle="1" w:styleId="UserTable">
    <w:name w:val="User Table"/>
    <w:basedOn w:val="Standard"/>
    <w:pPr>
      <w:spacing w:before="60" w:after="60"/>
    </w:pPr>
    <w:rPr>
      <w:kern w:val="20"/>
    </w:rPr>
  </w:style>
  <w:style w:type="paragraph" w:customStyle="1" w:styleId="AttributeTableBody">
    <w:name w:val="Attribute Table Body"/>
    <w:basedOn w:val="Standard"/>
    <w:rsid w:val="00E7061B"/>
    <w:pPr>
      <w:spacing w:before="60" w:after="0" w:line="180" w:lineRule="exact"/>
      <w:jc w:val="center"/>
    </w:pPr>
    <w:rPr>
      <w:rFonts w:ascii="Arial" w:hAnsi="Arial"/>
      <w:kern w:val="16"/>
      <w:sz w:val="16"/>
    </w:rPr>
  </w:style>
  <w:style w:type="paragraph" w:customStyle="1" w:styleId="AttributeTableCaption">
    <w:name w:val="Attribute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AttributeTableHeader">
    <w:name w:val="Attribute Table Header"/>
    <w:basedOn w:val="Standard"/>
    <w:next w:val="Attribute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L7TableBody">
    <w:name w:val="HL7 Table Body"/>
    <w:basedOn w:val="Standard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HL7TableCaption">
    <w:name w:val="HL7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HL7TableHeader">
    <w:name w:val="HL7 Table Header"/>
    <w:basedOn w:val="Standard"/>
    <w:next w:val="HL7TableBody"/>
    <w:rsid w:val="00E7061B"/>
    <w:pPr>
      <w:keepNext/>
      <w:spacing w:before="20"/>
      <w:jc w:val="center"/>
    </w:pPr>
    <w:rPr>
      <w:rFonts w:ascii="Arial" w:hAnsi="Arial"/>
      <w:b/>
      <w:kern w:val="20"/>
      <w:sz w:val="16"/>
    </w:rPr>
  </w:style>
  <w:style w:type="paragraph" w:customStyle="1" w:styleId="MsgTableBody">
    <w:name w:val="Msg Table Body"/>
    <w:basedOn w:val="Standard"/>
    <w:rsid w:val="00E7061B"/>
    <w:pPr>
      <w:spacing w:before="0" w:after="0" w:line="180" w:lineRule="exact"/>
    </w:pPr>
    <w:rPr>
      <w:rFonts w:ascii="Courier New" w:hAnsi="Courier New"/>
      <w:kern w:val="20"/>
      <w:sz w:val="14"/>
    </w:rPr>
  </w:style>
  <w:style w:type="paragraph" w:customStyle="1" w:styleId="MsgTableHeader">
    <w:name w:val="Msg Table Header"/>
    <w:basedOn w:val="Standard"/>
    <w:next w:val="MsgTableBody"/>
    <w:rsid w:val="00E7061B"/>
    <w:pPr>
      <w:keepNext/>
      <w:spacing w:after="40"/>
    </w:pPr>
    <w:rPr>
      <w:rFonts w:ascii="Courier New" w:hAnsi="Courier New"/>
      <w:b/>
      <w:kern w:val="20"/>
      <w:sz w:val="16"/>
      <w:u w:val="single"/>
    </w:rPr>
  </w:style>
  <w:style w:type="paragraph" w:customStyle="1" w:styleId="NormalIndented">
    <w:name w:val="Normal Indented"/>
    <w:basedOn w:val="Standard"/>
    <w:rsid w:val="00E7061B"/>
    <w:pPr>
      <w:ind w:left="720"/>
    </w:pPr>
    <w:rPr>
      <w:kern w:val="20"/>
    </w:rPr>
  </w:style>
  <w:style w:type="paragraph" w:customStyle="1" w:styleId="NormalList">
    <w:name w:val="Normal List"/>
    <w:basedOn w:val="NormalIndented"/>
    <w:rsid w:val="00E7061B"/>
    <w:pPr>
      <w:spacing w:before="0"/>
      <w:ind w:left="709"/>
    </w:pPr>
  </w:style>
  <w:style w:type="paragraph" w:customStyle="1" w:styleId="NormalListAlpha">
    <w:name w:val="Normal List Alpha"/>
    <w:basedOn w:val="NormalList"/>
    <w:rsid w:val="00E7061B"/>
    <w:pPr>
      <w:numPr>
        <w:numId w:val="2"/>
      </w:numPr>
      <w:tabs>
        <w:tab w:val="clear" w:pos="360"/>
      </w:tabs>
      <w:ind w:left="714" w:hanging="357"/>
    </w:pPr>
  </w:style>
  <w:style w:type="paragraph" w:customStyle="1" w:styleId="NormalListBullets">
    <w:name w:val="Normal List Bullets"/>
    <w:basedOn w:val="NormalList"/>
    <w:rsid w:val="00E7061B"/>
    <w:pPr>
      <w:numPr>
        <w:numId w:val="3"/>
      </w:numPr>
      <w:tabs>
        <w:tab w:val="clear" w:pos="360"/>
      </w:tabs>
      <w:spacing w:before="120"/>
      <w:ind w:left="720"/>
    </w:pPr>
  </w:style>
  <w:style w:type="paragraph" w:customStyle="1" w:styleId="NormalListNumbered">
    <w:name w:val="Normal List Numbered"/>
    <w:basedOn w:val="NormalList"/>
    <w:rsid w:val="00E7061B"/>
    <w:pPr>
      <w:ind w:left="714" w:hanging="357"/>
    </w:pPr>
  </w:style>
  <w:style w:type="paragraph" w:customStyle="1" w:styleId="OtherTableBody">
    <w:name w:val="Other Table Body"/>
    <w:basedOn w:val="Standard"/>
    <w:rsid w:val="00E7061B"/>
    <w:pPr>
      <w:spacing w:before="60" w:after="60"/>
    </w:pPr>
    <w:rPr>
      <w:kern w:val="20"/>
      <w:sz w:val="18"/>
    </w:rPr>
  </w:style>
  <w:style w:type="paragraph" w:customStyle="1" w:styleId="OtherTableCaption">
    <w:name w:val="Other Table Caption"/>
    <w:basedOn w:val="Standard"/>
    <w:next w:val="Standard"/>
    <w:rsid w:val="00E7061B"/>
    <w:pPr>
      <w:keepNext/>
      <w:spacing w:before="180" w:after="60"/>
      <w:jc w:val="center"/>
    </w:pPr>
    <w:rPr>
      <w:kern w:val="20"/>
    </w:rPr>
  </w:style>
  <w:style w:type="paragraph" w:customStyle="1" w:styleId="OtherTableHeader">
    <w:name w:val="Other Table Header"/>
    <w:basedOn w:val="Standard"/>
    <w:next w:val="OtherTableBody"/>
    <w:rsid w:val="00E7061B"/>
    <w:pPr>
      <w:spacing w:before="20"/>
      <w:jc w:val="center"/>
    </w:pPr>
    <w:rPr>
      <w:b/>
      <w:kern w:val="20"/>
      <w:sz w:val="18"/>
    </w:rPr>
  </w:style>
  <w:style w:type="paragraph" w:customStyle="1" w:styleId="UserTableBody">
    <w:name w:val="User Table Body"/>
    <w:basedOn w:val="Standard"/>
    <w:rsid w:val="00E7061B"/>
    <w:pPr>
      <w:spacing w:before="20"/>
    </w:pPr>
    <w:rPr>
      <w:rFonts w:ascii="Arial" w:hAnsi="Arial"/>
      <w:kern w:val="20"/>
      <w:sz w:val="16"/>
    </w:rPr>
  </w:style>
  <w:style w:type="paragraph" w:customStyle="1" w:styleId="UserTableCaption">
    <w:name w:val="User Table Caption"/>
    <w:basedOn w:val="Standard"/>
    <w:next w:val="Standard"/>
    <w:rsid w:val="00E7061B"/>
    <w:pPr>
      <w:keepNext/>
      <w:tabs>
        <w:tab w:val="left" w:pos="900"/>
      </w:tabs>
      <w:spacing w:before="180" w:after="60"/>
      <w:jc w:val="center"/>
    </w:pPr>
    <w:rPr>
      <w:kern w:val="20"/>
    </w:rPr>
  </w:style>
  <w:style w:type="paragraph" w:customStyle="1" w:styleId="UserTableHeader">
    <w:name w:val="User Table Header"/>
    <w:basedOn w:val="Standard"/>
    <w:next w:val="UserTableBody"/>
    <w:rsid w:val="00E7061B"/>
    <w:pPr>
      <w:keepNext/>
      <w:spacing w:before="40"/>
      <w:jc w:val="center"/>
    </w:pPr>
    <w:rPr>
      <w:rFonts w:ascii="Arial" w:hAnsi="Arial"/>
      <w:b/>
      <w:kern w:val="20"/>
      <w:sz w:val="16"/>
    </w:rPr>
  </w:style>
  <w:style w:type="paragraph" w:customStyle="1" w:styleId="Heading1-Right">
    <w:name w:val="Heading 1 - Right"/>
    <w:basedOn w:val="Standard"/>
    <w:rsid w:val="00E7061B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  <w:spacing w:before="240" w:line="720" w:lineRule="exact"/>
      <w:jc w:val="right"/>
    </w:pPr>
    <w:rPr>
      <w:b/>
      <w:kern w:val="20"/>
      <w:sz w:val="72"/>
    </w:rPr>
  </w:style>
  <w:style w:type="paragraph" w:styleId="Sprechblasentext">
    <w:name w:val="Balloon Text"/>
    <w:basedOn w:val="Standard"/>
    <w:semiHidden/>
    <w:rsid w:val="00040306"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rsid w:val="00B01588"/>
    <w:rPr>
      <w:color w:val="800080"/>
      <w:u w:val="single"/>
    </w:rPr>
  </w:style>
  <w:style w:type="paragraph" w:customStyle="1" w:styleId="eBNF">
    <w:name w:val="eBNF"/>
    <w:basedOn w:val="Standard"/>
    <w:link w:val="eBNFZchn"/>
    <w:rsid w:val="007D6850"/>
    <w:pPr>
      <w:spacing w:before="0" w:after="0"/>
    </w:pPr>
    <w:rPr>
      <w:rFonts w:ascii="Courier New" w:eastAsia="Calibri" w:hAnsi="Courier New"/>
      <w:szCs w:val="22"/>
      <w:lang w:val="de-DE"/>
    </w:rPr>
  </w:style>
  <w:style w:type="character" w:customStyle="1" w:styleId="eBNFZchn">
    <w:name w:val="eBNF Zchn"/>
    <w:link w:val="eBNF"/>
    <w:rsid w:val="007D6850"/>
    <w:rPr>
      <w:rFonts w:ascii="Courier New" w:eastAsia="Calibri" w:hAnsi="Courier New"/>
      <w:szCs w:val="22"/>
      <w:lang w:eastAsia="en-US"/>
    </w:rPr>
  </w:style>
  <w:style w:type="character" w:customStyle="1" w:styleId="berschrift1Zchn">
    <w:name w:val="Überschrift 1 Zchn"/>
    <w:link w:val="berschrift1"/>
    <w:uiPriority w:val="9"/>
    <w:rsid w:val="00862BA6"/>
    <w:rPr>
      <w:b/>
      <w:kern w:val="28"/>
      <w:sz w:val="72"/>
      <w:lang w:val="en-US" w:eastAsia="en-US"/>
    </w:rPr>
  </w:style>
  <w:style w:type="character" w:customStyle="1" w:styleId="berschrift2Zchn">
    <w:name w:val="Überschrift 2 Zchn"/>
    <w:link w:val="berschrift2"/>
    <w:uiPriority w:val="9"/>
    <w:rsid w:val="007D6850"/>
    <w:rPr>
      <w:rFonts w:ascii="Arial" w:hAnsi="Arial"/>
      <w:b/>
      <w:caps/>
      <w:sz w:val="28"/>
      <w:lang w:val="en-US" w:eastAsia="en-US"/>
    </w:rPr>
  </w:style>
  <w:style w:type="table" w:styleId="Tabellenraster">
    <w:name w:val="Table Grid"/>
    <w:basedOn w:val="NormaleTabelle"/>
    <w:rsid w:val="00DB7BA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6C1F81"/>
    <w:pPr>
      <w:spacing w:before="100" w:beforeAutospacing="1" w:after="100" w:afterAutospacing="1"/>
    </w:pPr>
    <w:rPr>
      <w:sz w:val="24"/>
      <w:szCs w:val="24"/>
      <w:lang w:val="de-DE" w:eastAsia="de-DE"/>
    </w:rPr>
  </w:style>
  <w:style w:type="character" w:customStyle="1" w:styleId="berschrift3Zchn">
    <w:name w:val="Überschrift 3 Zchn"/>
    <w:link w:val="berschrift3"/>
    <w:rsid w:val="006C1F81"/>
    <w:rPr>
      <w:rFonts w:ascii="Arial" w:hAnsi="Arial"/>
      <w:b/>
      <w:sz w:val="24"/>
      <w:lang w:val="en-US" w:eastAsia="en-US"/>
    </w:rPr>
  </w:style>
  <w:style w:type="character" w:customStyle="1" w:styleId="FuzeileZchn">
    <w:name w:val="Fußzeile Zchn"/>
    <w:link w:val="Fuzeile"/>
    <w:rsid w:val="006C1F81"/>
    <w:rPr>
      <w:kern w:val="20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\HL7\Standard\V231\Mbrballotfinal\HL7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0B5F-28AF-46CD-8A64-F6A4DF1E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HL73</Template>
  <TotalTime>0</TotalTime>
  <Pages>56</Pages>
  <Words>18143</Words>
  <Characters>114305</Characters>
  <Application>Microsoft Office Word</Application>
  <DocSecurity>0</DocSecurity>
  <Lines>952</Lines>
  <Paragraphs>264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HL7 V2.9 Appendix C - Version 2.X BNF Message Descriptions</vt:lpstr>
      <vt:lpstr>HL7 V2.7 Appendix C - Version 2.X BNF Message Descriptions</vt:lpstr>
    </vt:vector>
  </TitlesOfParts>
  <Company>IT-Consulting in Healthcare</Company>
  <LinksUpToDate>false</LinksUpToDate>
  <CharactersWithSpaces>132184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V2.9 Appendix C - Version 2.X BNF Message Descriptions</dc:title>
  <dc:subject>BNF Message Descriptions</dc:subject>
  <dc:creator>Frank Oemig</dc:creator>
  <cp:keywords/>
  <cp:lastModifiedBy>Frank Oemig</cp:lastModifiedBy>
  <cp:revision>3</cp:revision>
  <cp:lastPrinted>2003-07-29T09:08:00Z</cp:lastPrinted>
  <dcterms:created xsi:type="dcterms:W3CDTF">2021-07-02T06:34:00Z</dcterms:created>
  <dcterms:modified xsi:type="dcterms:W3CDTF">2021-07-02T06:48:00Z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July</vt:lpwstr>
  </property>
  <property fmtid="{D5CDD505-2E9C-101B-9397-08002B2CF9AE}" pid="3" name="release_year">
    <vt:lpwstr>2021</vt:lpwstr>
  </property>
  <property fmtid="{D5CDD505-2E9C-101B-9397-08002B2CF9AE}" pid="4" name="release_status">
    <vt:lpwstr>Normative Publication (Technical Correction)</vt:lpwstr>
  </property>
  <property fmtid="{D5CDD505-2E9C-101B-9397-08002B2CF9AE}" pid="5" name="release_version">
    <vt:lpwstr>2.9</vt:lpwstr>
  </property>
  <property fmtid="{D5CDD505-2E9C-101B-9397-08002B2CF9AE}" pid="6" name="fo_checked">
    <vt:filetime>2021-07-02T10:00:00Z</vt:filetime>
  </property>
</Properties>
</file>